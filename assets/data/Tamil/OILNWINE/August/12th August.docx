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B01FA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038175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35F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FF5AB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B3790EA" w14:textId="77777777" w:rsidR="00FF5AB0" w:rsidRPr="00FF5AB0" w:rsidRDefault="00FF5AB0" w:rsidP="00FF5AB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5AB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நெகேமியா 3:15-5:13</w:t>
                  </w:r>
                </w:p>
                <w:p w14:paraId="6DBF17C7" w14:textId="77777777" w:rsidR="00FF5AB0" w:rsidRPr="00FF5AB0" w:rsidRDefault="00FF5AB0" w:rsidP="00FF5AB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5AB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கொரிந்தியர் 7:25-40</w:t>
                  </w:r>
                </w:p>
                <w:p w14:paraId="57002507" w14:textId="77777777" w:rsidR="00FF5AB0" w:rsidRPr="00FF5AB0" w:rsidRDefault="00FF5AB0" w:rsidP="00FF5AB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5AB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32:1-11</w:t>
                  </w:r>
                </w:p>
                <w:p w14:paraId="3F50C377" w14:textId="3B996193" w:rsidR="009A0942" w:rsidRPr="007A1E95" w:rsidRDefault="00FF5AB0" w:rsidP="00FF5AB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F5AB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21:5-7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01FA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01FA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01FA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4FE9955" w14:textId="2A00D4FD" w:rsidR="00FF5AB0" w:rsidRDefault="00FF5AB0" w:rsidP="00F5607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"ஆனால் இறைவன் நீதிமானாயிருந்த லோத்தைக் காப்பாற்றினார். அவனோ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அநியாயக்காரர்களின் அசுத்த வாழ்க்கையினாலே மனம் புண்பட்டவனாய் இருந்தான்."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(2 பேதுரு 2:7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TCVIN).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லோத்து தன்னுடைய நாட்களிலுள்ள மனிதர்களை கண்டும் கேட்டும்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அவர்களுடைய அக்கிரமச் செயல்களால் வருத்தப்பட்டார். லோத்து நீதியுள்ள மனிதர்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தீயவர்களின் மத்தியில் வாழ்ந்ததால்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நல்ல இருதயம் அவர் கேட்டதான தீமைகளால் பாதிக்கப்பட்டது. அவர் சோதோமில்</w:t>
      </w:r>
      <w:r w:rsidR="00F5607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பார்த்த மற்றும் கேட்ட காரியங்களால் அவருடைய இருதயம் புண்பட்டது. அப்படி இருந்தும் அது அவருக்கு மிகவும் சுவாரஸ்யமாக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இருந்தது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நடுவில் தொடர்ந்து தங்கியிருந்தார். பிரியமானவர்களே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இந்தக் கடைசி நாட்களில் வேலி மீது உட்கார்ந்து இருப்பவர்கள் மத வட்டாரங்களில் நடக்கும் கொடூரமான காரியங்களுக்கு இரையாகப் போகிறார்கள். தேவனுடைய பாதுகாப்பின் பேழைக்குள் நுழைய மறுக்கின்றவர்கள்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இந்தக் கடைசி நாட்களில் சாத்தானால் ஊற்றப்படுகிற வெள்ளத்தால் அடித்துச் செல்லப்பட்டுவார்கள். நாம் பாதுகாப்பான இடத்தில் இருக்கிறோம் என்பதை உறுதி செய்வோமாக. ஆகவே நாம் இரு உலகங்களின் நன்மைகளையும் அடைவதற்காக வேலி மீது உட்காருவதை தவிர்க்க வேண்டும். "துன்மார்க்கருடைய ஆலோசனையில் நடவாமலும்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பாவிகளுடைய வழியில் நில்லாமலும்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பரியாசக்காரர் உட்காரும் இடத்தில் உட்காராமலும்</w:t>
      </w:r>
      <w:r w:rsidRPr="00FF5AB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," </w:t>
      </w:r>
      <w:r w:rsidRPr="00FF5A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சங்கீதம் 1: 1 கூறுகிறது.</w:t>
      </w:r>
    </w:p>
    <w:p w14:paraId="6D95D1F8" w14:textId="7CF7AA39" w:rsidR="00FF5AB0" w:rsidRDefault="00FF5AB0" w:rsidP="00FF5AB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44A5560" w14:textId="77777777" w:rsidR="00F56076" w:rsidRDefault="00F56076" w:rsidP="00FF5AB0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0F391C4F" w14:textId="77777777" w:rsidR="00FF5AB0" w:rsidRDefault="00FF5A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1B2A6BF0" w14:textId="77777777" w:rsidR="00FF5AB0" w:rsidRDefault="00FF5A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EDBB640" w14:textId="77777777" w:rsidR="00FF5AB0" w:rsidRDefault="00FF5A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0FD7A2CD" w14:textId="77777777" w:rsidR="00FF5AB0" w:rsidRDefault="00FF5A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B588B4B" w14:textId="77777777" w:rsidR="00FF5AB0" w:rsidRDefault="00FF5A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0792ECD7" w14:textId="06A96371" w:rsidR="00DE61B0" w:rsidRPr="00DE61B0" w:rsidRDefault="00B01FA9" w:rsidP="00DE61B0">
      <w:pPr>
        <w:ind w:firstLine="720"/>
        <w:jc w:val="both"/>
        <w:rPr>
          <w:rFonts w:ascii="Latha" w:hAnsi="Latha" w:cs="Arial Unicode MS" w:hint="c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B01FA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13pt;margin-top:8.2pt;width:570.1pt;height:253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B01FA9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36D5E01" w:rsidR="00DE09CC" w:rsidRPr="00DE09CC" w:rsidRDefault="00FF5AB0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F5A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ஆத்துமாவைக் கொல்ல வல்லவர்களாயிராமல்</w:t>
      </w:r>
      <w:r w:rsidRPr="00FF5A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F5A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சரீரத்தை மாத்திரம் கொல்லுகிறவர்களுக்கு நீங்கள் பயப்படவேண்டாம்</w:t>
      </w:r>
      <w:r w:rsidRPr="00FF5A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FF5A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ஆத்துமாவையும் சரீரத்தையும் நரகத்திலே அழிக்க வல்லவருக்கே பயப்படுங்கள்.</w:t>
      </w:r>
    </w:p>
    <w:p w14:paraId="55C1D446" w14:textId="1FF17105" w:rsidR="00376CF0" w:rsidRDefault="00FF5AB0" w:rsidP="00376CF0">
      <w:pPr>
        <w:jc w:val="right"/>
        <w:rPr>
          <w:sz w:val="40"/>
          <w:szCs w:val="32"/>
          <w:lang w:val="en-IN"/>
        </w:rPr>
      </w:pPr>
      <w:r w:rsidRPr="00FF5A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10:28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  <w:r w:rsidR="00ED2F28">
          <w:t>‬</w:t>
        </w:r>
        <w:r w:rsidR="00D0266E">
          <w:t>‬</w:t>
        </w:r>
        <w:r w:rsidR="00E733D4">
          <w:t>‬</w:t>
        </w:r>
        <w:r w:rsidR="00E33E5F">
          <w:t>‬</w:t>
        </w:r>
        <w:r w:rsidR="003241C9">
          <w:t>‬</w:t>
        </w:r>
        <w:r w:rsidR="00A94907">
          <w:t>‬</w:t>
        </w:r>
        <w:r w:rsidR="00B01FA9">
          <w:t>‬</w:t>
        </w:r>
      </w:bdo>
    </w:p>
    <w:p w14:paraId="03C4DC87" w14:textId="324CD919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49315472" w14:textId="04817462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755A7458" w14:textId="2A2E3C45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4ACAF6E9" w14:textId="676F2C4C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2F034FC7" w14:textId="2D185BE9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1A8AD296" w14:textId="5ABD8F45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352E2E8C" w14:textId="47BC7A97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79A96D80" w14:textId="77777777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57EBD21E" w14:textId="77777777" w:rsidR="00000F02" w:rsidRDefault="00000F02" w:rsidP="002217DE">
      <w:pPr>
        <w:ind w:right="167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B01FA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098E" w14:textId="77777777" w:rsidR="00B01FA9" w:rsidRDefault="00B01FA9" w:rsidP="00A01902">
      <w:r>
        <w:separator/>
      </w:r>
    </w:p>
  </w:endnote>
  <w:endnote w:type="continuationSeparator" w:id="0">
    <w:p w14:paraId="44D4D3BC" w14:textId="77777777" w:rsidR="00B01FA9" w:rsidRDefault="00B01FA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20A9" w14:textId="77777777" w:rsidR="00B01FA9" w:rsidRDefault="00B01FA9" w:rsidP="00A01902">
      <w:r>
        <w:separator/>
      </w:r>
    </w:p>
  </w:footnote>
  <w:footnote w:type="continuationSeparator" w:id="0">
    <w:p w14:paraId="1B0916C1" w14:textId="77777777" w:rsidR="00B01FA9" w:rsidRDefault="00B01FA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0F0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17DE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4EEB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1C9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76CF0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27431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5941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35F6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062B8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4907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1FA9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D64CB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266E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0AA5"/>
    <w:rsid w:val="00E25453"/>
    <w:rsid w:val="00E33169"/>
    <w:rsid w:val="00E33E5F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3D4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28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6076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  <w:rsid w:val="00FF5A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3199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93340"/>
    <w:rsid w:val="003A5AA9"/>
    <w:rsid w:val="003C6F6E"/>
    <w:rsid w:val="003D4F4C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64EE1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A7BA4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6C74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278D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347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2021-08-12T15:05:00Z</cp:lastPrinted>
  <dcterms:created xsi:type="dcterms:W3CDTF">2021-08-12T15:04:00Z</dcterms:created>
  <dcterms:modified xsi:type="dcterms:W3CDTF">2021-08-12T15:06:00Z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