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470D" w:rsidRDefault="004A1719" w:rsidP="006C2E8D">
      <w:pPr>
        <w:ind w:left="1276" w:right="1676"/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-723265</wp:posOffset>
                </wp:positionV>
                <wp:extent cx="5840095" cy="707390"/>
                <wp:effectExtent l="0" t="0" r="0" b="0"/>
                <wp:wrapNone/>
                <wp:docPr id="1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009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0B30" w:rsidRPr="00AD0B30" w:rsidRDefault="007C1C28" w:rsidP="007C1C28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</w:pPr>
                            <w:r w:rsidRPr="00B9205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அனுதினதியானம்</w:t>
                            </w:r>
                            <w:r w:rsidR="008D7974" w:rsidRPr="00B9205B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(</w:t>
                            </w:r>
                            <w:r w:rsidR="008D7974" w:rsidRPr="00B9205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ஆகஸ்ட்</w:t>
                            </w:r>
                            <w:r w:rsidR="00B02AF9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 xml:space="preserve"> </w:t>
                            </w:r>
                            <w:r w:rsidR="00576F1F" w:rsidRPr="00B9205B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2</w:t>
                            </w:r>
                            <w:r w:rsidR="00AD0B30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96.55pt;margin-top:-56.95pt;width:459.85pt;height:5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" filled="f" stroked="f">
                <v:textbox>
                  <w:txbxContent>
                    <w:p w:rsidR="00AD0B30" w:rsidRPr="00AD0B30" w:rsidRDefault="007C1C28" w:rsidP="007C1C28">
                      <w:pPr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</w:pPr>
                      <w:r w:rsidRPr="00B9205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அனுதினதியானம்</w:t>
                      </w:r>
                      <w:r w:rsidR="008D7974" w:rsidRPr="00B9205B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(</w:t>
                      </w:r>
                      <w:r w:rsidR="008D7974" w:rsidRPr="00B9205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ஆகஸ்ட்</w:t>
                      </w:r>
                      <w:r w:rsidR="00B02AF9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 xml:space="preserve"> </w:t>
                      </w:r>
                      <w:r w:rsidR="00576F1F" w:rsidRPr="00B9205B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2</w:t>
                      </w:r>
                      <w:r w:rsidR="00AD0B30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8)</w:t>
                      </w:r>
                    </w:p>
                  </w:txbxContent>
                </v:textbox>
              </v:shape>
            </w:pict>
          </mc:Fallback>
        </mc:AlternateContent>
      </w:r>
      <w:r w:rsidR="00D14F4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-20955</wp:posOffset>
                </wp:positionV>
                <wp:extent cx="5562600" cy="1602105"/>
                <wp:effectExtent l="0" t="0" r="0" b="0"/>
                <wp:wrapNone/>
                <wp:docPr id="9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62600" cy="160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F15" w:rsidRPr="00DA7F15" w:rsidRDefault="00DA7F15" w:rsidP="00DA7F15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proofErr w:type="spellStart"/>
                            <w:r w:rsidRPr="00DA7F15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யோபு</w:t>
                            </w:r>
                            <w:proofErr w:type="spellEnd"/>
                            <w:r w:rsidRPr="00DA7F15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28:1-30:31</w:t>
                            </w:r>
                          </w:p>
                          <w:p w:rsidR="00DA7F15" w:rsidRPr="00DA7F15" w:rsidRDefault="00DA7F15" w:rsidP="00DA7F15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r w:rsidRPr="00DA7F15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2 </w:t>
                            </w:r>
                            <w:proofErr w:type="spellStart"/>
                            <w:r w:rsidRPr="00DA7F15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கொரி</w:t>
                            </w:r>
                            <w:proofErr w:type="spellEnd"/>
                            <w:r w:rsidRPr="00DA7F15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2:12-17</w:t>
                            </w:r>
                          </w:p>
                          <w:p w:rsidR="00DA7F15" w:rsidRPr="00DA7F15" w:rsidRDefault="00DA7F15" w:rsidP="00DA7F15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proofErr w:type="spellStart"/>
                            <w:r w:rsidRPr="00DA7F15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சங்கீதம்</w:t>
                            </w:r>
                            <w:proofErr w:type="spellEnd"/>
                            <w:r w:rsidRPr="00DA7F15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42:1-11</w:t>
                            </w:r>
                          </w:p>
                          <w:p w:rsidR="00973D29" w:rsidRPr="00BE028A" w:rsidRDefault="00DA7F15" w:rsidP="00BE028A">
                            <w:pPr>
                              <w:jc w:val="right"/>
                              <w:rPr>
                                <w:szCs w:val="32"/>
                              </w:rPr>
                            </w:pPr>
                            <w:proofErr w:type="spellStart"/>
                            <w:r w:rsidRPr="00DA7F15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நீதிமொ</w:t>
                            </w:r>
                            <w:proofErr w:type="spellEnd"/>
                            <w:r w:rsidRPr="00DA7F15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22:7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3" o:spid="_x0000_s1027" type="#_x0000_t202" style="position:absolute;left:0;text-align:left;margin-left:118.6pt;margin-top:-1.65pt;width:438pt;height:1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" filled="f" stroked="f">
                <v:path arrowok="t"/>
                <v:textbox>
                  <w:txbxContent>
                    <w:p w:rsidR="00DA7F15" w:rsidRPr="00DA7F15" w:rsidRDefault="00DA7F15" w:rsidP="00DA7F15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proofErr w:type="spellStart"/>
                      <w:r w:rsidRPr="00DA7F15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யோபு</w:t>
                      </w:r>
                      <w:proofErr w:type="spellEnd"/>
                      <w:r w:rsidRPr="00DA7F15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28:1-30:31</w:t>
                      </w:r>
                    </w:p>
                    <w:p w:rsidR="00DA7F15" w:rsidRPr="00DA7F15" w:rsidRDefault="00DA7F15" w:rsidP="00DA7F15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r w:rsidRPr="00DA7F15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2 </w:t>
                      </w:r>
                      <w:proofErr w:type="spellStart"/>
                      <w:r w:rsidRPr="00DA7F15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கொரி</w:t>
                      </w:r>
                      <w:proofErr w:type="spellEnd"/>
                      <w:r w:rsidRPr="00DA7F15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2:12-17</w:t>
                      </w:r>
                    </w:p>
                    <w:p w:rsidR="00DA7F15" w:rsidRPr="00DA7F15" w:rsidRDefault="00DA7F15" w:rsidP="00DA7F15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proofErr w:type="spellStart"/>
                      <w:r w:rsidRPr="00DA7F15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சங்கீதம்</w:t>
                      </w:r>
                      <w:proofErr w:type="spellEnd"/>
                      <w:r w:rsidRPr="00DA7F15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42:1-11</w:t>
                      </w:r>
                    </w:p>
                    <w:p w:rsidR="00973D29" w:rsidRPr="00BE028A" w:rsidRDefault="00DA7F15" w:rsidP="00BE028A">
                      <w:pPr>
                        <w:jc w:val="right"/>
                        <w:rPr>
                          <w:szCs w:val="32"/>
                        </w:rPr>
                      </w:pPr>
                      <w:proofErr w:type="spellStart"/>
                      <w:r w:rsidRPr="00DA7F15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நீதிமொ</w:t>
                      </w:r>
                      <w:proofErr w:type="spellEnd"/>
                      <w:r w:rsidRPr="00DA7F15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22:7</w:t>
                      </w:r>
                    </w:p>
                  </w:txbxContent>
                </v:textbox>
              </v:shape>
            </w:pict>
          </mc:Fallback>
        </mc:AlternateContent>
      </w:r>
      <w:r w:rsidR="00D14F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-177165</wp:posOffset>
                </wp:positionH>
                <wp:positionV relativeFrom="page">
                  <wp:posOffset>-111760</wp:posOffset>
                </wp:positionV>
                <wp:extent cx="8001000" cy="2847340"/>
                <wp:effectExtent l="0" t="0" r="0" b="1016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2847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2E" w:rsidRDefault="00F42272" w:rsidP="001149B1">
                            <w:pPr>
                              <w:pStyle w:val="Heading2"/>
                            </w:pPr>
                            <w:r>
                              <w:rPr>
                                <w:rFonts w:ascii="Lucida Grande" w:hAnsi="Lucida Grande"/>
                                <w:noProof/>
                                <w:color w:val="000000"/>
                                <w:sz w:val="22"/>
                              </w:rPr>
                              <w:drawing>
                                <wp:inline distT="0" distB="0" distL="0" distR="0">
                                  <wp:extent cx="2124603" cy="174490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oilshortl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994" cy="1768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-13.95pt;margin-top:-8.8pt;width:630pt;height:224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" fillcolor="#bcbcbc [2369]" stroked="f" strokeweight="0">
                <v:fill color2="black [3200]" focusposition=".5,.5" focussize="" focus="100%" type="gradientRadial"/>
                <v:shadow on="t" color="#7f7f7f [1601]" offset="1pt"/>
                <v:path arrowok="t"/>
                <v:textbox inset=",7.2pt,,7.2pt">
                  <w:txbxContent>
                    <w:p w:rsidR="0000112E" w:rsidRDefault="00F42272" w:rsidP="001149B1">
                      <w:pPr>
                        <w:pStyle w:val="Heading2"/>
                      </w:pPr>
                      <w:r>
                        <w:rPr>
                          <w:rFonts w:ascii="Lucida Grande" w:hAnsi="Lucida Grande"/>
                          <w:noProof/>
                          <w:color w:val="000000"/>
                          <w:sz w:val="22"/>
                        </w:rPr>
                        <w:drawing>
                          <wp:inline distT="0" distB="0" distL="0" distR="0">
                            <wp:extent cx="2124603" cy="174490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oilshortlogo.png"/>
                                    <pic:cNvPicPr/>
                                  </pic:nvPicPr>
                                  <pic:blipFill>
                                    <a:blip r:embed="rId11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994" cy="1768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2470D" w:rsidRDefault="0082470D" w:rsidP="006C2E8D">
      <w:pPr>
        <w:ind w:left="1276" w:right="1676"/>
      </w:pPr>
    </w:p>
    <w:p w:rsidR="0082470D" w:rsidRDefault="0082470D" w:rsidP="006C2E8D">
      <w:pPr>
        <w:ind w:left="1276" w:right="1676"/>
      </w:pP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Default="00E9237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262890</wp:posOffset>
                </wp:positionV>
                <wp:extent cx="6076315" cy="782320"/>
                <wp:effectExtent l="0" t="0" r="0" b="0"/>
                <wp:wrapNone/>
                <wp:docPr id="7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7631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974" w:rsidRPr="00B9205B" w:rsidRDefault="00B9205B" w:rsidP="008D7974">
                            <w:pPr>
                              <w:jc w:val="center"/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B9205B">
                              <w:rPr>
                                <w:rFonts w:ascii="Latha" w:hAnsi="Latha" w:cs="Arial Unicode MS"/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4"/>
                                <w:cs/>
                                <w:lang w:val="ta-IN" w:bidi="ta-IN"/>
                              </w:rPr>
                              <w:t>இ</w:t>
                            </w:r>
                            <w:r w:rsidR="008D7974"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ன்றைக்குபடிக்கவேண்டியவேதபகுதி</w:t>
                            </w:r>
                          </w:p>
                          <w:p w:rsidR="008D7974" w:rsidRPr="00B9205B" w:rsidRDefault="008D79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7" o:spid="_x0000_s1029" type="#_x0000_t202" style="position:absolute;left:0;text-align:left;margin-left:-39.45pt;margin-top:20.7pt;width:478.45pt;height:6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" filled="f" stroked="f">
                <v:path arrowok="t"/>
                <v:textbox>
                  <w:txbxContent>
                    <w:p w:rsidR="008D7974" w:rsidRPr="00B9205B" w:rsidRDefault="00B9205B" w:rsidP="008D7974">
                      <w:pPr>
                        <w:jc w:val="center"/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 w:rsidRPr="00B9205B">
                        <w:rPr>
                          <w:rFonts w:ascii="Latha" w:hAnsi="Latha" w:cs="Arial Unicode MS"/>
                          <w:b/>
                          <w:bCs/>
                          <w:noProof/>
                          <w:color w:val="FFFFFF" w:themeColor="background1"/>
                          <w:sz w:val="48"/>
                          <w:szCs w:val="44"/>
                          <w:cs/>
                          <w:lang w:val="ta-IN" w:bidi="ta-IN"/>
                        </w:rPr>
                        <w:t>இ</w:t>
                      </w:r>
                      <w:r w:rsidR="008D7974"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ன்றைக்குபடிக்கவேண்டியவேதபகுதி</w:t>
                      </w:r>
                    </w:p>
                    <w:p w:rsidR="008D7974" w:rsidRPr="00B9205B" w:rsidRDefault="008D797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Pr="00EE1259" w:rsidRDefault="00D14F43" w:rsidP="006C2E8D">
      <w:pPr>
        <w:pStyle w:val="NewsletterHeadline"/>
        <w:ind w:left="1276" w:right="1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-224790</wp:posOffset>
                </wp:positionH>
                <wp:positionV relativeFrom="page">
                  <wp:posOffset>2745740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BCE0B" id="Rectangle 7" o:spid="_x0000_s1026" style="position:absolute;margin-left:-17.7pt;margin-top:216.2pt;width:630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:rsidR="00834AC0" w:rsidRDefault="00834AC0" w:rsidP="00CC2D16">
      <w:pPr>
        <w:ind w:firstLine="720"/>
        <w:jc w:val="both"/>
        <w:rPr>
          <w:sz w:val="32"/>
        </w:rPr>
      </w:pPr>
    </w:p>
    <w:p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:rsidR="00120850" w:rsidRPr="000B2361" w:rsidRDefault="00D14F43" w:rsidP="000B2361">
      <w:pPr>
        <w:ind w:firstLine="720"/>
        <w:jc w:val="both"/>
        <w:rPr>
          <w:rFonts w:ascii="Latha" w:hAnsi="Latha" w:cs="Arial Unicode MS"/>
          <w:noProof/>
          <w:sz w:val="44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-76200</wp:posOffset>
                </wp:positionH>
                <wp:positionV relativeFrom="page">
                  <wp:posOffset>9276080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5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A15E9" id=" 27" o:spid="_x0000_s1026" style="position:absolute;margin-left:-6pt;margin-top:730.4pt;width:630pt;height:13.7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நாம்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வாழ்கிற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உலகில்</w:t>
      </w:r>
      <w:r w:rsidR="000B2361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ஒவ்வொரு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மனிதனுக்கும்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சூரியனுக்கு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கீழ்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உள்ள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எல்லாவற்றைப்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பற்றியும்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ஒரு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கருத்து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இருப்பதாகத்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தெரிகிறது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காரியங்களைக்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குறித்து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அவர்களுக்கு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ஏதாவது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அறிவு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இருக்கிறதா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இல்லையா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என்பதை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அவர்கள்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பொருட்படுத்துகிறதில்லை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!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ஆவிக்குரிய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வட்டங்களிலும்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வேறுபட்டதல்ல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ஜனங்கள்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தேவனின்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காரியங்களைப்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பற்றி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தங்கள்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சொந்தக்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கருத்துக்களை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வைத்துக்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கொள்ளுகிறதாய்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தெரிகிறது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ஆவிக்குரிய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விஷயங்களில்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பல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அளவிலான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திருப்தி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வித்தியாசமான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விருப்பங்கள்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மற்றும்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பூர்த்தி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அடைய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மாறுபட்ட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அம்சங்கள்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உள்ளன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lastRenderedPageBreak/>
        <w:t>என்பதை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நாம்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புரிந்து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கொள்ள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வேண்டும்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இத்தகைய</w:t>
      </w:r>
      <w:r w:rsidR="007667EF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="001D5C13" w:rsidRPr="001D5C13">
        <w:rPr>
          <w:rFonts w:ascii="Latha" w:hAnsi="Latha" w:cs="Arial Unicode MS"/>
          <w:noProof/>
          <w:sz w:val="44"/>
          <w:szCs w:val="48"/>
          <w:lang w:val="en-GB" w:bidi="ta-IN"/>
        </w:rPr>
        <w:t>ப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லவிதமான</w:t>
      </w:r>
      <w:r w:rsidR="0076114A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அணுகுமுறைகளுக்கும்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கருத்துக்களுக்கும்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இடையில்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தேவனின்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மனதைப்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புரிந்துகொள்வதும்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அறிந்து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கொள்வதும்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அவருடைய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இருதயத்தை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திருப்திப்படுத்துவதைக்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கன்டுபிடிப்பதும்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எளிதானது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அல்ல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ஒருவர்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"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தேவனுடையது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"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கூறுவார்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இன்னொருவர்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, "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அவருடைய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சாட்சியின்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அடையாளத்தைக்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கொண்டுள்ளது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."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சொல்லுகிறார்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இன்னொருவர்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"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மிக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உயர்ந்ததல்ல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ஏனென்றால்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இன்னும்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மேலான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ஏதோ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இருக்கிறது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”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கூறுவார்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>. "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ஒரு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பரிசுத்த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நீதியுள்ள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தேவனை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திருப்திப்படுத்தாது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என்றாலும்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இதைப்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பற்றி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மகிழ்ச்சியடைவார்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"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சிலர்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அறிவிக்கிறார்கள்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இந்த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வகையான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கருத்து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அணுகுமுறை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ஆவிக்குரிய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உலகில்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மிகவும்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உண்மையானது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இத்தகைய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விவாதம்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மற்றும்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குழப்பங்களுக்கு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மத்தியில்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நாம்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lastRenderedPageBreak/>
        <w:t>என்ன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செய்ய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வேண்டும்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?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தேவனின்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உண்மையான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காரியங்களை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வேறுபடுத்தி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அறிவது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எளிதல்ல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அதனால்தான்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நம்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உள்ளார்ந்த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கண்கள்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திறக்கப்பட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வேண்டும்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நம்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கண்கள்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சரியான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விஷயங்களைக்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காணத்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தவறினால்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கொஞ்சக்காலத்தில்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நம்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வாழ்வின்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சில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பகுதிகள்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வீழ்ச்சியடைவதற்க்குக்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காரணமாகும்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நம்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தனிப்பட்ட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வாழ்க்கையிலோ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அல்லது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குடும்ப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வாழ்க்கையிலோ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அல்லது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தேவனின்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குடும்பமாகிய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சபையிலோ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கூட</w:t>
      </w:r>
      <w:r w:rsidR="001D5C13" w:rsidRPr="001D5C13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1D5C13" w:rsidRPr="001D5C13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இருக்கலாம்</w:t>
      </w:r>
      <w:r w:rsidR="0076114A">
        <w:rPr>
          <w:rFonts w:ascii="Latha" w:hAnsi="Latha" w:cs="Arial Unicode MS"/>
          <w:noProof/>
          <w:sz w:val="44"/>
          <w:szCs w:val="48"/>
          <w:lang w:val="en-GB" w:bidi="ta-IN"/>
        </w:rPr>
        <w:t>.</w:t>
      </w:r>
      <w:r>
        <w:rPr>
          <w:rFonts w:ascii="Latha" w:hAnsi="Latha" w:cs="Arial Unicode MS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-27940</wp:posOffset>
                </wp:positionH>
                <wp:positionV relativeFrom="page">
                  <wp:posOffset>9227820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4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D6D2A" id=" 38" o:spid="_x0000_s1026" style="position:absolute;margin-left:-2.2pt;margin-top:726.6pt;width:630pt;height:13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</w:p>
    <w:p w:rsidR="00120850" w:rsidRDefault="00A20A28" w:rsidP="00393FB0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cs/>
          <w:lang w:bidi="ta-IN"/>
        </w:rPr>
      </w:pPr>
      <w:r>
        <w:rPr>
          <w:rFonts w:ascii="Latha" w:hAnsi="Latha" w:cs="Arial Unicode MS"/>
          <w:b/>
          <w:bCs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285115</wp:posOffset>
                </wp:positionV>
                <wp:extent cx="7140575" cy="3328670"/>
                <wp:effectExtent l="19050" t="19050" r="22225" b="24130"/>
                <wp:wrapNone/>
                <wp:docPr id="3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0575" cy="332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29995" id=" 36" o:spid="_x0000_s1026" style="position:absolute;margin-left:-11.3pt;margin-top:22.45pt;width:562.25pt;height:262.1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" strokecolor="#e36c0a [2409]" strokeweight="3pt">
                <v:path arrowok="t"/>
              </v:rect>
            </w:pict>
          </mc:Fallback>
        </mc:AlternateContent>
      </w:r>
    </w:p>
    <w:p w:rsidR="00393FB0" w:rsidRPr="00120850" w:rsidRDefault="00393FB0" w:rsidP="00393FB0">
      <w:pPr>
        <w:ind w:firstLine="720"/>
        <w:jc w:val="center"/>
        <w:rPr>
          <w:rFonts w:ascii="Latha" w:hAnsi="Latha" w:cs="Latha"/>
          <w:b/>
          <w:sz w:val="56"/>
          <w:szCs w:val="44"/>
        </w:rPr>
      </w:pPr>
      <w:r w:rsidRPr="00120850">
        <w:rPr>
          <w:rFonts w:ascii="Latha" w:hAnsi="Latha" w:cs="Arial Unicode MS"/>
          <w:b/>
          <w:bCs/>
          <w:sz w:val="56"/>
          <w:szCs w:val="52"/>
          <w:cs/>
          <w:lang w:bidi="ta-IN"/>
        </w:rPr>
        <w:t>இன்றையகட்டளை</w:t>
      </w:r>
    </w:p>
    <w:p w:rsidR="00BE028A" w:rsidRDefault="00BE028A" w:rsidP="00BE028A">
      <w:pPr>
        <w:jc w:val="both"/>
        <w:rPr>
          <w:b/>
          <w:sz w:val="56"/>
          <w:szCs w:val="44"/>
        </w:rPr>
      </w:pPr>
    </w:p>
    <w:p w:rsidR="001A737E" w:rsidRPr="001A737E" w:rsidRDefault="001A737E" w:rsidP="001A737E">
      <w:pPr>
        <w:jc w:val="both"/>
        <w:rPr>
          <w:rFonts w:ascii="Latha" w:hAnsi="Latha" w:cs="Arial Unicode MS"/>
          <w:noProof/>
          <w:sz w:val="40"/>
          <w:szCs w:val="44"/>
          <w:lang w:bidi="ta-IN"/>
        </w:rPr>
      </w:pP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நான்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சாந்தமும்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மனத்தாழ்மையுமாய்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இருக்கிறேன்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;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என்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நுகத்தை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உங்கள்மேல்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ஏற்றுக்கொண்டு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,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என்னிடத்தில்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கற்றுக்கொள்ளுங்கள்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;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அப்பொழுது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உங்கள்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ஆத்துமாக்களுக்கு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இளைப்பாறுதல்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கிடைக்கும்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>.</w:t>
      </w:r>
    </w:p>
    <w:p w:rsidR="007A1E95" w:rsidRPr="00CC2D16" w:rsidRDefault="001A737E" w:rsidP="007A1E95">
      <w:pPr>
        <w:jc w:val="both"/>
        <w:rPr>
          <w:rFonts w:ascii="Agency FB" w:hAnsi="Agency FB"/>
          <w:b/>
          <w:sz w:val="36"/>
          <w:szCs w:val="116"/>
        </w:rPr>
      </w:pPr>
      <w:r w:rsidRPr="001A737E">
        <w:rPr>
          <w:rFonts w:ascii="Latha" w:hAnsi="Latha" w:cs="Arial Unicode MS" w:hint="cs"/>
          <w:noProof/>
          <w:sz w:val="40"/>
          <w:szCs w:val="44"/>
          <w:lang w:bidi="ta-IN"/>
        </w:rPr>
        <w:t>மத்தேயு</w:t>
      </w:r>
      <w:r w:rsidRPr="001A737E">
        <w:rPr>
          <w:rFonts w:ascii="Latha" w:hAnsi="Latha" w:cs="Arial Unicode MS"/>
          <w:noProof/>
          <w:sz w:val="40"/>
          <w:szCs w:val="44"/>
          <w:lang w:bidi="ta-IN"/>
        </w:rPr>
        <w:t xml:space="preserve"> 11:29</w:t>
      </w:r>
    </w:p>
    <w:p w:rsidR="00B53BFF" w:rsidRDefault="00B53BFF" w:rsidP="005139B1">
      <w:pPr>
        <w:ind w:left="1276" w:right="1676" w:hanging="1366"/>
        <w:rPr>
          <w:sz w:val="40"/>
          <w:szCs w:val="32"/>
          <w:lang w:val="en-IN"/>
        </w:rPr>
      </w:pPr>
    </w:p>
    <w:p w:rsidR="00120850" w:rsidRDefault="00120850" w:rsidP="005139B1">
      <w:pPr>
        <w:ind w:left="1276" w:right="1676" w:hanging="1366"/>
        <w:rPr>
          <w:sz w:val="40"/>
          <w:szCs w:val="32"/>
          <w:lang w:val="en-IN"/>
        </w:rPr>
      </w:pPr>
    </w:p>
    <w:p w:rsidR="00120850" w:rsidRDefault="00120850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585B71" w:rsidRDefault="00585B71" w:rsidP="005139B1">
      <w:pPr>
        <w:ind w:left="1276" w:right="1676" w:hanging="1366"/>
        <w:rPr>
          <w:sz w:val="40"/>
          <w:szCs w:val="32"/>
          <w:lang w:val="en-IN"/>
        </w:rPr>
      </w:pPr>
    </w:p>
    <w:p w:rsidR="00585B71" w:rsidRDefault="00585B71" w:rsidP="005139B1">
      <w:pPr>
        <w:ind w:left="1276" w:right="1676" w:hanging="1366"/>
        <w:rPr>
          <w:sz w:val="40"/>
          <w:szCs w:val="32"/>
          <w:lang w:val="en-IN"/>
        </w:rPr>
      </w:pPr>
    </w:p>
    <w:p w:rsidR="00585B71" w:rsidRDefault="00585B71" w:rsidP="005139B1">
      <w:pPr>
        <w:ind w:left="1276" w:right="1676" w:hanging="1366"/>
        <w:rPr>
          <w:sz w:val="40"/>
          <w:szCs w:val="32"/>
          <w:lang w:val="en-IN"/>
        </w:rPr>
      </w:pPr>
    </w:p>
    <w:p w:rsidR="00585B71" w:rsidRDefault="00585B71" w:rsidP="005139B1">
      <w:pPr>
        <w:ind w:left="1276" w:right="1676" w:hanging="1366"/>
        <w:rPr>
          <w:sz w:val="40"/>
          <w:szCs w:val="32"/>
          <w:lang w:val="en-IN"/>
        </w:rPr>
      </w:pPr>
    </w:p>
    <w:p w:rsidR="00A20A28" w:rsidRDefault="00A20A28" w:rsidP="003F2F0D">
      <w:pPr>
        <w:ind w:right="1676"/>
        <w:rPr>
          <w:sz w:val="40"/>
          <w:szCs w:val="32"/>
          <w:lang w:val="en-IN"/>
        </w:rPr>
      </w:pPr>
    </w:p>
    <w:p w:rsidR="00A20A28" w:rsidRDefault="00A20A28" w:rsidP="005139B1">
      <w:pPr>
        <w:ind w:left="1276" w:right="1676" w:hanging="1366"/>
        <w:rPr>
          <w:sz w:val="40"/>
          <w:szCs w:val="32"/>
          <w:lang w:val="en-IN"/>
        </w:rPr>
      </w:pPr>
    </w:p>
    <w:p w:rsidR="00120850" w:rsidRDefault="00120850" w:rsidP="005139B1">
      <w:pPr>
        <w:ind w:left="1276" w:right="1676" w:hanging="1366"/>
        <w:rPr>
          <w:sz w:val="40"/>
          <w:szCs w:val="32"/>
          <w:lang w:val="en-IN"/>
        </w:rPr>
      </w:pP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 xml:space="preserve">H2/22, </w:t>
      </w:r>
      <w:proofErr w:type="spellStart"/>
      <w:r w:rsidRPr="00B9205B">
        <w:rPr>
          <w:sz w:val="40"/>
          <w:szCs w:val="32"/>
          <w:lang w:val="en-IN"/>
        </w:rPr>
        <w:t>Mahavir</w:t>
      </w:r>
      <w:proofErr w:type="spellEnd"/>
      <w:r w:rsidRPr="00B9205B">
        <w:rPr>
          <w:sz w:val="40"/>
          <w:szCs w:val="32"/>
          <w:lang w:val="en-IN"/>
        </w:rPr>
        <w:t xml:space="preserve"> Enclave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:rsidR="00B53BFF" w:rsidRPr="00B9205B" w:rsidRDefault="00B53BFF" w:rsidP="005139B1">
      <w:pPr>
        <w:ind w:left="1276" w:right="1676" w:hanging="1366"/>
        <w:rPr>
          <w:sz w:val="40"/>
          <w:szCs w:val="32"/>
          <w:lang w:val="en-IN"/>
        </w:rPr>
      </w:pPr>
    </w:p>
    <w:p w:rsidR="00F42272" w:rsidRPr="00B9205B" w:rsidRDefault="00D14F43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-228600</wp:posOffset>
                </wp:positionH>
                <wp:positionV relativeFrom="page">
                  <wp:posOffset>9251315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5F4C2" id="Rectangle 19" o:spid="_x0000_s1026" style="position:absolute;margin-left:-18pt;margin-top:728.45pt;width:630pt;height:13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58DB" w:rsidRDefault="00DF58DB" w:rsidP="00A01902">
      <w:r>
        <w:separator/>
      </w:r>
    </w:p>
  </w:endnote>
  <w:endnote w:type="continuationSeparator" w:id="0">
    <w:p w:rsidR="00DF58DB" w:rsidRDefault="00DF58D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58DB" w:rsidRDefault="00DF58DB" w:rsidP="00A01902">
      <w:r>
        <w:separator/>
      </w:r>
    </w:p>
  </w:footnote>
  <w:footnote w:type="continuationSeparator" w:id="0">
    <w:p w:rsidR="00DF58DB" w:rsidRDefault="00DF58D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39B1" w:rsidRDefault="00D14F4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posOffset>-525780</wp:posOffset>
              </wp:positionH>
              <wp:positionV relativeFrom="page">
                <wp:posOffset>113030</wp:posOffset>
              </wp:positionV>
              <wp:extent cx="7906385" cy="147955"/>
              <wp:effectExtent l="0" t="0" r="18415" b="42545"/>
              <wp:wrapSquare wrapText="bothSides"/>
              <wp:docPr id="1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906385" cy="14795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accent5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5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5">
                              <a:lumMod val="60000"/>
                              <a:lumOff val="4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</a:schemeClr>
                        </a:outerShdw>
                      </a:effectLst>
                    </wps:spPr>
                    <wps:txbx>
                      <w:txbxContent>
                        <w:p w:rsidR="00A01902" w:rsidRPr="00834AC0" w:rsidRDefault="00A01902" w:rsidP="00834AC0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30" style="position:absolute;margin-left:-41.4pt;margin-top:8.9pt;width:622.55pt;height:11.65pt;z-index:-25165875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" o:allowoverlap="f" fillcolor="#92cddc [1944]" strokecolor="#4bacc6 [3208]" strokeweight="1pt">
              <v:fill color2="#4bacc6 [3208]" focus="50%" type="gradient"/>
              <v:shadow on="t" color="#205867 [1608]" offset="1pt"/>
              <v:path arrowok="t"/>
              <v:textbox>
                <w:txbxContent>
                  <w:p w:rsidR="00A01902" w:rsidRPr="00834AC0" w:rsidRDefault="00A01902" w:rsidP="00834AC0">
                    <w:pPr>
                      <w:rPr>
                        <w:szCs w:val="20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2"/>
    <w:rsid w:val="0000112E"/>
    <w:rsid w:val="00042B7E"/>
    <w:rsid w:val="0005642F"/>
    <w:rsid w:val="00075998"/>
    <w:rsid w:val="000B2361"/>
    <w:rsid w:val="000D3907"/>
    <w:rsid w:val="001149B1"/>
    <w:rsid w:val="00120850"/>
    <w:rsid w:val="00146C3C"/>
    <w:rsid w:val="00164876"/>
    <w:rsid w:val="00170790"/>
    <w:rsid w:val="00195C49"/>
    <w:rsid w:val="001A737E"/>
    <w:rsid w:val="001C7C78"/>
    <w:rsid w:val="001D1F4D"/>
    <w:rsid w:val="001D5C13"/>
    <w:rsid w:val="002100DF"/>
    <w:rsid w:val="0021020C"/>
    <w:rsid w:val="002467FA"/>
    <w:rsid w:val="00257981"/>
    <w:rsid w:val="00282153"/>
    <w:rsid w:val="00285211"/>
    <w:rsid w:val="002D0702"/>
    <w:rsid w:val="002F29DB"/>
    <w:rsid w:val="002F64DE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3F2F0D"/>
    <w:rsid w:val="00422B18"/>
    <w:rsid w:val="00436A20"/>
    <w:rsid w:val="004706A7"/>
    <w:rsid w:val="0047735C"/>
    <w:rsid w:val="004A1719"/>
    <w:rsid w:val="004F319F"/>
    <w:rsid w:val="004F343A"/>
    <w:rsid w:val="005139B1"/>
    <w:rsid w:val="00524E72"/>
    <w:rsid w:val="005301DF"/>
    <w:rsid w:val="00537C93"/>
    <w:rsid w:val="00542734"/>
    <w:rsid w:val="00563295"/>
    <w:rsid w:val="00576F1F"/>
    <w:rsid w:val="00585B71"/>
    <w:rsid w:val="005B1840"/>
    <w:rsid w:val="005E2505"/>
    <w:rsid w:val="005E65CB"/>
    <w:rsid w:val="005F6BA3"/>
    <w:rsid w:val="006020F8"/>
    <w:rsid w:val="00603DFC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35034"/>
    <w:rsid w:val="00760E4B"/>
    <w:rsid w:val="0076114A"/>
    <w:rsid w:val="0076640C"/>
    <w:rsid w:val="007667EF"/>
    <w:rsid w:val="00766E34"/>
    <w:rsid w:val="00767C60"/>
    <w:rsid w:val="007A1E95"/>
    <w:rsid w:val="007B0C9B"/>
    <w:rsid w:val="007C1C28"/>
    <w:rsid w:val="007D1701"/>
    <w:rsid w:val="007D5CBF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41714"/>
    <w:rsid w:val="00882A5B"/>
    <w:rsid w:val="00892767"/>
    <w:rsid w:val="0089455A"/>
    <w:rsid w:val="008C7E74"/>
    <w:rsid w:val="008D7974"/>
    <w:rsid w:val="008F2DB6"/>
    <w:rsid w:val="009039FD"/>
    <w:rsid w:val="00912DB4"/>
    <w:rsid w:val="0096489D"/>
    <w:rsid w:val="00973D29"/>
    <w:rsid w:val="00982299"/>
    <w:rsid w:val="009B3E81"/>
    <w:rsid w:val="009B75CD"/>
    <w:rsid w:val="009C65D4"/>
    <w:rsid w:val="009D3CC3"/>
    <w:rsid w:val="009D465B"/>
    <w:rsid w:val="009D78D2"/>
    <w:rsid w:val="009E049D"/>
    <w:rsid w:val="009E2E6F"/>
    <w:rsid w:val="00A01902"/>
    <w:rsid w:val="00A20A28"/>
    <w:rsid w:val="00A2652D"/>
    <w:rsid w:val="00A26741"/>
    <w:rsid w:val="00A51AAD"/>
    <w:rsid w:val="00A82709"/>
    <w:rsid w:val="00AA2DDA"/>
    <w:rsid w:val="00AA5AC1"/>
    <w:rsid w:val="00AD0B30"/>
    <w:rsid w:val="00AE0528"/>
    <w:rsid w:val="00AF5151"/>
    <w:rsid w:val="00B02AF9"/>
    <w:rsid w:val="00B12920"/>
    <w:rsid w:val="00B21891"/>
    <w:rsid w:val="00B220EC"/>
    <w:rsid w:val="00B53BFF"/>
    <w:rsid w:val="00B5552F"/>
    <w:rsid w:val="00B56A3A"/>
    <w:rsid w:val="00B77C12"/>
    <w:rsid w:val="00B84A42"/>
    <w:rsid w:val="00B9205B"/>
    <w:rsid w:val="00B96CE3"/>
    <w:rsid w:val="00BB003F"/>
    <w:rsid w:val="00BC569C"/>
    <w:rsid w:val="00BD22AD"/>
    <w:rsid w:val="00BE028A"/>
    <w:rsid w:val="00C213EC"/>
    <w:rsid w:val="00C4430D"/>
    <w:rsid w:val="00C61211"/>
    <w:rsid w:val="00C66E73"/>
    <w:rsid w:val="00C93D59"/>
    <w:rsid w:val="00CB523F"/>
    <w:rsid w:val="00CC2D16"/>
    <w:rsid w:val="00D014E1"/>
    <w:rsid w:val="00D1130B"/>
    <w:rsid w:val="00D1453D"/>
    <w:rsid w:val="00D14F43"/>
    <w:rsid w:val="00D33164"/>
    <w:rsid w:val="00D5631B"/>
    <w:rsid w:val="00D7517A"/>
    <w:rsid w:val="00D94442"/>
    <w:rsid w:val="00DA7F15"/>
    <w:rsid w:val="00DD515F"/>
    <w:rsid w:val="00DE3DC2"/>
    <w:rsid w:val="00DF2F8C"/>
    <w:rsid w:val="00DF58DB"/>
    <w:rsid w:val="00E01826"/>
    <w:rsid w:val="00E023B5"/>
    <w:rsid w:val="00E02998"/>
    <w:rsid w:val="00E11BD8"/>
    <w:rsid w:val="00E33169"/>
    <w:rsid w:val="00E560B0"/>
    <w:rsid w:val="00E6528C"/>
    <w:rsid w:val="00E92376"/>
    <w:rsid w:val="00E95CC3"/>
    <w:rsid w:val="00EA3DFE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689D1B"/>
  <w15:docId w15:val="{7B488E05-0DF4-C941-A4F6-0164A304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yperlink" Target="https://oilnwine.us10.list-manage.com/vcard?u=79fc4e260da2611c688c7342f&amp;id=13b9cf5c50" TargetMode="Externa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glossaryDocument" Target="glossary/document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252D8E"/>
    <w:rsid w:val="00406BDE"/>
    <w:rsid w:val="0041766D"/>
    <w:rsid w:val="004562E0"/>
    <w:rsid w:val="00563BFE"/>
    <w:rsid w:val="0059570F"/>
    <w:rsid w:val="005D2E70"/>
    <w:rsid w:val="006A30FB"/>
    <w:rsid w:val="00976C3F"/>
    <w:rsid w:val="009D4834"/>
    <w:rsid w:val="00AD123C"/>
    <w:rsid w:val="00C36F95"/>
    <w:rsid w:val="00C90180"/>
    <w:rsid w:val="00C96FE4"/>
    <w:rsid w:val="00CB4982"/>
    <w:rsid w:val="00D338A0"/>
    <w:rsid w:val="00E232CC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Weekly%20newsletter.dotx</Template>
  <TotalTime>9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15</cp:revision>
  <cp:lastPrinted>2020-08-21T17:51:00Z</cp:lastPrinted>
  <dcterms:created xsi:type="dcterms:W3CDTF">2020-08-27T18:28:00Z</dcterms:created>
  <dcterms:modified xsi:type="dcterms:W3CDTF">2020-08-27T18:38:00Z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