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7777777" w:rsidR="0082470D" w:rsidRDefault="00FA01A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2.75pt;margin-top:-56.55pt;width:411.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B125BA6" w:rsidR="003B57E6" w:rsidRPr="00D7517A" w:rsidRDefault="007C1C28" w:rsidP="007C1C28">
                  <w:pPr>
                    <w:rPr>
                      <w:sz w:val="36"/>
                      <w:szCs w:val="32"/>
                    </w:rPr>
                  </w:pPr>
                  <w:proofErr w:type="spellStart"/>
                  <w:r w:rsidRPr="00FC2800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>அனுதின</w:t>
                  </w:r>
                  <w:proofErr w:type="spellEnd"/>
                  <w:r w:rsidRPr="00FC280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proofErr w:type="spellStart"/>
                  <w:r w:rsidRPr="00FC2800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>தியானம்</w:t>
                  </w:r>
                  <w:proofErr w:type="spellEnd"/>
                  <w:r w:rsid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(</w:t>
                  </w:r>
                  <w:proofErr w:type="spellStart"/>
                  <w:r w:rsidR="008D7974" w:rsidRP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>ஆகஸ்ட்</w:t>
                  </w:r>
                  <w:proofErr w:type="spellEnd"/>
                  <w:r w:rsidR="00393FB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1</w:t>
                  </w:r>
                  <w:r w:rsidR="007F49FD">
                    <w:rPr>
                      <w:b/>
                      <w:color w:val="FFFFFF" w:themeColor="background1"/>
                      <w:sz w:val="44"/>
                      <w:szCs w:val="32"/>
                    </w:rPr>
                    <w:t>7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B13C949" w:rsidR="0082470D" w:rsidRDefault="0082470D" w:rsidP="006C2E8D">
      <w:pPr>
        <w:ind w:left="1276" w:right="1676"/>
      </w:pPr>
    </w:p>
    <w:p w14:paraId="199A5A66" w14:textId="011DBAAF" w:rsidR="0082470D" w:rsidRDefault="00FA01A9" w:rsidP="006C2E8D">
      <w:pPr>
        <w:ind w:left="1276" w:right="1676"/>
      </w:pP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5pt;width:438pt;height:113.15pt;z-index:251699200;mso-width-relative:margin;mso-height-relative:margin" filled="f" stroked="f">
            <v:textbox>
              <w:txbxContent>
                <w:p w14:paraId="04BB483C" w14:textId="77777777" w:rsidR="007F49FD" w:rsidRPr="007F49FD" w:rsidRDefault="007F49FD" w:rsidP="007F49FD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proofErr w:type="spellStart"/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நெகே</w:t>
                  </w:r>
                  <w:proofErr w:type="spellEnd"/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 xml:space="preserve"> 12:27-13:31</w:t>
                  </w:r>
                </w:p>
                <w:p w14:paraId="1FCECD96" w14:textId="77777777" w:rsidR="007F49FD" w:rsidRPr="007F49FD" w:rsidRDefault="007F49FD" w:rsidP="007F49FD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 xml:space="preserve">1 </w:t>
                  </w:r>
                  <w:proofErr w:type="spellStart"/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கொரி</w:t>
                  </w:r>
                  <w:proofErr w:type="spellEnd"/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 xml:space="preserve"> 11:1-16</w:t>
                  </w:r>
                </w:p>
                <w:p w14:paraId="5BB1B846" w14:textId="77777777" w:rsidR="007F49FD" w:rsidRPr="007F49FD" w:rsidRDefault="007F49FD" w:rsidP="007F49FD">
                  <w:pPr>
                    <w:jc w:val="right"/>
                    <w:rPr>
                      <w:rFonts w:ascii="Latha" w:hAnsi="Latha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சங்கீதம் 35:1-16</w:t>
                  </w:r>
                </w:p>
                <w:p w14:paraId="3F50C377" w14:textId="4BF74BE4" w:rsidR="00973D29" w:rsidRPr="007A1E95" w:rsidRDefault="007F49FD" w:rsidP="007F49F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நீதிமொ</w:t>
                  </w:r>
                  <w:proofErr w:type="spellEnd"/>
                  <w:r w:rsidRPr="007F49FD">
                    <w:rPr>
                      <w:rFonts w:ascii="Latha" w:hAnsi="Latha" w:cs="Latha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 xml:space="preserve"> 21:17-18</w:t>
                  </w:r>
                </w:p>
              </w:txbxContent>
            </v:textbox>
          </v:shape>
        </w:pict>
      </w:r>
    </w:p>
    <w:p w14:paraId="518ABB58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712B8F5" w14:textId="77777777" w:rsidR="0082470D" w:rsidRDefault="00FA01A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6.75pt;margin-top:16.45pt;width:415.75pt;height:34.3pt;z-index:251701248" filled="f" stroked="f">
            <v:textbox>
              <w:txbxContent>
                <w:p w14:paraId="53B7F2EE" w14:textId="77777777" w:rsidR="008D7974" w:rsidRPr="008D7974" w:rsidRDefault="008D7974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</w:pP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இன்றைக்கு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படிக்க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வேண்டிய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வேத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பகுதி</w:t>
                  </w:r>
                  <w:proofErr w:type="spellEnd"/>
                </w:p>
                <w:p w14:paraId="52EF74AB" w14:textId="77777777" w:rsidR="008D7974" w:rsidRDefault="008D7974"/>
              </w:txbxContent>
            </v:textbox>
          </v:shape>
        </w:pict>
      </w: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A01A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28"/>
          <w:lang w:val="ta-IN" w:bidi="ta-IN"/>
        </w:rPr>
      </w:pPr>
    </w:p>
    <w:p w14:paraId="65B6D2DA" w14:textId="19353B23" w:rsidR="007A1E95" w:rsidRDefault="00FA01A9" w:rsidP="00AA2DDA">
      <w:pPr>
        <w:ind w:firstLine="720"/>
        <w:jc w:val="both"/>
        <w:rPr>
          <w:rFonts w:ascii="Latha" w:hAnsi="Latha" w:cs="Latha"/>
          <w:noProof/>
          <w:sz w:val="36"/>
          <w:szCs w:val="2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49" style="position:absolute;left:0;text-align:left;margin-left:-6pt;margin-top:718.85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42B7E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042B7E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"எல்லாம் என் பிதாவினால் எனக்கு ஒப்புக்கொடுக்கப்பட்டிருக்கிறது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;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பிதாவைத்தவிர வேறொருவனும் குமாரனை அறியான்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;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குமாரனும்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குமாரன் எவனுக்குப் பிதாவை வெளிப்படுத்த விருப்பமாக இருக்கிறாரோ அவனைத்தவிர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வேறொருவனும் பிதாவை அறியமாட்டான்.”  (மத்தேயு 11: 25-27). இந்த வேத பகுதியில் வேதவாக்கியம் தெளிவாக கூறுகிறதை பாருங்கள்.  தெய்வீக வார்த்தையின் இந்த பகுதியில் ஆவியின் உள்ளான சத்தத்தை நாம் கேட்கும்போது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​​அதனுடைய மிகபெரிய அர்த்தத்தையும்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மதிப்பையும்  கருத்தையும் நாம் நிச்சயமாக உணரத் தொடங்குவோம்.  நாம் நம்மைத் தாழ்த்தி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அறியப்படாததும் அறிமுகமில்லாததும்  ஆராயப்படாததுமான உண்மை நிறைந்த ஒரு புதிய மண்டலத்தின் வாசல்களுக்கு வந்தவர்களைப் போல இருக்க வேண்டும்.  அங்கே "பிதாவைத்தவிர வேறொருவனும் குமாரனை அறியான்" என்ற அறிக்கையை நாம் சந்திக்கிறோம்.  இந்த அறிக்கை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நாம் முன்வைக்கும் ஒவ்வொரு அடியையும்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சரிபார்க்கும் நோக்கம் கொண்டது!  இப்போது பரிசுத்தவான்களேக் கேளுங்கள்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>, '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எனக்குத் தெரியும் அல்லது அடைந்தாயிற்று என்கிற எண்ணத்துடனும்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 xml:space="preserve">அல்லது மனநிறைவு மற்றும் சுய திருப்தியு டனும் அல்லது எல்லாவற்றையும் தெரிந்து கொள்ள வேண்டிய அவசியத்தைத் தவிர வேறு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lastRenderedPageBreak/>
        <w:t>உணர்வோடும் அணுகினால்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', 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இந்த அறிக்கை முன்ச் செல்ல முடியாத இடத்திற்கு உங்களை கொண்டுவந்துவிடும். ஏனென்றால்  "பிதாவைத்தவிர வேறொருவனும் குமாரனை அறியான்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;"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என்று அது கூறுகிறது. பிதா வெளிப்படுத்தாமல் ஒருவராலும் குமாரனை அறிய முடியாது.  பிதா தன் குமாரனை வெளிப்படுத்தும் ஜனங்கள் பாக்கியவான்கள்.  பெரும்பாலும் நாம் கர்த்தரையும் அவரைக் குறித்த அனைத்து வேதவாக்கியங்களையும் அறிந்திருக்கிறோம் என்று நினைக்கிறோம்.  ஆயினும்</w:t>
      </w:r>
      <w:r w:rsidR="007F49FD" w:rsidRPr="007F49FD">
        <w:rPr>
          <w:rFonts w:ascii="Latha" w:hAnsi="Latha" w:cs="Latha"/>
          <w:noProof/>
          <w:sz w:val="36"/>
          <w:szCs w:val="28"/>
          <w:lang w:val="ta-IN" w:bidi="ta-IN"/>
        </w:rPr>
        <w:t xml:space="preserve">, </w:t>
      </w:r>
      <w:r w:rsidR="007F49FD" w:rsidRPr="007F49FD">
        <w:rPr>
          <w:rFonts w:ascii="Latha" w:hAnsi="Latha" w:cs="Latha"/>
          <w:noProof/>
          <w:sz w:val="36"/>
          <w:szCs w:val="28"/>
          <w:cs/>
          <w:lang w:val="ta-IN" w:bidi="ta-IN"/>
        </w:rPr>
        <w:t>நாம் குமாரனை அறிய வேண்டிய விதத்தில் அறியவில்லை.</w:t>
      </w:r>
    </w:p>
    <w:p w14:paraId="4373D534" w14:textId="529F8FDD" w:rsidR="007A1E95" w:rsidRPr="00735034" w:rsidRDefault="00FA01A9" w:rsidP="00735034">
      <w:pPr>
        <w:ind w:firstLine="720"/>
        <w:jc w:val="both"/>
        <w:rPr>
          <w:noProof/>
          <w:sz w:val="36"/>
          <w:szCs w:val="28"/>
          <w:cs/>
        </w:rPr>
      </w:pPr>
      <w:r>
        <w:rPr>
          <w:noProof/>
          <w:sz w:val="36"/>
          <w:szCs w:val="28"/>
        </w:rPr>
        <w:pict w14:anchorId="16F12946">
          <v:rect id="_x0000_s1045" style="position:absolute;left:0;text-align:left;margin-left:-8.9pt;margin-top:19.9pt;width:562.25pt;height:142.7pt;z-index:-251612160" strokecolor="#e36c0a [2409]" strokeweight="3pt"/>
        </w:pict>
      </w:r>
    </w:p>
    <w:p w14:paraId="24DAC763" w14:textId="6F05F547" w:rsidR="00393FB0" w:rsidRDefault="00393FB0" w:rsidP="00393FB0">
      <w:pPr>
        <w:ind w:firstLine="720"/>
        <w:jc w:val="center"/>
        <w:rPr>
          <w:rFonts w:ascii="Latha" w:hAnsi="Latha" w:cs="Latha"/>
          <w:b/>
          <w:sz w:val="40"/>
          <w:szCs w:val="32"/>
        </w:rPr>
      </w:pPr>
      <w:proofErr w:type="spellStart"/>
      <w:r w:rsidRPr="008D7974">
        <w:rPr>
          <w:rFonts w:ascii="Latha" w:hAnsi="Latha" w:cs="Latha"/>
          <w:b/>
          <w:sz w:val="40"/>
          <w:szCs w:val="32"/>
        </w:rPr>
        <w:t>இன்றைய</w:t>
      </w:r>
      <w:proofErr w:type="spellEnd"/>
      <w:r w:rsidRPr="008D7974">
        <w:rPr>
          <w:b/>
          <w:sz w:val="40"/>
          <w:szCs w:val="32"/>
        </w:rPr>
        <w:t xml:space="preserve"> </w:t>
      </w:r>
      <w:proofErr w:type="spellStart"/>
      <w:r w:rsidRPr="008D7974">
        <w:rPr>
          <w:rFonts w:ascii="Latha" w:hAnsi="Latha" w:cs="Latha"/>
          <w:b/>
          <w:sz w:val="40"/>
          <w:szCs w:val="32"/>
        </w:rPr>
        <w:t>கட்டளை</w:t>
      </w:r>
      <w:proofErr w:type="spellEnd"/>
    </w:p>
    <w:p w14:paraId="781FE260" w14:textId="77777777" w:rsidR="00393FB0" w:rsidRPr="008D7974" w:rsidRDefault="00393FB0" w:rsidP="00393FB0">
      <w:pPr>
        <w:ind w:firstLine="720"/>
        <w:jc w:val="center"/>
        <w:rPr>
          <w:b/>
          <w:sz w:val="40"/>
          <w:szCs w:val="32"/>
        </w:rPr>
      </w:pPr>
    </w:p>
    <w:p w14:paraId="2DB096CB" w14:textId="6B2584C2" w:rsidR="007A1E95" w:rsidRDefault="007F49FD" w:rsidP="007F49FD">
      <w:pPr>
        <w:ind w:firstLine="720"/>
        <w:jc w:val="both"/>
        <w:rPr>
          <w:rFonts w:ascii="Agency FB" w:hAnsi="Agency FB"/>
          <w:b/>
          <w:sz w:val="36"/>
          <w:szCs w:val="116"/>
        </w:rPr>
      </w:pPr>
      <w:r w:rsidRPr="007F49FD">
        <w:rPr>
          <w:rFonts w:ascii="Latha" w:hAnsi="Latha" w:cs="Latha"/>
          <w:noProof/>
          <w:sz w:val="40"/>
          <w:szCs w:val="32"/>
          <w:cs/>
          <w:lang w:bidi="ta-IN"/>
        </w:rPr>
        <w:t>என்னில் நிலைத்திருங்கள்</w:t>
      </w:r>
      <w:r w:rsidRPr="007F49FD">
        <w:rPr>
          <w:rFonts w:ascii="Latha" w:hAnsi="Latha"/>
          <w:noProof/>
          <w:sz w:val="40"/>
          <w:szCs w:val="32"/>
        </w:rPr>
        <w:t xml:space="preserve">, </w:t>
      </w:r>
      <w:r w:rsidRPr="007F49FD">
        <w:rPr>
          <w:rFonts w:ascii="Latha" w:hAnsi="Latha" w:cs="Latha"/>
          <w:noProof/>
          <w:sz w:val="40"/>
          <w:szCs w:val="32"/>
          <w:cs/>
          <w:lang w:bidi="ta-IN"/>
        </w:rPr>
        <w:t>நானும் உங்களில் நிலைத்திருப்பேன்.</w:t>
      </w:r>
      <w:r>
        <w:rPr>
          <w:rFonts w:ascii="Latha" w:hAnsi="Latha" w:cs="Latha"/>
          <w:noProof/>
          <w:sz w:val="40"/>
          <w:szCs w:val="32"/>
          <w:lang w:bidi="ta-IN"/>
        </w:rPr>
        <w:t xml:space="preserve"> </w:t>
      </w:r>
      <w:r w:rsidRPr="007F49FD">
        <w:rPr>
          <w:rFonts w:ascii="Latha" w:hAnsi="Latha" w:cs="Latha"/>
          <w:noProof/>
          <w:sz w:val="40"/>
          <w:szCs w:val="32"/>
          <w:cs/>
          <w:lang w:bidi="ta-IN"/>
        </w:rPr>
        <w:t>யோவா 15:4</w:t>
      </w:r>
    </w:p>
    <w:p w14:paraId="0D8BAE08" w14:textId="42A01CD5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137EEC80" w14:textId="0743AB2B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4A0A3ABB" w14:textId="057BF4EC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7F6FC52B" w14:textId="7DEBEEBD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F32CD0F" w14:textId="3AF190CA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0036A2FF" w14:textId="4B17AFBB" w:rsidR="007A1E95" w:rsidRDefault="007A1E95" w:rsidP="00E560B0">
      <w:pPr>
        <w:jc w:val="both"/>
        <w:rPr>
          <w:rFonts w:ascii="Agency FB" w:hAnsi="Agency FB"/>
          <w:b/>
          <w:sz w:val="36"/>
          <w:szCs w:val="116"/>
        </w:rPr>
      </w:pPr>
    </w:p>
    <w:p w14:paraId="140CF9C6" w14:textId="77777777" w:rsidR="007A1E95" w:rsidRPr="00CC2D16" w:rsidRDefault="007A1E95" w:rsidP="007A1E95">
      <w:pPr>
        <w:jc w:val="both"/>
        <w:rPr>
          <w:rFonts w:ascii="Agency FB" w:hAnsi="Agency FB"/>
          <w:b/>
          <w:sz w:val="36"/>
          <w:szCs w:val="116"/>
        </w:rPr>
      </w:pPr>
    </w:p>
    <w:p w14:paraId="0CE5EE1B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Our mailing address is:</w:t>
      </w:r>
    </w:p>
    <w:p w14:paraId="6BEC44F1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Good Samaritan Fellowship</w:t>
      </w:r>
    </w:p>
    <w:p w14:paraId="621DC829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H2/22, Mahavir Enclave</w:t>
      </w:r>
    </w:p>
    <w:p w14:paraId="2B94BB6A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New Delhi</w:t>
      </w:r>
    </w:p>
    <w:p w14:paraId="03E6A847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Delhi 110045</w:t>
      </w:r>
    </w:p>
    <w:p w14:paraId="42D26C4E" w14:textId="77777777" w:rsidR="00A01902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India</w:t>
      </w:r>
    </w:p>
    <w:p w14:paraId="1D91D53D" w14:textId="77777777" w:rsidR="005139B1" w:rsidRPr="005139B1" w:rsidRDefault="005139B1" w:rsidP="005139B1">
      <w:pPr>
        <w:ind w:left="1276" w:right="1676" w:hanging="1366"/>
        <w:rPr>
          <w:sz w:val="32"/>
          <w:lang w:val="en-IN"/>
        </w:rPr>
      </w:pPr>
    </w:p>
    <w:p w14:paraId="7EAE4406" w14:textId="77777777" w:rsidR="00F42272" w:rsidRPr="005139B1" w:rsidRDefault="00FA01A9" w:rsidP="005139B1">
      <w:pPr>
        <w:ind w:left="1276" w:right="1676" w:hanging="1366"/>
        <w:rPr>
          <w:sz w:val="32"/>
          <w:lang w:val="en-IN"/>
        </w:rPr>
      </w:pPr>
      <w:r>
        <w:rPr>
          <w:rFonts w:ascii="Arial" w:hAnsi="Arial"/>
          <w:noProof/>
          <w:sz w:val="32"/>
        </w:rPr>
        <w:pict w14:anchorId="3CC91F6C">
          <v:rect id="Rectangle 19" o:spid="_x0000_s1030" style="position:absolute;left:0;text-align:left;margin-left:-18pt;margin-top:718.4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5139B1">
          <w:rPr>
            <w:rStyle w:val="Hyperlink"/>
            <w:sz w:val="32"/>
            <w:lang w:val="en-IN"/>
          </w:rPr>
          <w:t>Add us to your address book</w:t>
        </w:r>
      </w:hyperlink>
    </w:p>
    <w:sectPr w:rsidR="00F42272" w:rsidRPr="005139B1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40473" w14:textId="77777777" w:rsidR="00FA01A9" w:rsidRDefault="00FA01A9" w:rsidP="00A01902">
      <w:r>
        <w:separator/>
      </w:r>
    </w:p>
  </w:endnote>
  <w:endnote w:type="continuationSeparator" w:id="0">
    <w:p w14:paraId="02F97E12" w14:textId="77777777" w:rsidR="00FA01A9" w:rsidRDefault="00FA01A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A7062" w14:textId="77777777" w:rsidR="00FA01A9" w:rsidRDefault="00FA01A9" w:rsidP="00A01902">
      <w:r>
        <w:separator/>
      </w:r>
    </w:p>
  </w:footnote>
  <w:footnote w:type="continuationSeparator" w:id="0">
    <w:p w14:paraId="5AA59D3C" w14:textId="77777777" w:rsidR="00FA01A9" w:rsidRDefault="00FA01A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FA01A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42B7E"/>
    <w:rsid w:val="0005642F"/>
    <w:rsid w:val="00075998"/>
    <w:rsid w:val="000D3907"/>
    <w:rsid w:val="001149B1"/>
    <w:rsid w:val="00146C3C"/>
    <w:rsid w:val="00164876"/>
    <w:rsid w:val="00195C49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5139B1"/>
    <w:rsid w:val="005301DF"/>
    <w:rsid w:val="00563295"/>
    <w:rsid w:val="005B1840"/>
    <w:rsid w:val="005E2505"/>
    <w:rsid w:val="006020F8"/>
    <w:rsid w:val="00603DFC"/>
    <w:rsid w:val="00672C2C"/>
    <w:rsid w:val="0069673B"/>
    <w:rsid w:val="006B75D8"/>
    <w:rsid w:val="006C052C"/>
    <w:rsid w:val="006C2E8D"/>
    <w:rsid w:val="006D49E7"/>
    <w:rsid w:val="007071A8"/>
    <w:rsid w:val="00707C14"/>
    <w:rsid w:val="007102F8"/>
    <w:rsid w:val="00714470"/>
    <w:rsid w:val="00717272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21526"/>
    <w:rsid w:val="0082470D"/>
    <w:rsid w:val="00834AC0"/>
    <w:rsid w:val="008351ED"/>
    <w:rsid w:val="008403E8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F5151"/>
    <w:rsid w:val="00B21891"/>
    <w:rsid w:val="00B220EC"/>
    <w:rsid w:val="00B5552F"/>
    <w:rsid w:val="00B56A3A"/>
    <w:rsid w:val="00B77C12"/>
    <w:rsid w:val="00B84A42"/>
    <w:rsid w:val="00B96CE3"/>
    <w:rsid w:val="00BB003F"/>
    <w:rsid w:val="00C213EC"/>
    <w:rsid w:val="00C4430D"/>
    <w:rsid w:val="00C61211"/>
    <w:rsid w:val="00C66E73"/>
    <w:rsid w:val="00CB523F"/>
    <w:rsid w:val="00CC2D16"/>
    <w:rsid w:val="00D014E1"/>
    <w:rsid w:val="00D1453D"/>
    <w:rsid w:val="00D33164"/>
    <w:rsid w:val="00D5631B"/>
    <w:rsid w:val="00D7517A"/>
    <w:rsid w:val="00D94442"/>
    <w:rsid w:val="00DD515F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42272"/>
    <w:rsid w:val="00F5442D"/>
    <w:rsid w:val="00F7274D"/>
    <w:rsid w:val="00F75ABC"/>
    <w:rsid w:val="00F80087"/>
    <w:rsid w:val="00F95333"/>
    <w:rsid w:val="00F965D9"/>
    <w:rsid w:val="00F979AA"/>
    <w:rsid w:val="00FA01A9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64208"/>
    <w:rsid w:val="000C6828"/>
    <w:rsid w:val="00142762"/>
    <w:rsid w:val="001B308E"/>
    <w:rsid w:val="00252D8E"/>
    <w:rsid w:val="00406BDE"/>
    <w:rsid w:val="0041766D"/>
    <w:rsid w:val="004562E0"/>
    <w:rsid w:val="00563BFE"/>
    <w:rsid w:val="005D2E70"/>
    <w:rsid w:val="00647835"/>
    <w:rsid w:val="006A30FB"/>
    <w:rsid w:val="00AD123C"/>
    <w:rsid w:val="00C36F95"/>
    <w:rsid w:val="00E232CC"/>
    <w:rsid w:val="00E56C73"/>
    <w:rsid w:val="00F331DC"/>
    <w:rsid w:val="00F43DD1"/>
    <w:rsid w:val="00FC1C0B"/>
    <w:rsid w:val="00FE6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2F693C-3FBA-4695-9A59-BA380071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4</cp:revision>
  <cp:lastPrinted>2020-08-15T16:47:00Z</cp:lastPrinted>
  <dcterms:created xsi:type="dcterms:W3CDTF">2020-08-15T16:46:00Z</dcterms:created>
  <dcterms:modified xsi:type="dcterms:W3CDTF">2020-08-15T17:16:00Z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