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D0266E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DFADFEF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655475" w:rsidRPr="00655475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ஆகஸ்ட்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A062B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87A3D04" w14:textId="77777777" w:rsidR="00A062B8" w:rsidRPr="00A062B8" w:rsidRDefault="00A062B8" w:rsidP="00A062B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062B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நாளாகமம் 35:1-36:23</w:t>
                  </w:r>
                </w:p>
                <w:p w14:paraId="24838810" w14:textId="77777777" w:rsidR="00A062B8" w:rsidRPr="00A062B8" w:rsidRDefault="00A062B8" w:rsidP="00A062B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062B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கொரி 1:1-17</w:t>
                  </w:r>
                </w:p>
                <w:p w14:paraId="65079DD5" w14:textId="77777777" w:rsidR="00A062B8" w:rsidRPr="00A062B8" w:rsidRDefault="00A062B8" w:rsidP="00A062B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062B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27:1-6</w:t>
                  </w:r>
                </w:p>
                <w:p w14:paraId="3F50C377" w14:textId="703EF447" w:rsidR="009A0942" w:rsidRPr="007A1E95" w:rsidRDefault="00A062B8" w:rsidP="00A062B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062B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 20:20</w:t>
                  </w:r>
                  <w:r w:rsidRPr="00A062B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,</w:t>
                  </w:r>
                  <w:r w:rsidRPr="00A062B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0266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0266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0266E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90C0989" w14:textId="2B4A696D" w:rsidR="00EA5970" w:rsidRDefault="00A062B8" w:rsidP="00A062B8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"தாம் பூரணரானபின்பு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தமக்குக் கீழ்ப்படிகிற யாவரும் நித்திய இரட்சிப்பை அடைவதற்குக் காரணராகி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,"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எபிரெயர் 5: 9-ல் கூறப்பட்டிருக்கிறது. கர்த்தராகிய இயேசு பிறந்தபோதே பூரணராக இருந்தார். பாவத்தையும் அசுத்தத்தையும் பொறுத்தவரை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பூரணராகவே இருந்தார். ஆனால் இந்த பூமியில் தேவனின் நோக்கங்களை நிறைவேற்றும் காரியத்தில்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‘பூரணராக’ மாற வேண்டியிருந்தது. தேவனுடைய இடைபடுதலினால் அவர் அந்த பரிபூரண இடத்திற்கு கொண்டு வரப்பட்டார். மேலும் அனைத்து புத்திரர்களும் அந்த ஒரே வழியில்தான்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செல்ல வேண்டும். நீங்கள் பாடுபடுகிறீர்களா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விருப்பத்தை நீங்கள் மதிக்கிறீர்களா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விருப்பம் உங்கள் வழிகளையும் ஆசைகளையும் பாதிக்க நீங்கள் அனுமதிக்கிறீர்களா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வாழ்க்கையின் ஒவ்வொரு சூழ்நிலையையும்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அவர்தான் உங்கள் வாழ்க்கையின் கர்த்தர் என்ற அறிவோடு சகித்துக் கொண்டிருக்கிறீர்களா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சாத்தானின் தாக்குதல்கள்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கர்த்தருக்கு தன்னை அர்ப்பணித்த ஒரு குமாரனை அழிக்கவே முடியாது. யோபுவும் சாத்தானும் இந்த உண்மையை கண்டுபிடித்தனர். எதிரியின் ஒவ்வொரு தாக்குதல்களும் மேற்கொள்ளப்பட வேண்டும். ஆகவே தேவனின் விருப்பம் நம் சொந்த விருப்பங்களிலும்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வழிகளிலும்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சுய வாழ்விலும் ஆளுகை செய்வதாக!  நமக்குள் இருக்கும் குமாரனின் வாழ்க்கை மேலெழும்புவதாக! "நம்முடைய நோக்கமும்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சிந்தனையும் செயலும் தேவனுடைய சித்தத்திற்கு ஏற்ப சரியான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6" style="position:absolute;left:0;text-align:left;margin-left:-4.65pt;margin-top:730.5pt;width:630pt;height:13.7pt;z-index:25173196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வாழ்க்கையிலும் நிலைப்பாட்டிலும் முடிவடைகிற </w:t>
      </w:r>
      <w:r w:rsidRPr="00A062B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நீதியைக் கொண்ட அறுவடையை" உருவாக்க வேண்டும். இந்த ஒரே காரியம் நம் வாழ்விலுள்ள தேவனின் அனைத்து கிரியைகளிலும் காணப்படுகிறது (எபிரெயர் 12:11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A062B8">
        <w:rPr>
          <w:rFonts w:ascii="Latha" w:hAnsi="Latha" w:cs="Arial Unicode MS"/>
          <w:noProof/>
          <w:sz w:val="52"/>
          <w:szCs w:val="48"/>
          <w:lang w:val="ta-IN" w:bidi="ta-IN"/>
        </w:rPr>
        <w:t>Amplified Bible).</w:t>
      </w:r>
    </w:p>
    <w:p w14:paraId="093F4F77" w14:textId="77777777" w:rsidR="00A062B8" w:rsidRDefault="00A062B8" w:rsidP="00E20AA5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CAB751E" w14:textId="77777777" w:rsidR="00A062B8" w:rsidRDefault="00A062B8" w:rsidP="00E20AA5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E462EDB" w14:textId="5CD82FB7" w:rsidR="008E23C4" w:rsidRPr="00E20AA5" w:rsidRDefault="00D0266E" w:rsidP="00E20AA5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3" style="position:absolute;left:0;text-align:left;margin-left:-9.1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D0266E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D0266E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4.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D0266E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5AAF454" w:rsidR="00DE09CC" w:rsidRPr="00DE09CC" w:rsidRDefault="00A062B8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062B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 விழித்துக்கொண்டு</w:t>
      </w:r>
      <w:r w:rsidRPr="00A062B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062B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சாகிறதற்கேதுவாயிரு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A062B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க்கிறவைகளை ஸ்திரப்படுத்து</w:t>
      </w:r>
      <w:r w:rsidRPr="00A062B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69A5B3B8" w14:textId="18349E55" w:rsidR="00C35299" w:rsidRPr="001A286F" w:rsidRDefault="00A062B8" w:rsidP="001A286F">
      <w:pPr>
        <w:jc w:val="right"/>
        <w:rPr>
          <w:szCs w:val="20"/>
          <w:lang w:val="en-IN"/>
        </w:rPr>
      </w:pPr>
      <w:r w:rsidRPr="00A062B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வெளி 3:2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  <w:r w:rsidR="00E00929">
          <w:t>‬</w:t>
        </w:r>
        <w:r w:rsidR="00C72B8B">
          <w:t>‬</w:t>
        </w:r>
        <w:r w:rsidR="00345D47">
          <w:t>‬</w:t>
        </w:r>
        <w:r w:rsidR="006433F5">
          <w:t>‬</w:t>
        </w:r>
        <w:r w:rsidR="008C12FA">
          <w:t>‬</w:t>
        </w:r>
        <w:r w:rsidR="00ED2F28">
          <w:t>‬</w:t>
        </w:r>
        <w:r w:rsidR="00D0266E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73C6BB6A" w14:textId="250DE495" w:rsidR="0059018C" w:rsidRDefault="0059018C" w:rsidP="00B26186">
      <w:pPr>
        <w:ind w:left="1276" w:right="1676" w:hanging="1366"/>
        <w:rPr>
          <w:sz w:val="40"/>
          <w:szCs w:val="32"/>
          <w:lang w:val="en-IN"/>
        </w:rPr>
      </w:pPr>
    </w:p>
    <w:p w14:paraId="3FF8E636" w14:textId="4AA4703F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2172F76E" w14:textId="1247CAE9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6740066A" w14:textId="1E42EC13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08674708" w14:textId="7D1CC53C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53C78C00" w14:textId="2952C9EC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6819281E" w14:textId="77777777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3AE287B9" w14:textId="344D9699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1F97462C" w14:textId="096BD09E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082EED95" w14:textId="0B5D18BE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0D8AD990" w14:textId="22C9270E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19EC1157" w14:textId="1061F480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18ED8754" w14:textId="6B6D5729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5CB5C232" w14:textId="43E7CD35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2EB84A50" w14:textId="6F07B3A7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43D858BD" w14:textId="5DD11FDA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3ABFDC31" w14:textId="77777777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531165F4" w14:textId="5D81249F" w:rsidR="00863554" w:rsidRDefault="00863554" w:rsidP="00B26186">
      <w:pPr>
        <w:ind w:left="1276" w:right="1676" w:hanging="1366"/>
        <w:rPr>
          <w:sz w:val="40"/>
          <w:szCs w:val="32"/>
          <w:lang w:val="en-IN"/>
        </w:rPr>
      </w:pPr>
    </w:p>
    <w:p w14:paraId="3E66BF94" w14:textId="77777777" w:rsidR="00863554" w:rsidRDefault="00863554" w:rsidP="00B26186">
      <w:pPr>
        <w:ind w:left="1276" w:right="1676" w:hanging="1366"/>
        <w:rPr>
          <w:sz w:val="40"/>
          <w:szCs w:val="32"/>
          <w:lang w:val="en-IN"/>
        </w:rPr>
      </w:pPr>
    </w:p>
    <w:p w14:paraId="44A22EF0" w14:textId="507A8F59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08DA184F" w14:textId="7A6BFEFF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1C227D97" w14:textId="77777777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7903AC45" w14:textId="1CF4DE10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78F7BD30" w14:textId="5321CF2D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5315CB30" w14:textId="0620C21D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31C38590" w14:textId="34E7B38A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37DF80E3" w14:textId="77777777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D0266E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A8147" w14:textId="77777777" w:rsidR="00D0266E" w:rsidRDefault="00D0266E" w:rsidP="00A01902">
      <w:r>
        <w:separator/>
      </w:r>
    </w:p>
  </w:endnote>
  <w:endnote w:type="continuationSeparator" w:id="0">
    <w:p w14:paraId="1C97544C" w14:textId="77777777" w:rsidR="00D0266E" w:rsidRDefault="00D0266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AC82" w14:textId="77777777" w:rsidR="00D0266E" w:rsidRDefault="00D0266E" w:rsidP="00A01902">
      <w:r>
        <w:separator/>
      </w:r>
    </w:p>
  </w:footnote>
  <w:footnote w:type="continuationSeparator" w:id="0">
    <w:p w14:paraId="5370A317" w14:textId="77777777" w:rsidR="00D0266E" w:rsidRDefault="00D0266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5D47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18C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433F5"/>
    <w:rsid w:val="00652504"/>
    <w:rsid w:val="006551E0"/>
    <w:rsid w:val="00655475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63554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12FA"/>
    <w:rsid w:val="008C7E74"/>
    <w:rsid w:val="008D0F9D"/>
    <w:rsid w:val="008D2AEF"/>
    <w:rsid w:val="008D2BBE"/>
    <w:rsid w:val="008D6FD3"/>
    <w:rsid w:val="008D7974"/>
    <w:rsid w:val="008D7E0B"/>
    <w:rsid w:val="008E23C4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3369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062B8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2B8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266E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0929"/>
    <w:rsid w:val="00E01826"/>
    <w:rsid w:val="00E023B5"/>
    <w:rsid w:val="00E02998"/>
    <w:rsid w:val="00E035C9"/>
    <w:rsid w:val="00E068F4"/>
    <w:rsid w:val="00E11BD8"/>
    <w:rsid w:val="00E149F6"/>
    <w:rsid w:val="00E20AA5"/>
    <w:rsid w:val="00E25453"/>
    <w:rsid w:val="00E33169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28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1A5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6B8"/>
    <w:rsid w:val="00023199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2D67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A5AA9"/>
    <w:rsid w:val="003C6F6E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64EE1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922D9"/>
    <w:rsid w:val="007B4723"/>
    <w:rsid w:val="007C1667"/>
    <w:rsid w:val="007C36A5"/>
    <w:rsid w:val="007D00CA"/>
    <w:rsid w:val="007D1BAC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26E1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2021-08-04T03:05:00Z</cp:lastPrinted>
  <dcterms:created xsi:type="dcterms:W3CDTF">2021-08-04T03:08:00Z</dcterms:created>
  <dcterms:modified xsi:type="dcterms:W3CDTF">2021-08-04T03:08:00Z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