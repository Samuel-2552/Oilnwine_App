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3F7BAF9" w:rsidR="0082470D" w:rsidRDefault="00A94907"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57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678B7CD0"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655475" w:rsidRPr="00655475">
                    <w:rPr>
                      <w:rFonts w:ascii="Arial Unicode MS" w:eastAsia="Arial Unicode MS" w:hAnsi="Arial Unicode MS" w:cs="Arial Unicode MS"/>
                      <w:b/>
                      <w:bCs/>
                      <w:color w:val="FFFFFF" w:themeColor="background1"/>
                      <w:sz w:val="48"/>
                      <w:szCs w:val="48"/>
                      <w:cs/>
                      <w:lang w:val="en-IN" w:eastAsia="en-IN" w:bidi="ta-IN"/>
                    </w:rPr>
                    <w:t>ஆகஸ்ட்</w:t>
                  </w:r>
                  <w:r w:rsidRPr="00772606">
                    <w:rPr>
                      <w:rFonts w:ascii="Arial Unicode MS" w:eastAsia="Arial Unicode MS" w:hAnsi="Arial Unicode MS" w:cs="Arial Unicode MS"/>
                      <w:b/>
                      <w:color w:val="FFFFFF" w:themeColor="background1"/>
                      <w:sz w:val="48"/>
                      <w:szCs w:val="48"/>
                    </w:rPr>
                    <w:t xml:space="preserve"> </w:t>
                  </w:r>
                  <w:r w:rsidR="007735F6">
                    <w:rPr>
                      <w:rFonts w:ascii="Arial Unicode MS" w:eastAsia="Arial Unicode MS" w:hAnsi="Arial Unicode MS" w:cs="Arial Unicode MS"/>
                      <w:b/>
                      <w:color w:val="FFFFFF" w:themeColor="background1"/>
                      <w:sz w:val="48"/>
                      <w:szCs w:val="48"/>
                    </w:rPr>
                    <w:t>1</w:t>
                  </w:r>
                  <w:r w:rsidR="002D4EEB">
                    <w:rPr>
                      <w:rFonts w:ascii="Arial Unicode MS" w:eastAsia="Arial Unicode MS" w:hAnsi="Arial Unicode MS" w:cs="Arial Unicode MS"/>
                      <w:b/>
                      <w:color w:val="FFFFFF" w:themeColor="background1"/>
                      <w:sz w:val="48"/>
                      <w:szCs w:val="48"/>
                    </w:rPr>
                    <w:t>1</w:t>
                  </w:r>
                  <w:r w:rsidR="00AA4931">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1FE698F4" w14:textId="77777777" w:rsidR="002D4EEB" w:rsidRPr="002D4EEB" w:rsidRDefault="002D4EEB" w:rsidP="002D4EEB">
                  <w:pPr>
                    <w:jc w:val="right"/>
                    <w:rPr>
                      <w:rFonts w:ascii="Latha" w:hAnsi="Latha" w:cs="Arial Unicode MS"/>
                      <w:b/>
                      <w:bCs/>
                      <w:color w:val="FFFFFF" w:themeColor="background1"/>
                      <w:sz w:val="48"/>
                      <w:szCs w:val="40"/>
                    </w:rPr>
                  </w:pPr>
                  <w:r w:rsidRPr="002D4EEB">
                    <w:rPr>
                      <w:rFonts w:ascii="Latha" w:hAnsi="Latha" w:cs="Arial Unicode MS"/>
                      <w:b/>
                      <w:bCs/>
                      <w:color w:val="FFFFFF" w:themeColor="background1"/>
                      <w:sz w:val="48"/>
                      <w:szCs w:val="40"/>
                      <w:cs/>
                      <w:lang w:bidi="ta-IN"/>
                    </w:rPr>
                    <w:t>நெகேமியா 1:1-3:14</w:t>
                  </w:r>
                </w:p>
                <w:p w14:paraId="6C869717" w14:textId="77777777" w:rsidR="002D4EEB" w:rsidRPr="002D4EEB" w:rsidRDefault="002D4EEB" w:rsidP="002D4EEB">
                  <w:pPr>
                    <w:jc w:val="right"/>
                    <w:rPr>
                      <w:rFonts w:ascii="Latha" w:hAnsi="Latha" w:cs="Arial Unicode MS"/>
                      <w:b/>
                      <w:bCs/>
                      <w:color w:val="FFFFFF" w:themeColor="background1"/>
                      <w:sz w:val="48"/>
                      <w:szCs w:val="40"/>
                    </w:rPr>
                  </w:pPr>
                  <w:r w:rsidRPr="002D4EEB">
                    <w:rPr>
                      <w:rFonts w:ascii="Latha" w:hAnsi="Latha" w:cs="Arial Unicode MS"/>
                      <w:b/>
                      <w:bCs/>
                      <w:color w:val="FFFFFF" w:themeColor="background1"/>
                      <w:sz w:val="48"/>
                      <w:szCs w:val="40"/>
                      <w:cs/>
                      <w:lang w:bidi="ta-IN"/>
                    </w:rPr>
                    <w:t>1 கொரிந்தியர் 7:1-24</w:t>
                  </w:r>
                </w:p>
                <w:p w14:paraId="025F2E04" w14:textId="77777777" w:rsidR="002D4EEB" w:rsidRPr="002D4EEB" w:rsidRDefault="002D4EEB" w:rsidP="002D4EEB">
                  <w:pPr>
                    <w:jc w:val="right"/>
                    <w:rPr>
                      <w:rFonts w:ascii="Latha" w:hAnsi="Latha" w:cs="Arial Unicode MS"/>
                      <w:b/>
                      <w:bCs/>
                      <w:color w:val="FFFFFF" w:themeColor="background1"/>
                      <w:sz w:val="48"/>
                      <w:szCs w:val="40"/>
                    </w:rPr>
                  </w:pPr>
                  <w:r w:rsidRPr="002D4EEB">
                    <w:rPr>
                      <w:rFonts w:ascii="Latha" w:hAnsi="Latha" w:cs="Arial Unicode MS"/>
                      <w:b/>
                      <w:bCs/>
                      <w:color w:val="FFFFFF" w:themeColor="background1"/>
                      <w:sz w:val="48"/>
                      <w:szCs w:val="40"/>
                      <w:cs/>
                      <w:lang w:bidi="ta-IN"/>
                    </w:rPr>
                    <w:t>சங்கீதம்  31:19-24</w:t>
                  </w:r>
                </w:p>
                <w:p w14:paraId="3F50C377" w14:textId="18750F38" w:rsidR="009A0942" w:rsidRPr="007A1E95" w:rsidRDefault="002D4EEB" w:rsidP="002D4EEB">
                  <w:pPr>
                    <w:jc w:val="right"/>
                    <w:rPr>
                      <w:b/>
                      <w:bCs/>
                      <w:sz w:val="32"/>
                      <w:szCs w:val="32"/>
                    </w:rPr>
                  </w:pPr>
                  <w:r w:rsidRPr="002D4EEB">
                    <w:rPr>
                      <w:rFonts w:ascii="Latha" w:hAnsi="Latha" w:cs="Arial Unicode MS"/>
                      <w:b/>
                      <w:bCs/>
                      <w:color w:val="FFFFFF" w:themeColor="background1"/>
                      <w:sz w:val="48"/>
                      <w:szCs w:val="40"/>
                      <w:cs/>
                      <w:lang w:bidi="ta-IN"/>
                    </w:rPr>
                    <w:t>நீதிமொழி. 21:4</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A94907"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A94907"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A94907"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6CAB751E" w14:textId="7A716403" w:rsidR="00A062B8" w:rsidRDefault="002D4EEB" w:rsidP="00376CF0">
      <w:pPr>
        <w:ind w:firstLine="720"/>
        <w:jc w:val="both"/>
        <w:rPr>
          <w:rFonts w:ascii="Latha" w:hAnsi="Latha" w:cs="Arial Unicode MS"/>
          <w:noProof/>
          <w:sz w:val="52"/>
          <w:szCs w:val="48"/>
          <w:lang w:val="ta-IN" w:bidi="ta-IN"/>
        </w:rPr>
      </w:pPr>
      <w:r w:rsidRPr="002D4EEB">
        <w:rPr>
          <w:rFonts w:ascii="Latha" w:hAnsi="Latha" w:cs="Arial Unicode MS"/>
          <w:noProof/>
          <w:sz w:val="52"/>
          <w:szCs w:val="48"/>
          <w:cs/>
          <w:lang w:val="ta-IN" w:bidi="ta-IN"/>
        </w:rPr>
        <w:t>"அவர் மோசேயை நோக்கி: எவன்மேல் இரக்கமாயிருக்கச் சித்தமாயிருப்பேனோ அவன்மேல் இரக்கமாயிருப்பேன்</w:t>
      </w:r>
      <w:r w:rsidRPr="002D4EEB">
        <w:rPr>
          <w:rFonts w:ascii="Latha" w:hAnsi="Latha" w:cs="Arial Unicode MS"/>
          <w:noProof/>
          <w:sz w:val="52"/>
          <w:szCs w:val="48"/>
          <w:lang w:val="ta-IN" w:bidi="ta-IN"/>
        </w:rPr>
        <w:t xml:space="preserve">, </w:t>
      </w:r>
      <w:r w:rsidRPr="002D4EEB">
        <w:rPr>
          <w:rFonts w:ascii="Latha" w:hAnsi="Latha" w:cs="Arial Unicode MS"/>
          <w:noProof/>
          <w:sz w:val="52"/>
          <w:szCs w:val="48"/>
          <w:cs/>
          <w:lang w:val="ta-IN" w:bidi="ta-IN"/>
        </w:rPr>
        <w:t>எவன்மேல் உருக்கமாயிருக்கச் சித்தமாயிருப்பேனோ அவன்மேல் உருக்கமாயிருப்பேன் என்றார்.ஆதலால் எவன்மேல் இரக்கமாயிருக்கச் சித்தமாயிருக்கிறாரோ அவன்மேல் இரக்கமாயிருக்கிறார்</w:t>
      </w:r>
      <w:r w:rsidRPr="002D4EEB">
        <w:rPr>
          <w:rFonts w:ascii="Latha" w:hAnsi="Latha" w:cs="Arial Unicode MS"/>
          <w:noProof/>
          <w:sz w:val="52"/>
          <w:szCs w:val="48"/>
          <w:lang w:val="ta-IN" w:bidi="ta-IN"/>
        </w:rPr>
        <w:t xml:space="preserve">, </w:t>
      </w:r>
      <w:r w:rsidRPr="002D4EEB">
        <w:rPr>
          <w:rFonts w:ascii="Latha" w:hAnsi="Latha" w:cs="Arial Unicode MS"/>
          <w:noProof/>
          <w:sz w:val="52"/>
          <w:szCs w:val="48"/>
          <w:cs/>
          <w:lang w:val="ta-IN" w:bidi="ta-IN"/>
        </w:rPr>
        <w:t>எவனைக் கடினப்படுத்தச் சித்தமாயிருக்கிறாரோ அவனைக் கடினப்படுத்துகிறார். தாம் மகிமைக்காக எத்தனமாக்கின கிருபாபாத்திரங்கள்மேல் தம்முடைய மகிமையின் ஐசுவரியத்தைத் தெரியப்படுத்தவும் சித்தமாய்</w:t>
      </w:r>
      <w:r w:rsidRPr="002D4EEB">
        <w:rPr>
          <w:rFonts w:ascii="Latha" w:hAnsi="Latha" w:cs="Arial Unicode MS"/>
          <w:noProof/>
          <w:sz w:val="52"/>
          <w:szCs w:val="48"/>
          <w:lang w:val="ta-IN" w:bidi="ta-IN"/>
        </w:rPr>
        <w:t xml:space="preserve">," </w:t>
      </w:r>
      <w:r w:rsidRPr="002D4EEB">
        <w:rPr>
          <w:rFonts w:ascii="Latha" w:hAnsi="Latha" w:cs="Arial Unicode MS"/>
          <w:noProof/>
          <w:sz w:val="52"/>
          <w:szCs w:val="48"/>
          <w:cs/>
          <w:lang w:val="ta-IN" w:bidi="ta-IN"/>
        </w:rPr>
        <w:t>என்று ரோமர் 9:15</w:t>
      </w:r>
      <w:r w:rsidRPr="002D4EEB">
        <w:rPr>
          <w:rFonts w:ascii="Latha" w:hAnsi="Latha" w:cs="Arial Unicode MS"/>
          <w:noProof/>
          <w:sz w:val="52"/>
          <w:szCs w:val="48"/>
          <w:lang w:val="ta-IN" w:bidi="ta-IN"/>
        </w:rPr>
        <w:t xml:space="preserve">, </w:t>
      </w:r>
      <w:r w:rsidRPr="002D4EEB">
        <w:rPr>
          <w:rFonts w:ascii="Latha" w:hAnsi="Latha" w:cs="Arial Unicode MS"/>
          <w:noProof/>
          <w:sz w:val="52"/>
          <w:szCs w:val="48"/>
          <w:cs/>
          <w:lang w:val="ta-IN" w:bidi="ta-IN"/>
        </w:rPr>
        <w:lastRenderedPageBreak/>
        <w:t>18,23-ல் கூறுகிறது. நம் வாழ்வில் தேவனின் தெரிந்துக் கொள்ளுதல் இருக்கிறது என்பதை நினைவில் கொள்வோம்.  மற்றவர்களை விட நாம் அதிகமாகக் கதறியதால் இரட்சிக்கப்பட்டோம் என்று நினைப்பது முட்டாள்தனம்! நாம் இரட்சிக்கப்பட்ட பிறகும் தேவனின்  இந்த தெரிந்துக்‍ கொள்ளுதல் நம் வாழ்வில் தொடர்ந்து கிரியை செய்கிறது. நான் இரட்சிக்கப்பட்ட அதே நேரத்தில் இரட்சிக்கப்பட்ட என்னுடைய சில நண்பர்கள்</w:t>
      </w:r>
      <w:r w:rsidRPr="002D4EEB">
        <w:rPr>
          <w:rFonts w:ascii="Latha" w:hAnsi="Latha" w:cs="Arial Unicode MS"/>
          <w:noProof/>
          <w:sz w:val="52"/>
          <w:szCs w:val="48"/>
          <w:lang w:val="ta-IN" w:bidi="ta-IN"/>
        </w:rPr>
        <w:t xml:space="preserve">, </w:t>
      </w:r>
      <w:r w:rsidRPr="002D4EEB">
        <w:rPr>
          <w:rFonts w:ascii="Latha" w:hAnsi="Latha" w:cs="Arial Unicode MS"/>
          <w:noProof/>
          <w:sz w:val="52"/>
          <w:szCs w:val="48"/>
          <w:cs/>
          <w:lang w:val="ta-IN" w:bidi="ta-IN"/>
        </w:rPr>
        <w:t>தங்கள் ஆவிக்குரிய வாழ்க்கையில் ஒரு அற்புதமான தொடக்கத்தை அனுபவித்தார்கள்</w:t>
      </w:r>
      <w:r w:rsidRPr="002D4EEB">
        <w:rPr>
          <w:rFonts w:ascii="Latha" w:hAnsi="Latha" w:cs="Arial Unicode MS"/>
          <w:noProof/>
          <w:sz w:val="52"/>
          <w:szCs w:val="48"/>
          <w:lang w:val="ta-IN" w:bidi="ta-IN"/>
        </w:rPr>
        <w:t xml:space="preserve">; </w:t>
      </w:r>
      <w:r w:rsidRPr="002D4EEB">
        <w:rPr>
          <w:rFonts w:ascii="Latha" w:hAnsi="Latha" w:cs="Arial Unicode MS"/>
          <w:noProof/>
          <w:sz w:val="52"/>
          <w:szCs w:val="48"/>
          <w:cs/>
          <w:lang w:val="ta-IN" w:bidi="ta-IN"/>
        </w:rPr>
        <w:t>ஆனால் இன்று அவர்கள் தேவனின் இறுதி நோக்கங்களிலிருந்து வெகு தொலைவில் உள்ளனர். எனினும்</w:t>
      </w:r>
      <w:r w:rsidRPr="002D4EEB">
        <w:rPr>
          <w:rFonts w:ascii="Latha" w:hAnsi="Latha" w:cs="Arial Unicode MS"/>
          <w:noProof/>
          <w:sz w:val="52"/>
          <w:szCs w:val="48"/>
          <w:lang w:val="ta-IN" w:bidi="ta-IN"/>
        </w:rPr>
        <w:t xml:space="preserve">, </w:t>
      </w:r>
      <w:r w:rsidRPr="002D4EEB">
        <w:rPr>
          <w:rFonts w:ascii="Latha" w:hAnsi="Latha" w:cs="Arial Unicode MS"/>
          <w:noProof/>
          <w:sz w:val="52"/>
          <w:szCs w:val="48"/>
          <w:cs/>
          <w:lang w:val="ta-IN" w:bidi="ta-IN"/>
        </w:rPr>
        <w:t>ஒரு கழுகின் தன் சிறகுகளில் சுமப்பது போல் நான் எடுத்துச் செல்லப்பட்டேன். தேவ கரம் நம்மோடு இருந்தது என்று சொல்வதைத் தவிர தேவனின் இந்த செயல்பாடுகளை யார் விளக்க முடியும்! நீங்கள் அவரைக் கண்டடையவில்லை</w:t>
      </w:r>
      <w:r w:rsidRPr="002D4EEB">
        <w:rPr>
          <w:rFonts w:ascii="Latha" w:hAnsi="Latha" w:cs="Arial Unicode MS"/>
          <w:noProof/>
          <w:sz w:val="52"/>
          <w:szCs w:val="48"/>
          <w:lang w:val="ta-IN" w:bidi="ta-IN"/>
        </w:rPr>
        <w:t xml:space="preserve">; </w:t>
      </w:r>
      <w:r>
        <w:rPr>
          <w:rFonts w:ascii="Latha" w:hAnsi="Latha" w:cs="Arial Unicode MS"/>
          <w:noProof/>
          <w:sz w:val="52"/>
          <w:szCs w:val="48"/>
          <w:lang w:val="ta-IN" w:bidi="ta-IN"/>
        </w:rPr>
        <w:pict w14:anchorId="3CC91F6C">
          <v:rect id="_x0000_s1422" style="position:absolute;left:0;text-align:left;margin-left:-6.15pt;margin-top:729pt;width:630pt;height:13.7pt;z-index:25173196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2D4EEB">
        <w:rPr>
          <w:rFonts w:ascii="Latha" w:hAnsi="Latha" w:cs="Arial Unicode MS"/>
          <w:noProof/>
          <w:sz w:val="52"/>
          <w:szCs w:val="48"/>
          <w:cs/>
          <w:lang w:val="ta-IN" w:bidi="ta-IN"/>
        </w:rPr>
        <w:t xml:space="preserve">ஆனால் அவரே உங்களைக் கண்டடைந்தார்! </w:t>
      </w:r>
      <w:r w:rsidRPr="002D4EEB">
        <w:rPr>
          <w:rFonts w:ascii="Latha" w:hAnsi="Latha" w:cs="Arial Unicode MS"/>
          <w:noProof/>
          <w:sz w:val="52"/>
          <w:szCs w:val="48"/>
          <w:cs/>
          <w:lang w:val="ta-IN" w:bidi="ta-IN"/>
        </w:rPr>
        <w:lastRenderedPageBreak/>
        <w:t>அதுதான் யதார்த்தம். தேவ கிருபையை நீங்கள் பெற்றிருந்தால்</w:t>
      </w:r>
      <w:r w:rsidRPr="002D4EEB">
        <w:rPr>
          <w:rFonts w:ascii="Latha" w:hAnsi="Latha" w:cs="Arial Unicode MS"/>
          <w:noProof/>
          <w:sz w:val="52"/>
          <w:szCs w:val="48"/>
          <w:lang w:val="ta-IN" w:bidi="ta-IN"/>
        </w:rPr>
        <w:t xml:space="preserve">, </w:t>
      </w:r>
      <w:r w:rsidRPr="002D4EEB">
        <w:rPr>
          <w:rFonts w:ascii="Latha" w:hAnsi="Latha" w:cs="Arial Unicode MS"/>
          <w:noProof/>
          <w:sz w:val="52"/>
          <w:szCs w:val="48"/>
          <w:cs/>
          <w:lang w:val="ta-IN" w:bidi="ta-IN"/>
        </w:rPr>
        <w:t>தேவன் உங்களுக்காக ஒரு நோக்கத்தைக் கொண்டிருக்கிறார் என்பதை நினைவில் கொள்ளுங்கள். இரட்சிக்கப்பட்ட ஒவ்வொரு நபரும் தேவனின் மனதில் இருக்கும் ஒரு குறிப்பிட்ட நோக்கத்திற்காக தேவனால் அழைக்கப்பட்டு தெரிந்துக் கொள்ளப்பட்டிருக்கிறார்கள் என்பதை அறிந்து கொள்ள வேண்டும்.  அவருடைய நோக்கத்தின்படி நாம் அழைக்கப்பட்டாருக்கிறோம் என்ற உண்மையை அறிந்து கொள்வதற்கும் ஏற்றுக்கொள்வதற்கும் நம் ஆவிக்குள் தேவனுடைய உள்ளான கிரியை அவசியமாயிருக்கிறது.</w:t>
      </w:r>
    </w:p>
    <w:p w14:paraId="4035E60F" w14:textId="4F39CDC5" w:rsidR="00376CF0" w:rsidRDefault="00A94907" w:rsidP="007735F6">
      <w:pPr>
        <w:jc w:val="both"/>
        <w:rPr>
          <w:rFonts w:ascii="Latha" w:hAnsi="Latha" w:cs="Arial Unicode MS"/>
          <w:noProof/>
          <w:sz w:val="28"/>
        </w:rPr>
      </w:pPr>
      <w:r>
        <w:rPr>
          <w:rFonts w:ascii="Latha" w:hAnsi="Latha" w:cs="Arial Unicode MS"/>
          <w:noProof/>
          <w:sz w:val="52"/>
          <w:szCs w:val="48"/>
          <w:lang w:val="ta-IN" w:bidi="ta-IN"/>
        </w:rPr>
        <w:pict w14:anchorId="3CC91F6C">
          <v:rect id="_x0000_s1413" style="position:absolute;left:0;text-align:left;margin-left:-9.15pt;margin-top:730.5pt;width:630pt;height:13.7pt;z-index:2517309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8"/>
        </w:rPr>
        <w:pict w14:anchorId="3CC91F6C">
          <v:rect id="_x0000_s1357" style="position:absolute;left:0;text-align:left;margin-left:-6.15pt;margin-top:732pt;width:630pt;height:13.7pt;z-index:25172992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B38E143" w14:textId="6648F2A7" w:rsidR="00376CF0" w:rsidRDefault="00376CF0" w:rsidP="002A1404">
      <w:pPr>
        <w:rPr>
          <w:rFonts w:ascii="Latha" w:hAnsi="Latha" w:cs="Arial Unicode MS"/>
          <w:noProof/>
          <w:sz w:val="28"/>
        </w:rPr>
      </w:pPr>
    </w:p>
    <w:p w14:paraId="1791EFC0" w14:textId="54A74E9F" w:rsidR="002D4EEB" w:rsidRDefault="002D4EEB" w:rsidP="002A1404">
      <w:pPr>
        <w:rPr>
          <w:rFonts w:ascii="Latha" w:hAnsi="Latha" w:cs="Arial Unicode MS"/>
          <w:noProof/>
          <w:sz w:val="28"/>
        </w:rPr>
      </w:pPr>
    </w:p>
    <w:p w14:paraId="31801A9B" w14:textId="1A8974EB" w:rsidR="002D4EEB" w:rsidRDefault="002D4EEB" w:rsidP="002A1404">
      <w:pPr>
        <w:rPr>
          <w:rFonts w:ascii="Latha" w:hAnsi="Latha" w:cs="Arial Unicode MS"/>
          <w:noProof/>
          <w:sz w:val="28"/>
        </w:rPr>
      </w:pPr>
    </w:p>
    <w:p w14:paraId="26570F39" w14:textId="74EFCBDB" w:rsidR="002D4EEB" w:rsidRDefault="002D4EEB" w:rsidP="002A1404">
      <w:pPr>
        <w:rPr>
          <w:rFonts w:ascii="Latha" w:hAnsi="Latha" w:cs="Arial Unicode MS"/>
          <w:noProof/>
          <w:sz w:val="28"/>
        </w:rPr>
      </w:pPr>
    </w:p>
    <w:p w14:paraId="2E6C7BB5" w14:textId="12D29F01" w:rsidR="002D4EEB" w:rsidRDefault="002D4EEB" w:rsidP="002A1404">
      <w:pPr>
        <w:rPr>
          <w:rFonts w:ascii="Latha" w:hAnsi="Latha" w:cs="Arial Unicode MS"/>
          <w:noProof/>
          <w:sz w:val="28"/>
        </w:rPr>
      </w:pPr>
    </w:p>
    <w:p w14:paraId="352AB172" w14:textId="41E63237" w:rsidR="002D4EEB" w:rsidRDefault="002D4EEB" w:rsidP="002A1404">
      <w:pPr>
        <w:rPr>
          <w:rFonts w:ascii="Latha" w:hAnsi="Latha" w:cs="Arial Unicode MS"/>
          <w:noProof/>
          <w:sz w:val="28"/>
        </w:rPr>
      </w:pPr>
    </w:p>
    <w:p w14:paraId="37212C9E" w14:textId="0EB96B90" w:rsidR="002D4EEB" w:rsidRDefault="002D4EEB" w:rsidP="002A1404">
      <w:pPr>
        <w:rPr>
          <w:rFonts w:ascii="Latha" w:hAnsi="Latha" w:cs="Arial Unicode MS"/>
          <w:noProof/>
          <w:sz w:val="28"/>
        </w:rPr>
      </w:pPr>
    </w:p>
    <w:p w14:paraId="7A6035B2" w14:textId="57F8EB51" w:rsidR="002D4EEB" w:rsidRDefault="002D4EEB" w:rsidP="002A1404">
      <w:pPr>
        <w:rPr>
          <w:rFonts w:ascii="Latha" w:hAnsi="Latha" w:cs="Arial Unicode MS"/>
          <w:noProof/>
          <w:sz w:val="28"/>
        </w:rPr>
      </w:pPr>
    </w:p>
    <w:p w14:paraId="036873CC" w14:textId="592F05C4" w:rsidR="002D4EEB" w:rsidRDefault="002D4EEB" w:rsidP="002A1404">
      <w:pPr>
        <w:rPr>
          <w:rFonts w:ascii="Latha" w:hAnsi="Latha" w:cs="Arial Unicode MS"/>
          <w:noProof/>
          <w:sz w:val="28"/>
        </w:rPr>
      </w:pPr>
    </w:p>
    <w:p w14:paraId="7BFD13EE" w14:textId="77777777" w:rsidR="002D4EEB" w:rsidRDefault="002D4EEB" w:rsidP="002A1404">
      <w:pPr>
        <w:rPr>
          <w:rFonts w:ascii="Latha" w:hAnsi="Latha" w:cs="Arial Unicode MS"/>
          <w:noProof/>
          <w:sz w:val="28"/>
        </w:rPr>
      </w:pPr>
    </w:p>
    <w:p w14:paraId="772A1AA0" w14:textId="77777777" w:rsidR="00376CF0" w:rsidRPr="00E50352" w:rsidRDefault="00376CF0" w:rsidP="002A1404">
      <w:pPr>
        <w:rPr>
          <w:rFonts w:ascii="Latha" w:hAnsi="Latha" w:cs="Arial Unicode MS"/>
          <w:noProof/>
          <w:sz w:val="28"/>
          <w:cs/>
        </w:rPr>
      </w:pPr>
    </w:p>
    <w:p w14:paraId="0792ECD7" w14:textId="7B3D06BE" w:rsidR="00DE61B0" w:rsidRPr="00DE61B0" w:rsidRDefault="00A94907" w:rsidP="00DE61B0">
      <w:pPr>
        <w:ind w:firstLine="720"/>
        <w:jc w:val="both"/>
        <w:rPr>
          <w:rFonts w:ascii="Latha" w:hAnsi="Latha" w:cs="Arial Unicode MS"/>
          <w:noProof/>
          <w:sz w:val="2"/>
          <w:szCs w:val="2"/>
          <w:cs/>
          <w:lang w:val="ta-IN" w:bidi="ta-IN"/>
        </w:rPr>
      </w:pPr>
      <w:r>
        <w:rPr>
          <w:rFonts w:ascii="Latha" w:hAnsi="Latha" w:cs="Arial Unicode MS"/>
          <w:noProof/>
          <w:sz w:val="2"/>
          <w:szCs w:val="2"/>
          <w:lang w:val="ta-IN" w:bidi="ta-IN"/>
        </w:rPr>
        <w:pict w14:anchorId="3CC91F6C">
          <v:rect id="_x0000_s1347" style="position:absolute;left:0;text-align:left;margin-left:-4.95pt;margin-top:729.6pt;width:630pt;height:13.7pt;z-index:25172889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4301C851" w:rsidR="006D514C" w:rsidRPr="00DE61B0" w:rsidRDefault="00A94907"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253.4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5340AC98" w:rsidR="00E56B79" w:rsidRDefault="00A94907" w:rsidP="006D514C">
      <w:pPr>
        <w:ind w:firstLine="720"/>
        <w:jc w:val="center"/>
        <w:rPr>
          <w:rFonts w:ascii="Latha" w:hAnsi="Latha" w:cs="Arial Unicode MS"/>
          <w:b/>
          <w:bCs/>
          <w:sz w:val="52"/>
          <w:szCs w:val="52"/>
          <w:lang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732A14E3" w14:textId="77777777" w:rsidR="00CF69DE" w:rsidRDefault="00CF69DE" w:rsidP="006D514C">
      <w:pPr>
        <w:ind w:firstLine="720"/>
        <w:jc w:val="center"/>
        <w:rPr>
          <w:rFonts w:ascii="Latha" w:hAnsi="Latha" w:cs="Arial Unicode MS"/>
          <w:noProof/>
          <w:sz w:val="52"/>
          <w:szCs w:val="48"/>
          <w:cs/>
          <w:lang w:val="ta-IN" w:bidi="ta-IN"/>
        </w:rPr>
      </w:pPr>
    </w:p>
    <w:p w14:paraId="1CA35FDB" w14:textId="51AAB460" w:rsidR="00DE09CC" w:rsidRPr="00DE09CC" w:rsidRDefault="002D4EEB" w:rsidP="00B20D7C">
      <w:pPr>
        <w:jc w:val="both"/>
        <w:rPr>
          <w:rFonts w:ascii="Arial Unicode MS" w:eastAsia="Arial Unicode MS" w:hAnsi="Arial Unicode MS" w:cs="Arial Unicode MS"/>
          <w:color w:val="000000" w:themeColor="text1"/>
          <w:sz w:val="48"/>
          <w:szCs w:val="48"/>
          <w:shd w:val="clear" w:color="auto" w:fill="F9F9F9"/>
        </w:rPr>
      </w:pPr>
      <w:r w:rsidRPr="002D4EEB">
        <w:rPr>
          <w:rFonts w:ascii="Arial Unicode MS" w:eastAsia="Arial Unicode MS" w:hAnsi="Arial Unicode MS" w:cs="Arial Unicode MS"/>
          <w:color w:val="000000" w:themeColor="text1"/>
          <w:sz w:val="48"/>
          <w:szCs w:val="48"/>
          <w:shd w:val="clear" w:color="auto" w:fill="F9F9F9"/>
          <w:cs/>
          <w:lang w:bidi="ta-IN"/>
        </w:rPr>
        <w:t>நீங்கள் குற்றவாளிகளென்று தீர்க்கப்படாதபடிக்கு மற்றவர்களைக் குற்றவாளிகளென்று தீர்க்காதிருங்கள்.</w:t>
      </w:r>
    </w:p>
    <w:p w14:paraId="55C1D446" w14:textId="5E07A4C5" w:rsidR="00376CF0" w:rsidRDefault="002D4EEB" w:rsidP="00376CF0">
      <w:pPr>
        <w:jc w:val="right"/>
        <w:rPr>
          <w:sz w:val="40"/>
          <w:szCs w:val="32"/>
          <w:lang w:val="en-IN"/>
        </w:rPr>
      </w:pPr>
      <w:r w:rsidRPr="002D4EEB">
        <w:rPr>
          <w:rFonts w:ascii="Arial Unicode MS" w:eastAsia="Arial Unicode MS" w:hAnsi="Arial Unicode MS" w:cs="Arial Unicode MS"/>
          <w:color w:val="000000" w:themeColor="text1"/>
          <w:sz w:val="48"/>
          <w:szCs w:val="48"/>
          <w:shd w:val="clear" w:color="auto" w:fill="F9F9F9"/>
          <w:cs/>
          <w:lang w:bidi="ta-IN"/>
        </w:rPr>
        <w:t>மத்தேயு 7:1</w:t>
      </w:r>
      <w:bdo w:val="lt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r w:rsidR="00397D98">
          <w:t>‬</w:t>
        </w:r>
        <w:r w:rsidR="008D7E0B">
          <w:t>‬</w:t>
        </w:r>
        <w:r w:rsidR="00C47A69">
          <w:t>‬</w:t>
        </w:r>
        <w:r w:rsidR="00B37370">
          <w:t>‬</w:t>
        </w:r>
        <w:r w:rsidR="003B5EAD">
          <w:t>‬</w:t>
        </w:r>
        <w:r w:rsidR="00D32F29">
          <w:t>‬</w:t>
        </w:r>
        <w:r w:rsidR="00417085">
          <w:t>‬</w:t>
        </w:r>
        <w:r w:rsidR="00203844">
          <w:t>‬</w:t>
        </w:r>
        <w:r w:rsidR="005E6906">
          <w:t>‬</w:t>
        </w:r>
        <w:r w:rsidR="00143C27">
          <w:t>‬</w:t>
        </w:r>
        <w:r w:rsidR="00C053EA">
          <w:t>‬</w:t>
        </w:r>
        <w:r w:rsidR="00AC2BD2">
          <w:t>‬</w:t>
        </w:r>
        <w:r w:rsidR="00D7441F">
          <w:t>‬</w:t>
        </w:r>
        <w:r w:rsidR="00890191">
          <w:t>‬</w:t>
        </w:r>
        <w:r w:rsidR="00C82206">
          <w:t>‬</w:t>
        </w:r>
        <w:r w:rsidR="00DB6EC9">
          <w:t>‬</w:t>
        </w:r>
        <w:r w:rsidR="00AC185F">
          <w:t>‬</w:t>
        </w:r>
        <w:r w:rsidR="002F54E5">
          <w:t>‬</w:t>
        </w:r>
        <w:r w:rsidR="00002450">
          <w:t>‬</w:t>
        </w:r>
        <w:r w:rsidR="008A0067">
          <w:t>‬</w:t>
        </w:r>
        <w:r w:rsidR="00B27743">
          <w:t>‬</w:t>
        </w:r>
        <w:r w:rsidR="0083624E">
          <w:t>‬</w:t>
        </w:r>
        <w:r w:rsidR="00930B57">
          <w:t>‬</w:t>
        </w:r>
        <w:r w:rsidR="00DF2F68">
          <w:t>‬</w:t>
        </w:r>
        <w:r w:rsidR="006C27C9">
          <w:t>‬</w:t>
        </w:r>
        <w:r w:rsidR="00D82C29">
          <w:t>‬</w:t>
        </w:r>
        <w:r w:rsidR="001746F7">
          <w:t>‬</w:t>
        </w:r>
        <w:r w:rsidR="00F378F4">
          <w:t>‬</w:t>
        </w:r>
        <w:r w:rsidR="00941993">
          <w:t>‬</w:t>
        </w:r>
        <w:r w:rsidR="002E3126">
          <w:t>‬</w:t>
        </w:r>
        <w:r w:rsidR="0066034B">
          <w:t>‬</w:t>
        </w:r>
        <w:r w:rsidR="00F63CFB">
          <w:t>‬</w:t>
        </w:r>
        <w:r w:rsidR="00626162">
          <w:t>‬</w:t>
        </w:r>
        <w:r w:rsidR="004E468C">
          <w:t>‬</w:t>
        </w:r>
        <w:r w:rsidR="00217691">
          <w:t>‬</w:t>
        </w:r>
        <w:r w:rsidR="00E401BC">
          <w:t>‬</w:t>
        </w:r>
        <w:r w:rsidR="005A7DFB">
          <w:t>‬</w:t>
        </w:r>
        <w:r w:rsidR="00B50BCC">
          <w:t>‬</w:t>
        </w:r>
        <w:r w:rsidR="00BF6BDF">
          <w:t>‬</w:t>
        </w:r>
        <w:r w:rsidR="008B78ED">
          <w:t>‬</w:t>
        </w:r>
        <w:r w:rsidR="00DB40A1">
          <w:t>‬</w:t>
        </w:r>
        <w:r w:rsidR="00FD2847">
          <w:t>‬</w:t>
        </w:r>
        <w:r w:rsidR="00B97696">
          <w:t>‬</w:t>
        </w:r>
        <w:r w:rsidR="00D14861">
          <w:t>‬</w:t>
        </w:r>
        <w:r w:rsidR="00B26CD8">
          <w:t>‬</w:t>
        </w:r>
        <w:r w:rsidR="00471DBF">
          <w:t>‬</w:t>
        </w:r>
        <w:r w:rsidR="00454456">
          <w:t>‬</w:t>
        </w:r>
        <w:r w:rsidR="00840E62">
          <w:t>‬</w:t>
        </w:r>
        <w:r w:rsidR="00686861">
          <w:t>‬</w:t>
        </w:r>
        <w:r w:rsidR="00E87B59">
          <w:t>‬</w:t>
        </w:r>
        <w:r w:rsidR="00B11AF9">
          <w:t>‬</w:t>
        </w:r>
        <w:r w:rsidR="004D778A">
          <w:t>‬</w:t>
        </w:r>
        <w:r w:rsidR="003E5F15">
          <w:t>‬</w:t>
        </w:r>
        <w:r w:rsidR="003E5F15">
          <w:t>‬</w:t>
        </w:r>
        <w:r w:rsidR="000D34CD">
          <w:t>‬</w:t>
        </w:r>
        <w:r w:rsidR="005922AC">
          <w:t>‬</w:t>
        </w:r>
        <w:r w:rsidR="00A207ED">
          <w:t>‬</w:t>
        </w:r>
        <w:r w:rsidR="00B620B2">
          <w:t>‬</w:t>
        </w:r>
        <w:r w:rsidR="00E00929">
          <w:t>‬</w:t>
        </w:r>
        <w:r w:rsidR="00C72B8B">
          <w:t>‬</w:t>
        </w:r>
        <w:r w:rsidR="00345D47">
          <w:t>‬</w:t>
        </w:r>
        <w:r w:rsidR="006433F5">
          <w:t>‬</w:t>
        </w:r>
        <w:r w:rsidR="008C12FA">
          <w:t>‬</w:t>
        </w:r>
        <w:r w:rsidR="00ED2F28">
          <w:t>‬</w:t>
        </w:r>
        <w:r w:rsidR="00D0266E">
          <w:t>‬</w:t>
        </w:r>
        <w:r w:rsidR="00E733D4">
          <w:t>‬</w:t>
        </w:r>
        <w:r w:rsidR="00E33E5F">
          <w:t>‬</w:t>
        </w:r>
        <w:r w:rsidR="003241C9">
          <w:t>‬</w:t>
        </w:r>
        <w:r w:rsidR="00A94907">
          <w:t>‬</w:t>
        </w:r>
      </w:bdo>
    </w:p>
    <w:p w14:paraId="03C4DC87" w14:textId="324CD919" w:rsidR="00376CF0" w:rsidRDefault="00376CF0" w:rsidP="00BD64CB">
      <w:pPr>
        <w:ind w:right="1676"/>
        <w:rPr>
          <w:sz w:val="40"/>
          <w:szCs w:val="32"/>
          <w:lang w:val="en-IN"/>
        </w:rPr>
      </w:pPr>
    </w:p>
    <w:p w14:paraId="49315472" w14:textId="04817462" w:rsidR="00376CF0" w:rsidRDefault="00376CF0" w:rsidP="00BD64CB">
      <w:pPr>
        <w:ind w:right="1676"/>
        <w:rPr>
          <w:sz w:val="40"/>
          <w:szCs w:val="32"/>
          <w:lang w:val="en-IN"/>
        </w:rPr>
      </w:pPr>
    </w:p>
    <w:p w14:paraId="755A7458" w14:textId="2A2E3C45" w:rsidR="00376CF0" w:rsidRDefault="00376CF0" w:rsidP="00BD64CB">
      <w:pPr>
        <w:ind w:right="1676"/>
        <w:rPr>
          <w:sz w:val="40"/>
          <w:szCs w:val="32"/>
          <w:lang w:val="en-IN"/>
        </w:rPr>
      </w:pPr>
    </w:p>
    <w:p w14:paraId="4ACAF6E9" w14:textId="676F2C4C" w:rsidR="00376CF0" w:rsidRDefault="00376CF0" w:rsidP="00BD64CB">
      <w:pPr>
        <w:ind w:right="1676"/>
        <w:rPr>
          <w:sz w:val="40"/>
          <w:szCs w:val="32"/>
          <w:lang w:val="en-IN"/>
        </w:rPr>
      </w:pPr>
    </w:p>
    <w:p w14:paraId="2F034FC7" w14:textId="2D185BE9" w:rsidR="00376CF0" w:rsidRDefault="00376CF0" w:rsidP="00BD64CB">
      <w:pPr>
        <w:ind w:right="1676"/>
        <w:rPr>
          <w:sz w:val="40"/>
          <w:szCs w:val="32"/>
          <w:lang w:val="en-IN"/>
        </w:rPr>
      </w:pPr>
    </w:p>
    <w:p w14:paraId="1A8AD296" w14:textId="5ABD8F45" w:rsidR="00376CF0" w:rsidRDefault="00376CF0" w:rsidP="00BD64CB">
      <w:pPr>
        <w:ind w:right="1676"/>
        <w:rPr>
          <w:sz w:val="40"/>
          <w:szCs w:val="32"/>
          <w:lang w:val="en-IN"/>
        </w:rPr>
      </w:pPr>
    </w:p>
    <w:p w14:paraId="352E2E8C" w14:textId="47BC7A97" w:rsidR="00376CF0" w:rsidRDefault="00376CF0" w:rsidP="00BD64CB">
      <w:pPr>
        <w:ind w:right="1676"/>
        <w:rPr>
          <w:sz w:val="40"/>
          <w:szCs w:val="32"/>
          <w:lang w:val="en-IN"/>
        </w:rPr>
      </w:pPr>
    </w:p>
    <w:p w14:paraId="24B7C282" w14:textId="38ADABED" w:rsidR="00376CF0" w:rsidRDefault="00376CF0" w:rsidP="00BD64CB">
      <w:pPr>
        <w:ind w:right="1676"/>
        <w:rPr>
          <w:sz w:val="40"/>
          <w:szCs w:val="32"/>
          <w:lang w:val="en-IN"/>
        </w:rPr>
      </w:pPr>
    </w:p>
    <w:p w14:paraId="79A96D80" w14:textId="77777777" w:rsidR="00376CF0" w:rsidRDefault="00376CF0" w:rsidP="00BD64CB">
      <w:pPr>
        <w:ind w:right="1676"/>
        <w:rPr>
          <w:sz w:val="40"/>
          <w:szCs w:val="32"/>
          <w:lang w:val="en-IN"/>
        </w:rPr>
      </w:pPr>
    </w:p>
    <w:p w14:paraId="57EBD21E" w14:textId="77777777" w:rsidR="00000F02" w:rsidRDefault="00000F02" w:rsidP="002217DE">
      <w:pPr>
        <w:ind w:right="1676"/>
        <w:rPr>
          <w:sz w:val="40"/>
          <w:szCs w:val="32"/>
          <w:lang w:val="en-IN"/>
        </w:rPr>
      </w:pPr>
    </w:p>
    <w:p w14:paraId="3664B31E" w14:textId="1B227804"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677B086B" w:rsidR="00B26186" w:rsidRDefault="00A01902" w:rsidP="00D374D5">
      <w:pPr>
        <w:ind w:left="1276" w:right="1676" w:hanging="1366"/>
        <w:rPr>
          <w:sz w:val="40"/>
          <w:szCs w:val="32"/>
          <w:lang w:val="en-IN"/>
        </w:rPr>
      </w:pPr>
      <w:r w:rsidRPr="00B9205B">
        <w:rPr>
          <w:sz w:val="40"/>
          <w:szCs w:val="32"/>
          <w:lang w:val="en-IN"/>
        </w:rPr>
        <w:t>India</w:t>
      </w:r>
    </w:p>
    <w:p w14:paraId="75FECC21" w14:textId="77777777" w:rsidR="008E3ABF" w:rsidRPr="006923A9" w:rsidRDefault="008E3ABF" w:rsidP="00D374D5">
      <w:pPr>
        <w:ind w:left="1276" w:right="1676" w:hanging="1366"/>
        <w:rPr>
          <w:sz w:val="32"/>
          <w:lang w:val="en-IN"/>
        </w:rPr>
      </w:pPr>
    </w:p>
    <w:p w14:paraId="7EAE4406" w14:textId="7FB6ED13" w:rsidR="00F42272" w:rsidRPr="0017278E" w:rsidRDefault="00A94907"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A36BD" w14:textId="77777777" w:rsidR="00A94907" w:rsidRDefault="00A94907" w:rsidP="00A01902">
      <w:r>
        <w:separator/>
      </w:r>
    </w:p>
  </w:endnote>
  <w:endnote w:type="continuationSeparator" w:id="0">
    <w:p w14:paraId="62134F9B" w14:textId="77777777" w:rsidR="00A94907" w:rsidRDefault="00A94907"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E4F41" w14:textId="77777777" w:rsidR="00A94907" w:rsidRDefault="00A94907" w:rsidP="00A01902">
      <w:r>
        <w:separator/>
      </w:r>
    </w:p>
  </w:footnote>
  <w:footnote w:type="continuationSeparator" w:id="0">
    <w:p w14:paraId="60EABBA1" w14:textId="77777777" w:rsidR="00A94907" w:rsidRDefault="00A94907"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0ED569B4" w:rsidR="009A0942" w:rsidRDefault="009A0942">
    <w:pPr>
      <w:pStyle w:val="Header"/>
    </w:pP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49">
      <o:colormru v:ext="edit" colors="#46646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0F02"/>
    <w:rsid w:val="0000112E"/>
    <w:rsid w:val="00002450"/>
    <w:rsid w:val="000029C0"/>
    <w:rsid w:val="00003148"/>
    <w:rsid w:val="00007377"/>
    <w:rsid w:val="00011C02"/>
    <w:rsid w:val="00021A26"/>
    <w:rsid w:val="00025895"/>
    <w:rsid w:val="00031082"/>
    <w:rsid w:val="00032326"/>
    <w:rsid w:val="0004029A"/>
    <w:rsid w:val="00042B7E"/>
    <w:rsid w:val="00046977"/>
    <w:rsid w:val="000503CE"/>
    <w:rsid w:val="00050EC5"/>
    <w:rsid w:val="00053E93"/>
    <w:rsid w:val="0005642F"/>
    <w:rsid w:val="000565E2"/>
    <w:rsid w:val="00057132"/>
    <w:rsid w:val="0006223E"/>
    <w:rsid w:val="00073C07"/>
    <w:rsid w:val="000742E4"/>
    <w:rsid w:val="00075998"/>
    <w:rsid w:val="00080913"/>
    <w:rsid w:val="000843A9"/>
    <w:rsid w:val="000866AC"/>
    <w:rsid w:val="00087242"/>
    <w:rsid w:val="00090932"/>
    <w:rsid w:val="000931F1"/>
    <w:rsid w:val="000938AE"/>
    <w:rsid w:val="00094B73"/>
    <w:rsid w:val="000952DC"/>
    <w:rsid w:val="00097012"/>
    <w:rsid w:val="000A20A0"/>
    <w:rsid w:val="000A6B12"/>
    <w:rsid w:val="000A7CCB"/>
    <w:rsid w:val="000A7D06"/>
    <w:rsid w:val="000B03F5"/>
    <w:rsid w:val="000B0B8F"/>
    <w:rsid w:val="000B2964"/>
    <w:rsid w:val="000B41C0"/>
    <w:rsid w:val="000B4C4C"/>
    <w:rsid w:val="000C44AD"/>
    <w:rsid w:val="000C5790"/>
    <w:rsid w:val="000C5BF3"/>
    <w:rsid w:val="000C62F0"/>
    <w:rsid w:val="000D34CD"/>
    <w:rsid w:val="000D360C"/>
    <w:rsid w:val="000D3907"/>
    <w:rsid w:val="000D4DAC"/>
    <w:rsid w:val="000D6BFC"/>
    <w:rsid w:val="000D73DC"/>
    <w:rsid w:val="000E2DF3"/>
    <w:rsid w:val="000E6D4E"/>
    <w:rsid w:val="000F12C3"/>
    <w:rsid w:val="000F2FB0"/>
    <w:rsid w:val="000F582D"/>
    <w:rsid w:val="000F790E"/>
    <w:rsid w:val="0010320D"/>
    <w:rsid w:val="0010340A"/>
    <w:rsid w:val="00111B8F"/>
    <w:rsid w:val="001149B1"/>
    <w:rsid w:val="00116A43"/>
    <w:rsid w:val="00117FF8"/>
    <w:rsid w:val="001232CC"/>
    <w:rsid w:val="001244AC"/>
    <w:rsid w:val="0012676A"/>
    <w:rsid w:val="00127777"/>
    <w:rsid w:val="0013256B"/>
    <w:rsid w:val="00143C27"/>
    <w:rsid w:val="001454C5"/>
    <w:rsid w:val="00146C3C"/>
    <w:rsid w:val="00151EB9"/>
    <w:rsid w:val="00161BCC"/>
    <w:rsid w:val="00162D3F"/>
    <w:rsid w:val="00164876"/>
    <w:rsid w:val="00164A86"/>
    <w:rsid w:val="00165FA7"/>
    <w:rsid w:val="00166BCA"/>
    <w:rsid w:val="00170790"/>
    <w:rsid w:val="00170C39"/>
    <w:rsid w:val="00171067"/>
    <w:rsid w:val="0017278E"/>
    <w:rsid w:val="0017369E"/>
    <w:rsid w:val="001746F7"/>
    <w:rsid w:val="0017476F"/>
    <w:rsid w:val="00174B95"/>
    <w:rsid w:val="0018006E"/>
    <w:rsid w:val="00180974"/>
    <w:rsid w:val="00180FE7"/>
    <w:rsid w:val="00187287"/>
    <w:rsid w:val="00190C63"/>
    <w:rsid w:val="00195C49"/>
    <w:rsid w:val="001A0F82"/>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3844"/>
    <w:rsid w:val="0020492C"/>
    <w:rsid w:val="00204B3B"/>
    <w:rsid w:val="002100DF"/>
    <w:rsid w:val="002115C6"/>
    <w:rsid w:val="00211E5A"/>
    <w:rsid w:val="0021298D"/>
    <w:rsid w:val="00212BED"/>
    <w:rsid w:val="002144E4"/>
    <w:rsid w:val="002163F7"/>
    <w:rsid w:val="00217457"/>
    <w:rsid w:val="00217691"/>
    <w:rsid w:val="00220D7E"/>
    <w:rsid w:val="00220F40"/>
    <w:rsid w:val="002217DE"/>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4B69"/>
    <w:rsid w:val="00277A0A"/>
    <w:rsid w:val="00282153"/>
    <w:rsid w:val="00285211"/>
    <w:rsid w:val="0028567A"/>
    <w:rsid w:val="00291561"/>
    <w:rsid w:val="00293A0B"/>
    <w:rsid w:val="00293FB2"/>
    <w:rsid w:val="002A1404"/>
    <w:rsid w:val="002A1677"/>
    <w:rsid w:val="002A3F81"/>
    <w:rsid w:val="002B1E21"/>
    <w:rsid w:val="002B53FE"/>
    <w:rsid w:val="002B736B"/>
    <w:rsid w:val="002B7E37"/>
    <w:rsid w:val="002C3527"/>
    <w:rsid w:val="002C4B48"/>
    <w:rsid w:val="002C7194"/>
    <w:rsid w:val="002D0702"/>
    <w:rsid w:val="002D3C20"/>
    <w:rsid w:val="002D4EEB"/>
    <w:rsid w:val="002E0EAB"/>
    <w:rsid w:val="002E3126"/>
    <w:rsid w:val="002F26F2"/>
    <w:rsid w:val="002F29DB"/>
    <w:rsid w:val="002F43C2"/>
    <w:rsid w:val="002F54E5"/>
    <w:rsid w:val="002F7A7A"/>
    <w:rsid w:val="00307BFD"/>
    <w:rsid w:val="00307FB8"/>
    <w:rsid w:val="003118B7"/>
    <w:rsid w:val="00312674"/>
    <w:rsid w:val="003137A4"/>
    <w:rsid w:val="0031501C"/>
    <w:rsid w:val="0031769F"/>
    <w:rsid w:val="003241C9"/>
    <w:rsid w:val="003249C3"/>
    <w:rsid w:val="00326695"/>
    <w:rsid w:val="00331C41"/>
    <w:rsid w:val="00331DC4"/>
    <w:rsid w:val="0033253F"/>
    <w:rsid w:val="00332929"/>
    <w:rsid w:val="00332DFF"/>
    <w:rsid w:val="00333DD7"/>
    <w:rsid w:val="00335C12"/>
    <w:rsid w:val="00342326"/>
    <w:rsid w:val="0034552A"/>
    <w:rsid w:val="00345D47"/>
    <w:rsid w:val="00347FC9"/>
    <w:rsid w:val="00361CF0"/>
    <w:rsid w:val="00361EBA"/>
    <w:rsid w:val="00362404"/>
    <w:rsid w:val="003650BD"/>
    <w:rsid w:val="00367CC7"/>
    <w:rsid w:val="0037033A"/>
    <w:rsid w:val="00375339"/>
    <w:rsid w:val="00376C4A"/>
    <w:rsid w:val="00376CF0"/>
    <w:rsid w:val="0038098A"/>
    <w:rsid w:val="00382462"/>
    <w:rsid w:val="003846AF"/>
    <w:rsid w:val="00384952"/>
    <w:rsid w:val="00385840"/>
    <w:rsid w:val="00391D55"/>
    <w:rsid w:val="00392C9B"/>
    <w:rsid w:val="003939B8"/>
    <w:rsid w:val="00393FB0"/>
    <w:rsid w:val="00396F03"/>
    <w:rsid w:val="00397D98"/>
    <w:rsid w:val="003A0443"/>
    <w:rsid w:val="003A06F2"/>
    <w:rsid w:val="003A148E"/>
    <w:rsid w:val="003A17E1"/>
    <w:rsid w:val="003A1DEF"/>
    <w:rsid w:val="003A390C"/>
    <w:rsid w:val="003A6583"/>
    <w:rsid w:val="003B3D5D"/>
    <w:rsid w:val="003B57E6"/>
    <w:rsid w:val="003B5EAD"/>
    <w:rsid w:val="003C0B32"/>
    <w:rsid w:val="003C6481"/>
    <w:rsid w:val="003C6545"/>
    <w:rsid w:val="003C6B12"/>
    <w:rsid w:val="003C6B88"/>
    <w:rsid w:val="003D0264"/>
    <w:rsid w:val="003D06F8"/>
    <w:rsid w:val="003E0312"/>
    <w:rsid w:val="003E276E"/>
    <w:rsid w:val="003E564B"/>
    <w:rsid w:val="003E5F15"/>
    <w:rsid w:val="003F0CE0"/>
    <w:rsid w:val="003F2E7D"/>
    <w:rsid w:val="00400743"/>
    <w:rsid w:val="004054E3"/>
    <w:rsid w:val="004150C0"/>
    <w:rsid w:val="004159D1"/>
    <w:rsid w:val="00416B17"/>
    <w:rsid w:val="00417085"/>
    <w:rsid w:val="00422B18"/>
    <w:rsid w:val="004246CC"/>
    <w:rsid w:val="00426BFE"/>
    <w:rsid w:val="00427431"/>
    <w:rsid w:val="004313F0"/>
    <w:rsid w:val="00436A20"/>
    <w:rsid w:val="00443610"/>
    <w:rsid w:val="00451C59"/>
    <w:rsid w:val="00451E5F"/>
    <w:rsid w:val="00452343"/>
    <w:rsid w:val="00454456"/>
    <w:rsid w:val="00455105"/>
    <w:rsid w:val="004555FB"/>
    <w:rsid w:val="004614C1"/>
    <w:rsid w:val="00461A9C"/>
    <w:rsid w:val="00463D8F"/>
    <w:rsid w:val="004706A7"/>
    <w:rsid w:val="00471DBF"/>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D778A"/>
    <w:rsid w:val="004E0E6F"/>
    <w:rsid w:val="004E4408"/>
    <w:rsid w:val="004E468C"/>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679DF"/>
    <w:rsid w:val="005739DD"/>
    <w:rsid w:val="00575C53"/>
    <w:rsid w:val="00576303"/>
    <w:rsid w:val="00576F1F"/>
    <w:rsid w:val="005821E9"/>
    <w:rsid w:val="0059018C"/>
    <w:rsid w:val="00590BD8"/>
    <w:rsid w:val="005922AC"/>
    <w:rsid w:val="0059260A"/>
    <w:rsid w:val="0059405D"/>
    <w:rsid w:val="0059570E"/>
    <w:rsid w:val="005A03E0"/>
    <w:rsid w:val="005A4E69"/>
    <w:rsid w:val="005A7DFB"/>
    <w:rsid w:val="005B0FA4"/>
    <w:rsid w:val="005B13DC"/>
    <w:rsid w:val="005B1840"/>
    <w:rsid w:val="005B563E"/>
    <w:rsid w:val="005B6700"/>
    <w:rsid w:val="005C3813"/>
    <w:rsid w:val="005C3929"/>
    <w:rsid w:val="005C40A3"/>
    <w:rsid w:val="005C45DA"/>
    <w:rsid w:val="005C57B8"/>
    <w:rsid w:val="005C70CE"/>
    <w:rsid w:val="005D446B"/>
    <w:rsid w:val="005E2505"/>
    <w:rsid w:val="005E3B3C"/>
    <w:rsid w:val="005E5941"/>
    <w:rsid w:val="005E65CB"/>
    <w:rsid w:val="005E6906"/>
    <w:rsid w:val="005F0E35"/>
    <w:rsid w:val="005F1AA7"/>
    <w:rsid w:val="005F1F06"/>
    <w:rsid w:val="005F346F"/>
    <w:rsid w:val="006020F8"/>
    <w:rsid w:val="00603DFC"/>
    <w:rsid w:val="006102A6"/>
    <w:rsid w:val="006208B0"/>
    <w:rsid w:val="00625F3B"/>
    <w:rsid w:val="00626162"/>
    <w:rsid w:val="00627297"/>
    <w:rsid w:val="006304F7"/>
    <w:rsid w:val="006323F6"/>
    <w:rsid w:val="006326FC"/>
    <w:rsid w:val="0063517B"/>
    <w:rsid w:val="00642894"/>
    <w:rsid w:val="006433F5"/>
    <w:rsid w:val="00652504"/>
    <w:rsid w:val="006551E0"/>
    <w:rsid w:val="00655475"/>
    <w:rsid w:val="0065625C"/>
    <w:rsid w:val="0066034B"/>
    <w:rsid w:val="00661D71"/>
    <w:rsid w:val="00667276"/>
    <w:rsid w:val="0067053E"/>
    <w:rsid w:val="0067077A"/>
    <w:rsid w:val="00672436"/>
    <w:rsid w:val="00672C2C"/>
    <w:rsid w:val="0067542C"/>
    <w:rsid w:val="00676B9E"/>
    <w:rsid w:val="00676CA8"/>
    <w:rsid w:val="00685552"/>
    <w:rsid w:val="00686861"/>
    <w:rsid w:val="006923A9"/>
    <w:rsid w:val="006923BC"/>
    <w:rsid w:val="0069673B"/>
    <w:rsid w:val="0069775F"/>
    <w:rsid w:val="006A010F"/>
    <w:rsid w:val="006A0428"/>
    <w:rsid w:val="006A3779"/>
    <w:rsid w:val="006B0703"/>
    <w:rsid w:val="006B1157"/>
    <w:rsid w:val="006B1748"/>
    <w:rsid w:val="006B75D8"/>
    <w:rsid w:val="006B7B8F"/>
    <w:rsid w:val="006C052C"/>
    <w:rsid w:val="006C080B"/>
    <w:rsid w:val="006C126D"/>
    <w:rsid w:val="006C2233"/>
    <w:rsid w:val="006C27C9"/>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05F"/>
    <w:rsid w:val="007071A8"/>
    <w:rsid w:val="007073B3"/>
    <w:rsid w:val="00707C14"/>
    <w:rsid w:val="007102F8"/>
    <w:rsid w:val="00714470"/>
    <w:rsid w:val="00714E37"/>
    <w:rsid w:val="00715D58"/>
    <w:rsid w:val="0071694C"/>
    <w:rsid w:val="00716EBE"/>
    <w:rsid w:val="00717272"/>
    <w:rsid w:val="0072125D"/>
    <w:rsid w:val="007229DA"/>
    <w:rsid w:val="007275A4"/>
    <w:rsid w:val="00734B92"/>
    <w:rsid w:val="00734F96"/>
    <w:rsid w:val="00735034"/>
    <w:rsid w:val="00735BE5"/>
    <w:rsid w:val="00741924"/>
    <w:rsid w:val="00742550"/>
    <w:rsid w:val="00746E74"/>
    <w:rsid w:val="00747145"/>
    <w:rsid w:val="00753AB3"/>
    <w:rsid w:val="00756305"/>
    <w:rsid w:val="00760E4B"/>
    <w:rsid w:val="00761155"/>
    <w:rsid w:val="0076640C"/>
    <w:rsid w:val="00766E34"/>
    <w:rsid w:val="00767C60"/>
    <w:rsid w:val="00767FD2"/>
    <w:rsid w:val="00772606"/>
    <w:rsid w:val="00772EB7"/>
    <w:rsid w:val="007735F6"/>
    <w:rsid w:val="007765FF"/>
    <w:rsid w:val="0077709A"/>
    <w:rsid w:val="0078461A"/>
    <w:rsid w:val="00784A27"/>
    <w:rsid w:val="00785D59"/>
    <w:rsid w:val="0079063A"/>
    <w:rsid w:val="00796029"/>
    <w:rsid w:val="007A0661"/>
    <w:rsid w:val="007A1E95"/>
    <w:rsid w:val="007A4E23"/>
    <w:rsid w:val="007B0C9B"/>
    <w:rsid w:val="007B128E"/>
    <w:rsid w:val="007B3EC0"/>
    <w:rsid w:val="007B4203"/>
    <w:rsid w:val="007C1338"/>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1899"/>
    <w:rsid w:val="008237DD"/>
    <w:rsid w:val="00823F45"/>
    <w:rsid w:val="0082470D"/>
    <w:rsid w:val="00825D73"/>
    <w:rsid w:val="00827872"/>
    <w:rsid w:val="00827D83"/>
    <w:rsid w:val="00834AC0"/>
    <w:rsid w:val="00834D6F"/>
    <w:rsid w:val="008351ED"/>
    <w:rsid w:val="0083624E"/>
    <w:rsid w:val="008403E8"/>
    <w:rsid w:val="00840E62"/>
    <w:rsid w:val="0084150F"/>
    <w:rsid w:val="00841714"/>
    <w:rsid w:val="00842F23"/>
    <w:rsid w:val="0085300A"/>
    <w:rsid w:val="00855781"/>
    <w:rsid w:val="00855B0D"/>
    <w:rsid w:val="00861216"/>
    <w:rsid w:val="00863554"/>
    <w:rsid w:val="00877FA3"/>
    <w:rsid w:val="008808D4"/>
    <w:rsid w:val="00881FD0"/>
    <w:rsid w:val="00882A5B"/>
    <w:rsid w:val="00883AF6"/>
    <w:rsid w:val="0088505F"/>
    <w:rsid w:val="00890191"/>
    <w:rsid w:val="00892711"/>
    <w:rsid w:val="00892767"/>
    <w:rsid w:val="00893D6F"/>
    <w:rsid w:val="008943BA"/>
    <w:rsid w:val="0089455A"/>
    <w:rsid w:val="00896876"/>
    <w:rsid w:val="00896EBE"/>
    <w:rsid w:val="008A0067"/>
    <w:rsid w:val="008A1224"/>
    <w:rsid w:val="008A3C67"/>
    <w:rsid w:val="008A51C2"/>
    <w:rsid w:val="008A5AE3"/>
    <w:rsid w:val="008A795D"/>
    <w:rsid w:val="008B04F0"/>
    <w:rsid w:val="008B30FB"/>
    <w:rsid w:val="008B3181"/>
    <w:rsid w:val="008B61EC"/>
    <w:rsid w:val="008B630D"/>
    <w:rsid w:val="008B78ED"/>
    <w:rsid w:val="008C12FA"/>
    <w:rsid w:val="008C7E74"/>
    <w:rsid w:val="008D0F9D"/>
    <w:rsid w:val="008D2AEF"/>
    <w:rsid w:val="008D2BBE"/>
    <w:rsid w:val="008D6FD3"/>
    <w:rsid w:val="008D7974"/>
    <w:rsid w:val="008D7E0B"/>
    <w:rsid w:val="008E23C4"/>
    <w:rsid w:val="008E3ABF"/>
    <w:rsid w:val="008E7C99"/>
    <w:rsid w:val="008F24E2"/>
    <w:rsid w:val="008F2DB6"/>
    <w:rsid w:val="008F46F4"/>
    <w:rsid w:val="00901FE8"/>
    <w:rsid w:val="00903981"/>
    <w:rsid w:val="009039FD"/>
    <w:rsid w:val="00907A79"/>
    <w:rsid w:val="00912DB4"/>
    <w:rsid w:val="0091452E"/>
    <w:rsid w:val="009158B5"/>
    <w:rsid w:val="00916741"/>
    <w:rsid w:val="00916C9D"/>
    <w:rsid w:val="009217C2"/>
    <w:rsid w:val="00926843"/>
    <w:rsid w:val="00930B57"/>
    <w:rsid w:val="00931AB0"/>
    <w:rsid w:val="00932025"/>
    <w:rsid w:val="00932A3C"/>
    <w:rsid w:val="00936D8F"/>
    <w:rsid w:val="00937883"/>
    <w:rsid w:val="00937B89"/>
    <w:rsid w:val="009410CD"/>
    <w:rsid w:val="00941993"/>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3369"/>
    <w:rsid w:val="0099536D"/>
    <w:rsid w:val="009A0942"/>
    <w:rsid w:val="009A3345"/>
    <w:rsid w:val="009A56F3"/>
    <w:rsid w:val="009B03AE"/>
    <w:rsid w:val="009B155E"/>
    <w:rsid w:val="009B2493"/>
    <w:rsid w:val="009B3E81"/>
    <w:rsid w:val="009B5C0B"/>
    <w:rsid w:val="009B604E"/>
    <w:rsid w:val="009B75CD"/>
    <w:rsid w:val="009C02E9"/>
    <w:rsid w:val="009C166C"/>
    <w:rsid w:val="009C65D4"/>
    <w:rsid w:val="009D081A"/>
    <w:rsid w:val="009D108C"/>
    <w:rsid w:val="009D18AD"/>
    <w:rsid w:val="009D3CC3"/>
    <w:rsid w:val="009D465B"/>
    <w:rsid w:val="009D60D3"/>
    <w:rsid w:val="009D78D2"/>
    <w:rsid w:val="009D7DA4"/>
    <w:rsid w:val="009D7FA5"/>
    <w:rsid w:val="009E049D"/>
    <w:rsid w:val="009E1BE3"/>
    <w:rsid w:val="009E2E6F"/>
    <w:rsid w:val="009E583D"/>
    <w:rsid w:val="009F6664"/>
    <w:rsid w:val="009F6B8B"/>
    <w:rsid w:val="00A01902"/>
    <w:rsid w:val="00A04A43"/>
    <w:rsid w:val="00A062B8"/>
    <w:rsid w:val="00A10C73"/>
    <w:rsid w:val="00A13521"/>
    <w:rsid w:val="00A16250"/>
    <w:rsid w:val="00A207ED"/>
    <w:rsid w:val="00A20CAC"/>
    <w:rsid w:val="00A24DF1"/>
    <w:rsid w:val="00A2652D"/>
    <w:rsid w:val="00A26741"/>
    <w:rsid w:val="00A301CA"/>
    <w:rsid w:val="00A31151"/>
    <w:rsid w:val="00A3180C"/>
    <w:rsid w:val="00A319E3"/>
    <w:rsid w:val="00A33464"/>
    <w:rsid w:val="00A37467"/>
    <w:rsid w:val="00A41807"/>
    <w:rsid w:val="00A47B68"/>
    <w:rsid w:val="00A51AAD"/>
    <w:rsid w:val="00A541FA"/>
    <w:rsid w:val="00A57432"/>
    <w:rsid w:val="00A57968"/>
    <w:rsid w:val="00A57A56"/>
    <w:rsid w:val="00A70393"/>
    <w:rsid w:val="00A74000"/>
    <w:rsid w:val="00A75327"/>
    <w:rsid w:val="00A75D93"/>
    <w:rsid w:val="00A81E62"/>
    <w:rsid w:val="00A82709"/>
    <w:rsid w:val="00A8372D"/>
    <w:rsid w:val="00A85290"/>
    <w:rsid w:val="00A90A10"/>
    <w:rsid w:val="00A92CF5"/>
    <w:rsid w:val="00A94907"/>
    <w:rsid w:val="00A96BAC"/>
    <w:rsid w:val="00A9703C"/>
    <w:rsid w:val="00AA053D"/>
    <w:rsid w:val="00AA08B3"/>
    <w:rsid w:val="00AA2DDA"/>
    <w:rsid w:val="00AA360C"/>
    <w:rsid w:val="00AA4931"/>
    <w:rsid w:val="00AA5AC1"/>
    <w:rsid w:val="00AB0840"/>
    <w:rsid w:val="00AB244F"/>
    <w:rsid w:val="00AB43CD"/>
    <w:rsid w:val="00AB7DA7"/>
    <w:rsid w:val="00AC185F"/>
    <w:rsid w:val="00AC2BD2"/>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1AF9"/>
    <w:rsid w:val="00B12920"/>
    <w:rsid w:val="00B14B0E"/>
    <w:rsid w:val="00B14E01"/>
    <w:rsid w:val="00B20D7C"/>
    <w:rsid w:val="00B21891"/>
    <w:rsid w:val="00B220EC"/>
    <w:rsid w:val="00B25306"/>
    <w:rsid w:val="00B25378"/>
    <w:rsid w:val="00B26186"/>
    <w:rsid w:val="00B26CD8"/>
    <w:rsid w:val="00B27743"/>
    <w:rsid w:val="00B327EF"/>
    <w:rsid w:val="00B37370"/>
    <w:rsid w:val="00B43035"/>
    <w:rsid w:val="00B50BCC"/>
    <w:rsid w:val="00B53BFF"/>
    <w:rsid w:val="00B54108"/>
    <w:rsid w:val="00B541D3"/>
    <w:rsid w:val="00B5552F"/>
    <w:rsid w:val="00B56A3A"/>
    <w:rsid w:val="00B6077C"/>
    <w:rsid w:val="00B620B2"/>
    <w:rsid w:val="00B648AB"/>
    <w:rsid w:val="00B76E90"/>
    <w:rsid w:val="00B77C12"/>
    <w:rsid w:val="00B80043"/>
    <w:rsid w:val="00B84A42"/>
    <w:rsid w:val="00B84ACF"/>
    <w:rsid w:val="00B9205B"/>
    <w:rsid w:val="00B94BB6"/>
    <w:rsid w:val="00B96CE3"/>
    <w:rsid w:val="00B97696"/>
    <w:rsid w:val="00BA1685"/>
    <w:rsid w:val="00BA2167"/>
    <w:rsid w:val="00BA34B4"/>
    <w:rsid w:val="00BA4A21"/>
    <w:rsid w:val="00BB003F"/>
    <w:rsid w:val="00BB691E"/>
    <w:rsid w:val="00BC1342"/>
    <w:rsid w:val="00BC15BE"/>
    <w:rsid w:val="00BC5576"/>
    <w:rsid w:val="00BC78A8"/>
    <w:rsid w:val="00BD22AD"/>
    <w:rsid w:val="00BD63DE"/>
    <w:rsid w:val="00BD64CB"/>
    <w:rsid w:val="00BE2D34"/>
    <w:rsid w:val="00BF2D3A"/>
    <w:rsid w:val="00BF6BDF"/>
    <w:rsid w:val="00C01182"/>
    <w:rsid w:val="00C053EA"/>
    <w:rsid w:val="00C07D03"/>
    <w:rsid w:val="00C14401"/>
    <w:rsid w:val="00C213EC"/>
    <w:rsid w:val="00C26E29"/>
    <w:rsid w:val="00C335B3"/>
    <w:rsid w:val="00C35299"/>
    <w:rsid w:val="00C35C99"/>
    <w:rsid w:val="00C37B8A"/>
    <w:rsid w:val="00C37FB4"/>
    <w:rsid w:val="00C42BC4"/>
    <w:rsid w:val="00C43152"/>
    <w:rsid w:val="00C432B7"/>
    <w:rsid w:val="00C43BDC"/>
    <w:rsid w:val="00C4430D"/>
    <w:rsid w:val="00C44A18"/>
    <w:rsid w:val="00C455B6"/>
    <w:rsid w:val="00C47A69"/>
    <w:rsid w:val="00C5101F"/>
    <w:rsid w:val="00C60965"/>
    <w:rsid w:val="00C61211"/>
    <w:rsid w:val="00C63184"/>
    <w:rsid w:val="00C633E0"/>
    <w:rsid w:val="00C63C13"/>
    <w:rsid w:val="00C66E73"/>
    <w:rsid w:val="00C71E2B"/>
    <w:rsid w:val="00C72B8B"/>
    <w:rsid w:val="00C74B5D"/>
    <w:rsid w:val="00C7650C"/>
    <w:rsid w:val="00C82206"/>
    <w:rsid w:val="00C8646D"/>
    <w:rsid w:val="00C91F38"/>
    <w:rsid w:val="00C94F7F"/>
    <w:rsid w:val="00CA10F4"/>
    <w:rsid w:val="00CA2786"/>
    <w:rsid w:val="00CB137D"/>
    <w:rsid w:val="00CB523F"/>
    <w:rsid w:val="00CC1388"/>
    <w:rsid w:val="00CC2D16"/>
    <w:rsid w:val="00CC60DF"/>
    <w:rsid w:val="00CD06A1"/>
    <w:rsid w:val="00CD4680"/>
    <w:rsid w:val="00CD4B6B"/>
    <w:rsid w:val="00CD5C7E"/>
    <w:rsid w:val="00CE2F4E"/>
    <w:rsid w:val="00CF04EF"/>
    <w:rsid w:val="00CF2CCC"/>
    <w:rsid w:val="00CF69DE"/>
    <w:rsid w:val="00D014E1"/>
    <w:rsid w:val="00D0266E"/>
    <w:rsid w:val="00D03E13"/>
    <w:rsid w:val="00D061FF"/>
    <w:rsid w:val="00D06206"/>
    <w:rsid w:val="00D06CF7"/>
    <w:rsid w:val="00D0701E"/>
    <w:rsid w:val="00D1130B"/>
    <w:rsid w:val="00D131EC"/>
    <w:rsid w:val="00D1453D"/>
    <w:rsid w:val="00D14861"/>
    <w:rsid w:val="00D21435"/>
    <w:rsid w:val="00D30633"/>
    <w:rsid w:val="00D321F9"/>
    <w:rsid w:val="00D32F29"/>
    <w:rsid w:val="00D33164"/>
    <w:rsid w:val="00D3499D"/>
    <w:rsid w:val="00D35299"/>
    <w:rsid w:val="00D36F5E"/>
    <w:rsid w:val="00D374D5"/>
    <w:rsid w:val="00D40936"/>
    <w:rsid w:val="00D447F8"/>
    <w:rsid w:val="00D47DD2"/>
    <w:rsid w:val="00D52267"/>
    <w:rsid w:val="00D5631B"/>
    <w:rsid w:val="00D56E32"/>
    <w:rsid w:val="00D57E69"/>
    <w:rsid w:val="00D60EE4"/>
    <w:rsid w:val="00D6546E"/>
    <w:rsid w:val="00D6700F"/>
    <w:rsid w:val="00D7441F"/>
    <w:rsid w:val="00D7517A"/>
    <w:rsid w:val="00D7780E"/>
    <w:rsid w:val="00D82C29"/>
    <w:rsid w:val="00D83E1E"/>
    <w:rsid w:val="00D85FD7"/>
    <w:rsid w:val="00D92A0C"/>
    <w:rsid w:val="00D93458"/>
    <w:rsid w:val="00D94442"/>
    <w:rsid w:val="00D95889"/>
    <w:rsid w:val="00D96B02"/>
    <w:rsid w:val="00DA6F05"/>
    <w:rsid w:val="00DA7D5A"/>
    <w:rsid w:val="00DB40A1"/>
    <w:rsid w:val="00DB57BF"/>
    <w:rsid w:val="00DB6EC9"/>
    <w:rsid w:val="00DC170E"/>
    <w:rsid w:val="00DC18DC"/>
    <w:rsid w:val="00DC4C7C"/>
    <w:rsid w:val="00DC5557"/>
    <w:rsid w:val="00DD09C6"/>
    <w:rsid w:val="00DD142E"/>
    <w:rsid w:val="00DD3E7E"/>
    <w:rsid w:val="00DD515F"/>
    <w:rsid w:val="00DD59E4"/>
    <w:rsid w:val="00DD5A78"/>
    <w:rsid w:val="00DE09CC"/>
    <w:rsid w:val="00DE2FC4"/>
    <w:rsid w:val="00DE31BA"/>
    <w:rsid w:val="00DE3DC2"/>
    <w:rsid w:val="00DE4732"/>
    <w:rsid w:val="00DE49B6"/>
    <w:rsid w:val="00DE61B0"/>
    <w:rsid w:val="00DE7394"/>
    <w:rsid w:val="00DF2F68"/>
    <w:rsid w:val="00DF2F8C"/>
    <w:rsid w:val="00DF42CC"/>
    <w:rsid w:val="00DF45F9"/>
    <w:rsid w:val="00E00929"/>
    <w:rsid w:val="00E01826"/>
    <w:rsid w:val="00E023B5"/>
    <w:rsid w:val="00E02998"/>
    <w:rsid w:val="00E035C9"/>
    <w:rsid w:val="00E068F4"/>
    <w:rsid w:val="00E11BD8"/>
    <w:rsid w:val="00E149F6"/>
    <w:rsid w:val="00E20AA5"/>
    <w:rsid w:val="00E25453"/>
    <w:rsid w:val="00E33169"/>
    <w:rsid w:val="00E33E5F"/>
    <w:rsid w:val="00E34108"/>
    <w:rsid w:val="00E401BC"/>
    <w:rsid w:val="00E40941"/>
    <w:rsid w:val="00E50352"/>
    <w:rsid w:val="00E50C21"/>
    <w:rsid w:val="00E51130"/>
    <w:rsid w:val="00E54366"/>
    <w:rsid w:val="00E55204"/>
    <w:rsid w:val="00E560B0"/>
    <w:rsid w:val="00E56B79"/>
    <w:rsid w:val="00E574AC"/>
    <w:rsid w:val="00E64FDE"/>
    <w:rsid w:val="00E6528C"/>
    <w:rsid w:val="00E733D4"/>
    <w:rsid w:val="00E73EEA"/>
    <w:rsid w:val="00E76866"/>
    <w:rsid w:val="00E77DA1"/>
    <w:rsid w:val="00E77EE6"/>
    <w:rsid w:val="00E80E38"/>
    <w:rsid w:val="00E81738"/>
    <w:rsid w:val="00E828B8"/>
    <w:rsid w:val="00E87B59"/>
    <w:rsid w:val="00E90063"/>
    <w:rsid w:val="00E94364"/>
    <w:rsid w:val="00E956F3"/>
    <w:rsid w:val="00E95CC3"/>
    <w:rsid w:val="00E962F1"/>
    <w:rsid w:val="00E97A03"/>
    <w:rsid w:val="00E97EC0"/>
    <w:rsid w:val="00EA2F8B"/>
    <w:rsid w:val="00EA5970"/>
    <w:rsid w:val="00EA71BF"/>
    <w:rsid w:val="00EB3388"/>
    <w:rsid w:val="00EB498B"/>
    <w:rsid w:val="00EC6A3E"/>
    <w:rsid w:val="00EC6D9A"/>
    <w:rsid w:val="00ED2F28"/>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378F4"/>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1A5"/>
    <w:rsid w:val="00F63782"/>
    <w:rsid w:val="00F63CFB"/>
    <w:rsid w:val="00F7249D"/>
    <w:rsid w:val="00F7274D"/>
    <w:rsid w:val="00F75ABC"/>
    <w:rsid w:val="00F76C5C"/>
    <w:rsid w:val="00F80087"/>
    <w:rsid w:val="00F800F8"/>
    <w:rsid w:val="00F80399"/>
    <w:rsid w:val="00F924EB"/>
    <w:rsid w:val="00F9384F"/>
    <w:rsid w:val="00F95333"/>
    <w:rsid w:val="00F95A3F"/>
    <w:rsid w:val="00F965D9"/>
    <w:rsid w:val="00F9743E"/>
    <w:rsid w:val="00F979AA"/>
    <w:rsid w:val="00FA0C58"/>
    <w:rsid w:val="00FA11BE"/>
    <w:rsid w:val="00FA1911"/>
    <w:rsid w:val="00FA449C"/>
    <w:rsid w:val="00FA5997"/>
    <w:rsid w:val="00FB2D96"/>
    <w:rsid w:val="00FB2FFB"/>
    <w:rsid w:val="00FC1172"/>
    <w:rsid w:val="00FC2800"/>
    <w:rsid w:val="00FC4E74"/>
    <w:rsid w:val="00FD18A7"/>
    <w:rsid w:val="00FD284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006B8"/>
    <w:rsid w:val="00023199"/>
    <w:rsid w:val="00024656"/>
    <w:rsid w:val="00030FFE"/>
    <w:rsid w:val="000332D7"/>
    <w:rsid w:val="00035C4E"/>
    <w:rsid w:val="00036BBD"/>
    <w:rsid w:val="00045BBC"/>
    <w:rsid w:val="00062D05"/>
    <w:rsid w:val="00062D66"/>
    <w:rsid w:val="00064208"/>
    <w:rsid w:val="00075E45"/>
    <w:rsid w:val="00086FCD"/>
    <w:rsid w:val="00097FDF"/>
    <w:rsid w:val="000A60D1"/>
    <w:rsid w:val="000B2370"/>
    <w:rsid w:val="000B538A"/>
    <w:rsid w:val="000C0600"/>
    <w:rsid w:val="000C532A"/>
    <w:rsid w:val="000C6828"/>
    <w:rsid w:val="000D3413"/>
    <w:rsid w:val="000E5019"/>
    <w:rsid w:val="00102D67"/>
    <w:rsid w:val="001061F8"/>
    <w:rsid w:val="00111109"/>
    <w:rsid w:val="001111F0"/>
    <w:rsid w:val="00112C26"/>
    <w:rsid w:val="00115466"/>
    <w:rsid w:val="0011707D"/>
    <w:rsid w:val="00137FC6"/>
    <w:rsid w:val="00142762"/>
    <w:rsid w:val="00142AEC"/>
    <w:rsid w:val="00143807"/>
    <w:rsid w:val="00143EB3"/>
    <w:rsid w:val="001508C5"/>
    <w:rsid w:val="00151B20"/>
    <w:rsid w:val="001520A7"/>
    <w:rsid w:val="00161F4D"/>
    <w:rsid w:val="001654F9"/>
    <w:rsid w:val="00165772"/>
    <w:rsid w:val="00176BF0"/>
    <w:rsid w:val="001836F0"/>
    <w:rsid w:val="00184AF9"/>
    <w:rsid w:val="00193F77"/>
    <w:rsid w:val="001B308E"/>
    <w:rsid w:val="001B38BE"/>
    <w:rsid w:val="001C0D6D"/>
    <w:rsid w:val="001D5AEA"/>
    <w:rsid w:val="001D5E87"/>
    <w:rsid w:val="001E4F27"/>
    <w:rsid w:val="001E5445"/>
    <w:rsid w:val="001F62ED"/>
    <w:rsid w:val="001F7DE3"/>
    <w:rsid w:val="00213499"/>
    <w:rsid w:val="00221088"/>
    <w:rsid w:val="00221488"/>
    <w:rsid w:val="00252D8E"/>
    <w:rsid w:val="002745B4"/>
    <w:rsid w:val="002979A8"/>
    <w:rsid w:val="002A2F54"/>
    <w:rsid w:val="002A7438"/>
    <w:rsid w:val="002B1F2A"/>
    <w:rsid w:val="00310E19"/>
    <w:rsid w:val="003160DD"/>
    <w:rsid w:val="00316CD1"/>
    <w:rsid w:val="00324B20"/>
    <w:rsid w:val="0034175C"/>
    <w:rsid w:val="00346E83"/>
    <w:rsid w:val="00360B5F"/>
    <w:rsid w:val="00370FBF"/>
    <w:rsid w:val="00371828"/>
    <w:rsid w:val="003812E1"/>
    <w:rsid w:val="00386968"/>
    <w:rsid w:val="003873BF"/>
    <w:rsid w:val="00392185"/>
    <w:rsid w:val="00393340"/>
    <w:rsid w:val="003A5AA9"/>
    <w:rsid w:val="003C6F6E"/>
    <w:rsid w:val="003D4F4C"/>
    <w:rsid w:val="003D73DB"/>
    <w:rsid w:val="003E7498"/>
    <w:rsid w:val="00400124"/>
    <w:rsid w:val="00400E11"/>
    <w:rsid w:val="00401FE9"/>
    <w:rsid w:val="00406BDE"/>
    <w:rsid w:val="00417230"/>
    <w:rsid w:val="0041766D"/>
    <w:rsid w:val="00422257"/>
    <w:rsid w:val="00423113"/>
    <w:rsid w:val="00446F8E"/>
    <w:rsid w:val="004562E0"/>
    <w:rsid w:val="004661D2"/>
    <w:rsid w:val="00477F4F"/>
    <w:rsid w:val="004B1BAE"/>
    <w:rsid w:val="004B1C11"/>
    <w:rsid w:val="004B3886"/>
    <w:rsid w:val="004C413F"/>
    <w:rsid w:val="004D157E"/>
    <w:rsid w:val="004D1EDA"/>
    <w:rsid w:val="004D44D6"/>
    <w:rsid w:val="004D5F30"/>
    <w:rsid w:val="005013E6"/>
    <w:rsid w:val="005027F3"/>
    <w:rsid w:val="00505A68"/>
    <w:rsid w:val="00505C04"/>
    <w:rsid w:val="00532AA9"/>
    <w:rsid w:val="005364CA"/>
    <w:rsid w:val="005401DB"/>
    <w:rsid w:val="005475CD"/>
    <w:rsid w:val="005515CE"/>
    <w:rsid w:val="005528AE"/>
    <w:rsid w:val="00562730"/>
    <w:rsid w:val="00563BFE"/>
    <w:rsid w:val="00564EE1"/>
    <w:rsid w:val="00574EC4"/>
    <w:rsid w:val="005778ED"/>
    <w:rsid w:val="00593E49"/>
    <w:rsid w:val="0059570F"/>
    <w:rsid w:val="0059657B"/>
    <w:rsid w:val="00596696"/>
    <w:rsid w:val="005C0EB1"/>
    <w:rsid w:val="005D0E8C"/>
    <w:rsid w:val="005D2E70"/>
    <w:rsid w:val="005D5305"/>
    <w:rsid w:val="005D6277"/>
    <w:rsid w:val="005D7C08"/>
    <w:rsid w:val="005E0C82"/>
    <w:rsid w:val="005E277A"/>
    <w:rsid w:val="005E67F7"/>
    <w:rsid w:val="00613FB0"/>
    <w:rsid w:val="0061631E"/>
    <w:rsid w:val="00636872"/>
    <w:rsid w:val="006411B6"/>
    <w:rsid w:val="006427C2"/>
    <w:rsid w:val="00652A54"/>
    <w:rsid w:val="006578A8"/>
    <w:rsid w:val="00660EA2"/>
    <w:rsid w:val="0066455D"/>
    <w:rsid w:val="00673DED"/>
    <w:rsid w:val="00687984"/>
    <w:rsid w:val="00692256"/>
    <w:rsid w:val="00695423"/>
    <w:rsid w:val="006A27F1"/>
    <w:rsid w:val="006A30FB"/>
    <w:rsid w:val="006A345A"/>
    <w:rsid w:val="006A7BA4"/>
    <w:rsid w:val="006B32DD"/>
    <w:rsid w:val="006B4296"/>
    <w:rsid w:val="006D7C1D"/>
    <w:rsid w:val="006E1C47"/>
    <w:rsid w:val="006F7671"/>
    <w:rsid w:val="007115C9"/>
    <w:rsid w:val="007234AA"/>
    <w:rsid w:val="00731A59"/>
    <w:rsid w:val="007358EB"/>
    <w:rsid w:val="00744DD2"/>
    <w:rsid w:val="00747138"/>
    <w:rsid w:val="007569BC"/>
    <w:rsid w:val="00766B51"/>
    <w:rsid w:val="007830CF"/>
    <w:rsid w:val="00785634"/>
    <w:rsid w:val="00791E69"/>
    <w:rsid w:val="007922D9"/>
    <w:rsid w:val="007B4723"/>
    <w:rsid w:val="007C1667"/>
    <w:rsid w:val="007C36A5"/>
    <w:rsid w:val="007D00CA"/>
    <w:rsid w:val="007D1BAC"/>
    <w:rsid w:val="007D1BD9"/>
    <w:rsid w:val="007D1C39"/>
    <w:rsid w:val="007F0BF6"/>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278D"/>
    <w:rsid w:val="008D4824"/>
    <w:rsid w:val="008D59A2"/>
    <w:rsid w:val="008E0C39"/>
    <w:rsid w:val="008E6275"/>
    <w:rsid w:val="008F578E"/>
    <w:rsid w:val="00907DA4"/>
    <w:rsid w:val="00920669"/>
    <w:rsid w:val="009335C8"/>
    <w:rsid w:val="0094430A"/>
    <w:rsid w:val="00952B4B"/>
    <w:rsid w:val="00954135"/>
    <w:rsid w:val="00956A76"/>
    <w:rsid w:val="00972111"/>
    <w:rsid w:val="00982604"/>
    <w:rsid w:val="00997A1D"/>
    <w:rsid w:val="009B7817"/>
    <w:rsid w:val="009D2E65"/>
    <w:rsid w:val="009D2FEA"/>
    <w:rsid w:val="009E26BE"/>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95861"/>
    <w:rsid w:val="00AC2A13"/>
    <w:rsid w:val="00AD123C"/>
    <w:rsid w:val="00AE2D6B"/>
    <w:rsid w:val="00AF391E"/>
    <w:rsid w:val="00AF5200"/>
    <w:rsid w:val="00B070BC"/>
    <w:rsid w:val="00B1051C"/>
    <w:rsid w:val="00B405CB"/>
    <w:rsid w:val="00B40D59"/>
    <w:rsid w:val="00B63271"/>
    <w:rsid w:val="00B73EC1"/>
    <w:rsid w:val="00BA22C4"/>
    <w:rsid w:val="00BA70CE"/>
    <w:rsid w:val="00BB1F7E"/>
    <w:rsid w:val="00BD4CDB"/>
    <w:rsid w:val="00BD58DF"/>
    <w:rsid w:val="00BE6FFD"/>
    <w:rsid w:val="00BF695E"/>
    <w:rsid w:val="00C105E2"/>
    <w:rsid w:val="00C318D0"/>
    <w:rsid w:val="00C33B7D"/>
    <w:rsid w:val="00C36F95"/>
    <w:rsid w:val="00C444DF"/>
    <w:rsid w:val="00C60F00"/>
    <w:rsid w:val="00C64707"/>
    <w:rsid w:val="00C83068"/>
    <w:rsid w:val="00C869BA"/>
    <w:rsid w:val="00C90180"/>
    <w:rsid w:val="00C92E03"/>
    <w:rsid w:val="00C9530F"/>
    <w:rsid w:val="00C96FE4"/>
    <w:rsid w:val="00CB08D3"/>
    <w:rsid w:val="00CB4275"/>
    <w:rsid w:val="00CB4982"/>
    <w:rsid w:val="00CC3AF3"/>
    <w:rsid w:val="00D13A7A"/>
    <w:rsid w:val="00D15550"/>
    <w:rsid w:val="00D26A2E"/>
    <w:rsid w:val="00D30A3D"/>
    <w:rsid w:val="00D338A0"/>
    <w:rsid w:val="00D501C5"/>
    <w:rsid w:val="00D50316"/>
    <w:rsid w:val="00D53DC0"/>
    <w:rsid w:val="00D57FD6"/>
    <w:rsid w:val="00D62FDE"/>
    <w:rsid w:val="00D67702"/>
    <w:rsid w:val="00D7445E"/>
    <w:rsid w:val="00D931E6"/>
    <w:rsid w:val="00D943E3"/>
    <w:rsid w:val="00DA355B"/>
    <w:rsid w:val="00DA482B"/>
    <w:rsid w:val="00DB6C44"/>
    <w:rsid w:val="00DC41BB"/>
    <w:rsid w:val="00DD6166"/>
    <w:rsid w:val="00DE10B5"/>
    <w:rsid w:val="00DE26E1"/>
    <w:rsid w:val="00DE3DEE"/>
    <w:rsid w:val="00DF7BBE"/>
    <w:rsid w:val="00E01ABB"/>
    <w:rsid w:val="00E02846"/>
    <w:rsid w:val="00E04BF6"/>
    <w:rsid w:val="00E07D86"/>
    <w:rsid w:val="00E17DF5"/>
    <w:rsid w:val="00E20A12"/>
    <w:rsid w:val="00E210AD"/>
    <w:rsid w:val="00E22665"/>
    <w:rsid w:val="00E232CC"/>
    <w:rsid w:val="00E24780"/>
    <w:rsid w:val="00E30F25"/>
    <w:rsid w:val="00E36C9C"/>
    <w:rsid w:val="00E407CE"/>
    <w:rsid w:val="00E4379A"/>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D585D"/>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3EF779-630E-41A3-AEF8-C4C8151F22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Weekly newsletter</Template>
  <TotalTime>3</TotalTime>
  <Pages>4</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2021-08-11T03:53:00Z</cp:lastPrinted>
  <dcterms:created xsi:type="dcterms:W3CDTF">2021-08-11T03:55:00Z</dcterms:created>
  <dcterms:modified xsi:type="dcterms:W3CDTF">2021-08-11T03:55:00Z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