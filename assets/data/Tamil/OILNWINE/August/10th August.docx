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561989"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F3BAAEC"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655475" w:rsidRPr="00655475">
                    <w:rPr>
                      <w:rFonts w:ascii="Arial Unicode MS" w:eastAsia="Arial Unicode MS" w:hAnsi="Arial Unicode MS" w:cs="Arial Unicode MS"/>
                      <w:b/>
                      <w:bCs/>
                      <w:color w:val="FFFFFF" w:themeColor="background1"/>
                      <w:sz w:val="48"/>
                      <w:szCs w:val="48"/>
                      <w:cs/>
                      <w:lang w:val="en-IN" w:eastAsia="en-IN" w:bidi="ta-IN"/>
                    </w:rPr>
                    <w:t>ஆகஸ்ட்</w:t>
                  </w:r>
                  <w:r w:rsidRPr="00772606">
                    <w:rPr>
                      <w:rFonts w:ascii="Arial Unicode MS" w:eastAsia="Arial Unicode MS" w:hAnsi="Arial Unicode MS" w:cs="Arial Unicode MS"/>
                      <w:b/>
                      <w:color w:val="FFFFFF" w:themeColor="background1"/>
                      <w:sz w:val="48"/>
                      <w:szCs w:val="48"/>
                    </w:rPr>
                    <w:t xml:space="preserve"> </w:t>
                  </w:r>
                  <w:r w:rsidR="007735F6">
                    <w:rPr>
                      <w:rFonts w:ascii="Arial Unicode MS" w:eastAsia="Arial Unicode MS" w:hAnsi="Arial Unicode MS" w:cs="Arial Unicode MS"/>
                      <w:b/>
                      <w:color w:val="FFFFFF" w:themeColor="background1"/>
                      <w:sz w:val="48"/>
                      <w:szCs w:val="48"/>
                    </w:rPr>
                    <w:t>10</w:t>
                  </w:r>
                  <w:r w:rsidR="00AA4931">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13D95693" w14:textId="77777777" w:rsidR="00376CF0" w:rsidRPr="00376CF0" w:rsidRDefault="00376CF0" w:rsidP="00376CF0">
                  <w:pPr>
                    <w:jc w:val="right"/>
                    <w:rPr>
                      <w:rFonts w:ascii="Latha" w:hAnsi="Latha" w:cs="Arial Unicode MS"/>
                      <w:b/>
                      <w:bCs/>
                      <w:color w:val="FFFFFF" w:themeColor="background1"/>
                      <w:sz w:val="48"/>
                      <w:szCs w:val="40"/>
                    </w:rPr>
                  </w:pPr>
                  <w:r w:rsidRPr="00376CF0">
                    <w:rPr>
                      <w:rFonts w:ascii="Latha" w:hAnsi="Latha" w:cs="Arial Unicode MS"/>
                      <w:b/>
                      <w:bCs/>
                      <w:color w:val="FFFFFF" w:themeColor="background1"/>
                      <w:sz w:val="48"/>
                      <w:szCs w:val="40"/>
                      <w:cs/>
                      <w:lang w:bidi="ta-IN"/>
                    </w:rPr>
                    <w:t>எஸ்றா 8:21-9:15</w:t>
                  </w:r>
                </w:p>
                <w:p w14:paraId="13DB0EAF" w14:textId="77777777" w:rsidR="00376CF0" w:rsidRPr="00376CF0" w:rsidRDefault="00376CF0" w:rsidP="00376CF0">
                  <w:pPr>
                    <w:jc w:val="right"/>
                    <w:rPr>
                      <w:rFonts w:ascii="Latha" w:hAnsi="Latha" w:cs="Arial Unicode MS"/>
                      <w:b/>
                      <w:bCs/>
                      <w:color w:val="FFFFFF" w:themeColor="background1"/>
                      <w:sz w:val="48"/>
                      <w:szCs w:val="40"/>
                    </w:rPr>
                  </w:pPr>
                  <w:r w:rsidRPr="00376CF0">
                    <w:rPr>
                      <w:rFonts w:ascii="Latha" w:hAnsi="Latha" w:cs="Arial Unicode MS"/>
                      <w:b/>
                      <w:bCs/>
                      <w:color w:val="FFFFFF" w:themeColor="background1"/>
                      <w:sz w:val="48"/>
                      <w:szCs w:val="40"/>
                      <w:cs/>
                      <w:lang w:bidi="ta-IN"/>
                    </w:rPr>
                    <w:t>1 கொரிந்தியர் 5:1-13</w:t>
                  </w:r>
                </w:p>
                <w:p w14:paraId="55CF1BC6" w14:textId="77777777" w:rsidR="00376CF0" w:rsidRPr="00376CF0" w:rsidRDefault="00376CF0" w:rsidP="00376CF0">
                  <w:pPr>
                    <w:jc w:val="right"/>
                    <w:rPr>
                      <w:rFonts w:ascii="Latha" w:hAnsi="Latha" w:cs="Arial Unicode MS"/>
                      <w:b/>
                      <w:bCs/>
                      <w:color w:val="FFFFFF" w:themeColor="background1"/>
                      <w:sz w:val="48"/>
                      <w:szCs w:val="40"/>
                    </w:rPr>
                  </w:pPr>
                  <w:r w:rsidRPr="00376CF0">
                    <w:rPr>
                      <w:rFonts w:ascii="Latha" w:hAnsi="Latha" w:cs="Arial Unicode MS"/>
                      <w:b/>
                      <w:bCs/>
                      <w:color w:val="FFFFFF" w:themeColor="background1"/>
                      <w:sz w:val="48"/>
                      <w:szCs w:val="40"/>
                      <w:cs/>
                      <w:lang w:bidi="ta-IN"/>
                    </w:rPr>
                    <w:t>சங்கீதம்  31:1-8</w:t>
                  </w:r>
                </w:p>
                <w:p w14:paraId="3F50C377" w14:textId="056970B9" w:rsidR="009A0942" w:rsidRPr="007A1E95" w:rsidRDefault="00376CF0" w:rsidP="00376CF0">
                  <w:pPr>
                    <w:jc w:val="right"/>
                    <w:rPr>
                      <w:b/>
                      <w:bCs/>
                      <w:sz w:val="32"/>
                      <w:szCs w:val="32"/>
                    </w:rPr>
                  </w:pPr>
                  <w:r w:rsidRPr="00376CF0">
                    <w:rPr>
                      <w:rFonts w:ascii="Latha" w:hAnsi="Latha" w:cs="Arial Unicode MS"/>
                      <w:b/>
                      <w:bCs/>
                      <w:color w:val="FFFFFF" w:themeColor="background1"/>
                      <w:sz w:val="48"/>
                      <w:szCs w:val="40"/>
                      <w:cs/>
                      <w:lang w:bidi="ta-IN"/>
                    </w:rPr>
                    <w:t>நீதிமொழி. 21:1-2</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61989"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61989"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561989"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6CAB751E" w14:textId="486E9229" w:rsidR="00A062B8" w:rsidRDefault="007735F6" w:rsidP="00376CF0">
      <w:pPr>
        <w:ind w:firstLine="720"/>
        <w:jc w:val="both"/>
        <w:rPr>
          <w:rFonts w:ascii="Latha" w:hAnsi="Latha" w:cs="Arial Unicode MS"/>
          <w:noProof/>
          <w:sz w:val="52"/>
          <w:szCs w:val="48"/>
          <w:lang w:val="ta-IN" w:bidi="ta-IN"/>
        </w:rPr>
      </w:pPr>
      <w:r w:rsidRPr="007735F6">
        <w:rPr>
          <w:rFonts w:ascii="Latha" w:hAnsi="Latha" w:cs="Arial Unicode MS"/>
          <w:noProof/>
          <w:sz w:val="52"/>
          <w:szCs w:val="48"/>
          <w:cs/>
          <w:lang w:val="ta-IN" w:bidi="ta-IN"/>
        </w:rPr>
        <w:t>அப்பொழுது அந்த ஸ்திரீயை வெள்ளங்கொண்டுபோகும்படிக்குப் பாம்பானது தன் வாயிலிருந்து ஒரு நதிபோன்ற வெள்ளத்தை அவளுக்குப் பின்னாக ஊற்றிவிட்டது. (வெளி. 12:15)  தேவ ஜனங்களை கவர்ந்திழுக்க கடைசி நாட்களில் பூமியை ஆக்கிரமிக்கப் போகும் சாத்தானைப் பற்றி இது பேசுகிறது.  கடைசி நாட்களில் பூமியில் தீமைகள் மற்றும் அசுத்தங்களின் வெள்ளத்தை வெளியேற்றுவதில் சாத்தான் தீவிரப்படுவான்.  ஆனால்</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 xml:space="preserve">இவற்றிலிருந்து கர்த்தருடைய உண்மையான மணவாட்டியும் மீந்திருப்பின் ஜனமும் பாதுகாக்கப்படும்!  அவள் சாத்தானால் </w:t>
      </w:r>
      <w:r w:rsidRPr="007735F6">
        <w:rPr>
          <w:rFonts w:ascii="Latha" w:hAnsi="Latha" w:cs="Arial Unicode MS"/>
          <w:noProof/>
          <w:sz w:val="52"/>
          <w:szCs w:val="48"/>
          <w:cs/>
          <w:lang w:val="ta-IN" w:bidi="ta-IN"/>
        </w:rPr>
        <w:lastRenderedPageBreak/>
        <w:t>இரக்கமின்றி தாக்கப்படுவாள்</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என்றாலும்</w:t>
      </w:r>
      <w:r w:rsidRPr="007735F6">
        <w:rPr>
          <w:rFonts w:ascii="Latha" w:hAnsi="Latha" w:cs="Arial Unicode MS"/>
          <w:noProof/>
          <w:sz w:val="52"/>
          <w:szCs w:val="48"/>
          <w:lang w:val="ta-IN"/>
        </w:rPr>
        <w:t>,</w:t>
      </w:r>
      <w:r w:rsidRPr="007735F6">
        <w:rPr>
          <w:rFonts w:ascii="Latha" w:hAnsi="Latha" w:cs="Arial Unicode MS"/>
          <w:noProof/>
          <w:sz w:val="52"/>
          <w:szCs w:val="48"/>
          <w:lang w:val="ta-IN" w:bidi="ta-IN"/>
        </w:rPr>
        <w:t xml:space="preserve"> </w:t>
      </w:r>
      <w:r w:rsidRPr="007735F6">
        <w:rPr>
          <w:rFonts w:ascii="Latha" w:hAnsi="Latha" w:cs="Arial Unicode MS"/>
          <w:noProof/>
          <w:sz w:val="52"/>
          <w:szCs w:val="48"/>
          <w:cs/>
          <w:lang w:val="ta-IN" w:bidi="ta-IN"/>
        </w:rPr>
        <w:t xml:space="preserve">அவள் தேவனுக்குரிய </w:t>
      </w:r>
      <w:r w:rsidRPr="007735F6">
        <w:rPr>
          <w:rFonts w:ascii="Latha" w:hAnsi="Latha" w:cs="Arial Unicode MS"/>
          <w:noProof/>
          <w:sz w:val="52"/>
          <w:szCs w:val="48"/>
          <w:lang w:val="ta-IN"/>
        </w:rPr>
        <w:t>'</w:t>
      </w:r>
      <w:r w:rsidRPr="007735F6">
        <w:rPr>
          <w:rFonts w:ascii="Latha" w:hAnsi="Latha" w:cs="Arial Unicode MS"/>
          <w:noProof/>
          <w:sz w:val="52"/>
          <w:szCs w:val="48"/>
          <w:cs/>
          <w:lang w:val="ta-IN" w:bidi="ta-IN"/>
        </w:rPr>
        <w:t>ஆயத்தப்டுத்தப்பட்ட இடத்தில்</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பாதுகாப்பாகவும் சுகமாகவும் இருப்பாள்.  தேவ மனிதர்களும்</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சபைத் தலைவர்களும்</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பொறுப்பில் இருப்பவர்களும்</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இந்த நேரத்தில் மிகவும் கவனமாக இருக்க வேண்டும்.  ஒரு கரையிலிருந்து மறு கரை மட்டும்</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ஒழுக்கக்கேட்டின் பயங்கரமான பாவம்</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சபைகளில் ஒரு தொற்றுநோயாக மாறி வருகிறது. பல இலட்சக்கணக்கான  ஜனங்கள் ஒரு விதமான சட்டவிரோத போக்கின் வெள்ளத்தில் மூழ்கி உள்ளனர்.  ஜனங்கள் தங்கள் ஆத்துமாக்களுக்கும் தங்கள் மாம்சத்திற்கும் உணவளிப்பதில் குறியாக உள்ளனர்.  இதன் விளைவாக</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இலட்சக்கணக்கான  விசுவாசிகள் பரிதாபகரமான ஒழுக்க நெறி முறைகளை தங்களுக்கு உருவாக்கியுள்ளனர்</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 xml:space="preserve">அவர்கள் எந்தவிதமான பரிசுத்தத்திற்கான அடக்கமும் இல்லாமல் தொடர்ந்து வாழ்கிறார்கள்.  </w:t>
      </w:r>
      <w:r>
        <w:rPr>
          <w:rFonts w:ascii="Latha" w:hAnsi="Latha" w:cs="Arial Unicode MS"/>
          <w:noProof/>
          <w:sz w:val="52"/>
          <w:szCs w:val="48"/>
          <w:lang w:val="ta-IN" w:bidi="ta-IN"/>
        </w:rPr>
        <w:pict w14:anchorId="3CC91F6C">
          <v:rect id="_x0000_s1421" style="position:absolute;left:0;text-align:left;margin-left:-6.15pt;margin-top:732pt;width:630pt;height:13.7pt;z-index:25173196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7735F6">
        <w:rPr>
          <w:rFonts w:ascii="Latha" w:hAnsi="Latha" w:cs="Arial Unicode MS"/>
          <w:noProof/>
          <w:sz w:val="52"/>
          <w:szCs w:val="48"/>
          <w:cs/>
          <w:lang w:val="ta-IN" w:bidi="ta-IN"/>
        </w:rPr>
        <w:t>பிரியமானவர்களே</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என்னை நம்புங்கள்</w:t>
      </w:r>
      <w:r w:rsidRPr="007735F6">
        <w:rPr>
          <w:rFonts w:ascii="Latha" w:hAnsi="Latha" w:cs="Arial Unicode MS"/>
          <w:noProof/>
          <w:sz w:val="52"/>
          <w:szCs w:val="48"/>
          <w:lang w:val="ta-IN"/>
        </w:rPr>
        <w:t xml:space="preserve">, </w:t>
      </w:r>
      <w:r w:rsidRPr="007735F6">
        <w:rPr>
          <w:rFonts w:ascii="Latha" w:hAnsi="Latha" w:cs="Arial Unicode MS"/>
          <w:noProof/>
          <w:sz w:val="52"/>
          <w:szCs w:val="48"/>
          <w:cs/>
          <w:lang w:val="ta-IN" w:bidi="ta-IN"/>
        </w:rPr>
        <w:t xml:space="preserve">தேவ </w:t>
      </w:r>
      <w:r w:rsidRPr="007735F6">
        <w:rPr>
          <w:rFonts w:ascii="Latha" w:hAnsi="Latha" w:cs="Arial Unicode MS"/>
          <w:noProof/>
          <w:sz w:val="52"/>
          <w:szCs w:val="48"/>
          <w:cs/>
          <w:lang w:val="ta-IN" w:bidi="ta-IN"/>
        </w:rPr>
        <w:lastRenderedPageBreak/>
        <w:t>ஜனங்கள் மத்தியில் ஒழுக்கக்கேட்டின் பாவம் இன்று பயங்கரமான விகிதத்தை எட்டியுள்ளது.  இது மேலை நாடுகளில் மட்டுமல்ல நம் நாட்டிலும் உண்மை.  சாத்தானின் தீய வெள்ளம் இந்த நாட்டில் சுனாமி போல் வீசுகிறது!  தேவ பிள்ளைகளை ஏமாற்றுவதில் எதிரி குறியாக இருக்கிறான்.  தேவன் நமக்கு உதவி செய்வாராக!</w:t>
      </w:r>
    </w:p>
    <w:p w14:paraId="4035E60F" w14:textId="4F39CDC5" w:rsidR="00376CF0" w:rsidRDefault="00561989" w:rsidP="007735F6">
      <w:pPr>
        <w:jc w:val="both"/>
        <w:rPr>
          <w:rFonts w:ascii="Latha" w:hAnsi="Latha" w:cs="Arial Unicode MS"/>
          <w:noProof/>
          <w:sz w:val="28"/>
        </w:rPr>
      </w:pPr>
      <w:r>
        <w:rPr>
          <w:rFonts w:ascii="Latha" w:hAnsi="Latha" w:cs="Arial Unicode MS"/>
          <w:noProof/>
          <w:sz w:val="52"/>
          <w:szCs w:val="48"/>
          <w:lang w:val="ta-IN" w:bidi="ta-IN"/>
        </w:rPr>
        <w:pict w14:anchorId="3CC91F6C">
          <v:rect id="_x0000_s1413" style="position:absolute;left:0;text-align:left;margin-left:-9.15pt;margin-top:730.5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B38E143" w14:textId="5026AF90" w:rsidR="00376CF0" w:rsidRDefault="00376CF0" w:rsidP="002A1404">
      <w:pPr>
        <w:rPr>
          <w:rFonts w:ascii="Latha" w:hAnsi="Latha" w:cs="Arial Unicode MS"/>
          <w:noProof/>
          <w:sz w:val="28"/>
        </w:rPr>
      </w:pPr>
    </w:p>
    <w:p w14:paraId="772A1AA0" w14:textId="77777777" w:rsidR="00376CF0" w:rsidRPr="00E50352" w:rsidRDefault="00376CF0" w:rsidP="002A1404">
      <w:pPr>
        <w:rPr>
          <w:rFonts w:ascii="Latha" w:hAnsi="Latha" w:cs="Arial Unicode MS"/>
          <w:noProof/>
          <w:sz w:val="28"/>
          <w:cs/>
        </w:rPr>
      </w:pPr>
    </w:p>
    <w:p w14:paraId="0792ECD7" w14:textId="7B3D06BE" w:rsidR="00DE61B0" w:rsidRPr="00DE61B0" w:rsidRDefault="00561989"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561989"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53.4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561989"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914A7B9" w:rsidR="00DE09CC" w:rsidRPr="00DE09CC" w:rsidRDefault="007735F6" w:rsidP="00B20D7C">
      <w:pPr>
        <w:jc w:val="both"/>
        <w:rPr>
          <w:rFonts w:ascii="Arial Unicode MS" w:eastAsia="Arial Unicode MS" w:hAnsi="Arial Unicode MS" w:cs="Arial Unicode MS"/>
          <w:color w:val="000000" w:themeColor="text1"/>
          <w:sz w:val="48"/>
          <w:szCs w:val="48"/>
          <w:shd w:val="clear" w:color="auto" w:fill="F9F9F9"/>
        </w:rPr>
      </w:pPr>
      <w:r w:rsidRPr="007735F6">
        <w:rPr>
          <w:rFonts w:ascii="Arial Unicode MS" w:eastAsia="Arial Unicode MS" w:hAnsi="Arial Unicode MS" w:cs="Arial Unicode MS"/>
          <w:color w:val="000000" w:themeColor="text1"/>
          <w:sz w:val="48"/>
          <w:szCs w:val="48"/>
          <w:shd w:val="clear" w:color="auto" w:fill="F9F9F9"/>
          <w:cs/>
          <w:lang w:bidi="ta-IN"/>
        </w:rPr>
        <w:t>அப்பொழுது</w:t>
      </w:r>
      <w:r w:rsidRPr="007735F6">
        <w:rPr>
          <w:rFonts w:ascii="Arial Unicode MS" w:eastAsia="Arial Unicode MS" w:hAnsi="Arial Unicode MS" w:cs="Arial Unicode MS"/>
          <w:color w:val="000000" w:themeColor="text1"/>
          <w:sz w:val="48"/>
          <w:szCs w:val="48"/>
          <w:shd w:val="clear" w:color="auto" w:fill="F9F9F9"/>
        </w:rPr>
        <w:t xml:space="preserve">, </w:t>
      </w:r>
      <w:r w:rsidRPr="007735F6">
        <w:rPr>
          <w:rFonts w:ascii="Arial Unicode MS" w:eastAsia="Arial Unicode MS" w:hAnsi="Arial Unicode MS" w:cs="Arial Unicode MS"/>
          <w:color w:val="000000" w:themeColor="text1"/>
          <w:sz w:val="48"/>
          <w:szCs w:val="48"/>
          <w:shd w:val="clear" w:color="auto" w:fill="F9F9F9"/>
          <w:cs/>
          <w:lang w:bidi="ta-IN"/>
        </w:rPr>
        <w:t>ஒரு மேகம் அவர்கள்மேல் நிழலிட்டது: இவர் என்னுடைய நேசகுமாரன்</w:t>
      </w:r>
      <w:r w:rsidRPr="007735F6">
        <w:rPr>
          <w:rFonts w:ascii="Arial Unicode MS" w:eastAsia="Arial Unicode MS" w:hAnsi="Arial Unicode MS" w:cs="Arial Unicode MS"/>
          <w:color w:val="000000" w:themeColor="text1"/>
          <w:sz w:val="48"/>
          <w:szCs w:val="48"/>
          <w:shd w:val="clear" w:color="auto" w:fill="F9F9F9"/>
        </w:rPr>
        <w:t xml:space="preserve">, </w:t>
      </w:r>
      <w:r w:rsidRPr="007735F6">
        <w:rPr>
          <w:rFonts w:ascii="Arial Unicode MS" w:eastAsia="Arial Unicode MS" w:hAnsi="Arial Unicode MS" w:cs="Arial Unicode MS"/>
          <w:color w:val="000000" w:themeColor="text1"/>
          <w:sz w:val="48"/>
          <w:szCs w:val="48"/>
          <w:shd w:val="clear" w:color="auto" w:fill="F9F9F9"/>
          <w:cs/>
          <w:lang w:bidi="ta-IN"/>
        </w:rPr>
        <w:t>இவருக்குச் செவிகொடுங்கள் என்று அந்த மேகத்திலிருந்து ஒரு சத்தம் உண்டாயிற்று.</w:t>
      </w:r>
    </w:p>
    <w:p w14:paraId="55C1D446" w14:textId="0840E26F" w:rsidR="00376CF0" w:rsidRDefault="007735F6" w:rsidP="00376CF0">
      <w:pPr>
        <w:jc w:val="right"/>
        <w:rPr>
          <w:sz w:val="40"/>
          <w:szCs w:val="32"/>
          <w:lang w:val="en-IN"/>
        </w:rPr>
      </w:pPr>
      <w:r w:rsidRPr="007735F6">
        <w:rPr>
          <w:rFonts w:ascii="Arial Unicode MS" w:eastAsia="Arial Unicode MS" w:hAnsi="Arial Unicode MS" w:cs="Arial Unicode MS"/>
          <w:color w:val="000000" w:themeColor="text1"/>
          <w:sz w:val="48"/>
          <w:szCs w:val="48"/>
          <w:shd w:val="clear" w:color="auto" w:fill="F9F9F9"/>
          <w:cs/>
          <w:lang w:bidi="ta-IN"/>
        </w:rPr>
        <w:t>மாற்கு 9:7</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86861">
          <w:t>‬</w:t>
        </w:r>
        <w:r w:rsidR="00E87B59">
          <w:t>‬</w:t>
        </w:r>
        <w:r w:rsidR="00B11AF9">
          <w:t>‬</w:t>
        </w:r>
        <w:r w:rsidR="004D778A">
          <w:t>‬</w:t>
        </w:r>
        <w:r w:rsidR="003E5F15">
          <w:t>‬</w:t>
        </w:r>
        <w:r w:rsidR="003E5F15">
          <w:t>‬</w:t>
        </w:r>
        <w:r w:rsidR="000D34CD">
          <w:t>‬</w:t>
        </w:r>
        <w:r w:rsidR="005922AC">
          <w:t>‬</w:t>
        </w:r>
        <w:r w:rsidR="00A207ED">
          <w:t>‬</w:t>
        </w:r>
        <w:r w:rsidR="00B620B2">
          <w:t>‬</w:t>
        </w:r>
        <w:r w:rsidR="00E00929">
          <w:t>‬</w:t>
        </w:r>
        <w:r w:rsidR="00C72B8B">
          <w:t>‬</w:t>
        </w:r>
        <w:r w:rsidR="00345D47">
          <w:t>‬</w:t>
        </w:r>
        <w:r w:rsidR="006433F5">
          <w:t>‬</w:t>
        </w:r>
        <w:r w:rsidR="008C12FA">
          <w:t>‬</w:t>
        </w:r>
        <w:r w:rsidR="00ED2F28">
          <w:t>‬</w:t>
        </w:r>
        <w:r w:rsidR="00D0266E">
          <w:t>‬</w:t>
        </w:r>
        <w:r w:rsidR="00E733D4">
          <w:t>‬</w:t>
        </w:r>
        <w:r w:rsidR="00E33E5F">
          <w:t>‬</w:t>
        </w:r>
        <w:r w:rsidR="003241C9">
          <w:t>‬</w:t>
        </w:r>
        <w:r w:rsidR="00561989">
          <w:t>‬</w:t>
        </w:r>
      </w:bdo>
    </w:p>
    <w:p w14:paraId="03C4DC87" w14:textId="324CD919" w:rsidR="00376CF0" w:rsidRDefault="00376CF0" w:rsidP="00BD64CB">
      <w:pPr>
        <w:ind w:right="1676"/>
        <w:rPr>
          <w:sz w:val="40"/>
          <w:szCs w:val="32"/>
          <w:lang w:val="en-IN"/>
        </w:rPr>
      </w:pPr>
    </w:p>
    <w:p w14:paraId="49315472" w14:textId="04817462" w:rsidR="00376CF0" w:rsidRDefault="00376CF0" w:rsidP="00BD64CB">
      <w:pPr>
        <w:ind w:right="1676"/>
        <w:rPr>
          <w:sz w:val="40"/>
          <w:szCs w:val="32"/>
          <w:lang w:val="en-IN"/>
        </w:rPr>
      </w:pPr>
    </w:p>
    <w:p w14:paraId="755A7458" w14:textId="2A2E3C45" w:rsidR="00376CF0" w:rsidRDefault="00376CF0" w:rsidP="00BD64CB">
      <w:pPr>
        <w:ind w:right="1676"/>
        <w:rPr>
          <w:sz w:val="40"/>
          <w:szCs w:val="32"/>
          <w:lang w:val="en-IN"/>
        </w:rPr>
      </w:pPr>
    </w:p>
    <w:p w14:paraId="4ACAF6E9" w14:textId="676F2C4C" w:rsidR="00376CF0" w:rsidRDefault="00376CF0" w:rsidP="00BD64CB">
      <w:pPr>
        <w:ind w:right="1676"/>
        <w:rPr>
          <w:sz w:val="40"/>
          <w:szCs w:val="32"/>
          <w:lang w:val="en-IN"/>
        </w:rPr>
      </w:pPr>
    </w:p>
    <w:p w14:paraId="2F034FC7" w14:textId="2D185BE9" w:rsidR="00376CF0" w:rsidRDefault="00376CF0" w:rsidP="00BD64CB">
      <w:pPr>
        <w:ind w:right="1676"/>
        <w:rPr>
          <w:sz w:val="40"/>
          <w:szCs w:val="32"/>
          <w:lang w:val="en-IN"/>
        </w:rPr>
      </w:pPr>
    </w:p>
    <w:p w14:paraId="1A8AD296" w14:textId="5ABD8F45" w:rsidR="00376CF0" w:rsidRDefault="00376CF0" w:rsidP="00BD64CB">
      <w:pPr>
        <w:ind w:right="1676"/>
        <w:rPr>
          <w:sz w:val="40"/>
          <w:szCs w:val="32"/>
          <w:lang w:val="en-IN"/>
        </w:rPr>
      </w:pPr>
    </w:p>
    <w:p w14:paraId="352E2E8C" w14:textId="47BC7A97" w:rsidR="00376CF0" w:rsidRDefault="00376CF0" w:rsidP="00BD64CB">
      <w:pPr>
        <w:ind w:right="1676"/>
        <w:rPr>
          <w:sz w:val="40"/>
          <w:szCs w:val="32"/>
          <w:lang w:val="en-IN"/>
        </w:rPr>
      </w:pPr>
    </w:p>
    <w:p w14:paraId="24B7C282" w14:textId="38ADABED" w:rsidR="00376CF0" w:rsidRDefault="00376CF0" w:rsidP="00BD64CB">
      <w:pPr>
        <w:ind w:right="1676"/>
        <w:rPr>
          <w:sz w:val="40"/>
          <w:szCs w:val="32"/>
          <w:lang w:val="en-IN"/>
        </w:rPr>
      </w:pPr>
    </w:p>
    <w:p w14:paraId="79A96D80" w14:textId="77777777" w:rsidR="00376CF0" w:rsidRDefault="00376CF0" w:rsidP="00BD64CB">
      <w:pPr>
        <w:ind w:right="1676"/>
        <w:rPr>
          <w:sz w:val="40"/>
          <w:szCs w:val="32"/>
          <w:lang w:val="en-IN"/>
        </w:rPr>
      </w:pPr>
    </w:p>
    <w:p w14:paraId="37DF80E3" w14:textId="7533F5D5" w:rsidR="00A062B8" w:rsidRDefault="00A062B8" w:rsidP="002217DE">
      <w:pPr>
        <w:ind w:right="1676"/>
        <w:rPr>
          <w:sz w:val="40"/>
          <w:szCs w:val="32"/>
          <w:lang w:val="en-IN"/>
        </w:rPr>
      </w:pPr>
    </w:p>
    <w:p w14:paraId="656AF2B9" w14:textId="52EE9745" w:rsidR="00000F02" w:rsidRDefault="00000F02" w:rsidP="002217DE">
      <w:pPr>
        <w:ind w:right="1676"/>
        <w:rPr>
          <w:sz w:val="40"/>
          <w:szCs w:val="32"/>
          <w:lang w:val="en-IN"/>
        </w:rPr>
      </w:pPr>
    </w:p>
    <w:p w14:paraId="262E19C5" w14:textId="519F5D07" w:rsidR="00000F02" w:rsidRDefault="00000F02" w:rsidP="002217DE">
      <w:pPr>
        <w:ind w:right="1676"/>
        <w:rPr>
          <w:sz w:val="40"/>
          <w:szCs w:val="32"/>
          <w:lang w:val="en-IN"/>
        </w:rPr>
      </w:pPr>
    </w:p>
    <w:p w14:paraId="69C0B3CD" w14:textId="20BEACA5" w:rsidR="00000F02" w:rsidRDefault="00000F02" w:rsidP="002217DE">
      <w:pPr>
        <w:ind w:right="1676"/>
        <w:rPr>
          <w:sz w:val="40"/>
          <w:szCs w:val="32"/>
          <w:lang w:val="en-IN"/>
        </w:rPr>
      </w:pPr>
    </w:p>
    <w:p w14:paraId="4DF2025E" w14:textId="5851B47A" w:rsidR="00000F02" w:rsidRDefault="00000F02" w:rsidP="002217DE">
      <w:pPr>
        <w:ind w:right="1676"/>
        <w:rPr>
          <w:sz w:val="40"/>
          <w:szCs w:val="32"/>
          <w:lang w:val="en-IN"/>
        </w:rPr>
      </w:pPr>
    </w:p>
    <w:p w14:paraId="51858E7A" w14:textId="0BB7B637" w:rsidR="00000F02" w:rsidRDefault="00000F02" w:rsidP="002217DE">
      <w:pPr>
        <w:ind w:right="1676"/>
        <w:rPr>
          <w:sz w:val="40"/>
          <w:szCs w:val="32"/>
          <w:lang w:val="en-IN"/>
        </w:rPr>
      </w:pPr>
    </w:p>
    <w:p w14:paraId="21D611EE" w14:textId="2C7AA8E9" w:rsidR="00000F02" w:rsidRDefault="00000F02" w:rsidP="002217DE">
      <w:pPr>
        <w:ind w:right="1676"/>
        <w:rPr>
          <w:sz w:val="40"/>
          <w:szCs w:val="32"/>
          <w:lang w:val="en-IN"/>
        </w:rPr>
      </w:pPr>
    </w:p>
    <w:p w14:paraId="78AEB720" w14:textId="61B44793" w:rsidR="00000F02" w:rsidRDefault="00000F02" w:rsidP="002217DE">
      <w:pPr>
        <w:ind w:right="1676"/>
        <w:rPr>
          <w:sz w:val="40"/>
          <w:szCs w:val="32"/>
          <w:lang w:val="en-IN"/>
        </w:rPr>
      </w:pPr>
    </w:p>
    <w:p w14:paraId="5C2AC378" w14:textId="6F99B01A" w:rsidR="00000F02" w:rsidRDefault="00000F02" w:rsidP="002217DE">
      <w:pPr>
        <w:ind w:right="1676"/>
        <w:rPr>
          <w:sz w:val="40"/>
          <w:szCs w:val="32"/>
          <w:lang w:val="en-IN"/>
        </w:rPr>
      </w:pPr>
    </w:p>
    <w:p w14:paraId="7605C9A8" w14:textId="571627BE" w:rsidR="00000F02" w:rsidRDefault="00000F02" w:rsidP="002217DE">
      <w:pPr>
        <w:ind w:right="1676"/>
        <w:rPr>
          <w:sz w:val="40"/>
          <w:szCs w:val="32"/>
          <w:lang w:val="en-IN"/>
        </w:rPr>
      </w:pPr>
    </w:p>
    <w:p w14:paraId="07FF8BA7" w14:textId="719D4129" w:rsidR="00000F02" w:rsidRDefault="00000F02" w:rsidP="002217DE">
      <w:pPr>
        <w:ind w:right="1676"/>
        <w:rPr>
          <w:sz w:val="40"/>
          <w:szCs w:val="32"/>
          <w:lang w:val="en-IN"/>
        </w:rPr>
      </w:pPr>
    </w:p>
    <w:p w14:paraId="38D9A447" w14:textId="107FFE4E" w:rsidR="00000F02" w:rsidRDefault="00000F02" w:rsidP="002217DE">
      <w:pPr>
        <w:ind w:right="1676"/>
        <w:rPr>
          <w:sz w:val="40"/>
          <w:szCs w:val="32"/>
          <w:lang w:val="en-IN"/>
        </w:rPr>
      </w:pPr>
    </w:p>
    <w:p w14:paraId="194BA6E4" w14:textId="064E4748" w:rsidR="00000F02" w:rsidRDefault="00000F02" w:rsidP="002217DE">
      <w:pPr>
        <w:ind w:right="1676"/>
        <w:rPr>
          <w:sz w:val="40"/>
          <w:szCs w:val="32"/>
          <w:lang w:val="en-IN"/>
        </w:rPr>
      </w:pPr>
    </w:p>
    <w:p w14:paraId="04114F74" w14:textId="2721D4C2" w:rsidR="00000F02" w:rsidRDefault="00000F02" w:rsidP="002217DE">
      <w:pPr>
        <w:ind w:right="1676"/>
        <w:rPr>
          <w:sz w:val="40"/>
          <w:szCs w:val="32"/>
          <w:lang w:val="en-IN"/>
        </w:rPr>
      </w:pPr>
    </w:p>
    <w:p w14:paraId="57EBD21E" w14:textId="77777777" w:rsidR="00000F02" w:rsidRDefault="00000F02" w:rsidP="002217DE">
      <w:pPr>
        <w:ind w:right="1676"/>
        <w:rPr>
          <w:sz w:val="40"/>
          <w:szCs w:val="32"/>
          <w:lang w:val="en-IN"/>
        </w:rPr>
      </w:pPr>
    </w:p>
    <w:p w14:paraId="3664B31E" w14:textId="1B227804"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561989"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D6DF0" w14:textId="77777777" w:rsidR="00561989" w:rsidRDefault="00561989" w:rsidP="00A01902">
      <w:r>
        <w:separator/>
      </w:r>
    </w:p>
  </w:endnote>
  <w:endnote w:type="continuationSeparator" w:id="0">
    <w:p w14:paraId="448C1061" w14:textId="77777777" w:rsidR="00561989" w:rsidRDefault="00561989"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AB30" w14:textId="77777777" w:rsidR="00561989" w:rsidRDefault="00561989" w:rsidP="00A01902">
      <w:r>
        <w:separator/>
      </w:r>
    </w:p>
  </w:footnote>
  <w:footnote w:type="continuationSeparator" w:id="0">
    <w:p w14:paraId="35C7B46B" w14:textId="77777777" w:rsidR="00561989" w:rsidRDefault="00561989"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0ED569B4" w:rsidR="009A0942" w:rsidRDefault="009A0942">
    <w:pPr>
      <w:pStyle w:val="Header"/>
    </w:pP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o:colormru v:ext="edit" colors="#46646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0F0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0B8F"/>
    <w:rsid w:val="000B2964"/>
    <w:rsid w:val="000B41C0"/>
    <w:rsid w:val="000B4C4C"/>
    <w:rsid w:val="000C44AD"/>
    <w:rsid w:val="000C5790"/>
    <w:rsid w:val="000C5BF3"/>
    <w:rsid w:val="000C62F0"/>
    <w:rsid w:val="000D34CD"/>
    <w:rsid w:val="000D360C"/>
    <w:rsid w:val="000D3907"/>
    <w:rsid w:val="000D4DAC"/>
    <w:rsid w:val="000D6BFC"/>
    <w:rsid w:val="000D73DC"/>
    <w:rsid w:val="000E2DF3"/>
    <w:rsid w:val="000E6D4E"/>
    <w:rsid w:val="000F12C3"/>
    <w:rsid w:val="000F2FB0"/>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17DE"/>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1C9"/>
    <w:rsid w:val="003249C3"/>
    <w:rsid w:val="00326695"/>
    <w:rsid w:val="00331C41"/>
    <w:rsid w:val="00331DC4"/>
    <w:rsid w:val="0033253F"/>
    <w:rsid w:val="00332929"/>
    <w:rsid w:val="00332DFF"/>
    <w:rsid w:val="00333DD7"/>
    <w:rsid w:val="00335C12"/>
    <w:rsid w:val="00342326"/>
    <w:rsid w:val="0034552A"/>
    <w:rsid w:val="00345D47"/>
    <w:rsid w:val="00347FC9"/>
    <w:rsid w:val="00361CF0"/>
    <w:rsid w:val="00361EBA"/>
    <w:rsid w:val="00362404"/>
    <w:rsid w:val="003650BD"/>
    <w:rsid w:val="00367CC7"/>
    <w:rsid w:val="0037033A"/>
    <w:rsid w:val="00375339"/>
    <w:rsid w:val="00376C4A"/>
    <w:rsid w:val="00376CF0"/>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E5F15"/>
    <w:rsid w:val="003F0CE0"/>
    <w:rsid w:val="003F2E7D"/>
    <w:rsid w:val="00400743"/>
    <w:rsid w:val="004054E3"/>
    <w:rsid w:val="004150C0"/>
    <w:rsid w:val="004159D1"/>
    <w:rsid w:val="00416B17"/>
    <w:rsid w:val="00417085"/>
    <w:rsid w:val="00422B18"/>
    <w:rsid w:val="004246CC"/>
    <w:rsid w:val="00426BFE"/>
    <w:rsid w:val="00427431"/>
    <w:rsid w:val="004313F0"/>
    <w:rsid w:val="00436A20"/>
    <w:rsid w:val="00443610"/>
    <w:rsid w:val="00451C59"/>
    <w:rsid w:val="00451E5F"/>
    <w:rsid w:val="00452343"/>
    <w:rsid w:val="00454456"/>
    <w:rsid w:val="00455105"/>
    <w:rsid w:val="004555FB"/>
    <w:rsid w:val="004614C1"/>
    <w:rsid w:val="00461A9C"/>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D778A"/>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1989"/>
    <w:rsid w:val="00563295"/>
    <w:rsid w:val="00564EDA"/>
    <w:rsid w:val="00564EE2"/>
    <w:rsid w:val="005679DF"/>
    <w:rsid w:val="005739DD"/>
    <w:rsid w:val="00575C53"/>
    <w:rsid w:val="00576303"/>
    <w:rsid w:val="00576F1F"/>
    <w:rsid w:val="005821E9"/>
    <w:rsid w:val="0059018C"/>
    <w:rsid w:val="00590BD8"/>
    <w:rsid w:val="005922AC"/>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5941"/>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433F5"/>
    <w:rsid w:val="00652504"/>
    <w:rsid w:val="006551E0"/>
    <w:rsid w:val="00655475"/>
    <w:rsid w:val="0065625C"/>
    <w:rsid w:val="0066034B"/>
    <w:rsid w:val="00661D71"/>
    <w:rsid w:val="00667276"/>
    <w:rsid w:val="0067053E"/>
    <w:rsid w:val="0067077A"/>
    <w:rsid w:val="00672436"/>
    <w:rsid w:val="00672C2C"/>
    <w:rsid w:val="0067542C"/>
    <w:rsid w:val="00676B9E"/>
    <w:rsid w:val="00676CA8"/>
    <w:rsid w:val="00685552"/>
    <w:rsid w:val="00686861"/>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3AB3"/>
    <w:rsid w:val="00756305"/>
    <w:rsid w:val="00760E4B"/>
    <w:rsid w:val="00761155"/>
    <w:rsid w:val="0076640C"/>
    <w:rsid w:val="00766E34"/>
    <w:rsid w:val="00767C60"/>
    <w:rsid w:val="00767FD2"/>
    <w:rsid w:val="00772606"/>
    <w:rsid w:val="00772EB7"/>
    <w:rsid w:val="007735F6"/>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63554"/>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12FA"/>
    <w:rsid w:val="008C7E74"/>
    <w:rsid w:val="008D0F9D"/>
    <w:rsid w:val="008D2AEF"/>
    <w:rsid w:val="008D2BBE"/>
    <w:rsid w:val="008D6FD3"/>
    <w:rsid w:val="008D7974"/>
    <w:rsid w:val="008D7E0B"/>
    <w:rsid w:val="008E23C4"/>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3369"/>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062B8"/>
    <w:rsid w:val="00A10C73"/>
    <w:rsid w:val="00A13521"/>
    <w:rsid w:val="00A16250"/>
    <w:rsid w:val="00A207ED"/>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4931"/>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1AF9"/>
    <w:rsid w:val="00B12920"/>
    <w:rsid w:val="00B14B0E"/>
    <w:rsid w:val="00B14E01"/>
    <w:rsid w:val="00B20D7C"/>
    <w:rsid w:val="00B21891"/>
    <w:rsid w:val="00B220EC"/>
    <w:rsid w:val="00B25306"/>
    <w:rsid w:val="00B25378"/>
    <w:rsid w:val="00B26186"/>
    <w:rsid w:val="00B26CD8"/>
    <w:rsid w:val="00B27743"/>
    <w:rsid w:val="00B327EF"/>
    <w:rsid w:val="00B37370"/>
    <w:rsid w:val="00B43035"/>
    <w:rsid w:val="00B50BCC"/>
    <w:rsid w:val="00B53BFF"/>
    <w:rsid w:val="00B54108"/>
    <w:rsid w:val="00B541D3"/>
    <w:rsid w:val="00B5552F"/>
    <w:rsid w:val="00B56A3A"/>
    <w:rsid w:val="00B6077C"/>
    <w:rsid w:val="00B620B2"/>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D64CB"/>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184"/>
    <w:rsid w:val="00C633E0"/>
    <w:rsid w:val="00C63C13"/>
    <w:rsid w:val="00C66E73"/>
    <w:rsid w:val="00C71E2B"/>
    <w:rsid w:val="00C72B8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266E"/>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0929"/>
    <w:rsid w:val="00E01826"/>
    <w:rsid w:val="00E023B5"/>
    <w:rsid w:val="00E02998"/>
    <w:rsid w:val="00E035C9"/>
    <w:rsid w:val="00E068F4"/>
    <w:rsid w:val="00E11BD8"/>
    <w:rsid w:val="00E149F6"/>
    <w:rsid w:val="00E20AA5"/>
    <w:rsid w:val="00E25453"/>
    <w:rsid w:val="00E33169"/>
    <w:rsid w:val="00E33E5F"/>
    <w:rsid w:val="00E34108"/>
    <w:rsid w:val="00E401BC"/>
    <w:rsid w:val="00E40941"/>
    <w:rsid w:val="00E50352"/>
    <w:rsid w:val="00E50C21"/>
    <w:rsid w:val="00E51130"/>
    <w:rsid w:val="00E54366"/>
    <w:rsid w:val="00E55204"/>
    <w:rsid w:val="00E560B0"/>
    <w:rsid w:val="00E56B79"/>
    <w:rsid w:val="00E574AC"/>
    <w:rsid w:val="00E64FDE"/>
    <w:rsid w:val="00E6528C"/>
    <w:rsid w:val="00E733D4"/>
    <w:rsid w:val="00E73EEA"/>
    <w:rsid w:val="00E76866"/>
    <w:rsid w:val="00E77DA1"/>
    <w:rsid w:val="00E77EE6"/>
    <w:rsid w:val="00E80E38"/>
    <w:rsid w:val="00E81738"/>
    <w:rsid w:val="00E828B8"/>
    <w:rsid w:val="00E87B59"/>
    <w:rsid w:val="00E90063"/>
    <w:rsid w:val="00E94364"/>
    <w:rsid w:val="00E956F3"/>
    <w:rsid w:val="00E95CC3"/>
    <w:rsid w:val="00E962F1"/>
    <w:rsid w:val="00E97A03"/>
    <w:rsid w:val="00E97EC0"/>
    <w:rsid w:val="00EA2F8B"/>
    <w:rsid w:val="00EA5970"/>
    <w:rsid w:val="00EA71BF"/>
    <w:rsid w:val="00EB3388"/>
    <w:rsid w:val="00EB498B"/>
    <w:rsid w:val="00EC6A3E"/>
    <w:rsid w:val="00EC6D9A"/>
    <w:rsid w:val="00ED2F28"/>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1A5"/>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006B8"/>
    <w:rsid w:val="00023199"/>
    <w:rsid w:val="00024656"/>
    <w:rsid w:val="00030FFE"/>
    <w:rsid w:val="000332D7"/>
    <w:rsid w:val="00035C4E"/>
    <w:rsid w:val="00036BBD"/>
    <w:rsid w:val="00045BBC"/>
    <w:rsid w:val="00062D05"/>
    <w:rsid w:val="00062D66"/>
    <w:rsid w:val="00064208"/>
    <w:rsid w:val="00075E45"/>
    <w:rsid w:val="00086FCD"/>
    <w:rsid w:val="00097FDF"/>
    <w:rsid w:val="000A60D1"/>
    <w:rsid w:val="000B2370"/>
    <w:rsid w:val="000B538A"/>
    <w:rsid w:val="000C0600"/>
    <w:rsid w:val="000C532A"/>
    <w:rsid w:val="000C6828"/>
    <w:rsid w:val="000D3413"/>
    <w:rsid w:val="000E5019"/>
    <w:rsid w:val="00102D67"/>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71828"/>
    <w:rsid w:val="003812E1"/>
    <w:rsid w:val="00386968"/>
    <w:rsid w:val="003873BF"/>
    <w:rsid w:val="00392185"/>
    <w:rsid w:val="00393340"/>
    <w:rsid w:val="003A5AA9"/>
    <w:rsid w:val="003C6F6E"/>
    <w:rsid w:val="003D4F4C"/>
    <w:rsid w:val="003D73DB"/>
    <w:rsid w:val="003E7498"/>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1EDA"/>
    <w:rsid w:val="004D44D6"/>
    <w:rsid w:val="004D5F30"/>
    <w:rsid w:val="005013E6"/>
    <w:rsid w:val="005027F3"/>
    <w:rsid w:val="00505A68"/>
    <w:rsid w:val="00505C04"/>
    <w:rsid w:val="00532AA9"/>
    <w:rsid w:val="005364CA"/>
    <w:rsid w:val="005401DB"/>
    <w:rsid w:val="005475CD"/>
    <w:rsid w:val="005515CE"/>
    <w:rsid w:val="005528AE"/>
    <w:rsid w:val="00562730"/>
    <w:rsid w:val="00563BFE"/>
    <w:rsid w:val="00564EE1"/>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0EA2"/>
    <w:rsid w:val="0066455D"/>
    <w:rsid w:val="00673DED"/>
    <w:rsid w:val="00687984"/>
    <w:rsid w:val="00692256"/>
    <w:rsid w:val="00695423"/>
    <w:rsid w:val="006A27F1"/>
    <w:rsid w:val="006A30FB"/>
    <w:rsid w:val="006A345A"/>
    <w:rsid w:val="006A7BA4"/>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922D9"/>
    <w:rsid w:val="007B4723"/>
    <w:rsid w:val="007C1667"/>
    <w:rsid w:val="007C36A5"/>
    <w:rsid w:val="007D00CA"/>
    <w:rsid w:val="007D1BAC"/>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95861"/>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0A3D"/>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26E1"/>
    <w:rsid w:val="00DE3DEE"/>
    <w:rsid w:val="00DF7BBE"/>
    <w:rsid w:val="00E01ABB"/>
    <w:rsid w:val="00E02846"/>
    <w:rsid w:val="00E04BF6"/>
    <w:rsid w:val="00E07D86"/>
    <w:rsid w:val="00E17DF5"/>
    <w:rsid w:val="00E20A12"/>
    <w:rsid w:val="00E210AD"/>
    <w:rsid w:val="00E22665"/>
    <w:rsid w:val="00E232CC"/>
    <w:rsid w:val="00E24780"/>
    <w:rsid w:val="00E30F25"/>
    <w:rsid w:val="00E36C9C"/>
    <w:rsid w:val="00E407CE"/>
    <w:rsid w:val="00E4379A"/>
    <w:rsid w:val="00E4487F"/>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EF779-630E-41A3-AEF8-C4C8151F22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newsletter</Template>
  <TotalTime>1</TotalTime>
  <Pages>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2021-08-09T12:54:00Z</cp:lastPrinted>
  <dcterms:created xsi:type="dcterms:W3CDTF">2021-08-11T03:52:00Z</dcterms:created>
  <dcterms:modified xsi:type="dcterms:W3CDTF">2021-08-11T03:52:00Z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