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70D" w:rsidRDefault="007022BB" w:rsidP="006C2E8D">
      <w:pPr>
        <w:ind w:left="1276" w:right="1676"/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-723265</wp:posOffset>
                </wp:positionV>
                <wp:extent cx="5544820" cy="697230"/>
                <wp:effectExtent l="0" t="0" r="0" b="762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482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57E6" w:rsidRPr="00B9205B" w:rsidRDefault="007C1C28" w:rsidP="007C1C28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அனுதினதியானம்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(</w:t>
                            </w:r>
                            <w:r w:rsidR="008D7974"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ஆகஸ்ட்</w:t>
                            </w:r>
                            <w:r w:rsidR="00B02AF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 xml:space="preserve"> </w:t>
                            </w:r>
                            <w:r w:rsidR="00576F1F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2</w:t>
                            </w:r>
                            <w:r w:rsidR="00871762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7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90.55pt;margin-top:-56.95pt;width:436.6pt;height:5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" filled="f" stroked="f">
                <v:textbox>
                  <w:txbxContent>
                    <w:p w:rsidR="003B57E6" w:rsidRPr="00B9205B" w:rsidRDefault="007C1C28" w:rsidP="007C1C28">
                      <w:pPr>
                        <w:rPr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அனுதினதியானம்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(</w:t>
                      </w:r>
                      <w:r w:rsidR="008D7974"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ஆகஸ்ட்</w:t>
                      </w:r>
                      <w:r w:rsidR="00B02AF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 xml:space="preserve"> </w:t>
                      </w:r>
                      <w:r w:rsidR="00576F1F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2</w:t>
                      </w:r>
                      <w:r w:rsidR="00871762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7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12C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-20955</wp:posOffset>
                </wp:positionV>
                <wp:extent cx="5562600" cy="1602105"/>
                <wp:effectExtent l="0" t="0" r="0" b="0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260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D04" w:rsidRPr="00D32D04" w:rsidRDefault="00D32D04" w:rsidP="00D32D04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D32D04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யோபு</w:t>
                            </w:r>
                            <w:proofErr w:type="spellEnd"/>
                            <w:r w:rsidRPr="00D32D04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23:1-27:23</w:t>
                            </w:r>
                          </w:p>
                          <w:p w:rsidR="00D32D04" w:rsidRPr="00D32D04" w:rsidRDefault="00D32D04" w:rsidP="00D32D04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r w:rsidRPr="00D32D04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2 </w:t>
                            </w:r>
                            <w:proofErr w:type="spellStart"/>
                            <w:r w:rsidRPr="00D32D04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கொரி</w:t>
                            </w:r>
                            <w:proofErr w:type="spellEnd"/>
                            <w:r w:rsidRPr="00D32D04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1:12-2:11</w:t>
                            </w:r>
                          </w:p>
                          <w:p w:rsidR="00D32D04" w:rsidRPr="00D32D04" w:rsidRDefault="00D32D04" w:rsidP="00D32D04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D32D04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சங்கீதம்</w:t>
                            </w:r>
                            <w:proofErr w:type="spellEnd"/>
                            <w:r w:rsidRPr="00D32D04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41:1-13</w:t>
                            </w:r>
                          </w:p>
                          <w:p w:rsidR="00973D29" w:rsidRPr="00BE028A" w:rsidRDefault="00D32D04" w:rsidP="00BE028A">
                            <w:pPr>
                              <w:jc w:val="right"/>
                              <w:rPr>
                                <w:szCs w:val="32"/>
                              </w:rPr>
                            </w:pPr>
                            <w:proofErr w:type="spellStart"/>
                            <w:r w:rsidRPr="00D32D04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நீதிமொ</w:t>
                            </w:r>
                            <w:proofErr w:type="spellEnd"/>
                            <w:r w:rsidRPr="00D32D04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22:5-6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27" type="#_x0000_t202" style="position:absolute;left:0;text-align:left;margin-left:118.6pt;margin-top:-1.65pt;width:438pt;height:1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" filled="f" stroked="f">
                <v:path arrowok="t"/>
                <v:textbox>
                  <w:txbxContent>
                    <w:p w:rsidR="00D32D04" w:rsidRPr="00D32D04" w:rsidRDefault="00D32D04" w:rsidP="00D32D04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D32D04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யோபு</w:t>
                      </w:r>
                      <w:proofErr w:type="spellEnd"/>
                      <w:r w:rsidRPr="00D32D04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23:1-27:23</w:t>
                      </w:r>
                    </w:p>
                    <w:p w:rsidR="00D32D04" w:rsidRPr="00D32D04" w:rsidRDefault="00D32D04" w:rsidP="00D32D04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r w:rsidRPr="00D32D04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2 </w:t>
                      </w:r>
                      <w:proofErr w:type="spellStart"/>
                      <w:r w:rsidRPr="00D32D04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கொரி</w:t>
                      </w:r>
                      <w:proofErr w:type="spellEnd"/>
                      <w:r w:rsidRPr="00D32D04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1:12-2:11</w:t>
                      </w:r>
                    </w:p>
                    <w:p w:rsidR="00D32D04" w:rsidRPr="00D32D04" w:rsidRDefault="00D32D04" w:rsidP="00D32D04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D32D04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சங்கீதம்</w:t>
                      </w:r>
                      <w:proofErr w:type="spellEnd"/>
                      <w:r w:rsidRPr="00D32D04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41:1-13</w:t>
                      </w:r>
                    </w:p>
                    <w:p w:rsidR="00973D29" w:rsidRPr="00BE028A" w:rsidRDefault="00D32D04" w:rsidP="00BE028A">
                      <w:pPr>
                        <w:jc w:val="right"/>
                        <w:rPr>
                          <w:szCs w:val="32"/>
                        </w:rPr>
                      </w:pPr>
                      <w:proofErr w:type="spellStart"/>
                      <w:r w:rsidRPr="00D32D04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நீதிமொ</w:t>
                      </w:r>
                      <w:proofErr w:type="spellEnd"/>
                      <w:r w:rsidRPr="00D32D04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22:5-6</w:t>
                      </w:r>
                    </w:p>
                  </w:txbxContent>
                </v:textbox>
              </v:shape>
            </w:pict>
          </mc:Fallback>
        </mc:AlternateContent>
      </w:r>
      <w:r w:rsidR="00AA12C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0" t="0" r="0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2E" w:rsidRDefault="00F4227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</w:rPr>
                              <w:drawing>
                                <wp:inline distT="0" distB="0" distL="0" distR="0">
                                  <wp:extent cx="2124603" cy="174490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" fillcolor="#bcbcbc [2369]" stroked="f" strokeweight="0">
                <v:fill color2="black [3200]" focusposition=".5,.5" focussize="" focus="100%" type="gradientRadial"/>
                <v:shadow on="t" color="#7f7f7f [1601]" offset="1pt"/>
                <v:path arrowok="t"/>
                <v:textbox inset=",7.2pt,,7.2pt">
                  <w:txbxContent>
                    <w:p w:rsidR="0000112E" w:rsidRDefault="00F4227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</w:rPr>
                        <w:drawing>
                          <wp:inline distT="0" distB="0" distL="0" distR="0">
                            <wp:extent cx="2124603" cy="174490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7022B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262890</wp:posOffset>
                </wp:positionV>
                <wp:extent cx="6090920" cy="554355"/>
                <wp:effectExtent l="0" t="0" r="0" b="0"/>
                <wp:wrapNone/>
                <wp:docPr id="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974" w:rsidRPr="00B9205B" w:rsidRDefault="00B9205B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="008D7974"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ன்றைக்குபடிக்கவேண்டியவேதபகுதி</w:t>
                            </w:r>
                          </w:p>
                          <w:p w:rsidR="008D7974" w:rsidRPr="00B9205B" w:rsidRDefault="008D79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29" type="#_x0000_t202" style="position:absolute;left:0;text-align:left;margin-left:-39.45pt;margin-top:20.7pt;width:479.6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" filled="f" stroked="f">
                <v:path arrowok="t"/>
                <v:textbox>
                  <w:txbxContent>
                    <w:p w:rsidR="008D7974" w:rsidRPr="00B9205B" w:rsidRDefault="00B9205B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="008D7974"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ன்றைக்குபடிக்கவேண்டியவேதபகுதி</w:t>
                      </w:r>
                    </w:p>
                    <w:p w:rsidR="008D7974" w:rsidRPr="00B9205B" w:rsidRDefault="008D79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Pr="00EE1259" w:rsidRDefault="00AA12CC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62F19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:rsidR="00834AC0" w:rsidRDefault="00834AC0" w:rsidP="00CC2D16">
      <w:pPr>
        <w:ind w:firstLine="720"/>
        <w:jc w:val="both"/>
        <w:rPr>
          <w:sz w:val="32"/>
        </w:rPr>
      </w:pPr>
    </w:p>
    <w:p w:rsidR="007D73E3" w:rsidRPr="007D73E3" w:rsidRDefault="00AA12CC" w:rsidP="00571E13">
      <w:pPr>
        <w:jc w:val="both"/>
        <w:rPr>
          <w:rFonts w:ascii="Latha" w:hAnsi="Latha" w:cs="Arial Unicode MS"/>
          <w:noProof/>
          <w:sz w:val="44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B50AA" id="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</w:p>
    <w:p w:rsidR="00120850" w:rsidRPr="00490D18" w:rsidRDefault="007D73E3" w:rsidP="00490D18">
      <w:pPr>
        <w:ind w:firstLine="720"/>
        <w:jc w:val="both"/>
        <w:rPr>
          <w:rFonts w:ascii="Latha" w:hAnsi="Latha" w:cs="Arial Unicode MS" w:hint="cs"/>
          <w:noProof/>
          <w:sz w:val="44"/>
          <w:szCs w:val="48"/>
          <w:cs/>
          <w:lang w:val="ta-IN" w:bidi="ta-IN"/>
        </w:rPr>
      </w:pP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இந்த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மணி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நேரத்தில்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வீட்டின்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நிலை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காரணமாக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உண்மையிலேயே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துக்கமடைந்த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விசுவாசிகளை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ஆண்டவர்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ஏகமாய்க்</w:t>
      </w:r>
      <w:r w:rsidR="001335B9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கூட்டிச்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சேர்க்கப்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போகிறார்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பழைய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ஏற்பாட்டில்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கூடார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பண்டிகையின்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கடைசி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விசேஷித்த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ஆசரிப்பு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அழைக்கப்பட்டது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அன்று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எல்லாவற்றையும்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ஒதுக்கி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வைத்துவிட்டு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பிதாவை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ஆராதிப்பதற்காக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தங்களை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முழுமையாகக்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கொடுத்தார்கள்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ஏசாயாவில்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விசேஷித்த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ஆசரிப்பு</w:t>
      </w:r>
      <w:r w:rsidR="00E12A98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என்பதற்கு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சபைக்கூட்டம்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கூறப்பட்டிருக்கிறது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>.  “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உங்கள்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பலிகளின்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எனக்கு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என்னத்துக்கு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கர்த்தர்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சொல்லுகிறார்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ஆட்டுக்கடாக்களின்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தகனபலிகளும்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கொழுத்த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மிருகங்களின்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நிணமும்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எனக்கு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அரோசிகமாயிருக்கிறது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காளைகள்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ஆட்டுக்குட்டிகள்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கடாக்களுடைய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இரத்தத்தின்மேல்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எனக்குப்பிரியமில்லை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நீங்கள்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சந்நிதியில்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வரும்போது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பிராகாரங்களை</w:t>
      </w:r>
      <w:r w:rsidR="002E6A65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இப்படி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மிதிக்கவேண்டுமென்று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உங்களிடத்தில்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கேட்டது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யார்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?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இனி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வீண்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காணிக்கைகளைக்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கொண்டுவரவேண்டாம்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தூபங்காட்டுதல்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எனக்கு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அருவருப்பாயிருக்கிறது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நீங்கள்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அக்கிரமத்தோடே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ஆசரிக்கிற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மாதப்பிறப்பையும்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ஓய்வு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நாளையும்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சபைக்கூட்டத்தையும்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இனிச்சகிக்கமாட்டேன்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>.”  (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ஏசாயா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1: 11-13).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பண்டிகையின்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கடைசி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நாளில்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ஆராதனையில்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கவனம்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செலுத்த</w:t>
      </w:r>
      <w:r w:rsidR="000D380A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தங்களை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பிரித்துக்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கொண்டபோதும்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கர்த்தர்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மகிழ்ச்சியடையவில்லை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இருப்பினும்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செப்பனியாவில்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>, "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உன்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சபையின்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மனுஷராயிருந்து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பண்டிகை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ஆசரிப்பில்லாமையால்</w:t>
      </w:r>
      <w:r w:rsidR="002E6A65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உண்டான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நிந்தையினிமித்தம்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சஞ்சலப்பட்டவர்களை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ஏகமாய்க்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கூட்டிக்கொள்ளுவேன்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>."</w:t>
      </w:r>
      <w:r w:rsidR="002E6A65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கூறுகிறார்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விசேஷித்த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ஆசரிப்பு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கர்த்த்ருக்கென்று</w:t>
      </w:r>
      <w:r w:rsidR="000D380A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பிரிக்கப்பட்ட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ஜனங்களைப்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பற்றி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பேசுகிறது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பண்டிகை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என்பது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ஆண்டவரைச்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சந்திக்கும்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நேரமாகும்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சபைக்கும்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பொருந்தும்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ஏனென்றால்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</w:t>
      </w:r>
      <w:r w:rsidR="000D380A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பிரித்தெடுக்கப்பட்ட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ஜனங்களின்</w:t>
      </w:r>
      <w:r w:rsidR="000D380A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கூட்டமும்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பிரித்தெடுக்கப்பட்ட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ஜனங்களின்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கூடுகையும்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7D73E3">
        <w:rPr>
          <w:rFonts w:ascii="Latha" w:hAnsi="Latha" w:cs="Arial Unicode MS" w:hint="cs"/>
          <w:noProof/>
          <w:sz w:val="44"/>
          <w:szCs w:val="48"/>
          <w:lang w:val="ta-IN" w:bidi="ta-IN"/>
        </w:rPr>
        <w:t>ஆகும்</w:t>
      </w:r>
      <w:r w:rsidRPr="007D73E3">
        <w:rPr>
          <w:rFonts w:ascii="Latha" w:hAnsi="Latha" w:cs="Arial Unicode MS"/>
          <w:noProof/>
          <w:sz w:val="44"/>
          <w:szCs w:val="48"/>
          <w:lang w:val="ta-IN" w:bidi="ta-IN"/>
        </w:rPr>
        <w:t>.</w:t>
      </w:r>
      <w:r w:rsidR="00AA12CC">
        <w:rPr>
          <w:rFonts w:ascii="Latha" w:hAnsi="Latha" w:cs="Arial Unicode M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-27940</wp:posOffset>
                </wp:positionH>
                <wp:positionV relativeFrom="page">
                  <wp:posOffset>9227820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4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4E4B3" id=" 38" o:spid="_x0000_s1026" style="position:absolute;margin-left:-2.2pt;margin-top:726.6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</w:p>
    <w:p w:rsidR="00CD62FD" w:rsidRDefault="00CD62FD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</w:p>
    <w:p w:rsidR="00871762" w:rsidRDefault="00871762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</w:p>
    <w:p w:rsidR="00871762" w:rsidRDefault="00871762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</w:p>
    <w:p w:rsidR="00871762" w:rsidRDefault="00871762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</w:p>
    <w:p w:rsidR="00871762" w:rsidRDefault="00871762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</w:p>
    <w:p w:rsidR="00CD62FD" w:rsidRDefault="00CD62FD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</w:p>
    <w:p w:rsidR="00AE453F" w:rsidRDefault="00AE453F" w:rsidP="00E81906">
      <w:pPr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</w:p>
    <w:p w:rsidR="00222F68" w:rsidRDefault="00222F68" w:rsidP="00E81906">
      <w:pPr>
        <w:rPr>
          <w:rFonts w:ascii="Latha" w:hAnsi="Latha" w:cs="Arial Unicode MS" w:hint="cs"/>
          <w:b/>
          <w:bCs/>
          <w:sz w:val="52"/>
          <w:szCs w:val="52"/>
          <w:lang w:bidi="ta-IN"/>
        </w:rPr>
      </w:pPr>
    </w:p>
    <w:p w:rsidR="00AE453F" w:rsidRDefault="00FA3FB3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  <w:r>
        <w:rPr>
          <w:rFonts w:ascii="Latha" w:hAnsi="Latha" w:cs="Arial Unicode MS"/>
          <w:b/>
          <w:bCs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382905</wp:posOffset>
                </wp:positionV>
                <wp:extent cx="7140575" cy="1872615"/>
                <wp:effectExtent l="19050" t="19050" r="22225" b="13335"/>
                <wp:wrapNone/>
                <wp:docPr id="3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0575" cy="18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C7746" id=" 36" o:spid="_x0000_s1026" style="position:absolute;margin-left:-11.3pt;margin-top:30.15pt;width:562.25pt;height:147.4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" strokecolor="#e36c0a [2409]" strokeweight="3pt">
                <v:path arrowok="t"/>
              </v:rect>
            </w:pict>
          </mc:Fallback>
        </mc:AlternateContent>
      </w:r>
    </w:p>
    <w:p w:rsidR="00393FB0" w:rsidRPr="00120850" w:rsidRDefault="00393FB0" w:rsidP="00393FB0">
      <w:pPr>
        <w:ind w:firstLine="720"/>
        <w:jc w:val="center"/>
        <w:rPr>
          <w:rFonts w:ascii="Latha" w:hAnsi="Latha" w:cs="Latha"/>
          <w:b/>
          <w:sz w:val="56"/>
          <w:szCs w:val="44"/>
        </w:rPr>
      </w:pPr>
      <w:r w:rsidRPr="00120850">
        <w:rPr>
          <w:rFonts w:ascii="Latha" w:hAnsi="Latha" w:cs="Arial Unicode MS"/>
          <w:b/>
          <w:bCs/>
          <w:sz w:val="56"/>
          <w:szCs w:val="52"/>
          <w:cs/>
          <w:lang w:bidi="ta-IN"/>
        </w:rPr>
        <w:t>இன்றையகட்டளை</w:t>
      </w:r>
    </w:p>
    <w:p w:rsidR="00BE028A" w:rsidRDefault="00BE028A" w:rsidP="00BE028A">
      <w:pPr>
        <w:jc w:val="both"/>
        <w:rPr>
          <w:b/>
          <w:sz w:val="56"/>
          <w:szCs w:val="44"/>
        </w:rPr>
      </w:pPr>
    </w:p>
    <w:p w:rsidR="00AE453F" w:rsidRDefault="00160427" w:rsidP="00AE453F">
      <w:pPr>
        <w:jc w:val="center"/>
        <w:rPr>
          <w:rFonts w:ascii="Latha" w:hAnsi="Latha" w:cs="Arial Unicode MS"/>
          <w:noProof/>
          <w:sz w:val="40"/>
          <w:szCs w:val="44"/>
          <w:lang w:bidi="ta-IN"/>
        </w:rPr>
      </w:pPr>
      <w:r w:rsidRPr="00AE453F">
        <w:rPr>
          <w:rFonts w:ascii="Latha" w:hAnsi="Latha" w:cs="Arial Unicode MS" w:hint="cs"/>
          <w:noProof/>
          <w:sz w:val="40"/>
          <w:szCs w:val="44"/>
          <w:lang w:bidi="ta-IN"/>
        </w:rPr>
        <w:t>பரிசுத்த</w:t>
      </w:r>
      <w:r w:rsidRPr="00AE453F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AE453F">
        <w:rPr>
          <w:rFonts w:ascii="Latha" w:hAnsi="Latha" w:cs="Arial Unicode MS" w:hint="cs"/>
          <w:noProof/>
          <w:sz w:val="40"/>
          <w:szCs w:val="44"/>
          <w:lang w:bidi="ta-IN"/>
        </w:rPr>
        <w:t>ஆவியைப்</w:t>
      </w:r>
      <w:r w:rsidRPr="00AE453F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AE453F">
        <w:rPr>
          <w:rFonts w:ascii="Latha" w:hAnsi="Latha" w:cs="Arial Unicode MS" w:hint="cs"/>
          <w:noProof/>
          <w:sz w:val="40"/>
          <w:szCs w:val="44"/>
          <w:lang w:bidi="ta-IN"/>
        </w:rPr>
        <w:t>பெற்றுக்கொள்ளுங்கள்</w:t>
      </w:r>
      <w:r w:rsidRPr="00AE453F">
        <w:rPr>
          <w:rFonts w:ascii="Latha" w:hAnsi="Latha" w:cs="Arial Unicode MS"/>
          <w:noProof/>
          <w:sz w:val="40"/>
          <w:szCs w:val="44"/>
          <w:lang w:bidi="ta-IN"/>
        </w:rPr>
        <w:t>.</w:t>
      </w:r>
    </w:p>
    <w:p w:rsidR="007A1E95" w:rsidRPr="00AE453F" w:rsidRDefault="00160427" w:rsidP="00AE453F">
      <w:pPr>
        <w:jc w:val="center"/>
        <w:rPr>
          <w:rFonts w:ascii="Agency FB" w:hAnsi="Agency FB"/>
          <w:b/>
          <w:sz w:val="36"/>
          <w:szCs w:val="116"/>
        </w:rPr>
      </w:pPr>
      <w:r w:rsidRPr="00AE453F">
        <w:rPr>
          <w:rFonts w:ascii="Latha" w:hAnsi="Latha" w:cs="Arial Unicode MS" w:hint="cs"/>
          <w:noProof/>
          <w:sz w:val="40"/>
          <w:szCs w:val="44"/>
          <w:lang w:bidi="ta-IN"/>
        </w:rPr>
        <w:t>யோவான்</w:t>
      </w:r>
      <w:r w:rsidRPr="00AE453F">
        <w:rPr>
          <w:rFonts w:ascii="Latha" w:hAnsi="Latha" w:cs="Arial Unicode MS"/>
          <w:noProof/>
          <w:sz w:val="40"/>
          <w:szCs w:val="44"/>
          <w:lang w:bidi="ta-IN"/>
        </w:rPr>
        <w:t xml:space="preserve"> 20:22</w:t>
      </w:r>
    </w:p>
    <w:p w:rsidR="00B53BFF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CD62FD" w:rsidRDefault="00CD62FD" w:rsidP="005139B1">
      <w:pPr>
        <w:ind w:left="1276" w:right="1676" w:hanging="1366"/>
        <w:rPr>
          <w:sz w:val="40"/>
          <w:szCs w:val="32"/>
          <w:lang w:val="en-IN"/>
        </w:rPr>
      </w:pPr>
    </w:p>
    <w:p w:rsidR="00CD62FD" w:rsidRDefault="00CD62FD" w:rsidP="005139B1">
      <w:pPr>
        <w:ind w:left="1276" w:right="1676" w:hanging="1366"/>
        <w:rPr>
          <w:sz w:val="40"/>
          <w:szCs w:val="32"/>
          <w:lang w:val="en-IN"/>
        </w:rPr>
      </w:pPr>
    </w:p>
    <w:p w:rsidR="00CD62FD" w:rsidRDefault="00CD62FD" w:rsidP="005139B1">
      <w:pPr>
        <w:ind w:left="1276" w:right="1676" w:hanging="1366"/>
        <w:rPr>
          <w:sz w:val="40"/>
          <w:szCs w:val="32"/>
          <w:lang w:val="en-IN"/>
        </w:rPr>
      </w:pPr>
    </w:p>
    <w:p w:rsidR="00CD62FD" w:rsidRDefault="00CD62FD" w:rsidP="005139B1">
      <w:pPr>
        <w:ind w:left="1276" w:right="1676" w:hanging="1366"/>
        <w:rPr>
          <w:sz w:val="40"/>
          <w:szCs w:val="32"/>
          <w:lang w:val="en-IN"/>
        </w:rPr>
      </w:pPr>
    </w:p>
    <w:p w:rsidR="00871762" w:rsidRDefault="00871762" w:rsidP="005139B1">
      <w:pPr>
        <w:ind w:left="1276" w:right="1676" w:hanging="1366"/>
        <w:rPr>
          <w:sz w:val="40"/>
          <w:szCs w:val="32"/>
          <w:lang w:val="en-IN"/>
        </w:rPr>
      </w:pPr>
    </w:p>
    <w:p w:rsidR="006E2943" w:rsidRDefault="006E2943" w:rsidP="005139B1">
      <w:pPr>
        <w:ind w:left="1276" w:right="1676" w:hanging="1366"/>
        <w:rPr>
          <w:sz w:val="40"/>
          <w:szCs w:val="32"/>
          <w:lang w:val="en-IN"/>
        </w:rPr>
      </w:pPr>
    </w:p>
    <w:p w:rsidR="00CD62FD" w:rsidRDefault="00CD62FD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FA3FB3" w:rsidRDefault="00FA3FB3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 xml:space="preserve">H2/22, </w:t>
      </w:r>
      <w:proofErr w:type="spellStart"/>
      <w:r w:rsidRPr="00B9205B">
        <w:rPr>
          <w:sz w:val="40"/>
          <w:szCs w:val="32"/>
          <w:lang w:val="en-IN"/>
        </w:rPr>
        <w:t>Mahavir</w:t>
      </w:r>
      <w:proofErr w:type="spellEnd"/>
      <w:r w:rsidRPr="00B9205B">
        <w:rPr>
          <w:sz w:val="40"/>
          <w:szCs w:val="32"/>
          <w:lang w:val="en-IN"/>
        </w:rPr>
        <w:t xml:space="preserve"> Enclave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:rsidR="00B53BFF" w:rsidRPr="00B9205B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F42272" w:rsidRPr="00B9205B" w:rsidRDefault="00AA12CC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-228600</wp:posOffset>
                </wp:positionH>
                <wp:positionV relativeFrom="page">
                  <wp:posOffset>9251315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8EAEE" id="Rectangle 19" o:spid="_x0000_s1026" style="position:absolute;margin-left:-18pt;margin-top:728.45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1F77" w:rsidRDefault="00491F77" w:rsidP="00A01902">
      <w:r>
        <w:separator/>
      </w:r>
    </w:p>
  </w:endnote>
  <w:endnote w:type="continuationSeparator" w:id="0">
    <w:p w:rsidR="00491F77" w:rsidRDefault="00491F7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Noto Sans CJK JP Regular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1F77" w:rsidRDefault="00491F77" w:rsidP="00A01902">
      <w:r>
        <w:separator/>
      </w:r>
    </w:p>
  </w:footnote>
  <w:footnote w:type="continuationSeparator" w:id="0">
    <w:p w:rsidR="00491F77" w:rsidRDefault="00491F7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9B1" w:rsidRDefault="00AA12C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0" t="0" r="18415" b="42545"/>
              <wp:wrapSquare wrapText="bothSides"/>
              <wp:docPr id="1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:rsidR="00A01902" w:rsidRPr="00834AC0" w:rsidRDefault="00A0190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" o:allowoverlap="f" fillcolor="#92cddc [1944]" strokecolor="#4bacc6 [3208]" strokeweight="1pt">
              <v:fill color2="#4bacc6 [3208]" focus="50%" type="gradient"/>
              <v:shadow on="t" color="#205867 [1608]" offset="1pt"/>
              <v:path arrowok="t"/>
              <v:textbox>
                <w:txbxContent>
                  <w:p w:rsidR="00A01902" w:rsidRPr="00834AC0" w:rsidRDefault="00A0190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8446D"/>
    <w:multiLevelType w:val="hybridMultilevel"/>
    <w:tmpl w:val="B006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42B7E"/>
    <w:rsid w:val="0005642F"/>
    <w:rsid w:val="00075998"/>
    <w:rsid w:val="00085B62"/>
    <w:rsid w:val="000D380A"/>
    <w:rsid w:val="000D3907"/>
    <w:rsid w:val="001149B1"/>
    <w:rsid w:val="00120850"/>
    <w:rsid w:val="001335B9"/>
    <w:rsid w:val="00146C3C"/>
    <w:rsid w:val="00160427"/>
    <w:rsid w:val="00164876"/>
    <w:rsid w:val="00170790"/>
    <w:rsid w:val="00195C49"/>
    <w:rsid w:val="001C7C78"/>
    <w:rsid w:val="001D1F4D"/>
    <w:rsid w:val="002100DF"/>
    <w:rsid w:val="0021020C"/>
    <w:rsid w:val="00222F68"/>
    <w:rsid w:val="002467FA"/>
    <w:rsid w:val="00257981"/>
    <w:rsid w:val="00282153"/>
    <w:rsid w:val="00285211"/>
    <w:rsid w:val="002D0702"/>
    <w:rsid w:val="002E6A65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90D18"/>
    <w:rsid w:val="00491F77"/>
    <w:rsid w:val="004F319F"/>
    <w:rsid w:val="004F343A"/>
    <w:rsid w:val="005139B1"/>
    <w:rsid w:val="00524E72"/>
    <w:rsid w:val="005301DF"/>
    <w:rsid w:val="00537C93"/>
    <w:rsid w:val="00544A4A"/>
    <w:rsid w:val="00563295"/>
    <w:rsid w:val="00571E13"/>
    <w:rsid w:val="00576F1F"/>
    <w:rsid w:val="005A6CF8"/>
    <w:rsid w:val="005B1840"/>
    <w:rsid w:val="005E2505"/>
    <w:rsid w:val="005E65CB"/>
    <w:rsid w:val="006020F8"/>
    <w:rsid w:val="00603DFC"/>
    <w:rsid w:val="006561DF"/>
    <w:rsid w:val="00672C2C"/>
    <w:rsid w:val="0067542C"/>
    <w:rsid w:val="0069673B"/>
    <w:rsid w:val="006B75D8"/>
    <w:rsid w:val="006C052C"/>
    <w:rsid w:val="006C2E8D"/>
    <w:rsid w:val="006D49E7"/>
    <w:rsid w:val="006E2943"/>
    <w:rsid w:val="006F77EC"/>
    <w:rsid w:val="007022BB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D73E3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714"/>
    <w:rsid w:val="00871762"/>
    <w:rsid w:val="00882A5B"/>
    <w:rsid w:val="00892767"/>
    <w:rsid w:val="0089455A"/>
    <w:rsid w:val="008C5E2B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87AFF"/>
    <w:rsid w:val="00AA12CC"/>
    <w:rsid w:val="00AA2DDA"/>
    <w:rsid w:val="00AA5AC1"/>
    <w:rsid w:val="00AE0528"/>
    <w:rsid w:val="00AE453F"/>
    <w:rsid w:val="00AF5151"/>
    <w:rsid w:val="00B02AF9"/>
    <w:rsid w:val="00B12920"/>
    <w:rsid w:val="00B21891"/>
    <w:rsid w:val="00B220EC"/>
    <w:rsid w:val="00B53BFF"/>
    <w:rsid w:val="00B5552F"/>
    <w:rsid w:val="00B56A3A"/>
    <w:rsid w:val="00B77C12"/>
    <w:rsid w:val="00B84A42"/>
    <w:rsid w:val="00B9205B"/>
    <w:rsid w:val="00B96CE3"/>
    <w:rsid w:val="00BB003F"/>
    <w:rsid w:val="00BC569C"/>
    <w:rsid w:val="00BD22AD"/>
    <w:rsid w:val="00BE028A"/>
    <w:rsid w:val="00C213EC"/>
    <w:rsid w:val="00C4430D"/>
    <w:rsid w:val="00C61211"/>
    <w:rsid w:val="00C66E73"/>
    <w:rsid w:val="00CB523F"/>
    <w:rsid w:val="00CC2D16"/>
    <w:rsid w:val="00CD62FD"/>
    <w:rsid w:val="00D014E1"/>
    <w:rsid w:val="00D1130B"/>
    <w:rsid w:val="00D1453D"/>
    <w:rsid w:val="00D32D04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12A98"/>
    <w:rsid w:val="00E33169"/>
    <w:rsid w:val="00E560B0"/>
    <w:rsid w:val="00E576E9"/>
    <w:rsid w:val="00E6528C"/>
    <w:rsid w:val="00E81906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3FB3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4497B5"/>
  <w15:docId w15:val="{01873F0C-17EC-954C-87C4-0C100B53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oilnwine.us10.list-manage.com/vcard?u=79fc4e260da2611c688c7342f&amp;id=13b9cf5c50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Noto Sans CJK JP Regular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976C3F"/>
    <w:rsid w:val="00AD123C"/>
    <w:rsid w:val="00B77EEB"/>
    <w:rsid w:val="00C36F95"/>
    <w:rsid w:val="00C90180"/>
    <w:rsid w:val="00C96FE4"/>
    <w:rsid w:val="00CB4982"/>
    <w:rsid w:val="00CF4902"/>
    <w:rsid w:val="00D338A0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Weekly%20newsletter.dotx</Template>
  <TotalTime>16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22</cp:revision>
  <cp:lastPrinted>2020-08-21T17:51:00Z</cp:lastPrinted>
  <dcterms:created xsi:type="dcterms:W3CDTF">2020-08-26T13:30:00Z</dcterms:created>
  <dcterms:modified xsi:type="dcterms:W3CDTF">2020-08-26T19:17:00Z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