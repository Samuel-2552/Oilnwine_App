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77777777" w:rsidR="0082470D" w:rsidRDefault="00D5631B"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02.75pt;margin-top:-56.55pt;width:41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22293A5D" w:rsidR="003B57E6" w:rsidRPr="00D7517A" w:rsidRDefault="007C1C28" w:rsidP="007C1C28">
                  <w:pPr>
                    <w:rPr>
                      <w:sz w:val="36"/>
                      <w:szCs w:val="32"/>
                    </w:rPr>
                  </w:pPr>
                  <w:r w:rsidRPr="00FC2800">
                    <w:rPr>
                      <w:rFonts w:ascii="Latha" w:hAnsi="Latha" w:cs="Latha"/>
                      <w:b/>
                      <w:color w:val="FFFFFF" w:themeColor="background1"/>
                      <w:sz w:val="44"/>
                      <w:szCs w:val="32"/>
                    </w:rPr>
                    <w:t>அனுதின</w:t>
                  </w:r>
                  <w:r w:rsidRPr="00FC2800">
                    <w:rPr>
                      <w:b/>
                      <w:color w:val="FFFFFF" w:themeColor="background1"/>
                      <w:sz w:val="44"/>
                      <w:szCs w:val="32"/>
                    </w:rPr>
                    <w:t xml:space="preserve"> </w:t>
                  </w:r>
                  <w:r w:rsidRPr="00FC2800">
                    <w:rPr>
                      <w:rFonts w:ascii="Latha" w:hAnsi="Latha" w:cs="Latha"/>
                      <w:b/>
                      <w:color w:val="FFFFFF" w:themeColor="background1"/>
                      <w:sz w:val="44"/>
                      <w:szCs w:val="32"/>
                    </w:rPr>
                    <w:t>தியானம்</w:t>
                  </w:r>
                  <w:r w:rsidR="008D7974">
                    <w:rPr>
                      <w:rFonts w:ascii="Latha" w:hAnsi="Latha" w:cs="Latha"/>
                      <w:b/>
                      <w:color w:val="FFFFFF" w:themeColor="background1"/>
                      <w:sz w:val="44"/>
                      <w:szCs w:val="32"/>
                    </w:rPr>
                    <w:t xml:space="preserve"> </w:t>
                  </w:r>
                  <w:r w:rsidR="008D7974" w:rsidRPr="008D7974">
                    <w:rPr>
                      <w:b/>
                      <w:color w:val="FFFFFF" w:themeColor="background1"/>
                      <w:sz w:val="44"/>
                      <w:szCs w:val="32"/>
                    </w:rPr>
                    <w:t>(</w:t>
                  </w:r>
                  <w:r w:rsidR="008D7974" w:rsidRPr="008D7974">
                    <w:rPr>
                      <w:rFonts w:ascii="Latha" w:hAnsi="Latha" w:cs="Latha"/>
                      <w:b/>
                      <w:color w:val="FFFFFF" w:themeColor="background1"/>
                      <w:sz w:val="44"/>
                      <w:szCs w:val="32"/>
                    </w:rPr>
                    <w:t>ஆகஸ்ட்</w:t>
                  </w:r>
                  <w:r w:rsidR="00393FB0">
                    <w:rPr>
                      <w:b/>
                      <w:color w:val="FFFFFF" w:themeColor="background1"/>
                      <w:sz w:val="44"/>
                      <w:szCs w:val="32"/>
                    </w:rPr>
                    <w:t xml:space="preserve"> 1</w:t>
                  </w:r>
                  <w:r w:rsidR="007A1E95">
                    <w:rPr>
                      <w:b/>
                      <w:color w:val="FFFFFF" w:themeColor="background1"/>
                      <w:sz w:val="44"/>
                      <w:szCs w:val="32"/>
                    </w:rPr>
                    <w:t>5</w:t>
                  </w:r>
                  <w:r w:rsidR="008D7974" w:rsidRPr="008D7974">
                    <w:rPr>
                      <w:b/>
                      <w:color w:val="FFFFFF" w:themeColor="background1"/>
                      <w:sz w:val="44"/>
                      <w:szCs w:val="32"/>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B13C949" w:rsidR="0082470D" w:rsidRDefault="0082470D" w:rsidP="006C2E8D">
      <w:pPr>
        <w:ind w:left="1276" w:right="1676"/>
      </w:pPr>
    </w:p>
    <w:p w14:paraId="199A5A66" w14:textId="011DBAAF" w:rsidR="0082470D" w:rsidRDefault="007A1E95" w:rsidP="006C2E8D">
      <w:pPr>
        <w:ind w:left="1276" w:right="1676"/>
      </w:pPr>
      <w:r>
        <w:rPr>
          <w:noProof/>
          <w:lang w:eastAsia="zh-TW"/>
        </w:rPr>
        <w:pict w14:anchorId="33820D6C">
          <v:shape id="_x0000_s1037" type="#_x0000_t202" style="position:absolute;left:0;text-align:left;margin-left:118.6pt;margin-top:5pt;width:438pt;height:113.15pt;z-index:251699200;mso-width-relative:margin;mso-height-relative:margin" filled="f" stroked="f">
            <v:textbox>
              <w:txbxContent>
                <w:p w14:paraId="1BE6A07C" w14:textId="77777777" w:rsidR="007A1E95" w:rsidRPr="007A1E95" w:rsidRDefault="007A1E95" w:rsidP="007A1E95">
                  <w:pPr>
                    <w:jc w:val="right"/>
                    <w:rPr>
                      <w:rFonts w:ascii="Latha" w:hAnsi="Latha"/>
                      <w:b/>
                      <w:bCs/>
                      <w:color w:val="FFFFFF" w:themeColor="background1"/>
                      <w:sz w:val="40"/>
                      <w:szCs w:val="32"/>
                    </w:rPr>
                  </w:pPr>
                  <w:r w:rsidRPr="007A1E95">
                    <w:rPr>
                      <w:rFonts w:ascii="Latha" w:hAnsi="Latha" w:cs="Latha"/>
                      <w:b/>
                      <w:bCs/>
                      <w:color w:val="FFFFFF" w:themeColor="background1"/>
                      <w:sz w:val="40"/>
                      <w:szCs w:val="32"/>
                      <w:cs/>
                      <w:lang w:bidi="ta-IN"/>
                    </w:rPr>
                    <w:t>நெகே 9:22-10:39</w:t>
                  </w:r>
                </w:p>
                <w:p w14:paraId="79A776C1" w14:textId="77777777" w:rsidR="007A1E95" w:rsidRPr="007A1E95" w:rsidRDefault="007A1E95" w:rsidP="007A1E95">
                  <w:pPr>
                    <w:jc w:val="right"/>
                    <w:rPr>
                      <w:rFonts w:ascii="Latha" w:hAnsi="Latha"/>
                      <w:b/>
                      <w:bCs/>
                      <w:color w:val="FFFFFF" w:themeColor="background1"/>
                      <w:sz w:val="40"/>
                      <w:szCs w:val="32"/>
                    </w:rPr>
                  </w:pPr>
                  <w:r w:rsidRPr="007A1E95">
                    <w:rPr>
                      <w:rFonts w:ascii="Latha" w:hAnsi="Latha" w:cs="Latha"/>
                      <w:b/>
                      <w:bCs/>
                      <w:color w:val="FFFFFF" w:themeColor="background1"/>
                      <w:sz w:val="40"/>
                      <w:szCs w:val="32"/>
                      <w:cs/>
                      <w:lang w:bidi="ta-IN"/>
                    </w:rPr>
                    <w:t>1 கொரி 9:19-10:13</w:t>
                  </w:r>
                </w:p>
                <w:p w14:paraId="2883D5C8" w14:textId="77777777" w:rsidR="007A1E95" w:rsidRPr="007A1E95" w:rsidRDefault="007A1E95" w:rsidP="007A1E95">
                  <w:pPr>
                    <w:jc w:val="right"/>
                    <w:rPr>
                      <w:rFonts w:ascii="Latha" w:hAnsi="Latha"/>
                      <w:b/>
                      <w:bCs/>
                      <w:color w:val="FFFFFF" w:themeColor="background1"/>
                      <w:sz w:val="40"/>
                      <w:szCs w:val="32"/>
                    </w:rPr>
                  </w:pPr>
                  <w:r w:rsidRPr="007A1E95">
                    <w:rPr>
                      <w:rFonts w:ascii="Latha" w:hAnsi="Latha" w:cs="Latha"/>
                      <w:b/>
                      <w:bCs/>
                      <w:color w:val="FFFFFF" w:themeColor="background1"/>
                      <w:sz w:val="40"/>
                      <w:szCs w:val="32"/>
                      <w:cs/>
                      <w:lang w:bidi="ta-IN"/>
                    </w:rPr>
                    <w:t>சங்கீதம் 34:1-10</w:t>
                  </w:r>
                </w:p>
                <w:p w14:paraId="3F50C377" w14:textId="64AD234F" w:rsidR="00973D29" w:rsidRPr="007A1E95" w:rsidRDefault="007A1E95" w:rsidP="007A1E95">
                  <w:pPr>
                    <w:jc w:val="right"/>
                    <w:rPr>
                      <w:b/>
                      <w:bCs/>
                      <w:sz w:val="32"/>
                      <w:szCs w:val="32"/>
                    </w:rPr>
                  </w:pPr>
                  <w:r w:rsidRPr="007A1E95">
                    <w:rPr>
                      <w:rFonts w:ascii="Latha" w:hAnsi="Latha" w:cs="Latha"/>
                      <w:b/>
                      <w:bCs/>
                      <w:color w:val="FFFFFF" w:themeColor="background1"/>
                      <w:sz w:val="40"/>
                      <w:szCs w:val="32"/>
                      <w:cs/>
                      <w:lang w:bidi="ta-IN"/>
                    </w:rPr>
                    <w:t>நீதிமொழிகள் 21:13</w:t>
                  </w:r>
                </w:p>
              </w:txbxContent>
            </v:textbox>
          </v:shape>
        </w:pict>
      </w:r>
    </w:p>
    <w:p w14:paraId="518ABB58" w14:textId="77777777" w:rsidR="0082470D" w:rsidRDefault="0082470D" w:rsidP="006C2E8D">
      <w:pPr>
        <w:ind w:left="1276" w:right="1676"/>
        <w:rPr>
          <w:rFonts w:ascii="Arial" w:hAnsi="Arial"/>
          <w:b/>
          <w:sz w:val="36"/>
        </w:rPr>
      </w:pPr>
    </w:p>
    <w:p w14:paraId="5241F2F6" w14:textId="77777777" w:rsidR="0082470D" w:rsidRDefault="0082470D" w:rsidP="006C2E8D">
      <w:pPr>
        <w:ind w:left="1276" w:right="1676"/>
        <w:rPr>
          <w:rFonts w:ascii="Arial" w:hAnsi="Arial"/>
          <w:b/>
          <w:sz w:val="36"/>
        </w:rPr>
      </w:pPr>
    </w:p>
    <w:p w14:paraId="4712B8F5" w14:textId="77777777" w:rsidR="0082470D" w:rsidRDefault="00D5631B"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6.75pt;margin-top:16.45pt;width:415.75pt;height:34.3pt;z-index:251701248" filled="f" stroked="f">
            <v:textbox>
              <w:txbxContent>
                <w:p w14:paraId="53B7F2EE" w14:textId="77777777" w:rsidR="008D7974" w:rsidRPr="008D7974" w:rsidRDefault="008D7974" w:rsidP="008D7974">
                  <w:pPr>
                    <w:jc w:val="center"/>
                    <w:rPr>
                      <w:rFonts w:ascii="Latha" w:hAnsi="Latha" w:cs="Latha"/>
                      <w:b/>
                      <w:color w:val="FFFFFF" w:themeColor="background1"/>
                      <w:sz w:val="32"/>
                      <w:szCs w:val="30"/>
                    </w:rPr>
                  </w:pPr>
                  <w:r w:rsidRPr="008D7974">
                    <w:rPr>
                      <w:rFonts w:ascii="Latha" w:hAnsi="Latha" w:cs="Latha" w:hint="cs"/>
                      <w:b/>
                      <w:color w:val="FFFFFF" w:themeColor="background1"/>
                      <w:sz w:val="32"/>
                      <w:szCs w:val="30"/>
                    </w:rPr>
                    <w:t>இன்றைக்கு</w:t>
                  </w:r>
                  <w:r w:rsidRPr="008D7974">
                    <w:rPr>
                      <w:rFonts w:ascii="Latha" w:hAnsi="Latha" w:cs="Latha"/>
                      <w:b/>
                      <w:color w:val="FFFFFF" w:themeColor="background1"/>
                      <w:sz w:val="32"/>
                      <w:szCs w:val="30"/>
                    </w:rPr>
                    <w:t xml:space="preserve"> </w:t>
                  </w:r>
                  <w:r w:rsidRPr="008D7974">
                    <w:rPr>
                      <w:rFonts w:ascii="Latha" w:hAnsi="Latha" w:cs="Latha" w:hint="cs"/>
                      <w:b/>
                      <w:color w:val="FFFFFF" w:themeColor="background1"/>
                      <w:sz w:val="32"/>
                      <w:szCs w:val="30"/>
                    </w:rPr>
                    <w:t>படிக்க</w:t>
                  </w:r>
                  <w:r w:rsidRPr="008D7974">
                    <w:rPr>
                      <w:rFonts w:ascii="Latha" w:hAnsi="Latha" w:cs="Latha"/>
                      <w:b/>
                      <w:color w:val="FFFFFF" w:themeColor="background1"/>
                      <w:sz w:val="32"/>
                      <w:szCs w:val="30"/>
                    </w:rPr>
                    <w:t xml:space="preserve"> </w:t>
                  </w:r>
                  <w:r w:rsidRPr="008D7974">
                    <w:rPr>
                      <w:rFonts w:ascii="Latha" w:hAnsi="Latha" w:cs="Latha" w:hint="cs"/>
                      <w:b/>
                      <w:color w:val="FFFFFF" w:themeColor="background1"/>
                      <w:sz w:val="32"/>
                      <w:szCs w:val="30"/>
                    </w:rPr>
                    <w:t>வேண்டிய</w:t>
                  </w:r>
                  <w:r w:rsidRPr="008D7974">
                    <w:rPr>
                      <w:rFonts w:ascii="Latha" w:hAnsi="Latha" w:cs="Latha"/>
                      <w:b/>
                      <w:color w:val="FFFFFF" w:themeColor="background1"/>
                      <w:sz w:val="32"/>
                      <w:szCs w:val="30"/>
                    </w:rPr>
                    <w:t xml:space="preserve"> </w:t>
                  </w:r>
                  <w:r w:rsidRPr="008D7974">
                    <w:rPr>
                      <w:rFonts w:ascii="Latha" w:hAnsi="Latha" w:cs="Latha" w:hint="cs"/>
                      <w:b/>
                      <w:color w:val="FFFFFF" w:themeColor="background1"/>
                      <w:sz w:val="32"/>
                      <w:szCs w:val="30"/>
                    </w:rPr>
                    <w:t>வேத</w:t>
                  </w:r>
                  <w:r w:rsidRPr="008D7974">
                    <w:rPr>
                      <w:rFonts w:ascii="Latha" w:hAnsi="Latha" w:cs="Latha"/>
                      <w:b/>
                      <w:color w:val="FFFFFF" w:themeColor="background1"/>
                      <w:sz w:val="32"/>
                      <w:szCs w:val="30"/>
                    </w:rPr>
                    <w:t xml:space="preserve"> </w:t>
                  </w:r>
                  <w:r w:rsidRPr="008D7974">
                    <w:rPr>
                      <w:rFonts w:ascii="Latha" w:hAnsi="Latha" w:cs="Latha" w:hint="cs"/>
                      <w:b/>
                      <w:color w:val="FFFFFF" w:themeColor="background1"/>
                      <w:sz w:val="32"/>
                      <w:szCs w:val="30"/>
                    </w:rPr>
                    <w:t>பகுதி</w:t>
                  </w:r>
                </w:p>
                <w:p w14:paraId="52EF74AB" w14:textId="77777777" w:rsidR="008D7974" w:rsidRDefault="008D7974"/>
              </w:txbxContent>
            </v:textbox>
          </v:shape>
        </w:pict>
      </w:r>
    </w:p>
    <w:p w14:paraId="344E76EE" w14:textId="77777777" w:rsidR="0082470D" w:rsidRDefault="0082470D" w:rsidP="006C2E8D">
      <w:pPr>
        <w:ind w:left="1276" w:right="1676"/>
        <w:rPr>
          <w:rFonts w:ascii="Arial" w:hAnsi="Arial"/>
          <w:b/>
          <w:sz w:val="36"/>
        </w:rPr>
      </w:pPr>
    </w:p>
    <w:p w14:paraId="41355FD4" w14:textId="77777777" w:rsidR="0082470D" w:rsidRPr="00EE1259" w:rsidRDefault="00D5631B"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28"/>
          <w:lang w:val="ta-IN" w:bidi="ta-IN"/>
        </w:rPr>
      </w:pPr>
    </w:p>
    <w:p w14:paraId="5AD035F1" w14:textId="67643C4B" w:rsidR="00735034" w:rsidRDefault="007A1E95" w:rsidP="00042B7E">
      <w:pPr>
        <w:ind w:firstLine="720"/>
        <w:jc w:val="both"/>
        <w:rPr>
          <w:rFonts w:ascii="Latha" w:hAnsi="Latha" w:cs="Latha"/>
          <w:noProof/>
          <w:sz w:val="36"/>
          <w:szCs w:val="28"/>
          <w:lang w:val="ta-IN" w:bidi="ta-IN"/>
        </w:rPr>
      </w:pPr>
      <w:r>
        <w:rPr>
          <w:rFonts w:ascii="Latha" w:hAnsi="Latha" w:cs="Latha"/>
          <w:noProof/>
          <w:sz w:val="36"/>
          <w:szCs w:val="28"/>
          <w:lang w:val="ta-IN" w:bidi="ta-IN"/>
        </w:rPr>
        <w:pict w14:anchorId="3CC91F6C">
          <v:rect id="_x0000_s1049" style="position:absolute;left:0;text-align:left;margin-left:-6pt;margin-top:718.85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042B7E">
        <w:rPr>
          <w:rFonts w:ascii="Latha" w:hAnsi="Latha" w:cs="Latha" w:hint="cs"/>
          <w:noProof/>
          <w:sz w:val="36"/>
          <w:szCs w:val="28"/>
          <w:cs/>
          <w:lang w:val="ta-IN" w:bidi="ta-IN"/>
        </w:rPr>
        <w:t xml:space="preserve"> </w:t>
      </w:r>
      <w:r w:rsidR="00042B7E">
        <w:rPr>
          <w:rFonts w:ascii="Latha" w:hAnsi="Latha" w:cs="Latha"/>
          <w:noProof/>
          <w:sz w:val="36"/>
          <w:szCs w:val="28"/>
          <w:cs/>
          <w:lang w:val="ta-IN" w:bidi="ta-IN"/>
        </w:rPr>
        <w:tab/>
      </w:r>
      <w:r w:rsidRPr="007A1E95">
        <w:rPr>
          <w:rFonts w:ascii="Latha" w:hAnsi="Latha" w:cs="Latha"/>
          <w:noProof/>
          <w:sz w:val="36"/>
          <w:szCs w:val="28"/>
          <w:cs/>
          <w:lang w:val="ta-IN" w:bidi="ta-IN"/>
        </w:rPr>
        <w:t>யோவான் ஸ்நானன் "அவர் பெருகவும் நான் சிறுகவும் வேண்டும்."  என்றார் (யோவான் 3:30). என்னவென்றால்</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நம் வாழ்வில் கிறிஸ்துவின் வெளிப்பாடு வளர்ந்து கொண்டிருக்க வேண்டும். கிறிஸ்துவின் வெளிப்பாடு நம் வாழ்வில் அதிகரிக்க வேண்டும்</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இதனால் நம் வாழ்வில் பழைய மனிதனுடைய தன்மைகள் குறையும்.  "நான் குறைய வேண்டும்</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அவர் அதிகரிக்க வேண்டும்" என்று வேதம் சொல்லவில்லை.  நான் குறைவதற்கு  அவர் அதிகரிக்க வேண்டும் என்பதே தேவனுடைய வழியாகும்.  வெளிப்பாடு மூலம் இயேசு என்னில் அதிகரிக்கும் போது</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​​என் சுய வாழ்க்கை குறைவதை நான் அனுபவிப்பேன்.  தேவ குமாரனின் வளர்ந்து வரும் வெளிப்பாட்டினால்</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பழைய மனிதன் குறையும்போது</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​​நம் வாழ்வில் விடுதலை வளரும்.  குமாரனைப் பற்றிய வெளிப்பாடு நமக்கு இருக்கும்போது அவருடைய நோக்கத்தின் வெளிப்பாடும் நமக்கு இருக்கும்.  எல்லாம் அவரில் இருக்கிறது.  ஏனென்றால்  தேவனின் முழு முக்கியத்துவமும் அவருடைய குமாரனாகிய கர்த்தராகிய இயேசு கிறிஸ்துவில் உள்ளது.  அப்போஸ்தலன் பவுலுக்கு இயேசு கிறிஸ்துவின் வெளிப்பாடு இருந்தபோது</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​​தேவனின் நோக்கங்களைக் குறித்த வெளிப்பாடும் அவருக்கு இருந்தது.  தேவனுடைய குமாரனாகிய இயேசு கிறிஸ்துவின் வெளிப்பாடு இல்லாமல்</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 xml:space="preserve">நம் வாழ்வில் தேவனின் </w:t>
      </w:r>
      <w:bookmarkStart w:id="0" w:name="_GoBack"/>
      <w:bookmarkEnd w:id="0"/>
      <w:r w:rsidRPr="007A1E95">
        <w:rPr>
          <w:rFonts w:ascii="Latha" w:hAnsi="Latha" w:cs="Latha"/>
          <w:noProof/>
          <w:sz w:val="36"/>
          <w:szCs w:val="28"/>
          <w:cs/>
          <w:lang w:val="ta-IN" w:bidi="ta-IN"/>
        </w:rPr>
        <w:t>நோக்கங்களுக்குள் பிரவேசிக்க முடியாது.  ஆகவே</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 xml:space="preserve">எல்லாவற்றிற்கும் </w:t>
      </w:r>
      <w:r w:rsidRPr="007A1E95">
        <w:rPr>
          <w:rFonts w:ascii="Latha" w:hAnsi="Latha" w:cs="Latha"/>
          <w:noProof/>
          <w:sz w:val="36"/>
          <w:szCs w:val="28"/>
          <w:cs/>
          <w:lang w:val="ta-IN" w:bidi="ta-IN"/>
        </w:rPr>
        <w:lastRenderedPageBreak/>
        <w:t>மேலாக</w:t>
      </w:r>
      <w:r w:rsidRPr="007A1E95">
        <w:rPr>
          <w:rFonts w:ascii="Latha" w:hAnsi="Latha" w:cs="Latha"/>
          <w:noProof/>
          <w:sz w:val="36"/>
          <w:szCs w:val="28"/>
          <w:lang w:val="ta-IN"/>
        </w:rPr>
        <w:t xml:space="preserve">, </w:t>
      </w:r>
      <w:r w:rsidRPr="007A1E95">
        <w:rPr>
          <w:rFonts w:ascii="Latha" w:hAnsi="Latha" w:cs="Latha"/>
          <w:noProof/>
          <w:sz w:val="36"/>
          <w:szCs w:val="28"/>
          <w:cs/>
          <w:lang w:val="ta-IN" w:bidi="ta-IN"/>
        </w:rPr>
        <w:t>நம்முடைய ஆவியில் குமாரனைப் பற்றிய வெளிப்பாட்டை பிதா நமக்குக் கொடுக்க வேண்டும்.</w:t>
      </w:r>
    </w:p>
    <w:p w14:paraId="65B6D2DA" w14:textId="31C3E6A3" w:rsidR="007A1E95" w:rsidRDefault="007A1E95" w:rsidP="00735034">
      <w:pPr>
        <w:ind w:firstLine="720"/>
        <w:jc w:val="both"/>
        <w:rPr>
          <w:rFonts w:ascii="Latha" w:hAnsi="Latha" w:cs="Latha"/>
          <w:noProof/>
          <w:sz w:val="36"/>
          <w:szCs w:val="28"/>
          <w:lang w:val="ta-IN" w:bidi="ta-IN"/>
        </w:rPr>
      </w:pPr>
    </w:p>
    <w:p w14:paraId="4373D534" w14:textId="529F8FDD" w:rsidR="007A1E95" w:rsidRPr="00735034" w:rsidRDefault="007A1E95" w:rsidP="00735034">
      <w:pPr>
        <w:ind w:firstLine="720"/>
        <w:jc w:val="both"/>
        <w:rPr>
          <w:rFonts w:hint="cs"/>
          <w:noProof/>
          <w:sz w:val="36"/>
          <w:szCs w:val="28"/>
          <w:cs/>
        </w:rPr>
      </w:pPr>
      <w:r>
        <w:rPr>
          <w:noProof/>
          <w:sz w:val="36"/>
          <w:szCs w:val="28"/>
        </w:rPr>
        <w:pict w14:anchorId="16F12946">
          <v:rect id="_x0000_s1045" style="position:absolute;left:0;text-align:left;margin-left:-8.9pt;margin-top:19.9pt;width:562.25pt;height:94.5pt;z-index:-251612160" strokecolor="#e36c0a [2409]" strokeweight="3pt"/>
        </w:pict>
      </w:r>
    </w:p>
    <w:p w14:paraId="24DAC763" w14:textId="6F05F547" w:rsidR="00393FB0" w:rsidRDefault="00393FB0" w:rsidP="00393FB0">
      <w:pPr>
        <w:ind w:firstLine="720"/>
        <w:jc w:val="center"/>
        <w:rPr>
          <w:rFonts w:ascii="Latha" w:hAnsi="Latha" w:cs="Latha"/>
          <w:b/>
          <w:sz w:val="40"/>
          <w:szCs w:val="32"/>
        </w:rPr>
      </w:pPr>
      <w:r w:rsidRPr="008D7974">
        <w:rPr>
          <w:rFonts w:ascii="Latha" w:hAnsi="Latha" w:cs="Latha"/>
          <w:b/>
          <w:sz w:val="40"/>
          <w:szCs w:val="32"/>
        </w:rPr>
        <w:t>இன்றைய</w:t>
      </w:r>
      <w:r w:rsidRPr="008D7974">
        <w:rPr>
          <w:b/>
          <w:sz w:val="40"/>
          <w:szCs w:val="32"/>
        </w:rPr>
        <w:t xml:space="preserve"> </w:t>
      </w:r>
      <w:r w:rsidRPr="008D7974">
        <w:rPr>
          <w:rFonts w:ascii="Latha" w:hAnsi="Latha" w:cs="Latha"/>
          <w:b/>
          <w:sz w:val="40"/>
          <w:szCs w:val="32"/>
        </w:rPr>
        <w:t>கட்டளை</w:t>
      </w:r>
    </w:p>
    <w:p w14:paraId="781FE260" w14:textId="77777777" w:rsidR="00393FB0" w:rsidRPr="008D7974" w:rsidRDefault="00393FB0" w:rsidP="00393FB0">
      <w:pPr>
        <w:ind w:firstLine="720"/>
        <w:jc w:val="center"/>
        <w:rPr>
          <w:b/>
          <w:sz w:val="40"/>
          <w:szCs w:val="32"/>
        </w:rPr>
      </w:pPr>
    </w:p>
    <w:p w14:paraId="113A83FB" w14:textId="50ED8ACF" w:rsidR="00834AC0" w:rsidRPr="007A1E95" w:rsidRDefault="007A1E95" w:rsidP="007A1E95">
      <w:pPr>
        <w:ind w:firstLine="720"/>
        <w:jc w:val="center"/>
        <w:rPr>
          <w:rFonts w:ascii="Agency FB" w:hAnsi="Agency FB"/>
          <w:b/>
          <w:sz w:val="40"/>
          <w:szCs w:val="144"/>
        </w:rPr>
      </w:pPr>
      <w:r w:rsidRPr="007A1E95">
        <w:rPr>
          <w:rFonts w:ascii="Latha" w:hAnsi="Latha" w:cs="Latha"/>
          <w:noProof/>
          <w:sz w:val="40"/>
          <w:szCs w:val="32"/>
          <w:cs/>
          <w:lang w:bidi="ta-IN"/>
        </w:rPr>
        <w:t>தேவனிடத்தில் விசுவாசமாக இருங்கள்</w:t>
      </w:r>
      <w:r w:rsidRPr="007A1E95">
        <w:rPr>
          <w:rFonts w:ascii="Latha" w:hAnsi="Latha"/>
          <w:noProof/>
          <w:sz w:val="40"/>
          <w:szCs w:val="32"/>
        </w:rPr>
        <w:t>,</w:t>
      </w:r>
      <w:r w:rsidRPr="007A1E95">
        <w:rPr>
          <w:rFonts w:ascii="Latha" w:hAnsi="Latha"/>
          <w:noProof/>
          <w:sz w:val="40"/>
          <w:szCs w:val="32"/>
        </w:rPr>
        <w:t xml:space="preserve"> </w:t>
      </w:r>
      <w:r w:rsidRPr="007A1E95">
        <w:rPr>
          <w:rFonts w:ascii="Latha" w:hAnsi="Latha" w:cs="Latha"/>
          <w:noProof/>
          <w:sz w:val="40"/>
          <w:szCs w:val="32"/>
          <w:cs/>
          <w:lang w:bidi="ta-IN"/>
        </w:rPr>
        <w:t>யோவா 14:1</w:t>
      </w:r>
    </w:p>
    <w:p w14:paraId="2DB096CB" w14:textId="6A95BD4A" w:rsidR="007A1E95" w:rsidRDefault="007A1E95" w:rsidP="00CC2D16">
      <w:pPr>
        <w:ind w:firstLine="720"/>
        <w:jc w:val="both"/>
        <w:rPr>
          <w:rFonts w:ascii="Agency FB" w:hAnsi="Agency FB"/>
          <w:b/>
          <w:sz w:val="36"/>
          <w:szCs w:val="116"/>
        </w:rPr>
      </w:pPr>
    </w:p>
    <w:p w14:paraId="0D8BAE08" w14:textId="42A01CD5" w:rsidR="007A1E95" w:rsidRDefault="007A1E95" w:rsidP="00CC2D16">
      <w:pPr>
        <w:ind w:firstLine="720"/>
        <w:jc w:val="both"/>
        <w:rPr>
          <w:rFonts w:ascii="Agency FB" w:hAnsi="Agency FB"/>
          <w:b/>
          <w:sz w:val="36"/>
          <w:szCs w:val="116"/>
        </w:rPr>
      </w:pPr>
    </w:p>
    <w:p w14:paraId="137EEC80" w14:textId="0743AB2B" w:rsidR="007A1E95" w:rsidRDefault="007A1E95" w:rsidP="00CC2D16">
      <w:pPr>
        <w:ind w:firstLine="720"/>
        <w:jc w:val="both"/>
        <w:rPr>
          <w:rFonts w:ascii="Agency FB" w:hAnsi="Agency FB"/>
          <w:b/>
          <w:sz w:val="36"/>
          <w:szCs w:val="116"/>
        </w:rPr>
      </w:pPr>
    </w:p>
    <w:p w14:paraId="4A0A3ABB" w14:textId="057BF4EC" w:rsidR="007A1E95" w:rsidRDefault="007A1E95" w:rsidP="00CC2D16">
      <w:pPr>
        <w:ind w:firstLine="720"/>
        <w:jc w:val="both"/>
        <w:rPr>
          <w:rFonts w:ascii="Agency FB" w:hAnsi="Agency FB"/>
          <w:b/>
          <w:sz w:val="36"/>
          <w:szCs w:val="116"/>
        </w:rPr>
      </w:pPr>
    </w:p>
    <w:p w14:paraId="7F6FC52B" w14:textId="7DEBEEBD" w:rsidR="007A1E95" w:rsidRDefault="007A1E95" w:rsidP="00CC2D16">
      <w:pPr>
        <w:ind w:firstLine="720"/>
        <w:jc w:val="both"/>
        <w:rPr>
          <w:rFonts w:ascii="Agency FB" w:hAnsi="Agency FB"/>
          <w:b/>
          <w:sz w:val="36"/>
          <w:szCs w:val="116"/>
        </w:rPr>
      </w:pPr>
    </w:p>
    <w:p w14:paraId="5F32CD0F" w14:textId="3AF190CA" w:rsidR="007A1E95" w:rsidRDefault="007A1E95" w:rsidP="00CC2D16">
      <w:pPr>
        <w:ind w:firstLine="720"/>
        <w:jc w:val="both"/>
        <w:rPr>
          <w:rFonts w:ascii="Agency FB" w:hAnsi="Agency FB"/>
          <w:b/>
          <w:sz w:val="36"/>
          <w:szCs w:val="116"/>
        </w:rPr>
      </w:pPr>
    </w:p>
    <w:p w14:paraId="604C7524" w14:textId="7036C529" w:rsidR="007A1E95" w:rsidRDefault="007A1E95" w:rsidP="00CC2D16">
      <w:pPr>
        <w:ind w:firstLine="720"/>
        <w:jc w:val="both"/>
        <w:rPr>
          <w:rFonts w:ascii="Agency FB" w:hAnsi="Agency FB"/>
          <w:b/>
          <w:sz w:val="36"/>
          <w:szCs w:val="116"/>
        </w:rPr>
      </w:pPr>
    </w:p>
    <w:p w14:paraId="0036A2FF" w14:textId="4B17AFBB" w:rsidR="007A1E95" w:rsidRDefault="007A1E95" w:rsidP="00CC2D16">
      <w:pPr>
        <w:ind w:firstLine="720"/>
        <w:jc w:val="both"/>
        <w:rPr>
          <w:rFonts w:ascii="Agency FB" w:hAnsi="Agency FB"/>
          <w:b/>
          <w:sz w:val="36"/>
          <w:szCs w:val="116"/>
        </w:rPr>
      </w:pPr>
    </w:p>
    <w:p w14:paraId="66BD8162" w14:textId="0F197CC6" w:rsidR="007A1E95" w:rsidRDefault="007A1E95" w:rsidP="00CC2D16">
      <w:pPr>
        <w:ind w:firstLine="720"/>
        <w:jc w:val="both"/>
        <w:rPr>
          <w:rFonts w:ascii="Agency FB" w:hAnsi="Agency FB"/>
          <w:b/>
          <w:sz w:val="36"/>
          <w:szCs w:val="116"/>
        </w:rPr>
      </w:pPr>
    </w:p>
    <w:p w14:paraId="5FD4682F" w14:textId="72ADAC03" w:rsidR="007A1E95" w:rsidRDefault="007A1E95" w:rsidP="00CC2D16">
      <w:pPr>
        <w:ind w:firstLine="720"/>
        <w:jc w:val="both"/>
        <w:rPr>
          <w:rFonts w:ascii="Agency FB" w:hAnsi="Agency FB"/>
          <w:b/>
          <w:sz w:val="36"/>
          <w:szCs w:val="116"/>
        </w:rPr>
      </w:pPr>
    </w:p>
    <w:p w14:paraId="0BACE03C" w14:textId="02231C11" w:rsidR="007A1E95" w:rsidRDefault="007A1E95" w:rsidP="00CC2D16">
      <w:pPr>
        <w:ind w:firstLine="720"/>
        <w:jc w:val="both"/>
        <w:rPr>
          <w:rFonts w:ascii="Agency FB" w:hAnsi="Agency FB"/>
          <w:b/>
          <w:sz w:val="36"/>
          <w:szCs w:val="116"/>
        </w:rPr>
      </w:pPr>
    </w:p>
    <w:p w14:paraId="140CF9C6" w14:textId="77777777" w:rsidR="007A1E95" w:rsidRPr="00CC2D16" w:rsidRDefault="007A1E95" w:rsidP="007A1E95">
      <w:pPr>
        <w:jc w:val="both"/>
        <w:rPr>
          <w:rFonts w:ascii="Agency FB" w:hAnsi="Agency FB"/>
          <w:b/>
          <w:sz w:val="36"/>
          <w:szCs w:val="116"/>
        </w:rPr>
      </w:pPr>
    </w:p>
    <w:p w14:paraId="0CE5EE1B" w14:textId="77777777" w:rsidR="00A01902" w:rsidRPr="005139B1" w:rsidRDefault="00A01902" w:rsidP="005139B1">
      <w:pPr>
        <w:ind w:left="1276" w:right="1676" w:hanging="1366"/>
        <w:rPr>
          <w:sz w:val="32"/>
          <w:lang w:val="en-IN"/>
        </w:rPr>
      </w:pPr>
      <w:r w:rsidRPr="005139B1">
        <w:rPr>
          <w:sz w:val="32"/>
          <w:lang w:val="en-IN"/>
        </w:rPr>
        <w:t>Our mailing address is:</w:t>
      </w:r>
    </w:p>
    <w:p w14:paraId="6BEC44F1" w14:textId="77777777" w:rsidR="00A01902" w:rsidRPr="005139B1" w:rsidRDefault="00A01902" w:rsidP="005139B1">
      <w:pPr>
        <w:ind w:left="1276" w:right="1676" w:hanging="1366"/>
        <w:rPr>
          <w:sz w:val="32"/>
          <w:lang w:val="en-IN"/>
        </w:rPr>
      </w:pPr>
      <w:r w:rsidRPr="005139B1">
        <w:rPr>
          <w:sz w:val="32"/>
          <w:lang w:val="en-IN"/>
        </w:rPr>
        <w:t>Good Samaritan Fellowship</w:t>
      </w:r>
    </w:p>
    <w:p w14:paraId="621DC829" w14:textId="77777777" w:rsidR="00A01902" w:rsidRPr="005139B1" w:rsidRDefault="00A01902" w:rsidP="005139B1">
      <w:pPr>
        <w:ind w:left="1276" w:right="1676" w:hanging="1366"/>
        <w:rPr>
          <w:sz w:val="32"/>
          <w:lang w:val="en-IN"/>
        </w:rPr>
      </w:pPr>
      <w:r w:rsidRPr="005139B1">
        <w:rPr>
          <w:sz w:val="32"/>
          <w:lang w:val="en-IN"/>
        </w:rPr>
        <w:t>H2/22, Mahavir Enclave</w:t>
      </w:r>
    </w:p>
    <w:p w14:paraId="2B94BB6A" w14:textId="77777777" w:rsidR="00A01902" w:rsidRPr="005139B1" w:rsidRDefault="00A01902" w:rsidP="005139B1">
      <w:pPr>
        <w:ind w:left="1276" w:right="1676" w:hanging="1366"/>
        <w:rPr>
          <w:sz w:val="32"/>
          <w:lang w:val="en-IN"/>
        </w:rPr>
      </w:pPr>
      <w:r w:rsidRPr="005139B1">
        <w:rPr>
          <w:sz w:val="32"/>
          <w:lang w:val="en-IN"/>
        </w:rPr>
        <w:t>New Delhi</w:t>
      </w:r>
    </w:p>
    <w:p w14:paraId="03E6A847" w14:textId="77777777" w:rsidR="00A01902" w:rsidRPr="005139B1" w:rsidRDefault="00A01902" w:rsidP="005139B1">
      <w:pPr>
        <w:ind w:left="1276" w:right="1676" w:hanging="1366"/>
        <w:rPr>
          <w:sz w:val="32"/>
          <w:lang w:val="en-IN"/>
        </w:rPr>
      </w:pPr>
      <w:r w:rsidRPr="005139B1">
        <w:rPr>
          <w:sz w:val="32"/>
          <w:lang w:val="en-IN"/>
        </w:rPr>
        <w:t>Delhi 110045</w:t>
      </w:r>
    </w:p>
    <w:p w14:paraId="42D26C4E" w14:textId="77777777" w:rsidR="00A01902" w:rsidRDefault="00A01902" w:rsidP="005139B1">
      <w:pPr>
        <w:ind w:left="1276" w:right="1676" w:hanging="1366"/>
        <w:rPr>
          <w:sz w:val="32"/>
          <w:lang w:val="en-IN"/>
        </w:rPr>
      </w:pPr>
      <w:r w:rsidRPr="005139B1">
        <w:rPr>
          <w:sz w:val="32"/>
          <w:lang w:val="en-IN"/>
        </w:rPr>
        <w:t>India</w:t>
      </w:r>
    </w:p>
    <w:p w14:paraId="1D91D53D" w14:textId="77777777" w:rsidR="005139B1" w:rsidRPr="005139B1" w:rsidRDefault="005139B1" w:rsidP="005139B1">
      <w:pPr>
        <w:ind w:left="1276" w:right="1676" w:hanging="1366"/>
        <w:rPr>
          <w:sz w:val="32"/>
          <w:lang w:val="en-IN"/>
        </w:rPr>
      </w:pPr>
    </w:p>
    <w:p w14:paraId="7EAE4406" w14:textId="77777777" w:rsidR="00F42272" w:rsidRPr="005139B1" w:rsidRDefault="00D5631B" w:rsidP="005139B1">
      <w:pPr>
        <w:ind w:left="1276" w:right="1676" w:hanging="1366"/>
        <w:rPr>
          <w:sz w:val="32"/>
          <w:lang w:val="en-IN"/>
        </w:rPr>
      </w:pPr>
      <w:r>
        <w:rPr>
          <w:rFonts w:ascii="Arial" w:hAnsi="Arial"/>
          <w:noProof/>
          <w:sz w:val="32"/>
        </w:rPr>
        <w:pict w14:anchorId="3CC91F6C">
          <v:rect id="Rectangle 19" o:spid="_x0000_s1030" style="position:absolute;left:0;text-align:left;margin-left:-18pt;margin-top:718.4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5139B1">
          <w:rPr>
            <w:rStyle w:val="Hyperlink"/>
            <w:sz w:val="32"/>
            <w:lang w:val="en-IN"/>
          </w:rPr>
          <w:t>Add us to your address book</w:t>
        </w:r>
      </w:hyperlink>
    </w:p>
    <w:sectPr w:rsidR="00F42272" w:rsidRPr="005139B1"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9B9F7" w14:textId="77777777" w:rsidR="00D5631B" w:rsidRDefault="00D5631B" w:rsidP="00A01902">
      <w:r>
        <w:separator/>
      </w:r>
    </w:p>
  </w:endnote>
  <w:endnote w:type="continuationSeparator" w:id="0">
    <w:p w14:paraId="13848005" w14:textId="77777777" w:rsidR="00D5631B" w:rsidRDefault="00D5631B"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DokChampa"/>
    <w:charset w:val="00"/>
    <w:family w:val="auto"/>
    <w:pitch w:val="variable"/>
    <w:sig w:usb0="03000000"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97A0F" w14:textId="77777777" w:rsidR="00D5631B" w:rsidRDefault="00D5631B" w:rsidP="00A01902">
      <w:r>
        <w:separator/>
      </w:r>
    </w:p>
  </w:footnote>
  <w:footnote w:type="continuationSeparator" w:id="0">
    <w:p w14:paraId="56764F5F" w14:textId="77777777" w:rsidR="00D5631B" w:rsidRDefault="00D5631B"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D5631B">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42B7E"/>
    <w:rsid w:val="0005642F"/>
    <w:rsid w:val="00075998"/>
    <w:rsid w:val="000D3907"/>
    <w:rsid w:val="001149B1"/>
    <w:rsid w:val="00146C3C"/>
    <w:rsid w:val="00164876"/>
    <w:rsid w:val="00195C49"/>
    <w:rsid w:val="001C7C78"/>
    <w:rsid w:val="001D1F4D"/>
    <w:rsid w:val="002100DF"/>
    <w:rsid w:val="002467FA"/>
    <w:rsid w:val="00257981"/>
    <w:rsid w:val="00282153"/>
    <w:rsid w:val="00285211"/>
    <w:rsid w:val="002D0702"/>
    <w:rsid w:val="002F29DB"/>
    <w:rsid w:val="0031769F"/>
    <w:rsid w:val="00332929"/>
    <w:rsid w:val="00393FB0"/>
    <w:rsid w:val="003A390C"/>
    <w:rsid w:val="003B57E6"/>
    <w:rsid w:val="003C6B88"/>
    <w:rsid w:val="003E564B"/>
    <w:rsid w:val="00422B18"/>
    <w:rsid w:val="00436A20"/>
    <w:rsid w:val="004706A7"/>
    <w:rsid w:val="0047735C"/>
    <w:rsid w:val="005139B1"/>
    <w:rsid w:val="005301DF"/>
    <w:rsid w:val="00563295"/>
    <w:rsid w:val="005B1840"/>
    <w:rsid w:val="005E2505"/>
    <w:rsid w:val="006020F8"/>
    <w:rsid w:val="00603DFC"/>
    <w:rsid w:val="00672C2C"/>
    <w:rsid w:val="0069673B"/>
    <w:rsid w:val="006B75D8"/>
    <w:rsid w:val="006C052C"/>
    <w:rsid w:val="006C2E8D"/>
    <w:rsid w:val="006D49E7"/>
    <w:rsid w:val="007071A8"/>
    <w:rsid w:val="00707C14"/>
    <w:rsid w:val="007102F8"/>
    <w:rsid w:val="00714470"/>
    <w:rsid w:val="00717272"/>
    <w:rsid w:val="00735034"/>
    <w:rsid w:val="00760E4B"/>
    <w:rsid w:val="0076640C"/>
    <w:rsid w:val="00767C60"/>
    <w:rsid w:val="007A1E95"/>
    <w:rsid w:val="007B0C9B"/>
    <w:rsid w:val="007C1C28"/>
    <w:rsid w:val="007D1701"/>
    <w:rsid w:val="007D5CBF"/>
    <w:rsid w:val="007F5F9D"/>
    <w:rsid w:val="00803D20"/>
    <w:rsid w:val="00821526"/>
    <w:rsid w:val="0082470D"/>
    <w:rsid w:val="00834AC0"/>
    <w:rsid w:val="008351ED"/>
    <w:rsid w:val="008403E8"/>
    <w:rsid w:val="00882A5B"/>
    <w:rsid w:val="00892767"/>
    <w:rsid w:val="0089455A"/>
    <w:rsid w:val="008C7E74"/>
    <w:rsid w:val="008D7974"/>
    <w:rsid w:val="009039FD"/>
    <w:rsid w:val="00912DB4"/>
    <w:rsid w:val="0096489D"/>
    <w:rsid w:val="00973D29"/>
    <w:rsid w:val="00982299"/>
    <w:rsid w:val="009B75CD"/>
    <w:rsid w:val="009C65D4"/>
    <w:rsid w:val="009D3CC3"/>
    <w:rsid w:val="009D465B"/>
    <w:rsid w:val="009D78D2"/>
    <w:rsid w:val="009E049D"/>
    <w:rsid w:val="009E2E6F"/>
    <w:rsid w:val="00A01902"/>
    <w:rsid w:val="00A2652D"/>
    <w:rsid w:val="00A26741"/>
    <w:rsid w:val="00A51AAD"/>
    <w:rsid w:val="00A82709"/>
    <w:rsid w:val="00AF5151"/>
    <w:rsid w:val="00B21891"/>
    <w:rsid w:val="00B220EC"/>
    <w:rsid w:val="00B5552F"/>
    <w:rsid w:val="00B56A3A"/>
    <w:rsid w:val="00B77C12"/>
    <w:rsid w:val="00B84A42"/>
    <w:rsid w:val="00B96CE3"/>
    <w:rsid w:val="00BB003F"/>
    <w:rsid w:val="00C213EC"/>
    <w:rsid w:val="00C4430D"/>
    <w:rsid w:val="00C61211"/>
    <w:rsid w:val="00C66E73"/>
    <w:rsid w:val="00CB523F"/>
    <w:rsid w:val="00CC2D16"/>
    <w:rsid w:val="00D014E1"/>
    <w:rsid w:val="00D1453D"/>
    <w:rsid w:val="00D33164"/>
    <w:rsid w:val="00D5631B"/>
    <w:rsid w:val="00D7517A"/>
    <w:rsid w:val="00D94442"/>
    <w:rsid w:val="00DD515F"/>
    <w:rsid w:val="00DF2F8C"/>
    <w:rsid w:val="00E01826"/>
    <w:rsid w:val="00E023B5"/>
    <w:rsid w:val="00E02998"/>
    <w:rsid w:val="00E11BD8"/>
    <w:rsid w:val="00E33169"/>
    <w:rsid w:val="00E6528C"/>
    <w:rsid w:val="00E95CC3"/>
    <w:rsid w:val="00EB3388"/>
    <w:rsid w:val="00EC6A3E"/>
    <w:rsid w:val="00EF4FD0"/>
    <w:rsid w:val="00EF6910"/>
    <w:rsid w:val="00F05E2C"/>
    <w:rsid w:val="00F42272"/>
    <w:rsid w:val="00F5442D"/>
    <w:rsid w:val="00F7274D"/>
    <w:rsid w:val="00F75ABC"/>
    <w:rsid w:val="00F80087"/>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DokChampa"/>
    <w:charset w:val="00"/>
    <w:family w:val="auto"/>
    <w:pitch w:val="variable"/>
    <w:sig w:usb0="03000000"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64208"/>
    <w:rsid w:val="000C6828"/>
    <w:rsid w:val="00142762"/>
    <w:rsid w:val="001B308E"/>
    <w:rsid w:val="00252D8E"/>
    <w:rsid w:val="0041766D"/>
    <w:rsid w:val="004562E0"/>
    <w:rsid w:val="00563BFE"/>
    <w:rsid w:val="005D2E70"/>
    <w:rsid w:val="006A30FB"/>
    <w:rsid w:val="00AD123C"/>
    <w:rsid w:val="00C36F95"/>
    <w:rsid w:val="00E232CC"/>
    <w:rsid w:val="00E56C73"/>
    <w:rsid w:val="00F331DC"/>
    <w:rsid w:val="00F43DD1"/>
    <w:rsid w:val="00FC1C0B"/>
    <w:rsid w:val="00FE6DE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2F693C-3FBA-4695-9A59-BA3800712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11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4</cp:revision>
  <cp:lastPrinted>2020-08-14T17:47:00Z</cp:lastPrinted>
  <dcterms:created xsi:type="dcterms:W3CDTF">2020-08-14T17:45:00Z</dcterms:created>
  <dcterms:modified xsi:type="dcterms:W3CDTF">2020-08-14T17:47:00Z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