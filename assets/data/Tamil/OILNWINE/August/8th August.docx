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F048C6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89D7A6B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655475" w:rsidRPr="00655475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ஆகஸ்ட்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BD64CB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8</w:t>
                  </w:r>
                  <w:r w:rsidR="00AA493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47D0EFE6" w14:textId="77777777" w:rsidR="00BD64CB" w:rsidRPr="00BD64CB" w:rsidRDefault="00BD64CB" w:rsidP="00BD64C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D64C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எஸ்றா 7:1-8:20</w:t>
                  </w:r>
                </w:p>
                <w:p w14:paraId="359037A7" w14:textId="77777777" w:rsidR="00BD64CB" w:rsidRPr="00BD64CB" w:rsidRDefault="00BD64CB" w:rsidP="00BD64C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D64C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கொரிந்தியர் 4:1-21</w:t>
                  </w:r>
                </w:p>
                <w:p w14:paraId="78B3C720" w14:textId="77777777" w:rsidR="00BD64CB" w:rsidRPr="00BD64CB" w:rsidRDefault="00BD64CB" w:rsidP="00BD64C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D64C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30:1-12</w:t>
                  </w:r>
                </w:p>
                <w:p w14:paraId="3F50C377" w14:textId="23EAFF14" w:rsidR="009A0942" w:rsidRPr="007A1E95" w:rsidRDefault="00BD64CB" w:rsidP="00BD64CB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BD64C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20:28-30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F048C6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048C6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F048C6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CAB751E" w14:textId="74E9D21C" w:rsidR="00A062B8" w:rsidRDefault="00BD64CB" w:rsidP="00BD64CB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BD64CB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"அந்த நம்பிக்கை நமக்கு நிலையும் உறுதியும் திரைக்குள்ளாகப்போகிறதுமான ஆத்தும நங்கூரமாயிருக்கிறது. நமக்கு முன்னோடினவராகிய இயேசு மெல்கிசேதேக்கின் முறைமையின்படி நித்திய பிரதான ஆசாரியராய் நமக்காக அந்தத் திரைக்குள் பிரவேசித்திருக்கிறார்." (எபிரேயர் 6: 19-20). ஒரு முன்னோடி முதலில் ஓட்டப் பந்தயத்தை ஓடி முடிப்பவரும்</w:t>
      </w:r>
      <w:r w:rsidRPr="00BD64C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D64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பலரால் பின்பற்றப்படுகிறவருமாகும். ஒரே ஒருவரே ஓடுகிறவராக இருந்தரானால் அவரை முன்னோடி என்று அழைக்க முடியாது. இயேசு ஓட்டத்தை முடித்துவிட்டு</w:t>
      </w:r>
      <w:r w:rsidRPr="00BD64C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D64C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பிதாவின் வலது பக்கத்தில் உட்காரும்படி திரைக்குப் பின்னால் பிரவேசித்த </w:t>
      </w:r>
      <w:r w:rsidRPr="00BD64C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பிறகு</w:t>
      </w:r>
      <w:r w:rsidRPr="00BD64C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D64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அவருக்குப் பின்னால் பலர் அதே ஓட்டத்தை ஓடுகின்றபடியால் அவர் முன்னோடியாக இருக்கிறார். அவர் பிதாவின் வலது பாரிசத்தில் திரைக்குப் பின்னால் அமர்ந்திருக்கிறார். மேலும் இங்குதான் நமது பிரதான ஆசாரியன்</w:t>
      </w:r>
      <w:r w:rsidRPr="00BD64C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D64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முன்னோடியாக இருந்து</w:t>
      </w:r>
      <w:r w:rsidRPr="00BD64C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D64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தமக்குப் பின்னால் இன்னும் ஓடுகிற பல சகோதர சகோதரிகளுக்காக   பிதாவிடம் வேண்டுதல் செய்கிறார். நாமும் ஓட்டத்தை முடித்துவிட்டு அந்த இடத்திற்கு</w:t>
      </w:r>
      <w:r w:rsidRPr="00BD64C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D64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திரைக்குப் பின்னால்</w:t>
      </w:r>
      <w:r w:rsidRPr="00BD64C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D64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அமர்ந்திருக்கும் இடத்திற்கு வருவதற்காக அவர் திரைக்குப் பின்னால் நமக்காக அமர்ந்திருக்கிறார். அவரே நம்முடைய நம்பிக்கை</w:t>
      </w:r>
      <w:r w:rsidRPr="00BD64C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BD64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அங்கு இருக்கும் வரை</w:t>
      </w:r>
      <w:r w:rsidRPr="00BD64C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D64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பிதாவுடன் அமர்ந்திருக்கும் அந்த இடத்திற்கு நாமும் ஈர்க்கப்படுவோம். "மேலும்</w:t>
      </w:r>
      <w:r w:rsidRPr="00BD64C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BD64C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தமது மூலமாய் தேவனிடத்தில் சேருகிறவர்களுக்காக வேண்டுதல்செய்யும்படிக்கு அவர் எப்பொழுதும் உயிரோடிருக்கிறவராகையால்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418" style="position:absolute;left:0;text-align:left;margin-left:-6.15pt;margin-top:729pt;width:630pt;height:13.7pt;z-index:25173196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BD64C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அவர்களை முற்றுமுடிய இரட்சிக்க </w:t>
      </w:r>
      <w:r w:rsidRPr="00BD64C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வல்லவராயுமிருக்கிறார்." (எபிரெயர் 7: 25). நம்முடைய பிரதான ஆசாரியராகிய கர்த்தராகிய இயேசு கிறிஸ்து நமக்காக பரிந்து பேசுவதற்காக எப்போதும் ஜீவிக்கிறார். பிதாவின் நியாயத்தீர்ப்பு நம்மீது வராதபடி அவர் பிதாவிடம் நமக்காக பரிந்து பேசி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BD64C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அவரிடம் வேண்டுதல் செய்கிறார்.</w:t>
      </w:r>
    </w:p>
    <w:p w14:paraId="5E462EDB" w14:textId="5CD82FB7" w:rsidR="008E23C4" w:rsidRPr="00E20AA5" w:rsidRDefault="00F048C6" w:rsidP="00E20AA5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413" style="position:absolute;left:0;text-align:left;margin-left:-9.15pt;margin-top:730.5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9608A41" w14:textId="77777777" w:rsidR="002A1404" w:rsidRPr="00E50352" w:rsidRDefault="002A1404" w:rsidP="002A1404">
      <w:pPr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F048C6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F048C6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47.9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F048C6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017C9CAC" w:rsidR="00DE09CC" w:rsidRPr="00DE09CC" w:rsidRDefault="00BD64CB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BD64C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அவர்களுக்குப் பயப்படாதிருங்கள்</w:t>
      </w:r>
      <w:r w:rsidRPr="00BD64C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69A5B3B8" w14:textId="65B1CB79" w:rsidR="00C35299" w:rsidRPr="001A286F" w:rsidRDefault="00BD64CB" w:rsidP="001A286F">
      <w:pPr>
        <w:jc w:val="right"/>
        <w:rPr>
          <w:szCs w:val="20"/>
          <w:lang w:val="en-IN"/>
        </w:rPr>
      </w:pPr>
      <w:r w:rsidRPr="00BD64C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மத்தேயு 10:26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  <w:r w:rsidR="00B97696">
          <w:t>‬</w:t>
        </w:r>
        <w:r w:rsidR="00D14861">
          <w:t>‬</w:t>
        </w:r>
        <w:r w:rsidR="00B26CD8">
          <w:t>‬</w:t>
        </w:r>
        <w:r w:rsidR="00471DBF">
          <w:t>‬</w:t>
        </w:r>
        <w:r w:rsidR="00454456">
          <w:t>‬</w:t>
        </w:r>
        <w:r w:rsidR="00840E62">
          <w:t>‬</w:t>
        </w:r>
        <w:r w:rsidR="00686861">
          <w:t>‬</w:t>
        </w:r>
        <w:r w:rsidR="00E87B59">
          <w:t>‬</w:t>
        </w:r>
        <w:r w:rsidR="00B11AF9">
          <w:t>‬</w:t>
        </w:r>
        <w:r w:rsidR="004D778A">
          <w:t>‬</w:t>
        </w:r>
        <w:r w:rsidR="003E5F15">
          <w:t>‬</w:t>
        </w:r>
        <w:r w:rsidR="003E5F15">
          <w:t>‬</w:t>
        </w:r>
        <w:r w:rsidR="000D34CD">
          <w:t>‬</w:t>
        </w:r>
        <w:r w:rsidR="005922AC">
          <w:t>‬</w:t>
        </w:r>
        <w:r w:rsidR="00A207ED">
          <w:t>‬</w:t>
        </w:r>
        <w:r w:rsidR="00B620B2">
          <w:t>‬</w:t>
        </w:r>
        <w:r w:rsidR="00E00929">
          <w:t>‬</w:t>
        </w:r>
        <w:r w:rsidR="00C72B8B">
          <w:t>‬</w:t>
        </w:r>
        <w:r w:rsidR="00345D47">
          <w:t>‬</w:t>
        </w:r>
        <w:r w:rsidR="006433F5">
          <w:t>‬</w:t>
        </w:r>
        <w:r w:rsidR="008C12FA">
          <w:t>‬</w:t>
        </w:r>
        <w:r w:rsidR="00ED2F28">
          <w:t>‬</w:t>
        </w:r>
        <w:r w:rsidR="00D0266E">
          <w:t>‬</w:t>
        </w:r>
        <w:r w:rsidR="00E733D4">
          <w:t>‬</w:t>
        </w:r>
        <w:r w:rsidR="00E33E5F">
          <w:t>‬</w:t>
        </w:r>
        <w:r w:rsidR="00F048C6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1C227D97" w14:textId="77777777" w:rsidR="00A062B8" w:rsidRDefault="00A062B8" w:rsidP="00BD64CB">
      <w:pPr>
        <w:ind w:right="1676"/>
        <w:rPr>
          <w:sz w:val="40"/>
          <w:szCs w:val="32"/>
          <w:lang w:val="en-IN"/>
        </w:rPr>
      </w:pPr>
    </w:p>
    <w:p w14:paraId="37DF80E3" w14:textId="77777777" w:rsidR="00A062B8" w:rsidRDefault="00A062B8" w:rsidP="002217DE">
      <w:pPr>
        <w:ind w:right="1676"/>
        <w:rPr>
          <w:sz w:val="40"/>
          <w:szCs w:val="32"/>
          <w:lang w:val="en-IN"/>
        </w:rPr>
      </w:pPr>
    </w:p>
    <w:p w14:paraId="3664B31E" w14:textId="1B227804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F048C6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34D3F" w14:textId="77777777" w:rsidR="00F048C6" w:rsidRDefault="00F048C6" w:rsidP="00A01902">
      <w:r>
        <w:separator/>
      </w:r>
    </w:p>
  </w:endnote>
  <w:endnote w:type="continuationSeparator" w:id="0">
    <w:p w14:paraId="2A92FEFD" w14:textId="77777777" w:rsidR="00F048C6" w:rsidRDefault="00F048C6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C48B9" w14:textId="77777777" w:rsidR="00F048C6" w:rsidRDefault="00F048C6" w:rsidP="00A01902">
      <w:r>
        <w:separator/>
      </w:r>
    </w:p>
  </w:footnote>
  <w:footnote w:type="continuationSeparator" w:id="0">
    <w:p w14:paraId="73BA6DD2" w14:textId="77777777" w:rsidR="00F048C6" w:rsidRDefault="00F048C6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0ED569B4" w:rsidR="009A0942" w:rsidRDefault="009A0942">
    <w:pPr>
      <w:pStyle w:val="Header"/>
    </w:pP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49">
      <o:colormru v:ext="edit" colors="#46646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0B8F"/>
    <w:rsid w:val="000B2964"/>
    <w:rsid w:val="000B41C0"/>
    <w:rsid w:val="000B4C4C"/>
    <w:rsid w:val="000C44AD"/>
    <w:rsid w:val="000C5790"/>
    <w:rsid w:val="000C5BF3"/>
    <w:rsid w:val="000C62F0"/>
    <w:rsid w:val="000D34CD"/>
    <w:rsid w:val="000D360C"/>
    <w:rsid w:val="000D3907"/>
    <w:rsid w:val="000D4DAC"/>
    <w:rsid w:val="000D6BFC"/>
    <w:rsid w:val="000D73DC"/>
    <w:rsid w:val="000E2DF3"/>
    <w:rsid w:val="000E6D4E"/>
    <w:rsid w:val="000F12C3"/>
    <w:rsid w:val="000F2FB0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17DE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404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5D47"/>
    <w:rsid w:val="00347FC9"/>
    <w:rsid w:val="00361CF0"/>
    <w:rsid w:val="00361EBA"/>
    <w:rsid w:val="00362404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E5F15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27431"/>
    <w:rsid w:val="004313F0"/>
    <w:rsid w:val="00436A20"/>
    <w:rsid w:val="00443610"/>
    <w:rsid w:val="00451C59"/>
    <w:rsid w:val="00451E5F"/>
    <w:rsid w:val="00452343"/>
    <w:rsid w:val="00454456"/>
    <w:rsid w:val="00455105"/>
    <w:rsid w:val="004555FB"/>
    <w:rsid w:val="004614C1"/>
    <w:rsid w:val="00461A9C"/>
    <w:rsid w:val="00463D8F"/>
    <w:rsid w:val="004706A7"/>
    <w:rsid w:val="00471DBF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D778A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821E9"/>
    <w:rsid w:val="0059018C"/>
    <w:rsid w:val="00590BD8"/>
    <w:rsid w:val="005922AC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5941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433F5"/>
    <w:rsid w:val="00652504"/>
    <w:rsid w:val="006551E0"/>
    <w:rsid w:val="00655475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86861"/>
    <w:rsid w:val="006923A9"/>
    <w:rsid w:val="006923BC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3AB3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0E62"/>
    <w:rsid w:val="0084150F"/>
    <w:rsid w:val="00841714"/>
    <w:rsid w:val="00842F23"/>
    <w:rsid w:val="0085300A"/>
    <w:rsid w:val="00855781"/>
    <w:rsid w:val="00855B0D"/>
    <w:rsid w:val="00861216"/>
    <w:rsid w:val="00863554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12FA"/>
    <w:rsid w:val="008C7E74"/>
    <w:rsid w:val="008D0F9D"/>
    <w:rsid w:val="008D2AEF"/>
    <w:rsid w:val="008D2BBE"/>
    <w:rsid w:val="008D6FD3"/>
    <w:rsid w:val="008D7974"/>
    <w:rsid w:val="008D7E0B"/>
    <w:rsid w:val="008E23C4"/>
    <w:rsid w:val="008E3ABF"/>
    <w:rsid w:val="008E7C99"/>
    <w:rsid w:val="008F24E2"/>
    <w:rsid w:val="008F2DB6"/>
    <w:rsid w:val="008F46F4"/>
    <w:rsid w:val="00901FE8"/>
    <w:rsid w:val="00903981"/>
    <w:rsid w:val="009039FD"/>
    <w:rsid w:val="00907A79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0CD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3369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062B8"/>
    <w:rsid w:val="00A10C73"/>
    <w:rsid w:val="00A13521"/>
    <w:rsid w:val="00A16250"/>
    <w:rsid w:val="00A207ED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9703C"/>
    <w:rsid w:val="00AA053D"/>
    <w:rsid w:val="00AA08B3"/>
    <w:rsid w:val="00AA2DDA"/>
    <w:rsid w:val="00AA360C"/>
    <w:rsid w:val="00AA4931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1AF9"/>
    <w:rsid w:val="00B12920"/>
    <w:rsid w:val="00B14B0E"/>
    <w:rsid w:val="00B14E01"/>
    <w:rsid w:val="00B20D7C"/>
    <w:rsid w:val="00B21891"/>
    <w:rsid w:val="00B220EC"/>
    <w:rsid w:val="00B25306"/>
    <w:rsid w:val="00B25378"/>
    <w:rsid w:val="00B26186"/>
    <w:rsid w:val="00B26CD8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20B2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D64CB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184"/>
    <w:rsid w:val="00C633E0"/>
    <w:rsid w:val="00C63C13"/>
    <w:rsid w:val="00C66E73"/>
    <w:rsid w:val="00C71E2B"/>
    <w:rsid w:val="00C72B8B"/>
    <w:rsid w:val="00C74B5D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266E"/>
    <w:rsid w:val="00D03E13"/>
    <w:rsid w:val="00D061FF"/>
    <w:rsid w:val="00D06206"/>
    <w:rsid w:val="00D06CF7"/>
    <w:rsid w:val="00D0701E"/>
    <w:rsid w:val="00D1130B"/>
    <w:rsid w:val="00D131EC"/>
    <w:rsid w:val="00D1453D"/>
    <w:rsid w:val="00D14861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6700F"/>
    <w:rsid w:val="00D7441F"/>
    <w:rsid w:val="00D7517A"/>
    <w:rsid w:val="00D7780E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0929"/>
    <w:rsid w:val="00E01826"/>
    <w:rsid w:val="00E023B5"/>
    <w:rsid w:val="00E02998"/>
    <w:rsid w:val="00E035C9"/>
    <w:rsid w:val="00E068F4"/>
    <w:rsid w:val="00E11BD8"/>
    <w:rsid w:val="00E149F6"/>
    <w:rsid w:val="00E20AA5"/>
    <w:rsid w:val="00E25453"/>
    <w:rsid w:val="00E33169"/>
    <w:rsid w:val="00E33E5F"/>
    <w:rsid w:val="00E34108"/>
    <w:rsid w:val="00E401BC"/>
    <w:rsid w:val="00E40941"/>
    <w:rsid w:val="00E50352"/>
    <w:rsid w:val="00E50C21"/>
    <w:rsid w:val="00E51130"/>
    <w:rsid w:val="00E54366"/>
    <w:rsid w:val="00E55204"/>
    <w:rsid w:val="00E560B0"/>
    <w:rsid w:val="00E56B79"/>
    <w:rsid w:val="00E574AC"/>
    <w:rsid w:val="00E64FDE"/>
    <w:rsid w:val="00E6528C"/>
    <w:rsid w:val="00E733D4"/>
    <w:rsid w:val="00E73EEA"/>
    <w:rsid w:val="00E76866"/>
    <w:rsid w:val="00E77DA1"/>
    <w:rsid w:val="00E77EE6"/>
    <w:rsid w:val="00E80E38"/>
    <w:rsid w:val="00E81738"/>
    <w:rsid w:val="00E828B8"/>
    <w:rsid w:val="00E87B59"/>
    <w:rsid w:val="00E90063"/>
    <w:rsid w:val="00E94364"/>
    <w:rsid w:val="00E956F3"/>
    <w:rsid w:val="00E95CC3"/>
    <w:rsid w:val="00E962F1"/>
    <w:rsid w:val="00E97A03"/>
    <w:rsid w:val="00E97EC0"/>
    <w:rsid w:val="00EA2F8B"/>
    <w:rsid w:val="00EA5970"/>
    <w:rsid w:val="00EA71BF"/>
    <w:rsid w:val="00EB3388"/>
    <w:rsid w:val="00EB498B"/>
    <w:rsid w:val="00EC6A3E"/>
    <w:rsid w:val="00EC6D9A"/>
    <w:rsid w:val="00ED2F28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48C6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1A5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6B8"/>
    <w:rsid w:val="00023199"/>
    <w:rsid w:val="00024656"/>
    <w:rsid w:val="00030FFE"/>
    <w:rsid w:val="000332D7"/>
    <w:rsid w:val="00035C4E"/>
    <w:rsid w:val="00036BBD"/>
    <w:rsid w:val="00045BBC"/>
    <w:rsid w:val="00062D05"/>
    <w:rsid w:val="00062D66"/>
    <w:rsid w:val="00064208"/>
    <w:rsid w:val="00075E45"/>
    <w:rsid w:val="00086FCD"/>
    <w:rsid w:val="00097FDF"/>
    <w:rsid w:val="000A60D1"/>
    <w:rsid w:val="000B2370"/>
    <w:rsid w:val="000B538A"/>
    <w:rsid w:val="000C0600"/>
    <w:rsid w:val="000C532A"/>
    <w:rsid w:val="000C6828"/>
    <w:rsid w:val="000D3413"/>
    <w:rsid w:val="000E5019"/>
    <w:rsid w:val="00102D67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71828"/>
    <w:rsid w:val="003812E1"/>
    <w:rsid w:val="00386968"/>
    <w:rsid w:val="003873BF"/>
    <w:rsid w:val="00392185"/>
    <w:rsid w:val="00393340"/>
    <w:rsid w:val="003A5AA9"/>
    <w:rsid w:val="003C6F6E"/>
    <w:rsid w:val="003D73DB"/>
    <w:rsid w:val="003E7498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BAE"/>
    <w:rsid w:val="004B1C11"/>
    <w:rsid w:val="004B3886"/>
    <w:rsid w:val="004C413F"/>
    <w:rsid w:val="004D157E"/>
    <w:rsid w:val="004D1EDA"/>
    <w:rsid w:val="004D44D6"/>
    <w:rsid w:val="004D5F30"/>
    <w:rsid w:val="005013E6"/>
    <w:rsid w:val="005027F3"/>
    <w:rsid w:val="00505A68"/>
    <w:rsid w:val="00505C04"/>
    <w:rsid w:val="00532AA9"/>
    <w:rsid w:val="005364CA"/>
    <w:rsid w:val="005401DB"/>
    <w:rsid w:val="005475CD"/>
    <w:rsid w:val="005515CE"/>
    <w:rsid w:val="005528AE"/>
    <w:rsid w:val="00562730"/>
    <w:rsid w:val="00563BFE"/>
    <w:rsid w:val="00564EE1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6277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0EA2"/>
    <w:rsid w:val="0066455D"/>
    <w:rsid w:val="00673DED"/>
    <w:rsid w:val="00687984"/>
    <w:rsid w:val="00692256"/>
    <w:rsid w:val="00695423"/>
    <w:rsid w:val="006A27F1"/>
    <w:rsid w:val="006A30FB"/>
    <w:rsid w:val="006A345A"/>
    <w:rsid w:val="006A7BA4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922D9"/>
    <w:rsid w:val="007B4723"/>
    <w:rsid w:val="007C1667"/>
    <w:rsid w:val="007C36A5"/>
    <w:rsid w:val="007D00CA"/>
    <w:rsid w:val="007D1BAC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95861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22C4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3A7A"/>
    <w:rsid w:val="00D15550"/>
    <w:rsid w:val="00D26A2E"/>
    <w:rsid w:val="00D30A3D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26E1"/>
    <w:rsid w:val="00DE3DEE"/>
    <w:rsid w:val="00DF7BBE"/>
    <w:rsid w:val="00E01ABB"/>
    <w:rsid w:val="00E02846"/>
    <w:rsid w:val="00E04BF6"/>
    <w:rsid w:val="00E07D86"/>
    <w:rsid w:val="00E17DF5"/>
    <w:rsid w:val="00E20A12"/>
    <w:rsid w:val="00E210AD"/>
    <w:rsid w:val="00E22665"/>
    <w:rsid w:val="00E232CC"/>
    <w:rsid w:val="00E24780"/>
    <w:rsid w:val="00E251B4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2021-08-09T12:49:00Z</cp:lastPrinted>
  <dcterms:created xsi:type="dcterms:W3CDTF">2021-08-09T12:53:00Z</dcterms:created>
  <dcterms:modified xsi:type="dcterms:W3CDTF">2021-08-09T12:53:00Z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