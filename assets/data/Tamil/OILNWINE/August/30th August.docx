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470D" w:rsidRDefault="00865465" w:rsidP="006C2E8D">
      <w:pPr>
        <w:ind w:left="1276" w:right="1676"/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-720725</wp:posOffset>
                </wp:positionV>
                <wp:extent cx="5517515" cy="697230"/>
                <wp:effectExtent l="0" t="0" r="0" b="7620"/>
                <wp:wrapNone/>
                <wp:docPr id="1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751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57E6" w:rsidRPr="00B9205B" w:rsidRDefault="007C1C28" w:rsidP="007C1C28">
                            <w:pPr>
                              <w:rPr>
                                <w:sz w:val="40"/>
                                <w:szCs w:val="36"/>
                              </w:rPr>
                            </w:pPr>
                            <w:r w:rsidRPr="00B9205B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>அனுதினதியானம்</w:t>
                            </w:r>
                            <w:r w:rsidR="008D7974" w:rsidRPr="00B9205B"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(</w:t>
                            </w:r>
                            <w:r w:rsidR="008D7974" w:rsidRPr="00B9205B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>ஆகஸ்ட்</w:t>
                            </w:r>
                            <w:r w:rsidR="00B02AF9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 xml:space="preserve"> </w:t>
                            </w:r>
                            <w:r w:rsidR="00BE51D3"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30</w:t>
                            </w:r>
                            <w:r w:rsidR="008D7974" w:rsidRPr="00B9205B">
                              <w:rPr>
                                <w:b/>
                                <w:color w:val="FFFFFF" w:themeColor="background1"/>
                                <w:sz w:val="48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04.35pt;margin-top:-56.75pt;width:434.45pt;height:5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" filled="f" stroked="f">
                <v:textbox>
                  <w:txbxContent>
                    <w:p w:rsidR="003B57E6" w:rsidRPr="00B9205B" w:rsidRDefault="007C1C28" w:rsidP="007C1C28">
                      <w:pPr>
                        <w:rPr>
                          <w:sz w:val="40"/>
                          <w:szCs w:val="36"/>
                        </w:rPr>
                      </w:pPr>
                      <w:r w:rsidRPr="00B9205B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>அனுதினதியானம்</w:t>
                      </w:r>
                      <w:r w:rsidR="008D7974" w:rsidRPr="00B9205B"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  <w:t>(</w:t>
                      </w:r>
                      <w:r w:rsidR="008D7974" w:rsidRPr="00B9205B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>ஆகஸ்ட்</w:t>
                      </w:r>
                      <w:r w:rsidR="00B02AF9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 xml:space="preserve"> </w:t>
                      </w:r>
                      <w:r w:rsidR="00BE51D3"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  <w:t>30</w:t>
                      </w:r>
                      <w:r w:rsidR="008D7974" w:rsidRPr="00B9205B">
                        <w:rPr>
                          <w:b/>
                          <w:color w:val="FFFFFF" w:themeColor="background1"/>
                          <w:sz w:val="48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341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-20955</wp:posOffset>
                </wp:positionV>
                <wp:extent cx="5562600" cy="1602105"/>
                <wp:effectExtent l="0" t="0" r="0" b="0"/>
                <wp:wrapNone/>
                <wp:docPr id="9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62600" cy="160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E3B" w:rsidRPr="00AA5E3B" w:rsidRDefault="00AA5E3B" w:rsidP="00AA5E3B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</w:pPr>
                            <w:proofErr w:type="spellStart"/>
                            <w:r w:rsidRPr="00AA5E3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யோபு</w:t>
                            </w:r>
                            <w:proofErr w:type="spellEnd"/>
                            <w:r w:rsidRPr="00AA5E3B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34:1-36:33</w:t>
                            </w:r>
                          </w:p>
                          <w:p w:rsidR="00AA5E3B" w:rsidRPr="00AA5E3B" w:rsidRDefault="00AA5E3B" w:rsidP="00AA5E3B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</w:pPr>
                            <w:r w:rsidRPr="00AA5E3B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2 </w:t>
                            </w:r>
                            <w:proofErr w:type="spellStart"/>
                            <w:r w:rsidRPr="00AA5E3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கொரி</w:t>
                            </w:r>
                            <w:proofErr w:type="spellEnd"/>
                            <w:r w:rsidRPr="00AA5E3B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4:1-12</w:t>
                            </w:r>
                          </w:p>
                          <w:p w:rsidR="00AA5E3B" w:rsidRPr="00AA5E3B" w:rsidRDefault="00AA5E3B" w:rsidP="00AA5E3B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</w:pPr>
                            <w:proofErr w:type="spellStart"/>
                            <w:r w:rsidRPr="00AA5E3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சங்கீதம்</w:t>
                            </w:r>
                            <w:proofErr w:type="spellEnd"/>
                            <w:r w:rsidRPr="00AA5E3B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44:1-8</w:t>
                            </w:r>
                          </w:p>
                          <w:p w:rsidR="00973D29" w:rsidRPr="00BE028A" w:rsidRDefault="00AA5E3B" w:rsidP="00BE028A">
                            <w:pPr>
                              <w:jc w:val="right"/>
                              <w:rPr>
                                <w:szCs w:val="32"/>
                              </w:rPr>
                            </w:pPr>
                            <w:proofErr w:type="spellStart"/>
                            <w:r w:rsidRPr="00AA5E3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>நீதிமொ</w:t>
                            </w:r>
                            <w:proofErr w:type="spellEnd"/>
                            <w:r w:rsidRPr="00AA5E3B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bidi="ta-IN"/>
                              </w:rPr>
                              <w:t xml:space="preserve"> 22:10-12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3" o:spid="_x0000_s1027" type="#_x0000_t202" style="position:absolute;left:0;text-align:left;margin-left:118.6pt;margin-top:-1.65pt;width:438pt;height:12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" filled="f" stroked="f">
                <v:path arrowok="t"/>
                <v:textbox>
                  <w:txbxContent>
                    <w:p w:rsidR="00AA5E3B" w:rsidRPr="00AA5E3B" w:rsidRDefault="00AA5E3B" w:rsidP="00AA5E3B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</w:pPr>
                      <w:proofErr w:type="spellStart"/>
                      <w:r w:rsidRPr="00AA5E3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யோபு</w:t>
                      </w:r>
                      <w:proofErr w:type="spellEnd"/>
                      <w:r w:rsidRPr="00AA5E3B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34:1-36:33</w:t>
                      </w:r>
                    </w:p>
                    <w:p w:rsidR="00AA5E3B" w:rsidRPr="00AA5E3B" w:rsidRDefault="00AA5E3B" w:rsidP="00AA5E3B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</w:pPr>
                      <w:r w:rsidRPr="00AA5E3B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2 </w:t>
                      </w:r>
                      <w:proofErr w:type="spellStart"/>
                      <w:r w:rsidRPr="00AA5E3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கொரி</w:t>
                      </w:r>
                      <w:proofErr w:type="spellEnd"/>
                      <w:r w:rsidRPr="00AA5E3B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4:1-12</w:t>
                      </w:r>
                    </w:p>
                    <w:p w:rsidR="00AA5E3B" w:rsidRPr="00AA5E3B" w:rsidRDefault="00AA5E3B" w:rsidP="00AA5E3B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</w:pPr>
                      <w:proofErr w:type="spellStart"/>
                      <w:r w:rsidRPr="00AA5E3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சங்கீதம்</w:t>
                      </w:r>
                      <w:proofErr w:type="spellEnd"/>
                      <w:r w:rsidRPr="00AA5E3B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44:1-8</w:t>
                      </w:r>
                    </w:p>
                    <w:p w:rsidR="00973D29" w:rsidRPr="00BE028A" w:rsidRDefault="00AA5E3B" w:rsidP="00BE028A">
                      <w:pPr>
                        <w:jc w:val="right"/>
                        <w:rPr>
                          <w:szCs w:val="32"/>
                        </w:rPr>
                      </w:pPr>
                      <w:proofErr w:type="spellStart"/>
                      <w:r w:rsidRPr="00AA5E3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>நீதிமொ</w:t>
                      </w:r>
                      <w:proofErr w:type="spellEnd"/>
                      <w:r w:rsidRPr="00AA5E3B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36"/>
                          <w:szCs w:val="40"/>
                          <w:lang w:bidi="ta-IN"/>
                        </w:rPr>
                        <w:t xml:space="preserve"> 22:10-12</w:t>
                      </w:r>
                    </w:p>
                  </w:txbxContent>
                </v:textbox>
              </v:shape>
            </w:pict>
          </mc:Fallback>
        </mc:AlternateContent>
      </w:r>
      <w:r w:rsidR="00D8341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-177165</wp:posOffset>
                </wp:positionH>
                <wp:positionV relativeFrom="page">
                  <wp:posOffset>-111760</wp:posOffset>
                </wp:positionV>
                <wp:extent cx="8001000" cy="2847340"/>
                <wp:effectExtent l="0" t="0" r="0" b="1016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2847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74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2E" w:rsidRDefault="00F42272" w:rsidP="001149B1">
                            <w:pPr>
                              <w:pStyle w:val="Heading2"/>
                            </w:pPr>
                            <w:r>
                              <w:rPr>
                                <w:rFonts w:ascii="Lucida Grande" w:hAnsi="Lucida Grande"/>
                                <w:noProof/>
                                <w:color w:val="000000"/>
                                <w:sz w:val="22"/>
                              </w:rPr>
                              <w:drawing>
                                <wp:inline distT="0" distB="0" distL="0" distR="0">
                                  <wp:extent cx="2124603" cy="174490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oilshortlo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994" cy="1768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-13.95pt;margin-top:-8.8pt;width:630pt;height:224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" fillcolor="#bcbcbc [2369]" stroked="f" strokeweight="0">
                <v:fill color2="black [3200]" focusposition=".5,.5" focussize="" focus="100%" type="gradientRadial"/>
                <v:shadow on="t" color="#7f7f7f [1601]" offset="1pt"/>
                <v:path arrowok="t"/>
                <v:textbox inset=",7.2pt,,7.2pt">
                  <w:txbxContent>
                    <w:p w:rsidR="0000112E" w:rsidRDefault="00F42272" w:rsidP="001149B1">
                      <w:pPr>
                        <w:pStyle w:val="Heading2"/>
                      </w:pPr>
                      <w:r>
                        <w:rPr>
                          <w:rFonts w:ascii="Lucida Grande" w:hAnsi="Lucida Grande"/>
                          <w:noProof/>
                          <w:color w:val="000000"/>
                          <w:sz w:val="22"/>
                        </w:rPr>
                        <w:drawing>
                          <wp:inline distT="0" distB="0" distL="0" distR="0">
                            <wp:extent cx="2124603" cy="1744901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oilshortlogo.png"/>
                                    <pic:cNvPicPr/>
                                  </pic:nvPicPr>
                                  <pic:blipFill>
                                    <a:blip r:embed="rId11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994" cy="17682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2470D" w:rsidRDefault="0082470D" w:rsidP="006C2E8D">
      <w:pPr>
        <w:ind w:left="1276" w:right="1676"/>
      </w:pPr>
    </w:p>
    <w:p w:rsidR="0082470D" w:rsidRDefault="0082470D" w:rsidP="006C2E8D">
      <w:pPr>
        <w:ind w:left="1276" w:right="1676"/>
      </w:pPr>
    </w:p>
    <w:p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:rsidR="0082470D" w:rsidRDefault="00BE51D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262890</wp:posOffset>
                </wp:positionV>
                <wp:extent cx="5913755" cy="796290"/>
                <wp:effectExtent l="0" t="0" r="0" b="3810"/>
                <wp:wrapNone/>
                <wp:docPr id="7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3755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7974" w:rsidRPr="00B9205B" w:rsidRDefault="00B9205B" w:rsidP="008D7974">
                            <w:pPr>
                              <w:jc w:val="center"/>
                              <w:rPr>
                                <w:rFonts w:ascii="Latha" w:hAnsi="Latha" w:cs="Latha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B9205B">
                              <w:rPr>
                                <w:rFonts w:ascii="Latha" w:hAnsi="Latha" w:cs="Arial Unicode MS"/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4"/>
                                <w:cs/>
                                <w:lang w:val="ta-IN" w:bidi="ta-IN"/>
                              </w:rPr>
                              <w:t>இ</w:t>
                            </w:r>
                            <w:r w:rsidR="008D7974" w:rsidRPr="00B9205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cs/>
                                <w:lang w:bidi="ta-IN"/>
                              </w:rPr>
                              <w:t>ன்றைக்குபடிக்கவேண்டியவேதபகுதி</w:t>
                            </w:r>
                          </w:p>
                          <w:p w:rsidR="008D7974" w:rsidRPr="00B9205B" w:rsidRDefault="008D79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7" o:spid="_x0000_s1029" type="#_x0000_t202" style="position:absolute;left:0;text-align:left;margin-left:-39.45pt;margin-top:20.7pt;width:465.65pt;height:62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" filled="f" stroked="f">
                <v:path arrowok="t"/>
                <v:textbox>
                  <w:txbxContent>
                    <w:p w:rsidR="008D7974" w:rsidRPr="00B9205B" w:rsidRDefault="00B9205B" w:rsidP="008D7974">
                      <w:pPr>
                        <w:jc w:val="center"/>
                        <w:rPr>
                          <w:rFonts w:ascii="Latha" w:hAnsi="Latha" w:cs="Latha"/>
                          <w:b/>
                          <w:color w:val="FFFFFF" w:themeColor="background1"/>
                          <w:sz w:val="40"/>
                          <w:szCs w:val="36"/>
                        </w:rPr>
                      </w:pPr>
                      <w:r w:rsidRPr="00B9205B">
                        <w:rPr>
                          <w:rFonts w:ascii="Latha" w:hAnsi="Latha" w:cs="Arial Unicode MS"/>
                          <w:b/>
                          <w:bCs/>
                          <w:noProof/>
                          <w:color w:val="FFFFFF" w:themeColor="background1"/>
                          <w:sz w:val="48"/>
                          <w:szCs w:val="44"/>
                          <w:cs/>
                          <w:lang w:val="ta-IN" w:bidi="ta-IN"/>
                        </w:rPr>
                        <w:t>இ</w:t>
                      </w:r>
                      <w:r w:rsidR="008D7974" w:rsidRPr="00B9205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cs/>
                          <w:lang w:bidi="ta-IN"/>
                        </w:rPr>
                        <w:t>ன்றைக்குபடிக்கவேண்டியவேதபகுதி</w:t>
                      </w:r>
                    </w:p>
                    <w:p w:rsidR="008D7974" w:rsidRPr="00B9205B" w:rsidRDefault="008D797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:rsidR="0082470D" w:rsidRPr="00EE1259" w:rsidRDefault="00D83413" w:rsidP="006C2E8D">
      <w:pPr>
        <w:pStyle w:val="NewsletterHeadline"/>
        <w:ind w:left="1276" w:right="1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-224790</wp:posOffset>
                </wp:positionH>
                <wp:positionV relativeFrom="page">
                  <wp:posOffset>2745740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115A6" id="Rectangle 7" o:spid="_x0000_s1026" style="position:absolute;margin-left:-17.7pt;margin-top:216.2pt;width:630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:rsidR="00834AC0" w:rsidRDefault="00834AC0" w:rsidP="00CC2D16">
      <w:pPr>
        <w:ind w:firstLine="720"/>
        <w:jc w:val="both"/>
        <w:rPr>
          <w:sz w:val="32"/>
        </w:rPr>
      </w:pPr>
    </w:p>
    <w:p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:rsidR="00C62450" w:rsidRPr="00C62450" w:rsidRDefault="00D83413" w:rsidP="002245F4">
      <w:pPr>
        <w:ind w:firstLine="720"/>
        <w:jc w:val="both"/>
        <w:rPr>
          <w:rFonts w:ascii="Latha" w:hAnsi="Latha" w:cs="Arial Unicode MS"/>
          <w:noProof/>
          <w:sz w:val="44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-76200</wp:posOffset>
                </wp:positionH>
                <wp:positionV relativeFrom="page">
                  <wp:posOffset>9276080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5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3D935" id=" 27" o:spid="_x0000_s1026" style="position:absolute;margin-left:-6pt;margin-top:730.4pt;width:630pt;height:13.7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ராஜாவின்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அரண்மனையில்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தன்னைத்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தீட்டுப்படுத்துவதையோ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அல்லது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கெடுத்துக்கொல்வதையோ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தவிர்க்க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தானியேல்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தன்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இருதயத்தில்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தீர்மானம்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செய்தார்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>.  "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தானியேல்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ராஜாவின்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போஜனத்தினாலும்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அவர்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பானம்பண்ணும்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திராட்சரசத்தினாலும்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தன்னைத்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தீட்டுப்படுத்தலாகாதென்று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தன்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இருதயத்தில்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தீர்மானம்பண்ணிக்கொண்டு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தன்னைத்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தீட்டுப்படுத்தாதபடி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பிரதானிகளின்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தலைவனிடத்தில்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வேண்டிக்கொண்டான்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>.“ (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தானி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1: 8)</w:t>
      </w:r>
      <w:r w:rsidR="00C62450" w:rsidRPr="00C62450">
        <w:rPr>
          <w:rFonts w:ascii="Latha" w:hAnsi="Latha" w:cs="Arial Unicode MS" w:hint="eastAsia"/>
          <w:noProof/>
          <w:sz w:val="44"/>
          <w:szCs w:val="48"/>
          <w:lang w:val="ta-IN" w:bidi="ta-IN"/>
        </w:rPr>
        <w:t>‘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தீட்டு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’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வார்த்தையை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இன்னும்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விரிவாகப்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பார்ப்பது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சுவாரஸ்யமானது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அசலில்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தீட்டு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lastRenderedPageBreak/>
        <w:t>சொல்லின்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அர்த்தம்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‘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நிராகரிப்பு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மூலம்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விடுவித்தல்</w:t>
      </w:r>
      <w:r w:rsidR="00C62450" w:rsidRPr="00C62450">
        <w:rPr>
          <w:rFonts w:ascii="Latha" w:hAnsi="Latha" w:cs="Arial Unicode MS" w:hint="eastAsia"/>
          <w:noProof/>
          <w:sz w:val="44"/>
          <w:szCs w:val="48"/>
          <w:lang w:val="ta-IN" w:bidi="ta-IN"/>
        </w:rPr>
        <w:t>’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தனியேலைப்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பொறுத்தவரை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உள்ளார்ந்த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விடுதலை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அவருக்கு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முக்கியமானதாக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இருந்தது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வேறு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வார்த்தைகளில்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கூறுவதானால்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>, "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நான்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தரத்தில்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சமரசம்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செய்தால்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உள்ளார்ந்த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விடுதலையை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இழந்து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விடுவேன்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"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தானியேல்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கூறினார்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எனக்கு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நிர்ணயித்துள்ள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தரங்களில்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எந்தவொரு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சமரசமும்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எனது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தேவனோடுள்ள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விடுதலையை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இழக்கச்</w:t>
      </w:r>
      <w:r w:rsidR="00C62450"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="00C62450"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செய்யும்</w:t>
      </w:r>
    </w:p>
    <w:p w:rsidR="00120850" w:rsidRPr="000C1DC3" w:rsidRDefault="00C62450" w:rsidP="000C1DC3">
      <w:pPr>
        <w:ind w:firstLine="720"/>
        <w:jc w:val="both"/>
        <w:rPr>
          <w:rFonts w:ascii="Latha" w:hAnsi="Latha" w:cs="Arial Unicode MS"/>
          <w:noProof/>
          <w:sz w:val="44"/>
          <w:szCs w:val="48"/>
          <w:cs/>
          <w:lang w:val="ta-IN" w:bidi="ta-IN"/>
        </w:rPr>
      </w:pP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என்பதை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இது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குறிக்கிறது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தனியேலின்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வாழ்க்கையில்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எவ்வளவு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பெரிய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அர்ப்பணிப்பு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இருந்தது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! 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இது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தேவனுக்குரிய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ஒரு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உள்ளார்ந்த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அர்ப்பணிப்பைப்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பற்றி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பேசுகிறது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ஆனால்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இது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மற்றவர்களை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பிரியப்படுத்துகிற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வெளிப்புற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அர்ப்பணிப்பு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அல்ல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தேவஜனங்களில்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பலரும்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தேவனுக்கும்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அவருடைய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சபைக்கும்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பணிக்கும்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நோக்கத்திர்க்கும்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கொண்டிருக்கிற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அர்ப்பணிப்பை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மற்றவர்கள்</w:t>
      </w:r>
      <w:r w:rsidR="00D27C1D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சுற்றியுள்ள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போது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lastRenderedPageBreak/>
        <w:t>காட்ட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தயங்குவதில்லை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ஆனால்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அவர்கள்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தனித்து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இருக்கும்போது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,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மற்றவர்கள்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யாரும்</w:t>
      </w:r>
      <w:r w:rsidR="00D27C1D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கவனிக்கவில்லை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என்றால்</w:t>
      </w:r>
      <w:r w:rsidR="00D27C1D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தங்கள்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அர்ப்பணிப்பிலிருந்து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பின்வாங்குகிரார்கள்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>.</w:t>
      </w:r>
      <w:r w:rsidR="000C1DC3">
        <w:rPr>
          <w:rFonts w:ascii="Latha" w:hAnsi="Latha" w:cs="Arial Unicode MS"/>
          <w:noProof/>
          <w:sz w:val="44"/>
          <w:szCs w:val="48"/>
          <w:lang w:val="en-GB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தனியேல்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அப்படி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இல்லை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. 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தேவனிடம்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தனக்கு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இருந்த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விடுதலையை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இழக்க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மாட்டேன்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என்ற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தீர்மானத்துடன்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 xml:space="preserve">  </w:t>
      </w:r>
      <w:r w:rsidRPr="00C62450">
        <w:rPr>
          <w:rFonts w:ascii="Latha" w:hAnsi="Latha" w:cs="Arial Unicode MS" w:hint="cs"/>
          <w:noProof/>
          <w:sz w:val="44"/>
          <w:szCs w:val="48"/>
          <w:lang w:val="ta-IN" w:bidi="ta-IN"/>
        </w:rPr>
        <w:t>இருந்தார்</w:t>
      </w:r>
      <w:r w:rsidRPr="00C62450">
        <w:rPr>
          <w:rFonts w:ascii="Latha" w:hAnsi="Latha" w:cs="Arial Unicode MS"/>
          <w:noProof/>
          <w:sz w:val="44"/>
          <w:szCs w:val="48"/>
          <w:lang w:val="ta-IN" w:bidi="ta-IN"/>
        </w:rPr>
        <w:t>.</w:t>
      </w:r>
      <w:r w:rsidR="00D83413">
        <w:rPr>
          <w:rFonts w:ascii="Latha" w:hAnsi="Latha" w:cs="Arial Unicode MS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-27940</wp:posOffset>
                </wp:positionH>
                <wp:positionV relativeFrom="page">
                  <wp:posOffset>9227820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4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A6961" id=" 38" o:spid="_x0000_s1026" style="position:absolute;margin-left:-2.2pt;margin-top:726.6pt;width:630pt;height:13.7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</w:p>
    <w:p w:rsidR="00120850" w:rsidRDefault="000C1DC3" w:rsidP="00393FB0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cs/>
          <w:lang w:bidi="ta-IN"/>
        </w:rPr>
      </w:pPr>
      <w:r>
        <w:rPr>
          <w:rFonts w:ascii="Latha" w:hAnsi="Latha" w:cs="Arial Unicode MS"/>
          <w:b/>
          <w:bCs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255270</wp:posOffset>
                </wp:positionV>
                <wp:extent cx="7140575" cy="1824355"/>
                <wp:effectExtent l="19050" t="19050" r="22225" b="23495"/>
                <wp:wrapNone/>
                <wp:docPr id="3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0575" cy="182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DC40C" id=" 36" o:spid="_x0000_s1026" style="position:absolute;margin-left:-11.3pt;margin-top:20.1pt;width:562.25pt;height:143.6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" strokecolor="#e36c0a [2409]" strokeweight="3pt">
                <v:path arrowok="t"/>
              </v:rect>
            </w:pict>
          </mc:Fallback>
        </mc:AlternateContent>
      </w:r>
    </w:p>
    <w:p w:rsidR="00393FB0" w:rsidRPr="00120850" w:rsidRDefault="00393FB0" w:rsidP="00393FB0">
      <w:pPr>
        <w:ind w:firstLine="720"/>
        <w:jc w:val="center"/>
        <w:rPr>
          <w:rFonts w:ascii="Latha" w:hAnsi="Latha" w:cs="Latha"/>
          <w:b/>
          <w:sz w:val="56"/>
          <w:szCs w:val="44"/>
        </w:rPr>
      </w:pPr>
      <w:r w:rsidRPr="00120850">
        <w:rPr>
          <w:rFonts w:ascii="Latha" w:hAnsi="Latha" w:cs="Arial Unicode MS"/>
          <w:b/>
          <w:bCs/>
          <w:sz w:val="56"/>
          <w:szCs w:val="52"/>
          <w:cs/>
          <w:lang w:bidi="ta-IN"/>
        </w:rPr>
        <w:t>இன்றையகட்டளை</w:t>
      </w:r>
    </w:p>
    <w:p w:rsidR="00BE028A" w:rsidRDefault="00BE028A" w:rsidP="00BE028A">
      <w:pPr>
        <w:jc w:val="both"/>
        <w:rPr>
          <w:b/>
          <w:sz w:val="56"/>
          <w:szCs w:val="44"/>
        </w:rPr>
      </w:pPr>
    </w:p>
    <w:p w:rsidR="007A1E95" w:rsidRPr="00CC2D16" w:rsidRDefault="00E54AB4" w:rsidP="007A1E95">
      <w:pPr>
        <w:jc w:val="both"/>
        <w:rPr>
          <w:rFonts w:ascii="Agency FB" w:hAnsi="Agency FB"/>
          <w:b/>
          <w:sz w:val="36"/>
          <w:szCs w:val="116"/>
        </w:rPr>
      </w:pPr>
      <w:r w:rsidRPr="00E54AB4">
        <w:rPr>
          <w:rFonts w:ascii="Latha" w:hAnsi="Latha" w:cs="Arial Unicode MS" w:hint="cs"/>
          <w:noProof/>
          <w:sz w:val="40"/>
          <w:szCs w:val="44"/>
          <w:lang w:bidi="ta-IN"/>
        </w:rPr>
        <w:t>என்னிடத்திலும்</w:t>
      </w:r>
      <w:r w:rsidRPr="00E54AB4">
        <w:rPr>
          <w:rFonts w:ascii="Latha" w:hAnsi="Latha" w:cs="Arial Unicode MS"/>
          <w:noProof/>
          <w:sz w:val="40"/>
          <w:szCs w:val="44"/>
          <w:lang w:bidi="ta-IN"/>
        </w:rPr>
        <w:t xml:space="preserve"> </w:t>
      </w:r>
      <w:r w:rsidRPr="00E54AB4">
        <w:rPr>
          <w:rFonts w:ascii="Latha" w:hAnsi="Latha" w:cs="Arial Unicode MS" w:hint="cs"/>
          <w:noProof/>
          <w:sz w:val="40"/>
          <w:szCs w:val="44"/>
          <w:lang w:bidi="ta-IN"/>
        </w:rPr>
        <w:t>விசுவாசமாயிருங்கள்</w:t>
      </w:r>
      <w:r w:rsidRPr="00E54AB4">
        <w:rPr>
          <w:rFonts w:ascii="Latha" w:hAnsi="Latha" w:cs="Arial Unicode MS"/>
          <w:noProof/>
          <w:sz w:val="40"/>
          <w:szCs w:val="44"/>
          <w:lang w:bidi="ta-IN"/>
        </w:rPr>
        <w:t>(</w:t>
      </w:r>
      <w:r w:rsidRPr="00E54AB4">
        <w:rPr>
          <w:rFonts w:ascii="Latha" w:hAnsi="Latha" w:cs="Arial Unicode MS" w:hint="cs"/>
          <w:noProof/>
          <w:sz w:val="40"/>
          <w:szCs w:val="44"/>
          <w:lang w:bidi="ta-IN"/>
        </w:rPr>
        <w:t>யோவான்</w:t>
      </w:r>
      <w:r w:rsidRPr="00E54AB4">
        <w:rPr>
          <w:rFonts w:ascii="Latha" w:hAnsi="Latha" w:cs="Arial Unicode MS"/>
          <w:noProof/>
          <w:sz w:val="40"/>
          <w:szCs w:val="44"/>
          <w:lang w:bidi="ta-IN"/>
        </w:rPr>
        <w:t xml:space="preserve"> 14:1)</w:t>
      </w:r>
    </w:p>
    <w:p w:rsidR="00B53BFF" w:rsidRDefault="00B53BFF" w:rsidP="005139B1">
      <w:pPr>
        <w:ind w:left="1276" w:right="1676" w:hanging="1366"/>
        <w:rPr>
          <w:sz w:val="40"/>
          <w:szCs w:val="32"/>
          <w:lang w:val="en-IN"/>
        </w:rPr>
      </w:pPr>
    </w:p>
    <w:p w:rsidR="00120850" w:rsidRDefault="00120850" w:rsidP="005139B1">
      <w:pPr>
        <w:ind w:left="1276" w:right="1676" w:hanging="1366"/>
        <w:rPr>
          <w:sz w:val="40"/>
          <w:szCs w:val="32"/>
          <w:lang w:val="en-IN"/>
        </w:rPr>
      </w:pPr>
    </w:p>
    <w:p w:rsidR="00120850" w:rsidRDefault="00120850" w:rsidP="005139B1">
      <w:pPr>
        <w:ind w:left="1276" w:right="1676" w:hanging="1366"/>
        <w:rPr>
          <w:sz w:val="40"/>
          <w:szCs w:val="32"/>
          <w:lang w:val="en-IN"/>
        </w:rPr>
      </w:pPr>
    </w:p>
    <w:p w:rsidR="00120850" w:rsidRDefault="00120850" w:rsidP="005139B1">
      <w:pPr>
        <w:ind w:left="1276" w:right="1676" w:hanging="1366"/>
        <w:rPr>
          <w:sz w:val="40"/>
          <w:szCs w:val="32"/>
          <w:lang w:val="en-IN"/>
        </w:rPr>
      </w:pP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 xml:space="preserve">H2/22, </w:t>
      </w:r>
      <w:proofErr w:type="spellStart"/>
      <w:r w:rsidRPr="00B9205B">
        <w:rPr>
          <w:sz w:val="40"/>
          <w:szCs w:val="32"/>
          <w:lang w:val="en-IN"/>
        </w:rPr>
        <w:t>Mahavir</w:t>
      </w:r>
      <w:proofErr w:type="spellEnd"/>
      <w:r w:rsidRPr="00B9205B">
        <w:rPr>
          <w:sz w:val="40"/>
          <w:szCs w:val="32"/>
          <w:lang w:val="en-IN"/>
        </w:rPr>
        <w:t xml:space="preserve"> Enclave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:rsidR="00B53BFF" w:rsidRPr="00B9205B" w:rsidRDefault="00B53BFF" w:rsidP="005139B1">
      <w:pPr>
        <w:ind w:left="1276" w:right="1676" w:hanging="1366"/>
        <w:rPr>
          <w:sz w:val="40"/>
          <w:szCs w:val="32"/>
          <w:lang w:val="en-IN"/>
        </w:rPr>
      </w:pPr>
    </w:p>
    <w:p w:rsidR="00F42272" w:rsidRPr="00B9205B" w:rsidRDefault="00D83413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-228600</wp:posOffset>
                </wp:positionH>
                <wp:positionV relativeFrom="page">
                  <wp:posOffset>9251315</wp:posOffset>
                </wp:positionV>
                <wp:extent cx="8001000" cy="173990"/>
                <wp:effectExtent l="0" t="0" r="19050" b="3556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C245E" id="Rectangle 19" o:spid="_x0000_s1026" style="position:absolute;margin-left:-18pt;margin-top:728.45pt;width:630pt;height:13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  <v:textbox inset=",7.2pt,,7.2pt"/>
                <w10:wrap type="tight" anchorx="page" anchory="page"/>
              </v:rect>
            </w:pict>
          </mc:Fallback>
        </mc:AlternateConten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10BE" w:rsidRDefault="004810BE" w:rsidP="00A01902">
      <w:r>
        <w:separator/>
      </w:r>
    </w:p>
  </w:endnote>
  <w:endnote w:type="continuationSeparator" w:id="0">
    <w:p w:rsidR="004810BE" w:rsidRDefault="004810B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10BE" w:rsidRDefault="004810BE" w:rsidP="00A01902">
      <w:r>
        <w:separator/>
      </w:r>
    </w:p>
  </w:footnote>
  <w:footnote w:type="continuationSeparator" w:id="0">
    <w:p w:rsidR="004810BE" w:rsidRDefault="004810B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39B1" w:rsidRDefault="00D8341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posOffset>-525780</wp:posOffset>
              </wp:positionH>
              <wp:positionV relativeFrom="page">
                <wp:posOffset>113030</wp:posOffset>
              </wp:positionV>
              <wp:extent cx="7906385" cy="147955"/>
              <wp:effectExtent l="0" t="0" r="18415" b="42545"/>
              <wp:wrapSquare wrapText="bothSides"/>
              <wp:docPr id="1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906385" cy="14795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accent5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5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5">
                              <a:lumMod val="60000"/>
                              <a:lumOff val="4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5">
                            <a:lumMod val="50000"/>
                            <a:lumOff val="0"/>
                          </a:schemeClr>
                        </a:outerShdw>
                      </a:effectLst>
                    </wps:spPr>
                    <wps:txbx>
                      <w:txbxContent>
                        <w:p w:rsidR="00A01902" w:rsidRPr="00834AC0" w:rsidRDefault="00A01902" w:rsidP="00834AC0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30" style="position:absolute;margin-left:-41.4pt;margin-top:8.9pt;width:622.55pt;height:11.65pt;z-index:-251658752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" o:allowoverlap="f" fillcolor="#92cddc [1944]" strokecolor="#4bacc6 [3208]" strokeweight="1pt">
              <v:fill color2="#4bacc6 [3208]" focus="50%" type="gradient"/>
              <v:shadow on="t" color="#205867 [1608]" offset="1pt"/>
              <v:path arrowok="t"/>
              <v:textbox>
                <w:txbxContent>
                  <w:p w:rsidR="00A01902" w:rsidRPr="00834AC0" w:rsidRDefault="00A01902" w:rsidP="00834AC0">
                    <w:pPr>
                      <w:rPr>
                        <w:szCs w:val="20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  <w:p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72"/>
    <w:rsid w:val="0000112E"/>
    <w:rsid w:val="00042B7E"/>
    <w:rsid w:val="0005642F"/>
    <w:rsid w:val="00075998"/>
    <w:rsid w:val="000C1DC3"/>
    <w:rsid w:val="000D3907"/>
    <w:rsid w:val="001149B1"/>
    <w:rsid w:val="00120850"/>
    <w:rsid w:val="00146C3C"/>
    <w:rsid w:val="001558C9"/>
    <w:rsid w:val="00164876"/>
    <w:rsid w:val="00170790"/>
    <w:rsid w:val="00195C49"/>
    <w:rsid w:val="001C7C78"/>
    <w:rsid w:val="001D1F4D"/>
    <w:rsid w:val="001E6134"/>
    <w:rsid w:val="002100DF"/>
    <w:rsid w:val="0021020C"/>
    <w:rsid w:val="002245F4"/>
    <w:rsid w:val="002467FA"/>
    <w:rsid w:val="00257981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4810BE"/>
    <w:rsid w:val="004F319F"/>
    <w:rsid w:val="004F343A"/>
    <w:rsid w:val="005139B1"/>
    <w:rsid w:val="00524E72"/>
    <w:rsid w:val="005301DF"/>
    <w:rsid w:val="00537C93"/>
    <w:rsid w:val="00563295"/>
    <w:rsid w:val="00576F1F"/>
    <w:rsid w:val="005B1840"/>
    <w:rsid w:val="005E2505"/>
    <w:rsid w:val="005E65CB"/>
    <w:rsid w:val="006020F8"/>
    <w:rsid w:val="00603DFC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35034"/>
    <w:rsid w:val="00760E4B"/>
    <w:rsid w:val="0076640C"/>
    <w:rsid w:val="00766E34"/>
    <w:rsid w:val="00767C60"/>
    <w:rsid w:val="007A1E95"/>
    <w:rsid w:val="007B0C9B"/>
    <w:rsid w:val="007C1C28"/>
    <w:rsid w:val="007D1701"/>
    <w:rsid w:val="007D5CBF"/>
    <w:rsid w:val="007F49FD"/>
    <w:rsid w:val="007F5F9D"/>
    <w:rsid w:val="00803D20"/>
    <w:rsid w:val="00816322"/>
    <w:rsid w:val="00821526"/>
    <w:rsid w:val="0082470D"/>
    <w:rsid w:val="00834AC0"/>
    <w:rsid w:val="008351ED"/>
    <w:rsid w:val="008403E8"/>
    <w:rsid w:val="00841714"/>
    <w:rsid w:val="00865465"/>
    <w:rsid w:val="00882A5B"/>
    <w:rsid w:val="00892767"/>
    <w:rsid w:val="0089455A"/>
    <w:rsid w:val="008C7E74"/>
    <w:rsid w:val="008D7974"/>
    <w:rsid w:val="008F2DB6"/>
    <w:rsid w:val="009039FD"/>
    <w:rsid w:val="00912DB4"/>
    <w:rsid w:val="0096489D"/>
    <w:rsid w:val="00973D29"/>
    <w:rsid w:val="00982299"/>
    <w:rsid w:val="009B3E81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51AAD"/>
    <w:rsid w:val="00A82709"/>
    <w:rsid w:val="00AA2DDA"/>
    <w:rsid w:val="00AA5AC1"/>
    <w:rsid w:val="00AA5E3B"/>
    <w:rsid w:val="00AE0528"/>
    <w:rsid w:val="00AF5151"/>
    <w:rsid w:val="00B02AF9"/>
    <w:rsid w:val="00B12920"/>
    <w:rsid w:val="00B21891"/>
    <w:rsid w:val="00B220EC"/>
    <w:rsid w:val="00B53BFF"/>
    <w:rsid w:val="00B5552F"/>
    <w:rsid w:val="00B56A3A"/>
    <w:rsid w:val="00B77C12"/>
    <w:rsid w:val="00B84A42"/>
    <w:rsid w:val="00B9205B"/>
    <w:rsid w:val="00B96CE3"/>
    <w:rsid w:val="00BB003F"/>
    <w:rsid w:val="00BC569C"/>
    <w:rsid w:val="00BD22AD"/>
    <w:rsid w:val="00BE028A"/>
    <w:rsid w:val="00BE51D3"/>
    <w:rsid w:val="00C213EC"/>
    <w:rsid w:val="00C4430D"/>
    <w:rsid w:val="00C61211"/>
    <w:rsid w:val="00C62450"/>
    <w:rsid w:val="00C66E73"/>
    <w:rsid w:val="00CB523F"/>
    <w:rsid w:val="00CC2D16"/>
    <w:rsid w:val="00D014E1"/>
    <w:rsid w:val="00D1130B"/>
    <w:rsid w:val="00D1453D"/>
    <w:rsid w:val="00D27C1D"/>
    <w:rsid w:val="00D33164"/>
    <w:rsid w:val="00D5631B"/>
    <w:rsid w:val="00D7517A"/>
    <w:rsid w:val="00D83413"/>
    <w:rsid w:val="00D94442"/>
    <w:rsid w:val="00DD515F"/>
    <w:rsid w:val="00DE3DC2"/>
    <w:rsid w:val="00DF2F8C"/>
    <w:rsid w:val="00E01826"/>
    <w:rsid w:val="00E023B5"/>
    <w:rsid w:val="00E02998"/>
    <w:rsid w:val="00E11BD8"/>
    <w:rsid w:val="00E33169"/>
    <w:rsid w:val="00E54AB4"/>
    <w:rsid w:val="00E560B0"/>
    <w:rsid w:val="00E6528C"/>
    <w:rsid w:val="00E95CC3"/>
    <w:rsid w:val="00EB3388"/>
    <w:rsid w:val="00EC6A3E"/>
    <w:rsid w:val="00EF4FD0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1F05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494823F"/>
  <w15:docId w15:val="{572A09E9-75DD-9B48-87F7-CAE3C43C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yperlink" Target="https://oilnwine.us10.list-manage.com/vcard?u=79fc4e260da2611c688c7342f&amp;id=13b9cf5c50" TargetMode="Externa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glossaryDocument" Target="glossary/document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B308E"/>
    <w:rsid w:val="00252D8E"/>
    <w:rsid w:val="00406BDE"/>
    <w:rsid w:val="0041766D"/>
    <w:rsid w:val="004562E0"/>
    <w:rsid w:val="00563BFE"/>
    <w:rsid w:val="0059570F"/>
    <w:rsid w:val="005D2E70"/>
    <w:rsid w:val="006A30FB"/>
    <w:rsid w:val="00976C3F"/>
    <w:rsid w:val="00AD123C"/>
    <w:rsid w:val="00C36F95"/>
    <w:rsid w:val="00C90180"/>
    <w:rsid w:val="00C96FE4"/>
    <w:rsid w:val="00CB4982"/>
    <w:rsid w:val="00D338A0"/>
    <w:rsid w:val="00E232CC"/>
    <w:rsid w:val="00E56C73"/>
    <w:rsid w:val="00F331DC"/>
    <w:rsid w:val="00F43DD1"/>
    <w:rsid w:val="00FA59A9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Weekly%20newsletter.dotx</Template>
  <TotalTime>8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Sisil John</dc:creator>
  <cp:lastModifiedBy>Samuel Joseph</cp:lastModifiedBy>
  <cp:revision>13</cp:revision>
  <cp:lastPrinted>2020-08-21T17:51:00Z</cp:lastPrinted>
  <dcterms:created xsi:type="dcterms:W3CDTF">2020-08-29T17:42:00Z</dcterms:created>
  <dcterms:modified xsi:type="dcterms:W3CDTF">2020-08-29T17:50:00Z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