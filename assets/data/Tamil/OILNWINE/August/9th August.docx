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3241C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DCEB65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76CF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3D95693" w14:textId="77777777" w:rsidR="00376CF0" w:rsidRPr="00376CF0" w:rsidRDefault="00376CF0" w:rsidP="00376CF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76C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எஸ்றா 8:21-9:15</w:t>
                  </w:r>
                </w:p>
                <w:p w14:paraId="13DB0EAF" w14:textId="77777777" w:rsidR="00376CF0" w:rsidRPr="00376CF0" w:rsidRDefault="00376CF0" w:rsidP="00376CF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76C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கொரிந்தியர் 5:1-13</w:t>
                  </w:r>
                </w:p>
                <w:p w14:paraId="55CF1BC6" w14:textId="77777777" w:rsidR="00376CF0" w:rsidRPr="00376CF0" w:rsidRDefault="00376CF0" w:rsidP="00376CF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76C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31:1-8</w:t>
                  </w:r>
                </w:p>
                <w:p w14:paraId="3F50C377" w14:textId="056970B9" w:rsidR="009A0942" w:rsidRPr="007A1E95" w:rsidRDefault="00376CF0" w:rsidP="00376CF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76C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21:1-2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241C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241C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241C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CAB751E" w14:textId="7E87628B" w:rsidR="00A062B8" w:rsidRDefault="00376CF0" w:rsidP="00376CF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"ஆனதால் இடித்துப்போட அல்ல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ஊன்றக்கட்டவே கர்த்தர் எனக்குக் கொடுத்த அதிகாரத்தின்படி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உங்களிடத்தில் வந்திருக்கும்போது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கண்டிதம்பண்ணாதபடிக்கு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தூரமாயிருந்து இவைகளை எழுதுகிறேன்." (2 கொரிந்தியர் 13:10).  “நான் உங்களிடமிருந்து விலகி இருக்கும்போது இதை எழுதுகிறேன்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இதனால் நான் வரும்போது எனது அதிகாரத்தைப் பயன்படுத்துவதில் நான் கடுமையாக இருக்க வேண்டியதில்லை. இடித்துப்போட அல்ல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உங்களைக் கட்டியெழுப்பவே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கர்த்தர் எனக்கு இந்த அதிகாரத்தைக் கொடுத்தார்.” என்று நியூ செஞ்சுரி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(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New Century)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பைபிள் கூறுகிறது. நம் வாழ்வில் உண்மையான ஊழியர்கள் நம்மை திருத்துவதின் நோக்கம்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நம்மைக் கட்டியெழுப்பவே தவிர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 அழிக்க அல்ல. அபிஷேகம் செய்யப்பட்ட ஊழியங்களின் குறிக்கோள்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பரிசுத்தவான்கள்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அசுத்தமாகவோ தீட்டுப்படவோ கூடாது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வாழ்வில் தங்கள் அழைப்பை இழந்துவிடக்கூடாது என்பதே ஆகும்.  ஆரம்பகால சபையில்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பவுலைப் போன்ற அபிஷேகம் பெற்ற மனிதர்களிடமிருந்து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நல்ல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ஆரோக்கியமான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ஆலோசனைகள் இருந்தபோதிலும்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பயங்கரமான நிலைக்கு தள்ளப்பட்டது. அப்போஸ்தலனாகிய பவுலைப் போன்ற மனிதர்கள்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சபைக்கு ஆலோசனை வழங்கும் படி இருந்த  நாட்களில்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இதுபோன்ற ஒன்று நடந்திருக்குமானால்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இன்றைய சபைக்கு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9" style="position:absolute;left:0;text-align:left;margin-left:-7.65pt;margin-top:730.5pt;width:630pt;height:13.7pt;z-index:2517319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நேரிட்டிருக்கிற பெரும் ஆபத்தை நினைத்துப்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பாருங்கள்! பிரியமானவர்களே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நினைத்துப் பார்ப்பது பயங்கரமாகவும் பயமாகவும் இருக்கிறது! இன்று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பலர் தங்கள் மாம்சத்திற்கும் ஆத்துமாவிற்கும் உணவளிக்க மட்டுமே தேவனுடைய வீட்டிற்கு வருகிறார்கள்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ஆவியின் நிலையைக் குறித்து சிறிதும் சிந்திக்கவில்லை. அவர்கள் கொரிந்தியர்களைப் போலவே பெரும் ஏமாற்றத்தில் வாழ்கின்றனர்.  அவர்கள் தேவனுடைய வீட்டிற்கு கடமையுணர்வுடன் வருகிறார்கள்</w:t>
      </w:r>
      <w:r w:rsidRPr="00376CF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76C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தங்கள் பாவங்களுக்காக மனந்திரும்பத் தவறுகிறார்கள்.</w:t>
      </w:r>
    </w:p>
    <w:p w14:paraId="5E462EDB" w14:textId="5CD82FB7" w:rsidR="008E23C4" w:rsidRPr="00E20AA5" w:rsidRDefault="003241C9" w:rsidP="00E20AA5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608A41" w14:textId="2ADC66AF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645C0889" w14:textId="39C05C1E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239AB767" w14:textId="017AAF5B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5AA5EDBB" w14:textId="2A9DF734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092143C9" w14:textId="5C322AD8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0BA27C7C" w14:textId="738E569E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369DE6BB" w14:textId="62A96D2C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18CE17A4" w14:textId="356D9C36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490E8ED8" w14:textId="4E8ADC65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4035E60F" w14:textId="6EC79F58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7B38E143" w14:textId="5026AF90" w:rsidR="00376CF0" w:rsidRDefault="00376CF0" w:rsidP="002A1404">
      <w:pPr>
        <w:rPr>
          <w:rFonts w:ascii="Latha" w:hAnsi="Latha" w:cs="Arial Unicode MS"/>
          <w:noProof/>
          <w:sz w:val="28"/>
        </w:rPr>
      </w:pPr>
    </w:p>
    <w:p w14:paraId="772A1AA0" w14:textId="77777777" w:rsidR="00376CF0" w:rsidRPr="00E50352" w:rsidRDefault="00376CF0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3241C9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3241C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4.9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3241C9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A05977C" w:rsidR="00DE09CC" w:rsidRPr="00DE09CC" w:rsidRDefault="00376CF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76C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ஒருவரிலொருவர் அன்பாயிருங்கள்</w:t>
      </w:r>
      <w:r w:rsidRPr="00376C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376C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நான் உங்களில் அன்பாயிருந்ததுபோல நீங்களும் ஒருவரிலொருவர் அன்பாயிருங்கள்.</w:t>
      </w:r>
    </w:p>
    <w:p w14:paraId="55C1D446" w14:textId="6608E672" w:rsidR="00376CF0" w:rsidRDefault="00376CF0" w:rsidP="00376CF0">
      <w:pPr>
        <w:jc w:val="right"/>
        <w:rPr>
          <w:sz w:val="40"/>
          <w:szCs w:val="32"/>
          <w:lang w:val="en-IN"/>
        </w:rPr>
      </w:pPr>
      <w:r w:rsidRPr="00376C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13:34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  <w:r w:rsidR="00D0266E">
          <w:t>‬</w:t>
        </w:r>
        <w:r w:rsidR="00E733D4">
          <w:t>‬</w:t>
        </w:r>
        <w:r w:rsidR="00E33E5F">
          <w:t>‬</w:t>
        </w:r>
        <w:r w:rsidR="003241C9">
          <w:t>‬</w:t>
        </w:r>
      </w:bdo>
    </w:p>
    <w:p w14:paraId="03C4DC87" w14:textId="324CD919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49315472" w14:textId="04817462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755A7458" w14:textId="2A2E3C45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4ACAF6E9" w14:textId="676F2C4C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2F034FC7" w14:textId="2D185BE9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1A8AD296" w14:textId="5ABD8F45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352E2E8C" w14:textId="47BC7A97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24B7C282" w14:textId="38ADABED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79A96D80" w14:textId="77777777" w:rsidR="00376CF0" w:rsidRDefault="00376CF0" w:rsidP="00BD64CB">
      <w:pPr>
        <w:ind w:right="1676"/>
        <w:rPr>
          <w:sz w:val="40"/>
          <w:szCs w:val="32"/>
          <w:lang w:val="en-IN"/>
        </w:rPr>
      </w:pPr>
    </w:p>
    <w:p w14:paraId="37DF80E3" w14:textId="77777777" w:rsidR="00A062B8" w:rsidRDefault="00A062B8" w:rsidP="002217DE">
      <w:pPr>
        <w:ind w:right="167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3241C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34B7" w14:textId="77777777" w:rsidR="003241C9" w:rsidRDefault="003241C9" w:rsidP="00A01902">
      <w:r>
        <w:separator/>
      </w:r>
    </w:p>
  </w:endnote>
  <w:endnote w:type="continuationSeparator" w:id="0">
    <w:p w14:paraId="4E990128" w14:textId="77777777" w:rsidR="003241C9" w:rsidRDefault="003241C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B22E" w14:textId="77777777" w:rsidR="003241C9" w:rsidRDefault="003241C9" w:rsidP="00A01902">
      <w:r>
        <w:separator/>
      </w:r>
    </w:p>
  </w:footnote>
  <w:footnote w:type="continuationSeparator" w:id="0">
    <w:p w14:paraId="1F181E47" w14:textId="77777777" w:rsidR="003241C9" w:rsidRDefault="003241C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17DE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1C9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76CF0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27431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5941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062B8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D64CB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266E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3E5F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3D4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3199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93340"/>
    <w:rsid w:val="003A5AA9"/>
    <w:rsid w:val="003C6F6E"/>
    <w:rsid w:val="003D4F4C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A7BA4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2021-08-09T12:54:00Z</cp:lastPrinted>
  <dcterms:created xsi:type="dcterms:W3CDTF">2021-08-09T12:56:00Z</dcterms:created>
  <dcterms:modified xsi:type="dcterms:W3CDTF">2021-08-09T12:56:00Z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