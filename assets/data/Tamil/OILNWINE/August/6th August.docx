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E33E5F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57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746607BB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655475" w:rsidRPr="00655475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ஆகஸ்ட்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2217DE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6</w:t>
                  </w:r>
                  <w:r w:rsidR="00AA4931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64DF5128" w14:textId="77777777" w:rsidR="002217DE" w:rsidRPr="002217DE" w:rsidRDefault="002217DE" w:rsidP="002217DE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2217D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எஸ்றா 3:1-4:23</w:t>
                  </w:r>
                </w:p>
                <w:p w14:paraId="663957F4" w14:textId="77777777" w:rsidR="002217DE" w:rsidRPr="002217DE" w:rsidRDefault="002217DE" w:rsidP="002217DE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2217D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கொரிந்தியர் 2:6-3:4</w:t>
                  </w:r>
                </w:p>
                <w:p w14:paraId="40F0161D" w14:textId="77777777" w:rsidR="002217DE" w:rsidRPr="002217DE" w:rsidRDefault="002217DE" w:rsidP="002217DE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2217D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28:1-9</w:t>
                  </w:r>
                </w:p>
                <w:p w14:paraId="3F50C377" w14:textId="558D34A5" w:rsidR="009A0942" w:rsidRPr="007A1E95" w:rsidRDefault="002217DE" w:rsidP="002217DE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217D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20:24-25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E33E5F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E33E5F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E33E5F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6CAB751E" w14:textId="56127330" w:rsidR="00A062B8" w:rsidRDefault="002217DE" w:rsidP="002217DE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2217D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வேலை செய்யும் இடத்தில் நாம் மிகவும் கவனமாக இருக்க வேண்டும்! நம் வாழ்க்கையை வாழ்வதற்கு</w:t>
      </w:r>
      <w:r w:rsidRPr="002217D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2217D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உலகத்தின் ஞானத்தை நாம் ஏன் கடன் வாங்குகிறோம்</w:t>
      </w:r>
      <w:r w:rsidRPr="002217DE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2217D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இதைக் குறித்து நாம் மிகவும் கவனமாகவும் விவேகமாகவும் இருக்க வேண்டும்! இந்த உலகத்தின் ஞானத்தை நாம் கடன் வாங்கினால்</w:t>
      </w:r>
      <w:r w:rsidRPr="002217D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2217D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 நம் ஒவ்வொருவருக்குள்ளும் வைத்திருக்கும் அந்த சிறிய நம்பிக்கையை அது கேள்விக்குள்ளாக்கும். பலர் கிறிஸ்துவில் நன்றாகத் தொடங்குகிறார்கள்</w:t>
      </w:r>
      <w:r w:rsidRPr="002217DE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2217DE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ஆனால் பின்னர் இயற்கை மனிதனின் ஞானம் உள்ளே வந்து தங்களின் இரட்சிப்பின் நம்பிக்கையை கேள்வி கேட்கத் தொடங்குகிறது. இந்த பிரச்சனையில் நாம் </w:t>
      </w:r>
      <w:r w:rsidRPr="002217DE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உணர்திறன் உடையவர்களாக இருக்க வேண்டும். "தேவனே</w:t>
      </w:r>
      <w:r w:rsidRPr="002217D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2217D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 கற்றலும் என் அறிவும் என் தேவனுடன் ஒன்றாக இருக்கட்டும்" என்ற ஜெபத்துடனான அறிவாக அது இருக்க வேண்டும் என்பதே நம்முடைய விருப்பமாக இருப்பதாக! அவரே நம் பாதுகாப்பு</w:t>
      </w:r>
      <w:r w:rsidRPr="002217DE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2217D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பெற்றுக் கொள்ளும் அறிவு</w:t>
      </w:r>
      <w:r w:rsidRPr="002217D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2217D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தேவனால் நமக்கு ஞானமாக்கப்பட்ட கிறிஸ்துவிலிருந்து பெற்றுக் கொள்ளுகிறதாயிருக்க வேண்டும். நமக்கு தேவனால் ஞானமாக்கப்பட்ட அவரோடு இணைந்ததாக அனைத்தும் இருக்க வேண்டும். "எப்படியெனில்</w:t>
      </w:r>
      <w:r w:rsidRPr="002217D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2217D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தேவஞானத்துக்கேற்றபடி உலகமானது சுயஞானத்தினாலே தேவனை அறியாதிருக்கையில்</w:t>
      </w:r>
      <w:r w:rsidRPr="002217D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2217D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பைத்தியமாகத் தோன்றுகிற பிரசங்கத்தினாலே விசுவாசிக்கிறவர்களை இரட்சிக்க தேவனுக்குப் பிரியமாயிற்று." என்று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415" style="position:absolute;left:0;text-align:left;margin-left:-8.4pt;margin-top:731.25pt;width:630pt;height:13.7pt;z-index:25173196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2217DE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1 கொரி. 1:21 கூறுகிறது. நமக்கு ஞானமாக்கப்பட்ட கிறிஸ்துவோடு இணைந்திருக்கும்படி ஆவியானவரின் உள்ளான </w:t>
      </w:r>
      <w:r w:rsidRPr="002217DE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தூண்டுதலுக்கு நாம் நம்மையே கொடுக்க வேண்டும்.</w:t>
      </w:r>
    </w:p>
    <w:p w14:paraId="5E462EDB" w14:textId="5CD82FB7" w:rsidR="008E23C4" w:rsidRPr="00E20AA5" w:rsidRDefault="00E33E5F" w:rsidP="00E20AA5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413" style="position:absolute;left:0;text-align:left;margin-left:-9.15pt;margin-top:730.5pt;width:630pt;height:13.7pt;z-index:2517309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8"/>
        </w:rPr>
        <w:pict w14:anchorId="3CC91F6C">
          <v:rect id="_x0000_s1357" style="position:absolute;left:0;text-align:left;margin-left:-6.15pt;margin-top:732pt;width:630pt;height:13.7pt;z-index:25172992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39608A41" w14:textId="77777777" w:rsidR="002A1404" w:rsidRPr="00E50352" w:rsidRDefault="002A1404" w:rsidP="002A1404">
      <w:pPr>
        <w:rPr>
          <w:rFonts w:ascii="Latha" w:hAnsi="Latha" w:cs="Arial Unicode MS"/>
          <w:noProof/>
          <w:sz w:val="28"/>
          <w:cs/>
        </w:rPr>
      </w:pPr>
    </w:p>
    <w:p w14:paraId="0792ECD7" w14:textId="7B3D06BE" w:rsidR="00DE61B0" w:rsidRPr="00DE61B0" w:rsidRDefault="00E33E5F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347" style="position:absolute;left:0;text-align:left;margin-left:-4.95pt;margin-top:729.6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4301C851" w:rsidR="006D514C" w:rsidRPr="00DE61B0" w:rsidRDefault="00E33E5F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132.4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5340AC98" w:rsidR="00E56B79" w:rsidRDefault="00E33E5F" w:rsidP="006D514C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lang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732A14E3" w14:textId="77777777" w:rsidR="00CF69DE" w:rsidRDefault="00CF69D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209D238D" w:rsidR="00DE09CC" w:rsidRPr="00DE09CC" w:rsidRDefault="002217DE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2217DE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உங்களுக்குள்ளே முறுமுறுக்கவேண்டாம்.</w:t>
      </w:r>
    </w:p>
    <w:p w14:paraId="69A5B3B8" w14:textId="1286EAEF" w:rsidR="00C35299" w:rsidRPr="001A286F" w:rsidRDefault="002217DE" w:rsidP="001A286F">
      <w:pPr>
        <w:jc w:val="right"/>
        <w:rPr>
          <w:szCs w:val="20"/>
          <w:lang w:val="en-IN"/>
        </w:rPr>
      </w:pPr>
      <w:r w:rsidRPr="002217DE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யோவான் 6:43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D7441F">
          <w:t>‬</w:t>
        </w:r>
        <w:r w:rsidR="00890191">
          <w:t>‬</w:t>
        </w:r>
        <w:r w:rsidR="00C82206">
          <w:t>‬</w:t>
        </w:r>
        <w:r w:rsidR="00DB6EC9">
          <w:t>‬</w:t>
        </w:r>
        <w:r w:rsidR="00AC185F">
          <w:t>‬</w:t>
        </w:r>
        <w:r w:rsidR="002F54E5">
          <w:t>‬</w:t>
        </w:r>
        <w:r w:rsidR="00002450">
          <w:t>‬</w:t>
        </w:r>
        <w:r w:rsidR="008A0067">
          <w:t>‬</w:t>
        </w:r>
        <w:r w:rsidR="00B27743">
          <w:t>‬</w:t>
        </w:r>
        <w:r w:rsidR="0083624E">
          <w:t>‬</w:t>
        </w:r>
        <w:r w:rsidR="00930B57">
          <w:t>‬</w:t>
        </w:r>
        <w:r w:rsidR="00DF2F68">
          <w:t>‬</w:t>
        </w:r>
        <w:r w:rsidR="006C27C9">
          <w:t>‬</w:t>
        </w:r>
        <w:r w:rsidR="00D82C29">
          <w:t>‬</w:t>
        </w:r>
        <w:r w:rsidR="001746F7">
          <w:t>‬</w:t>
        </w:r>
        <w:r w:rsidR="00F378F4">
          <w:t>‬</w:t>
        </w:r>
        <w:r w:rsidR="00941993">
          <w:t>‬</w:t>
        </w:r>
        <w:r w:rsidR="002E3126">
          <w:t>‬</w:t>
        </w:r>
        <w:r w:rsidR="0066034B">
          <w:t>‬</w:t>
        </w:r>
        <w:r w:rsidR="00F63CFB">
          <w:t>‬</w:t>
        </w:r>
        <w:r w:rsidR="00626162">
          <w:t>‬</w:t>
        </w:r>
        <w:r w:rsidR="004E468C">
          <w:t>‬</w:t>
        </w:r>
        <w:r w:rsidR="00217691">
          <w:t>‬</w:t>
        </w:r>
        <w:r w:rsidR="00E401BC">
          <w:t>‬</w:t>
        </w:r>
        <w:r w:rsidR="005A7DFB">
          <w:t>‬</w:t>
        </w:r>
        <w:r w:rsidR="00B50BCC">
          <w:t>‬</w:t>
        </w:r>
        <w:r w:rsidR="00BF6BDF">
          <w:t>‬</w:t>
        </w:r>
        <w:r w:rsidR="008B78ED">
          <w:t>‬</w:t>
        </w:r>
        <w:r w:rsidR="00DB40A1">
          <w:t>‬</w:t>
        </w:r>
        <w:r w:rsidR="00FD2847">
          <w:t>‬</w:t>
        </w:r>
        <w:r w:rsidR="00B97696">
          <w:t>‬</w:t>
        </w:r>
        <w:r w:rsidR="00D14861">
          <w:t>‬</w:t>
        </w:r>
        <w:r w:rsidR="00B26CD8">
          <w:t>‬</w:t>
        </w:r>
        <w:r w:rsidR="00471DBF">
          <w:t>‬</w:t>
        </w:r>
        <w:r w:rsidR="00454456">
          <w:t>‬</w:t>
        </w:r>
        <w:r w:rsidR="00840E62">
          <w:t>‬</w:t>
        </w:r>
        <w:r w:rsidR="00686861">
          <w:t>‬</w:t>
        </w:r>
        <w:r w:rsidR="00E87B59">
          <w:t>‬</w:t>
        </w:r>
        <w:r w:rsidR="00B11AF9">
          <w:t>‬</w:t>
        </w:r>
        <w:r w:rsidR="004D778A">
          <w:t>‬</w:t>
        </w:r>
        <w:r w:rsidR="003E5F15">
          <w:t>‬</w:t>
        </w:r>
        <w:r w:rsidR="003E5F15">
          <w:t>‬</w:t>
        </w:r>
        <w:r w:rsidR="000D34CD">
          <w:t>‬</w:t>
        </w:r>
        <w:r w:rsidR="005922AC">
          <w:t>‬</w:t>
        </w:r>
        <w:r w:rsidR="00A207ED">
          <w:t>‬</w:t>
        </w:r>
        <w:r w:rsidR="00B620B2">
          <w:t>‬</w:t>
        </w:r>
        <w:r w:rsidR="00E00929">
          <w:t>‬</w:t>
        </w:r>
        <w:r w:rsidR="00C72B8B">
          <w:t>‬</w:t>
        </w:r>
        <w:r w:rsidR="00345D47">
          <w:t>‬</w:t>
        </w:r>
        <w:r w:rsidR="006433F5">
          <w:t>‬</w:t>
        </w:r>
        <w:r w:rsidR="008C12FA">
          <w:t>‬</w:t>
        </w:r>
        <w:r w:rsidR="00ED2F28">
          <w:t>‬</w:t>
        </w:r>
        <w:r w:rsidR="00D0266E">
          <w:t>‬</w:t>
        </w:r>
        <w:r w:rsidR="00E733D4">
          <w:t>‬</w:t>
        </w:r>
        <w:r w:rsidR="00E33E5F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73C6BB6A" w14:textId="250DE495" w:rsidR="0059018C" w:rsidRDefault="0059018C" w:rsidP="00B26186">
      <w:pPr>
        <w:ind w:left="1276" w:right="1676" w:hanging="1366"/>
        <w:rPr>
          <w:sz w:val="40"/>
          <w:szCs w:val="32"/>
          <w:lang w:val="en-IN"/>
        </w:rPr>
      </w:pPr>
    </w:p>
    <w:p w14:paraId="08DA184F" w14:textId="18DBF585" w:rsidR="00A062B8" w:rsidRDefault="00A062B8" w:rsidP="00B26186">
      <w:pPr>
        <w:ind w:left="1276" w:right="1676" w:hanging="1366"/>
        <w:rPr>
          <w:sz w:val="40"/>
          <w:szCs w:val="32"/>
          <w:lang w:val="en-IN"/>
        </w:rPr>
      </w:pPr>
    </w:p>
    <w:p w14:paraId="4966A916" w14:textId="5CEF8F37" w:rsidR="00427431" w:rsidRDefault="00427431" w:rsidP="00B26186">
      <w:pPr>
        <w:ind w:left="1276" w:right="1676" w:hanging="1366"/>
        <w:rPr>
          <w:sz w:val="40"/>
          <w:szCs w:val="32"/>
          <w:lang w:val="en-IN"/>
        </w:rPr>
      </w:pPr>
    </w:p>
    <w:p w14:paraId="6D561A41" w14:textId="1B3A1153" w:rsidR="002217DE" w:rsidRDefault="002217DE" w:rsidP="00B26186">
      <w:pPr>
        <w:ind w:left="1276" w:right="1676" w:hanging="1366"/>
        <w:rPr>
          <w:sz w:val="40"/>
          <w:szCs w:val="32"/>
          <w:lang w:val="en-IN"/>
        </w:rPr>
      </w:pPr>
    </w:p>
    <w:p w14:paraId="1DB74B3C" w14:textId="1BCE0B79" w:rsidR="002217DE" w:rsidRDefault="002217DE" w:rsidP="00B26186">
      <w:pPr>
        <w:ind w:left="1276" w:right="1676" w:hanging="1366"/>
        <w:rPr>
          <w:sz w:val="40"/>
          <w:szCs w:val="32"/>
          <w:lang w:val="en-IN"/>
        </w:rPr>
      </w:pPr>
    </w:p>
    <w:p w14:paraId="4A9AF028" w14:textId="77777777" w:rsidR="002217DE" w:rsidRDefault="002217DE" w:rsidP="00B26186">
      <w:pPr>
        <w:ind w:left="1276" w:right="1676" w:hanging="1366"/>
        <w:rPr>
          <w:sz w:val="40"/>
          <w:szCs w:val="32"/>
          <w:lang w:val="en-IN"/>
        </w:rPr>
      </w:pPr>
    </w:p>
    <w:p w14:paraId="1C227D97" w14:textId="77777777" w:rsidR="00A062B8" w:rsidRDefault="00A062B8" w:rsidP="00B26186">
      <w:pPr>
        <w:ind w:left="1276" w:right="1676" w:hanging="1366"/>
        <w:rPr>
          <w:sz w:val="40"/>
          <w:szCs w:val="32"/>
          <w:lang w:val="en-IN"/>
        </w:rPr>
      </w:pPr>
    </w:p>
    <w:p w14:paraId="37DF80E3" w14:textId="77777777" w:rsidR="00A062B8" w:rsidRDefault="00A062B8" w:rsidP="002217DE">
      <w:pPr>
        <w:ind w:right="1676"/>
        <w:rPr>
          <w:sz w:val="40"/>
          <w:szCs w:val="32"/>
          <w:lang w:val="en-IN"/>
        </w:rPr>
      </w:pPr>
    </w:p>
    <w:p w14:paraId="3664B31E" w14:textId="1B227804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E33E5F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19CF4" w14:textId="77777777" w:rsidR="00E33E5F" w:rsidRDefault="00E33E5F" w:rsidP="00A01902">
      <w:r>
        <w:separator/>
      </w:r>
    </w:p>
  </w:endnote>
  <w:endnote w:type="continuationSeparator" w:id="0">
    <w:p w14:paraId="4D6465AC" w14:textId="77777777" w:rsidR="00E33E5F" w:rsidRDefault="00E33E5F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54613" w14:textId="77777777" w:rsidR="00E33E5F" w:rsidRDefault="00E33E5F" w:rsidP="00A01902">
      <w:r>
        <w:separator/>
      </w:r>
    </w:p>
  </w:footnote>
  <w:footnote w:type="continuationSeparator" w:id="0">
    <w:p w14:paraId="3AC5B3A3" w14:textId="77777777" w:rsidR="00E33E5F" w:rsidRDefault="00E33E5F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0ED569B4" w:rsidR="009A0942" w:rsidRDefault="009A0942">
    <w:pPr>
      <w:pStyle w:val="Header"/>
    </w:pP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49">
      <o:colormru v:ext="edit" colors="#46646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450"/>
    <w:rsid w:val="000029C0"/>
    <w:rsid w:val="00003148"/>
    <w:rsid w:val="00007377"/>
    <w:rsid w:val="00011C02"/>
    <w:rsid w:val="00021A26"/>
    <w:rsid w:val="00025895"/>
    <w:rsid w:val="00031082"/>
    <w:rsid w:val="00032326"/>
    <w:rsid w:val="0004029A"/>
    <w:rsid w:val="00042B7E"/>
    <w:rsid w:val="00046977"/>
    <w:rsid w:val="000503CE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093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0B8F"/>
    <w:rsid w:val="000B2964"/>
    <w:rsid w:val="000B41C0"/>
    <w:rsid w:val="000B4C4C"/>
    <w:rsid w:val="000C44AD"/>
    <w:rsid w:val="000C5790"/>
    <w:rsid w:val="000C5BF3"/>
    <w:rsid w:val="000C62F0"/>
    <w:rsid w:val="000D34CD"/>
    <w:rsid w:val="000D360C"/>
    <w:rsid w:val="000D3907"/>
    <w:rsid w:val="000D4DAC"/>
    <w:rsid w:val="000D6BFC"/>
    <w:rsid w:val="000D73DC"/>
    <w:rsid w:val="000E2DF3"/>
    <w:rsid w:val="000E6D4E"/>
    <w:rsid w:val="000F12C3"/>
    <w:rsid w:val="000F2FB0"/>
    <w:rsid w:val="000F582D"/>
    <w:rsid w:val="000F790E"/>
    <w:rsid w:val="0010320D"/>
    <w:rsid w:val="0010340A"/>
    <w:rsid w:val="00111B8F"/>
    <w:rsid w:val="001149B1"/>
    <w:rsid w:val="00116A43"/>
    <w:rsid w:val="00117FF8"/>
    <w:rsid w:val="001232CC"/>
    <w:rsid w:val="001244AC"/>
    <w:rsid w:val="0012676A"/>
    <w:rsid w:val="00127777"/>
    <w:rsid w:val="0013256B"/>
    <w:rsid w:val="00143C27"/>
    <w:rsid w:val="001454C5"/>
    <w:rsid w:val="00146C3C"/>
    <w:rsid w:val="00151EB9"/>
    <w:rsid w:val="00161BCC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6F7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1E5A"/>
    <w:rsid w:val="0021298D"/>
    <w:rsid w:val="00212BED"/>
    <w:rsid w:val="002144E4"/>
    <w:rsid w:val="002163F7"/>
    <w:rsid w:val="00217457"/>
    <w:rsid w:val="00217691"/>
    <w:rsid w:val="00220D7E"/>
    <w:rsid w:val="00220F40"/>
    <w:rsid w:val="002217DE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4B69"/>
    <w:rsid w:val="00277A0A"/>
    <w:rsid w:val="00282153"/>
    <w:rsid w:val="00285211"/>
    <w:rsid w:val="0028567A"/>
    <w:rsid w:val="00291561"/>
    <w:rsid w:val="00293A0B"/>
    <w:rsid w:val="00293FB2"/>
    <w:rsid w:val="002A1404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E0EAB"/>
    <w:rsid w:val="002E3126"/>
    <w:rsid w:val="002F26F2"/>
    <w:rsid w:val="002F29DB"/>
    <w:rsid w:val="002F43C2"/>
    <w:rsid w:val="002F54E5"/>
    <w:rsid w:val="002F7A7A"/>
    <w:rsid w:val="00307BFD"/>
    <w:rsid w:val="00307FB8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5D47"/>
    <w:rsid w:val="00347FC9"/>
    <w:rsid w:val="00361CF0"/>
    <w:rsid w:val="00361EBA"/>
    <w:rsid w:val="00362404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E5F15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27431"/>
    <w:rsid w:val="004313F0"/>
    <w:rsid w:val="00436A20"/>
    <w:rsid w:val="00443610"/>
    <w:rsid w:val="00451C59"/>
    <w:rsid w:val="00451E5F"/>
    <w:rsid w:val="00452343"/>
    <w:rsid w:val="00454456"/>
    <w:rsid w:val="00455105"/>
    <w:rsid w:val="004555FB"/>
    <w:rsid w:val="004614C1"/>
    <w:rsid w:val="00461A9C"/>
    <w:rsid w:val="00463D8F"/>
    <w:rsid w:val="004706A7"/>
    <w:rsid w:val="00471DBF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D778A"/>
    <w:rsid w:val="004E0E6F"/>
    <w:rsid w:val="004E4408"/>
    <w:rsid w:val="004E468C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821E9"/>
    <w:rsid w:val="0059018C"/>
    <w:rsid w:val="00590BD8"/>
    <w:rsid w:val="005922AC"/>
    <w:rsid w:val="0059260A"/>
    <w:rsid w:val="0059405D"/>
    <w:rsid w:val="0059570E"/>
    <w:rsid w:val="005A03E0"/>
    <w:rsid w:val="005A4E69"/>
    <w:rsid w:val="005A7DFB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C70CE"/>
    <w:rsid w:val="005D446B"/>
    <w:rsid w:val="005E2505"/>
    <w:rsid w:val="005E3B3C"/>
    <w:rsid w:val="005E65CB"/>
    <w:rsid w:val="005E6906"/>
    <w:rsid w:val="005F0E35"/>
    <w:rsid w:val="005F1AA7"/>
    <w:rsid w:val="005F1F06"/>
    <w:rsid w:val="005F346F"/>
    <w:rsid w:val="006020F8"/>
    <w:rsid w:val="00603DFC"/>
    <w:rsid w:val="006102A6"/>
    <w:rsid w:val="006208B0"/>
    <w:rsid w:val="00625F3B"/>
    <w:rsid w:val="00626162"/>
    <w:rsid w:val="00627297"/>
    <w:rsid w:val="006304F7"/>
    <w:rsid w:val="006323F6"/>
    <w:rsid w:val="006326FC"/>
    <w:rsid w:val="0063517B"/>
    <w:rsid w:val="00642894"/>
    <w:rsid w:val="006433F5"/>
    <w:rsid w:val="00652504"/>
    <w:rsid w:val="006551E0"/>
    <w:rsid w:val="00655475"/>
    <w:rsid w:val="0065625C"/>
    <w:rsid w:val="0066034B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86861"/>
    <w:rsid w:val="006923A9"/>
    <w:rsid w:val="006923BC"/>
    <w:rsid w:val="0069673B"/>
    <w:rsid w:val="0069775F"/>
    <w:rsid w:val="006A010F"/>
    <w:rsid w:val="006A0428"/>
    <w:rsid w:val="006A3779"/>
    <w:rsid w:val="006B0703"/>
    <w:rsid w:val="006B1157"/>
    <w:rsid w:val="006B1748"/>
    <w:rsid w:val="006B75D8"/>
    <w:rsid w:val="006B7B8F"/>
    <w:rsid w:val="006C052C"/>
    <w:rsid w:val="006C080B"/>
    <w:rsid w:val="006C126D"/>
    <w:rsid w:val="006C2233"/>
    <w:rsid w:val="006C27C9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05F"/>
    <w:rsid w:val="007071A8"/>
    <w:rsid w:val="007073B3"/>
    <w:rsid w:val="00707C14"/>
    <w:rsid w:val="007102F8"/>
    <w:rsid w:val="00714470"/>
    <w:rsid w:val="00714E37"/>
    <w:rsid w:val="00715D58"/>
    <w:rsid w:val="0071694C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2550"/>
    <w:rsid w:val="00746E74"/>
    <w:rsid w:val="00747145"/>
    <w:rsid w:val="00753AB3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128E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27D83"/>
    <w:rsid w:val="00834AC0"/>
    <w:rsid w:val="00834D6F"/>
    <w:rsid w:val="008351ED"/>
    <w:rsid w:val="0083624E"/>
    <w:rsid w:val="008403E8"/>
    <w:rsid w:val="00840E62"/>
    <w:rsid w:val="0084150F"/>
    <w:rsid w:val="00841714"/>
    <w:rsid w:val="00842F23"/>
    <w:rsid w:val="0085300A"/>
    <w:rsid w:val="00855781"/>
    <w:rsid w:val="00855B0D"/>
    <w:rsid w:val="00861216"/>
    <w:rsid w:val="00863554"/>
    <w:rsid w:val="00877FA3"/>
    <w:rsid w:val="008808D4"/>
    <w:rsid w:val="00881FD0"/>
    <w:rsid w:val="00882A5B"/>
    <w:rsid w:val="00883AF6"/>
    <w:rsid w:val="0088505F"/>
    <w:rsid w:val="00890191"/>
    <w:rsid w:val="00892711"/>
    <w:rsid w:val="00892767"/>
    <w:rsid w:val="00893D6F"/>
    <w:rsid w:val="008943BA"/>
    <w:rsid w:val="0089455A"/>
    <w:rsid w:val="00896876"/>
    <w:rsid w:val="00896EBE"/>
    <w:rsid w:val="008A0067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B78ED"/>
    <w:rsid w:val="008C12FA"/>
    <w:rsid w:val="008C7E74"/>
    <w:rsid w:val="008D0F9D"/>
    <w:rsid w:val="008D2AEF"/>
    <w:rsid w:val="008D2BBE"/>
    <w:rsid w:val="008D6FD3"/>
    <w:rsid w:val="008D7974"/>
    <w:rsid w:val="008D7E0B"/>
    <w:rsid w:val="008E23C4"/>
    <w:rsid w:val="008E3ABF"/>
    <w:rsid w:val="008E7C99"/>
    <w:rsid w:val="008F24E2"/>
    <w:rsid w:val="008F2DB6"/>
    <w:rsid w:val="008F46F4"/>
    <w:rsid w:val="00901FE8"/>
    <w:rsid w:val="00903981"/>
    <w:rsid w:val="009039FD"/>
    <w:rsid w:val="00907A79"/>
    <w:rsid w:val="00912DB4"/>
    <w:rsid w:val="0091452E"/>
    <w:rsid w:val="009158B5"/>
    <w:rsid w:val="00916741"/>
    <w:rsid w:val="00916C9D"/>
    <w:rsid w:val="009217C2"/>
    <w:rsid w:val="00926843"/>
    <w:rsid w:val="00930B57"/>
    <w:rsid w:val="00931AB0"/>
    <w:rsid w:val="00932025"/>
    <w:rsid w:val="00932A3C"/>
    <w:rsid w:val="00936D8F"/>
    <w:rsid w:val="00937883"/>
    <w:rsid w:val="00937B89"/>
    <w:rsid w:val="009410CD"/>
    <w:rsid w:val="00941993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3369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18AD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4A43"/>
    <w:rsid w:val="00A062B8"/>
    <w:rsid w:val="00A10C73"/>
    <w:rsid w:val="00A13521"/>
    <w:rsid w:val="00A16250"/>
    <w:rsid w:val="00A207ED"/>
    <w:rsid w:val="00A20CAC"/>
    <w:rsid w:val="00A24DF1"/>
    <w:rsid w:val="00A2652D"/>
    <w:rsid w:val="00A26741"/>
    <w:rsid w:val="00A301CA"/>
    <w:rsid w:val="00A31151"/>
    <w:rsid w:val="00A3180C"/>
    <w:rsid w:val="00A319E3"/>
    <w:rsid w:val="00A33464"/>
    <w:rsid w:val="00A37467"/>
    <w:rsid w:val="00A41807"/>
    <w:rsid w:val="00A47B68"/>
    <w:rsid w:val="00A51AAD"/>
    <w:rsid w:val="00A541FA"/>
    <w:rsid w:val="00A57432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9703C"/>
    <w:rsid w:val="00AA053D"/>
    <w:rsid w:val="00AA08B3"/>
    <w:rsid w:val="00AA2DDA"/>
    <w:rsid w:val="00AA360C"/>
    <w:rsid w:val="00AA4931"/>
    <w:rsid w:val="00AA5AC1"/>
    <w:rsid w:val="00AB0840"/>
    <w:rsid w:val="00AB244F"/>
    <w:rsid w:val="00AB43CD"/>
    <w:rsid w:val="00AB7DA7"/>
    <w:rsid w:val="00AC185F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1AF9"/>
    <w:rsid w:val="00B12920"/>
    <w:rsid w:val="00B14B0E"/>
    <w:rsid w:val="00B14E01"/>
    <w:rsid w:val="00B20D7C"/>
    <w:rsid w:val="00B21891"/>
    <w:rsid w:val="00B220EC"/>
    <w:rsid w:val="00B25306"/>
    <w:rsid w:val="00B25378"/>
    <w:rsid w:val="00B26186"/>
    <w:rsid w:val="00B26CD8"/>
    <w:rsid w:val="00B27743"/>
    <w:rsid w:val="00B327EF"/>
    <w:rsid w:val="00B37370"/>
    <w:rsid w:val="00B43035"/>
    <w:rsid w:val="00B50BCC"/>
    <w:rsid w:val="00B53BFF"/>
    <w:rsid w:val="00B54108"/>
    <w:rsid w:val="00B541D3"/>
    <w:rsid w:val="00B5552F"/>
    <w:rsid w:val="00B56A3A"/>
    <w:rsid w:val="00B6077C"/>
    <w:rsid w:val="00B620B2"/>
    <w:rsid w:val="00B648AB"/>
    <w:rsid w:val="00B76E90"/>
    <w:rsid w:val="00B77C12"/>
    <w:rsid w:val="00B80043"/>
    <w:rsid w:val="00B84A42"/>
    <w:rsid w:val="00B84ACF"/>
    <w:rsid w:val="00B9205B"/>
    <w:rsid w:val="00B94BB6"/>
    <w:rsid w:val="00B96CE3"/>
    <w:rsid w:val="00B97696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BF6BDF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37FB4"/>
    <w:rsid w:val="00C42BC4"/>
    <w:rsid w:val="00C43152"/>
    <w:rsid w:val="00C432B7"/>
    <w:rsid w:val="00C43BDC"/>
    <w:rsid w:val="00C4430D"/>
    <w:rsid w:val="00C44A18"/>
    <w:rsid w:val="00C455B6"/>
    <w:rsid w:val="00C47A69"/>
    <w:rsid w:val="00C5101F"/>
    <w:rsid w:val="00C60965"/>
    <w:rsid w:val="00C61211"/>
    <w:rsid w:val="00C63184"/>
    <w:rsid w:val="00C633E0"/>
    <w:rsid w:val="00C63C13"/>
    <w:rsid w:val="00C66E73"/>
    <w:rsid w:val="00C71E2B"/>
    <w:rsid w:val="00C72B8B"/>
    <w:rsid w:val="00C74B5D"/>
    <w:rsid w:val="00C7650C"/>
    <w:rsid w:val="00C82206"/>
    <w:rsid w:val="00C8646D"/>
    <w:rsid w:val="00C91F38"/>
    <w:rsid w:val="00C94F7F"/>
    <w:rsid w:val="00CA10F4"/>
    <w:rsid w:val="00CA2786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CF69DE"/>
    <w:rsid w:val="00D014E1"/>
    <w:rsid w:val="00D0266E"/>
    <w:rsid w:val="00D03E13"/>
    <w:rsid w:val="00D061FF"/>
    <w:rsid w:val="00D06206"/>
    <w:rsid w:val="00D06CF7"/>
    <w:rsid w:val="00D0701E"/>
    <w:rsid w:val="00D1130B"/>
    <w:rsid w:val="00D131EC"/>
    <w:rsid w:val="00D1453D"/>
    <w:rsid w:val="00D14861"/>
    <w:rsid w:val="00D21435"/>
    <w:rsid w:val="00D30633"/>
    <w:rsid w:val="00D321F9"/>
    <w:rsid w:val="00D32F29"/>
    <w:rsid w:val="00D33164"/>
    <w:rsid w:val="00D3499D"/>
    <w:rsid w:val="00D35299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6700F"/>
    <w:rsid w:val="00D7441F"/>
    <w:rsid w:val="00D7517A"/>
    <w:rsid w:val="00D7780E"/>
    <w:rsid w:val="00D82C29"/>
    <w:rsid w:val="00D83E1E"/>
    <w:rsid w:val="00D85FD7"/>
    <w:rsid w:val="00D92A0C"/>
    <w:rsid w:val="00D93458"/>
    <w:rsid w:val="00D94442"/>
    <w:rsid w:val="00D95889"/>
    <w:rsid w:val="00D96B02"/>
    <w:rsid w:val="00DA6F05"/>
    <w:rsid w:val="00DA7D5A"/>
    <w:rsid w:val="00DB40A1"/>
    <w:rsid w:val="00DB57BF"/>
    <w:rsid w:val="00DB6EC9"/>
    <w:rsid w:val="00DC170E"/>
    <w:rsid w:val="00DC18DC"/>
    <w:rsid w:val="00DC4C7C"/>
    <w:rsid w:val="00DC5557"/>
    <w:rsid w:val="00DD09C6"/>
    <w:rsid w:val="00DD142E"/>
    <w:rsid w:val="00DD3E7E"/>
    <w:rsid w:val="00DD515F"/>
    <w:rsid w:val="00DD59E4"/>
    <w:rsid w:val="00DD5A78"/>
    <w:rsid w:val="00DE09CC"/>
    <w:rsid w:val="00DE2FC4"/>
    <w:rsid w:val="00DE31BA"/>
    <w:rsid w:val="00DE3DC2"/>
    <w:rsid w:val="00DE4732"/>
    <w:rsid w:val="00DE49B6"/>
    <w:rsid w:val="00DE61B0"/>
    <w:rsid w:val="00DE7394"/>
    <w:rsid w:val="00DF2F68"/>
    <w:rsid w:val="00DF2F8C"/>
    <w:rsid w:val="00DF42CC"/>
    <w:rsid w:val="00DF45F9"/>
    <w:rsid w:val="00E00929"/>
    <w:rsid w:val="00E01826"/>
    <w:rsid w:val="00E023B5"/>
    <w:rsid w:val="00E02998"/>
    <w:rsid w:val="00E035C9"/>
    <w:rsid w:val="00E068F4"/>
    <w:rsid w:val="00E11BD8"/>
    <w:rsid w:val="00E149F6"/>
    <w:rsid w:val="00E20AA5"/>
    <w:rsid w:val="00E25453"/>
    <w:rsid w:val="00E33169"/>
    <w:rsid w:val="00E33E5F"/>
    <w:rsid w:val="00E34108"/>
    <w:rsid w:val="00E401BC"/>
    <w:rsid w:val="00E40941"/>
    <w:rsid w:val="00E50352"/>
    <w:rsid w:val="00E50C21"/>
    <w:rsid w:val="00E51130"/>
    <w:rsid w:val="00E54366"/>
    <w:rsid w:val="00E55204"/>
    <w:rsid w:val="00E560B0"/>
    <w:rsid w:val="00E56B79"/>
    <w:rsid w:val="00E574AC"/>
    <w:rsid w:val="00E64FDE"/>
    <w:rsid w:val="00E6528C"/>
    <w:rsid w:val="00E733D4"/>
    <w:rsid w:val="00E73EEA"/>
    <w:rsid w:val="00E76866"/>
    <w:rsid w:val="00E77DA1"/>
    <w:rsid w:val="00E77EE6"/>
    <w:rsid w:val="00E80E38"/>
    <w:rsid w:val="00E81738"/>
    <w:rsid w:val="00E828B8"/>
    <w:rsid w:val="00E87B59"/>
    <w:rsid w:val="00E90063"/>
    <w:rsid w:val="00E94364"/>
    <w:rsid w:val="00E956F3"/>
    <w:rsid w:val="00E95CC3"/>
    <w:rsid w:val="00E962F1"/>
    <w:rsid w:val="00E97A03"/>
    <w:rsid w:val="00E97EC0"/>
    <w:rsid w:val="00EA2F8B"/>
    <w:rsid w:val="00EA5970"/>
    <w:rsid w:val="00EA71BF"/>
    <w:rsid w:val="00EB3388"/>
    <w:rsid w:val="00EB498B"/>
    <w:rsid w:val="00EC6A3E"/>
    <w:rsid w:val="00EC6D9A"/>
    <w:rsid w:val="00ED2F28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378F4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1A5"/>
    <w:rsid w:val="00F63782"/>
    <w:rsid w:val="00F63CFB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5A3F"/>
    <w:rsid w:val="00F965D9"/>
    <w:rsid w:val="00F9743E"/>
    <w:rsid w:val="00F979AA"/>
    <w:rsid w:val="00FA0C58"/>
    <w:rsid w:val="00FA11BE"/>
    <w:rsid w:val="00FA1911"/>
    <w:rsid w:val="00FA449C"/>
    <w:rsid w:val="00FA5997"/>
    <w:rsid w:val="00FB2D96"/>
    <w:rsid w:val="00FB2FFB"/>
    <w:rsid w:val="00FC1172"/>
    <w:rsid w:val="00FC2800"/>
    <w:rsid w:val="00FC4E74"/>
    <w:rsid w:val="00FD18A7"/>
    <w:rsid w:val="00FD284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006B8"/>
    <w:rsid w:val="00023199"/>
    <w:rsid w:val="00024656"/>
    <w:rsid w:val="00030FFE"/>
    <w:rsid w:val="000332D7"/>
    <w:rsid w:val="00035C4E"/>
    <w:rsid w:val="00036BBD"/>
    <w:rsid w:val="00045BBC"/>
    <w:rsid w:val="00062D05"/>
    <w:rsid w:val="00062D66"/>
    <w:rsid w:val="00064208"/>
    <w:rsid w:val="00075E45"/>
    <w:rsid w:val="00086FCD"/>
    <w:rsid w:val="00097FDF"/>
    <w:rsid w:val="000A60D1"/>
    <w:rsid w:val="000B2370"/>
    <w:rsid w:val="000B538A"/>
    <w:rsid w:val="000C0600"/>
    <w:rsid w:val="000C532A"/>
    <w:rsid w:val="000C6828"/>
    <w:rsid w:val="000D3413"/>
    <w:rsid w:val="000E5019"/>
    <w:rsid w:val="00102D67"/>
    <w:rsid w:val="001061F8"/>
    <w:rsid w:val="00111109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B38BE"/>
    <w:rsid w:val="001C0D6D"/>
    <w:rsid w:val="001D5AEA"/>
    <w:rsid w:val="001D5E87"/>
    <w:rsid w:val="001E4F27"/>
    <w:rsid w:val="001E5445"/>
    <w:rsid w:val="001F62ED"/>
    <w:rsid w:val="001F7DE3"/>
    <w:rsid w:val="00213499"/>
    <w:rsid w:val="00221088"/>
    <w:rsid w:val="00221488"/>
    <w:rsid w:val="00252D8E"/>
    <w:rsid w:val="002745B4"/>
    <w:rsid w:val="002979A8"/>
    <w:rsid w:val="002A2F54"/>
    <w:rsid w:val="002A7438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71828"/>
    <w:rsid w:val="003812E1"/>
    <w:rsid w:val="00386968"/>
    <w:rsid w:val="003873BF"/>
    <w:rsid w:val="00392185"/>
    <w:rsid w:val="00393340"/>
    <w:rsid w:val="003A5AA9"/>
    <w:rsid w:val="003C6F6E"/>
    <w:rsid w:val="003D73DB"/>
    <w:rsid w:val="003E7498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BAE"/>
    <w:rsid w:val="004B1C11"/>
    <w:rsid w:val="004B3886"/>
    <w:rsid w:val="004C413F"/>
    <w:rsid w:val="004D157E"/>
    <w:rsid w:val="004D1EDA"/>
    <w:rsid w:val="004D44D6"/>
    <w:rsid w:val="004D5F30"/>
    <w:rsid w:val="005013E6"/>
    <w:rsid w:val="005027F3"/>
    <w:rsid w:val="00505A68"/>
    <w:rsid w:val="00505C04"/>
    <w:rsid w:val="00532AA9"/>
    <w:rsid w:val="005364CA"/>
    <w:rsid w:val="005401DB"/>
    <w:rsid w:val="005475CD"/>
    <w:rsid w:val="005515CE"/>
    <w:rsid w:val="005528AE"/>
    <w:rsid w:val="00562730"/>
    <w:rsid w:val="00563BFE"/>
    <w:rsid w:val="00564EE1"/>
    <w:rsid w:val="00574EC4"/>
    <w:rsid w:val="005778ED"/>
    <w:rsid w:val="00593E49"/>
    <w:rsid w:val="0059570F"/>
    <w:rsid w:val="0059657B"/>
    <w:rsid w:val="00596696"/>
    <w:rsid w:val="005C0EB1"/>
    <w:rsid w:val="005D0E8C"/>
    <w:rsid w:val="005D2E70"/>
    <w:rsid w:val="005D5305"/>
    <w:rsid w:val="005D6277"/>
    <w:rsid w:val="005D7C08"/>
    <w:rsid w:val="005E0C82"/>
    <w:rsid w:val="005E277A"/>
    <w:rsid w:val="005E67F7"/>
    <w:rsid w:val="00613FB0"/>
    <w:rsid w:val="0061631E"/>
    <w:rsid w:val="00636872"/>
    <w:rsid w:val="006411B6"/>
    <w:rsid w:val="006427C2"/>
    <w:rsid w:val="00652A54"/>
    <w:rsid w:val="006578A8"/>
    <w:rsid w:val="00660EA2"/>
    <w:rsid w:val="0066455D"/>
    <w:rsid w:val="00673DED"/>
    <w:rsid w:val="00687984"/>
    <w:rsid w:val="00692256"/>
    <w:rsid w:val="00695423"/>
    <w:rsid w:val="006A27F1"/>
    <w:rsid w:val="006A30FB"/>
    <w:rsid w:val="006A345A"/>
    <w:rsid w:val="006A7BA4"/>
    <w:rsid w:val="006B32DD"/>
    <w:rsid w:val="006B4296"/>
    <w:rsid w:val="006D7C1D"/>
    <w:rsid w:val="006E1C47"/>
    <w:rsid w:val="006F7671"/>
    <w:rsid w:val="007115C9"/>
    <w:rsid w:val="007234AA"/>
    <w:rsid w:val="00731A59"/>
    <w:rsid w:val="007358EB"/>
    <w:rsid w:val="00744DD2"/>
    <w:rsid w:val="00747138"/>
    <w:rsid w:val="007569BC"/>
    <w:rsid w:val="00766B51"/>
    <w:rsid w:val="007830CF"/>
    <w:rsid w:val="00785634"/>
    <w:rsid w:val="00791E69"/>
    <w:rsid w:val="007922D9"/>
    <w:rsid w:val="007B4723"/>
    <w:rsid w:val="007C1667"/>
    <w:rsid w:val="007C36A5"/>
    <w:rsid w:val="007D00CA"/>
    <w:rsid w:val="007D1BAC"/>
    <w:rsid w:val="007D1BD9"/>
    <w:rsid w:val="007D1C39"/>
    <w:rsid w:val="007F0BF6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D59A2"/>
    <w:rsid w:val="008E0C39"/>
    <w:rsid w:val="008E6275"/>
    <w:rsid w:val="008F578E"/>
    <w:rsid w:val="00907DA4"/>
    <w:rsid w:val="00920669"/>
    <w:rsid w:val="009335C8"/>
    <w:rsid w:val="0094430A"/>
    <w:rsid w:val="00952B4B"/>
    <w:rsid w:val="00954135"/>
    <w:rsid w:val="00956A76"/>
    <w:rsid w:val="00972111"/>
    <w:rsid w:val="00982604"/>
    <w:rsid w:val="00997A1D"/>
    <w:rsid w:val="009B7817"/>
    <w:rsid w:val="009D2E65"/>
    <w:rsid w:val="009D2FEA"/>
    <w:rsid w:val="009E26BE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95861"/>
    <w:rsid w:val="00AC2A13"/>
    <w:rsid w:val="00AD123C"/>
    <w:rsid w:val="00AE2D6B"/>
    <w:rsid w:val="00AF391E"/>
    <w:rsid w:val="00AF5200"/>
    <w:rsid w:val="00B070BC"/>
    <w:rsid w:val="00B1051C"/>
    <w:rsid w:val="00B405CB"/>
    <w:rsid w:val="00B40D59"/>
    <w:rsid w:val="00B63271"/>
    <w:rsid w:val="00B73EC1"/>
    <w:rsid w:val="00BA22C4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64707"/>
    <w:rsid w:val="00C83068"/>
    <w:rsid w:val="00C869BA"/>
    <w:rsid w:val="00C90180"/>
    <w:rsid w:val="00C92E03"/>
    <w:rsid w:val="00C9530F"/>
    <w:rsid w:val="00C96FE4"/>
    <w:rsid w:val="00CB08D3"/>
    <w:rsid w:val="00CB4275"/>
    <w:rsid w:val="00CB4982"/>
    <w:rsid w:val="00CC3AF3"/>
    <w:rsid w:val="00D13A7A"/>
    <w:rsid w:val="00D15550"/>
    <w:rsid w:val="00D26A2E"/>
    <w:rsid w:val="00D30A3D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26E1"/>
    <w:rsid w:val="00DE3DEE"/>
    <w:rsid w:val="00DF7BBE"/>
    <w:rsid w:val="00E01ABB"/>
    <w:rsid w:val="00E02846"/>
    <w:rsid w:val="00E04BF6"/>
    <w:rsid w:val="00E07D86"/>
    <w:rsid w:val="00E17DF5"/>
    <w:rsid w:val="00E20A12"/>
    <w:rsid w:val="00E210AD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9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2021-08-04T03:05:00Z</cp:lastPrinted>
  <dcterms:created xsi:type="dcterms:W3CDTF">2021-08-06T02:51:00Z</dcterms:created>
  <dcterms:modified xsi:type="dcterms:W3CDTF">2021-08-06T02:51:00Z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