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733D4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F16747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274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96C46DE" w14:textId="77777777" w:rsidR="00427431" w:rsidRPr="00427431" w:rsidRDefault="00427431" w:rsidP="004274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274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எஸ்றா 1:1-2:70</w:t>
                  </w:r>
                </w:p>
                <w:p w14:paraId="09E77FD4" w14:textId="77777777" w:rsidR="00427431" w:rsidRPr="00427431" w:rsidRDefault="00427431" w:rsidP="004274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274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1:18-2:5</w:t>
                  </w:r>
                </w:p>
                <w:p w14:paraId="111F9EF1" w14:textId="77777777" w:rsidR="00427431" w:rsidRPr="00427431" w:rsidRDefault="00427431" w:rsidP="004274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274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27:7-14</w:t>
                  </w:r>
                </w:p>
                <w:p w14:paraId="3F50C377" w14:textId="05213C80" w:rsidR="009A0942" w:rsidRPr="007A1E95" w:rsidRDefault="00427431" w:rsidP="0042743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274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20:22-23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733D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733D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733D4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CAB751E" w14:textId="25CE5366" w:rsidR="00A062B8" w:rsidRDefault="00427431" w:rsidP="0042743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"உன்னதங்களிலுள்ள துரைத்தனங்களுக்கும் அதிகாரங்களுக்கும் அவருடைய அநந்த ஞானமானது சபையின் மூலமாய் இப்பொழுது தெரியவரும் பொருட்டாக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எபேசியர் 3:10 கூறுகிறது. இந்த காலக்கட்டத்தில் இந்த பூமியில்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ஒரு மகிமையான சபை இருக்க வேண்டும். இது ஒரு வெறும் உபதேசமாகவோ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மாயையான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மங்கலான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தெளிவற்ற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தொலைதூர கனவாகவோ இருக்காது. இது அவரது குமாரனாகிய இயேசுவின் வாழ்க்கையை வெளிப்படுத்தும் ஜனங்கள்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கூட்டாக உண்மையாக உருவாக்கப்படும் ஒரு செயலாக இருக்கும். ‘அநேகம் குமாரர்கள்’ என்பது தேவ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வார்த்தையாகிய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அழியாத வித்தால் பிறந்தவர்கள். அவர்கள் அவருடைய குமாரர்களும்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அவரே அவர்களின் தேவனுமாயிருப்பார். அவர் இந்த குமாரர்களை மகிமைக்குக் கொண்டுவருவார்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உலகத்தையும்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மாம்சத்தையும் பிசாசையும் ஜெயிப்பார்கள். கர்த்தர் அவருடைய சிங்காசனத்தையும்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அதிகாரத்தையும்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வல்லமையையும்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ஆளுகையையும் அவர்களுடன் பகிர்ந்து கொள்வார். தேவனின் முழுத் திட்டமும்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நேரத்தில் அவருடைய குமாரர்களை பூரணப்படுத்துகிற வெளிப்படையான  நோக்கத்தையே மையமாகக் கொண்டுள்ளது. அவரைப் போலல்லாத ஒவ்வொரு ஆவியோடும் இடைபட்டு நம்மை விடுவிக்கவும் அவைகளை நம்மிடமிருந்து வெளியேற்றவும் வேண்டும் என்ற நோக்கத்தோடு நம் எதிரிகளின் செயல்களும்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 சூழ்நிலைகளும் கூட</w:t>
      </w:r>
      <w:r w:rsidRPr="0042743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4274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தேவனால் கட்டுப்படுத்தப்படும்.</w:t>
      </w:r>
    </w:p>
    <w:p w14:paraId="5E462EDB" w14:textId="5CD82FB7" w:rsidR="008E23C4" w:rsidRPr="00E20AA5" w:rsidRDefault="00E733D4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E733D4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E733D4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4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E733D4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4701EA8" w:rsidR="00DE09CC" w:rsidRPr="00DE09CC" w:rsidRDefault="00427431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274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பிதாவிலும் பிதா என்னிலும் இருக்கிறதை நம்புங்கள்</w:t>
      </w:r>
      <w:r w:rsidRPr="004274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4274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அப்படியில்லாவிட்டாலும் என் கிரியைகளினிமித்தமாவது என்னை நம்புங்கள்.</w:t>
      </w:r>
    </w:p>
    <w:p w14:paraId="69A5B3B8" w14:textId="7B9B88CC" w:rsidR="00C35299" w:rsidRPr="001A286F" w:rsidRDefault="00427431" w:rsidP="001A286F">
      <w:pPr>
        <w:jc w:val="right"/>
        <w:rPr>
          <w:szCs w:val="20"/>
          <w:lang w:val="en-IN"/>
        </w:rPr>
      </w:pPr>
      <w:r w:rsidRPr="004274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14:11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08DA184F" w14:textId="18DBF585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4966A916" w14:textId="77777777" w:rsidR="00427431" w:rsidRDefault="00427431" w:rsidP="00B26186">
      <w:pPr>
        <w:ind w:left="1276" w:right="1676" w:hanging="1366"/>
        <w:rPr>
          <w:sz w:val="40"/>
          <w:szCs w:val="32"/>
          <w:lang w:val="en-IN"/>
        </w:rPr>
      </w:pPr>
    </w:p>
    <w:p w14:paraId="1C227D97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7903AC45" w14:textId="1CF4DE10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78F7BD30" w14:textId="5321CF2D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5315CB30" w14:textId="0620C21D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1C38590" w14:textId="34E7B38A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7DF80E3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E733D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C9BB" w14:textId="77777777" w:rsidR="00E733D4" w:rsidRDefault="00E733D4" w:rsidP="00A01902">
      <w:r>
        <w:separator/>
      </w:r>
    </w:p>
  </w:endnote>
  <w:endnote w:type="continuationSeparator" w:id="0">
    <w:p w14:paraId="7D50B957" w14:textId="77777777" w:rsidR="00E733D4" w:rsidRDefault="00E733D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18DA" w14:textId="77777777" w:rsidR="00E733D4" w:rsidRDefault="00E733D4" w:rsidP="00A01902">
      <w:r>
        <w:separator/>
      </w:r>
    </w:p>
  </w:footnote>
  <w:footnote w:type="continuationSeparator" w:id="0">
    <w:p w14:paraId="569EAE02" w14:textId="77777777" w:rsidR="00E733D4" w:rsidRDefault="00E733D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2021-08-04T03:05:00Z</cp:lastPrinted>
  <dcterms:created xsi:type="dcterms:W3CDTF">2021-08-05T02:12:00Z</dcterms:created>
  <dcterms:modified xsi:type="dcterms:W3CDTF">2021-08-05T02:12:00Z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