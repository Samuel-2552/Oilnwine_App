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6433F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FF34978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9336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9EA1796" w14:textId="77777777" w:rsidR="00655475" w:rsidRPr="00655475" w:rsidRDefault="00655475" w:rsidP="0065547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65547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30:1-31:21</w:t>
                  </w:r>
                </w:p>
                <w:p w14:paraId="5497C848" w14:textId="77777777" w:rsidR="00655475" w:rsidRPr="00655475" w:rsidRDefault="00655475" w:rsidP="0065547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65547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15:1-22</w:t>
                  </w:r>
                </w:p>
                <w:p w14:paraId="5DEB567C" w14:textId="77777777" w:rsidR="00655475" w:rsidRPr="00655475" w:rsidRDefault="00655475" w:rsidP="0065547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65547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25:1-15</w:t>
                  </w:r>
                </w:p>
                <w:p w14:paraId="3F50C377" w14:textId="2861B534" w:rsidR="009A0942" w:rsidRPr="007A1E95" w:rsidRDefault="00655475" w:rsidP="0065547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5547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20:13-15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433F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433F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6433F5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90C0989" w14:textId="555BF4B4" w:rsidR="00EA5970" w:rsidRDefault="00655475" w:rsidP="009933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"அன்றியும்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பரலோகராஜ்யம் நிலத்தில் புதைத்திருக்கிற பொக்கிஷத்துக்கு ஒப்பாயிருக்கிறது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ஒரு மனுஷன் கண்டு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மறைத்து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அதைப்பற்றிய சந்தோஷத்தினாலே போய்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தனக்கு உண்டான எல்லாவற்றையும் விற்று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அந்த நிலத்தைக் கொள்ளுகிறான்." (மத்தேயு 13:44). இந்த உவமை பெரும்பாலும் இரட்சிப்பைக் கண்டுபிடித்து அதை எப்படி வாங்க வேண்டும் என்பதை விளக்குவதற்காக பயன்படுத்தப்படுகிறது. நாம் அதை இன்னொரு கோணத்தில் பார்க்க முடியும். இராஜ்யம் ஒரு வயலில் மறைத்து வைக்கப்பட்டிருக்கும் புதையல்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போன்றது. தனிப்பட்ட முறையிலும் கூட்டாகவும்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நாமே அந்த வயல். இராஜ்யம் நமக்குள் இருக்கிறது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மறைக்கப்பட்டுள்ளது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மாம்சத்தால் மறைக்கப்பட்டுள்ளது. இயேசு அதைக் கண்டுபிடித்தார்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>, "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தமக்குமுன் வைத்திருந்த சந்தோஷத்தின்பொருட்டு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சிலுவையைச் சகித்து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,"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வயலை வாங்கினார். அவர் விலையை முழுமையாக செலுத்தினார். அவர் மண் பாத்திரங்களாகிய நம்மை வாங்கினார். மேலும்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நமக்காக ஒரு நித்திய திட்டத்தையும் வைத்திருக்கிறார். "கிரயத்துக்குக் கொள்ளப்பட்டீர்களே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ஆகையால் தேவனுக்கு உடையவைகளாகிய உங்கள் சரீரத்தினாலும் உங்கள் ஆவியினாலும் தேவனை மகிமைப்படுத்துங்கள்." (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I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கொரிந்தியர் 6:20). நம்முடைய சரீரம் வாங்கப்பட்டது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அதே போல் நம் ஆவியும் கிரயத்திற்குக் கொள்ளப்பட்டது.  நம்முடைய இந்த மண் சரீரத்தை அவர் என்ன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1" style="position:absolute;left:0;text-align:left;margin-left:-7.65pt;margin-top:729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செய்யப் போகிறார்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>? "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எல்லாவற்றையும்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தமக்குக் கீழ்ப்படுத்திக்கொள்ளத்தக்க தம்முடைய வல்லமையான செயலின்படியே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அற்பமான சரீரத்தைத் தம்முடைய மகிமையான சரீரத்திற்கு ஒப்பாக மறுரூபப்படுத்துவார்." (பிலிப்பியர் 3:21) என்று வேதம் கூறுகிறது.  அவருடைய அற்புத நாமத்தைப் போற்றுங்கள்! நாம் இப்போது வாழும் இந்த பூமிக்குரிய கூடாரத்தை அவர் எடுத்து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ஒரு மகிமை நிறைந்த நித்திய ஆலயமாக மாற்றுவார். " இதோ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இரகசியத்தை உங்களுக்கு அறிவிக்கிறேன்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நாமெல்லாரும் நித்திரையடைவதில்லை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....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நாமெல்லாரும் மறுரூபமாக்கப்படுவோம்." (</w:t>
      </w:r>
      <w:r w:rsidRPr="0065547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I </w:t>
      </w:r>
      <w:r w:rsidRPr="0065547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கொரிந்தியர் 15:51) என்று வேதம் கூறுகிறது.</w:t>
      </w:r>
    </w:p>
    <w:p w14:paraId="621ED190" w14:textId="535A7826" w:rsidR="00655475" w:rsidRDefault="00655475" w:rsidP="009933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0C026CA" w14:textId="769CFD2E" w:rsidR="00655475" w:rsidRDefault="00655475" w:rsidP="009933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FA9B9D4" w14:textId="2D4AFE6A" w:rsidR="00655475" w:rsidRDefault="00655475" w:rsidP="009933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10F00D9" w14:textId="77777777" w:rsidR="00655475" w:rsidRDefault="00655475" w:rsidP="00993369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2069E3B5" w14:textId="566E5DE1" w:rsidR="008E23C4" w:rsidRPr="00F631A5" w:rsidRDefault="006433F5" w:rsidP="00F631A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E462EDB" w14:textId="77777777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6433F5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6433F5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6.7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6433F5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460B9C7" w:rsidR="00DE09CC" w:rsidRPr="00DE09CC" w:rsidRDefault="00655475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5547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இராயனுடையதை இராயனுக்கும்</w:t>
      </w:r>
      <w:r w:rsidRPr="0065547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5547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தேவனுடையதை தேவனுக்கும் செலுத்துங்கள் என்றார்.</w:t>
      </w:r>
    </w:p>
    <w:p w14:paraId="69A5B3B8" w14:textId="45D44D99" w:rsidR="00C35299" w:rsidRPr="001A286F" w:rsidRDefault="00655475" w:rsidP="001A286F">
      <w:pPr>
        <w:jc w:val="right"/>
        <w:rPr>
          <w:szCs w:val="20"/>
          <w:lang w:val="en-IN"/>
        </w:rPr>
      </w:pPr>
      <w:r w:rsidRPr="0065547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22:21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250DE495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3FF8E636" w14:textId="4AA4703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172F76E" w14:textId="1247CAE9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6740066A" w14:textId="1E42EC13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08674708" w14:textId="7D1CC53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53C78C00" w14:textId="2952C9E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6819281E" w14:textId="77777777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3AE287B9" w14:textId="77777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44A22EF0" w14:textId="77777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6433F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8CA5" w14:textId="77777777" w:rsidR="006433F5" w:rsidRDefault="006433F5" w:rsidP="00A01902">
      <w:r>
        <w:separator/>
      </w:r>
    </w:p>
  </w:endnote>
  <w:endnote w:type="continuationSeparator" w:id="0">
    <w:p w14:paraId="2337BDFA" w14:textId="77777777" w:rsidR="006433F5" w:rsidRDefault="006433F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97DE" w14:textId="77777777" w:rsidR="006433F5" w:rsidRDefault="006433F5" w:rsidP="00A01902">
      <w:r>
        <w:separator/>
      </w:r>
    </w:p>
  </w:footnote>
  <w:footnote w:type="continuationSeparator" w:id="0">
    <w:p w14:paraId="03756365" w14:textId="77777777" w:rsidR="006433F5" w:rsidRDefault="006433F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2021-07-27T16:04:00Z</cp:lastPrinted>
  <dcterms:created xsi:type="dcterms:W3CDTF">2021-08-01T10:37:00Z</dcterms:created>
  <dcterms:modified xsi:type="dcterms:W3CDTF">2021-08-01T10:37:00Z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