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C12FA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09E36F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355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843C12A" w14:textId="77777777" w:rsidR="00863554" w:rsidRPr="00863554" w:rsidRDefault="00863554" w:rsidP="0086355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6355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32:1-33:13</w:t>
                  </w:r>
                </w:p>
                <w:p w14:paraId="3A565342" w14:textId="77777777" w:rsidR="00863554" w:rsidRPr="00863554" w:rsidRDefault="00863554" w:rsidP="0086355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6355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15:23-16:9</w:t>
                  </w:r>
                </w:p>
                <w:p w14:paraId="1CC4CD24" w14:textId="77777777" w:rsidR="00863554" w:rsidRPr="00863554" w:rsidRDefault="00863554" w:rsidP="0086355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86355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25:16-22</w:t>
                  </w:r>
                </w:p>
                <w:p w14:paraId="3F50C377" w14:textId="44FEA077" w:rsidR="009A0942" w:rsidRPr="007A1E95" w:rsidRDefault="00863554" w:rsidP="0086355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6355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20:16-18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C12F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C12F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C12FA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68C84E18" w:rsidR="00EA5970" w:rsidRDefault="00863554" w:rsidP="0099336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பாரம்பரியம் என்றால் என்ன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பாரம்பரியம் என்பது நம் முன்னோர்கள் மற்றும் மூதாதையர்களால் வழங்கப்பட்ட விதிகளாகும். மனிதன் தேவனை விட புத்திசாலியாக இருக்கும்போது அவன் பாரம்பரியத்தில் நுழைகிறான்.  மனிதன் தேவ வார்த்தையை படித்து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>, ​​"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வார்த்தை இவ்வாறு சொல்கிறது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நான் இதை இவ்வாறு நினைக்கிறேன்!" என்று சொல்லும் போது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அவன் ஒரு பாரம்பரியத்தை உருவாக்கும் வழியில் இருக்கிறான். வேதபாரகர்கள்  மனித பாரம்பரியங்களை கடைபிடிக்கும்படி தேவனின் கட்டளையை மீறினர்.  மனிதனின் பாரம்பரியத்தை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கடைப்பிடிப்பதன் மூலம் அவர்கள் தேவனின் கட்டளைகளை மீறி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கீழ்ப்படியாமல் இருப்பதை அவர்கள் உணரவில்லை. இயேசு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வேதபாரகர்கள் தங்கள் பாரம்பரியங்களை கடைபிடிப்பதன் மூலம்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கட்டளைகளை அபத்தமாக்குகிறார்கள் என்று சொன்னார். அவர்கள் தங்கள் பாரம்பரியங்களுக்காக தேவ வார்த்தையை அபத்தமாக்குகிறார்கள் என்று இயேசு கூறினார். நீங்கள் இயேசுவின் உண்மையான சீஷராக இருந்தால்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நீங்கள் எந்த பாரம்பரியத்தையும் உடைக்க தயாராக இருப்பீர்கள். இந்த நாட்களில் தேவனின் நோக்கங்களுக்கு மிகப்பெரிய எதிரிகளில் ஒன்று "மனிதர்களின் பாரம்பரியங்களே" ஆகும். ஆனால்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சத்தியத்தை அறிவீர்கள்</w:t>
      </w:r>
      <w:r w:rsidRPr="0086355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சத்தியம் உங்களை விடுதலையாக்கும்" என்று வேதம் கூறுகிறது.</w:t>
      </w:r>
    </w:p>
    <w:p w14:paraId="45A11B63" w14:textId="77777777" w:rsidR="00863554" w:rsidRDefault="00863554" w:rsidP="00863554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069E3B5" w14:textId="4A58A43A" w:rsidR="008E23C4" w:rsidRPr="00F631A5" w:rsidRDefault="00863554" w:rsidP="00863554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C12FA"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E462EDB" w14:textId="77777777" w:rsidR="008E23C4" w:rsidRDefault="008E23C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8C12FA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8C12FA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37.9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8C12FA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3EEFFD8" w:rsidR="00DE09CC" w:rsidRPr="00DE09CC" w:rsidRDefault="0086355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635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உங்களுக்குச் சமாதானம் என்றார்.</w:t>
      </w:r>
    </w:p>
    <w:p w14:paraId="69A5B3B8" w14:textId="34510A50" w:rsidR="00C35299" w:rsidRPr="001A286F" w:rsidRDefault="00863554" w:rsidP="001A286F">
      <w:pPr>
        <w:jc w:val="right"/>
        <w:rPr>
          <w:szCs w:val="20"/>
          <w:lang w:val="en-IN"/>
        </w:rPr>
      </w:pPr>
      <w:r w:rsidRPr="008635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24:36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3FF8E636" w14:textId="4AA4703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172F76E" w14:textId="1247CAE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740066A" w14:textId="1E42EC13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08674708" w14:textId="7D1CC53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53C78C00" w14:textId="2952C9E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6819281E" w14:textId="77777777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3AE287B9" w14:textId="50A48865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531165F4" w14:textId="5D81249F" w:rsidR="00863554" w:rsidRDefault="00863554" w:rsidP="00B26186">
      <w:pPr>
        <w:ind w:left="1276" w:right="1676" w:hanging="1366"/>
        <w:rPr>
          <w:sz w:val="40"/>
          <w:szCs w:val="32"/>
          <w:lang w:val="en-IN"/>
        </w:rPr>
      </w:pPr>
    </w:p>
    <w:p w14:paraId="3E66BF94" w14:textId="77777777" w:rsidR="00863554" w:rsidRDefault="00863554" w:rsidP="00B26186">
      <w:pPr>
        <w:ind w:left="1276" w:right="1676" w:hanging="1366"/>
        <w:rPr>
          <w:sz w:val="40"/>
          <w:szCs w:val="32"/>
          <w:lang w:val="en-IN"/>
        </w:rPr>
      </w:pPr>
    </w:p>
    <w:p w14:paraId="44A22EF0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C12F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490A" w14:textId="77777777" w:rsidR="008C12FA" w:rsidRDefault="008C12FA" w:rsidP="00A01902">
      <w:r>
        <w:separator/>
      </w:r>
    </w:p>
  </w:endnote>
  <w:endnote w:type="continuationSeparator" w:id="0">
    <w:p w14:paraId="695F43B3" w14:textId="77777777" w:rsidR="008C12FA" w:rsidRDefault="008C12F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581E" w14:textId="77777777" w:rsidR="008C12FA" w:rsidRDefault="008C12FA" w:rsidP="00A01902">
      <w:r>
        <w:separator/>
      </w:r>
    </w:p>
  </w:footnote>
  <w:footnote w:type="continuationSeparator" w:id="0">
    <w:p w14:paraId="302DBC09" w14:textId="77777777" w:rsidR="008C12FA" w:rsidRDefault="008C12F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2021-07-27T16:04:00Z</cp:lastPrinted>
  <dcterms:created xsi:type="dcterms:W3CDTF">2021-08-02T02:09:00Z</dcterms:created>
  <dcterms:modified xsi:type="dcterms:W3CDTF">2021-08-02T02:09:00Z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