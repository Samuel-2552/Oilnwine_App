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8237DD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7.6pt;margin-top:-57.2pt;width:3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89149D8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C40A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6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552F070D" w14:textId="77777777" w:rsidR="005C40A3" w:rsidRPr="005C40A3" w:rsidRDefault="005C40A3" w:rsidP="005C40A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C40A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6:1-7:89</w:t>
                  </w:r>
                </w:p>
                <w:p w14:paraId="082E5E62" w14:textId="77777777" w:rsidR="005C40A3" w:rsidRPr="005C40A3" w:rsidRDefault="005C40A3" w:rsidP="005C40A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C40A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மாற்கு.        12:38-13:13</w:t>
                  </w:r>
                </w:p>
                <w:p w14:paraId="75E79536" w14:textId="77777777" w:rsidR="005C40A3" w:rsidRPr="005C40A3" w:rsidRDefault="005C40A3" w:rsidP="005C40A3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5C40A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49:1-20</w:t>
                  </w:r>
                </w:p>
                <w:p w14:paraId="3F50C377" w14:textId="505440FC" w:rsidR="009A0942" w:rsidRPr="007A1E95" w:rsidRDefault="005C40A3" w:rsidP="005C40A3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5C40A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10:27-28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8237DD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8237DD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8237DD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93973D9" w14:textId="605CEED3" w:rsidR="00A16250" w:rsidRDefault="005C40A3" w:rsidP="003A1DEF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எந்த காலத்திலும்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எந்த நேரத்திலும் வாழ்ந்து கொண்டிருந்தாலும்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பிரமாணங்கள் நித்தியமானவை. வேதாகமம் முழுவதிலும்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பெண்மையானது மிகவும் விலைமதிப்பற்றதாகவும் போற்றத்தக்கதாகவும் பார்க்கப்படுகிறது. பழைய ஏற்பாட்டில்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இஸ்ரவேலின் தாய்மார்களைப் பற்றி வாசிக்கிறோம். "ஸ்திரீயானவள் புருஷனுடைய மகிமையாயிருக்கிறாள் என்று 1 கொரிந்தியர் 11: 7- ல் குறிப்பிடப்பட்டிருக்கிறது. ஆனால் இன்று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அவள் அந்ந மகிமையின் இடத்தை இழந்துவிட்டாள். மனிதனின் மகிமையாக இருக்க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வேண்டிய ஸ்திரீ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இப்போது அவளுடைய மகிமையின் இடத்தில் இல்லை. அவள் தான் ஆணுக்கு சமம் என்று கூறுவதால் அவள் தன் இடத்தை இழந்துவிட்டாள். பெண்கள்  வேதாகமத்தை எடுத்து “ஆணோ பெண்ணோ என்ற வேறுபாடு இல்லை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அனைவரும் சமம்" என்று பிரசங்கிக்கிறார்கள். ஆண்கள் தோல்வி அடைந்ததின் காரணமாக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தாங்கள் தேவனால் அப்போஸ்தலர்களாகவும் தீர்க்கதரிசிகளாகவும் நியமிக்கப்பட்டுள்ளனர் என்று கற்பிக்கும் சில பெண்கள் இருக்கிறார்கள்! வேதாகமத்தில் பெண்மை மிகவும் விலைமதிப்பற்றது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அது இன்று மனிதர்களின் தத்துவங்களால் விலைமதிப்பை இழந்துக் கொண்டிருக்கிறது. தேவன் தம்முடைய நித்திய வார்த்தையில் அறிவித்திருப்பது உண்மைதான் என்பதை நாம் நம்ப வேண்டும். நாம் வசதிக்காக காரியங்களைச் செய்ய முடியாது. நம்முடைய இருதயத்தின்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2" style="position:absolute;left:0;text-align:left;margin-left:-8.35pt;margin-top:731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நம்பிக்கையிலிருந்து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தேவனுடைய ஆவியினால்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காரியங்களை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விதித்தபடி நாம் செய்ய வேண்டும்.  அவருடைய நோக்கத்தில்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சகோதரிகளுக்கு தேவன் ஒரு அற்புதமான அழைப்பை விடுத்துள்ளார். அன்புள்ள சகோதரிகளே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நித்திய நோக்கங்களையும் பாதைகளையும் அறியாத உங்கள் தேவபக்தியற்ற அயலகத்தார்கள்</w:t>
      </w:r>
      <w:r w:rsidRPr="005C40A3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5C40A3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நண்பர்கள் மற்றும் உறவினர்க மீது கவனத்தை செலுத்தாதபடி எச்சரிக்கையாக இருங்கள்.</w:t>
      </w:r>
    </w:p>
    <w:p w14:paraId="6842EDD1" w14:textId="77777777" w:rsidR="005C40A3" w:rsidRDefault="005C40A3" w:rsidP="003A1DEF">
      <w:pPr>
        <w:ind w:firstLine="720"/>
        <w:jc w:val="both"/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</w:pPr>
    </w:p>
    <w:p w14:paraId="094E604F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F425BB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63A039BD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4BD20C7" w14:textId="77777777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732F1CB" w14:textId="2849DB3F" w:rsidR="00A16250" w:rsidRDefault="008237DD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16A9C5D1" w14:textId="1CE56B16" w:rsidR="00A16250" w:rsidRDefault="00A16250" w:rsidP="00A16250">
      <w:pPr>
        <w:ind w:firstLine="720"/>
        <w:jc w:val="both"/>
        <w:rPr>
          <w:rFonts w:ascii="Latha" w:hAnsi="Latha" w:cs="Arial Unicode MS"/>
          <w:noProof/>
          <w:sz w:val="2"/>
          <w:szCs w:val="2"/>
          <w:lang w:val="ta-IN" w:bidi="ta-IN"/>
        </w:rPr>
      </w:pPr>
    </w:p>
    <w:p w14:paraId="22213741" w14:textId="0CE152E3" w:rsidR="00937883" w:rsidRPr="00A16250" w:rsidRDefault="008237DD" w:rsidP="00222BAF">
      <w:pPr>
        <w:jc w:val="both"/>
        <w:rPr>
          <w:rFonts w:ascii="Latha" w:hAnsi="Latha" w:cs="Arial Unicode MS"/>
          <w:noProof/>
          <w:sz w:val="22"/>
          <w:szCs w:val="22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155F025D" w:rsidR="006D514C" w:rsidRPr="004E4408" w:rsidRDefault="008237DD" w:rsidP="00A16250">
      <w:pPr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5pt;width:570.1pt;height:244.1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5F9A5EB" w:rsidR="00E56B79" w:rsidRDefault="008237DD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37270597" w:rsidR="008D2BBE" w:rsidRPr="008D2BBE" w:rsidRDefault="005C40A3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5C40A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மனுஷன் அப்பத்தினாலேமாத்திரமல்ல</w:t>
      </w:r>
      <w:r w:rsidRPr="005C40A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5C40A3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தேவனுடைய வாயிலிருந்து புறப்படுகிற ஒவ்வொரு வார்த்தையினாலும் பிழைப்பான் என்று எழுதியிருக்கிறதே என்றார்.</w:t>
      </w:r>
      <w:r w:rsidR="003A1DEF" w:rsidRPr="003A1DEF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21CD5D74" w14:textId="7FD60694" w:rsidR="00A319E3" w:rsidRDefault="005C40A3" w:rsidP="006B0703">
      <w:pPr>
        <w:jc w:val="right"/>
        <w:rPr>
          <w:szCs w:val="20"/>
          <w:lang w:val="en-IN"/>
        </w:rPr>
      </w:pPr>
      <w:r w:rsidRPr="005C40A3">
        <w:rPr>
          <w:rFonts w:ascii="Latha" w:hAnsi="Latha" w:cs="Arial Unicode MS"/>
          <w:noProof/>
          <w:sz w:val="48"/>
          <w:szCs w:val="44"/>
          <w:cs/>
          <w:lang w:bidi="ta-IN"/>
        </w:rPr>
        <w:t>மத்தேயு 4:4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504C4C4" w14:textId="57889E88" w:rsidR="00CA10F4" w:rsidRDefault="00CA10F4" w:rsidP="00A541FA">
      <w:pPr>
        <w:ind w:right="1676"/>
        <w:rPr>
          <w:szCs w:val="20"/>
          <w:lang w:val="en-IN"/>
        </w:rPr>
      </w:pPr>
    </w:p>
    <w:p w14:paraId="2F36A538" w14:textId="346CD8D4" w:rsidR="00CA10F4" w:rsidRDefault="00CA10F4" w:rsidP="00A541FA">
      <w:pPr>
        <w:ind w:right="1676"/>
        <w:rPr>
          <w:szCs w:val="20"/>
          <w:lang w:val="en-IN"/>
        </w:rPr>
      </w:pPr>
    </w:p>
    <w:p w14:paraId="0F59594B" w14:textId="71C33DED" w:rsidR="002468E0" w:rsidRDefault="002468E0" w:rsidP="00A541FA">
      <w:pPr>
        <w:ind w:right="1676"/>
        <w:rPr>
          <w:szCs w:val="20"/>
          <w:lang w:val="en-IN"/>
        </w:rPr>
      </w:pPr>
    </w:p>
    <w:p w14:paraId="6A2BA954" w14:textId="09406C6A" w:rsidR="002468E0" w:rsidRDefault="002468E0" w:rsidP="00A541FA">
      <w:pPr>
        <w:ind w:right="1676"/>
        <w:rPr>
          <w:szCs w:val="20"/>
          <w:lang w:val="en-IN"/>
        </w:rPr>
      </w:pPr>
    </w:p>
    <w:p w14:paraId="078BCE77" w14:textId="197C684D" w:rsidR="00C35C99" w:rsidRDefault="00C35C99" w:rsidP="00A541FA">
      <w:pPr>
        <w:ind w:right="1676"/>
        <w:rPr>
          <w:szCs w:val="20"/>
          <w:lang w:val="en-IN"/>
        </w:rPr>
      </w:pPr>
    </w:p>
    <w:p w14:paraId="54BA06DF" w14:textId="7FA67BFD" w:rsidR="00C35C99" w:rsidRDefault="00C35C99" w:rsidP="00A541FA">
      <w:pPr>
        <w:ind w:right="1676"/>
        <w:rPr>
          <w:szCs w:val="20"/>
          <w:lang w:val="en-IN"/>
        </w:rPr>
      </w:pPr>
    </w:p>
    <w:p w14:paraId="30EF9717" w14:textId="728422B2" w:rsidR="00C35C99" w:rsidRDefault="00C35C99" w:rsidP="00A541FA">
      <w:pPr>
        <w:ind w:right="1676"/>
        <w:rPr>
          <w:szCs w:val="20"/>
          <w:lang w:val="en-IN"/>
        </w:rPr>
      </w:pPr>
    </w:p>
    <w:p w14:paraId="52340298" w14:textId="30546BD8" w:rsidR="00C35C99" w:rsidRDefault="00C35C99" w:rsidP="00A541FA">
      <w:pPr>
        <w:ind w:right="1676"/>
        <w:rPr>
          <w:szCs w:val="20"/>
          <w:lang w:val="en-IN"/>
        </w:rPr>
      </w:pPr>
    </w:p>
    <w:p w14:paraId="31BA0327" w14:textId="4817C629" w:rsidR="00C35C99" w:rsidRDefault="00C35C99" w:rsidP="00A541FA">
      <w:pPr>
        <w:ind w:right="1676"/>
        <w:rPr>
          <w:szCs w:val="20"/>
          <w:lang w:val="en-IN"/>
        </w:rPr>
      </w:pPr>
    </w:p>
    <w:p w14:paraId="5319E850" w14:textId="23F2219A" w:rsidR="00C35C99" w:rsidRDefault="00C35C99" w:rsidP="00A541FA">
      <w:pPr>
        <w:ind w:right="1676"/>
        <w:rPr>
          <w:szCs w:val="20"/>
          <w:lang w:val="en-IN"/>
        </w:rPr>
      </w:pPr>
    </w:p>
    <w:p w14:paraId="1AFFD0F0" w14:textId="62FF3F4F" w:rsidR="00C35C99" w:rsidRDefault="00C35C99" w:rsidP="00A541FA">
      <w:pPr>
        <w:ind w:right="1676"/>
        <w:rPr>
          <w:szCs w:val="20"/>
          <w:lang w:val="en-IN"/>
        </w:rPr>
      </w:pPr>
    </w:p>
    <w:p w14:paraId="752C9569" w14:textId="4A6CC392" w:rsidR="00C35C99" w:rsidRDefault="00C35C99" w:rsidP="00A541FA">
      <w:pPr>
        <w:ind w:right="1676"/>
        <w:rPr>
          <w:szCs w:val="20"/>
          <w:lang w:val="en-IN"/>
        </w:rPr>
      </w:pPr>
    </w:p>
    <w:p w14:paraId="49979D91" w14:textId="5884A23C" w:rsidR="00C35C99" w:rsidRDefault="00C35C99" w:rsidP="00A541FA">
      <w:pPr>
        <w:ind w:right="1676"/>
        <w:rPr>
          <w:szCs w:val="20"/>
          <w:lang w:val="en-IN"/>
        </w:rPr>
      </w:pPr>
    </w:p>
    <w:p w14:paraId="7350BA7A" w14:textId="7B0EBC9F" w:rsidR="00C35C99" w:rsidRDefault="00C35C99" w:rsidP="00A541FA">
      <w:pPr>
        <w:ind w:right="1676"/>
        <w:rPr>
          <w:szCs w:val="20"/>
          <w:lang w:val="en-IN"/>
        </w:rPr>
      </w:pPr>
    </w:p>
    <w:p w14:paraId="7F672BF3" w14:textId="340E03C9" w:rsidR="00C35C99" w:rsidRDefault="00C35C99" w:rsidP="00A541FA">
      <w:pPr>
        <w:ind w:right="1676"/>
        <w:rPr>
          <w:szCs w:val="20"/>
          <w:lang w:val="en-IN"/>
        </w:rPr>
      </w:pPr>
    </w:p>
    <w:p w14:paraId="18B40F43" w14:textId="4EBA3DA1" w:rsidR="00C35C99" w:rsidRDefault="00C35C99" w:rsidP="00A541FA">
      <w:pPr>
        <w:ind w:right="1676"/>
        <w:rPr>
          <w:szCs w:val="20"/>
          <w:lang w:val="en-IN"/>
        </w:rPr>
      </w:pPr>
    </w:p>
    <w:p w14:paraId="59DB1D7B" w14:textId="4606E946" w:rsidR="00C35C99" w:rsidRDefault="00C35C99" w:rsidP="00A541FA">
      <w:pPr>
        <w:ind w:right="1676"/>
        <w:rPr>
          <w:szCs w:val="20"/>
          <w:lang w:val="en-IN"/>
        </w:rPr>
      </w:pPr>
    </w:p>
    <w:p w14:paraId="12300A5C" w14:textId="580A1C6D" w:rsidR="00C35C99" w:rsidRDefault="00C35C99" w:rsidP="00A541FA">
      <w:pPr>
        <w:ind w:right="1676"/>
        <w:rPr>
          <w:szCs w:val="20"/>
          <w:lang w:val="en-IN"/>
        </w:rPr>
      </w:pPr>
    </w:p>
    <w:p w14:paraId="16F1537F" w14:textId="431CF711" w:rsidR="00C35C99" w:rsidRDefault="00C35C99" w:rsidP="00A541FA">
      <w:pPr>
        <w:ind w:right="1676"/>
        <w:rPr>
          <w:szCs w:val="20"/>
          <w:lang w:val="en-IN"/>
        </w:rPr>
      </w:pPr>
    </w:p>
    <w:p w14:paraId="493F2F67" w14:textId="180A4F4C" w:rsidR="00C35C99" w:rsidRDefault="00C35C99" w:rsidP="00A541FA">
      <w:pPr>
        <w:ind w:right="1676"/>
        <w:rPr>
          <w:szCs w:val="20"/>
          <w:lang w:val="en-IN"/>
        </w:rPr>
      </w:pPr>
    </w:p>
    <w:p w14:paraId="5E90D805" w14:textId="75BC279B" w:rsidR="00C35C99" w:rsidRDefault="00C35C99" w:rsidP="00A541FA">
      <w:pPr>
        <w:ind w:right="1676"/>
        <w:rPr>
          <w:szCs w:val="20"/>
          <w:lang w:val="en-IN"/>
        </w:rPr>
      </w:pPr>
    </w:p>
    <w:p w14:paraId="4E4865CF" w14:textId="4A76A3D2" w:rsidR="00C35C99" w:rsidRDefault="00C35C99" w:rsidP="00A541FA">
      <w:pPr>
        <w:ind w:right="1676"/>
        <w:rPr>
          <w:szCs w:val="20"/>
          <w:lang w:val="en-IN"/>
        </w:rPr>
      </w:pPr>
    </w:p>
    <w:p w14:paraId="44777F2A" w14:textId="375639DC" w:rsidR="00C35C99" w:rsidRDefault="00C35C99" w:rsidP="00A541FA">
      <w:pPr>
        <w:ind w:right="1676"/>
        <w:rPr>
          <w:szCs w:val="20"/>
          <w:lang w:val="en-IN"/>
        </w:rPr>
      </w:pPr>
    </w:p>
    <w:p w14:paraId="01F69154" w14:textId="6B320646" w:rsidR="00C35C99" w:rsidRDefault="00C35C99" w:rsidP="00A541FA">
      <w:pPr>
        <w:ind w:right="1676"/>
        <w:rPr>
          <w:szCs w:val="20"/>
          <w:lang w:val="en-IN"/>
        </w:rPr>
      </w:pPr>
    </w:p>
    <w:p w14:paraId="7927A590" w14:textId="01077915" w:rsidR="00C35C99" w:rsidRDefault="00C35C99" w:rsidP="00A541FA">
      <w:pPr>
        <w:ind w:right="1676"/>
        <w:rPr>
          <w:szCs w:val="20"/>
          <w:lang w:val="en-IN"/>
        </w:rPr>
      </w:pPr>
    </w:p>
    <w:p w14:paraId="16BCC02C" w14:textId="62250B89" w:rsidR="00C35C99" w:rsidRDefault="00C35C99" w:rsidP="00A541FA">
      <w:pPr>
        <w:ind w:right="1676"/>
        <w:rPr>
          <w:szCs w:val="20"/>
          <w:lang w:val="en-IN"/>
        </w:rPr>
      </w:pPr>
    </w:p>
    <w:p w14:paraId="42386AE9" w14:textId="77777777" w:rsidR="00C35C99" w:rsidRDefault="00C35C99" w:rsidP="00A541FA">
      <w:pPr>
        <w:ind w:right="1676"/>
        <w:rPr>
          <w:szCs w:val="20"/>
          <w:lang w:val="en-IN"/>
        </w:rPr>
      </w:pPr>
    </w:p>
    <w:p w14:paraId="6BA5E4ED" w14:textId="7630EECE" w:rsidR="003A1DEF" w:rsidRDefault="003A1DEF" w:rsidP="00A541FA">
      <w:pPr>
        <w:ind w:right="1676"/>
        <w:rPr>
          <w:szCs w:val="20"/>
          <w:lang w:val="en-IN"/>
        </w:rPr>
      </w:pPr>
    </w:p>
    <w:p w14:paraId="4E463C76" w14:textId="778A5CCC" w:rsidR="005C40A3" w:rsidRDefault="005C40A3" w:rsidP="00A541FA">
      <w:pPr>
        <w:ind w:right="1676"/>
        <w:rPr>
          <w:szCs w:val="20"/>
          <w:lang w:val="en-IN"/>
        </w:rPr>
      </w:pPr>
    </w:p>
    <w:p w14:paraId="1216E776" w14:textId="13BA5C55" w:rsidR="005C40A3" w:rsidRDefault="005C40A3" w:rsidP="00A541FA">
      <w:pPr>
        <w:ind w:right="1676"/>
        <w:rPr>
          <w:szCs w:val="20"/>
          <w:lang w:val="en-IN"/>
        </w:rPr>
      </w:pPr>
    </w:p>
    <w:p w14:paraId="6F74E0C6" w14:textId="71DFF919" w:rsidR="005C40A3" w:rsidRDefault="005C40A3" w:rsidP="00A541FA">
      <w:pPr>
        <w:ind w:right="1676"/>
        <w:rPr>
          <w:szCs w:val="20"/>
          <w:lang w:val="en-IN"/>
        </w:rPr>
      </w:pPr>
    </w:p>
    <w:p w14:paraId="386426F3" w14:textId="7536FD49" w:rsidR="005C40A3" w:rsidRDefault="005C40A3" w:rsidP="00A541FA">
      <w:pPr>
        <w:ind w:right="1676"/>
        <w:rPr>
          <w:szCs w:val="20"/>
          <w:lang w:val="en-IN"/>
        </w:rPr>
      </w:pPr>
    </w:p>
    <w:p w14:paraId="599FBE86" w14:textId="77777777" w:rsidR="005C40A3" w:rsidRDefault="005C40A3" w:rsidP="00A541FA">
      <w:pPr>
        <w:ind w:right="1676"/>
        <w:rPr>
          <w:szCs w:val="20"/>
          <w:lang w:val="en-IN"/>
        </w:rPr>
      </w:pPr>
    </w:p>
    <w:p w14:paraId="49549A2F" w14:textId="77777777" w:rsidR="003A1DEF" w:rsidRDefault="003A1DEF" w:rsidP="00A541FA">
      <w:pPr>
        <w:ind w:right="1676"/>
        <w:rPr>
          <w:szCs w:val="20"/>
          <w:lang w:val="en-IN"/>
        </w:rPr>
      </w:pPr>
    </w:p>
    <w:p w14:paraId="2B64806A" w14:textId="77777777" w:rsidR="002468E0" w:rsidRDefault="002468E0" w:rsidP="00A541FA">
      <w:pPr>
        <w:ind w:right="1676"/>
        <w:rPr>
          <w:szCs w:val="20"/>
          <w:lang w:val="en-IN"/>
        </w:rPr>
      </w:pPr>
    </w:p>
    <w:p w14:paraId="28ABD83F" w14:textId="77777777" w:rsidR="00CA10F4" w:rsidRPr="00E76866" w:rsidRDefault="00CA10F4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8237DD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4A9B5" w14:textId="77777777" w:rsidR="008237DD" w:rsidRDefault="008237DD" w:rsidP="00A01902">
      <w:r>
        <w:separator/>
      </w:r>
    </w:p>
  </w:endnote>
  <w:endnote w:type="continuationSeparator" w:id="0">
    <w:p w14:paraId="0D964CDC" w14:textId="77777777" w:rsidR="008237DD" w:rsidRDefault="008237DD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98B6F" w14:textId="77777777" w:rsidR="008237DD" w:rsidRDefault="008237DD" w:rsidP="00A01902">
      <w:r>
        <w:separator/>
      </w:r>
    </w:p>
  </w:footnote>
  <w:footnote w:type="continuationSeparator" w:id="0">
    <w:p w14:paraId="3D9767EC" w14:textId="77777777" w:rsidR="008237DD" w:rsidRDefault="008237DD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8237DD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7249D"/>
    <w:rsid w:val="00F7274D"/>
    <w:rsid w:val="00F75ABC"/>
    <w:rsid w:val="00F76C5C"/>
    <w:rsid w:val="00F80087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E274F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45F2D"/>
    <w:rsid w:val="00A522AF"/>
    <w:rsid w:val="00A52ADF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2021-03-06T00:20:00Z</dcterms:created>
  <dcterms:modified xsi:type="dcterms:W3CDTF">2021-03-06T00:20:00Z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