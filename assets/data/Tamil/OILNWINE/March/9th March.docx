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7E783E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7.6pt;margin-top:-57.2pt;width:3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6B3EBF5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EC6D9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9081517" w14:textId="77777777" w:rsidR="00EC6D9A" w:rsidRPr="00EC6D9A" w:rsidRDefault="00EC6D9A" w:rsidP="00EC6D9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C6D9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11:24-13:33</w:t>
                  </w:r>
                </w:p>
                <w:p w14:paraId="161DB5E6" w14:textId="77777777" w:rsidR="00EC6D9A" w:rsidRPr="00EC6D9A" w:rsidRDefault="00EC6D9A" w:rsidP="00EC6D9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C6D9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மாற்கு.        14:22-52</w:t>
                  </w:r>
                </w:p>
                <w:p w14:paraId="0CD80848" w14:textId="77777777" w:rsidR="00EC6D9A" w:rsidRPr="00EC6D9A" w:rsidRDefault="00EC6D9A" w:rsidP="00EC6D9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C6D9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52:1-9</w:t>
                  </w:r>
                </w:p>
                <w:p w14:paraId="3F50C377" w14:textId="56C26FD2" w:rsidR="009A0942" w:rsidRPr="007A1E95" w:rsidRDefault="00EC6D9A" w:rsidP="00EC6D9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EC6D9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11:1-3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7E783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7E783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7E783E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93973D9" w14:textId="0E12540B" w:rsidR="00A16250" w:rsidRDefault="00EC6D9A" w:rsidP="00EC6D9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"அவர் மாம்சத்திலிருந்த நாட்களில்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தம்மை மரணத்தினின்று இரட்சிக்க வல்லைமையுள்ளவரை நோக்கி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பலத்த சத்தத்தோடும் கண்ணீரோடும் விண்ணப்பம்பண்ணி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வேண்டுதல்செய்து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தமக்கு உண்டான பயபக்தியினிமித்தம் கேட்கப்பட்டு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," 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எபிரெயர் 5: 7-ல் வாசிக்கிறோம். அவர் ஏன் பலத்த சத்தத்தோடும் கண்ணீரோடும் விண்ணப்பம் செய்தார்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பிதாவுடன் ஐக்கியத்தில் நடக்க விரும்பியதால்தான். பிதாவின் பிரகாசமான பிரசன்னத்திலிருந்து பிரிக்கப்பட அவர் ஒருபோதும் விரும்பவில்லை. "அவர் (இயேசு) மாம்சத்திலிருந்த நாட்களில் திட்டவட்டமான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விசேஷித்த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விண்ணப்பம்பண்ணி (தனக்கு தேவைப்பட்டதும் அவசியமுமான)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வலுவான அழுகையுடனும்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கண்ணீருடனும்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>, (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எப்பொழுதும்) அவரை மரணத்திலிருந்து காப்பாற்ற வல்லவராகிய தேவனை நோக்கி வேண்டுதல் செய்தார். அவருடைய தெய்வீக பயம்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பயபக்தி (அதாவது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பிதாவின் பிரகாசமான பிரசன்னத்திலிருந்து பிரிக்கப்படுவதற்கு பயந்த காரணத்தால்) அது கேட்கப்பட்டது."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(எபிரேயர் 5: 7 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Amplified Bible). 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ஒவ்வொரு முறையும் அவருடைய விருப்பம் எழுந்தவுடன்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பலத்த அழுகையுடன் ஜெபித்து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பிதாவே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உம் விருப்பத்தை மதிக்கிறேன்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உமது ஐக்கியத்திலிருந்து நான் பிரிக்கப்பட விரும்பவில்லை” என்று சொன்னார். அவ்வாறு தான் அவர் ‘முதல் பிறந்தவரும்’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மூத்த சகோதரரும்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நமது முன்னோடியும் ஆனார். பிதாவுடன் ஐக்கியம் கொள்வது எப்படி என்பதை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7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நமக்குக் காட்டியுள்ளார். நித்திய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குமாரனுடனான இந்த ஐக்கியம் பலருக்கும் ஒரு முக்கியமான காரியமாகத் தெரியவில்லை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அதுவே நாம் கிறிஸ்துவில்  இருப்பதற்கான மூலகாரணமாகும்.  "கர்த்தராகிய இயேசுவே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உம்மிடமிருந்து பிரிக்கப்பட விரும்பவில்லை" என்ற ஒரு வலுவான அழுகை நம்முடைய உள் மனிதனில்  இருக்கட்டும். எல்லா வகையான ஆவிக்குரிய பிரச்சனைகளுக்கும் விடை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கர்த்தராகிய இயேசுவினுடைய</w:t>
      </w:r>
      <w:r w:rsidRPr="00EC6D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C6D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அழைப்பினுடைய வெளிப்பாடாகும்.</w:t>
      </w:r>
    </w:p>
    <w:p w14:paraId="6842EDD1" w14:textId="77777777" w:rsidR="005C40A3" w:rsidRDefault="005C40A3" w:rsidP="003A1DEF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94E604F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63F425BB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63A039BD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4BD20C7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732F1CB" w14:textId="2849DB3F" w:rsidR="00A16250" w:rsidRDefault="007E783E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6A9C5D1" w14:textId="1CE56B16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2213741" w14:textId="0CE152E3" w:rsidR="00937883" w:rsidRPr="00A16250" w:rsidRDefault="007E783E" w:rsidP="00222BAF">
      <w:pPr>
        <w:jc w:val="both"/>
        <w:rPr>
          <w:rFonts w:ascii="Latha" w:hAnsi="Latha" w:cs="Arial Unicode MS"/>
          <w:noProof/>
          <w:sz w:val="22"/>
          <w:szCs w:val="22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1A2342BA" w:rsidR="006D514C" w:rsidRPr="004E4408" w:rsidRDefault="00EC6D9A" w:rsidP="00A16250">
      <w:pPr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5pt;width:570.1pt;height:208.35pt;z-index:251711488" filled="f" strokecolor="red" strokeweight="2.25pt"/>
        </w:pict>
      </w:r>
      <w:r w:rsidR="007E783E"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7E783E"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7E783E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7E783E"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7E783E"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1A5DC38A" w:rsidR="00E56B79" w:rsidRDefault="007E783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0CACF927" w:rsidR="008D2BBE" w:rsidRPr="008D2BBE" w:rsidRDefault="00EC6D9A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C6D9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 உங்கள் பிதா இரக்கமுள்ளவராயிருக்கிறதுபோல</w:t>
      </w:r>
      <w:r w:rsidRPr="00EC6D9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EC6D9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நீங்களும் இரக்கமுள்ளவர்களாயிருங்கள்.</w:t>
      </w:r>
    </w:p>
    <w:p w14:paraId="21CD5D74" w14:textId="757A82B5" w:rsidR="00A319E3" w:rsidRDefault="00EC6D9A" w:rsidP="006B0703">
      <w:pPr>
        <w:jc w:val="right"/>
        <w:rPr>
          <w:szCs w:val="20"/>
          <w:lang w:val="en-IN"/>
        </w:rPr>
      </w:pPr>
      <w:r w:rsidRPr="00EC6D9A">
        <w:rPr>
          <w:rFonts w:ascii="Latha" w:hAnsi="Latha" w:cs="Arial Unicode MS"/>
          <w:noProof/>
          <w:sz w:val="48"/>
          <w:szCs w:val="44"/>
          <w:cs/>
          <w:lang w:bidi="ta-IN"/>
        </w:rPr>
        <w:t>லூக்கா 6:36</w:t>
      </w:r>
      <w:r w:rsidR="001E3C17">
        <w:t>‬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1504C4C4" w14:textId="57889E88" w:rsidR="00CA10F4" w:rsidRDefault="00CA10F4" w:rsidP="00A541FA">
      <w:pPr>
        <w:ind w:right="1676"/>
        <w:rPr>
          <w:szCs w:val="20"/>
          <w:lang w:val="en-IN"/>
        </w:rPr>
      </w:pPr>
    </w:p>
    <w:p w14:paraId="2F36A538" w14:textId="346CD8D4" w:rsidR="00CA10F4" w:rsidRDefault="00CA10F4" w:rsidP="00A541FA">
      <w:pPr>
        <w:ind w:right="1676"/>
        <w:rPr>
          <w:szCs w:val="20"/>
          <w:lang w:val="en-IN"/>
        </w:rPr>
      </w:pPr>
    </w:p>
    <w:p w14:paraId="0F59594B" w14:textId="71C33DED" w:rsidR="002468E0" w:rsidRDefault="002468E0" w:rsidP="00A541FA">
      <w:pPr>
        <w:ind w:right="1676"/>
        <w:rPr>
          <w:szCs w:val="20"/>
          <w:lang w:val="en-IN"/>
        </w:rPr>
      </w:pPr>
    </w:p>
    <w:p w14:paraId="6A2BA954" w14:textId="09406C6A" w:rsidR="002468E0" w:rsidRDefault="002468E0" w:rsidP="00A541FA">
      <w:pPr>
        <w:ind w:right="1676"/>
        <w:rPr>
          <w:szCs w:val="20"/>
          <w:lang w:val="en-IN"/>
        </w:rPr>
      </w:pPr>
    </w:p>
    <w:p w14:paraId="078BCE77" w14:textId="197C684D" w:rsidR="00C35C99" w:rsidRDefault="00C35C99" w:rsidP="00A541FA">
      <w:pPr>
        <w:ind w:right="1676"/>
        <w:rPr>
          <w:szCs w:val="20"/>
          <w:lang w:val="en-IN"/>
        </w:rPr>
      </w:pPr>
    </w:p>
    <w:p w14:paraId="54BA06DF" w14:textId="7FA67BFD" w:rsidR="00C35C99" w:rsidRDefault="00C35C99" w:rsidP="00A541FA">
      <w:pPr>
        <w:ind w:right="1676"/>
        <w:rPr>
          <w:szCs w:val="20"/>
          <w:lang w:val="en-IN"/>
        </w:rPr>
      </w:pPr>
    </w:p>
    <w:p w14:paraId="30EF9717" w14:textId="728422B2" w:rsidR="00C35C99" w:rsidRDefault="00C35C99" w:rsidP="00A541FA">
      <w:pPr>
        <w:ind w:right="1676"/>
        <w:rPr>
          <w:szCs w:val="20"/>
          <w:lang w:val="en-IN"/>
        </w:rPr>
      </w:pPr>
    </w:p>
    <w:p w14:paraId="52340298" w14:textId="30546BD8" w:rsidR="00C35C99" w:rsidRDefault="00C35C99" w:rsidP="00A541FA">
      <w:pPr>
        <w:ind w:right="1676"/>
        <w:rPr>
          <w:szCs w:val="20"/>
          <w:lang w:val="en-IN"/>
        </w:rPr>
      </w:pPr>
    </w:p>
    <w:p w14:paraId="31BA0327" w14:textId="4817C629" w:rsidR="00C35C99" w:rsidRDefault="00C35C99" w:rsidP="00A541FA">
      <w:pPr>
        <w:ind w:right="1676"/>
        <w:rPr>
          <w:szCs w:val="20"/>
          <w:lang w:val="en-IN"/>
        </w:rPr>
      </w:pPr>
    </w:p>
    <w:p w14:paraId="5319E850" w14:textId="23F2219A" w:rsidR="00C35C99" w:rsidRDefault="00C35C99" w:rsidP="00A541FA">
      <w:pPr>
        <w:ind w:right="1676"/>
        <w:rPr>
          <w:szCs w:val="20"/>
          <w:lang w:val="en-IN"/>
        </w:rPr>
      </w:pPr>
    </w:p>
    <w:p w14:paraId="1AFFD0F0" w14:textId="62FF3F4F" w:rsidR="00C35C99" w:rsidRDefault="00C35C99" w:rsidP="00A541FA">
      <w:pPr>
        <w:ind w:right="1676"/>
        <w:rPr>
          <w:szCs w:val="20"/>
          <w:lang w:val="en-IN"/>
        </w:rPr>
      </w:pPr>
    </w:p>
    <w:p w14:paraId="752C9569" w14:textId="4A6CC392" w:rsidR="00C35C99" w:rsidRDefault="00C35C99" w:rsidP="00A541FA">
      <w:pPr>
        <w:ind w:right="1676"/>
        <w:rPr>
          <w:szCs w:val="20"/>
          <w:lang w:val="en-IN"/>
        </w:rPr>
      </w:pPr>
    </w:p>
    <w:p w14:paraId="49979D91" w14:textId="5884A23C" w:rsidR="00C35C99" w:rsidRDefault="00C35C99" w:rsidP="00A541FA">
      <w:pPr>
        <w:ind w:right="1676"/>
        <w:rPr>
          <w:szCs w:val="20"/>
          <w:lang w:val="en-IN"/>
        </w:rPr>
      </w:pPr>
    </w:p>
    <w:p w14:paraId="7350BA7A" w14:textId="7B0EBC9F" w:rsidR="00C35C99" w:rsidRDefault="00C35C99" w:rsidP="00A541FA">
      <w:pPr>
        <w:ind w:right="1676"/>
        <w:rPr>
          <w:szCs w:val="20"/>
          <w:lang w:val="en-IN"/>
        </w:rPr>
      </w:pPr>
    </w:p>
    <w:p w14:paraId="7F672BF3" w14:textId="340E03C9" w:rsidR="00C35C99" w:rsidRDefault="00C35C99" w:rsidP="00A541FA">
      <w:pPr>
        <w:ind w:right="1676"/>
        <w:rPr>
          <w:szCs w:val="20"/>
          <w:lang w:val="en-IN"/>
        </w:rPr>
      </w:pPr>
    </w:p>
    <w:p w14:paraId="18B40F43" w14:textId="4EBA3DA1" w:rsidR="00C35C99" w:rsidRDefault="00C35C99" w:rsidP="00A541FA">
      <w:pPr>
        <w:ind w:right="1676"/>
        <w:rPr>
          <w:szCs w:val="20"/>
          <w:lang w:val="en-IN"/>
        </w:rPr>
      </w:pPr>
    </w:p>
    <w:p w14:paraId="59DB1D7B" w14:textId="4606E946" w:rsidR="00C35C99" w:rsidRDefault="00C35C99" w:rsidP="00A541FA">
      <w:pPr>
        <w:ind w:right="1676"/>
        <w:rPr>
          <w:szCs w:val="20"/>
          <w:lang w:val="en-IN"/>
        </w:rPr>
      </w:pPr>
    </w:p>
    <w:p w14:paraId="12300A5C" w14:textId="580A1C6D" w:rsidR="00C35C99" w:rsidRDefault="00C35C99" w:rsidP="00A541FA">
      <w:pPr>
        <w:ind w:right="1676"/>
        <w:rPr>
          <w:szCs w:val="20"/>
          <w:lang w:val="en-IN"/>
        </w:rPr>
      </w:pPr>
    </w:p>
    <w:p w14:paraId="16F1537F" w14:textId="431CF711" w:rsidR="00C35C99" w:rsidRDefault="00C35C99" w:rsidP="00A541FA">
      <w:pPr>
        <w:ind w:right="1676"/>
        <w:rPr>
          <w:szCs w:val="20"/>
          <w:lang w:val="en-IN"/>
        </w:rPr>
      </w:pPr>
    </w:p>
    <w:p w14:paraId="493F2F67" w14:textId="180A4F4C" w:rsidR="00C35C99" w:rsidRDefault="00C35C99" w:rsidP="00A541FA">
      <w:pPr>
        <w:ind w:right="1676"/>
        <w:rPr>
          <w:szCs w:val="20"/>
          <w:lang w:val="en-IN"/>
        </w:rPr>
      </w:pPr>
    </w:p>
    <w:p w14:paraId="5E90D805" w14:textId="75BC279B" w:rsidR="00C35C99" w:rsidRDefault="00C35C99" w:rsidP="00A541FA">
      <w:pPr>
        <w:ind w:right="1676"/>
        <w:rPr>
          <w:szCs w:val="20"/>
          <w:lang w:val="en-IN"/>
        </w:rPr>
      </w:pPr>
    </w:p>
    <w:p w14:paraId="4E4865CF" w14:textId="4A76A3D2" w:rsidR="00C35C99" w:rsidRDefault="00C35C99" w:rsidP="00A541FA">
      <w:pPr>
        <w:ind w:right="1676"/>
        <w:rPr>
          <w:szCs w:val="20"/>
          <w:lang w:val="en-IN"/>
        </w:rPr>
      </w:pPr>
    </w:p>
    <w:p w14:paraId="44777F2A" w14:textId="375639DC" w:rsidR="00C35C99" w:rsidRDefault="00C35C99" w:rsidP="00A541FA">
      <w:pPr>
        <w:ind w:right="1676"/>
        <w:rPr>
          <w:szCs w:val="20"/>
          <w:lang w:val="en-IN"/>
        </w:rPr>
      </w:pPr>
    </w:p>
    <w:p w14:paraId="01F69154" w14:textId="6B320646" w:rsidR="00C35C99" w:rsidRDefault="00C35C99" w:rsidP="00A541FA">
      <w:pPr>
        <w:ind w:right="1676"/>
        <w:rPr>
          <w:szCs w:val="20"/>
          <w:lang w:val="en-IN"/>
        </w:rPr>
      </w:pPr>
    </w:p>
    <w:p w14:paraId="1216E776" w14:textId="13BA5C55" w:rsidR="005C40A3" w:rsidRDefault="005C40A3" w:rsidP="00A541FA">
      <w:pPr>
        <w:ind w:right="1676"/>
        <w:rPr>
          <w:szCs w:val="20"/>
          <w:lang w:val="en-IN"/>
        </w:rPr>
      </w:pPr>
    </w:p>
    <w:p w14:paraId="6F74E0C6" w14:textId="71DFF919" w:rsidR="005C40A3" w:rsidRDefault="005C40A3" w:rsidP="00A541FA">
      <w:pPr>
        <w:ind w:right="1676"/>
        <w:rPr>
          <w:szCs w:val="20"/>
          <w:lang w:val="en-IN"/>
        </w:rPr>
      </w:pPr>
    </w:p>
    <w:p w14:paraId="386426F3" w14:textId="7536FD49" w:rsidR="005C40A3" w:rsidRDefault="005C40A3" w:rsidP="00A541FA">
      <w:pPr>
        <w:ind w:right="1676"/>
        <w:rPr>
          <w:szCs w:val="20"/>
          <w:lang w:val="en-IN"/>
        </w:rPr>
      </w:pPr>
    </w:p>
    <w:p w14:paraId="599FBE86" w14:textId="368708A5" w:rsidR="005C40A3" w:rsidRDefault="005C40A3" w:rsidP="00A541FA">
      <w:pPr>
        <w:ind w:right="1676"/>
        <w:rPr>
          <w:szCs w:val="20"/>
          <w:lang w:val="en-IN"/>
        </w:rPr>
      </w:pPr>
    </w:p>
    <w:p w14:paraId="6B1924A5" w14:textId="3E9FB7E4" w:rsidR="00376C4A" w:rsidRDefault="00376C4A" w:rsidP="00A541FA">
      <w:pPr>
        <w:ind w:right="1676"/>
        <w:rPr>
          <w:szCs w:val="20"/>
          <w:lang w:val="en-IN"/>
        </w:rPr>
      </w:pPr>
    </w:p>
    <w:p w14:paraId="105E79AD" w14:textId="136E9F24" w:rsidR="00376C4A" w:rsidRDefault="00376C4A" w:rsidP="00A541FA">
      <w:pPr>
        <w:ind w:right="1676"/>
        <w:rPr>
          <w:szCs w:val="20"/>
          <w:lang w:val="en-IN"/>
        </w:rPr>
      </w:pPr>
    </w:p>
    <w:p w14:paraId="15DBF1E3" w14:textId="31DB41B8" w:rsidR="00376C4A" w:rsidRDefault="00376C4A" w:rsidP="00A541FA">
      <w:pPr>
        <w:ind w:right="1676"/>
        <w:rPr>
          <w:szCs w:val="20"/>
          <w:lang w:val="en-IN"/>
        </w:rPr>
      </w:pPr>
    </w:p>
    <w:p w14:paraId="437508C9" w14:textId="7BDED1CB" w:rsidR="00376C4A" w:rsidRDefault="00376C4A" w:rsidP="00A541FA">
      <w:pPr>
        <w:ind w:right="1676"/>
        <w:rPr>
          <w:szCs w:val="20"/>
          <w:lang w:val="en-IN"/>
        </w:rPr>
      </w:pPr>
    </w:p>
    <w:p w14:paraId="2E236397" w14:textId="77777777" w:rsidR="00376C4A" w:rsidRDefault="00376C4A" w:rsidP="00A541FA">
      <w:pPr>
        <w:ind w:right="1676"/>
        <w:rPr>
          <w:szCs w:val="20"/>
          <w:lang w:val="en-IN"/>
        </w:rPr>
      </w:pPr>
    </w:p>
    <w:p w14:paraId="49549A2F" w14:textId="77777777" w:rsidR="003A1DEF" w:rsidRDefault="003A1DEF" w:rsidP="00A541FA">
      <w:pPr>
        <w:ind w:right="1676"/>
        <w:rPr>
          <w:szCs w:val="20"/>
          <w:lang w:val="en-IN"/>
        </w:rPr>
      </w:pPr>
    </w:p>
    <w:p w14:paraId="2B64806A" w14:textId="77777777" w:rsidR="002468E0" w:rsidRDefault="002468E0" w:rsidP="00A541FA">
      <w:pPr>
        <w:ind w:right="1676"/>
        <w:rPr>
          <w:szCs w:val="20"/>
          <w:lang w:val="en-IN"/>
        </w:rPr>
      </w:pPr>
    </w:p>
    <w:p w14:paraId="28ABD83F" w14:textId="77777777" w:rsidR="00CA10F4" w:rsidRPr="00E76866" w:rsidRDefault="00CA10F4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7E783E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7D366" w14:textId="77777777" w:rsidR="007E783E" w:rsidRDefault="007E783E" w:rsidP="00A01902">
      <w:r>
        <w:separator/>
      </w:r>
    </w:p>
  </w:endnote>
  <w:endnote w:type="continuationSeparator" w:id="0">
    <w:p w14:paraId="3A79385C" w14:textId="77777777" w:rsidR="007E783E" w:rsidRDefault="007E783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026D2" w14:textId="77777777" w:rsidR="007E783E" w:rsidRDefault="007E783E" w:rsidP="00A01902">
      <w:r>
        <w:separator/>
      </w:r>
    </w:p>
  </w:footnote>
  <w:footnote w:type="continuationSeparator" w:id="0">
    <w:p w14:paraId="638D4CE6" w14:textId="77777777" w:rsidR="007E783E" w:rsidRDefault="007E783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7E783E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7249D"/>
    <w:rsid w:val="00F7274D"/>
    <w:rsid w:val="00F75ABC"/>
    <w:rsid w:val="00F76C5C"/>
    <w:rsid w:val="00F80087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423EB"/>
    <w:rsid w:val="00A45F2D"/>
    <w:rsid w:val="00A522AF"/>
    <w:rsid w:val="00A52AD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90180"/>
    <w:rsid w:val="00C9530F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2021-03-08T15:27:00Z</dcterms:created>
  <dcterms:modified xsi:type="dcterms:W3CDTF">2021-03-08T15:27:00Z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