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73F7BAF9" w:rsidR="0082470D" w:rsidRDefault="00963FAF"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7.6pt;margin-top:-57.2pt;width:3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49276101"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CA10F4" w:rsidRPr="00CA10F4">
                    <w:rPr>
                      <w:rFonts w:ascii="Arial Unicode MS" w:eastAsia="Arial Unicode MS" w:hAnsi="Arial Unicode MS" w:cs="Arial Unicode MS"/>
                      <w:b/>
                      <w:bCs/>
                      <w:color w:val="FFFFFF" w:themeColor="background1"/>
                      <w:sz w:val="48"/>
                      <w:szCs w:val="48"/>
                      <w:cs/>
                      <w:lang w:bidi="ta-IN"/>
                    </w:rPr>
                    <w:t>மார்ச்</w:t>
                  </w:r>
                  <w:r w:rsidRPr="00772606">
                    <w:rPr>
                      <w:rFonts w:ascii="Arial Unicode MS" w:eastAsia="Arial Unicode MS" w:hAnsi="Arial Unicode MS" w:cs="Arial Unicode MS"/>
                      <w:b/>
                      <w:color w:val="FFFFFF" w:themeColor="background1"/>
                      <w:sz w:val="48"/>
                      <w:szCs w:val="48"/>
                    </w:rPr>
                    <w:t xml:space="preserve"> </w:t>
                  </w:r>
                  <w:r w:rsidR="00376C4A">
                    <w:rPr>
                      <w:rFonts w:ascii="Arial Unicode MS" w:eastAsia="Arial Unicode MS" w:hAnsi="Arial Unicode MS" w:cs="Arial Unicode MS"/>
                      <w:b/>
                      <w:color w:val="FFFFFF" w:themeColor="background1"/>
                      <w:sz w:val="48"/>
                      <w:szCs w:val="48"/>
                    </w:rPr>
                    <w:t>7</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6278550F" w14:textId="77777777" w:rsidR="00376C4A" w:rsidRPr="00376C4A" w:rsidRDefault="00376C4A" w:rsidP="00376C4A">
                  <w:pPr>
                    <w:jc w:val="right"/>
                    <w:rPr>
                      <w:rFonts w:ascii="Latha" w:hAnsi="Latha" w:cs="Arial Unicode MS"/>
                      <w:b/>
                      <w:bCs/>
                      <w:color w:val="FFFFFF" w:themeColor="background1"/>
                      <w:sz w:val="48"/>
                      <w:szCs w:val="40"/>
                    </w:rPr>
                  </w:pPr>
                  <w:r w:rsidRPr="00376C4A">
                    <w:rPr>
                      <w:rFonts w:ascii="Latha" w:hAnsi="Latha" w:cs="Arial Unicode MS"/>
                      <w:b/>
                      <w:bCs/>
                      <w:color w:val="FFFFFF" w:themeColor="background1"/>
                      <w:sz w:val="48"/>
                      <w:szCs w:val="40"/>
                      <w:cs/>
                      <w:lang w:bidi="ta-IN"/>
                    </w:rPr>
                    <w:t>எண்ணாகமம் 8:1-9:23</w:t>
                  </w:r>
                </w:p>
                <w:p w14:paraId="3D64156A" w14:textId="77777777" w:rsidR="00376C4A" w:rsidRPr="00376C4A" w:rsidRDefault="00376C4A" w:rsidP="00376C4A">
                  <w:pPr>
                    <w:jc w:val="right"/>
                    <w:rPr>
                      <w:rFonts w:ascii="Latha" w:hAnsi="Latha" w:cs="Arial Unicode MS"/>
                      <w:b/>
                      <w:bCs/>
                      <w:color w:val="FFFFFF" w:themeColor="background1"/>
                      <w:sz w:val="48"/>
                      <w:szCs w:val="40"/>
                    </w:rPr>
                  </w:pPr>
                  <w:r w:rsidRPr="00376C4A">
                    <w:rPr>
                      <w:rFonts w:ascii="Latha" w:hAnsi="Latha" w:cs="Arial Unicode MS"/>
                      <w:b/>
                      <w:bCs/>
                      <w:color w:val="FFFFFF" w:themeColor="background1"/>
                      <w:sz w:val="48"/>
                      <w:szCs w:val="40"/>
                      <w:cs/>
                      <w:lang w:bidi="ta-IN"/>
                    </w:rPr>
                    <w:t>மாற்கு.        13:14-37</w:t>
                  </w:r>
                </w:p>
                <w:p w14:paraId="43964BBD" w14:textId="77777777" w:rsidR="00376C4A" w:rsidRPr="00376C4A" w:rsidRDefault="00376C4A" w:rsidP="00376C4A">
                  <w:pPr>
                    <w:jc w:val="right"/>
                    <w:rPr>
                      <w:rFonts w:ascii="Latha" w:hAnsi="Latha" w:cs="Arial Unicode MS"/>
                      <w:b/>
                      <w:bCs/>
                      <w:color w:val="FFFFFF" w:themeColor="background1"/>
                      <w:sz w:val="48"/>
                      <w:szCs w:val="40"/>
                    </w:rPr>
                  </w:pPr>
                  <w:r w:rsidRPr="00376C4A">
                    <w:rPr>
                      <w:rFonts w:ascii="Latha" w:hAnsi="Latha" w:cs="Arial Unicode MS"/>
                      <w:b/>
                      <w:bCs/>
                      <w:color w:val="FFFFFF" w:themeColor="background1"/>
                      <w:sz w:val="48"/>
                      <w:szCs w:val="40"/>
                      <w:cs/>
                      <w:lang w:bidi="ta-IN"/>
                    </w:rPr>
                    <w:t>சங்கீதம்      50:1-23</w:t>
                  </w:r>
                </w:p>
                <w:p w14:paraId="3F50C377" w14:textId="77E46F64" w:rsidR="009A0942" w:rsidRPr="007A1E95" w:rsidRDefault="00376C4A" w:rsidP="00376C4A">
                  <w:pPr>
                    <w:jc w:val="right"/>
                    <w:rPr>
                      <w:b/>
                      <w:bCs/>
                      <w:sz w:val="32"/>
                      <w:szCs w:val="32"/>
                    </w:rPr>
                  </w:pPr>
                  <w:r w:rsidRPr="00376C4A">
                    <w:rPr>
                      <w:rFonts w:ascii="Latha" w:hAnsi="Latha" w:cs="Arial Unicode MS"/>
                      <w:b/>
                      <w:bCs/>
                      <w:color w:val="FFFFFF" w:themeColor="background1"/>
                      <w:sz w:val="48"/>
                      <w:szCs w:val="40"/>
                      <w:cs/>
                      <w:lang w:bidi="ta-IN"/>
                    </w:rPr>
                    <w:t>நீதிமொழி. 10:29-30</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963FAF"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963FAF"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963FAF"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5649D66A" w14:textId="77777777" w:rsidR="00376C4A" w:rsidRPr="00376C4A" w:rsidRDefault="00376C4A" w:rsidP="00376C4A">
      <w:pPr>
        <w:ind w:firstLine="720"/>
        <w:jc w:val="both"/>
        <w:rPr>
          <w:rFonts w:ascii="Latha" w:hAnsi="Latha" w:cs="Arial Unicode MS"/>
          <w:noProof/>
          <w:sz w:val="52"/>
          <w:szCs w:val="48"/>
          <w:lang w:val="ta-IN"/>
        </w:rPr>
      </w:pPr>
      <w:r w:rsidRPr="00376C4A">
        <w:rPr>
          <w:rFonts w:ascii="Latha" w:hAnsi="Latha" w:cs="Arial Unicode MS"/>
          <w:noProof/>
          <w:sz w:val="52"/>
          <w:szCs w:val="48"/>
          <w:cs/>
          <w:lang w:val="ta-IN" w:bidi="ta-IN"/>
        </w:rPr>
        <w:t>இயேசுவின் இயற்க்கையான சரீரத்தில்</w:t>
      </w:r>
      <w:r w:rsidRPr="00376C4A">
        <w:rPr>
          <w:rFonts w:ascii="Latha" w:hAnsi="Latha" w:cs="Arial Unicode MS"/>
          <w:noProof/>
          <w:sz w:val="52"/>
          <w:szCs w:val="48"/>
          <w:lang w:val="ta-IN"/>
        </w:rPr>
        <w:t xml:space="preserve">, </w:t>
      </w:r>
      <w:r w:rsidRPr="00376C4A">
        <w:rPr>
          <w:rFonts w:ascii="Latha" w:hAnsi="Latha" w:cs="Arial Unicode MS"/>
          <w:noProof/>
          <w:sz w:val="52"/>
          <w:szCs w:val="48"/>
          <w:cs/>
          <w:lang w:val="ta-IN" w:bidi="ta-IN"/>
        </w:rPr>
        <w:t>விசுவாசிகளின் வாழ்க்கையில் காண்பதற்கு மாறாக</w:t>
      </w:r>
      <w:r w:rsidRPr="00376C4A">
        <w:rPr>
          <w:rFonts w:ascii="Latha" w:hAnsi="Latha" w:cs="Arial Unicode MS"/>
          <w:noProof/>
          <w:sz w:val="52"/>
          <w:szCs w:val="48"/>
          <w:lang w:val="ta-IN"/>
        </w:rPr>
        <w:t>, ‘</w:t>
      </w:r>
      <w:r w:rsidRPr="00376C4A">
        <w:rPr>
          <w:rFonts w:ascii="Latha" w:hAnsi="Latha" w:cs="Arial Unicode MS"/>
          <w:noProof/>
          <w:sz w:val="52"/>
          <w:szCs w:val="48"/>
          <w:cs/>
          <w:lang w:val="ta-IN" w:bidi="ta-IN"/>
        </w:rPr>
        <w:t>பழைய மனிதனுக்குரிய’ எந்த தடயமும் இல்லை. இயேசு சரீரத்திலிருந்த நாட்களில் அவரில் பழைய மனிதனுக்குரிய காரியங்கள் காணப்படவில்லை</w:t>
      </w:r>
      <w:r w:rsidRPr="00376C4A">
        <w:rPr>
          <w:rFonts w:ascii="Latha" w:hAnsi="Latha" w:cs="Arial Unicode MS"/>
          <w:noProof/>
          <w:sz w:val="52"/>
          <w:szCs w:val="48"/>
          <w:lang w:val="ta-IN"/>
        </w:rPr>
        <w:t xml:space="preserve">; </w:t>
      </w:r>
      <w:r w:rsidRPr="00376C4A">
        <w:rPr>
          <w:rFonts w:ascii="Latha" w:hAnsi="Latha" w:cs="Arial Unicode MS"/>
          <w:noProof/>
          <w:sz w:val="52"/>
          <w:szCs w:val="48"/>
          <w:cs/>
          <w:lang w:val="ta-IN" w:bidi="ta-IN"/>
        </w:rPr>
        <w:t>ஆனால் அவருக்கு அவருடைய சொந்த விருப்பம் இருந்தது. அவர் தனது சொந்த சுயத்தை கொண்டிருந்தார். இதன் மூலம் அவர் தனது விருப்பத்தை பயன்படுத்தி தனது சொந்த முடிவுகளை எடுத்திருக்க முடியும்.  அவர் தனது மனதிற்கு ஏற்ப தனது சொந்த தேர்வுகளையும் செய்திருக்க முடியும். ஆனால்</w:t>
      </w:r>
      <w:r w:rsidRPr="00376C4A">
        <w:rPr>
          <w:rFonts w:ascii="Latha" w:hAnsi="Latha" w:cs="Arial Unicode MS"/>
          <w:noProof/>
          <w:sz w:val="52"/>
          <w:szCs w:val="48"/>
          <w:lang w:val="ta-IN"/>
        </w:rPr>
        <w:t xml:space="preserve">, </w:t>
      </w:r>
      <w:r w:rsidRPr="00376C4A">
        <w:rPr>
          <w:rFonts w:ascii="Latha" w:hAnsi="Latha" w:cs="Arial Unicode MS"/>
          <w:noProof/>
          <w:sz w:val="52"/>
          <w:szCs w:val="48"/>
          <w:cs/>
          <w:lang w:val="ta-IN" w:bidi="ta-IN"/>
        </w:rPr>
        <w:t xml:space="preserve">இயற்கை மனிதனுக்குரிய யாவும் முழுவதுமாக </w:t>
      </w:r>
      <w:r w:rsidRPr="00376C4A">
        <w:rPr>
          <w:rFonts w:ascii="Latha" w:hAnsi="Latha" w:cs="Arial Unicode MS"/>
          <w:noProof/>
          <w:sz w:val="52"/>
          <w:szCs w:val="48"/>
          <w:cs/>
          <w:lang w:val="ta-IN" w:bidi="ta-IN"/>
        </w:rPr>
        <w:lastRenderedPageBreak/>
        <w:t>ஞானஸ்நானத்தில்  வெளியேற்றப்பட்டது. அங்கு அவர் ஒரு உண்மையான பிரதிஷ்டைக்கு  வந்தார்</w:t>
      </w:r>
      <w:r w:rsidRPr="00376C4A">
        <w:rPr>
          <w:rFonts w:ascii="Latha" w:hAnsi="Latha" w:cs="Arial Unicode MS"/>
          <w:noProof/>
          <w:sz w:val="52"/>
          <w:szCs w:val="48"/>
          <w:lang w:val="ta-IN"/>
        </w:rPr>
        <w:t xml:space="preserve">, </w:t>
      </w:r>
      <w:r w:rsidRPr="00376C4A">
        <w:rPr>
          <w:rFonts w:ascii="Latha" w:hAnsi="Latha" w:cs="Arial Unicode MS"/>
          <w:noProof/>
          <w:sz w:val="52"/>
          <w:szCs w:val="48"/>
          <w:cs/>
          <w:lang w:val="ta-IN" w:bidi="ta-IN"/>
        </w:rPr>
        <w:t>அதின் மூலம் இயற்கை மனிதன்  வெளியேற்றப்பட்டான்.</w:t>
      </w:r>
    </w:p>
    <w:p w14:paraId="69B387C2" w14:textId="77777777" w:rsidR="00376C4A" w:rsidRPr="00376C4A" w:rsidRDefault="00376C4A" w:rsidP="00376C4A">
      <w:pPr>
        <w:ind w:firstLine="720"/>
        <w:jc w:val="both"/>
        <w:rPr>
          <w:rFonts w:ascii="Latha" w:hAnsi="Latha" w:cs="Arial Unicode MS"/>
          <w:noProof/>
          <w:sz w:val="52"/>
          <w:szCs w:val="48"/>
          <w:lang w:val="ta-IN"/>
        </w:rPr>
      </w:pPr>
    </w:p>
    <w:p w14:paraId="493973D9" w14:textId="64B6329F" w:rsidR="00A16250" w:rsidRDefault="00376C4A" w:rsidP="00376C4A">
      <w:pPr>
        <w:ind w:firstLine="720"/>
        <w:jc w:val="both"/>
        <w:rPr>
          <w:rFonts w:ascii="Latha" w:hAnsi="Latha" w:cs="Arial Unicode MS"/>
          <w:noProof/>
          <w:sz w:val="52"/>
          <w:szCs w:val="48"/>
          <w:lang w:val="ta-IN"/>
        </w:rPr>
      </w:pPr>
      <w:r>
        <w:rPr>
          <w:rFonts w:ascii="Latha" w:hAnsi="Latha" w:cs="Arial Unicode MS"/>
          <w:noProof/>
          <w:sz w:val="52"/>
          <w:szCs w:val="48"/>
          <w:lang w:val="ta-IN" w:bidi="ta-IN"/>
        </w:rPr>
        <w:pict w14:anchorId="3CC91F6C">
          <v:rect id="_x0000_s1254" style="position:absolute;left:0;text-align:left;margin-left:-6.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376C4A">
        <w:rPr>
          <w:rFonts w:ascii="Latha" w:hAnsi="Latha" w:cs="Arial Unicode MS"/>
          <w:noProof/>
          <w:sz w:val="52"/>
          <w:szCs w:val="48"/>
          <w:cs/>
          <w:lang w:val="ta-IN" w:bidi="ta-IN"/>
        </w:rPr>
        <w:t>கர்த்தராகிய இயேசு</w:t>
      </w:r>
      <w:r w:rsidRPr="00376C4A">
        <w:rPr>
          <w:rFonts w:ascii="Latha" w:hAnsi="Latha" w:cs="Arial Unicode MS"/>
          <w:noProof/>
          <w:sz w:val="52"/>
          <w:szCs w:val="48"/>
          <w:lang w:val="ta-IN"/>
        </w:rPr>
        <w:t xml:space="preserve">, </w:t>
      </w:r>
      <w:r w:rsidRPr="00376C4A">
        <w:rPr>
          <w:rFonts w:ascii="Latha" w:hAnsi="Latha" w:cs="Arial Unicode MS"/>
          <w:noProof/>
          <w:sz w:val="52"/>
          <w:szCs w:val="48"/>
          <w:cs/>
          <w:lang w:val="ta-IN" w:bidi="ta-IN"/>
        </w:rPr>
        <w:t>தேவனுடைய சித்தத்தில் ஒரு நிலைப்பாட்டை எடுத்திருந்தார். பிதாவுக்குரியதல்லாத எதுவும் அவருடைய வாழ்க்கையில்</w:t>
      </w:r>
      <w:r>
        <w:rPr>
          <w:rFonts w:ascii="Latha" w:hAnsi="Latha" w:cs="Arial Unicode MS" w:hint="cs"/>
          <w:noProof/>
          <w:sz w:val="52"/>
          <w:szCs w:val="48"/>
          <w:rtl/>
          <w:lang w:val="ta-IN"/>
        </w:rPr>
        <w:t xml:space="preserve"> </w:t>
      </w:r>
      <w:r w:rsidRPr="00376C4A">
        <w:rPr>
          <w:rFonts w:ascii="Latha" w:hAnsi="Latha" w:cs="Arial Unicode MS"/>
          <w:noProof/>
          <w:sz w:val="52"/>
          <w:szCs w:val="48"/>
          <w:cs/>
          <w:lang w:val="ta-IN" w:bidi="ta-IN"/>
        </w:rPr>
        <w:t>இருக்கக்கூடாது என்ற நிலைப்பாட்டை அவர் பரிசுத்த ஆவியினால் கைக்கொண்டார். "என் சித்தம் அல்ல</w:t>
      </w:r>
      <w:r w:rsidRPr="00376C4A">
        <w:rPr>
          <w:rFonts w:ascii="Latha" w:hAnsi="Latha" w:cs="Arial Unicode MS"/>
          <w:noProof/>
          <w:sz w:val="52"/>
          <w:szCs w:val="48"/>
          <w:lang w:val="ta-IN"/>
        </w:rPr>
        <w:t xml:space="preserve">, </w:t>
      </w:r>
      <w:r w:rsidRPr="00376C4A">
        <w:rPr>
          <w:rFonts w:ascii="Latha" w:hAnsi="Latha" w:cs="Arial Unicode MS"/>
          <w:noProof/>
          <w:sz w:val="52"/>
          <w:szCs w:val="48"/>
          <w:cs/>
          <w:lang w:val="ta-IN" w:bidi="ta-IN"/>
        </w:rPr>
        <w:t>உமது சித்தம் நிறைவேறுவதாக" என்று அவர் சொன்னதின் அர்த்தம் அதுதான்</w:t>
      </w:r>
      <w:r>
        <w:rPr>
          <w:rFonts w:ascii="Latha" w:hAnsi="Latha" w:cs="Arial Unicode MS" w:hint="cs"/>
          <w:noProof/>
          <w:sz w:val="52"/>
          <w:szCs w:val="48"/>
          <w:rtl/>
          <w:lang w:val="ta-IN"/>
        </w:rPr>
        <w:t xml:space="preserve"> </w:t>
      </w:r>
      <w:r w:rsidRPr="00376C4A">
        <w:rPr>
          <w:rFonts w:ascii="Latha" w:hAnsi="Latha" w:cs="Arial Unicode MS"/>
          <w:noProof/>
          <w:sz w:val="52"/>
          <w:szCs w:val="48"/>
          <w:cs/>
          <w:lang w:val="ta-IN" w:bidi="ta-IN"/>
        </w:rPr>
        <w:t>(லூக்கா 22: 42). யோர்தான் நதியில் மனுஷகுமாரன் ஒரு உண்மையான நிலைப்பாட்டை எடுத்தார் என்பதை நாம் உணர வேண்டும்</w:t>
      </w:r>
      <w:r w:rsidRPr="00376C4A">
        <w:rPr>
          <w:rFonts w:ascii="Latha" w:hAnsi="Latha" w:cs="Arial Unicode MS"/>
          <w:noProof/>
          <w:sz w:val="52"/>
          <w:szCs w:val="48"/>
          <w:lang w:val="ta-IN"/>
        </w:rPr>
        <w:t xml:space="preserve">; </w:t>
      </w:r>
      <w:r w:rsidRPr="00376C4A">
        <w:rPr>
          <w:rFonts w:ascii="Latha" w:hAnsi="Latha" w:cs="Arial Unicode MS"/>
          <w:noProof/>
          <w:sz w:val="52"/>
          <w:szCs w:val="48"/>
          <w:cs/>
          <w:lang w:val="ta-IN" w:bidi="ta-IN"/>
        </w:rPr>
        <w:t>அவரிடம் அது முற்றிலும் உண்மையாயிருந்தது.  ஆனால்</w:t>
      </w:r>
      <w:r w:rsidRPr="00376C4A">
        <w:rPr>
          <w:rFonts w:ascii="Latha" w:hAnsi="Latha" w:cs="Arial Unicode MS"/>
          <w:noProof/>
          <w:sz w:val="52"/>
          <w:szCs w:val="48"/>
          <w:lang w:val="ta-IN"/>
        </w:rPr>
        <w:t xml:space="preserve">, </w:t>
      </w:r>
      <w:r w:rsidRPr="00376C4A">
        <w:rPr>
          <w:rFonts w:ascii="Latha" w:hAnsi="Latha" w:cs="Arial Unicode MS"/>
          <w:noProof/>
          <w:sz w:val="52"/>
          <w:szCs w:val="48"/>
          <w:cs/>
          <w:lang w:val="ta-IN" w:bidi="ta-IN"/>
        </w:rPr>
        <w:t>நம்மில் அது</w:t>
      </w:r>
      <w:r w:rsidRPr="00376C4A">
        <w:rPr>
          <w:rFonts w:ascii="Latha" w:hAnsi="Latha" w:cs="Arial Unicode MS"/>
          <w:noProof/>
          <w:sz w:val="52"/>
          <w:szCs w:val="48"/>
          <w:lang w:val="ta-IN"/>
        </w:rPr>
        <w:t xml:space="preserve">, </w:t>
      </w:r>
      <w:r w:rsidRPr="00376C4A">
        <w:rPr>
          <w:rFonts w:ascii="Latha" w:hAnsi="Latha" w:cs="Arial Unicode MS"/>
          <w:noProof/>
          <w:sz w:val="52"/>
          <w:szCs w:val="48"/>
          <w:cs/>
          <w:lang w:val="ta-IN" w:bidi="ta-IN"/>
        </w:rPr>
        <w:t>நாம் முதலாவது எடுத்துக் கொள்ள வேண்டிய ஒரு நிலைப்பாடும்</w:t>
      </w:r>
      <w:r w:rsidRPr="00376C4A">
        <w:rPr>
          <w:rFonts w:ascii="Latha" w:hAnsi="Latha" w:cs="Arial Unicode MS"/>
          <w:noProof/>
          <w:sz w:val="52"/>
          <w:szCs w:val="48"/>
          <w:lang w:val="ta-IN"/>
        </w:rPr>
        <w:t xml:space="preserve">, </w:t>
      </w:r>
      <w:r w:rsidRPr="00376C4A">
        <w:rPr>
          <w:rFonts w:ascii="Latha" w:hAnsi="Latha" w:cs="Arial Unicode MS"/>
          <w:noProof/>
          <w:sz w:val="52"/>
          <w:szCs w:val="48"/>
          <w:cs/>
          <w:lang w:val="ta-IN" w:bidi="ta-IN"/>
        </w:rPr>
        <w:t xml:space="preserve">பிறகு நாம் ஆவியில் </w:t>
      </w:r>
      <w:r w:rsidRPr="00376C4A">
        <w:rPr>
          <w:rFonts w:ascii="Latha" w:hAnsi="Latha" w:cs="Arial Unicode MS"/>
          <w:noProof/>
          <w:sz w:val="52"/>
          <w:szCs w:val="48"/>
          <w:cs/>
          <w:lang w:val="ta-IN" w:bidi="ta-IN"/>
        </w:rPr>
        <w:lastRenderedPageBreak/>
        <w:t>நடக்கும்போது</w:t>
      </w:r>
      <w:r w:rsidRPr="00376C4A">
        <w:rPr>
          <w:rFonts w:ascii="Latha" w:hAnsi="Latha" w:cs="Arial Unicode MS"/>
          <w:noProof/>
          <w:sz w:val="52"/>
          <w:szCs w:val="48"/>
          <w:lang w:val="ta-IN"/>
        </w:rPr>
        <w:t xml:space="preserve">, </w:t>
      </w:r>
      <w:r w:rsidRPr="00376C4A">
        <w:rPr>
          <w:rFonts w:ascii="Latha" w:hAnsi="Latha" w:cs="Arial Unicode MS"/>
          <w:noProof/>
          <w:sz w:val="52"/>
          <w:szCs w:val="48"/>
          <w:cs/>
          <w:lang w:val="ta-IN" w:bidi="ta-IN"/>
        </w:rPr>
        <w:t>அது உண்மையானதாகவும் மாற வேண்டும். தேவ ஜனங்கள்</w:t>
      </w:r>
      <w:r w:rsidRPr="00376C4A">
        <w:rPr>
          <w:rFonts w:ascii="Latha" w:hAnsi="Latha" w:cs="Arial Unicode MS"/>
          <w:noProof/>
          <w:sz w:val="52"/>
          <w:szCs w:val="48"/>
          <w:lang w:val="ta-IN"/>
        </w:rPr>
        <w:t xml:space="preserve">, </w:t>
      </w:r>
      <w:r w:rsidRPr="00376C4A">
        <w:rPr>
          <w:rFonts w:ascii="Latha" w:hAnsi="Latha" w:cs="Arial Unicode MS"/>
          <w:noProof/>
          <w:sz w:val="52"/>
          <w:szCs w:val="48"/>
          <w:cs/>
          <w:lang w:val="ta-IN" w:bidi="ta-IN"/>
        </w:rPr>
        <w:t>இந்த நாட்களில் அவருடைய மரணத்தில் ஆழமாக ஞானஸ்நானம் பண்ணப்பட வேண்டும். சபை அவரது மரணம் குறித்த ஆழ்ந்த புரிந்துக் கொள்ளுதலுக்குள் வந்து அதை அனுபவிக்க வேண்டும். இதுவே இந்த நேரத்தின் தேவையாயிருக்கிறது.</w:t>
      </w:r>
      <w:r w:rsidR="005C40A3" w:rsidRPr="005C40A3">
        <w:rPr>
          <w:rFonts w:ascii="Latha" w:hAnsi="Latha" w:cs="Arial Unicode MS"/>
          <w:noProof/>
          <w:sz w:val="52"/>
          <w:szCs w:val="48"/>
          <w:cs/>
          <w:lang w:val="ta-IN" w:bidi="ta-IN"/>
        </w:rPr>
        <w:t>.</w:t>
      </w:r>
    </w:p>
    <w:p w14:paraId="6842EDD1" w14:textId="77777777" w:rsidR="005C40A3" w:rsidRDefault="005C40A3" w:rsidP="003A1DEF">
      <w:pPr>
        <w:ind w:firstLine="720"/>
        <w:jc w:val="both"/>
        <w:rPr>
          <w:rFonts w:ascii="Latha" w:hAnsi="Latha" w:cs="Arial Unicode MS"/>
          <w:noProof/>
          <w:sz w:val="52"/>
          <w:szCs w:val="48"/>
          <w:cs/>
          <w:lang w:val="ta-IN" w:bidi="ta-IN"/>
        </w:rPr>
      </w:pPr>
    </w:p>
    <w:p w14:paraId="094E604F" w14:textId="77777777" w:rsidR="00A16250" w:rsidRDefault="00A16250" w:rsidP="00A16250">
      <w:pPr>
        <w:ind w:firstLine="720"/>
        <w:jc w:val="both"/>
        <w:rPr>
          <w:rFonts w:ascii="Latha" w:hAnsi="Latha" w:cs="Arial Unicode MS"/>
          <w:noProof/>
          <w:sz w:val="2"/>
          <w:szCs w:val="2"/>
          <w:lang w:val="ta-IN" w:bidi="ta-IN"/>
        </w:rPr>
      </w:pPr>
    </w:p>
    <w:p w14:paraId="63F425BB" w14:textId="77777777" w:rsidR="00A16250" w:rsidRDefault="00A16250" w:rsidP="00A16250">
      <w:pPr>
        <w:ind w:firstLine="720"/>
        <w:jc w:val="both"/>
        <w:rPr>
          <w:rFonts w:ascii="Latha" w:hAnsi="Latha" w:cs="Arial Unicode MS"/>
          <w:noProof/>
          <w:sz w:val="2"/>
          <w:szCs w:val="2"/>
          <w:lang w:val="ta-IN" w:bidi="ta-IN"/>
        </w:rPr>
      </w:pPr>
    </w:p>
    <w:p w14:paraId="63A039BD" w14:textId="77777777" w:rsidR="00A16250" w:rsidRDefault="00A16250" w:rsidP="00A16250">
      <w:pPr>
        <w:ind w:firstLine="720"/>
        <w:jc w:val="both"/>
        <w:rPr>
          <w:rFonts w:ascii="Latha" w:hAnsi="Latha" w:cs="Arial Unicode MS"/>
          <w:noProof/>
          <w:sz w:val="2"/>
          <w:szCs w:val="2"/>
          <w:lang w:val="ta-IN" w:bidi="ta-IN"/>
        </w:rPr>
      </w:pPr>
    </w:p>
    <w:p w14:paraId="24BD20C7" w14:textId="77777777" w:rsidR="00A16250" w:rsidRDefault="00A16250" w:rsidP="00A16250">
      <w:pPr>
        <w:ind w:firstLine="720"/>
        <w:jc w:val="both"/>
        <w:rPr>
          <w:rFonts w:ascii="Latha" w:hAnsi="Latha" w:cs="Arial Unicode MS"/>
          <w:noProof/>
          <w:sz w:val="2"/>
          <w:szCs w:val="2"/>
          <w:lang w:val="ta-IN" w:bidi="ta-IN"/>
        </w:rPr>
      </w:pPr>
    </w:p>
    <w:p w14:paraId="2732F1CB" w14:textId="2849DB3F" w:rsidR="00A16250" w:rsidRDefault="00963FAF" w:rsidP="00A16250">
      <w:pPr>
        <w:ind w:firstLine="720"/>
        <w:jc w:val="both"/>
        <w:rPr>
          <w:rFonts w:ascii="Latha" w:hAnsi="Latha" w:cs="Arial Unicode MS"/>
          <w:noProof/>
          <w:sz w:val="2"/>
          <w:szCs w:val="2"/>
          <w:lang w:val="ta-IN" w:bidi="ta-IN"/>
        </w:rPr>
      </w:pP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6A9C5D1" w14:textId="1CE56B16" w:rsidR="00A16250" w:rsidRDefault="00A16250" w:rsidP="00A16250">
      <w:pPr>
        <w:ind w:firstLine="720"/>
        <w:jc w:val="both"/>
        <w:rPr>
          <w:rFonts w:ascii="Latha" w:hAnsi="Latha" w:cs="Arial Unicode MS"/>
          <w:noProof/>
          <w:sz w:val="2"/>
          <w:szCs w:val="2"/>
          <w:lang w:val="ta-IN" w:bidi="ta-IN"/>
        </w:rPr>
      </w:pPr>
    </w:p>
    <w:p w14:paraId="22213741" w14:textId="0CE152E3" w:rsidR="00937883" w:rsidRPr="00A16250" w:rsidRDefault="00963FAF" w:rsidP="00222BAF">
      <w:pPr>
        <w:jc w:val="both"/>
        <w:rPr>
          <w:rFonts w:ascii="Latha" w:hAnsi="Latha" w:cs="Arial Unicode MS"/>
          <w:noProof/>
          <w:sz w:val="22"/>
          <w:szCs w:val="22"/>
          <w:cs/>
          <w:lang w:val="ta-IN" w:bidi="ta-IN"/>
        </w:rPr>
      </w:pP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155F025D" w:rsidR="006D514C" w:rsidRPr="004E4408" w:rsidRDefault="00963FAF" w:rsidP="00A16250">
      <w:pPr>
        <w:jc w:val="both"/>
        <w:rPr>
          <w:rFonts w:ascii="Latha" w:hAnsi="Latha" w:cs="Arial Unicode MS"/>
          <w:noProof/>
          <w:sz w:val="2"/>
          <w:szCs w:val="2"/>
          <w:cs/>
          <w:lang w:val="ta-IN" w:bidi="ta-IN"/>
        </w:rPr>
      </w:pPr>
      <w:r>
        <w:rPr>
          <w:noProof/>
          <w:sz w:val="28"/>
          <w:szCs w:val="22"/>
          <w:lang w:val="en-IN"/>
        </w:rPr>
        <w:pict w14:anchorId="5CED800B">
          <v:rect id="_x0000_s1084" style="position:absolute;left:0;text-align:left;margin-left:-13pt;margin-top:6.55pt;width:570.1pt;height:206.2pt;z-index:251711488" filled="f" strokecolor="red" strokeweight="2.25p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5F9A5EB" w:rsidR="00E56B79" w:rsidRDefault="00963FAF"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21278E1D" w14:textId="5F723E84" w:rsidR="008D2BBE" w:rsidRPr="008D2BBE" w:rsidRDefault="00376C4A" w:rsidP="008D2BBE">
      <w:pPr>
        <w:jc w:val="both"/>
        <w:rPr>
          <w:rFonts w:ascii="Arial Unicode MS" w:eastAsia="Arial Unicode MS" w:hAnsi="Arial Unicode MS" w:cs="Arial Unicode MS"/>
          <w:color w:val="000000" w:themeColor="text1"/>
          <w:sz w:val="48"/>
          <w:szCs w:val="48"/>
          <w:shd w:val="clear" w:color="auto" w:fill="F9F9F9"/>
        </w:rPr>
      </w:pPr>
      <w:r w:rsidRPr="00376C4A">
        <w:rPr>
          <w:rFonts w:ascii="Arial Unicode MS" w:eastAsia="Arial Unicode MS" w:hAnsi="Arial Unicode MS" w:cs="Arial Unicode MS"/>
          <w:color w:val="000000" w:themeColor="text1"/>
          <w:sz w:val="48"/>
          <w:szCs w:val="48"/>
          <w:shd w:val="clear" w:color="auto" w:fill="F9F9F9"/>
          <w:cs/>
          <w:lang w:bidi="ta-IN"/>
        </w:rPr>
        <w:t>மனுஷர் உங்களுக்கு எப்படிச் செய்யவேண்டுமென்று விரும்புகிறீர்களோ</w:t>
      </w:r>
      <w:r w:rsidRPr="00376C4A">
        <w:rPr>
          <w:rFonts w:ascii="Arial Unicode MS" w:eastAsia="Arial Unicode MS" w:hAnsi="Arial Unicode MS" w:cs="Arial Unicode MS"/>
          <w:color w:val="000000" w:themeColor="text1"/>
          <w:sz w:val="48"/>
          <w:szCs w:val="48"/>
          <w:shd w:val="clear" w:color="auto" w:fill="F9F9F9"/>
        </w:rPr>
        <w:t xml:space="preserve">, </w:t>
      </w:r>
      <w:r w:rsidRPr="00376C4A">
        <w:rPr>
          <w:rFonts w:ascii="Arial Unicode MS" w:eastAsia="Arial Unicode MS" w:hAnsi="Arial Unicode MS" w:cs="Arial Unicode MS"/>
          <w:color w:val="000000" w:themeColor="text1"/>
          <w:sz w:val="48"/>
          <w:szCs w:val="48"/>
          <w:shd w:val="clear" w:color="auto" w:fill="F9F9F9"/>
          <w:cs/>
          <w:lang w:bidi="ta-IN"/>
        </w:rPr>
        <w:t>அப்படியே நீங்களும் அவர்களுக்குச் செய்யுங்கள்.</w:t>
      </w:r>
    </w:p>
    <w:p w14:paraId="21CD5D74" w14:textId="6479FA5F" w:rsidR="00A319E3" w:rsidRDefault="00376C4A" w:rsidP="006B0703">
      <w:pPr>
        <w:jc w:val="right"/>
        <w:rPr>
          <w:szCs w:val="20"/>
          <w:lang w:val="en-IN"/>
        </w:rPr>
      </w:pPr>
      <w:r w:rsidRPr="00376C4A">
        <w:rPr>
          <w:rFonts w:ascii="Latha" w:hAnsi="Latha" w:cs="Arial Unicode MS"/>
          <w:noProof/>
          <w:sz w:val="48"/>
          <w:szCs w:val="44"/>
          <w:cs/>
          <w:lang w:bidi="ta-IN"/>
        </w:rPr>
        <w:t>லூக்கா 6:31</w:t>
      </w:r>
      <w:r w:rsidR="001E3C17">
        <w:t>‬</w:t>
      </w:r>
    </w:p>
    <w:p w14:paraId="7D529813" w14:textId="6BF40504" w:rsidR="00A16250" w:rsidRDefault="00A16250" w:rsidP="00A541FA">
      <w:pPr>
        <w:ind w:right="1676"/>
        <w:rPr>
          <w:szCs w:val="20"/>
          <w:lang w:val="en-IN"/>
        </w:rPr>
      </w:pPr>
    </w:p>
    <w:p w14:paraId="1504C4C4" w14:textId="57889E88" w:rsidR="00CA10F4" w:rsidRDefault="00CA10F4" w:rsidP="00A541FA">
      <w:pPr>
        <w:ind w:right="1676"/>
        <w:rPr>
          <w:szCs w:val="20"/>
          <w:lang w:val="en-IN"/>
        </w:rPr>
      </w:pPr>
    </w:p>
    <w:p w14:paraId="2F36A538" w14:textId="346CD8D4" w:rsidR="00CA10F4" w:rsidRDefault="00CA10F4" w:rsidP="00A541FA">
      <w:pPr>
        <w:ind w:right="1676"/>
        <w:rPr>
          <w:szCs w:val="20"/>
          <w:lang w:val="en-IN"/>
        </w:rPr>
      </w:pPr>
    </w:p>
    <w:p w14:paraId="0F59594B" w14:textId="71C33DED" w:rsidR="002468E0" w:rsidRDefault="002468E0" w:rsidP="00A541FA">
      <w:pPr>
        <w:ind w:right="1676"/>
        <w:rPr>
          <w:szCs w:val="20"/>
          <w:lang w:val="en-IN"/>
        </w:rPr>
      </w:pPr>
    </w:p>
    <w:p w14:paraId="6A2BA954" w14:textId="09406C6A" w:rsidR="002468E0" w:rsidRDefault="002468E0" w:rsidP="00A541FA">
      <w:pPr>
        <w:ind w:right="1676"/>
        <w:rPr>
          <w:szCs w:val="20"/>
          <w:lang w:val="en-IN"/>
        </w:rPr>
      </w:pPr>
    </w:p>
    <w:p w14:paraId="078BCE77" w14:textId="197C684D" w:rsidR="00C35C99" w:rsidRDefault="00C35C99" w:rsidP="00A541FA">
      <w:pPr>
        <w:ind w:right="1676"/>
        <w:rPr>
          <w:szCs w:val="20"/>
          <w:lang w:val="en-IN"/>
        </w:rPr>
      </w:pPr>
    </w:p>
    <w:p w14:paraId="54BA06DF" w14:textId="7FA67BFD" w:rsidR="00C35C99" w:rsidRDefault="00C35C99" w:rsidP="00A541FA">
      <w:pPr>
        <w:ind w:right="1676"/>
        <w:rPr>
          <w:szCs w:val="20"/>
          <w:lang w:val="en-IN"/>
        </w:rPr>
      </w:pPr>
    </w:p>
    <w:p w14:paraId="30EF9717" w14:textId="728422B2" w:rsidR="00C35C99" w:rsidRDefault="00C35C99" w:rsidP="00A541FA">
      <w:pPr>
        <w:ind w:right="1676"/>
        <w:rPr>
          <w:szCs w:val="20"/>
          <w:lang w:val="en-IN"/>
        </w:rPr>
      </w:pPr>
    </w:p>
    <w:p w14:paraId="52340298" w14:textId="30546BD8" w:rsidR="00C35C99" w:rsidRDefault="00C35C99" w:rsidP="00A541FA">
      <w:pPr>
        <w:ind w:right="1676"/>
        <w:rPr>
          <w:szCs w:val="20"/>
          <w:lang w:val="en-IN"/>
        </w:rPr>
      </w:pPr>
    </w:p>
    <w:p w14:paraId="31BA0327" w14:textId="4817C629" w:rsidR="00C35C99" w:rsidRDefault="00C35C99" w:rsidP="00A541FA">
      <w:pPr>
        <w:ind w:right="1676"/>
        <w:rPr>
          <w:szCs w:val="20"/>
          <w:lang w:val="en-IN"/>
        </w:rPr>
      </w:pPr>
    </w:p>
    <w:p w14:paraId="5319E850" w14:textId="23F2219A" w:rsidR="00C35C99" w:rsidRDefault="00C35C99" w:rsidP="00A541FA">
      <w:pPr>
        <w:ind w:right="1676"/>
        <w:rPr>
          <w:szCs w:val="20"/>
          <w:lang w:val="en-IN"/>
        </w:rPr>
      </w:pPr>
    </w:p>
    <w:p w14:paraId="1AFFD0F0" w14:textId="62FF3F4F" w:rsidR="00C35C99" w:rsidRDefault="00C35C99" w:rsidP="00A541FA">
      <w:pPr>
        <w:ind w:right="1676"/>
        <w:rPr>
          <w:szCs w:val="20"/>
          <w:lang w:val="en-IN"/>
        </w:rPr>
      </w:pPr>
    </w:p>
    <w:p w14:paraId="752C9569" w14:textId="4A6CC392" w:rsidR="00C35C99" w:rsidRDefault="00C35C99" w:rsidP="00A541FA">
      <w:pPr>
        <w:ind w:right="1676"/>
        <w:rPr>
          <w:szCs w:val="20"/>
          <w:lang w:val="en-IN"/>
        </w:rPr>
      </w:pPr>
    </w:p>
    <w:p w14:paraId="49979D91" w14:textId="5884A23C" w:rsidR="00C35C99" w:rsidRDefault="00C35C99" w:rsidP="00A541FA">
      <w:pPr>
        <w:ind w:right="1676"/>
        <w:rPr>
          <w:szCs w:val="20"/>
          <w:lang w:val="en-IN"/>
        </w:rPr>
      </w:pPr>
    </w:p>
    <w:p w14:paraId="7350BA7A" w14:textId="7B0EBC9F" w:rsidR="00C35C99" w:rsidRDefault="00C35C99" w:rsidP="00A541FA">
      <w:pPr>
        <w:ind w:right="1676"/>
        <w:rPr>
          <w:szCs w:val="20"/>
          <w:lang w:val="en-IN"/>
        </w:rPr>
      </w:pPr>
    </w:p>
    <w:p w14:paraId="7F672BF3" w14:textId="340E03C9" w:rsidR="00C35C99" w:rsidRDefault="00C35C99" w:rsidP="00A541FA">
      <w:pPr>
        <w:ind w:right="1676"/>
        <w:rPr>
          <w:szCs w:val="20"/>
          <w:lang w:val="en-IN"/>
        </w:rPr>
      </w:pPr>
    </w:p>
    <w:p w14:paraId="18B40F43" w14:textId="4EBA3DA1" w:rsidR="00C35C99" w:rsidRDefault="00C35C99" w:rsidP="00A541FA">
      <w:pPr>
        <w:ind w:right="1676"/>
        <w:rPr>
          <w:szCs w:val="20"/>
          <w:lang w:val="en-IN"/>
        </w:rPr>
      </w:pPr>
    </w:p>
    <w:p w14:paraId="59DB1D7B" w14:textId="4606E946" w:rsidR="00C35C99" w:rsidRDefault="00C35C99" w:rsidP="00A541FA">
      <w:pPr>
        <w:ind w:right="1676"/>
        <w:rPr>
          <w:szCs w:val="20"/>
          <w:lang w:val="en-IN"/>
        </w:rPr>
      </w:pPr>
    </w:p>
    <w:p w14:paraId="12300A5C" w14:textId="580A1C6D" w:rsidR="00C35C99" w:rsidRDefault="00C35C99" w:rsidP="00A541FA">
      <w:pPr>
        <w:ind w:right="1676"/>
        <w:rPr>
          <w:szCs w:val="20"/>
          <w:lang w:val="en-IN"/>
        </w:rPr>
      </w:pPr>
    </w:p>
    <w:p w14:paraId="16F1537F" w14:textId="431CF711" w:rsidR="00C35C99" w:rsidRDefault="00C35C99" w:rsidP="00A541FA">
      <w:pPr>
        <w:ind w:right="1676"/>
        <w:rPr>
          <w:szCs w:val="20"/>
          <w:lang w:val="en-IN"/>
        </w:rPr>
      </w:pPr>
    </w:p>
    <w:p w14:paraId="493F2F67" w14:textId="180A4F4C" w:rsidR="00C35C99" w:rsidRDefault="00C35C99" w:rsidP="00A541FA">
      <w:pPr>
        <w:ind w:right="1676"/>
        <w:rPr>
          <w:szCs w:val="20"/>
          <w:lang w:val="en-IN"/>
        </w:rPr>
      </w:pPr>
    </w:p>
    <w:p w14:paraId="5E90D805" w14:textId="75BC279B" w:rsidR="00C35C99" w:rsidRDefault="00C35C99" w:rsidP="00A541FA">
      <w:pPr>
        <w:ind w:right="1676"/>
        <w:rPr>
          <w:szCs w:val="20"/>
          <w:lang w:val="en-IN"/>
        </w:rPr>
      </w:pPr>
    </w:p>
    <w:p w14:paraId="4E4865CF" w14:textId="4A76A3D2" w:rsidR="00C35C99" w:rsidRDefault="00C35C99" w:rsidP="00A541FA">
      <w:pPr>
        <w:ind w:right="1676"/>
        <w:rPr>
          <w:szCs w:val="20"/>
          <w:lang w:val="en-IN"/>
        </w:rPr>
      </w:pPr>
    </w:p>
    <w:p w14:paraId="44777F2A" w14:textId="375639DC" w:rsidR="00C35C99" w:rsidRDefault="00C35C99" w:rsidP="00A541FA">
      <w:pPr>
        <w:ind w:right="1676"/>
        <w:rPr>
          <w:szCs w:val="20"/>
          <w:lang w:val="en-IN"/>
        </w:rPr>
      </w:pPr>
    </w:p>
    <w:p w14:paraId="01F69154" w14:textId="6B320646" w:rsidR="00C35C99" w:rsidRDefault="00C35C99" w:rsidP="00A541FA">
      <w:pPr>
        <w:ind w:right="1676"/>
        <w:rPr>
          <w:szCs w:val="20"/>
          <w:lang w:val="en-IN"/>
        </w:rPr>
      </w:pPr>
    </w:p>
    <w:p w14:paraId="7927A590" w14:textId="01077915" w:rsidR="00C35C99" w:rsidRDefault="00C35C99" w:rsidP="00A541FA">
      <w:pPr>
        <w:ind w:right="1676"/>
        <w:rPr>
          <w:szCs w:val="20"/>
          <w:lang w:val="en-IN"/>
        </w:rPr>
      </w:pPr>
    </w:p>
    <w:p w14:paraId="16BCC02C" w14:textId="62250B89" w:rsidR="00C35C99" w:rsidRDefault="00C35C99" w:rsidP="00A541FA">
      <w:pPr>
        <w:ind w:right="1676"/>
        <w:rPr>
          <w:szCs w:val="20"/>
          <w:lang w:val="en-IN"/>
        </w:rPr>
      </w:pPr>
    </w:p>
    <w:p w14:paraId="42386AE9" w14:textId="77777777" w:rsidR="00C35C99" w:rsidRDefault="00C35C99" w:rsidP="00A541FA">
      <w:pPr>
        <w:ind w:right="1676"/>
        <w:rPr>
          <w:szCs w:val="20"/>
          <w:lang w:val="en-IN"/>
        </w:rPr>
      </w:pPr>
    </w:p>
    <w:p w14:paraId="6BA5E4ED" w14:textId="7630EECE" w:rsidR="003A1DEF" w:rsidRDefault="003A1DEF" w:rsidP="00A541FA">
      <w:pPr>
        <w:ind w:right="1676"/>
        <w:rPr>
          <w:szCs w:val="20"/>
          <w:lang w:val="en-IN"/>
        </w:rPr>
      </w:pPr>
    </w:p>
    <w:p w14:paraId="4E463C76" w14:textId="778A5CCC" w:rsidR="005C40A3" w:rsidRDefault="005C40A3" w:rsidP="00A541FA">
      <w:pPr>
        <w:ind w:right="1676"/>
        <w:rPr>
          <w:szCs w:val="20"/>
          <w:lang w:val="en-IN"/>
        </w:rPr>
      </w:pPr>
    </w:p>
    <w:p w14:paraId="1216E776" w14:textId="13BA5C55" w:rsidR="005C40A3" w:rsidRDefault="005C40A3" w:rsidP="00A541FA">
      <w:pPr>
        <w:ind w:right="1676"/>
        <w:rPr>
          <w:szCs w:val="20"/>
          <w:lang w:val="en-IN"/>
        </w:rPr>
      </w:pPr>
    </w:p>
    <w:p w14:paraId="6F74E0C6" w14:textId="71DFF919" w:rsidR="005C40A3" w:rsidRDefault="005C40A3" w:rsidP="00A541FA">
      <w:pPr>
        <w:ind w:right="1676"/>
        <w:rPr>
          <w:szCs w:val="20"/>
          <w:lang w:val="en-IN"/>
        </w:rPr>
      </w:pPr>
    </w:p>
    <w:p w14:paraId="386426F3" w14:textId="7536FD49" w:rsidR="005C40A3" w:rsidRDefault="005C40A3" w:rsidP="00A541FA">
      <w:pPr>
        <w:ind w:right="1676"/>
        <w:rPr>
          <w:szCs w:val="20"/>
          <w:lang w:val="en-IN"/>
        </w:rPr>
      </w:pPr>
    </w:p>
    <w:p w14:paraId="599FBE86" w14:textId="368708A5" w:rsidR="005C40A3" w:rsidRDefault="005C40A3" w:rsidP="00A541FA">
      <w:pPr>
        <w:ind w:right="1676"/>
        <w:rPr>
          <w:szCs w:val="20"/>
          <w:lang w:val="en-IN"/>
        </w:rPr>
      </w:pPr>
    </w:p>
    <w:p w14:paraId="75637EA0" w14:textId="04FDB46B" w:rsidR="00376C4A" w:rsidRDefault="00376C4A" w:rsidP="00A541FA">
      <w:pPr>
        <w:ind w:right="1676"/>
        <w:rPr>
          <w:szCs w:val="20"/>
          <w:lang w:val="en-IN"/>
        </w:rPr>
      </w:pPr>
    </w:p>
    <w:p w14:paraId="13FF1CC1" w14:textId="3CFECE36" w:rsidR="00376C4A" w:rsidRDefault="00376C4A" w:rsidP="00A541FA">
      <w:pPr>
        <w:ind w:right="1676"/>
        <w:rPr>
          <w:szCs w:val="20"/>
          <w:lang w:val="en-IN"/>
        </w:rPr>
      </w:pPr>
    </w:p>
    <w:p w14:paraId="1639CD01" w14:textId="427A5B9B" w:rsidR="00376C4A" w:rsidRDefault="00376C4A" w:rsidP="00A541FA">
      <w:pPr>
        <w:ind w:right="1676"/>
        <w:rPr>
          <w:szCs w:val="20"/>
          <w:lang w:val="en-IN"/>
        </w:rPr>
      </w:pPr>
    </w:p>
    <w:p w14:paraId="6B1924A5" w14:textId="3E9FB7E4" w:rsidR="00376C4A" w:rsidRDefault="00376C4A" w:rsidP="00A541FA">
      <w:pPr>
        <w:ind w:right="1676"/>
        <w:rPr>
          <w:szCs w:val="20"/>
          <w:lang w:val="en-IN"/>
        </w:rPr>
      </w:pPr>
    </w:p>
    <w:p w14:paraId="105E79AD" w14:textId="136E9F24" w:rsidR="00376C4A" w:rsidRDefault="00376C4A" w:rsidP="00A541FA">
      <w:pPr>
        <w:ind w:right="1676"/>
        <w:rPr>
          <w:szCs w:val="20"/>
          <w:lang w:val="en-IN"/>
        </w:rPr>
      </w:pPr>
    </w:p>
    <w:p w14:paraId="15DBF1E3" w14:textId="31DB41B8" w:rsidR="00376C4A" w:rsidRDefault="00376C4A" w:rsidP="00A541FA">
      <w:pPr>
        <w:ind w:right="1676"/>
        <w:rPr>
          <w:szCs w:val="20"/>
          <w:lang w:val="en-IN"/>
        </w:rPr>
      </w:pPr>
    </w:p>
    <w:p w14:paraId="437508C9" w14:textId="7BDED1CB" w:rsidR="00376C4A" w:rsidRDefault="00376C4A" w:rsidP="00A541FA">
      <w:pPr>
        <w:ind w:right="1676"/>
        <w:rPr>
          <w:szCs w:val="20"/>
          <w:lang w:val="en-IN"/>
        </w:rPr>
      </w:pPr>
    </w:p>
    <w:p w14:paraId="2E236397" w14:textId="77777777" w:rsidR="00376C4A" w:rsidRDefault="00376C4A" w:rsidP="00A541FA">
      <w:pPr>
        <w:ind w:right="1676"/>
        <w:rPr>
          <w:szCs w:val="20"/>
          <w:lang w:val="en-IN"/>
        </w:rPr>
      </w:pPr>
    </w:p>
    <w:p w14:paraId="49549A2F" w14:textId="77777777" w:rsidR="003A1DEF" w:rsidRDefault="003A1DEF" w:rsidP="00A541FA">
      <w:pPr>
        <w:ind w:right="1676"/>
        <w:rPr>
          <w:szCs w:val="20"/>
          <w:lang w:val="en-IN"/>
        </w:rPr>
      </w:pPr>
    </w:p>
    <w:p w14:paraId="2B64806A" w14:textId="77777777" w:rsidR="002468E0" w:rsidRDefault="002468E0" w:rsidP="00A541FA">
      <w:pPr>
        <w:ind w:right="1676"/>
        <w:rPr>
          <w:szCs w:val="20"/>
          <w:lang w:val="en-IN"/>
        </w:rPr>
      </w:pPr>
    </w:p>
    <w:p w14:paraId="28ABD83F" w14:textId="77777777" w:rsidR="00CA10F4" w:rsidRPr="00E76866" w:rsidRDefault="00CA10F4" w:rsidP="00A541FA">
      <w:pPr>
        <w:ind w:right="1676"/>
        <w:rPr>
          <w:szCs w:val="20"/>
          <w:lang w:val="en-IN"/>
        </w:rPr>
      </w:pPr>
    </w:p>
    <w:p w14:paraId="3664B31E" w14:textId="0D2DA2CF"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963FAF"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E4F7E" w14:textId="77777777" w:rsidR="00963FAF" w:rsidRDefault="00963FAF" w:rsidP="00A01902">
      <w:r>
        <w:separator/>
      </w:r>
    </w:p>
  </w:endnote>
  <w:endnote w:type="continuationSeparator" w:id="0">
    <w:p w14:paraId="28F0A3B7" w14:textId="77777777" w:rsidR="00963FAF" w:rsidRDefault="00963FAF"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600C9" w14:textId="77777777" w:rsidR="00963FAF" w:rsidRDefault="00963FAF" w:rsidP="00A01902">
      <w:r>
        <w:separator/>
      </w:r>
    </w:p>
  </w:footnote>
  <w:footnote w:type="continuationSeparator" w:id="0">
    <w:p w14:paraId="74ED5297" w14:textId="77777777" w:rsidR="00963FAF" w:rsidRDefault="00963FAF"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963FAF">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7377"/>
    <w:rsid w:val="00011C02"/>
    <w:rsid w:val="00021A26"/>
    <w:rsid w:val="00025895"/>
    <w:rsid w:val="00031082"/>
    <w:rsid w:val="00042B7E"/>
    <w:rsid w:val="00046977"/>
    <w:rsid w:val="0005642F"/>
    <w:rsid w:val="000565E2"/>
    <w:rsid w:val="00057132"/>
    <w:rsid w:val="000742E4"/>
    <w:rsid w:val="00075998"/>
    <w:rsid w:val="000843A9"/>
    <w:rsid w:val="000866AC"/>
    <w:rsid w:val="000931F1"/>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2135"/>
    <w:rsid w:val="001C3D05"/>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55E1"/>
    <w:rsid w:val="00255920"/>
    <w:rsid w:val="00256FBF"/>
    <w:rsid w:val="00257981"/>
    <w:rsid w:val="00262142"/>
    <w:rsid w:val="00265E77"/>
    <w:rsid w:val="002709AA"/>
    <w:rsid w:val="002739DC"/>
    <w:rsid w:val="00282153"/>
    <w:rsid w:val="00285211"/>
    <w:rsid w:val="0028567A"/>
    <w:rsid w:val="00293A0B"/>
    <w:rsid w:val="00293FB2"/>
    <w:rsid w:val="002A1677"/>
    <w:rsid w:val="002B1E21"/>
    <w:rsid w:val="002B736B"/>
    <w:rsid w:val="002B7E37"/>
    <w:rsid w:val="002C3527"/>
    <w:rsid w:val="002C4B48"/>
    <w:rsid w:val="002C7194"/>
    <w:rsid w:val="002D0702"/>
    <w:rsid w:val="002D3C20"/>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5339"/>
    <w:rsid w:val="00376C4A"/>
    <w:rsid w:val="0038098A"/>
    <w:rsid w:val="00382462"/>
    <w:rsid w:val="003846AF"/>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E4408"/>
    <w:rsid w:val="004F0B1B"/>
    <w:rsid w:val="004F319F"/>
    <w:rsid w:val="004F343A"/>
    <w:rsid w:val="004F6981"/>
    <w:rsid w:val="00505B36"/>
    <w:rsid w:val="005139B1"/>
    <w:rsid w:val="00520A44"/>
    <w:rsid w:val="0052112C"/>
    <w:rsid w:val="00524E72"/>
    <w:rsid w:val="005301DF"/>
    <w:rsid w:val="0053133A"/>
    <w:rsid w:val="005315CF"/>
    <w:rsid w:val="00537C93"/>
    <w:rsid w:val="005479FC"/>
    <w:rsid w:val="0055122A"/>
    <w:rsid w:val="00563295"/>
    <w:rsid w:val="00564EE2"/>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42894"/>
    <w:rsid w:val="00652504"/>
    <w:rsid w:val="006551E0"/>
    <w:rsid w:val="0065625C"/>
    <w:rsid w:val="00661D71"/>
    <w:rsid w:val="00667276"/>
    <w:rsid w:val="0067053E"/>
    <w:rsid w:val="0067077A"/>
    <w:rsid w:val="00672436"/>
    <w:rsid w:val="00672C2C"/>
    <w:rsid w:val="0067542C"/>
    <w:rsid w:val="00676B9E"/>
    <w:rsid w:val="00676CA8"/>
    <w:rsid w:val="0069673B"/>
    <w:rsid w:val="0069775F"/>
    <w:rsid w:val="006A010F"/>
    <w:rsid w:val="006A0428"/>
    <w:rsid w:val="006B0703"/>
    <w:rsid w:val="006B1157"/>
    <w:rsid w:val="006B75D8"/>
    <w:rsid w:val="006B7B8F"/>
    <w:rsid w:val="006C052C"/>
    <w:rsid w:val="006C080B"/>
    <w:rsid w:val="006C126D"/>
    <w:rsid w:val="006C2233"/>
    <w:rsid w:val="006C2E8D"/>
    <w:rsid w:val="006C5071"/>
    <w:rsid w:val="006D1E24"/>
    <w:rsid w:val="006D38AF"/>
    <w:rsid w:val="006D49E7"/>
    <w:rsid w:val="006D514C"/>
    <w:rsid w:val="006E0AA2"/>
    <w:rsid w:val="006F77EC"/>
    <w:rsid w:val="007013A7"/>
    <w:rsid w:val="00702086"/>
    <w:rsid w:val="007071A8"/>
    <w:rsid w:val="00707C14"/>
    <w:rsid w:val="007102F8"/>
    <w:rsid w:val="00714470"/>
    <w:rsid w:val="00715D58"/>
    <w:rsid w:val="00716EBE"/>
    <w:rsid w:val="00717272"/>
    <w:rsid w:val="007229DA"/>
    <w:rsid w:val="007275A4"/>
    <w:rsid w:val="00734F96"/>
    <w:rsid w:val="00735034"/>
    <w:rsid w:val="00746E74"/>
    <w:rsid w:val="00747145"/>
    <w:rsid w:val="00756305"/>
    <w:rsid w:val="00760E4B"/>
    <w:rsid w:val="00761155"/>
    <w:rsid w:val="0076640C"/>
    <w:rsid w:val="00766E34"/>
    <w:rsid w:val="00767C60"/>
    <w:rsid w:val="00767FD2"/>
    <w:rsid w:val="00772606"/>
    <w:rsid w:val="007765FF"/>
    <w:rsid w:val="0077709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37DD"/>
    <w:rsid w:val="00823F45"/>
    <w:rsid w:val="0082470D"/>
    <w:rsid w:val="00825D73"/>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30D"/>
    <w:rsid w:val="008C7E74"/>
    <w:rsid w:val="008D0F9D"/>
    <w:rsid w:val="008D2BBE"/>
    <w:rsid w:val="008D6FD3"/>
    <w:rsid w:val="008D7974"/>
    <w:rsid w:val="008E7C99"/>
    <w:rsid w:val="008F2DB6"/>
    <w:rsid w:val="008F46F4"/>
    <w:rsid w:val="00903981"/>
    <w:rsid w:val="009039FD"/>
    <w:rsid w:val="00912DB4"/>
    <w:rsid w:val="0091452E"/>
    <w:rsid w:val="00916C9D"/>
    <w:rsid w:val="009217C2"/>
    <w:rsid w:val="00931AB0"/>
    <w:rsid w:val="00932025"/>
    <w:rsid w:val="00932A3C"/>
    <w:rsid w:val="00936D8F"/>
    <w:rsid w:val="00937883"/>
    <w:rsid w:val="00937B89"/>
    <w:rsid w:val="0095361E"/>
    <w:rsid w:val="009603E3"/>
    <w:rsid w:val="00960B0D"/>
    <w:rsid w:val="00961A8B"/>
    <w:rsid w:val="009628EA"/>
    <w:rsid w:val="0096318B"/>
    <w:rsid w:val="00963FAF"/>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B8B"/>
    <w:rsid w:val="00A01902"/>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1891"/>
    <w:rsid w:val="00B220EC"/>
    <w:rsid w:val="00B26186"/>
    <w:rsid w:val="00B327EF"/>
    <w:rsid w:val="00B43035"/>
    <w:rsid w:val="00B53BFF"/>
    <w:rsid w:val="00B541D3"/>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78A8"/>
    <w:rsid w:val="00BD22AD"/>
    <w:rsid w:val="00BF2D3A"/>
    <w:rsid w:val="00C01182"/>
    <w:rsid w:val="00C14401"/>
    <w:rsid w:val="00C213EC"/>
    <w:rsid w:val="00C26E29"/>
    <w:rsid w:val="00C335B3"/>
    <w:rsid w:val="00C35C99"/>
    <w:rsid w:val="00C37B8A"/>
    <w:rsid w:val="00C42BC4"/>
    <w:rsid w:val="00C43152"/>
    <w:rsid w:val="00C432B7"/>
    <w:rsid w:val="00C4430D"/>
    <w:rsid w:val="00C455B6"/>
    <w:rsid w:val="00C60965"/>
    <w:rsid w:val="00C61211"/>
    <w:rsid w:val="00C633E0"/>
    <w:rsid w:val="00C63C13"/>
    <w:rsid w:val="00C66E73"/>
    <w:rsid w:val="00C71E2B"/>
    <w:rsid w:val="00C7650C"/>
    <w:rsid w:val="00C8646D"/>
    <w:rsid w:val="00C91F38"/>
    <w:rsid w:val="00C94F7F"/>
    <w:rsid w:val="00CA10F4"/>
    <w:rsid w:val="00CB523F"/>
    <w:rsid w:val="00CC2D16"/>
    <w:rsid w:val="00CC60DF"/>
    <w:rsid w:val="00CD06A1"/>
    <w:rsid w:val="00CD4680"/>
    <w:rsid w:val="00CE2F4E"/>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36F5E"/>
    <w:rsid w:val="00D40936"/>
    <w:rsid w:val="00D47DD2"/>
    <w:rsid w:val="00D52267"/>
    <w:rsid w:val="00D5631B"/>
    <w:rsid w:val="00D57E69"/>
    <w:rsid w:val="00D60EE4"/>
    <w:rsid w:val="00D6546E"/>
    <w:rsid w:val="00D7517A"/>
    <w:rsid w:val="00D83E1E"/>
    <w:rsid w:val="00D85FD7"/>
    <w:rsid w:val="00D94442"/>
    <w:rsid w:val="00D95889"/>
    <w:rsid w:val="00DA7D5A"/>
    <w:rsid w:val="00DC170E"/>
    <w:rsid w:val="00DC18DC"/>
    <w:rsid w:val="00DC5557"/>
    <w:rsid w:val="00DD3E7E"/>
    <w:rsid w:val="00DD515F"/>
    <w:rsid w:val="00DD59E4"/>
    <w:rsid w:val="00DE31BA"/>
    <w:rsid w:val="00DE3DC2"/>
    <w:rsid w:val="00DE4732"/>
    <w:rsid w:val="00DE49B6"/>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2FB5"/>
    <w:rsid w:val="00ED4007"/>
    <w:rsid w:val="00ED4245"/>
    <w:rsid w:val="00ED4BF7"/>
    <w:rsid w:val="00EE18E5"/>
    <w:rsid w:val="00EF0510"/>
    <w:rsid w:val="00EF2100"/>
    <w:rsid w:val="00EF4369"/>
    <w:rsid w:val="00EF4D54"/>
    <w:rsid w:val="00EF4FD0"/>
    <w:rsid w:val="00EF5ED8"/>
    <w:rsid w:val="00EF6910"/>
    <w:rsid w:val="00EF754D"/>
    <w:rsid w:val="00F01F2D"/>
    <w:rsid w:val="00F05E2C"/>
    <w:rsid w:val="00F202A2"/>
    <w:rsid w:val="00F23E04"/>
    <w:rsid w:val="00F23FFD"/>
    <w:rsid w:val="00F25F3B"/>
    <w:rsid w:val="00F27EC4"/>
    <w:rsid w:val="00F32007"/>
    <w:rsid w:val="00F3361A"/>
    <w:rsid w:val="00F34002"/>
    <w:rsid w:val="00F42272"/>
    <w:rsid w:val="00F45CB6"/>
    <w:rsid w:val="00F54235"/>
    <w:rsid w:val="00F5442D"/>
    <w:rsid w:val="00F54DAD"/>
    <w:rsid w:val="00F55F4A"/>
    <w:rsid w:val="00F57CDA"/>
    <w:rsid w:val="00F60227"/>
    <w:rsid w:val="00F60856"/>
    <w:rsid w:val="00F61FC7"/>
    <w:rsid w:val="00F7249D"/>
    <w:rsid w:val="00F7274D"/>
    <w:rsid w:val="00F75ABC"/>
    <w:rsid w:val="00F76C5C"/>
    <w:rsid w:val="00F80087"/>
    <w:rsid w:val="00F80399"/>
    <w:rsid w:val="00F924EB"/>
    <w:rsid w:val="00F95333"/>
    <w:rsid w:val="00F965D9"/>
    <w:rsid w:val="00F9743E"/>
    <w:rsid w:val="00F979AA"/>
    <w:rsid w:val="00FA0C58"/>
    <w:rsid w:val="00FA11BE"/>
    <w:rsid w:val="00FA1911"/>
    <w:rsid w:val="00FA5997"/>
    <w:rsid w:val="00FB2D96"/>
    <w:rsid w:val="00FB2FFB"/>
    <w:rsid w:val="00FC2800"/>
    <w:rsid w:val="00FC4E74"/>
    <w:rsid w:val="00FD18A7"/>
    <w:rsid w:val="00FD4D93"/>
    <w:rsid w:val="00FE274F"/>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520A7"/>
    <w:rsid w:val="00161F4D"/>
    <w:rsid w:val="001654F9"/>
    <w:rsid w:val="00165772"/>
    <w:rsid w:val="00176BF0"/>
    <w:rsid w:val="00184AF9"/>
    <w:rsid w:val="00193F77"/>
    <w:rsid w:val="001B308E"/>
    <w:rsid w:val="001D5AEA"/>
    <w:rsid w:val="001D5E87"/>
    <w:rsid w:val="001E4F27"/>
    <w:rsid w:val="001E5445"/>
    <w:rsid w:val="001F62ED"/>
    <w:rsid w:val="00213499"/>
    <w:rsid w:val="00221088"/>
    <w:rsid w:val="00252D8E"/>
    <w:rsid w:val="002745B4"/>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3113"/>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0E8C"/>
    <w:rsid w:val="005D2E70"/>
    <w:rsid w:val="005D5305"/>
    <w:rsid w:val="005D7C08"/>
    <w:rsid w:val="005E277A"/>
    <w:rsid w:val="005E67F7"/>
    <w:rsid w:val="00613FB0"/>
    <w:rsid w:val="0061631E"/>
    <w:rsid w:val="00636872"/>
    <w:rsid w:val="006427C2"/>
    <w:rsid w:val="00652A54"/>
    <w:rsid w:val="006578A8"/>
    <w:rsid w:val="00673DED"/>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830CF"/>
    <w:rsid w:val="00785634"/>
    <w:rsid w:val="00791E69"/>
    <w:rsid w:val="007B4723"/>
    <w:rsid w:val="007C1667"/>
    <w:rsid w:val="007D1BD9"/>
    <w:rsid w:val="007D1C39"/>
    <w:rsid w:val="0080682C"/>
    <w:rsid w:val="00836525"/>
    <w:rsid w:val="00840716"/>
    <w:rsid w:val="008439A9"/>
    <w:rsid w:val="00851B76"/>
    <w:rsid w:val="00871833"/>
    <w:rsid w:val="00880D51"/>
    <w:rsid w:val="00881280"/>
    <w:rsid w:val="00897700"/>
    <w:rsid w:val="008A715A"/>
    <w:rsid w:val="008B255E"/>
    <w:rsid w:val="008C7D7B"/>
    <w:rsid w:val="008D4824"/>
    <w:rsid w:val="00907DA4"/>
    <w:rsid w:val="00920669"/>
    <w:rsid w:val="0094430A"/>
    <w:rsid w:val="00954135"/>
    <w:rsid w:val="00972111"/>
    <w:rsid w:val="00982604"/>
    <w:rsid w:val="00997A1D"/>
    <w:rsid w:val="009B7817"/>
    <w:rsid w:val="009D2FEA"/>
    <w:rsid w:val="00A16EBC"/>
    <w:rsid w:val="00A2415F"/>
    <w:rsid w:val="00A423EB"/>
    <w:rsid w:val="00A45F2D"/>
    <w:rsid w:val="00A522AF"/>
    <w:rsid w:val="00A52ADF"/>
    <w:rsid w:val="00A6483E"/>
    <w:rsid w:val="00A675AA"/>
    <w:rsid w:val="00A74C77"/>
    <w:rsid w:val="00AC2A13"/>
    <w:rsid w:val="00AD123C"/>
    <w:rsid w:val="00AE2D6B"/>
    <w:rsid w:val="00AF391E"/>
    <w:rsid w:val="00B1051C"/>
    <w:rsid w:val="00B405CB"/>
    <w:rsid w:val="00B40D59"/>
    <w:rsid w:val="00B63271"/>
    <w:rsid w:val="00B73EC1"/>
    <w:rsid w:val="00BB1F7E"/>
    <w:rsid w:val="00BD4CDB"/>
    <w:rsid w:val="00BE6FFD"/>
    <w:rsid w:val="00BF695E"/>
    <w:rsid w:val="00C105E2"/>
    <w:rsid w:val="00C318D0"/>
    <w:rsid w:val="00C33B7D"/>
    <w:rsid w:val="00C36F95"/>
    <w:rsid w:val="00C444DF"/>
    <w:rsid w:val="00C60F00"/>
    <w:rsid w:val="00C90180"/>
    <w:rsid w:val="00C9530F"/>
    <w:rsid w:val="00C96FE4"/>
    <w:rsid w:val="00CB08D3"/>
    <w:rsid w:val="00CB4982"/>
    <w:rsid w:val="00D338A0"/>
    <w:rsid w:val="00D62FDE"/>
    <w:rsid w:val="00D67702"/>
    <w:rsid w:val="00D943E3"/>
    <w:rsid w:val="00DA355B"/>
    <w:rsid w:val="00DB6C44"/>
    <w:rsid w:val="00DC41BB"/>
    <w:rsid w:val="00DD6166"/>
    <w:rsid w:val="00DE10B5"/>
    <w:rsid w:val="00DE3DEE"/>
    <w:rsid w:val="00DF7BBE"/>
    <w:rsid w:val="00E02846"/>
    <w:rsid w:val="00E20A12"/>
    <w:rsid w:val="00E22665"/>
    <w:rsid w:val="00E232CC"/>
    <w:rsid w:val="00E24780"/>
    <w:rsid w:val="00E30F25"/>
    <w:rsid w:val="00E36C9C"/>
    <w:rsid w:val="00E407CE"/>
    <w:rsid w:val="00E4379A"/>
    <w:rsid w:val="00E56C73"/>
    <w:rsid w:val="00E6291C"/>
    <w:rsid w:val="00E8108A"/>
    <w:rsid w:val="00ED722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2</TotalTime>
  <Pages>4</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2021-02-13T18:37:00Z</cp:lastPrinted>
  <dcterms:created xsi:type="dcterms:W3CDTF">2021-03-07T00:51:00Z</dcterms:created>
  <dcterms:modified xsi:type="dcterms:W3CDTF">2021-03-07T00:51:00Z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