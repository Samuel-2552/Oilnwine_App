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4D7240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3A59B97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CA10F4" w:rsidRPr="00CA10F4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மார்ச்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252F53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DE61B0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40162850" w14:textId="77777777" w:rsidR="00DE61B0" w:rsidRPr="00DE61B0" w:rsidRDefault="00DE61B0" w:rsidP="00DE61B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E61B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எண்ணாகமம் 16:41-18:12</w:t>
                  </w:r>
                </w:p>
                <w:p w14:paraId="2D156CEA" w14:textId="77777777" w:rsidR="00DE61B0" w:rsidRPr="00DE61B0" w:rsidRDefault="00DE61B0" w:rsidP="00DE61B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E61B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மாற்கு.        16:1-20</w:t>
                  </w:r>
                </w:p>
                <w:p w14:paraId="2A001D68" w14:textId="77777777" w:rsidR="00DE61B0" w:rsidRPr="00DE61B0" w:rsidRDefault="00DE61B0" w:rsidP="00DE61B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E61B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55:1-23</w:t>
                  </w:r>
                </w:p>
                <w:p w14:paraId="3F50C377" w14:textId="6174F4CC" w:rsidR="009A0942" w:rsidRPr="007A1E95" w:rsidRDefault="00DE61B0" w:rsidP="00DE61B0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DE61B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11:7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4D7240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4D7240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4D7240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2C2373A5" w14:textId="4B8BE33E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DE61B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 வாழ்க்கையானது ஒரு காலத்தில் சிதைந்ததும் உடைந்ததுமாக இருந்தது. அதற்கு எந்த அர்த்தமும் இல்லாமல் காணப்பட்டது. அது வெறுமையாகவும் தரிசானதாகவும் இருந்தது. ஒரு நாள்</w:t>
      </w:r>
      <w:r w:rsidRPr="00DE61B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E61B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என் வாழ்க்கையில் கடந்து வந்து எல்லாவற்றையும் ஒழுங்குபடுத்தினதற்காக கர்த்தரைத் துதிக்கிறேன். அவர் என்னை ஒருங்கிணைத்திருக்கிறார் என்ற ஒரு காரியம் எனக்கு தெரியும். அவர் என்னை விட்டு விலகும் தருணத்தில் என் வாழ்க்கை சிதைந்துவிடும். பலரின் வாழ்க்கை</w:t>
      </w:r>
      <w:r w:rsidRPr="00DE61B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E61B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பரிதாபகரமாக இருப்பதற்கும்</w:t>
      </w:r>
      <w:r w:rsidRPr="00DE61B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E61B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தனிமையாலும் வேதனையாலும் நிரப்பப்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DE61B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பட்டிருப்பதற்கும் காரணம்</w:t>
      </w:r>
      <w:r w:rsidRPr="00DE61B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E61B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இயேசு தங்களின் </w:t>
      </w:r>
      <w:r w:rsidRPr="00DE61B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வாழ்க்கையின் உள்ளே அல்ல</w:t>
      </w:r>
      <w:r w:rsidRPr="00DE61B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DE61B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வெளியில் இருப்பதாகும். இயேசு நம் வாழ்க்கையிலும் நம் குடும்ப வாழ்க்கையிலும் எல்லாவற்றையும் ஒருங்கிணைக்கிறவ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DE61B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ராயிருக்கிறார். நம் வாழ்வில்</w:t>
      </w:r>
      <w:r w:rsidRPr="00DE61B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E61B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ஒருங்கிணைப்பு கிறிஸ்துவுடனான நமது ஐக்கியத்திலிருந்து வருகிறது.</w:t>
      </w:r>
    </w:p>
    <w:p w14:paraId="671855E8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64B27D6E" w14:textId="52951B53" w:rsidR="00DE61B0" w:rsidRDefault="00DE61B0" w:rsidP="00DE61B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48" style="position:absolute;left:0;text-align:left;margin-left:-7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DE61B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நம்மைச் சுற்றிலும் அநேகர்</w:t>
      </w:r>
      <w:r w:rsidRPr="00DE61B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E61B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ஏமாற்றத்திலும்</w:t>
      </w:r>
      <w:r w:rsidRPr="00DE61B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E61B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அதிருப்தியிலும்</w:t>
      </w:r>
      <w:r w:rsidRPr="00DE61B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E61B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தங்கள் வாழ்க்கையில் சிதறடிக்கப்பட்டவர்களாக இருக்கிறார்கள். பலரும் இயேசுவை தங்கள் வாழ்க்கைக்கு வெளியே நிறுத்தி</w:t>
      </w:r>
      <w:r w:rsidRPr="00DE61B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E61B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தங்கள் வாழ்க்கையை ஒருங்கிணைக்கக்கூடிய ஒருவரையே புறக்கணித்தி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DE61B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ருக்கின்றனர். அன்பானவர்களே</w:t>
      </w:r>
      <w:r w:rsidRPr="00DE61B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E61B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உங்கள் குடும்ப வாழ்க்கை மாற்றப்பட முடியும்</w:t>
      </w:r>
      <w:r w:rsidRPr="00DE61B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DE61B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உங்கள் குடும்பத்தை ஒருங்கிணைத்து ஒன்றாக்குகிறதான ஒரு புதிய கிரியையை தேவன் செய்ய கூடும்</w:t>
      </w:r>
      <w:r w:rsidRPr="00DE61B0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Pr="00DE61B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உங்களுடைய குடும்பத்தில் அவருக்கு சரியான இடத்தை கொடுப்பீர்களானால்</w:t>
      </w:r>
      <w:r w:rsidRPr="00DE61B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E61B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சர்வத்திற்கும் </w:t>
      </w:r>
      <w:r w:rsidRPr="00DE61B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சுதந்நரவாளியானவரினால்</w:t>
      </w:r>
      <w:r w:rsidRPr="00DE61B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E61B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ஒரு உருவாக்கும் கிரியையை அனுபவிக்க முடியும். சகலத்தையும் தாங்குகிற இந்த இரட்சகரை நாம் உறுதியாய் பற்றிக்ககொள்வோமாக. உங்கள் வாழ்க்கையில் எல்லாவற்றையும் அவரே ஒருங்கிணைப்பாராக.</w: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 w:hint="c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DE61B0" w:rsidP="00DE61B0">
      <w:pPr>
        <w:jc w:val="both"/>
        <w:rPr>
          <w:rFonts w:ascii="Latha" w:hAnsi="Latha" w:cs="Arial Unicode MS" w:hint="c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58pt;z-index:251711488" filled="f" strokecolor="red" strokeweight="2.25pt"/>
        </w:pict>
      </w:r>
      <w:r w:rsidR="004D7240"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4D7240"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4D7240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4D7240"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4D7240"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4D7240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4D7240"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4D7240"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4D7240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21278E1D" w14:textId="771054A6" w:rsidR="008D2BBE" w:rsidRPr="008D2BBE" w:rsidRDefault="00DE61B0" w:rsidP="008D2BBE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DE61B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சிறு பிள்ளைகள் என்னிடத்தில் வருகிறதற்கு இடங்கொடுங்கள்</w:t>
      </w:r>
      <w:r w:rsidRPr="00DE61B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DE61B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அவர்களைத் தடைபண்ணா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r w:rsidRPr="00DE61B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திருங்கள்</w:t>
      </w:r>
      <w:r w:rsidRPr="00DE61B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DE61B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பரலோகராஜ்யம் அப்படிப்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r w:rsidRPr="00DE61B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பட்டவர்களுடையது என்று சொல்லி</w:t>
      </w:r>
      <w:r w:rsidRPr="00DE61B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,</w:t>
      </w:r>
    </w:p>
    <w:p w14:paraId="21CD5D74" w14:textId="39F85AE4" w:rsidR="00A319E3" w:rsidRDefault="00DE61B0" w:rsidP="006B0703">
      <w:pPr>
        <w:jc w:val="right"/>
        <w:rPr>
          <w:szCs w:val="20"/>
          <w:lang w:val="en-IN"/>
        </w:rPr>
      </w:pPr>
      <w:r w:rsidRPr="00DE61B0">
        <w:rPr>
          <w:rFonts w:ascii="Latha" w:hAnsi="Latha" w:cs="Arial Unicode MS"/>
          <w:noProof/>
          <w:sz w:val="48"/>
          <w:szCs w:val="44"/>
          <w:cs/>
          <w:lang w:bidi="ta-IN"/>
        </w:rPr>
        <w:t>மத்தேயு 19:14</w:t>
      </w:r>
      <w:r w:rsidR="001E3C17">
        <w:t>‬</w:t>
      </w:r>
    </w:p>
    <w:p w14:paraId="7D529813" w14:textId="6BF40504" w:rsidR="00A16250" w:rsidRDefault="00A16250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34040F6F" w:rsidR="00B26186" w:rsidRPr="00DE61B0" w:rsidRDefault="00DE61B0" w:rsidP="005139B1">
      <w:pPr>
        <w:ind w:left="1276" w:right="1676" w:hanging="1366"/>
        <w:rPr>
          <w:sz w:val="22"/>
          <w:szCs w:val="22"/>
        </w:rPr>
      </w:pPr>
      <w:r>
        <w:rPr>
          <w:sz w:val="28"/>
          <w:szCs w:val="28"/>
        </w:rPr>
        <w:t xml:space="preserve"> </w:t>
      </w:r>
    </w:p>
    <w:p w14:paraId="7EAE4406" w14:textId="7FB6ED13" w:rsidR="00F42272" w:rsidRPr="0017278E" w:rsidRDefault="004D7240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004C8" w14:textId="77777777" w:rsidR="004D7240" w:rsidRDefault="004D7240" w:rsidP="00A01902">
      <w:r>
        <w:separator/>
      </w:r>
    </w:p>
  </w:endnote>
  <w:endnote w:type="continuationSeparator" w:id="0">
    <w:p w14:paraId="673A2DE3" w14:textId="77777777" w:rsidR="004D7240" w:rsidRDefault="004D7240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14304" w14:textId="77777777" w:rsidR="004D7240" w:rsidRDefault="004D7240" w:rsidP="00A01902">
      <w:r>
        <w:separator/>
      </w:r>
    </w:p>
  </w:footnote>
  <w:footnote w:type="continuationSeparator" w:id="0">
    <w:p w14:paraId="6E6B499A" w14:textId="77777777" w:rsidR="004D7240" w:rsidRDefault="004D7240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4D7240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42B7E"/>
    <w:rsid w:val="00046977"/>
    <w:rsid w:val="0005642F"/>
    <w:rsid w:val="000565E2"/>
    <w:rsid w:val="00057132"/>
    <w:rsid w:val="000742E4"/>
    <w:rsid w:val="00075998"/>
    <w:rsid w:val="000843A9"/>
    <w:rsid w:val="000866AC"/>
    <w:rsid w:val="000931F1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35BE5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2BBE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A7D5A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E61B0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E274F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B1C11"/>
    <w:rsid w:val="004C413F"/>
    <w:rsid w:val="004D157E"/>
    <w:rsid w:val="004D5F30"/>
    <w:rsid w:val="005013E6"/>
    <w:rsid w:val="005027F3"/>
    <w:rsid w:val="00505C04"/>
    <w:rsid w:val="00532AA9"/>
    <w:rsid w:val="005364CA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907DA4"/>
    <w:rsid w:val="00920669"/>
    <w:rsid w:val="0094430A"/>
    <w:rsid w:val="00954135"/>
    <w:rsid w:val="00972111"/>
    <w:rsid w:val="00982604"/>
    <w:rsid w:val="00997A1D"/>
    <w:rsid w:val="009B7817"/>
    <w:rsid w:val="009D2E65"/>
    <w:rsid w:val="009D2FEA"/>
    <w:rsid w:val="00A16EBC"/>
    <w:rsid w:val="00A2415F"/>
    <w:rsid w:val="00A423EB"/>
    <w:rsid w:val="00A45F2D"/>
    <w:rsid w:val="00A522AF"/>
    <w:rsid w:val="00A52ADF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90180"/>
    <w:rsid w:val="00C9530F"/>
    <w:rsid w:val="00C96FE4"/>
    <w:rsid w:val="00CB08D3"/>
    <w:rsid w:val="00CB4982"/>
    <w:rsid w:val="00D338A0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2021-02-13T18:37:00Z</cp:lastPrinted>
  <dcterms:created xsi:type="dcterms:W3CDTF">2021-03-11T23:36:00Z</dcterms:created>
  <dcterms:modified xsi:type="dcterms:W3CDTF">2021-03-11T23:36:00Z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