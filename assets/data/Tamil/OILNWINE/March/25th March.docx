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BE2D34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6101B9C" w:rsidR="009A0942" w:rsidRPr="0078461A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253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CF04E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B18DE78" w14:textId="77777777" w:rsidR="00CF04EF" w:rsidRPr="00CF04EF" w:rsidRDefault="00CF04EF" w:rsidP="00CF04E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F04E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உபாகமம் 4:1-49</w:t>
                  </w:r>
                </w:p>
                <w:p w14:paraId="341B89E5" w14:textId="77777777" w:rsidR="00CF04EF" w:rsidRPr="00CF04EF" w:rsidRDefault="00CF04EF" w:rsidP="00CF04E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F04E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6:39-7:10</w:t>
                  </w:r>
                </w:p>
                <w:p w14:paraId="1F85EA0A" w14:textId="77777777" w:rsidR="00CF04EF" w:rsidRPr="00CF04EF" w:rsidRDefault="00CF04EF" w:rsidP="00CF04E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F04E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68:1-8</w:t>
                  </w:r>
                </w:p>
                <w:p w14:paraId="3F50C377" w14:textId="6F703EEC" w:rsidR="009A0942" w:rsidRPr="007A1E95" w:rsidRDefault="00CF04EF" w:rsidP="00CF04E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F04E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11:28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E2D34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E2D34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BE2D34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B387461" w14:textId="389B0D06" w:rsidR="00DD142E" w:rsidRDefault="00CF04EF" w:rsidP="00CF04E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எரேமியா தன் ஊழியம் மிகவும் வேதனைக்குரியதாயிருக்கும் என்பதை அறிந்திருந்தார். அவர் பிடுங்கவும்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இடிக்கவும்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அழிக்கவும்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கவிழ்க்கவும்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கட்டவும்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நாட்டவும் அழைக்கப்பட்டார். இன்று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எல்லோரும் தங்களுடைய ஊழியம் எந்தவித இடையூறும் இல்லாமல் சுமுகமாக நடக்கும் வேண்டும் என்று எதிர்பார்க்கிறார்கள். ஆறு மாத காலத்திற்குள் தங்கள் ஊழியத்தை விரிவுபடுத்த விரும்புகிறார்கள். அவர்கள் இருபது பேர் கொண்ட ஒரு சிறிய குழுவாக தொடங்கியும்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ஆறு மாதங்களுக்குள் அவர்கள் ஊழியம் ஆயிரமாக விரிவடைந்துள்ளது என்பதைக் காண்பிக்க விரும்புகிறார்கள்! வேறு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வார்த்தைகளில் கூறுவதானால்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ஒவ்வொரு ஊழியமும்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கட்டவும்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நாட்டவும் ஆர்வமாக உள்ளது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யாரும் முதலில் பிடுங்கவும்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இடிக்கவும்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அழிக்கவும்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கவி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ழ்க்கவும்விரும்புவதில்லை. இடித்த பிறகுதான் பயனுள்ள ஒன்றை உருவாக்க முடியும் என்று நினைவில் வைத்துக் கொள்ளுங்கள். ஆனால் அத்தகைய ஊழியத்தை ஏற்க யார் தயாராக இருக்கிறார்கள்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இடிக்கிறதும் பிடுங்குகிறதும் ஒரு  விரும்பதகாத வழியாகும்! காரியங்களை பிடுங்கவும் இடிக்கவும் செய்த பிறகுதான் தேவனின் இருதயத்திற்கேற்ற ஒன்றை உருவாக்க முடியும்!  மனிதனின் திட்டத்தின் அடிப்படையில் ஒன்றை உருவாக்குவது எளிதானது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ஏனெனில் அது எந்த எதிர்ப்பையும்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நிந்தையையும்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நிராகரிப்பையும் கொண்டு வராது. பரிசுத்தவான்களே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கிறிஸ்தவமண்டலத்தில் பல காரியங்கள் நடக்கின்றன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தேவன் பூமியில்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இந்த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70" style="position:absolute;left:0;text-align:left;margin-left:-7.3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காலத்தில் தீர்க்கதரிசனச் சத்தமாக விளங்குகிற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ஜனங்களை</w:t>
      </w:r>
      <w:r w:rsidRPr="00CF04E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04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அதாவது ஒரு சரீரமாகிய சபையை தேடுகிறார்.</w:t>
      </w:r>
      <w:r w:rsidR="00BE2D34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46F0A31" w14:textId="77777777" w:rsidR="00BC15BE" w:rsidRDefault="00BC15BE" w:rsidP="00BC15BE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BE2D34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74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BE2D34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0DA9FF97" w:rsidR="00DE09CC" w:rsidRPr="00DE09CC" w:rsidRDefault="00CF04EF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CF04E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</w:t>
      </w:r>
      <w:r w:rsidRPr="00CF04E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CF04E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மிகுந்த பலனுக்கேதுவான உங்கள் தைரியத்தை விட்டுவிடாதிருங்கள்.</w:t>
      </w:r>
    </w:p>
    <w:p w14:paraId="31471530" w14:textId="35FB3062" w:rsidR="008B61EC" w:rsidRPr="00BC15BE" w:rsidRDefault="00CF04EF" w:rsidP="00BC15BE">
      <w:pPr>
        <w:jc w:val="right"/>
        <w:rPr>
          <w:szCs w:val="20"/>
          <w:lang w:val="en-IN"/>
        </w:rPr>
      </w:pPr>
      <w:r w:rsidRPr="00CF04E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எபிரெயர் 10:35</w:t>
      </w:r>
      <w:r w:rsidR="001E3C17">
        <w:t>‬</w:t>
      </w:r>
    </w:p>
    <w:p w14:paraId="1FD0F690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A3F2C61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7CA53F0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74E0B6FD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7DFCAA97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0DE66FE3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450E32E7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0A57A7AD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5DC873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34040F6F" w:rsidR="00B26186" w:rsidRPr="00DE61B0" w:rsidRDefault="00DE61B0" w:rsidP="005139B1">
      <w:pPr>
        <w:ind w:left="1276" w:right="1676" w:hanging="1366"/>
        <w:rPr>
          <w:sz w:val="22"/>
          <w:szCs w:val="22"/>
        </w:rPr>
      </w:pPr>
      <w:r>
        <w:rPr>
          <w:sz w:val="28"/>
          <w:szCs w:val="28"/>
        </w:rPr>
        <w:t xml:space="preserve"> </w:t>
      </w:r>
    </w:p>
    <w:p w14:paraId="7EAE4406" w14:textId="7FB6ED13" w:rsidR="00F42272" w:rsidRPr="0017278E" w:rsidRDefault="00BE2D34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47C3D" w14:textId="77777777" w:rsidR="00BE2D34" w:rsidRDefault="00BE2D34" w:rsidP="00A01902">
      <w:r>
        <w:separator/>
      </w:r>
    </w:p>
  </w:endnote>
  <w:endnote w:type="continuationSeparator" w:id="0">
    <w:p w14:paraId="5DF73FE2" w14:textId="77777777" w:rsidR="00BE2D34" w:rsidRDefault="00BE2D34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A9203" w14:textId="77777777" w:rsidR="00BE2D34" w:rsidRDefault="00BE2D34" w:rsidP="00A01902">
      <w:r>
        <w:separator/>
      </w:r>
    </w:p>
  </w:footnote>
  <w:footnote w:type="continuationSeparator" w:id="0">
    <w:p w14:paraId="37FA1136" w14:textId="77777777" w:rsidR="00BE2D34" w:rsidRDefault="00BE2D34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BE2D34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35BE5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78A8"/>
    <w:rsid w:val="00BD22AD"/>
    <w:rsid w:val="00BE2D34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40936"/>
    <w:rsid w:val="00D447F8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2021-03-14T18:17:00Z</cp:lastPrinted>
  <dcterms:created xsi:type="dcterms:W3CDTF">2021-03-24T23:42:00Z</dcterms:created>
  <dcterms:modified xsi:type="dcterms:W3CDTF">2021-03-24T23:42:00Z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