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BD63DE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512B0433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33253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74192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69BF20C" w14:textId="77777777" w:rsidR="00F63782" w:rsidRPr="00F63782" w:rsidRDefault="00F63782" w:rsidP="00F6378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6378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உபாகமம் 7:1-8:20</w:t>
                  </w:r>
                </w:p>
                <w:p w14:paraId="67A18EC6" w14:textId="77777777" w:rsidR="00F63782" w:rsidRPr="00F63782" w:rsidRDefault="00F63782" w:rsidP="00F6378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6378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7:36-8:3</w:t>
                  </w:r>
                </w:p>
                <w:p w14:paraId="3BEF28A8" w14:textId="77777777" w:rsidR="00F63782" w:rsidRPr="00F63782" w:rsidRDefault="00F63782" w:rsidP="00F6378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F6378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69:1-8</w:t>
                  </w:r>
                </w:p>
                <w:p w14:paraId="3F50C377" w14:textId="09E6F100" w:rsidR="009A0942" w:rsidRPr="007A1E95" w:rsidRDefault="00F63782" w:rsidP="00F6378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F6378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12:1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BD63D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D63D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BD63DE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546F0A31" w14:textId="3BF07946" w:rsidR="00BC15BE" w:rsidRDefault="00F63782" w:rsidP="00BC15B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திருமண காரியத்தில்</w:t>
      </w:r>
      <w:r w:rsidRPr="00F637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உலகத்தின் கொள்கைகளை ஏற்றுக்கொள்ளாமல் கவனமாக இருக்க நான் எச்சரிக்கிறேன்.</w:t>
      </w:r>
      <w:r w:rsidR="00F16BA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கர்த்தருக்கும் அவருடைய வார்த்தைக்கும் உங்கள் இருதயத்தைத் திறந்து வையுங்கள். தீமோத்தேயுவிற்கும் ஊழியத்தில் பிரவேசிக்கிறவர்களுக்கும் பவுலின் அறிவுரை பாலியத்துக்குரிய இச்சைகளுக்கு விலகியோட வேண்டும் என்பதாக இருந்தது.  ஆனால் துரதிர்ஷ்டவசமான காரியம் என்னவென்றால்</w:t>
      </w:r>
      <w:r w:rsidRPr="00F637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இளைஞர்களும் தப்பி ஓட வேண்டிய இடங்களில் வேலை வாய்ப்புகளைத் தேடுகிறார்கள்! பரிசுத்தவான்களே</w:t>
      </w:r>
      <w:r w:rsidRPr="00F637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விசுவாசிகள் தெரிந்தெடுக்கும் படியான காரியங்கள் இந்த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உலகில் மிகக் குறைவு. சமரசத்தில் வாழும் பலர் ஒழுக்கக்கேட்டினால் குன்றின் மீது இருந்து விழுந்துவிட்டார்கள். பழங்கால நோவா போன்ற நீதியைப் போதிப்பவர்கள் எங்கே</w:t>
      </w:r>
      <w:r w:rsidRPr="00F63782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அத்தகைய மனிதர்கள்தான் இன்று நமக்குத் தேவை. இளைஞர்கள் தவறான இடங்களில் வேலை தேடி</w:t>
      </w:r>
      <w:r w:rsidRPr="00F637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மூப்பர்களிடம் ஜெபங்களைத் தேடி வரும்போது</w:t>
      </w:r>
      <w:r w:rsidRPr="00F637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​​அத்தகைய இடங்களிலிருந்து தப்பி ஓட அவர்களுக்கு அறிவுரை கூறும்படியான தேவ மனிதர்கள் நமக்குத் தேவை. ஆனால் அதற்குப் பதிலாக</w:t>
      </w:r>
      <w:r w:rsidRPr="00F637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அவர்களை ஆசீர்வதித்து அவர்களின் வெற்றிக்காக ஜெபிக்கும் தலைவர்கள் இருக்கிறார்கள்! என்ன ஒரு சமரசம்! அவர்கள் ஜெபவிண்ணப்பத்தை பகிரங்கமாக மறுத்து</w:t>
      </w:r>
      <w:r w:rsidRPr="00F637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அவர்களைத் திருத்தி</w:t>
      </w:r>
      <w:r w:rsidRPr="00F637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நல்நடத்தை நெறிமுறைகளையும் மதிப்புகளையும் எளிதில் இழக்கக் கூடிய இடங்களில் பணிபுரியும் எந்தவொரு சிந்தனையையும் கைவிடச் சொல்லும் </w:t>
      </w:r>
      <w:r w:rsidR="0072125D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75" style="position:absolute;left:0;text-align:left;margin-left:.65pt;margin-top:729.1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தலைவர்கள் எங்கே</w:t>
      </w:r>
      <w:r w:rsidRPr="00F63782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இந்த முக்கியமான தார்மீக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பிரச்சினைகளில் பல தலைவர்களும் பெற்றோர்களும் கூட உணர்ச்சியற்றவர்களாக இருப்பது வருத்தமளிக்கிறது. பெரிய சம்பள பாக்கெட்டுகள் மற்றும் சலுகைகள் கண்களை குருடாக்கி</w:t>
      </w:r>
      <w:r w:rsidRPr="00F637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F637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பல விசுவாசிகளின் வாழ்க்கையை கடினமாக்கியுள்ளன!</w:t>
      </w:r>
      <w:r w:rsidR="00BD63DE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BD63DE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50.8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BD63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48958294" w:rsidR="00DE09CC" w:rsidRPr="00DE09CC" w:rsidRDefault="00741924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74192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பிரியமானவர்களே</w:t>
      </w:r>
      <w:r w:rsidRPr="0074192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74192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அந்நியர்களும் பரதேசிகளுமாயிருக்கிற நீங்கள் ஆத்துமாவுக்கு விரோதமாய்ப் போர்செய்கிற மாம்ச இச்சைகளை விட்டு விலகி</w:t>
      </w:r>
      <w:r w:rsidRPr="0074192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,</w:t>
      </w:r>
    </w:p>
    <w:p w14:paraId="31471530" w14:textId="7EF0BFA0" w:rsidR="008B61EC" w:rsidRPr="00BC15BE" w:rsidRDefault="00741924" w:rsidP="00BC15BE">
      <w:pPr>
        <w:jc w:val="right"/>
        <w:rPr>
          <w:szCs w:val="20"/>
          <w:lang w:val="en-IN"/>
        </w:rPr>
      </w:pPr>
      <w:r w:rsidRPr="0074192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பேதுரு 2:11</w:t>
      </w:r>
      <w:bdo w:val="ltr">
        <w:r w:rsidR="001E3C17">
          <w:t>‬</w:t>
        </w:r>
      </w:bdo>
    </w:p>
    <w:p w14:paraId="1FD0F690" w14:textId="77777777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5DC873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4D5A5324" w:rsidR="00B26186" w:rsidRPr="00D374D5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EAE4406" w14:textId="7FB6ED13" w:rsidR="00F42272" w:rsidRPr="0017278E" w:rsidRDefault="00BD63DE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FD7D4" w14:textId="77777777" w:rsidR="00BD63DE" w:rsidRDefault="00BD63DE" w:rsidP="00A01902">
      <w:r>
        <w:separator/>
      </w:r>
    </w:p>
  </w:endnote>
  <w:endnote w:type="continuationSeparator" w:id="0">
    <w:p w14:paraId="224C1DE1" w14:textId="77777777" w:rsidR="00BD63DE" w:rsidRDefault="00BD63D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FA83C" w14:textId="77777777" w:rsidR="00BD63DE" w:rsidRDefault="00BD63DE" w:rsidP="00A01902">
      <w:r>
        <w:separator/>
      </w:r>
    </w:p>
  </w:footnote>
  <w:footnote w:type="continuationSeparator" w:id="0">
    <w:p w14:paraId="70F4FB4E" w14:textId="77777777" w:rsidR="00BD63DE" w:rsidRDefault="00BD63D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BD63D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DA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125D"/>
    <w:rsid w:val="007229DA"/>
    <w:rsid w:val="007275A4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59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13</cp:revision>
  <cp:lastPrinted>2021-03-14T18:17:00Z</cp:lastPrinted>
  <dcterms:created xsi:type="dcterms:W3CDTF">2021-03-27T00:34:00Z</dcterms:created>
  <dcterms:modified xsi:type="dcterms:W3CDTF">2021-03-27T01:31:00Z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