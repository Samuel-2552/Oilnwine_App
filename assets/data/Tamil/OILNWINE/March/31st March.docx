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CB137D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83D60B6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C557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6304F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ECA382F" w14:textId="77777777" w:rsidR="006304F7" w:rsidRPr="006304F7" w:rsidRDefault="006304F7" w:rsidP="006304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04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16:1-17:20</w:t>
                  </w:r>
                </w:p>
                <w:p w14:paraId="1EDA1DD2" w14:textId="77777777" w:rsidR="006304F7" w:rsidRPr="006304F7" w:rsidRDefault="006304F7" w:rsidP="006304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04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9:7-27</w:t>
                  </w:r>
                </w:p>
                <w:p w14:paraId="30B6C45A" w14:textId="77777777" w:rsidR="006304F7" w:rsidRPr="006304F7" w:rsidRDefault="006304F7" w:rsidP="006304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304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72:1-20</w:t>
                  </w:r>
                </w:p>
                <w:p w14:paraId="3F50C377" w14:textId="6E9779F9" w:rsidR="009A0942" w:rsidRPr="007A1E95" w:rsidRDefault="006304F7" w:rsidP="006304F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304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12:8-9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B137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B137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CB137D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7758D92" w14:textId="0012CE01" w:rsidR="009832F0" w:rsidRDefault="006304F7" w:rsidP="00CD5C7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கர்த்தர் என்னைப் பேசத் தூண்டுகிற ஒரு குறிப்பிட்ட வார்த்தையைக் கொண்டுவருவதற்கு நான் உண்மையிலேயே பாரத்துடன் இருக்கிறேன். நாம் கர்த்தருடைய வழியிலும்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குறுகிய பாதையிலும்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சாட்சியாக விளங்கும்படி அழைக்கப்பட்ட இந்த தேவ அழைப்பிலும் நடப்போமானால்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யாரும் நம் வாழ்க்கையில் குறுக்கிடத் தேவையில்லை. நாம் தேவ சிந்தை உடையவர்களாக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வார்த்தையையும் 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தீர்க்கதரிசிகளின் சத்தத்தையும்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கேட்டு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நடக்கும்போது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யாரும் நம்மிடம் எதுவும் சொல்லத் தேவையில்லை. ஆனால் நாம் வழிவிலகிச்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செல்லும்போதும்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 முதன்ப்படுத்துதலில் தடுமாறும் போதும்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 வாழ்க்கை நம் அழைப்போடு ஒத்துப்போகாதபோதும்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 வாழ்க்கை தேவ நோக்கத்திற்கு முரண்பாடாக இருக்கும்போதும் மட்டுமே குறுக்கீடு தேவைப்படுகிறது. அப்போது மாத்திரமே கர்த்தருடைய பாதைகளுக்கு நாம் திரும்புவதற்கு ஒருவர் நமக்குச் சொல்ல தேவை எழுகிறது. நாம் ஊழியத்திலோ அல்லது கர்த்தருடைய பணியிலோ ஈடுபட்டிருந்தாலும்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அல்லது ஒரு உள்ளூர் சபையின் அங்கத்தினர்களாக இருந்தாலும்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இதுபோன்ற சமயங்களில் நமக்கு உதவி தேவை. அதனால்தான் தேவன் நம்மை ஒரு தெய்வீக ஏற்பாட்டிற்குக் கீழும்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விசுவாசிகளின் சரீரமாகிய</w:t>
      </w:r>
      <w:r w:rsidR="00CB137D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3" style="position:absolute;left:0;text-align:left;margin-left:-13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D5C7E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ஜீவனுள்ள சபையின் கீழும் வைத்திருக்கிறார். நம் வாழ்வில்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அழைப்போடு நம் வாழ்க்கையை எவ்வாறு சீரமைப்பது என்பதைக் காண்பிப்பதற்காக அந்தச் சத்தம் தேவனிடமிருந்து நமக்கு வருகிறது. இவற்றைக் கேட்டு நாம்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கோபப்பட வேண்டாம். திருத்தத்தின் வார்த்தையால் ஒருவர் இடறலடைவாரானால் அது ஒரு நல்ல அறிகுறி அல்ல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இடறலடையும் இருதயம் ஒரு கடினத்தன்மை இருப்பதைக் காட்டுகிறது</w:t>
      </w:r>
      <w:r w:rsidRPr="006304F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304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வீட்டில் திருத்தத்தின் வார்த்தையால் நாம் இடறலடையும்போது கடினத்தன்மை கடந்துவருகிறது.</w:t>
      </w:r>
    </w:p>
    <w:p w14:paraId="546F0A31" w14:textId="3E553F98" w:rsidR="00BC15BE" w:rsidRDefault="00CB137D" w:rsidP="009832F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CB137D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62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CB137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4B60B96" w:rsidR="00DE09CC" w:rsidRPr="00DE09CC" w:rsidRDefault="006304F7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புத்தியிலே குழந்தைகளாயிராதேயுங்கள்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துர்க்குணத்திலே குழந்தைகளாயும்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புத்தியிலோ தேறினவர்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களாயுமிருங்கள்.</w:t>
      </w:r>
    </w:p>
    <w:p w14:paraId="31471530" w14:textId="702CA982" w:rsidR="008B61EC" w:rsidRPr="00BC15BE" w:rsidRDefault="006304F7" w:rsidP="00BC15BE">
      <w:pPr>
        <w:jc w:val="right"/>
        <w:rPr>
          <w:szCs w:val="20"/>
          <w:lang w:val="en-IN"/>
        </w:rPr>
      </w:pPr>
      <w:r w:rsidRPr="006304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14:20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0AF7153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6AC7A2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C91D9D7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39CC0BA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08C72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51D299AC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6A6068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E5EBAA1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FA46339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55468A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E4D3F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3AA561E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4D7C7C0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6752C125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7BFF56B6" w14:textId="77777777" w:rsidR="009832F0" w:rsidRDefault="009832F0" w:rsidP="00BC5576">
      <w:pPr>
        <w:ind w:right="1676"/>
        <w:rPr>
          <w:sz w:val="40"/>
          <w:szCs w:val="32"/>
          <w:lang w:val="en-IN"/>
        </w:rPr>
      </w:pPr>
    </w:p>
    <w:p w14:paraId="7BD1E70D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2FEC3E88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31587D9F" w14:textId="1A03089B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016DE54C" w14:textId="4155199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78C3801B" w14:textId="7F168C3B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1F0EC087" w14:textId="13FCAFB8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6AD88F71" w14:textId="77777777" w:rsidR="006304F7" w:rsidRDefault="006304F7" w:rsidP="00B26186">
      <w:pPr>
        <w:ind w:left="1276" w:right="1676" w:hanging="1366"/>
        <w:rPr>
          <w:sz w:val="40"/>
          <w:szCs w:val="32"/>
          <w:lang w:val="en-IN"/>
        </w:rPr>
      </w:pPr>
    </w:p>
    <w:p w14:paraId="24CD6C10" w14:textId="77777777" w:rsidR="00F44968" w:rsidRDefault="00F44968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CB137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ECC71" w14:textId="77777777" w:rsidR="00CB137D" w:rsidRDefault="00CB137D" w:rsidP="00A01902">
      <w:r>
        <w:separator/>
      </w:r>
    </w:p>
  </w:endnote>
  <w:endnote w:type="continuationSeparator" w:id="0">
    <w:p w14:paraId="52F817E3" w14:textId="77777777" w:rsidR="00CB137D" w:rsidRDefault="00CB137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552E2" w14:textId="77777777" w:rsidR="00CB137D" w:rsidRDefault="00CB137D" w:rsidP="00A01902">
      <w:r>
        <w:separator/>
      </w:r>
    </w:p>
  </w:footnote>
  <w:footnote w:type="continuationSeparator" w:id="0">
    <w:p w14:paraId="28F23C41" w14:textId="77777777" w:rsidR="00CB137D" w:rsidRDefault="00CB137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B137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125D"/>
    <w:rsid w:val="007229DA"/>
    <w:rsid w:val="007275A4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2021-03-31T00:21:00Z</cp:lastPrinted>
  <dcterms:created xsi:type="dcterms:W3CDTF">2021-03-30T23:57:00Z</dcterms:created>
  <dcterms:modified xsi:type="dcterms:W3CDTF">2021-03-31T00:21:00Z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