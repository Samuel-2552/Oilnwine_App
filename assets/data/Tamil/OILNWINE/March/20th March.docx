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DB57BF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08E48F6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1FC7B4E" w14:textId="77777777" w:rsidR="00DE09CC" w:rsidRPr="00DE09CC" w:rsidRDefault="00DE09CC" w:rsidP="00DE09C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E09C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30:1-31:54</w:t>
                  </w:r>
                </w:p>
                <w:p w14:paraId="2E134E9C" w14:textId="77777777" w:rsidR="00DE09CC" w:rsidRPr="00DE09CC" w:rsidRDefault="00DE09CC" w:rsidP="00DE09C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E09C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4:1-30</w:t>
                  </w:r>
                </w:p>
                <w:p w14:paraId="35BB7709" w14:textId="77777777" w:rsidR="00DE09CC" w:rsidRPr="00DE09CC" w:rsidRDefault="00DE09CC" w:rsidP="00DE09C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E09C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63:1-11</w:t>
                  </w:r>
                </w:p>
                <w:p w14:paraId="3F50C377" w14:textId="73D26F3B" w:rsidR="009A0942" w:rsidRPr="007A1E95" w:rsidRDefault="00DE09CC" w:rsidP="00DE09C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E09C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11:20-21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B57B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B57B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B57BF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260343" w14:textId="6CF20E6C" w:rsidR="00DE09CC" w:rsidRDefault="00DE09CC" w:rsidP="00DE09C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எவ்வளவு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அதிகமாகக் கேட்டும் அவ்வளவு குறைவாக தேவனையும் அவருடைய ஆவியையும் கேட்கிறதான காலம் வருகிறது! எப்போதும் கற்றாலும் ஒருபோதும் சத்தியத்தை அறிந்து உணராதவர்களாயிருக் கிறவர்களை போல என்று அப்போஸ்தலனாகிய பவுல் 2 தீமோ. 3:7-ல் சொல்கிறார்.</w:t>
      </w:r>
    </w:p>
    <w:p w14:paraId="1D2041EB" w14:textId="77777777" w:rsidR="00B20D7C" w:rsidRPr="00DE09CC" w:rsidRDefault="00B20D7C" w:rsidP="00DE09CC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</w:p>
    <w:p w14:paraId="55E76D81" w14:textId="21699642" w:rsidR="00D447F8" w:rsidRPr="00D447F8" w:rsidRDefault="00DE09CC" w:rsidP="00DE09CC">
      <w:pPr>
        <w:ind w:firstLine="720"/>
        <w:jc w:val="both"/>
        <w:rPr>
          <w:rFonts w:ascii="Latha" w:hAnsi="Latha" w:cs="Arial Unicode MS"/>
          <w:noProof/>
          <w:sz w:val="52"/>
          <w:szCs w:val="48"/>
        </w:rPr>
      </w:pP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அப்போஸ்தலர் நடபடிகள் 13-ல் குறிப்பிடப்பட்டுள்ள தோல்விகளுக்கும் விளைவுகளுக்கும் தீர்க்கதரிசிகள் உண்மையுள்ளவர்களல்ல என்பது காரணமல்ல</w:t>
      </w:r>
      <w:r w:rsidRPr="00DE09C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மாறாக அவர்களுடைய போதகர்களும்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அதிகாரிகளும் விசுவாசமற்றவர்களாகவும் தனிப்பட்ட லாபங்களை நாடியவர்களாகவும் இருந்தார்கள் என்பதை நாம் கவனத்தில் கொள்வோம்! தேவன் தம்முடைய உண்மையான தீர்க்கதரிசிகளைக் கொண்டு</w:t>
      </w:r>
      <w:r w:rsidRPr="00DE09C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சொந்த லாபத்திற்குப் பின் சென்ற தீர்க்கதரிசிகளுக்கு மத்தியில் அவருடைய சத்தத்தை கேட்கச் செய்தார். பள்ளிக்கு போகிற ஒரு மாணவனின் உதாரணத்துடன் இதை விளக்க விரும்புகிறேன். ஒரு மாணவன் படிப்பில் சிறப்பாக செயல்படவில்லை என்றால்</w:t>
      </w:r>
      <w:r w:rsidRPr="00DE09C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ஒருவர் எப்போதும் ஆசிரியரின் மீது பழியைப் போட முடியாது! சில ஆசிரியர்கள் போதுமான அர்ப்பணிப்பு இல்லாதவர்களாக இருக்கலாம்</w:t>
      </w:r>
      <w:r w:rsidRPr="00DE09C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அல்லது மாணவனின் சோம்பேறித்தனமும்</w:t>
      </w:r>
      <w:r w:rsidRPr="00DE09C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கவனக்குறைவும்</w:t>
      </w:r>
      <w:r w:rsidRPr="00DE09C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கீழ்ப்படியாமையும்கூட அவன் தோல்விக்கு காரணமாக இருக்கலாம்.  நேர்மையும் அர்ப்பணிப்புமுள்ள  ஆசிரியர்களாக இருந்தாலும்</w:t>
      </w:r>
      <w:r w:rsidRPr="00DE09C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20D7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0" style="position:absolute;left:0;text-align:left;margin-left:.6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அப்பேர்ப்பட்ட மாணவனைப் பொறுத்தவரை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ஆசிரியர்களின் பிரயாசம் வீணாகலாம்</w:t>
      </w:r>
      <w:r w:rsidRPr="00DE09C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தோல்வியடையலாம். ஆகவே</w:t>
      </w:r>
      <w:r w:rsidRPr="00DE09C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09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உத்தரவாதம் கேட்கிறவர்கள் மீதுதான் இருக்கிறது.</w:t>
      </w:r>
    </w:p>
    <w:p w14:paraId="7B387461" w14:textId="667B043D" w:rsidR="00DD142E" w:rsidRDefault="00DB57BF" w:rsidP="00DE09CC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B57BF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58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B57B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7777777" w:rsidR="00DE09CC" w:rsidRPr="00DE09CC" w:rsidRDefault="00DE09CC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E09C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பின்னும் நான் சொல்லுகிறதென்னவென்றால்</w:t>
      </w:r>
      <w:r w:rsidRPr="00DE09C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E09C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ஆவிக்கேற்றபடி நடந்துகொள்ளுங்கள்</w:t>
      </w:r>
      <w:r w:rsidRPr="00DE09C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E09C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மாம்ச இச்சையை நிறைவேற்றாதிருப்பீர்கள்.</w:t>
      </w:r>
    </w:p>
    <w:p w14:paraId="21CD5D74" w14:textId="6674F8C8" w:rsidR="00A319E3" w:rsidRDefault="00DE09CC" w:rsidP="00DE09CC">
      <w:pPr>
        <w:jc w:val="right"/>
        <w:rPr>
          <w:szCs w:val="20"/>
          <w:lang w:val="en-IN"/>
        </w:rPr>
      </w:pPr>
      <w:r w:rsidRPr="00DE09C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கலாத்தியர் 5:16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471150F3" w14:textId="77777777" w:rsidR="00B20D7C" w:rsidRDefault="00B20D7C" w:rsidP="00B26186">
      <w:pPr>
        <w:ind w:left="1276" w:right="1676" w:hanging="1366"/>
        <w:rPr>
          <w:sz w:val="40"/>
          <w:szCs w:val="32"/>
          <w:lang w:val="en-IN"/>
        </w:rPr>
      </w:pPr>
    </w:p>
    <w:p w14:paraId="121B4489" w14:textId="77777777" w:rsidR="00B20D7C" w:rsidRDefault="00B20D7C" w:rsidP="00B26186">
      <w:pPr>
        <w:ind w:left="1276" w:right="1676" w:hanging="1366"/>
        <w:rPr>
          <w:sz w:val="40"/>
          <w:szCs w:val="32"/>
          <w:lang w:val="en-IN"/>
        </w:rPr>
      </w:pPr>
    </w:p>
    <w:p w14:paraId="7D63E911" w14:textId="77777777" w:rsidR="00B20D7C" w:rsidRDefault="00B20D7C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3B210905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DB57B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201B6" w14:textId="77777777" w:rsidR="00DB57BF" w:rsidRDefault="00DB57BF" w:rsidP="00A01902">
      <w:r>
        <w:separator/>
      </w:r>
    </w:p>
  </w:endnote>
  <w:endnote w:type="continuationSeparator" w:id="0">
    <w:p w14:paraId="7FFFEEDA" w14:textId="77777777" w:rsidR="00DB57BF" w:rsidRDefault="00DB57B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0B40D" w14:textId="77777777" w:rsidR="00DB57BF" w:rsidRDefault="00DB57BF" w:rsidP="00A01902">
      <w:r>
        <w:separator/>
      </w:r>
    </w:p>
  </w:footnote>
  <w:footnote w:type="continuationSeparator" w:id="0">
    <w:p w14:paraId="0A840586" w14:textId="77777777" w:rsidR="00DB57BF" w:rsidRDefault="00DB57B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B57B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47F8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10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5</cp:revision>
  <cp:lastPrinted>2021-03-14T18:17:00Z</cp:lastPrinted>
  <dcterms:created xsi:type="dcterms:W3CDTF">2021-03-20T00:47:00Z</dcterms:created>
  <dcterms:modified xsi:type="dcterms:W3CDTF">2021-03-20T01:00:00Z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