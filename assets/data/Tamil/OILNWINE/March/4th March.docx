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432B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8BCF74E" w14:textId="77777777" w:rsidR="00C35C99" w:rsidRPr="00C35C99" w:rsidRDefault="00C35C99" w:rsidP="00C35C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5C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2:1-3:51</w:t>
                  </w:r>
                </w:p>
                <w:p w14:paraId="64685D9A" w14:textId="77777777" w:rsidR="00C35C99" w:rsidRPr="00C35C99" w:rsidRDefault="00C35C99" w:rsidP="00C35C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5C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11:27-12:17</w:t>
                  </w:r>
                </w:p>
                <w:p w14:paraId="12DBB6DD" w14:textId="77777777" w:rsidR="00C35C99" w:rsidRPr="00C35C99" w:rsidRDefault="00C35C99" w:rsidP="00C35C9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5C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47:1-9</w:t>
                  </w:r>
                </w:p>
                <w:p w14:paraId="3F50C377" w14:textId="1202EE91" w:rsidR="009A0942" w:rsidRPr="007A1E95" w:rsidRDefault="00C35C99" w:rsidP="00C35C9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35C9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10:24-25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41D0E9A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C35C9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432B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432B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432B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295DA99B" w:rsidR="00A16250" w:rsidRDefault="00C35C99" w:rsidP="00C35C9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வார்த்தை அறிவிக்கிறதான உண்மையான மகத்துவத்திற்கு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இன்று 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மிகைப்படுத்தல்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மாற்றாக மாறிவிட்டது. முழு ஆவிக்குரிய உலகமும் பெரிய வெளிக்காட்டும் திறனால் பிடிக்கப்பட்டுள்ளது. கரிஸ்மாட்டிக் மற்றும் பெந்தேகோஸ்தே ஊழியங்களின் எண்ணிக்கை அதிகரித்து வருகிறது. அவை ‘மிகைப்படுத்தல்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பொழுதுபோக்குத் தன்மை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வெகுஜன ஈர்ப்பு உளவியலின் பயன்பாடு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மகா பாபிலோனின் தன்மை ஆகியவற்றால் சிதைந்து வருகிறது. நம்முடைய தற்போதைய சுவிசேஷ ஊழியமும் சபை அமைப்பும் குறிக்கோள் இழந்ததாக காணப்படுகிறது. உதாசீன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மனப்பான்மை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சபையை பிடித்துள்ளது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கவனக்குறைவும் ஜாக்கிரதையின்மையும் சபையில் நிலவுகிறது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பரவசமும் உணர்ச்சி பெருக்கும் இன்றைய ஒழுங்காகத் தெரிகிறது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பயங்கரமான காரியங்கள் அனைத்தும் இன்றைய ஆவிக்குரிய உலகின் ஒரு பகுதியாகும். “நீங்கள் என் பரிசுத்த வஸ்துக்களின் காவலைக் காவாமல்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உங்களுக்கு இஷ்டமானவர்களை என் பரிசுத்த ஸ்தலத்திலே என் காவலைக் காக்கிறதற்காக வைத்தீர்கள்.” என்று எசேக்கியேல் தீர்க்கதரிசி கூறுகிறார்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(எசேக்கியேல் 44: 8). வேதாகமத்தில் பிலேயாம் முதல் ‘கூலி பிரசங்கியாராக’ காணப்படுகிறார்.  இஸ்ரவேலரை சபிக்க பாலாக் மன்னன் அவரை நியமித்தான். இன்று கிறிஸ்தவமண்டலம் கூலிப் பிரசங்கியார்களால் நிரம்பி வழிகிறது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பிரசங்கிப்பது கூலியைப் பெறுவதற்கான ஒரு வழியாக மாறியுள்ளது. மேய்ப்பர்களாக நடித்து ஆடுகளைக்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48" style="position:absolute;left:0;text-align:left;margin-left:-8.35pt;margin-top:729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கொள்ளையடிக்கும் அத்தகைய கூலிக்காரர்களுக்கு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எதிரானவர். முதலில்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பிலேயாம் தன்னிடம் தேவன் போக வேண்டாம் என்று சொன்னதால்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போகவில்லை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பாலாக் அவருக்கு அதிக ஊதியத்தையும் அதிக மரியாதையையும் வழங்கியபோது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‘தேவனின் விருப்பத்தை மீண்டும்’ தேடினார். ஆகவே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பிலேயாமை பணத்திற்கும் கனத்திற்கும் பின் சென்று</w:t>
      </w:r>
      <w:r w:rsidRPr="00C35C9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5C9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தன்னை அழித்துக் கொள்ளும்படி அனுமதித்தார்.</w:t>
      </w: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2849DB3F" w:rsidR="00A16250" w:rsidRDefault="00C432B7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6A9C5D1" w14:textId="1CE56B16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C432B7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55F025D" w:rsidR="006D514C" w:rsidRPr="004E4408" w:rsidRDefault="00C432B7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5pt;width:570.1pt;height:243.1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5F9A5EB" w:rsidR="00E56B79" w:rsidRDefault="00C432B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6FE7503F" w:rsidR="008D2BBE" w:rsidRPr="008D2BBE" w:rsidRDefault="00C35C99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கோபங்கொண்டாலும் பாவஞ்செய்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யாதிருங்கள்</w:t>
      </w: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சூரியன் அஸ்தமிக்கிறதற்கு முன்னாக உங்கள் எரிச்சல் தணியக்கடவது</w:t>
      </w: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 </w:t>
      </w:r>
      <w:r w:rsidRPr="00C35C9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பிசாசுக்கு இடங்கொடாமலும் இருங்கள்</w:t>
      </w:r>
      <w:r w:rsidR="002468E0" w:rsidRPr="002468E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21CD5D74" w14:textId="74650D95" w:rsidR="00A319E3" w:rsidRDefault="00C35C99" w:rsidP="006B0703">
      <w:pPr>
        <w:jc w:val="right"/>
        <w:rPr>
          <w:szCs w:val="20"/>
          <w:lang w:val="en-IN"/>
        </w:rPr>
      </w:pPr>
      <w:r w:rsidRPr="00C35C99">
        <w:rPr>
          <w:rFonts w:ascii="Latha" w:hAnsi="Latha" w:cs="Arial Unicode MS"/>
          <w:noProof/>
          <w:sz w:val="48"/>
          <w:szCs w:val="44"/>
          <w:cs/>
          <w:lang w:bidi="ta-IN"/>
        </w:rPr>
        <w:t>எபேசியர் 4:26</w:t>
      </w:r>
      <w:bdo w:val="ltr">
        <w:r w:rsidRPr="00C35C99">
          <w:rPr>
            <w:rFonts w:ascii="Latha" w:hAnsi="Latha" w:cs="Arial Unicode MS"/>
            <w:noProof/>
            <w:sz w:val="48"/>
            <w:szCs w:val="44"/>
            <w:cs/>
            <w:lang w:bidi="ta-IN"/>
          </w:rPr>
          <w:t>-</w:t>
        </w:r>
        <w:r w:rsidRPr="00C35C99">
          <w:rPr>
            <w:rFonts w:ascii="Arial" w:hAnsi="Arial" w:cs="Arial" w:hint="cs"/>
            <w:noProof/>
            <w:sz w:val="48"/>
            <w:szCs w:val="44"/>
            <w:cs/>
            <w:lang w:bidi="ta-IN"/>
          </w:rPr>
          <w:t>‬</w:t>
        </w:r>
        <w:r w:rsidRPr="00C35C99">
          <w:rPr>
            <w:rFonts w:ascii="Latha" w:hAnsi="Latha" w:cs="Arial Unicode MS"/>
            <w:noProof/>
            <w:sz w:val="48"/>
            <w:szCs w:val="44"/>
            <w:cs/>
            <w:lang w:bidi="ta-IN"/>
          </w:rPr>
          <w:t>27</w:t>
        </w:r>
      </w:bdo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0B71596D" w14:textId="7CE018E8" w:rsidR="00A16250" w:rsidRDefault="00A16250" w:rsidP="00A541FA">
      <w:pPr>
        <w:ind w:right="1676"/>
        <w:rPr>
          <w:szCs w:val="20"/>
          <w:lang w:val="en-IN"/>
        </w:rPr>
      </w:pPr>
    </w:p>
    <w:p w14:paraId="3C286C73" w14:textId="75D54E77" w:rsidR="00CA10F4" w:rsidRDefault="00CA10F4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346CD8D4" w:rsidR="00CA10F4" w:rsidRDefault="00CA10F4" w:rsidP="00A541FA">
      <w:pPr>
        <w:ind w:right="1676"/>
        <w:rPr>
          <w:szCs w:val="20"/>
          <w:lang w:val="en-IN"/>
        </w:rPr>
      </w:pPr>
    </w:p>
    <w:p w14:paraId="4EC707CB" w14:textId="4482DB3A" w:rsidR="002468E0" w:rsidRDefault="002468E0" w:rsidP="00A541FA">
      <w:pPr>
        <w:ind w:right="1676"/>
        <w:rPr>
          <w:szCs w:val="20"/>
          <w:lang w:val="en-IN"/>
        </w:rPr>
      </w:pPr>
    </w:p>
    <w:p w14:paraId="6B2109CC" w14:textId="6D81CD1E" w:rsidR="002468E0" w:rsidRDefault="002468E0" w:rsidP="00A541FA">
      <w:pPr>
        <w:ind w:right="1676"/>
        <w:rPr>
          <w:szCs w:val="20"/>
          <w:lang w:val="en-IN"/>
        </w:rPr>
      </w:pPr>
    </w:p>
    <w:p w14:paraId="27A6FB66" w14:textId="4C074980" w:rsidR="002468E0" w:rsidRDefault="002468E0" w:rsidP="00A541FA">
      <w:pPr>
        <w:ind w:right="1676"/>
        <w:rPr>
          <w:szCs w:val="20"/>
          <w:lang w:val="en-IN"/>
        </w:rPr>
      </w:pPr>
    </w:p>
    <w:p w14:paraId="4E9B9E59" w14:textId="431696EC" w:rsidR="002468E0" w:rsidRDefault="002468E0" w:rsidP="00A541FA">
      <w:pPr>
        <w:ind w:right="1676"/>
        <w:rPr>
          <w:szCs w:val="20"/>
          <w:lang w:val="en-IN"/>
        </w:rPr>
      </w:pPr>
    </w:p>
    <w:p w14:paraId="54A8A65D" w14:textId="65031453" w:rsidR="002468E0" w:rsidRDefault="002468E0" w:rsidP="00A541FA">
      <w:pPr>
        <w:ind w:right="1676"/>
        <w:rPr>
          <w:szCs w:val="20"/>
          <w:lang w:val="en-IN"/>
        </w:rPr>
      </w:pPr>
    </w:p>
    <w:p w14:paraId="422FAC7D" w14:textId="39F9064F" w:rsidR="002468E0" w:rsidRDefault="002468E0" w:rsidP="00A541FA">
      <w:pPr>
        <w:ind w:right="1676"/>
        <w:rPr>
          <w:szCs w:val="20"/>
          <w:lang w:val="en-IN"/>
        </w:rPr>
      </w:pPr>
    </w:p>
    <w:p w14:paraId="2173E8CE" w14:textId="76B6F416" w:rsidR="002468E0" w:rsidRDefault="002468E0" w:rsidP="00A541FA">
      <w:pPr>
        <w:ind w:right="1676"/>
        <w:rPr>
          <w:szCs w:val="20"/>
          <w:lang w:val="en-IN"/>
        </w:rPr>
      </w:pPr>
    </w:p>
    <w:p w14:paraId="0F59594B" w14:textId="71C33DED" w:rsidR="002468E0" w:rsidRDefault="002468E0" w:rsidP="00A541FA">
      <w:pPr>
        <w:ind w:right="1676"/>
        <w:rPr>
          <w:szCs w:val="20"/>
          <w:lang w:val="en-IN"/>
        </w:rPr>
      </w:pPr>
    </w:p>
    <w:p w14:paraId="6A2BA954" w14:textId="09406C6A" w:rsidR="002468E0" w:rsidRDefault="002468E0" w:rsidP="00A541FA">
      <w:pPr>
        <w:ind w:right="1676"/>
        <w:rPr>
          <w:szCs w:val="20"/>
          <w:lang w:val="en-IN"/>
        </w:rPr>
      </w:pPr>
    </w:p>
    <w:p w14:paraId="078BCE77" w14:textId="197C684D" w:rsidR="00C35C99" w:rsidRDefault="00C35C99" w:rsidP="00A541FA">
      <w:pPr>
        <w:ind w:right="1676"/>
        <w:rPr>
          <w:szCs w:val="20"/>
          <w:lang w:val="en-IN"/>
        </w:rPr>
      </w:pPr>
    </w:p>
    <w:p w14:paraId="54BA06DF" w14:textId="7FA67BFD" w:rsidR="00C35C99" w:rsidRDefault="00C35C99" w:rsidP="00A541FA">
      <w:pPr>
        <w:ind w:right="1676"/>
        <w:rPr>
          <w:szCs w:val="20"/>
          <w:lang w:val="en-IN"/>
        </w:rPr>
      </w:pPr>
    </w:p>
    <w:p w14:paraId="30EF9717" w14:textId="728422B2" w:rsidR="00C35C99" w:rsidRDefault="00C35C99" w:rsidP="00A541FA">
      <w:pPr>
        <w:ind w:right="1676"/>
        <w:rPr>
          <w:szCs w:val="20"/>
          <w:lang w:val="en-IN"/>
        </w:rPr>
      </w:pPr>
    </w:p>
    <w:p w14:paraId="52340298" w14:textId="30546BD8" w:rsidR="00C35C99" w:rsidRDefault="00C35C99" w:rsidP="00A541FA">
      <w:pPr>
        <w:ind w:right="1676"/>
        <w:rPr>
          <w:szCs w:val="20"/>
          <w:lang w:val="en-IN"/>
        </w:rPr>
      </w:pPr>
    </w:p>
    <w:p w14:paraId="31BA0327" w14:textId="4817C629" w:rsidR="00C35C99" w:rsidRDefault="00C35C99" w:rsidP="00A541FA">
      <w:pPr>
        <w:ind w:right="1676"/>
        <w:rPr>
          <w:szCs w:val="20"/>
          <w:lang w:val="en-IN"/>
        </w:rPr>
      </w:pPr>
    </w:p>
    <w:p w14:paraId="5319E850" w14:textId="23F2219A" w:rsidR="00C35C99" w:rsidRDefault="00C35C99" w:rsidP="00A541FA">
      <w:pPr>
        <w:ind w:right="1676"/>
        <w:rPr>
          <w:szCs w:val="20"/>
          <w:lang w:val="en-IN"/>
        </w:rPr>
      </w:pPr>
    </w:p>
    <w:p w14:paraId="1AFFD0F0" w14:textId="62FF3F4F" w:rsidR="00C35C99" w:rsidRDefault="00C35C99" w:rsidP="00A541FA">
      <w:pPr>
        <w:ind w:right="1676"/>
        <w:rPr>
          <w:szCs w:val="20"/>
          <w:lang w:val="en-IN"/>
        </w:rPr>
      </w:pPr>
    </w:p>
    <w:p w14:paraId="752C9569" w14:textId="4A6CC392" w:rsidR="00C35C99" w:rsidRDefault="00C35C99" w:rsidP="00A541FA">
      <w:pPr>
        <w:ind w:right="1676"/>
        <w:rPr>
          <w:szCs w:val="20"/>
          <w:lang w:val="en-IN"/>
        </w:rPr>
      </w:pPr>
    </w:p>
    <w:p w14:paraId="49979D91" w14:textId="5884A23C" w:rsidR="00C35C99" w:rsidRDefault="00C35C99" w:rsidP="00A541FA">
      <w:pPr>
        <w:ind w:right="1676"/>
        <w:rPr>
          <w:szCs w:val="20"/>
          <w:lang w:val="en-IN"/>
        </w:rPr>
      </w:pPr>
    </w:p>
    <w:p w14:paraId="7350BA7A" w14:textId="7B0EBC9F" w:rsidR="00C35C99" w:rsidRDefault="00C35C99" w:rsidP="00A541FA">
      <w:pPr>
        <w:ind w:right="1676"/>
        <w:rPr>
          <w:szCs w:val="20"/>
          <w:lang w:val="en-IN"/>
        </w:rPr>
      </w:pPr>
    </w:p>
    <w:p w14:paraId="7F672BF3" w14:textId="340E03C9" w:rsidR="00C35C99" w:rsidRDefault="00C35C99" w:rsidP="00A541FA">
      <w:pPr>
        <w:ind w:right="1676"/>
        <w:rPr>
          <w:szCs w:val="20"/>
          <w:lang w:val="en-IN"/>
        </w:rPr>
      </w:pPr>
    </w:p>
    <w:p w14:paraId="18B40F43" w14:textId="4EBA3DA1" w:rsidR="00C35C99" w:rsidRDefault="00C35C99" w:rsidP="00A541FA">
      <w:pPr>
        <w:ind w:right="1676"/>
        <w:rPr>
          <w:szCs w:val="20"/>
          <w:lang w:val="en-IN"/>
        </w:rPr>
      </w:pPr>
    </w:p>
    <w:p w14:paraId="59DB1D7B" w14:textId="4606E946" w:rsidR="00C35C99" w:rsidRDefault="00C35C99" w:rsidP="00A541FA">
      <w:pPr>
        <w:ind w:right="1676"/>
        <w:rPr>
          <w:szCs w:val="20"/>
          <w:lang w:val="en-IN"/>
        </w:rPr>
      </w:pPr>
    </w:p>
    <w:p w14:paraId="12300A5C" w14:textId="580A1C6D" w:rsidR="00C35C99" w:rsidRDefault="00C35C99" w:rsidP="00A541FA">
      <w:pPr>
        <w:ind w:right="1676"/>
        <w:rPr>
          <w:szCs w:val="20"/>
          <w:lang w:val="en-IN"/>
        </w:rPr>
      </w:pPr>
    </w:p>
    <w:p w14:paraId="16F1537F" w14:textId="431CF711" w:rsidR="00C35C99" w:rsidRDefault="00C35C99" w:rsidP="00A541FA">
      <w:pPr>
        <w:ind w:right="1676"/>
        <w:rPr>
          <w:szCs w:val="20"/>
          <w:lang w:val="en-IN"/>
        </w:rPr>
      </w:pPr>
    </w:p>
    <w:p w14:paraId="493F2F67" w14:textId="180A4F4C" w:rsidR="00C35C99" w:rsidRDefault="00C35C99" w:rsidP="00A541FA">
      <w:pPr>
        <w:ind w:right="1676"/>
        <w:rPr>
          <w:szCs w:val="20"/>
          <w:lang w:val="en-IN"/>
        </w:rPr>
      </w:pPr>
    </w:p>
    <w:p w14:paraId="5E90D805" w14:textId="75BC279B" w:rsidR="00C35C99" w:rsidRDefault="00C35C99" w:rsidP="00A541FA">
      <w:pPr>
        <w:ind w:right="1676"/>
        <w:rPr>
          <w:szCs w:val="20"/>
          <w:lang w:val="en-IN"/>
        </w:rPr>
      </w:pPr>
    </w:p>
    <w:p w14:paraId="4E4865CF" w14:textId="4A76A3D2" w:rsidR="00C35C99" w:rsidRDefault="00C35C99" w:rsidP="00A541FA">
      <w:pPr>
        <w:ind w:right="1676"/>
        <w:rPr>
          <w:szCs w:val="20"/>
          <w:lang w:val="en-IN"/>
        </w:rPr>
      </w:pPr>
    </w:p>
    <w:p w14:paraId="44777F2A" w14:textId="375639DC" w:rsidR="00C35C99" w:rsidRDefault="00C35C99" w:rsidP="00A541FA">
      <w:pPr>
        <w:ind w:right="1676"/>
        <w:rPr>
          <w:szCs w:val="20"/>
          <w:lang w:val="en-IN"/>
        </w:rPr>
      </w:pPr>
    </w:p>
    <w:p w14:paraId="01F69154" w14:textId="6B320646" w:rsidR="00C35C99" w:rsidRDefault="00C35C99" w:rsidP="00A541FA">
      <w:pPr>
        <w:ind w:right="1676"/>
        <w:rPr>
          <w:szCs w:val="20"/>
          <w:lang w:val="en-IN"/>
        </w:rPr>
      </w:pPr>
    </w:p>
    <w:p w14:paraId="7927A590" w14:textId="01077915" w:rsidR="00C35C99" w:rsidRDefault="00C35C99" w:rsidP="00A541FA">
      <w:pPr>
        <w:ind w:right="1676"/>
        <w:rPr>
          <w:szCs w:val="20"/>
          <w:lang w:val="en-IN"/>
        </w:rPr>
      </w:pPr>
    </w:p>
    <w:p w14:paraId="16BCC02C" w14:textId="62250B89" w:rsidR="00C35C99" w:rsidRDefault="00C35C99" w:rsidP="00A541FA">
      <w:pPr>
        <w:ind w:right="1676"/>
        <w:rPr>
          <w:szCs w:val="20"/>
          <w:lang w:val="en-IN"/>
        </w:rPr>
      </w:pPr>
    </w:p>
    <w:p w14:paraId="42386AE9" w14:textId="77777777" w:rsidR="00C35C99" w:rsidRDefault="00C35C99" w:rsidP="00A541FA">
      <w:pPr>
        <w:ind w:right="1676"/>
        <w:rPr>
          <w:szCs w:val="20"/>
          <w:lang w:val="en-IN"/>
        </w:rPr>
      </w:pPr>
    </w:p>
    <w:p w14:paraId="69F64ADD" w14:textId="28A2FF24" w:rsidR="002468E0" w:rsidRDefault="002468E0" w:rsidP="00A541FA">
      <w:pPr>
        <w:ind w:right="1676"/>
        <w:rPr>
          <w:szCs w:val="20"/>
          <w:lang w:val="en-IN"/>
        </w:rPr>
      </w:pPr>
    </w:p>
    <w:p w14:paraId="1022CF6A" w14:textId="227BC5FD" w:rsidR="002468E0" w:rsidRDefault="002468E0" w:rsidP="00A541FA">
      <w:pPr>
        <w:ind w:right="1676"/>
        <w:rPr>
          <w:szCs w:val="20"/>
          <w:lang w:val="en-IN"/>
        </w:rPr>
      </w:pPr>
    </w:p>
    <w:p w14:paraId="2B64806A" w14:textId="77777777" w:rsidR="002468E0" w:rsidRDefault="002468E0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432B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D786" w14:textId="77777777" w:rsidR="00C432B7" w:rsidRDefault="00C432B7" w:rsidP="00A01902">
      <w:r>
        <w:separator/>
      </w:r>
    </w:p>
  </w:endnote>
  <w:endnote w:type="continuationSeparator" w:id="0">
    <w:p w14:paraId="6761EA16" w14:textId="77777777" w:rsidR="00C432B7" w:rsidRDefault="00C432B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5FF35" w14:textId="77777777" w:rsidR="00C432B7" w:rsidRDefault="00C432B7" w:rsidP="00A01902">
      <w:r>
        <w:separator/>
      </w:r>
    </w:p>
  </w:footnote>
  <w:footnote w:type="continuationSeparator" w:id="0">
    <w:p w14:paraId="6372E71D" w14:textId="77777777" w:rsidR="00C432B7" w:rsidRDefault="00C432B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432B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2021-03-03T23:18:00Z</dcterms:created>
  <dcterms:modified xsi:type="dcterms:W3CDTF">2021-03-03T23:18:00Z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