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8F24E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02AE52A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3137A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D9C1F4D" w14:textId="77777777" w:rsidR="003137A4" w:rsidRPr="003137A4" w:rsidRDefault="003137A4" w:rsidP="003137A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137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36:1- உபாகமம் 1:46</w:t>
                  </w:r>
                </w:p>
                <w:p w14:paraId="29699B6D" w14:textId="77777777" w:rsidR="003137A4" w:rsidRPr="003137A4" w:rsidRDefault="003137A4" w:rsidP="003137A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137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5:29-6:11</w:t>
                  </w:r>
                </w:p>
                <w:p w14:paraId="537C5EE4" w14:textId="77777777" w:rsidR="003137A4" w:rsidRPr="003137A4" w:rsidRDefault="003137A4" w:rsidP="003137A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137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66:1-20</w:t>
                  </w:r>
                </w:p>
                <w:p w14:paraId="3F50C377" w14:textId="655136CE" w:rsidR="009A0942" w:rsidRPr="007A1E95" w:rsidRDefault="003137A4" w:rsidP="003137A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137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11:24-26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F24E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F24E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F24E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E76D81" w14:textId="7C446629" w:rsidR="00D447F8" w:rsidRPr="003137A4" w:rsidRDefault="003137A4" w:rsidP="003137A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கடந்த காலத்தில் நாம் செலுத்திய விலைக்கிரயமானது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சமரசவாதிகளாக மாற மாட்டோம் அல்லது அழுத்தத்தினால் பின்வாங்க மாட்டோம் என்பதற்கு எந்த உத்தரவாதமும் இல்லை. நாம் கடந்த காலத்தில் செலுத்தின விலைக்கிரயமும்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அனுபவித்த பாடுகளும்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துக்கமும்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இழப்புக்களும் சமரசமற்றவர்களாக நிற்க நமக்கு இந்த நேரத்தில் உதவ முடியாது. கடந்த காலத்தில் பெரும் தியாகங்களைச் செய்த தேவனின் மனிதர்களில் பலர்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இப்போது சமரசத்தில் வாழ்கின்றனர். கடந்த காலத்தில் அவர்கள் செய்த தியாகங்கள் அவர்களுக்கு பாதுகாப்பையும்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பாதுகாப்பான வாழ்க்கைக்கு உத்தரவாதத்தையும்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அளிக்க முடியவில்லை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கர்த்தருக்காக தியாகங்களைச் செய்தபின் அவர்கள் கொண்டிருந்த நல்ல உணர்வுகளினால்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குற்ற உணர்வும் பழிகளும் இல்லாமல் தேவன் முன்பாக நிற்க அவர்களுக்கு உதவ முடியாது. ஒரு காலத்தில் தேவனுக்குக் கீழ்ப்படிந்த சவுல்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யோனாதான் போன்ற பலரின் வாழ்க்கையைக் கவனியுங்கள்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அவர்கள் சமரசம் செய்து தங்கள் கடமைகளிலிருந்து விலகிவிட்டார்கள். அவர்களுடைய எதிரிகள் அவர்கள் உடல்களை பெத்சானின் அலங்கத்திலே தூக்கிப் போட்டார்கள் (1 சாமு. 31:12)! அவர்கள் ஒரு காலத்தில் தேவனின் எதிரிகளுக்கு எதிராக போராடினார்கள்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கர்த்தர் அவர்களுடன் இல்லாததினால்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அவமானத்தில் மரித்தார்கள். தேவனின் எதிரிகளை எதிர்த்துப் போராடிகிற இந்த அழைப்பின் நோக்கத்திலிருந்து நாம் பின்னர் சமரசம் செய்யவோ விலகவோ மாட்டோம் என்று பல சமயங்களிலும் நினைக்கிறோம். இந்த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6" style="position:absolute;left:0;text-align:left;margin-left:-12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அணுகுமுறை முற்றிலும் தவறானது. வரலாறு இதை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மீண்டும் மீண்டும் நமக்குக் காட்டியுள்ளது. கடந்த காலங்களிலுள்ள கீழ்ப்படிதலும்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தியாகங்களும்</w:t>
      </w:r>
      <w:r w:rsidRPr="003137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137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நற்கிரியைகளும் நாம் செய்ததான அர்ப்பணிப்புகளும் இன்றைக்கு எந்த உத்தரவாதமும் நமக்கு அளிப்பதில்லை. நேற்றைய தியாகங்கள் இன்று சமரசம் செய்வதற்கு எந்தவிதமான சாக்குமல்ல.</w:t>
      </w:r>
    </w:p>
    <w:p w14:paraId="7B387461" w14:textId="667B043D" w:rsidR="00DD142E" w:rsidRDefault="008F24E2" w:rsidP="00DE09C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F24E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0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F24E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F0CCA32" w:rsidR="00DE09CC" w:rsidRPr="00DE09CC" w:rsidRDefault="003137A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137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நீயோ ஆரோக்கியமான உபதேசத்துக்கேற்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3137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றவைகளைப் பேசு.</w:t>
      </w:r>
      <w:r w:rsidR="00564EDA"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21CD5D74" w14:textId="449A094F" w:rsidR="00A319E3" w:rsidRDefault="003137A4" w:rsidP="00DE09CC">
      <w:pPr>
        <w:jc w:val="right"/>
        <w:rPr>
          <w:szCs w:val="20"/>
          <w:lang w:val="en-IN"/>
        </w:rPr>
      </w:pPr>
      <w:r w:rsidRPr="003137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தீத்து 2:1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31471530" w14:textId="77777777" w:rsidR="008B61EC" w:rsidRDefault="008B61EC" w:rsidP="003137A4">
      <w:pPr>
        <w:ind w:right="1676"/>
        <w:rPr>
          <w:sz w:val="40"/>
          <w:szCs w:val="32"/>
          <w:lang w:val="en-IN"/>
        </w:rPr>
      </w:pPr>
    </w:p>
    <w:p w14:paraId="3664B31E" w14:textId="3B21090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8F24E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50EFA" w14:textId="77777777" w:rsidR="008F24E2" w:rsidRDefault="008F24E2" w:rsidP="00A01902">
      <w:r>
        <w:separator/>
      </w:r>
    </w:p>
  </w:endnote>
  <w:endnote w:type="continuationSeparator" w:id="0">
    <w:p w14:paraId="481B7FAF" w14:textId="77777777" w:rsidR="008F24E2" w:rsidRDefault="008F24E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F3B38" w14:textId="77777777" w:rsidR="008F24E2" w:rsidRDefault="008F24E2" w:rsidP="00A01902">
      <w:r>
        <w:separator/>
      </w:r>
    </w:p>
  </w:footnote>
  <w:footnote w:type="continuationSeparator" w:id="0">
    <w:p w14:paraId="33FE7889" w14:textId="77777777" w:rsidR="008F24E2" w:rsidRDefault="008F24E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F24E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2021-03-22T18:28:00Z</dcterms:created>
  <dcterms:modified xsi:type="dcterms:W3CDTF">2021-03-22T18:28:00Z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