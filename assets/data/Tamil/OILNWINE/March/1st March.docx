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B43035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D56B3E1" w14:textId="77777777" w:rsidR="00CA10F4" w:rsidRPr="00CA10F4" w:rsidRDefault="00CA10F4" w:rsidP="00CA10F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A10F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லேவிய.     24:1-25:46</w:t>
                  </w:r>
                </w:p>
                <w:p w14:paraId="123F9E46" w14:textId="77777777" w:rsidR="00CA10F4" w:rsidRPr="00CA10F4" w:rsidRDefault="00CA10F4" w:rsidP="00CA10F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A10F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மாற்கு.        10:13-31</w:t>
                  </w:r>
                </w:p>
                <w:p w14:paraId="2DA7AD9C" w14:textId="77777777" w:rsidR="00CA10F4" w:rsidRPr="00CA10F4" w:rsidRDefault="00CA10F4" w:rsidP="00CA10F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A10F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44:9-26</w:t>
                  </w:r>
                </w:p>
                <w:p w14:paraId="3F50C377" w14:textId="14BC0CC5" w:rsidR="009A0942" w:rsidRPr="007A1E95" w:rsidRDefault="00CA10F4" w:rsidP="00CA10F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A10F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10:20-21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0CD5A2C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CA10F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4303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4303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B43035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93973D9" w14:textId="07061C3A" w:rsidR="00A16250" w:rsidRDefault="00CA10F4" w:rsidP="00116A4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எல்லாவற்றையும் விரைவாகவும் மலிவாகவும் முடிந்தவரை பெறுவதே இன்றைய உலகின் தத்துவம். நாம் மலிவான யுகத்தில் வாழ்கிறோம்.  பொதுவான யோசனை</w:t>
      </w:r>
      <w:r w:rsidRPr="00CA10F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குறைந்த பட்ச செலவிலும்</w:t>
      </w:r>
      <w:r w:rsidRPr="00CA10F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குறைந்த பட்ச முயற்சியிலும் முடிந்தவரை எல்லாவற்றையும் பெறச் சொல்கிறது. இந்த தத்துவம் உலகம் முழுவதையும் மூழ்கடித்ததாகத் தெரிகிறது. இந்த நேரத்தில் அது முழு உலகத்தையும் ஆளுகிறது. இந்த தத்துவத்தை பூர்த்தி செய்யும்படி எல்லாம் வடிவமைக்கப்பட்டுள்ளது. நீங்கள் என்னுடன் உடன்படுகிறீர்களா</w:t>
      </w:r>
      <w:r w:rsidRPr="00CA10F4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வீடுகளிலும் அலுவலகத்திலும் கூட பேரம் மற்றும் தள்ளுபடிகள்</w:t>
      </w:r>
      <w:r w:rsidRPr="00CA10F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ஜனங்களின் மனதைக் கையாளுகிற</w:t>
      </w:r>
      <w:r w:rsidRPr="00CA10F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பாதிக்கிற ஒரு காலமாகும். நம் வாழ்வின் ஒவ்வொரு பகுதியும் இந்த தத்துவத்தால் ஆளப்படுகின்றன. நாம் எங்கு சென்றாலும் குறைந்த பட்ச பணத்தைக் கொடுத்து அதிக அளவுக்கு பெற்றுக் கொள்ள விரும்புகிறோம். "விரைவாகப் பெறுங்கள்</w:t>
      </w:r>
      <w:r w:rsidRPr="00CA10F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எளிதாகப் பெறுங்கள்</w:t>
      </w:r>
      <w:r w:rsidRPr="00CA10F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மலிவாகப் பெறுங்கள்" என்பது இதன் குறிக்கோள். இந்த தத்துவத்தின் தேவையை பூர்த்தி செய்ய எல்லாம் வடிவமைக்கப்பட்டுள்ளது. இப்போது</w:t>
      </w:r>
      <w:r w:rsidRPr="00CA10F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​சமூகத்திலும்</w:t>
      </w:r>
      <w:r w:rsidRPr="00CA10F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உண்மையான ஆவிக்குரிய காரியங்களிலும்கூட இது பெரிதும் உண்மையாகிவிட்டது. தரமானது மிகவும் குறைக்கப்பட்டுள்ளன. உலகை ஆளும் சிந்தனையானது சபையை பாதித்ததாக தெரிகிறது. குறைந்த முயற்சியுடன் விரைவான</w:t>
      </w:r>
      <w:r w:rsidRPr="00CA10F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எளிதான பலன்களைப் பெறுவதற்கான உலக ஆவியானது</w:t>
      </w:r>
      <w:r w:rsidRPr="00CA10F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இப்போது ஆவிக்குரிய உலகைப் பாதித்து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42" style="position:absolute;left:0;text-align:left;margin-left:-9.85pt;margin-top:731.3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ஆளுகிறது. தேவனுடனான ஈடுபாடுகளிலும் பேரம் </w:t>
      </w:r>
      <w:r w:rsidRPr="00CA10F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பேசவும் தள்ளுபடியைத் தேடவும் ஆரம்பித்தவர்கள் பலர் உள்ளனர்.</w:t>
      </w:r>
    </w:p>
    <w:p w14:paraId="094E604F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F425BB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A039BD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4BD20C7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732F1CB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16A9C5D1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2213741" w14:textId="0CE152E3" w:rsidR="00937883" w:rsidRPr="00A16250" w:rsidRDefault="00B43035" w:rsidP="00222BAF">
      <w:pPr>
        <w:jc w:val="both"/>
        <w:rPr>
          <w:rFonts w:ascii="Latha" w:hAnsi="Latha" w:cs="Arial Unicode MS"/>
          <w:noProof/>
          <w:sz w:val="22"/>
          <w:szCs w:val="22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357AE2B0" w:rsidR="006D514C" w:rsidRPr="004E4408" w:rsidRDefault="00B43035" w:rsidP="00A16250">
      <w:pPr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6575A5F" w:rsidR="00E56B79" w:rsidRDefault="00CA10F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5.2pt;width:570.1pt;height:246.65pt;z-index:251711488" filled="f" strokecolor="red" strokeweight="2.25pt"/>
        </w:pict>
      </w:r>
      <w:r w:rsidR="00B43035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B43035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B43035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3FE4B3B4" w:rsidR="008D2BBE" w:rsidRPr="008D2BBE" w:rsidRDefault="00CA10F4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A10F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</w:t>
      </w:r>
      <w:r w:rsidRPr="00CA10F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CA10F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சகோதரரே</w:t>
      </w:r>
      <w:r w:rsidRPr="00CA10F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CA10F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அழைப்பையும் தெரிந்துகொள்ளுதலையும் உறுதியாக்கும்படி ஜாக்கிரதையாயிருங்கள்</w:t>
      </w:r>
      <w:r w:rsidRPr="00CA10F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CA10F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இவைகளைச் செய்தால் நீங்கள் ஒருக்காலும் இடறிவிழுவதில்லை.</w:t>
      </w:r>
    </w:p>
    <w:p w14:paraId="21CD5D74" w14:textId="3E5B81A0" w:rsidR="00A319E3" w:rsidRDefault="00CA10F4" w:rsidP="006B0703">
      <w:pPr>
        <w:jc w:val="right"/>
        <w:rPr>
          <w:szCs w:val="20"/>
          <w:lang w:val="en-IN"/>
        </w:rPr>
      </w:pPr>
      <w:r w:rsidRPr="00CA10F4">
        <w:rPr>
          <w:rFonts w:ascii="Latha" w:hAnsi="Latha" w:cs="Arial Unicode MS"/>
          <w:noProof/>
          <w:sz w:val="48"/>
          <w:szCs w:val="44"/>
          <w:cs/>
          <w:lang w:bidi="ta-IN"/>
        </w:rPr>
        <w:t>2 பேதுரு 1:10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0B71596D" w14:textId="7CE018E8" w:rsidR="00A16250" w:rsidRDefault="00A16250" w:rsidP="00A541FA">
      <w:pPr>
        <w:ind w:right="1676"/>
        <w:rPr>
          <w:szCs w:val="20"/>
          <w:lang w:val="en-IN"/>
        </w:rPr>
      </w:pPr>
    </w:p>
    <w:p w14:paraId="3C286C73" w14:textId="75D54E77" w:rsidR="00CA10F4" w:rsidRDefault="00CA10F4" w:rsidP="00A541FA">
      <w:pPr>
        <w:ind w:right="1676"/>
        <w:rPr>
          <w:szCs w:val="20"/>
          <w:lang w:val="en-IN"/>
        </w:rPr>
      </w:pPr>
    </w:p>
    <w:p w14:paraId="13303181" w14:textId="3AE7E885" w:rsidR="00CA10F4" w:rsidRDefault="00CA10F4" w:rsidP="00A541FA">
      <w:pPr>
        <w:ind w:right="1676"/>
        <w:rPr>
          <w:szCs w:val="20"/>
          <w:lang w:val="en-IN"/>
        </w:rPr>
      </w:pPr>
    </w:p>
    <w:p w14:paraId="6DD01B2B" w14:textId="63AF2D31" w:rsidR="00CA10F4" w:rsidRDefault="00CA10F4" w:rsidP="00A541FA">
      <w:pPr>
        <w:ind w:right="1676"/>
        <w:rPr>
          <w:szCs w:val="20"/>
          <w:lang w:val="en-IN"/>
        </w:rPr>
      </w:pPr>
    </w:p>
    <w:p w14:paraId="52659248" w14:textId="1DA9BA10" w:rsidR="00CA10F4" w:rsidRDefault="00CA10F4" w:rsidP="00A541FA">
      <w:pPr>
        <w:ind w:right="1676"/>
        <w:rPr>
          <w:szCs w:val="20"/>
          <w:lang w:val="en-IN"/>
        </w:rPr>
      </w:pPr>
    </w:p>
    <w:p w14:paraId="1504C4C4" w14:textId="57889E88" w:rsidR="00CA10F4" w:rsidRDefault="00CA10F4" w:rsidP="00A541FA">
      <w:pPr>
        <w:ind w:right="1676"/>
        <w:rPr>
          <w:szCs w:val="20"/>
          <w:lang w:val="en-IN"/>
        </w:rPr>
      </w:pPr>
    </w:p>
    <w:p w14:paraId="2F36A538" w14:textId="77777777" w:rsidR="00CA10F4" w:rsidRDefault="00CA10F4" w:rsidP="00A541FA">
      <w:pPr>
        <w:ind w:right="1676"/>
        <w:rPr>
          <w:szCs w:val="20"/>
          <w:lang w:val="en-IN"/>
        </w:rPr>
      </w:pPr>
    </w:p>
    <w:p w14:paraId="28ABD83F" w14:textId="77777777" w:rsidR="00CA10F4" w:rsidRPr="00E76866" w:rsidRDefault="00CA10F4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B43035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28711" w14:textId="77777777" w:rsidR="00B43035" w:rsidRDefault="00B43035" w:rsidP="00A01902">
      <w:r>
        <w:separator/>
      </w:r>
    </w:p>
  </w:endnote>
  <w:endnote w:type="continuationSeparator" w:id="0">
    <w:p w14:paraId="581F7937" w14:textId="77777777" w:rsidR="00B43035" w:rsidRDefault="00B4303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A0B6C" w14:textId="77777777" w:rsidR="00B43035" w:rsidRDefault="00B43035" w:rsidP="00A01902">
      <w:r>
        <w:separator/>
      </w:r>
    </w:p>
  </w:footnote>
  <w:footnote w:type="continuationSeparator" w:id="0">
    <w:p w14:paraId="7C683432" w14:textId="77777777" w:rsidR="00B43035" w:rsidRDefault="00B4303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B4303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848"/>
    <w:rsid w:val="00250C70"/>
    <w:rsid w:val="00250E40"/>
    <w:rsid w:val="00251D5D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7249D"/>
    <w:rsid w:val="00F7274D"/>
    <w:rsid w:val="00F75ABC"/>
    <w:rsid w:val="00F76C5C"/>
    <w:rsid w:val="00F80087"/>
    <w:rsid w:val="00F80399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522AF"/>
    <w:rsid w:val="00A52AD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2021-02-13T18:37:00Z</cp:lastPrinted>
  <dcterms:created xsi:type="dcterms:W3CDTF">2021-02-28T00:34:00Z</dcterms:created>
  <dcterms:modified xsi:type="dcterms:W3CDTF">2021-02-28T17:55:00Z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