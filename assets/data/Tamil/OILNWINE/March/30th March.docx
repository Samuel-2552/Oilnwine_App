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552104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9B7835D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C557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4E1473D" w14:textId="77777777" w:rsidR="00BC5576" w:rsidRPr="00BC5576" w:rsidRDefault="00BC5576" w:rsidP="00BC557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557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13:1-15:23</w:t>
                  </w:r>
                </w:p>
                <w:p w14:paraId="51769F30" w14:textId="77777777" w:rsidR="00BC5576" w:rsidRPr="00BC5576" w:rsidRDefault="00BC5576" w:rsidP="00BC557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557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8:40-9:6</w:t>
                  </w:r>
                </w:p>
                <w:p w14:paraId="4EC5DED6" w14:textId="77777777" w:rsidR="00BC5576" w:rsidRPr="00BC5576" w:rsidRDefault="00BC5576" w:rsidP="00BC557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557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71:1-24</w:t>
                  </w:r>
                </w:p>
                <w:p w14:paraId="3F50C377" w14:textId="18028EE3" w:rsidR="009A0942" w:rsidRPr="007A1E95" w:rsidRDefault="00BC5576" w:rsidP="00BC557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C557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12:5-7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5210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5210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552104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D896A34" w14:textId="5EFDA4F7" w:rsidR="00BC5576" w:rsidRPr="00BC5576" w:rsidRDefault="00BC5576" w:rsidP="00BC557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பவுலின் வாழ்க்கையிலும் ஊழியத்திலும் அவரது பூமிக்குரிய ஓட்டத்தின் இறுதி நாட்களில்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விட்டுவிலகலையும்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தனிமைப்படுத்தப்படுதலையும்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இழிவுபடுத்தப்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படுதலையும் சந்தித்ததாக நாம் காண்கிறோம்!  அவருடைய ஊழியத்தின் முடிவில்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ஆசியா நாட்டிலிருக்கிற யாவரும்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அவர்களில் பிகெல்லு எர்மொகெனே முதலாய் என்னைவிட்டு விலகினார்கள்.” என்று 2 தீமோ. 1:15-ல் காண்கிறோம். ஜனங்கள் அவருடைய ஊழியத்தை இழிவுபடுத்தினர்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நிராகரிப்புகளையும் அவதூறுகளையும் எதிர்கொண்டார்.  அவரது இறுதி நாட்கள் இந்த கைவிடப்பட்ட மற்றும்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நிராகரிக்கப்பட்ட சம்பவங்களால் அடையாளப்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படுத்தப்பட்டன. பலரும் அவரை கைவிட்டார்கள்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சபைகள் அப்போஸ்தலர்களால் கொண்டு வரப்பட்ட யதார்த்தத்திலிருந்து விலகிச் செல்லத் தொடங்கின. சபைகள் வீழ்ச்சியடைந்தன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விலகிச் சென்றனர்.</w:t>
      </w:r>
    </w:p>
    <w:p w14:paraId="7BBC2FF1" w14:textId="77777777" w:rsidR="00BC5576" w:rsidRPr="00BC5576" w:rsidRDefault="00BC5576" w:rsidP="00BC557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7758D92" w14:textId="5F9A92B9" w:rsidR="009832F0" w:rsidRDefault="00BC5576" w:rsidP="00BC557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1" style="position:absolute;left:0;text-align:left;margin-left:-13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வேதவசனங்களையும் தேவனுடைய ஜனங்க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ளின் வரலாற்றையும் நாம் படிக்கும்போது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அசட்டைப்பண்ணப்பட்டவர்களும்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மனுஷரால் புறக்கணிக்கப்பட்டவர்களுமான"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தனிமைப்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படுத்தப்பட்ட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 வீரர்களின் சேனை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ஒன்றைக் காண்கிறோம். அவர்களின் வாழ்க்கை தோல்வியா அல்லது வெற்றியா என்பது ஒரு பொருட்டல்ல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சித்தத்தைச் செய்வதும்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தங்கள் தலைமுறையில் கர்த்தராகிய இயேசு கிறிஸ்துவின் சாட்சியத்தை தாங்கி இருப்பதும் அவர்களின் பாரமாயிருந்து. நித்திய தேவனின் சேனை இதுதான். அவர்கள் உலகத்தால்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நிராகரிக்கப்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பட்டவர்களும் வெறுக்கப்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பட்டவர்களுமான மனிதர்கள். அவர்களின் ஊழியமும் பிரயாசமும் நிறைய தியாகம்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துன்பம் மற்றும் தனிப்பட்ட இழப்பை உள்ளடக்கியது. அவர்களின் வாழ்க்கையைக் குறித்த மனிதர்களின் தீர்ப்பானது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மனிதனின் வாழ்க்கை அர்த்தமற்றதும்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பயனற்றதுமாக இருந்தது</w:t>
      </w:r>
      <w:r w:rsidRPr="00BC5576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BC55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உழைப்பும் பிரயாசமும் பயனுள்ளதாக இல்லை.” என்பதாயிருந்தது.</w:t>
      </w:r>
    </w:p>
    <w:p w14:paraId="546F0A31" w14:textId="3E553F98" w:rsidR="00BC15BE" w:rsidRDefault="00552104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552104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55210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6E05426" w:rsidR="00DE09CC" w:rsidRPr="00DE09CC" w:rsidRDefault="00BC557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புளிப்பில்லாதவர்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களாயிருக்கிறபடியே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புதிதாய்ப் பிசைந்தமாவா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யிருக்கும்படிக்கு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பழைய புளித்தமாவைப் புறம்பே கழித்துப்போடுங்கள்.</w:t>
      </w:r>
    </w:p>
    <w:p w14:paraId="31471530" w14:textId="0805ED36" w:rsidR="008B61EC" w:rsidRPr="00BC15BE" w:rsidRDefault="00BC5576" w:rsidP="00BC15BE">
      <w:pPr>
        <w:jc w:val="right"/>
        <w:rPr>
          <w:szCs w:val="20"/>
          <w:lang w:val="en-IN"/>
        </w:rPr>
      </w:pPr>
      <w:r w:rsidRPr="00BC557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5:7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C91D9D7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39CC0BA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08C72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D299AC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6A6068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E5EBAA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A46339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55468A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E4D3F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AA56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4D7C7C0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752C125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FF56B6" w14:textId="77777777" w:rsidR="009832F0" w:rsidRDefault="009832F0" w:rsidP="00BC5576">
      <w:pPr>
        <w:ind w:right="1676"/>
        <w:rPr>
          <w:sz w:val="40"/>
          <w:szCs w:val="32"/>
          <w:lang w:val="en-IN"/>
        </w:rPr>
      </w:pPr>
    </w:p>
    <w:p w14:paraId="7BD1E70D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EC3E8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1587D9F" w14:textId="1A03089B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16DE54C" w14:textId="700256EB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7777777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55210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85A47" w14:textId="77777777" w:rsidR="00552104" w:rsidRDefault="00552104" w:rsidP="00A01902">
      <w:r>
        <w:separator/>
      </w:r>
    </w:p>
  </w:endnote>
  <w:endnote w:type="continuationSeparator" w:id="0">
    <w:p w14:paraId="5EC1242B" w14:textId="77777777" w:rsidR="00552104" w:rsidRDefault="0055210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E7B5" w14:textId="77777777" w:rsidR="00552104" w:rsidRDefault="00552104" w:rsidP="00A01902">
      <w:r>
        <w:separator/>
      </w:r>
    </w:p>
  </w:footnote>
  <w:footnote w:type="continuationSeparator" w:id="0">
    <w:p w14:paraId="3DAFA7FA" w14:textId="77777777" w:rsidR="00552104" w:rsidRDefault="0055210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5210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125D"/>
    <w:rsid w:val="007229DA"/>
    <w:rsid w:val="007275A4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2021-03-29T17:19:00Z</dcterms:created>
  <dcterms:modified xsi:type="dcterms:W3CDTF">2021-03-29T17:19:00Z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