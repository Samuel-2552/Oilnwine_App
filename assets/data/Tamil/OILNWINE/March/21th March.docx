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68555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F39EAAC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B61E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27943FC" w14:textId="77777777" w:rsidR="008B61EC" w:rsidRPr="008B61EC" w:rsidRDefault="008B61EC" w:rsidP="008B61E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B61E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32:1-33:39</w:t>
                  </w:r>
                </w:p>
                <w:p w14:paraId="7131E39A" w14:textId="77777777" w:rsidR="008B61EC" w:rsidRPr="008B61EC" w:rsidRDefault="008B61EC" w:rsidP="008B61E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B61E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4:31-5:11</w:t>
                  </w:r>
                </w:p>
                <w:p w14:paraId="21F5763F" w14:textId="77777777" w:rsidR="008B61EC" w:rsidRPr="008B61EC" w:rsidRDefault="008B61EC" w:rsidP="008B61E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B61E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64:1-10</w:t>
                  </w:r>
                </w:p>
                <w:p w14:paraId="3F50C377" w14:textId="60C6068F" w:rsidR="009A0942" w:rsidRPr="007A1E95" w:rsidRDefault="008B61EC" w:rsidP="008B61E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B61E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8555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8555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8555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13852D" w14:textId="1CAC6758" w:rsidR="008B61EC" w:rsidRPr="008B61EC" w:rsidRDefault="008B61EC" w:rsidP="008B61E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தீர்க்கதரிசியான எரேமியாவில்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ஊழியக்காரனாகிய ஒரு மனிதனைக் காண்கிறோம்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கர்த்தருடைய துக்கத்தையும் வேதனையையும் பகிர்ந்து கொண்டார்! இங்கே தேவனிடம் ஈர்க்கப்பட்டு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அவரிடம் நெருங்கி வந்து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தேவனுடன் நெருங்கிய ஜக்கியம் கொண்ட ஒரு மனிதனைக் காண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முடியும். அவர் ஜனங்களால் வெறுக்கப்பட்ட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புறக்கணிக்கப்பட்ட வழியைத் தழுவுகிறதில் அக்கறை கொண்ட ஒவ்வொரு மனிதனையும் ஊக்குவிக்கும்படி ஒரு முன்மாதிரியாக நிற்கிறார்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எல்லோரிடமிருந்தும் வேறுப்பட்டு தனியாக உழவு செய்தார்.</w:t>
      </w:r>
    </w:p>
    <w:p w14:paraId="30E8D256" w14:textId="77777777" w:rsidR="008B61EC" w:rsidRPr="008B61EC" w:rsidRDefault="008B61EC" w:rsidP="008B61E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5E76D81" w14:textId="6E9245B9" w:rsidR="00D447F8" w:rsidRPr="00D447F8" w:rsidRDefault="008B61EC" w:rsidP="008B61EC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2" style="position:absolute;left:0;text-align:left;margin-left:-9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நாட்களில்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தனிமையான வயலை உழுது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பிரபலமற்ற இடத்திற்கு செல்ல பலர் தேர்வு செய்வதில்லை. ஆனால்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மற்றவர்கள் நல்லதாகவும் இனிமையானதாகவும் காணும் காரியங்களின் ஒரு பகுதியாக இருக்க மறுக்கிறார்கள் என்பதற்காக தேவனை துதியுங்கள். தனிமையாக உழுது பிரபலமான கிறிஸ்தவ ஊழியங்களில் இருந்து தங்களை தனிமைப்படுத்திக்கொள்வதற்கு தயாராக உள்ள ஒரு சிலர் மட்டுமே உள்ளனர். இவான்ஞலிக்கல் ( 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Evangelicals)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மற்றும் கரிஸ்மாட்டிக் ( 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Charismatic)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உலகத்திலுள்ள வலுவான நீரோட்டங்களுக்கு எதிராக நிற்க அவர்கள் அழைக்கப் படுகிறார்கள். எனவே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தனியாக செல்லத் தேர்வு செய்கிறார்கள்</w:t>
      </w:r>
      <w:r w:rsidRPr="008B61E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இருப்பினும் இது மிகவும் துன்பத்தையும் நிராகரிப்பையும் கொண்டு வரும்.  இந்த மணி நேரத்தில் ஜனங்களால் விரும்பப்படாத சாட்சியம் அளிக்க விரும்புகிறதில்லை. கர்த்தராகிய </w:t>
      </w:r>
      <w:r w:rsidRPr="008B61E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இயேசு கிறிஸ்துவின் சாட்சியத்தை விட அவர்கள் தங்கள் தனிப்பட்ட சாட்சியம் மற்றும் ஊழியத்தைப் பற்றி அதிகம் அக்கறை காட்டுகிறார்கள்.</w:t>
      </w:r>
    </w:p>
    <w:p w14:paraId="7B387461" w14:textId="667B043D" w:rsidR="00DD142E" w:rsidRDefault="00685552" w:rsidP="00DE09C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68555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66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68555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CFD13EF" w:rsidR="00DE09CC" w:rsidRPr="00DE09CC" w:rsidRDefault="008B61E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B61E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சாந்தகுணம் எல்லா மனுஷருக்கும் தெரிந்திருப்பதாக. கர்த்தர் சமீபமாயிருக்கிறார்.</w:t>
      </w:r>
    </w:p>
    <w:p w14:paraId="21CD5D74" w14:textId="49DF6CCE" w:rsidR="00A319E3" w:rsidRDefault="008B61EC" w:rsidP="00DE09CC">
      <w:pPr>
        <w:jc w:val="right"/>
        <w:rPr>
          <w:szCs w:val="20"/>
          <w:lang w:val="en-IN"/>
        </w:rPr>
      </w:pPr>
      <w:r w:rsidRPr="008B61E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பிலிப்பியர் 4:5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471150F3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121B4489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7D63E911" w14:textId="1B5DE5FE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7C4CFBDD" w14:textId="30674F23" w:rsidR="008B61EC" w:rsidRDefault="008B61EC" w:rsidP="00B26186">
      <w:pPr>
        <w:ind w:left="1276" w:right="1676" w:hanging="1366"/>
        <w:rPr>
          <w:sz w:val="40"/>
          <w:szCs w:val="32"/>
          <w:lang w:val="en-IN"/>
        </w:rPr>
      </w:pPr>
    </w:p>
    <w:p w14:paraId="0653C351" w14:textId="4983A82E" w:rsidR="008B61EC" w:rsidRDefault="008B61EC" w:rsidP="00B26186">
      <w:pPr>
        <w:ind w:left="1276" w:right="1676" w:hanging="1366"/>
        <w:rPr>
          <w:sz w:val="40"/>
          <w:szCs w:val="32"/>
          <w:lang w:val="en-IN"/>
        </w:rPr>
      </w:pPr>
    </w:p>
    <w:p w14:paraId="5AD7C0DB" w14:textId="77777777" w:rsidR="008B61EC" w:rsidRDefault="008B61EC" w:rsidP="00B26186">
      <w:pPr>
        <w:ind w:left="1276" w:right="1676" w:hanging="1366"/>
        <w:rPr>
          <w:sz w:val="40"/>
          <w:szCs w:val="32"/>
          <w:lang w:val="en-IN"/>
        </w:rPr>
      </w:pPr>
    </w:p>
    <w:p w14:paraId="31471530" w14:textId="77777777" w:rsidR="008B61EC" w:rsidRDefault="008B61EC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3B21090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68555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C0BAE" w14:textId="77777777" w:rsidR="00685552" w:rsidRDefault="00685552" w:rsidP="00A01902">
      <w:r>
        <w:separator/>
      </w:r>
    </w:p>
  </w:endnote>
  <w:endnote w:type="continuationSeparator" w:id="0">
    <w:p w14:paraId="56C8DB8D" w14:textId="77777777" w:rsidR="00685552" w:rsidRDefault="0068555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AED93" w14:textId="77777777" w:rsidR="00685552" w:rsidRDefault="00685552" w:rsidP="00A01902">
      <w:r>
        <w:separator/>
      </w:r>
    </w:p>
  </w:footnote>
  <w:footnote w:type="continuationSeparator" w:id="0">
    <w:p w14:paraId="62D972F6" w14:textId="77777777" w:rsidR="00685552" w:rsidRDefault="0068555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8555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2021-03-20T16:43:00Z</dcterms:created>
  <dcterms:modified xsi:type="dcterms:W3CDTF">2021-03-20T16:43:00Z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