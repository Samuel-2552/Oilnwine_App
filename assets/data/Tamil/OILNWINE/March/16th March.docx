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785D5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99815F5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DD142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650830D" w14:textId="77777777" w:rsidR="00DD142E" w:rsidRPr="00DD142E" w:rsidRDefault="00DD142E" w:rsidP="00DD142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D142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24:1-25:18</w:t>
                  </w:r>
                </w:p>
                <w:p w14:paraId="09C0910C" w14:textId="77777777" w:rsidR="00DD142E" w:rsidRPr="00DD142E" w:rsidRDefault="00DD142E" w:rsidP="00DD142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D142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2:1-35</w:t>
                  </w:r>
                </w:p>
                <w:p w14:paraId="3B892EA2" w14:textId="77777777" w:rsidR="00DD142E" w:rsidRPr="00DD142E" w:rsidRDefault="00DD142E" w:rsidP="00DD142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D142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59:1-17</w:t>
                  </w:r>
                </w:p>
                <w:p w14:paraId="3F50C377" w14:textId="18CEDC50" w:rsidR="009A0942" w:rsidRPr="007A1E95" w:rsidRDefault="00DD142E" w:rsidP="00DD142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D142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11:14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85D5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85D5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785D5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094E1E4" w14:textId="29BFDFA9" w:rsidR="0006223E" w:rsidRDefault="00DD142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மகிமையின் தேவன்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ஆபிரகாமுக்குத் தரிசனமானார். ஆபிரகாம் விக்கிரகங்களை வணங்கி வந்த கல்தேயரின் ஊரில்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சந்தித்ததிலிருந்தே தேவ அழைப்பு ஆபிரகாமை ஆளத் தொடங்கியது. ஆபிரகாம் ஜீவனுள்ள தேவனை அங்கே சந்தித்தார். இந்த நித்திய தேவன்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 அதுவரை வணங்கி வந்த மற்ற எல்லா தேவர்களிடமிருந்தும் வேறுபட்டவராகவும்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குரல் வேறுபட்டதுமாயிருந்தது. அது மற்ற எல்லா தேவர்களுடனும் அவருக்கிருந்த உறவுகளுக்கு ஒரு முற்றுப்புள்ளி வைத்தது. அவர் மகிமையுள்ள தேவனிடமல்ல மாறாக மகிமையின் தேவனிடத்தில் ஈர்க்கப்பட்டார். அவர் மகிமையில் இருக்கும் ஒரு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தேவன் மட்டுமல்ல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மகிமையின் தேவன். அது மகிமையில் இருக்கும் தேவன் என்பதைவிட மேலானது. மகிமையின் தேவன் என்பது தமக்குள்ளே மகிமையை கொண்டிருக்கிறவரும்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தமது இறுதி நோக்கம் மகிமையுமான தேவனைக் குறிக்கிறது! தேவன் தாம் அழைத்தவர்களை இறுதியில் அந்த மகிமைக்குள் கொண்டுவருகிறார்.  இந்த அழைப்பைக் கேட்ட ஆபிரகாம் அதற்கு தாமதமின்றி பதிலளித்தார்.  இந்த அழைப்பு எவ்வாறு அவருக்கு தெரிவிக்கப்பட்டது என்று எனக்குத் தெரியவில்லை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சில விசித்திரமான மற்றும் விவரிக்க முடியாத வகையில் தெரிவிக்கப்பட்டிருக்கலாம். இந்த அழைப்பு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குமாரனுடன் தொடர்புடையது என்பதை ஆபிரகாம் அறிந்து கொண்டார் என்று நான் நம்புகிறேன். ஏனென்றால் யோவான் 8:56-ல்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பிதாவாகிய ஆபிரகாம் என்னுடைய நாளைக் காண ஆசையாயிருந்தான்</w:t>
      </w:r>
      <w:r w:rsidRPr="00DD142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கண்டு களிகூர்ந்தான்." என்று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6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D142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கூறப்பட்டிருக்கிறது.</w:t>
      </w:r>
    </w:p>
    <w:p w14:paraId="7B387461" w14:textId="77777777" w:rsidR="00DD142E" w:rsidRDefault="00DD142E" w:rsidP="0006223E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785D5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785D5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4DC92CB9" w:rsidR="008D2BBE" w:rsidRPr="008D2BBE" w:rsidRDefault="00DD142E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விழித்திருங்கள்</w:t>
      </w: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விசுவாசத்திலே நிலைத்திருங்கள்</w:t>
      </w: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புருஷராயிருங்கள்</w:t>
      </w: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D142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திடன்கொள்ளுங்கள்.</w:t>
      </w:r>
    </w:p>
    <w:p w14:paraId="21CD5D74" w14:textId="4EEF2DA6" w:rsidR="00A319E3" w:rsidRDefault="00DD142E" w:rsidP="006B0703">
      <w:pPr>
        <w:jc w:val="right"/>
        <w:rPr>
          <w:szCs w:val="20"/>
          <w:lang w:val="en-IN"/>
        </w:rPr>
      </w:pPr>
      <w:r w:rsidRPr="00DD142E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16:13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123076C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0DBDFDE0" w14:textId="540CFEC9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7E9EDE02" w14:textId="77777777" w:rsidR="00180974" w:rsidRDefault="00180974" w:rsidP="00B26186">
      <w:pPr>
        <w:ind w:left="1276" w:right="1676" w:hanging="1366"/>
        <w:rPr>
          <w:sz w:val="40"/>
          <w:szCs w:val="32"/>
          <w:lang w:val="en-IN"/>
        </w:rPr>
      </w:pPr>
    </w:p>
    <w:p w14:paraId="34B1FDCE" w14:textId="40F43062" w:rsidR="009F6664" w:rsidRDefault="009F6664" w:rsidP="00B26186">
      <w:pPr>
        <w:ind w:left="1276" w:right="1676" w:hanging="1366"/>
        <w:rPr>
          <w:sz w:val="40"/>
          <w:szCs w:val="32"/>
          <w:lang w:val="en-IN"/>
        </w:rPr>
      </w:pPr>
    </w:p>
    <w:p w14:paraId="72F0FF35" w14:textId="227B8BC4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8ADAD40" w14:textId="39DC624B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56B39C67" w14:textId="43840E5C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C27AB53" w14:textId="58E46911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4D9F89D1" w14:textId="7C76EC31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08F8D302" w14:textId="77777777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9FDAC60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785D5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58B6E" w14:textId="77777777" w:rsidR="00785D59" w:rsidRDefault="00785D59" w:rsidP="00A01902">
      <w:r>
        <w:separator/>
      </w:r>
    </w:p>
  </w:endnote>
  <w:endnote w:type="continuationSeparator" w:id="0">
    <w:p w14:paraId="14A45207" w14:textId="77777777" w:rsidR="00785D59" w:rsidRDefault="00785D5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BE69" w14:textId="77777777" w:rsidR="00785D59" w:rsidRDefault="00785D59" w:rsidP="00A01902">
      <w:r>
        <w:separator/>
      </w:r>
    </w:p>
  </w:footnote>
  <w:footnote w:type="continuationSeparator" w:id="0">
    <w:p w14:paraId="206B4BDA" w14:textId="77777777" w:rsidR="00785D59" w:rsidRDefault="00785D5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785D5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142E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2021-03-15T17:57:00Z</dcterms:created>
  <dcterms:modified xsi:type="dcterms:W3CDTF">2021-03-15T17:57:00Z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