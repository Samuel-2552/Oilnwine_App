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73F7BAF9" w:rsidR="0082470D" w:rsidRDefault="00EF6D12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2C0FEF3A" w:rsidR="009A0942" w:rsidRPr="0078461A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CA10F4" w:rsidRPr="00CA10F4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மார்ச்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33253F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BC15BE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4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4D86C01A" w14:textId="77777777" w:rsidR="00BC15BE" w:rsidRPr="00BC15BE" w:rsidRDefault="00BC15BE" w:rsidP="00BC15BE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BC15B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உபாகமம் 2:1-3:29</w:t>
                  </w:r>
                </w:p>
                <w:p w14:paraId="45849337" w14:textId="77777777" w:rsidR="00BC15BE" w:rsidRPr="00BC15BE" w:rsidRDefault="00BC15BE" w:rsidP="00BC15BE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BC15B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லூக்கா 6:12-38</w:t>
                  </w:r>
                </w:p>
                <w:p w14:paraId="0A1082CB" w14:textId="77777777" w:rsidR="00BC15BE" w:rsidRPr="00BC15BE" w:rsidRDefault="00BC15BE" w:rsidP="00BC15BE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BC15B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 67:1-7</w:t>
                  </w:r>
                </w:p>
                <w:p w14:paraId="3F50C377" w14:textId="3676691C" w:rsidR="009A0942" w:rsidRPr="007A1E95" w:rsidRDefault="00BC15BE" w:rsidP="00BC15BE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BC15B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11:27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EF6D12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EF6D12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EF6D12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B387461" w14:textId="2BE6E86B" w:rsidR="00DD142E" w:rsidRDefault="00BC15BE" w:rsidP="00BC15BE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BC15B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இரண்டாம் தலைமுறையைச் சேர்ந்த இளம் சகோதர சகோதரிகளை நான் குறிப்பாக எச்சரிக்க விரும்புகிறேன்.  அவர்களுடைய பெற்றோர்கள் தேவனை அறிந்தவர்களும்</w:t>
      </w:r>
      <w:r w:rsidRPr="00BC15B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BC15B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 சத்தியத்தைக் கேட்டு அதில் நடப்பவர்களுமாயிருக்கிறார்கள். இந்த இளம் தலைமுறையினர்கள் பெற்றோரின் வழிகளில் நடக்க விரும்பினால்</w:t>
      </w:r>
      <w:r w:rsidRPr="00BC15B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BC15B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ஒரு விலைக்கிரயம் கொடுக்கத் தயாராக இருக்க வேண்டும். பாலவயதிலும் பாலிய பருவத்திலும்</w:t>
      </w:r>
      <w:r w:rsidRPr="00BC15B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BC15BE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தேவ ஆலோசனையையும் </w:t>
      </w:r>
      <w:r w:rsidRPr="00BC15BE">
        <w:rPr>
          <w:rFonts w:ascii="Latha" w:hAnsi="Latha" w:cs="Arial Unicode MS"/>
          <w:noProof/>
          <w:sz w:val="52"/>
          <w:szCs w:val="48"/>
          <w:lang w:val="ta-IN"/>
        </w:rPr>
        <w:t>'</w:t>
      </w:r>
      <w:r w:rsidRPr="00BC15B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தீர்க்கதரிசிகளின் குரல்களையும்</w:t>
      </w:r>
      <w:r w:rsidRPr="00BC15BE">
        <w:rPr>
          <w:rFonts w:ascii="Latha" w:hAnsi="Latha" w:cs="Arial Unicode MS"/>
          <w:noProof/>
          <w:sz w:val="52"/>
          <w:szCs w:val="48"/>
          <w:lang w:val="ta-IN"/>
        </w:rPr>
        <w:t xml:space="preserve">' </w:t>
      </w:r>
      <w:r w:rsidRPr="00BC15B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கேட்க அவர்கள் பாக்கியம் பெற்றிருந்தும்</w:t>
      </w:r>
      <w:r w:rsidRPr="00BC15B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BC15BE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அவர்கள் இப்போது அதை தங்கள் </w:t>
      </w:r>
      <w:r w:rsidRPr="00BC15BE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வாழ்க்கையின் மூலம் நிரூபிக்க வேண்டும். தேவனுடைய வீட்டில் அவர்கள் கேட்டவைகளுக்கு முரண்பாடாக அவர்களின் வாழ்க்கை நிற்கக்கூடாது. அவருடைய அன்பின் வியாகுலத்தை இங்கே காணலாம்! அநேகருக்கு அவர்களுக்கு கிடைத்த சிலாக்கியம் கிடைக்கவில்லை. ஆகையால்</w:t>
      </w:r>
      <w:r w:rsidRPr="00BC15B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BC15B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தங்கள் வாழ்க்கையின் மூலமும் அவர்கள் கொண்டிருக்கும் சாட்சியின் மூலமும் இதை உறுதிப்படுத்தவும் நிரூபிக்கவும்  முன்வர வேண்டும். இந்த அழைப்பின் தேவைகளை அவர்கள் தங்கள் வாழ்க்கையில் உணர வேண்டும். அவர்கள் தங்கள் வாழ்க்கையை வேறு இடங்களில் வீணடித்திருக்கலாம்</w:t>
      </w:r>
      <w:r w:rsidRPr="00BC15B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BC15B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தேவன் தம் கருணையில் அவர்களுக்கு சிறந்த வாய்ப்பைக் கொடுத்திருக்கிறார். எரேமியா தன் இளமையில் இருந்தபோதே</w:t>
      </w:r>
      <w:r w:rsidRPr="00BC15B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BC15BE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​​அவர் தனது வாழ்க்கையை கர்த்தருக்குத் திறந்து கொடுத்தார்</w:t>
      </w:r>
      <w:r w:rsidRPr="00BC15BE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BC15BE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சாமுவேல் தீர்க்கதரிசியின் வாழ்க்கையிலும்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68" style="position:absolute;left:0;text-align:left;margin-left:-8.35pt;margin-top:730.8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BC15BE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இதையே காண்கிறோம். இந்த அழைப்பு உங்களை </w:t>
      </w:r>
      <w:r w:rsidRPr="00BC15BE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பிரபலமற்ற பாதையில் நிறுத்தும்</w:t>
      </w:r>
      <w:r w:rsidRPr="00BC15BE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BC15B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உங்களுக்கு புகழ்ச்சியை</w:t>
      </w:r>
      <w:r w:rsidRPr="00BC15B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BC15B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செல்வத்தை தராது</w:t>
      </w:r>
      <w:r w:rsidRPr="00BC15BE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BC15B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இது ஒரு பெரிய புகழ்பெற்ற பாதை அல்ல</w:t>
      </w:r>
      <w:r w:rsidRPr="00BC15BE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BC15B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சிலர் மட்டுமே உங்களுக்கு தோழர்களாக இருப்பார்கள்</w:t>
      </w:r>
      <w:r w:rsidRPr="00BC15BE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BC15B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அது தேவனைப் பிரியப்படுத்தும் பாதையாகும். எனவே இந்த முக்கியமான நேரத்தில் நீங்கள் ஒவ்வொருவரும் தேவனின் குரலுக்கு திறந்திருக்க வேண்டிய அவசியம் உள்ளது.</w:t>
      </w:r>
      <w:r w:rsidR="00EF6D12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546F0A31" w14:textId="77777777" w:rsidR="00BC15BE" w:rsidRDefault="00BC15BE" w:rsidP="00BC15BE">
      <w:pPr>
        <w:ind w:firstLine="720"/>
        <w:jc w:val="both"/>
        <w:rPr>
          <w:rFonts w:ascii="Latha" w:hAnsi="Latha" w:cs="Arial Unicode MS" w:hint="cs"/>
          <w:noProof/>
          <w:sz w:val="52"/>
          <w:szCs w:val="48"/>
          <w:cs/>
          <w:lang w:val="ta-IN"/>
        </w:rPr>
      </w:pP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EF6D12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196.1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EF6D12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4B3EE9A6" w:rsidR="00DE09CC" w:rsidRPr="00DE09CC" w:rsidRDefault="00BC15BE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BC15BE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நம்முடையவர்களும் கனியற்றவர்களாயிராதபடி குறைவுகளை நீக்குகிறதற்கேதுவாக நற்கிரியைகளைச் செய்யப்பழகட்டும்.</w:t>
      </w:r>
    </w:p>
    <w:p w14:paraId="31471530" w14:textId="47D6D2E1" w:rsidR="008B61EC" w:rsidRPr="00BC15BE" w:rsidRDefault="00BC15BE" w:rsidP="00BC15BE">
      <w:pPr>
        <w:jc w:val="right"/>
        <w:rPr>
          <w:szCs w:val="20"/>
          <w:lang w:val="en-IN"/>
        </w:rPr>
      </w:pPr>
      <w:r w:rsidRPr="00BC15BE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தீத்து 3:14</w:t>
      </w:r>
      <w:r w:rsidR="001E3C17">
        <w:t>‬</w:t>
      </w:r>
    </w:p>
    <w:p w14:paraId="1FD0F690" w14:textId="77777777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5A3F2C61" w14:textId="77777777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57CA53F0" w14:textId="77777777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74E0B6FD" w14:textId="77777777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7DFCAA97" w14:textId="77777777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0DE66FE3" w14:textId="77777777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450E32E7" w14:textId="77777777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0A57A7AD" w14:textId="77777777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20FEAC56" w14:textId="77777777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03D0AA2E" w14:textId="77777777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3AF7622C" w14:textId="77777777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60ACB9ED" w14:textId="77777777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21579E19" w14:textId="77777777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21646D05" w14:textId="77777777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1E67DF06" w14:textId="77777777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6498E3B8" w14:textId="77777777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329375D5" w14:textId="77777777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7BE1797B" w14:textId="77777777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2F211E45" w14:textId="77777777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3A63EE22" w14:textId="77777777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4C940741" w14:textId="77777777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72044C93" w14:textId="77777777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0BD40C21" w14:textId="77777777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5BB20921" w14:textId="77777777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3F8614E6" w14:textId="77777777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483CCDCE" w14:textId="77777777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15DC873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34040F6F" w:rsidR="00B26186" w:rsidRPr="00DE61B0" w:rsidRDefault="00DE61B0" w:rsidP="005139B1">
      <w:pPr>
        <w:ind w:left="1276" w:right="1676" w:hanging="1366"/>
        <w:rPr>
          <w:sz w:val="22"/>
          <w:szCs w:val="22"/>
        </w:rPr>
      </w:pPr>
      <w:r>
        <w:rPr>
          <w:sz w:val="28"/>
          <w:szCs w:val="28"/>
        </w:rPr>
        <w:t xml:space="preserve"> </w:t>
      </w:r>
    </w:p>
    <w:p w14:paraId="7EAE4406" w14:textId="7FB6ED13" w:rsidR="00F42272" w:rsidRPr="0017278E" w:rsidRDefault="00EF6D12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0E1B3" w14:textId="77777777" w:rsidR="00EF6D12" w:rsidRDefault="00EF6D12" w:rsidP="00A01902">
      <w:r>
        <w:separator/>
      </w:r>
    </w:p>
  </w:endnote>
  <w:endnote w:type="continuationSeparator" w:id="0">
    <w:p w14:paraId="1F50C755" w14:textId="77777777" w:rsidR="00EF6D12" w:rsidRDefault="00EF6D12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47096" w14:textId="77777777" w:rsidR="00EF6D12" w:rsidRDefault="00EF6D12" w:rsidP="00A01902">
      <w:r>
        <w:separator/>
      </w:r>
    </w:p>
  </w:footnote>
  <w:footnote w:type="continuationSeparator" w:id="0">
    <w:p w14:paraId="430F65FC" w14:textId="77777777" w:rsidR="00EF6D12" w:rsidRDefault="00EF6D12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EF6D12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42B7E"/>
    <w:rsid w:val="00046977"/>
    <w:rsid w:val="0005642F"/>
    <w:rsid w:val="000565E2"/>
    <w:rsid w:val="00057132"/>
    <w:rsid w:val="0006223E"/>
    <w:rsid w:val="000742E4"/>
    <w:rsid w:val="00075998"/>
    <w:rsid w:val="000843A9"/>
    <w:rsid w:val="000866AC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5C49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7C93"/>
    <w:rsid w:val="005479FC"/>
    <w:rsid w:val="0055122A"/>
    <w:rsid w:val="00563295"/>
    <w:rsid w:val="00564EDA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326FC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5D58"/>
    <w:rsid w:val="00716EBE"/>
    <w:rsid w:val="00717272"/>
    <w:rsid w:val="007229DA"/>
    <w:rsid w:val="007275A4"/>
    <w:rsid w:val="00734F96"/>
    <w:rsid w:val="00735034"/>
    <w:rsid w:val="00735BE5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61A"/>
    <w:rsid w:val="00784A27"/>
    <w:rsid w:val="00785D59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BBE"/>
    <w:rsid w:val="008D6FD3"/>
    <w:rsid w:val="008D7974"/>
    <w:rsid w:val="008E7C99"/>
    <w:rsid w:val="008F24E2"/>
    <w:rsid w:val="008F2DB6"/>
    <w:rsid w:val="008F46F4"/>
    <w:rsid w:val="00903981"/>
    <w:rsid w:val="009039FD"/>
    <w:rsid w:val="00912DB4"/>
    <w:rsid w:val="0091452E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78A8"/>
    <w:rsid w:val="00BD22AD"/>
    <w:rsid w:val="00BF2D3A"/>
    <w:rsid w:val="00C01182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40936"/>
    <w:rsid w:val="00D447F8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A7D5A"/>
    <w:rsid w:val="00DB57BF"/>
    <w:rsid w:val="00DC170E"/>
    <w:rsid w:val="00DC18DC"/>
    <w:rsid w:val="00DC5557"/>
    <w:rsid w:val="00DD142E"/>
    <w:rsid w:val="00DD3E7E"/>
    <w:rsid w:val="00DD515F"/>
    <w:rsid w:val="00DD59E4"/>
    <w:rsid w:val="00DE09CC"/>
    <w:rsid w:val="00DE31BA"/>
    <w:rsid w:val="00DE3DC2"/>
    <w:rsid w:val="00DE4732"/>
    <w:rsid w:val="00DE49B6"/>
    <w:rsid w:val="00DE61B0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32C1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7249D"/>
    <w:rsid w:val="00F7274D"/>
    <w:rsid w:val="00F75ABC"/>
    <w:rsid w:val="00F76C5C"/>
    <w:rsid w:val="00F80087"/>
    <w:rsid w:val="00F800F8"/>
    <w:rsid w:val="00F80399"/>
    <w:rsid w:val="00F924EB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D5AEA"/>
    <w:rsid w:val="001D5E87"/>
    <w:rsid w:val="001E4F27"/>
    <w:rsid w:val="001E5445"/>
    <w:rsid w:val="001F62ED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3113"/>
    <w:rsid w:val="004562E0"/>
    <w:rsid w:val="004661D2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A16EBC"/>
    <w:rsid w:val="00A2415F"/>
    <w:rsid w:val="00A3729C"/>
    <w:rsid w:val="00A423EB"/>
    <w:rsid w:val="00A45F2D"/>
    <w:rsid w:val="00A522AF"/>
    <w:rsid w:val="00A52ADF"/>
    <w:rsid w:val="00A56853"/>
    <w:rsid w:val="00A6483E"/>
    <w:rsid w:val="00A675AA"/>
    <w:rsid w:val="00A74C77"/>
    <w:rsid w:val="00A74E0B"/>
    <w:rsid w:val="00AC2A13"/>
    <w:rsid w:val="00AD123C"/>
    <w:rsid w:val="00AE2D6B"/>
    <w:rsid w:val="00AF391E"/>
    <w:rsid w:val="00B1051C"/>
    <w:rsid w:val="00B405CB"/>
    <w:rsid w:val="00B40D59"/>
    <w:rsid w:val="00B63271"/>
    <w:rsid w:val="00B73EC1"/>
    <w:rsid w:val="00BB1F7E"/>
    <w:rsid w:val="00BD4CDB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B08D3"/>
    <w:rsid w:val="00CB4982"/>
    <w:rsid w:val="00D338A0"/>
    <w:rsid w:val="00D501C5"/>
    <w:rsid w:val="00D53DC0"/>
    <w:rsid w:val="00D57FD6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D722C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6</TotalTime>
  <Pages>4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2021-03-14T18:17:00Z</cp:lastPrinted>
  <dcterms:created xsi:type="dcterms:W3CDTF">2021-03-24T00:29:00Z</dcterms:created>
  <dcterms:modified xsi:type="dcterms:W3CDTF">2021-03-24T00:29:00Z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