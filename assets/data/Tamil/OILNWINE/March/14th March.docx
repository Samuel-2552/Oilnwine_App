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F62D2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9D96DB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9F666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5FA1F57" w14:textId="77777777" w:rsidR="009F6664" w:rsidRPr="009F6664" w:rsidRDefault="009F6664" w:rsidP="009F666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F666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21:1-22:20</w:t>
                  </w:r>
                </w:p>
                <w:p w14:paraId="1791422C" w14:textId="77777777" w:rsidR="009F6664" w:rsidRPr="009F6664" w:rsidRDefault="009F6664" w:rsidP="009F666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F666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1:26-56</w:t>
                  </w:r>
                </w:p>
                <w:p w14:paraId="3AA44550" w14:textId="77777777" w:rsidR="009F6664" w:rsidRPr="009F6664" w:rsidRDefault="009F6664" w:rsidP="009F666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F666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57:1-11</w:t>
                  </w:r>
                </w:p>
                <w:p w14:paraId="3F50C377" w14:textId="4B03D1CC" w:rsidR="009A0942" w:rsidRPr="007A1E95" w:rsidRDefault="009F6664" w:rsidP="009F666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F666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11:9-11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62D2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62D2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62D2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4B27D6E" w14:textId="72D542DC" w:rsidR="00DE61B0" w:rsidRPr="009F6664" w:rsidRDefault="009F6664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வார்த்தையானது ஆரம்பம் முதல் இறுதி வரை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முக்கியமான உண்மையைத் தெளிவாக அறிவிக்கிறது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எப்போதும் தமக்கென ஒரு இளைப்பாறும் இடத்தைத் தேடுகிறார். அவர் ஆரம்பத்திலிருந்தே அவருடைய இருதயத்தை திருப்திப்படுத்தும் இடத்தைத் தேடிக்கொண்டிருக்கிறார்.  ஆதியாகமத்தில்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தனது சிருஷ்டியின் மத்தியில் ஓய்வெடுக்கத் தொடங்கியவுடன்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விரும்பாத ஒருவன் இருந்தான் என்று நாம் வேதத்தில் காண்கிறோம்! ஆமாம்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உடனடியாக தீய சக்திகள் எதிராக வந்து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தேவன் தமது சொந்த சிருஷ்டியின் மத்தியில் கண்டடைந்த இளைப்பாறுதலை எதிர்த்தான்!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அதுமுதல்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சிருஷ்டியின் மத்தியில் தமக்குரிய இடத்தைக் குறித்ததான ஒரு போர் நடந்து கொண்டிருக்கிறது. இந்த நித்தியத்திற்குரிய பிரச்சினைகள் இரண்டு காரியங்களை எடுத்துக்காட்டுகிறது. முதலாவதாக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எப்போதும் தம்மை திருப்திப்படுத்தக் கூடிய இளைப்பாறுதலின் இடத்தை தேடுகிறார். அவருடைய பிரசன்னத்திற்கு எதிர்ப்பு இல்லாத ஒரு இடத்தை அவர் விரும்புகிறார்.  எந்தவொரு எதிர்ப்பும் இல்லாமல்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அவரது பிரசன்னமானது ஏற்றுக்கொள்ளப்படும் ஒரு இடத்தை அவர் விரும்புகிறார். இரண்டாவதாக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 நிரந்தர யுத்தம் காணப்படுகிறது. இந்த போராட்டம் தேவன் பூமியில் ஸ்தாபிக்க விரும்பும் அனைத்திற்கும் எதிராக இயக்கப்படுகிறது. இந்த தேவனுடைய இளைப்பாறுதலின் இடத்தைக் குறித்த போராட்டத்தின் விவரங்கள் வேதாகமத்தில் நிரம்பியுள்ளன. தம்முடைய குமாரனின் நாமமும்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2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மகிமையும் வெளிப்படுத்தப்படும் ஒரு இடத்தையும்</w:t>
      </w:r>
      <w:r w:rsidRPr="009F66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F666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எதிர்ப்பு எதுவுமின்றி அவர் ராஜாவாக ஆட்சி செய்து அரசாளக் கூடிய இடத்தையும் தேவன் எப்போதும் விரும்புகிறார்.</w:t>
      </w:r>
    </w:p>
    <w:p w14:paraId="6094E1E4" w14:textId="77777777" w:rsidR="0006223E" w:rsidRDefault="0006223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F62D2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53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F62D2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00A4586F" w:rsidR="008D2BBE" w:rsidRPr="008D2BBE" w:rsidRDefault="009F6664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களியாட்டும் வெறியும்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வேசித்தனமும் காமவிகாரமும்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வாக்குவாதமும்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பொறாமையும் உள்ளவர்களாய் நடவாமல்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F666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பகலிலே நடக்கிறவர்கள்போலச் சீராய் நடக்கக்கடவோம்.</w:t>
      </w:r>
    </w:p>
    <w:p w14:paraId="21CD5D74" w14:textId="6F3A0183" w:rsidR="00A319E3" w:rsidRDefault="009F6664" w:rsidP="006B0703">
      <w:pPr>
        <w:jc w:val="right"/>
        <w:rPr>
          <w:szCs w:val="20"/>
          <w:lang w:val="en-IN"/>
        </w:rPr>
      </w:pPr>
      <w:r w:rsidRPr="009F6664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13:13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123076C" w14:textId="7777777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0DBDFDE0" w14:textId="1F59021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34B1FDCE" w14:textId="77777777" w:rsidR="009F6664" w:rsidRDefault="009F6664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9FDAC60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F62D2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7BE1C" w14:textId="77777777" w:rsidR="00F62D26" w:rsidRDefault="00F62D26" w:rsidP="00A01902">
      <w:r>
        <w:separator/>
      </w:r>
    </w:p>
  </w:endnote>
  <w:endnote w:type="continuationSeparator" w:id="0">
    <w:p w14:paraId="441804D6" w14:textId="77777777" w:rsidR="00F62D26" w:rsidRDefault="00F62D2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1BFE1" w14:textId="77777777" w:rsidR="00F62D26" w:rsidRDefault="00F62D26" w:rsidP="00A01902">
      <w:r>
        <w:separator/>
      </w:r>
    </w:p>
  </w:footnote>
  <w:footnote w:type="continuationSeparator" w:id="0">
    <w:p w14:paraId="0222BD6B" w14:textId="77777777" w:rsidR="00F62D26" w:rsidRDefault="00F62D2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62D2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2021-03-14T01:05:00Z</dcterms:created>
  <dcterms:modified xsi:type="dcterms:W3CDTF">2021-03-14T01:05:00Z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