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D56E3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169D045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5F1AA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D7A84CA" w14:textId="77777777" w:rsidR="005F1AA7" w:rsidRPr="005F1AA7" w:rsidRDefault="005F1AA7" w:rsidP="005F1AA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F1AA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5:1-6:25</w:t>
                  </w:r>
                </w:p>
                <w:p w14:paraId="10451A7E" w14:textId="77777777" w:rsidR="005F1AA7" w:rsidRPr="005F1AA7" w:rsidRDefault="005F1AA7" w:rsidP="005F1AA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F1AA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7:11-35</w:t>
                  </w:r>
                </w:p>
                <w:p w14:paraId="461616D6" w14:textId="77777777" w:rsidR="005F1AA7" w:rsidRPr="005F1AA7" w:rsidRDefault="005F1AA7" w:rsidP="005F1AA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F1AA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68:19-35</w:t>
                  </w:r>
                </w:p>
                <w:p w14:paraId="3F50C377" w14:textId="5876D905" w:rsidR="009A0942" w:rsidRPr="007A1E95" w:rsidRDefault="005F1AA7" w:rsidP="005F1AA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F1AA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11:29-31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56E3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56E3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56E3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596C829" w14:textId="42CD10B4" w:rsidR="005F1AA7" w:rsidRPr="005F1AA7" w:rsidRDefault="005F1AA7" w:rsidP="005F1AA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எரேமியாவின் நாட்களில்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வெளிப்படையான ஆராதனை பரவலாக இருந்தது. ஜனங்கள் கர்த்தருடைய ஆலயத்திற்கு வந்து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கர்த்தருடைய ஆலயம்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கர்த்தருடைய ஆலயம்.” என்று எவ்வளவு அதிகமாகச் சொன்னார்களோ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அவ்வளவு ஆவிக்குரி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யவர்களாக தங்களை எண்ணிக் கொண்டார்கள். வார்த்தையை செயல்பாட்டில் கொண்டு வருவதன் முக்கியத்துவமும் அதன் நம்பிக்கையும் இழந்து போனது. அவர்கள் சடங்காச்சாரமான ஆராதனை முறைமைகளுக்கு தங்களைக் கொடுத்ததால் அதிக அளவில் ஆவிக்குரியவர்கள் என்று எண்ணினார்கள். ஆனால்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தேவனை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ஜாக்கிரதையற்ற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வஞ்சக இருதயத்துடன் ஆராதித்தபடியால்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தேவனுடைய ஆலயத்தைச் சுட்டெரிப்பேன் என்று கர்த்தர் சொன்னார். துரதிர்ஷ்டவசமாக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நாட்களின் ஆராதனையும் வேறுபட்டதல்ல. தேவ ஜனங்கள் வெறும் மதபக்தி மட்டுமுள்ளவர்களாக மாறிவிட்டனர்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காரியங்களின் முக்கியமான செயல்பாட்டை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வாழ்க்கையில் முற்றிலும் இழந்துவிட்டார்கள். இது மிகவும் ஆபத்தான நிலை!</w:t>
      </w:r>
    </w:p>
    <w:p w14:paraId="04898A6A" w14:textId="77777777" w:rsidR="005F1AA7" w:rsidRPr="005F1AA7" w:rsidRDefault="005F1AA7" w:rsidP="005F1AA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7B387461" w14:textId="36C8481B" w:rsidR="00DD142E" w:rsidRDefault="005F1AA7" w:rsidP="005F1AA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2" style="position:absolute;left:0;text-align:left;margin-left:-11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ஆகவே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எரேமியாவின் நாட்களில்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பக்கம் மதபக்தி காணப்பட்டபோது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ஜீவனுக்குரிய முக்கியமான செயல்பாடு மறுபக்கம் வேறு வழியாகப் போய் விட்டது! "என் ஜனங்கள் இரண்டு தீமைகளைச் செய்தார்கள்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ஜீவத்தண்ணீர் ஊற்றாகிய என்னை விட்டுவிட்டார்கள்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தண்ணீர் நிற்காத தொட்டிகளாகிய வெடிப்புள்ள தொட்டிகளைத் தங்களுக்கு வெட்டிக்கொண்டா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ர்கள்." என்று கர்த்தர் சொன்னார். தேவனையும் அவருடைய கொள்கைகளையும் மனிதன் மாற்றுகிறதை இன்றும் ஏராளமாக  காணலாம். அவைகள் வெடிப்புள்ள தொட்டிகள் மாத்திரமே</w:t>
      </w:r>
      <w:r w:rsidRPr="005F1AA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1AA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அவைகளால் நீண்ட நேரம் ஜீவத்தண்ணீரை தக்கவைத்திருக்க முடியாது!</w:t>
      </w:r>
      <w:r w:rsidR="00D56E3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77777777" w:rsidR="00BC15BE" w:rsidRDefault="00BC15BE" w:rsidP="00BC15B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56E3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0.8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56E3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95EAFFA" w:rsidR="00DE09CC" w:rsidRPr="00DE09CC" w:rsidRDefault="005F1AA7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F1AA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 சகோதரரே</w:t>
      </w:r>
      <w:r w:rsidRPr="005F1AA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F1AA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மகிமையுள்ள நம்முடைய கர்த்தராகிய இயேசுகிறிஸ்துவின்மேலுள்ள விசுவாசத்தைப் பட்சபாதத்தோடே பற்றிக்கொள்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5F1AA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ளாதிருப்பீர்களாக.</w:t>
      </w:r>
    </w:p>
    <w:p w14:paraId="31471530" w14:textId="7D2E6ED4" w:rsidR="008B61EC" w:rsidRPr="00BC15BE" w:rsidRDefault="005F1AA7" w:rsidP="00BC15BE">
      <w:pPr>
        <w:jc w:val="right"/>
        <w:rPr>
          <w:szCs w:val="20"/>
          <w:lang w:val="en-IN"/>
        </w:rPr>
      </w:pPr>
      <w:r w:rsidRPr="005F1AA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யாக்கோபு 2:1</w:t>
      </w:r>
      <w:r w:rsidR="001E3C17">
        <w:t>‬</w:t>
      </w:r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3F2C61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7CA53F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74E0B6FD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7DFCAA97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DE66FE3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450E32E7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A57A7AD" w14:textId="5006966B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27C55639" w14:textId="588989E5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2F7BF115" w14:textId="40DC72C5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642BB59F" w14:textId="7BE38E97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63E24465" w14:textId="7A66B52C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51415B0F" w14:textId="534F34E0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20AC5AD5" w14:textId="0F254E9C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2545771D" w14:textId="74F74F1A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4EA281CB" w14:textId="4B5A3192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5E2C8C4C" w14:textId="6E0F2CC7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5735C115" w14:textId="443D26F5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790C6728" w14:textId="6BDE67C8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4E406668" w14:textId="17A57C46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429D50C3" w14:textId="28301FAF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593C440E" w14:textId="780BB1DD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73B350E3" w14:textId="4132F9FE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5BAD63E8" w14:textId="25DEA4EF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696A1CA5" w14:textId="26D9CC25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0C7977FE" w14:textId="2AFD08DE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09A280BA" w14:textId="77777777" w:rsidR="005F1AA7" w:rsidRDefault="005F1AA7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5DC873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D56E3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40F01" w14:textId="77777777" w:rsidR="00D56E32" w:rsidRDefault="00D56E32" w:rsidP="00A01902">
      <w:r>
        <w:separator/>
      </w:r>
    </w:p>
  </w:endnote>
  <w:endnote w:type="continuationSeparator" w:id="0">
    <w:p w14:paraId="290D47A1" w14:textId="77777777" w:rsidR="00D56E32" w:rsidRDefault="00D56E3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19605" w14:textId="77777777" w:rsidR="00D56E32" w:rsidRDefault="00D56E32" w:rsidP="00A01902">
      <w:r>
        <w:separator/>
      </w:r>
    </w:p>
  </w:footnote>
  <w:footnote w:type="continuationSeparator" w:id="0">
    <w:p w14:paraId="549AEFF2" w14:textId="77777777" w:rsidR="00D56E32" w:rsidRDefault="00D56E3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56E3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78A8"/>
    <w:rsid w:val="00BD22AD"/>
    <w:rsid w:val="00BE2D34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2021-03-26T00:18:00Z</dcterms:created>
  <dcterms:modified xsi:type="dcterms:W3CDTF">2021-03-26T00:18:00Z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