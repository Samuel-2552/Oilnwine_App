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1C525E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8BEE666" w:rsidR="009A0942" w:rsidRPr="0078461A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CA10F4" w:rsidRPr="00CA10F4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மார்ச்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252F53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D447F8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9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25A10C77" w14:textId="77777777" w:rsidR="00D447F8" w:rsidRPr="00D447F8" w:rsidRDefault="00D447F8" w:rsidP="00D447F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447F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எண்ணாகமம் 28:17-29:40</w:t>
                  </w:r>
                </w:p>
                <w:p w14:paraId="2E67EE99" w14:textId="77777777" w:rsidR="00D447F8" w:rsidRPr="00D447F8" w:rsidRDefault="00D447F8" w:rsidP="00D447F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447F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3:23-38</w:t>
                  </w:r>
                </w:p>
                <w:p w14:paraId="6439345A" w14:textId="77777777" w:rsidR="00D447F8" w:rsidRPr="00D447F8" w:rsidRDefault="00D447F8" w:rsidP="00D447F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447F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62:1-12</w:t>
                  </w:r>
                </w:p>
                <w:p w14:paraId="3F50C377" w14:textId="019A598F" w:rsidR="009A0942" w:rsidRPr="007A1E95" w:rsidRDefault="00D447F8" w:rsidP="00D447F8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D447F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11:18-19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1C525E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1C525E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1C525E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094E1E4" w14:textId="1800130C" w:rsidR="0006223E" w:rsidRDefault="00D447F8" w:rsidP="002B53FE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D447F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கிறிஸ்துவுக்குக் கொடுக்கப்படுகிற இடத்தோடும் அளவோடும் இணைந்ததாக எல்லாம் காணப்படுகிறது. அதுதான் கர்த்தருடைய பார்வையில் முக்கியமானது. நமக்கு முன் பல விதமான சிக்கல்களும்  பிரச்சனைகளும்</w:t>
      </w:r>
      <w:r w:rsidRPr="00D447F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447F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பலவீனங்களும் உள்ளன. தேவனின் பரிபூரண சித்தத்தோடும் தேவ வார்த்தையோடும் ஒத்துப்போகாத ஏராளமான காரியங்கள் நம்மில் காணப்படுகின்றன</w:t>
      </w:r>
      <w:r w:rsidRPr="00D447F8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D447F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ஆனாலும் மிக முக்கியமான காரியம்</w:t>
      </w:r>
      <w:r w:rsidRPr="00D447F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447F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கிறிஸ்து நம் வாழ்வில் கொண்டிருக்கும் இடமும் அளவும் ஆகும். இது பிதாவின் பார்வையில் மிக முக்கியமான காரியமாகும். நித்திய தேவன்</w:t>
      </w:r>
      <w:r w:rsidRPr="00D447F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447F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எவ்வளவு மோசமான</w:t>
      </w:r>
      <w:r w:rsidRPr="00D447F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447F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பயங்கரமான </w:t>
      </w:r>
      <w:r w:rsidRPr="00D447F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பாவங்களையும் மன்னிக்க முடியும். சூரியனுக்குக் கீழே உள்ள சகல பாவத்தையும் தேவனால் மன்னிக்க முடியும். இருப்பினும்</w:t>
      </w:r>
      <w:r w:rsidRPr="00D447F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447F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பிதா ஒருபோதும் மன்னிக்க முடியாத ஒரு பாவம் உள்ளது</w:t>
      </w:r>
      <w:r w:rsidRPr="00D447F8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D447F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அதற்கு தேவனின் நோக்கத்தில் எந்தவிதமான இடமும் இல்லை: அந்த பாவம் குமாரனை நிராகரிப்பதே. ஆகவே</w:t>
      </w:r>
      <w:r w:rsidRPr="00D447F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447F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எல்லாவற்றிலும் பிதா தேடுகிறது குமாரனின் இடமும் அளவும் ஆகும். இந்த ஒரு அளவுகோலால்தான் எல்லாம் அளக்கப்படும். ஏனென்றால்</w:t>
      </w:r>
      <w:r w:rsidRPr="00D447F8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Pr="00D447F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மேலும் ஒரு நாளைக் குறித்திருக்கிறார்</w:t>
      </w:r>
      <w:r w:rsidRPr="00D447F8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D447F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அதிலே அவர் தாம் நியமித்த மனுஷனைக்கொண்டு</w:t>
      </w:r>
      <w:r w:rsidRPr="00D447F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447F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பூலோகத்தை நீதியாய் நியாயந்தீர்ப்பார்</w:t>
      </w:r>
      <w:r w:rsidRPr="00D447F8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D447F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அந்த மனுஷனை மரித்தோரிலிருந்து எழுப்பினதினாலே அதின் நிச்சயத்தை எல்லாருக்கும் விளங்கப்பண்ணினார் என்றான்.” என்று அப்போஸ்தலர் நடபடிகள் 17:31-ல் நாம் படிக்கிறோம்.</w:t>
      </w:r>
    </w:p>
    <w:p w14:paraId="55E76D81" w14:textId="77777777" w:rsidR="00D447F8" w:rsidRPr="00D447F8" w:rsidRDefault="00D447F8" w:rsidP="002B53FE">
      <w:pPr>
        <w:ind w:firstLine="720"/>
        <w:jc w:val="both"/>
        <w:rPr>
          <w:rFonts w:ascii="Latha" w:hAnsi="Latha" w:cs="Arial Unicode MS" w:hint="cs"/>
          <w:noProof/>
          <w:sz w:val="52"/>
          <w:szCs w:val="48"/>
        </w:rPr>
      </w:pPr>
    </w:p>
    <w:p w14:paraId="2C2F81E6" w14:textId="399B3713" w:rsidR="00333DD7" w:rsidRDefault="001C525E" w:rsidP="0006223E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B387461" w14:textId="77777777" w:rsidR="00DD142E" w:rsidRDefault="00DD142E" w:rsidP="0006223E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1C525E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13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1C525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21278E1D" w14:textId="01EDFD95" w:rsidR="008D2BBE" w:rsidRPr="008D2BBE" w:rsidRDefault="00D447F8" w:rsidP="008D2BBE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D447F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நீங்கள் விசுவாசமுள்ளவர்களோவென்று உங்களை நீங்களே சோதித்து அறியுங்கள்</w:t>
      </w:r>
      <w:r w:rsidRPr="00D447F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D447F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உங்களை நீங்களே பரீட்சித்துப்பாருங்கள்.</w:t>
      </w:r>
    </w:p>
    <w:p w14:paraId="21CD5D74" w14:textId="612A61B9" w:rsidR="00A319E3" w:rsidRDefault="00D447F8" w:rsidP="006B0703">
      <w:pPr>
        <w:jc w:val="right"/>
        <w:rPr>
          <w:szCs w:val="20"/>
          <w:lang w:val="en-IN"/>
        </w:rPr>
      </w:pPr>
      <w:r w:rsidRPr="00D447F8">
        <w:rPr>
          <w:rFonts w:ascii="Latha" w:hAnsi="Latha" w:cs="Arial Unicode MS"/>
          <w:noProof/>
          <w:sz w:val="48"/>
          <w:szCs w:val="44"/>
          <w:cs/>
          <w:lang w:bidi="ta-IN"/>
        </w:rPr>
        <w:t>2 கொரிந்தியர் 13:5</w:t>
      </w:r>
      <w:r w:rsidR="001E3C17">
        <w:t>‬</w:t>
      </w:r>
    </w:p>
    <w:p w14:paraId="7D529813" w14:textId="6BF40504" w:rsidR="00A16250" w:rsidRDefault="00A16250" w:rsidP="00A541FA">
      <w:pPr>
        <w:ind w:right="1676"/>
        <w:rPr>
          <w:szCs w:val="20"/>
          <w:lang w:val="en-IN"/>
        </w:rPr>
      </w:pPr>
    </w:p>
    <w:p w14:paraId="1123076C" w14:textId="77777777" w:rsidR="0006223E" w:rsidRDefault="0006223E" w:rsidP="00B26186">
      <w:pPr>
        <w:ind w:left="1276" w:right="1676" w:hanging="1366"/>
        <w:rPr>
          <w:sz w:val="40"/>
          <w:szCs w:val="32"/>
          <w:lang w:val="en-IN"/>
        </w:rPr>
      </w:pPr>
    </w:p>
    <w:p w14:paraId="0DBDFDE0" w14:textId="540CFEC9" w:rsidR="0006223E" w:rsidRDefault="0006223E" w:rsidP="00B26186">
      <w:pPr>
        <w:ind w:left="1276" w:right="1676" w:hanging="1366"/>
        <w:rPr>
          <w:sz w:val="40"/>
          <w:szCs w:val="32"/>
          <w:lang w:val="en-IN"/>
        </w:rPr>
      </w:pPr>
    </w:p>
    <w:p w14:paraId="7E9EDE02" w14:textId="77777777" w:rsidR="00180974" w:rsidRDefault="00180974" w:rsidP="00B26186">
      <w:pPr>
        <w:ind w:left="1276" w:right="1676" w:hanging="1366"/>
        <w:rPr>
          <w:sz w:val="40"/>
          <w:szCs w:val="32"/>
          <w:lang w:val="en-IN"/>
        </w:rPr>
      </w:pPr>
    </w:p>
    <w:p w14:paraId="34B1FDCE" w14:textId="40F43062" w:rsidR="009F6664" w:rsidRDefault="009F6664" w:rsidP="00B26186">
      <w:pPr>
        <w:ind w:left="1276" w:right="1676" w:hanging="1366"/>
        <w:rPr>
          <w:sz w:val="40"/>
          <w:szCs w:val="32"/>
          <w:lang w:val="en-IN"/>
        </w:rPr>
      </w:pPr>
    </w:p>
    <w:p w14:paraId="72F0FF35" w14:textId="227B8BC4" w:rsidR="00DD142E" w:rsidRDefault="00DD142E" w:rsidP="00B26186">
      <w:pPr>
        <w:ind w:left="1276" w:right="1676" w:hanging="1366"/>
        <w:rPr>
          <w:sz w:val="40"/>
          <w:szCs w:val="32"/>
          <w:lang w:val="en-IN"/>
        </w:rPr>
      </w:pPr>
    </w:p>
    <w:p w14:paraId="78ADAD40" w14:textId="39DC624B" w:rsidR="00DD142E" w:rsidRDefault="00DD142E" w:rsidP="00B26186">
      <w:pPr>
        <w:ind w:left="1276" w:right="1676" w:hanging="1366"/>
        <w:rPr>
          <w:sz w:val="40"/>
          <w:szCs w:val="32"/>
          <w:lang w:val="en-IN"/>
        </w:rPr>
      </w:pPr>
    </w:p>
    <w:p w14:paraId="56B39C67" w14:textId="1DED3E12" w:rsidR="00DD142E" w:rsidRDefault="00DD142E" w:rsidP="00B26186">
      <w:pPr>
        <w:ind w:left="1276" w:right="1676" w:hanging="1366"/>
        <w:rPr>
          <w:sz w:val="40"/>
          <w:szCs w:val="32"/>
          <w:lang w:val="en-IN"/>
        </w:rPr>
      </w:pPr>
    </w:p>
    <w:p w14:paraId="7C4F97E2" w14:textId="77777777" w:rsidR="00333DD7" w:rsidRDefault="00333DD7" w:rsidP="00B26186">
      <w:pPr>
        <w:ind w:left="1276" w:right="1676" w:hanging="1366"/>
        <w:rPr>
          <w:sz w:val="40"/>
          <w:szCs w:val="32"/>
          <w:lang w:val="en-IN"/>
        </w:rPr>
      </w:pPr>
    </w:p>
    <w:p w14:paraId="08F8D302" w14:textId="77777777" w:rsidR="00DD142E" w:rsidRDefault="00DD142E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19FDAC60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34040F6F" w:rsidR="00B26186" w:rsidRPr="00DE61B0" w:rsidRDefault="00DE61B0" w:rsidP="005139B1">
      <w:pPr>
        <w:ind w:left="1276" w:right="1676" w:hanging="1366"/>
        <w:rPr>
          <w:sz w:val="22"/>
          <w:szCs w:val="22"/>
        </w:rPr>
      </w:pPr>
      <w:r>
        <w:rPr>
          <w:sz w:val="28"/>
          <w:szCs w:val="28"/>
        </w:rPr>
        <w:t xml:space="preserve"> </w:t>
      </w:r>
    </w:p>
    <w:p w14:paraId="7EAE4406" w14:textId="7FB6ED13" w:rsidR="00F42272" w:rsidRPr="0017278E" w:rsidRDefault="001C525E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63E5E" w14:textId="77777777" w:rsidR="001C525E" w:rsidRDefault="001C525E" w:rsidP="00A01902">
      <w:r>
        <w:separator/>
      </w:r>
    </w:p>
  </w:endnote>
  <w:endnote w:type="continuationSeparator" w:id="0">
    <w:p w14:paraId="691ECB86" w14:textId="77777777" w:rsidR="001C525E" w:rsidRDefault="001C525E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AD381" w14:textId="77777777" w:rsidR="001C525E" w:rsidRDefault="001C525E" w:rsidP="00A01902">
      <w:r>
        <w:separator/>
      </w:r>
    </w:p>
  </w:footnote>
  <w:footnote w:type="continuationSeparator" w:id="0">
    <w:p w14:paraId="63161C7C" w14:textId="77777777" w:rsidR="001C525E" w:rsidRDefault="001C525E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1C525E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42B7E"/>
    <w:rsid w:val="00046977"/>
    <w:rsid w:val="0005642F"/>
    <w:rsid w:val="000565E2"/>
    <w:rsid w:val="00057132"/>
    <w:rsid w:val="0006223E"/>
    <w:rsid w:val="000742E4"/>
    <w:rsid w:val="00075998"/>
    <w:rsid w:val="000843A9"/>
    <w:rsid w:val="000866AC"/>
    <w:rsid w:val="000931F1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35BE5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2BBE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40936"/>
    <w:rsid w:val="00D447F8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A7D5A"/>
    <w:rsid w:val="00DC170E"/>
    <w:rsid w:val="00DC18DC"/>
    <w:rsid w:val="00DC5557"/>
    <w:rsid w:val="00DD142E"/>
    <w:rsid w:val="00DD3E7E"/>
    <w:rsid w:val="00DD515F"/>
    <w:rsid w:val="00DD59E4"/>
    <w:rsid w:val="00DE31BA"/>
    <w:rsid w:val="00DE3DC2"/>
    <w:rsid w:val="00DE4732"/>
    <w:rsid w:val="00DE49B6"/>
    <w:rsid w:val="00DE61B0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B1C11"/>
    <w:rsid w:val="004C413F"/>
    <w:rsid w:val="004D157E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907DA4"/>
    <w:rsid w:val="00920669"/>
    <w:rsid w:val="0094430A"/>
    <w:rsid w:val="00954135"/>
    <w:rsid w:val="00972111"/>
    <w:rsid w:val="00982604"/>
    <w:rsid w:val="00997A1D"/>
    <w:rsid w:val="009B7817"/>
    <w:rsid w:val="009D2E65"/>
    <w:rsid w:val="009D2FEA"/>
    <w:rsid w:val="00A16EBC"/>
    <w:rsid w:val="00A2415F"/>
    <w:rsid w:val="00A3729C"/>
    <w:rsid w:val="00A423EB"/>
    <w:rsid w:val="00A45F2D"/>
    <w:rsid w:val="00A522AF"/>
    <w:rsid w:val="00A52ADF"/>
    <w:rsid w:val="00A6483E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338A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2021-03-14T18:17:00Z</cp:lastPrinted>
  <dcterms:created xsi:type="dcterms:W3CDTF">2021-03-18T23:14:00Z</dcterms:created>
  <dcterms:modified xsi:type="dcterms:W3CDTF">2021-03-18T23:14:00Z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