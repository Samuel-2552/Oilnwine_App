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0938A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C28A321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564ED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53962A4" w14:textId="77777777" w:rsidR="00564EDA" w:rsidRPr="00564EDA" w:rsidRDefault="00564EDA" w:rsidP="00564ED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64ED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33:40-35:34</w:t>
                  </w:r>
                </w:p>
                <w:p w14:paraId="2589FEA7" w14:textId="77777777" w:rsidR="00564EDA" w:rsidRPr="00564EDA" w:rsidRDefault="00564EDA" w:rsidP="00564ED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64ED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5:12-28</w:t>
                  </w:r>
                </w:p>
                <w:p w14:paraId="39FB14AD" w14:textId="77777777" w:rsidR="00564EDA" w:rsidRPr="00564EDA" w:rsidRDefault="00564EDA" w:rsidP="00564ED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64ED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65:1-13</w:t>
                  </w:r>
                </w:p>
                <w:p w14:paraId="3F50C377" w14:textId="7054F9AD" w:rsidR="009A0942" w:rsidRPr="007A1E95" w:rsidRDefault="00564EDA" w:rsidP="00564ED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64ED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938A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938A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0938A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2C109A4" w14:textId="77777777" w:rsidR="00564EDA" w:rsidRPr="00564EDA" w:rsidRDefault="00564EDA" w:rsidP="00564ED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சபையானது தேவ ஜனங்களை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தேவனுக்காக கடினமாக உழைக்கவும் பிரயாசப்படவும் வற்புறுத்துகிறது. நம்மைச் சுற்றியுள்ள சபைகளின் முக்கியத்துவம் சேவையிலும்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தேவனுக்காக சில கிரியைகளை செய்வதிலும் காணப்படுகிறது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தம்முடைய சாட்சியத்தைக் குறித்து அதிக அக்கறை கொண்டிருக்கிறார்.</w:t>
      </w:r>
    </w:p>
    <w:p w14:paraId="129B81DE" w14:textId="77777777" w:rsidR="00564EDA" w:rsidRPr="00564EDA" w:rsidRDefault="00564EDA" w:rsidP="00564ED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55E76D81" w14:textId="0454419F" w:rsidR="00D447F8" w:rsidRPr="00D447F8" w:rsidRDefault="00564EDA" w:rsidP="00564EDA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வெளிப்படுத்துதலில் உள்ள ஏழு சபைகள்களும் அவருடைய சாட்சியத்தின் வெளிச்சத்தில் நியாயந்தீர்க்கப்பட்டன. அவருடைய சாட்சியத்தின் வெளிச்சத்தை வெளிப்படுத்துவதற்காக இந்த 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சபைகள்கள் எழுப்பப்பட்டன. இந்த நோக்கத்திற்காக அவைகள் ஏற்படுத்தப்பட்டன. ஆனால்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அவருடைய சாட்சியத்தைத் தாங்கத் தவறியபோது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​​அது தொடர்வதற்கு தார்மீகமாகவும் ஆவிக்குரிய ரீதியிலும் அடிப்படைத் தகுதியை இழந்து விட்டது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​​ஆகவே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நியாயத்தீர்ப்பு சபையின் மீது வந்தது! தேவன் இன்று தமது நியாயத்தீர்ப்புகளின் தரத்தின் நிலையை மாற்றி விடடாரா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இல்லை! தேவ ஜனங்கள் இன்று தங்கள் இரட்சிப்பின் நோக்கத்தை இழந்துவிட்டார்கள். சபைகள் இன்று மனிதனுக்குப் பிரியமும் நலமுமான சமூகப் பணிகளுக்கான ஒரு தளமாகவும்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அரசியல் மற்றும் பிற நடவடிக்கைகளுக்கான ஒரு களமாகவும் மாறிவிட்டன. நம்மைச் சுற்றிலும் பார்க்கும்போது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​​இயேசு கிறிஸ்துவின் சாட்சியைக் குறித்து சபை அக்கறை காட்டவில்லை என்பதைக் காண்கிறோம்: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4" style="position:absolute;left:0;text-align:left;margin-left:-8.35pt;margin-top:731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தனது சொந்த ஊழியம்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பெயர்</w:t>
      </w:r>
      <w:r w:rsidRPr="00564ED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ராஜ்யத்தின் </w:t>
      </w:r>
      <w:r w:rsidRPr="00564ED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விரிவாக்கத்தில் அதிகம் அக்கறை காட்டுகிறதாயிருக்கிறது!</w:t>
      </w:r>
    </w:p>
    <w:p w14:paraId="7B387461" w14:textId="667B043D" w:rsidR="00DD142E" w:rsidRDefault="000938AE" w:rsidP="00DE09CC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0938AE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6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0938A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434D621" w:rsidR="00DE09CC" w:rsidRPr="00DE09CC" w:rsidRDefault="00564EDA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விசுவாசத்தின் நல்ல போராட்டத்தைப் போராடு</w:t>
      </w: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நித்தியஜீவனைப் பற்றிக்கொள்</w:t>
      </w: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அதற்காகவே நீ அழைக்கப்பட்டாய்</w:t>
      </w: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அநேக சாட்சிகளுக்கு முன்பாக நல்ல அறிக்கைபண்ணினவனுமாயிருக்கிறாய்.</w:t>
      </w:r>
    </w:p>
    <w:p w14:paraId="21CD5D74" w14:textId="2AC8BA17" w:rsidR="00A319E3" w:rsidRDefault="00564EDA" w:rsidP="00DE09CC">
      <w:pPr>
        <w:jc w:val="right"/>
        <w:rPr>
          <w:szCs w:val="20"/>
          <w:lang w:val="en-IN"/>
        </w:rPr>
      </w:pPr>
      <w:r w:rsidRPr="00564ED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தீமோத்தேயு 6:12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471150F3" w14:textId="77777777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121B4489" w14:textId="77777777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7D63E911" w14:textId="1B5DE5FE" w:rsidR="00B20D7C" w:rsidRDefault="00B20D7C" w:rsidP="00B26186">
      <w:pPr>
        <w:ind w:left="1276" w:right="1676" w:hanging="1366"/>
        <w:rPr>
          <w:sz w:val="40"/>
          <w:szCs w:val="32"/>
          <w:lang w:val="en-IN"/>
        </w:rPr>
      </w:pPr>
    </w:p>
    <w:p w14:paraId="31471530" w14:textId="77777777" w:rsidR="008B61EC" w:rsidRDefault="008B61EC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3B21090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0938A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966E0" w14:textId="77777777" w:rsidR="000938AE" w:rsidRDefault="000938AE" w:rsidP="00A01902">
      <w:r>
        <w:separator/>
      </w:r>
    </w:p>
  </w:endnote>
  <w:endnote w:type="continuationSeparator" w:id="0">
    <w:p w14:paraId="588D301B" w14:textId="77777777" w:rsidR="000938AE" w:rsidRDefault="000938A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632C" w14:textId="77777777" w:rsidR="000938AE" w:rsidRDefault="000938AE" w:rsidP="00A01902">
      <w:r>
        <w:separator/>
      </w:r>
    </w:p>
  </w:footnote>
  <w:footnote w:type="continuationSeparator" w:id="0">
    <w:p w14:paraId="04600568" w14:textId="77777777" w:rsidR="000938AE" w:rsidRDefault="000938A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0938A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2021-03-22T02:40:00Z</dcterms:created>
  <dcterms:modified xsi:type="dcterms:W3CDTF">2021-03-22T02:40:00Z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