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FE5C06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2C26B0F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52F5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06223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680E7A8" w14:textId="77777777" w:rsidR="0006223E" w:rsidRPr="0006223E" w:rsidRDefault="0006223E" w:rsidP="0006223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6223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19:1-20:29</w:t>
                  </w:r>
                </w:p>
                <w:p w14:paraId="2A43FDB6" w14:textId="77777777" w:rsidR="0006223E" w:rsidRPr="0006223E" w:rsidRDefault="0006223E" w:rsidP="0006223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6223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1:1-25</w:t>
                  </w:r>
                </w:p>
                <w:p w14:paraId="0D68F541" w14:textId="77777777" w:rsidR="0006223E" w:rsidRPr="0006223E" w:rsidRDefault="0006223E" w:rsidP="0006223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6223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56:1-13</w:t>
                  </w:r>
                </w:p>
                <w:p w14:paraId="3F50C377" w14:textId="0E9572B1" w:rsidR="009A0942" w:rsidRPr="007A1E95" w:rsidRDefault="0006223E" w:rsidP="0006223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6223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E5C0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E5C0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E5C0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2D1D442" w14:textId="3F37350E" w:rsidR="0006223E" w:rsidRPr="0006223E" w:rsidRDefault="0006223E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06223E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“திருப்தியடைந்தவன் தேன்கூட்டையும் மிதிப்பான்</w:t>
      </w:r>
      <w:r w:rsidRPr="0006223E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; </w:t>
      </w:r>
      <w:r w:rsidRPr="0006223E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பசியுள்ளவனுக்கோ கசப்பான பதார்த்தங்களும் தித்திப்</w:t>
      </w:r>
      <w:r w:rsidRPr="0006223E">
        <w:rPr>
          <w:rFonts w:ascii="Latha" w:hAnsi="Latha" w:cs="Arial Unicode MS" w:hint="cs"/>
          <w:b/>
          <w:bCs/>
          <w:noProof/>
          <w:sz w:val="52"/>
          <w:szCs w:val="48"/>
          <w:cs/>
          <w:lang w:val="ta-IN" w:bidi="ta-IN"/>
        </w:rPr>
        <w:t xml:space="preserve"> </w:t>
      </w:r>
      <w:r w:rsidRPr="0006223E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பாயிருக்கும்.”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(நீதிமொழிகள் 27: 7). இந்த வசனம் இன்று பல விசுவாசிகளின் வாழ்க்கையிலும் உண்மையா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யிருக்கிறது. தேவனின் வார்த்தையை அவர்கள் வெறுக்கிறார்கள். </w:t>
      </w:r>
      <w:r w:rsidRPr="0006223E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"நீங்கள் ஏன் ஒரே காரியங்களை மீண்டும் மீண்டும் சொல்கிறீர்கள்</w:t>
      </w:r>
      <w:r w:rsidRPr="0006223E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>?"</w:t>
      </w:r>
      <w:r w:rsidRPr="0006223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சிலர் என்னிடம் கேட்கிறார்கள்.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அவர்களுக்காக மிகவும் வருந்துகிறேன். அவர்களின் ஆவியின் வறுமையை அவர்களால் காண முடியவில்லை! கேட்பதுதான் ‘அறிந்துக் கொள்கிறது’ என்று அவர்கள் நினைக்கிறார்கள். பரிசுத்தவான்களே</w:t>
      </w:r>
      <w:r w:rsidRPr="0006223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கேட்பது அறிந்துக் கொள்வதல்ல! எனவே</w:t>
      </w:r>
      <w:r w:rsidRPr="0006223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வார்த்தையைக் கேட்பது மட்டுமல்லாமல் அவைகளை நிதானித்து அறிந்து கொள்ளவும் வேண்டும். அன்பானவர்களே</w:t>
      </w:r>
      <w:r w:rsidRPr="0006223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ஒவ்வொரு வார்த்தையையும் நாம் பகுத்தறிய வேண்டும்</w:t>
      </w:r>
      <w:r w:rsidRPr="0006223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</w:t>
      </w:r>
      <w:r w:rsidRPr="0006223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எப்போதும் எல்லாவற்றையும் நிதானிக்கிறவராயிருக்கிறார்.</w:t>
      </w:r>
    </w:p>
    <w:p w14:paraId="36C8B933" w14:textId="77777777" w:rsidR="0006223E" w:rsidRPr="0006223E" w:rsidRDefault="0006223E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4B27D6E" w14:textId="0959E410" w:rsidR="00DE61B0" w:rsidRDefault="0006223E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0" style="position:absolute;left:0;text-align:left;margin-left:-10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ஆவியானவர்</w:t>
      </w:r>
      <w:r w:rsidRPr="0006223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வாழ்வில் கிரியை செய்ய வேண்டும்</w:t>
      </w:r>
      <w:r w:rsidRPr="0006223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அவ்வாறு செய்ய நாம் அவருக்கு நேரமும் இடமும் கொடுக்க வேண்டும். நம் வாழ்வில் இயேசுவின் நாமத்திற்கு எதிராக  நிற்கிறது என்ன என்பதை ஆவியானவர் அறிவார். சில நேரங்களில் வேதாமத்திலிருந்து பழக்கமான பகுதிகளை மட்டுமே படிக்க நாம் ஆசைப்படுகிறோம்.  இதனால் நாம் ஏமாற்றப்பட்டு</w:t>
      </w:r>
      <w:r w:rsidRPr="0006223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சத்தியத்தைப் புரிந்து கொள்வதற்கும் ​​வார்த்தைகளில் ஆவியானவர் சொல்வதைக் கேட்கவும் தவறிவிடுகிறோம். பிரியமானவர்களே</w:t>
      </w:r>
      <w:r w:rsidRPr="0006223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ஒவ்வொரு வார்த்தையையும் </w:t>
      </w:r>
      <w:r w:rsidRPr="0006223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நாம் கவனமாக பகுத்தறிய வேண்டும். நாம் அவற்றை நிதானிக்க வேண்டும். தேவன் எப்போதும் எல்லாவற்றையும் நிதானிக்கிறவராயிருக்கிறார். அவர் எப்போதும் தம்முடைய நித்திய நோக்கங்களின் அடிப்படையில் அவற்றைப் பார்க்கிறார்.</w:t>
      </w:r>
    </w:p>
    <w:p w14:paraId="6094E1E4" w14:textId="77777777" w:rsidR="0006223E" w:rsidRDefault="0006223E" w:rsidP="0006223E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FE5C06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65.4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FE5C0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023F4B60" w:rsidR="008D2BBE" w:rsidRPr="008D2BBE" w:rsidRDefault="0006223E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6223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பொறுமையினால் உங்கள் ஆத்துமாக்களைக் காத்துக்கொள்ளுங்கள்.</w:t>
      </w:r>
    </w:p>
    <w:p w14:paraId="21CD5D74" w14:textId="6965C7AB" w:rsidR="00A319E3" w:rsidRDefault="0006223E" w:rsidP="006B0703">
      <w:pPr>
        <w:jc w:val="right"/>
        <w:rPr>
          <w:szCs w:val="20"/>
          <w:lang w:val="en-IN"/>
        </w:rPr>
      </w:pPr>
      <w:r w:rsidRPr="0006223E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21:19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1123076C" w14:textId="77777777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0DBDFDE0" w14:textId="77777777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9FDAC60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FE5C0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1E516" w14:textId="77777777" w:rsidR="00FE5C06" w:rsidRDefault="00FE5C06" w:rsidP="00A01902">
      <w:r>
        <w:separator/>
      </w:r>
    </w:p>
  </w:endnote>
  <w:endnote w:type="continuationSeparator" w:id="0">
    <w:p w14:paraId="405184F0" w14:textId="77777777" w:rsidR="00FE5C06" w:rsidRDefault="00FE5C0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C6A67" w14:textId="77777777" w:rsidR="00FE5C06" w:rsidRDefault="00FE5C06" w:rsidP="00A01902">
      <w:r>
        <w:separator/>
      </w:r>
    </w:p>
  </w:footnote>
  <w:footnote w:type="continuationSeparator" w:id="0">
    <w:p w14:paraId="60529E16" w14:textId="77777777" w:rsidR="00FE5C06" w:rsidRDefault="00FE5C0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E5C0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05C04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423EB"/>
    <w:rsid w:val="00A45F2D"/>
    <w:rsid w:val="00A522AF"/>
    <w:rsid w:val="00A52AD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2021-03-12T23:45:00Z</dcterms:created>
  <dcterms:modified xsi:type="dcterms:W3CDTF">2021-03-12T23:45:00Z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