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9B155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88E9320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9832F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23D73BA" w14:textId="77777777" w:rsidR="009832F0" w:rsidRPr="009832F0" w:rsidRDefault="009832F0" w:rsidP="009832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832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9:1-10:22</w:t>
                  </w:r>
                </w:p>
                <w:p w14:paraId="5A8D5300" w14:textId="77777777" w:rsidR="009832F0" w:rsidRPr="009832F0" w:rsidRDefault="009832F0" w:rsidP="009832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832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8:4-21</w:t>
                  </w:r>
                </w:p>
                <w:p w14:paraId="7AB61C2F" w14:textId="77777777" w:rsidR="009832F0" w:rsidRPr="009832F0" w:rsidRDefault="009832F0" w:rsidP="009832F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832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69:19-36</w:t>
                  </w:r>
                </w:p>
                <w:p w14:paraId="3F50C377" w14:textId="37643A93" w:rsidR="009A0942" w:rsidRPr="007A1E95" w:rsidRDefault="009832F0" w:rsidP="009832F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832F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12:2-3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B155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B155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B155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8CB99CD" w14:textId="6D1E9DD7" w:rsidR="009832F0" w:rsidRPr="009832F0" w:rsidRDefault="009832F0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ஊழியத்தில் காரியசித்தியும் வெற்றியும் ஆதிக்கம் செலுத்துகிறது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லாபமும் வணிக ஆதாயமும் முதலிடம் எடுத்துள்ளன. தொலைக்காட்சியில் உள்ள மத சேனல்கள்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ஜனங்களைக் கட்டுப்படுத்தும் வணிக ரீதியான காரியங்களால் பிடிக்கப்பட்டிருப்பதற்கு பல சான்றுகளை வழங்குகின்றன.  அவர்களின் பல திட்டங்களும் அறிய முடியாத ஒரு சாத்தானுக்குரிய முறன்பாட்டையும் விலகலையும் பிரதிபலிக்கின்றன. பல பிரசங்கியார்களும் தலைவர்களும் முக்கியமான ஆவிக்குரிய காரியங்களை விட்டுவிட்டு செழிப்பு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பூமிக்குரிய ஆசீர்வாதம்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செல்வம் இவைகளைக் குறித்து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பிரசங்கிக்கிறார்கள். ஆகையால்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கிறிஸ்துவின் சாயலும் தன்மையும்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இந்த பாவ நோயுற்ற உலகத்தை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ஜீவனுள்ள தேவனிடம் ஈர்ப்பதில்லை!</w:t>
      </w:r>
    </w:p>
    <w:p w14:paraId="05D80B11" w14:textId="77777777" w:rsidR="009832F0" w:rsidRPr="009832F0" w:rsidRDefault="009832F0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67758D92" w14:textId="21D72F2A" w:rsidR="009832F0" w:rsidRDefault="009832F0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7" style="position:absolute;left:0;text-align:left;margin-left:-13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“நீங்கள் பணக்காரர் இல்லையென்றால்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மகிமைப்படுத்தப்பட முடியாது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தேவனை மகிமைப்படுத்த மாட்டீர்கள்!" என்று தொலைக்காட்சியில்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போதகர் பிரசங்கிப்பதைக் கேட்டேன்.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செழிப்பும்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இயற்கை ஆசீர்வாதமும்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செல்வமும் நம் வாழ்வில் தேவனின் ஆசீர்வாதத்தின் அடையாளம் என்று அத்தகையவர்கள் வலியுறுத்துகின்றனர். செழிப்பும் காரியசித்தியும்தான் நம் வாழ்க்கையை தேவன் ஏற்றுக்கொள்வதற்கான அடையாளமாகும் என்று சாத்தான் அவர்களுக்கு உணர்த்தியுள்ளான்.  ஆகவே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காரியசித்தியும் ஆதாயங்களும் ஜீவனுள்ள தேவனைப் பின்பற்றுவதற்கான அழைப்பிலிருந்து ஜனங்களை விலக்கிவிட்டன.  அப்போஸ்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தலனாகிய பவுல்</w:t>
      </w:r>
      <w:r w:rsidRPr="009832F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புதிய ஏற்பாட்டு </w:t>
      </w:r>
      <w:r w:rsidRPr="009832F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விசுவாசிகளுக்கு இந்தக் காரியத்தைக் குறித்து எச்சரிக்கிறார்.  அவர்கள் காரியசித்தி என்று அழைப்பது தேவனுக்கு அருகில் இருக்க விரும்புவதிலிருந்து அவர்களைத் விலக்கிவிட்டது. இயற்கையான காரியசித்தியை விரும்புகிற பல பிரசங்கியார்கள் தங்கள் அபிஷேகத்தை இழந்துவிட்டார்கள். காரியசித்தியையும் வெற்றியையும் நாடுவது பலரின் ஆவிக்குரிய வளர்ச்சியைக் குறைத்துவிட்டது.</w:t>
      </w:r>
    </w:p>
    <w:p w14:paraId="546F0A31" w14:textId="3E553F98" w:rsidR="00BC15BE" w:rsidRDefault="009B155E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9B155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6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9B155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2F5C487" w:rsidR="00DE09CC" w:rsidRPr="00DE09CC" w:rsidRDefault="009832F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சகலவிதமான கசப்பும்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கோபமும்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மூர்க்கமும்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கூக்குரலும்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தூஷணமும்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 எந்தத் துர்க்குணமும் உங்களைவிட்டு நீங்கக்கடவது.</w:t>
      </w:r>
    </w:p>
    <w:p w14:paraId="31471530" w14:textId="7D644BA3" w:rsidR="008B61EC" w:rsidRPr="00BC15BE" w:rsidRDefault="009832F0" w:rsidP="00BC15BE">
      <w:pPr>
        <w:jc w:val="right"/>
        <w:rPr>
          <w:szCs w:val="20"/>
          <w:lang w:val="en-IN"/>
        </w:rPr>
      </w:pPr>
      <w:r w:rsidRPr="009832F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4:31</w:t>
      </w:r>
      <w:bdo w:val="ltr">
        <w:r w:rsidR="001E3C17">
          <w:t>‬</w:t>
        </w:r>
        <w:r w:rsidR="009B155E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C91D9D7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39CC0BA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08C72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D299AC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6A6068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E5EBAA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A46339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55468A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E4D3F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AA56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4D7C7C0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752C125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82B29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AEBBF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CE24A86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853B4B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FF56B6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D1E70D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EC3E8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1587D9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9B155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4806C" w14:textId="77777777" w:rsidR="009B155E" w:rsidRDefault="009B155E" w:rsidP="00A01902">
      <w:r>
        <w:separator/>
      </w:r>
    </w:p>
  </w:endnote>
  <w:endnote w:type="continuationSeparator" w:id="0">
    <w:p w14:paraId="5AC42D4D" w14:textId="77777777" w:rsidR="009B155E" w:rsidRDefault="009B155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015E6" w14:textId="77777777" w:rsidR="009B155E" w:rsidRDefault="009B155E" w:rsidP="00A01902">
      <w:r>
        <w:separator/>
      </w:r>
    </w:p>
  </w:footnote>
  <w:footnote w:type="continuationSeparator" w:id="0">
    <w:p w14:paraId="5D8B4327" w14:textId="77777777" w:rsidR="009B155E" w:rsidRDefault="009B155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B155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125D"/>
    <w:rsid w:val="007229DA"/>
    <w:rsid w:val="007275A4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2021-03-28T00:53:00Z</dcterms:created>
  <dcterms:modified xsi:type="dcterms:W3CDTF">2021-03-28T00:53:00Z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