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D96B02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5B09F60" w:rsidR="009A0942" w:rsidRPr="0078461A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253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F4496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5FC5C19" w14:textId="77777777" w:rsidR="00F44968" w:rsidRPr="00F44968" w:rsidRDefault="00F44968" w:rsidP="00F4496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4496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உபாகமம் 11:1-12:32</w:t>
                  </w:r>
                </w:p>
                <w:p w14:paraId="3D65DE8F" w14:textId="77777777" w:rsidR="00F44968" w:rsidRPr="00F44968" w:rsidRDefault="00F44968" w:rsidP="00F4496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4496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8:22-39</w:t>
                  </w:r>
                </w:p>
                <w:p w14:paraId="0817E5A0" w14:textId="77777777" w:rsidR="00F44968" w:rsidRPr="00F44968" w:rsidRDefault="00F44968" w:rsidP="00F4496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4496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70:1-5</w:t>
                  </w:r>
                </w:p>
                <w:p w14:paraId="3F50C377" w14:textId="17D0DE27" w:rsidR="009A0942" w:rsidRPr="007A1E95" w:rsidRDefault="00F44968" w:rsidP="00F44968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F4496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12:4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96B02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96B02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D96B02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7758D92" w14:textId="42217E9C" w:rsidR="009832F0" w:rsidRDefault="00F44968" w:rsidP="00F44968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கர்த்தராகிய இயேசு கிறிஸ்துவின் பூமிக்குரிய வாழ்க்கையும் ஊழியமும் தோல்வியைப்போல இருந்ததை நாம் காண்கிறோம். கர்த்தருடைய ஊழியத்தை பொருத்தவரை பலருக்கும்</w:t>
      </w:r>
      <w:r w:rsidRPr="00F449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வாழ்க்கையானது தோல்வியாகத் தோன்றியது. "ஏனெனில் அவர் பலவீனத்தால் சிலுவையில் அறையப்பட்டிருந்தும்</w:t>
      </w:r>
      <w:r w:rsidRPr="00F449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வல்லமையினால் பிழைத்திருக்கிறார்</w:t>
      </w:r>
      <w:r w:rsidRPr="00F44968">
        <w:rPr>
          <w:rFonts w:ascii="Latha" w:hAnsi="Latha" w:cs="Arial Unicode MS"/>
          <w:noProof/>
          <w:sz w:val="52"/>
          <w:szCs w:val="48"/>
          <w:lang w:val="ta-IN"/>
        </w:rPr>
        <w:t xml:space="preserve">;"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2 கொரி. 13: 4-ல் காண்கிறோம். அவர் ஜனங்களால் புறக்கணிக்கப்பட்டார்</w:t>
      </w:r>
      <w:r w:rsidRPr="00F44968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 அனைவராலும் கைவிடப்பட்டார்.  அவருடைய சீஷர்கள் தங்கள் உயிருக்காக தப்பி ஓடினார்கள். இந்தக் கோணத்தில் இருந்து அவருடைய வாழ்க்கையை நாம்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பார்க்கும்போது</w:t>
      </w:r>
      <w:r w:rsidRPr="00F449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​​அவருடைய பூமிக்குரிய வாழ்க்கையும் ஊழியமும் தோல்வியாகத் தெரிகிறது.  ஆனால் பரலோக பிதா</w:t>
      </w:r>
      <w:r w:rsidRPr="00F449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அவரை எழுப்பி அவருக்கு எல்லா நாமத்திற்கும் மேலான நாமத்தையும் சிங்காசனத்தில் இடத்தையும் கொடுத்தார். பிதா அவரது வாழ்க்கையையும் ஊழியத்தையும் நிரூபித்தார். தோல்வியும் இழப்பும் போன்ற தோற்றங்களை தவறென்று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பிதா பல நூற்றாண்டுகளாக நிரூபித்துள்ளார். பிதா அவருக்கு ஒரு மேலான நாமத்தையும் சிங்காசனத்தையும் கொடுத்தார்</w:t>
      </w:r>
      <w:r w:rsidRPr="00F4496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கைகளின் எல்லா வேலைகளையும் அவர் நிலைநிறுத்தியுள்ளார். அவருடைய காலத்தில் அவர் புறக்கணிக்கப்பட்டும்</w:t>
      </w:r>
      <w:r w:rsidRPr="00F449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நிராகரிக்கப்பட்டும் இருந்தபோதிலும்</w:t>
      </w:r>
      <w:r w:rsidRPr="00F449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 நாமம் உறுதிப்படுத்தப்பட்டு மகிமைப்படுத்தப்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பட்டிருப்பதை பல நூற்றாண்டுகளாக நாம் காண்கிறோம். அது நித்தியத்திற்கும் நீடிக்கும்! இருப்பினும்</w:t>
      </w:r>
      <w:r w:rsidRPr="00F449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 என்னவென்றால்</w:t>
      </w:r>
      <w:r w:rsidRPr="00F449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79" style="position:absolute;left:0;text-align:left;margin-left:-6.3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பூமியில் இருந்த நாட்களில் அவர் பட்ட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பிரயாசங்களின் பலனைக் காணவில்லை! வரவிருக்கும் ஒரு காலத்திற்காக அவர் அதையெல்லாம் செய்தார். ஏனென்றால் “அவர் தமக்குமுன் வைத்திருந்த சந்தோஷத்தின்பொருட்டு</w:t>
      </w:r>
      <w:r w:rsidRPr="00F449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அவமானத்தை எண்ணாமல்</w:t>
      </w:r>
      <w:r w:rsidRPr="00F449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சிலுவையைச் சகித்து</w:t>
      </w:r>
      <w:r w:rsidRPr="00F449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449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சிங்காசனத்தின் வலதுபாரிசத்தில் வீற்றிருக்கிறார்." என்று எபிரேய எழுத்தாளர் எபி. 12: 2-ல் கூறுகிறார்.</w:t>
      </w:r>
    </w:p>
    <w:p w14:paraId="546F0A31" w14:textId="3E553F98" w:rsidR="00BC15BE" w:rsidRDefault="00D96B02" w:rsidP="009832F0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D96B02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16.8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D96B02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2F9B645C" w:rsidR="00DE09CC" w:rsidRPr="00DE09CC" w:rsidRDefault="00F44968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F4496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சுயாதீனப்பிரமாணத்தினால் நியாயத்தீர்ப்படைய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F4496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ப்போகிறவர்களாய் அதற்கேற்றபடி பேசி</w:t>
      </w:r>
      <w:r w:rsidRPr="00F4496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4496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அதற்கேற்றபடி செய்யுங்கள்</w:t>
      </w:r>
      <w:r w:rsidR="009832F0" w:rsidRPr="009832F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31471530" w14:textId="629330E8" w:rsidR="008B61EC" w:rsidRPr="00BC15BE" w:rsidRDefault="00F44968" w:rsidP="00BC15BE">
      <w:pPr>
        <w:jc w:val="right"/>
        <w:rPr>
          <w:szCs w:val="20"/>
          <w:lang w:val="en-IN"/>
        </w:rPr>
      </w:pPr>
      <w:r w:rsidRPr="00F4496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யாக்கோபு 2:12</w:t>
      </w:r>
      <w:bdo w:val="ltr">
        <w:r w:rsidR="001E3C17">
          <w:t>‬</w:t>
        </w:r>
        <w:r w:rsidR="009B155E">
          <w:t>‬</w:t>
        </w:r>
        <w:r w:rsidR="00D96B02">
          <w:t>‬</w:t>
        </w:r>
      </w:bdo>
    </w:p>
    <w:p w14:paraId="1FD0F690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AB7D7C4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1A91FFCF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0AF7153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76AC7A2E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C91D9D7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39CC0BA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5108C728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51D299AC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16A60681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E5EBAA1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FA46339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55468A8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2E4D3F1E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3AA561E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34D7C7C0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752C125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382B298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2FAEBBF3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3CE24A86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F853B4B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7BFF56B6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7BD1E70D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2FEC3E88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31587D9F" w14:textId="1A03089B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16DE54C" w14:textId="700256EB" w:rsidR="00F44968" w:rsidRDefault="00F44968" w:rsidP="00B26186">
      <w:pPr>
        <w:ind w:left="1276" w:right="1676" w:hanging="1366"/>
        <w:rPr>
          <w:sz w:val="40"/>
          <w:szCs w:val="32"/>
          <w:lang w:val="en-IN"/>
        </w:rPr>
      </w:pPr>
    </w:p>
    <w:p w14:paraId="24CD6C10" w14:textId="77777777" w:rsidR="00F44968" w:rsidRDefault="00F44968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4D5A5324" w:rsidR="00B26186" w:rsidRPr="00D374D5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EAE4406" w14:textId="7FB6ED13" w:rsidR="00F42272" w:rsidRPr="0017278E" w:rsidRDefault="00D96B02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84E88" w14:textId="77777777" w:rsidR="00D96B02" w:rsidRDefault="00D96B02" w:rsidP="00A01902">
      <w:r>
        <w:separator/>
      </w:r>
    </w:p>
  </w:endnote>
  <w:endnote w:type="continuationSeparator" w:id="0">
    <w:p w14:paraId="5B12741A" w14:textId="77777777" w:rsidR="00D96B02" w:rsidRDefault="00D96B02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7FE04" w14:textId="77777777" w:rsidR="00D96B02" w:rsidRDefault="00D96B02" w:rsidP="00A01902">
      <w:r>
        <w:separator/>
      </w:r>
    </w:p>
  </w:footnote>
  <w:footnote w:type="continuationSeparator" w:id="0">
    <w:p w14:paraId="78ABB1CF" w14:textId="77777777" w:rsidR="00D96B02" w:rsidRDefault="00D96B02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D96B02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125D"/>
    <w:rsid w:val="007229DA"/>
    <w:rsid w:val="007275A4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2021-03-14T18:17:00Z</cp:lastPrinted>
  <dcterms:created xsi:type="dcterms:W3CDTF">2021-03-28T19:15:00Z</dcterms:created>
  <dcterms:modified xsi:type="dcterms:W3CDTF">2021-03-28T19:15:00Z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