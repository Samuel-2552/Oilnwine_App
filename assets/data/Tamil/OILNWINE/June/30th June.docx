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50BC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3762A0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5F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C2620C0" w14:textId="77777777" w:rsidR="004555FB" w:rsidRPr="004555FB" w:rsidRDefault="004555FB" w:rsidP="004555F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555F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17:1-18:12</w:t>
                  </w:r>
                </w:p>
                <w:p w14:paraId="2DC31F5F" w14:textId="77777777" w:rsidR="004555FB" w:rsidRPr="004555FB" w:rsidRDefault="004555FB" w:rsidP="004555F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555F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20:1-38</w:t>
                  </w:r>
                </w:p>
                <w:p w14:paraId="31974D23" w14:textId="77777777" w:rsidR="004555FB" w:rsidRPr="004555FB" w:rsidRDefault="004555FB" w:rsidP="004555F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4555F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148:1-14</w:t>
                  </w:r>
                </w:p>
                <w:p w14:paraId="3F50C377" w14:textId="14771873" w:rsidR="009A0942" w:rsidRPr="007A1E95" w:rsidRDefault="004555FB" w:rsidP="004555F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555F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18:6-7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50BC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50BC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50BC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6CB04EAA" w:rsidR="0071694C" w:rsidRDefault="004555FB" w:rsidP="004555FB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விண்வெளி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அணுசக்தி போன்ற பல காரியங்களை கையாளும்படி முயற்சிக்கிறான்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நடத்தை நெறியிலான சீரழிவை அவனால் இன்னும் சமாளிக்க முடியவில்லை. வேறு எந்த தலைமுறையையும் விட விஞ்ஞான ரீதியாகவும் தொழில்நுட்ப ரீதியாகவும் நாம் முன்னேறியுள்ளோம்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மனிதர்களிடையே ஒரு புதிய வகையான காட்டுமிராண்டித்தனம்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மனிதாபிமானமற்ற தன்மை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கொடுமை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காமம் மற்றும் அழிவு நிலவுகிறது! நாம் அதைப் பற்றி செய்தித்தாள்களில் படித்து செய்திச் சேனல்களில் பார்க்கவும் கேட்கவும் செய்கிறோம். அறிவார்ந்த முன்னேற்றத்தால்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மனிதனின் நடத்தை நெறியிலான வீழ்ச்சியைத் தடுக்க முடியவில்லை. பல விஞ்ஞானிகளும் பூமியில் என்ன நடக்கும் என்று ஆச்சரியப்படுகிறார்கள்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அஞ்சுகிறார்கள். தங்கள் ஆராய்ச்சித் திட்டங்களின் விளைவைக் குறித்து அவர்கள் அஞ்சுகிறார்கள்.   உலகத்தின் பேரழிவைக் குறித்து அவர்கள் எச்சரிக்கிறார்கள்! முன்பை விட இன்று உலகில் அவபக்தியும் அநீதியும் அதிகரித்துள்ளது! உண்மையிலேயே மனிதனின் ஞானம் அதன் உச்சத்தில் இருக்கும் காலத்தில் நாம் வாழ்கிறோம்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மனிதனை பேரழிவுக்கு நேராக் கொண்டு செல்கிறது. அவபக்தியும் அநீதியும் உலகளவில் நிறைந்திருக்கிறது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மத்தியில் உலகத்தின் அதிபதி அரசியலிலும்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சமுதாயத்திலும் மற்றும் உலகத்திலுள்ள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அனைத்திலும் தன்னுடைய சிறந்த புரிதலையும் அறிவையும் வெளிப்படுத்துவதற்காக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தெய்வீகத்திற்கும் ஒரு சிறிய இடத்தை கொடுக்க திட்டமிட்டுள்ளான்.  மனிதனின் ஞானத்தின்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63" style="position:absolute;left:0;text-align:left;margin-left:-8.55pt;margin-top:729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உச்சத்தில்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தெய்வீக காரியங்கள் கூட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அலட்சியமாக கையாளப்படுகின்றன.  எனவே மனிதனால் எல்லாவற்றையும் நிர்வகிக்க முடியும் என்று தோன்றுகிறது</w:t>
      </w:r>
      <w:r w:rsidRPr="004555F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555F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அவனால் தன்னையேக் கட்டுப்படுத்திக் கொள்ள கையாள முடியவில்லை!</w:t>
      </w:r>
      <w:r w:rsidR="00C5101F"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0D19AB54" w14:textId="254D03B5" w:rsidR="00F95A3F" w:rsidRDefault="00B50BCC" w:rsidP="0071694C">
      <w:pPr>
        <w:jc w:val="both"/>
        <w:rPr>
          <w:rFonts w:ascii="Latha" w:hAnsi="Latha" w:cs="Arial Unicode MS"/>
          <w:noProof/>
          <w:sz w:val="28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50EF06A" w14:textId="2929D3C6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B50BCC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B50BC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3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B50BCC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34847AD" w:rsidR="00DE09CC" w:rsidRPr="00DE09CC" w:rsidRDefault="004555F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555F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ஆகிலும் இதைக்குறித்து உங்களுக்கு உண்டாயிருக்கிற அதிகாரம் எவ்விதத்திலும் பலவீனருக்குத் தடுக்கலாகாதபடிக்குப் பாருங்கள்.</w:t>
      </w:r>
    </w:p>
    <w:p w14:paraId="69A5B3B8" w14:textId="3CBC527B" w:rsidR="00C35299" w:rsidRPr="001A286F" w:rsidRDefault="004555FB" w:rsidP="001A286F">
      <w:pPr>
        <w:jc w:val="right"/>
        <w:rPr>
          <w:szCs w:val="20"/>
          <w:lang w:val="en-IN"/>
        </w:rPr>
      </w:pPr>
      <w:r w:rsidRPr="004555F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8:9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1FE02545" w14:textId="75027A2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7B15278F" w14:textId="759B8511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6A4CE192" w14:textId="63AF62D4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A6F5939" w14:textId="7CBEC35C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D599097" w14:textId="300CC78C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755025C4" w14:textId="1EC5BD3A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22F918A3" w14:textId="4932F264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289C39D" w14:textId="3A223D58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E98349B" w14:textId="4026FDC4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2E231C7" w14:textId="2A9C7683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F7B438D" w14:textId="46DB4865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6575322A" w14:textId="5C126F8A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A4DEBC1" w14:textId="2A5A3729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1D5AB5A4" w14:textId="77777777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B6804C8" w14:textId="765735E9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ABC23FC" w14:textId="6EBD233B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68FD8079" w14:textId="60368D7A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27DE7443" w14:textId="1C1EFA3F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21A40EDC" w14:textId="77777777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7777777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50BC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C56D" w14:textId="77777777" w:rsidR="00B50BCC" w:rsidRDefault="00B50BCC" w:rsidP="00A01902">
      <w:r>
        <w:separator/>
      </w:r>
    </w:p>
  </w:endnote>
  <w:endnote w:type="continuationSeparator" w:id="0">
    <w:p w14:paraId="7B7C3EA1" w14:textId="77777777" w:rsidR="00B50BCC" w:rsidRDefault="00B50BC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8497" w14:textId="77777777" w:rsidR="00B50BCC" w:rsidRDefault="00B50BCC" w:rsidP="00A01902">
      <w:r>
        <w:separator/>
      </w:r>
    </w:p>
  </w:footnote>
  <w:footnote w:type="continuationSeparator" w:id="0">
    <w:p w14:paraId="7C265434" w14:textId="77777777" w:rsidR="00B50BCC" w:rsidRDefault="00B50BC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B50BC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676A"/>
    <w:rsid w:val="00127777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2021-06-22T03:55:00Z</cp:lastPrinted>
  <dcterms:created xsi:type="dcterms:W3CDTF">2021-06-30T01:52:00Z</dcterms:created>
  <dcterms:modified xsi:type="dcterms:W3CDTF">2021-06-30T01:52:00Z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