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2E3126"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33.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353ADF19"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E50C21" w:rsidRPr="00E50C21">
                    <w:rPr>
                      <w:rFonts w:ascii="Arial Unicode MS" w:eastAsia="Arial Unicode MS" w:hAnsi="Arial Unicode MS" w:cs="Arial Unicode MS"/>
                      <w:b/>
                      <w:bCs/>
                      <w:color w:val="FFFFFF" w:themeColor="background1"/>
                      <w:sz w:val="48"/>
                      <w:szCs w:val="48"/>
                      <w:cs/>
                      <w:lang w:val="en-IN" w:eastAsia="en-IN" w:bidi="ta-IN"/>
                    </w:rPr>
                    <w:t>ஜூன்</w:t>
                  </w:r>
                  <w:r w:rsidRPr="00772606">
                    <w:rPr>
                      <w:rFonts w:ascii="Arial Unicode MS" w:eastAsia="Arial Unicode MS" w:hAnsi="Arial Unicode MS" w:cs="Arial Unicode MS"/>
                      <w:b/>
                      <w:color w:val="FFFFFF" w:themeColor="background1"/>
                      <w:sz w:val="48"/>
                      <w:szCs w:val="48"/>
                    </w:rPr>
                    <w:t xml:space="preserve"> </w:t>
                  </w:r>
                  <w:r w:rsidR="00827D83">
                    <w:rPr>
                      <w:rFonts w:ascii="Arial Unicode MS" w:eastAsia="Arial Unicode MS" w:hAnsi="Arial Unicode MS" w:cs="Arial Unicode MS"/>
                      <w:b/>
                      <w:color w:val="FFFFFF" w:themeColor="background1"/>
                      <w:sz w:val="48"/>
                      <w:szCs w:val="48"/>
                    </w:rPr>
                    <w:t>2</w:t>
                  </w:r>
                  <w:r w:rsidR="0070705F">
                    <w:rPr>
                      <w:rFonts w:ascii="Arial Unicode MS" w:eastAsia="Arial Unicode MS" w:hAnsi="Arial Unicode MS" w:cs="Arial Unicode MS"/>
                      <w:b/>
                      <w:color w:val="FFFFFF" w:themeColor="background1"/>
                      <w:sz w:val="48"/>
                      <w:szCs w:val="48"/>
                    </w:rPr>
                    <w:t>3</w:t>
                  </w:r>
                  <w:r w:rsidR="001A0F82">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16287253" w14:textId="77777777" w:rsidR="0070705F" w:rsidRPr="0070705F" w:rsidRDefault="0070705F" w:rsidP="0070705F">
                  <w:pPr>
                    <w:jc w:val="right"/>
                    <w:rPr>
                      <w:rFonts w:ascii="Latha" w:hAnsi="Latha" w:cs="Arial Unicode MS"/>
                      <w:b/>
                      <w:bCs/>
                      <w:color w:val="FFFFFF" w:themeColor="background1"/>
                      <w:sz w:val="48"/>
                      <w:szCs w:val="40"/>
                      <w:lang w:bidi="ta-IN"/>
                    </w:rPr>
                  </w:pPr>
                  <w:r w:rsidRPr="0070705F">
                    <w:rPr>
                      <w:rFonts w:ascii="Latha" w:hAnsi="Latha" w:cs="Arial Unicode MS"/>
                      <w:b/>
                      <w:bCs/>
                      <w:color w:val="FFFFFF" w:themeColor="background1"/>
                      <w:sz w:val="48"/>
                      <w:szCs w:val="40"/>
                      <w:cs/>
                      <w:lang w:bidi="ta-IN"/>
                    </w:rPr>
                    <w:t>2 இராஜாக்கள் 4:18-5:27</w:t>
                  </w:r>
                </w:p>
                <w:p w14:paraId="28B6A83B" w14:textId="77777777" w:rsidR="0070705F" w:rsidRPr="0070705F" w:rsidRDefault="0070705F" w:rsidP="0070705F">
                  <w:pPr>
                    <w:jc w:val="right"/>
                    <w:rPr>
                      <w:rFonts w:ascii="Latha" w:hAnsi="Latha" w:cs="Arial Unicode MS"/>
                      <w:b/>
                      <w:bCs/>
                      <w:color w:val="FFFFFF" w:themeColor="background1"/>
                      <w:sz w:val="48"/>
                      <w:szCs w:val="40"/>
                      <w:lang w:bidi="ta-IN"/>
                    </w:rPr>
                  </w:pPr>
                  <w:r w:rsidRPr="0070705F">
                    <w:rPr>
                      <w:rFonts w:ascii="Latha" w:hAnsi="Latha" w:cs="Arial Unicode MS"/>
                      <w:b/>
                      <w:bCs/>
                      <w:color w:val="FFFFFF" w:themeColor="background1"/>
                      <w:sz w:val="48"/>
                      <w:szCs w:val="40"/>
                      <w:cs/>
                      <w:lang w:bidi="ta-IN"/>
                    </w:rPr>
                    <w:t>அப்போஸ்தலர் 15:1-35</w:t>
                  </w:r>
                </w:p>
                <w:p w14:paraId="02609D41" w14:textId="77777777" w:rsidR="0070705F" w:rsidRPr="0070705F" w:rsidRDefault="0070705F" w:rsidP="0070705F">
                  <w:pPr>
                    <w:jc w:val="right"/>
                    <w:rPr>
                      <w:rFonts w:ascii="Latha" w:hAnsi="Latha" w:cs="Arial Unicode MS"/>
                      <w:b/>
                      <w:bCs/>
                      <w:color w:val="FFFFFF" w:themeColor="background1"/>
                      <w:sz w:val="48"/>
                      <w:szCs w:val="40"/>
                      <w:lang w:bidi="ta-IN"/>
                    </w:rPr>
                  </w:pPr>
                  <w:r w:rsidRPr="0070705F">
                    <w:rPr>
                      <w:rFonts w:ascii="Latha" w:hAnsi="Latha" w:cs="Arial Unicode MS"/>
                      <w:b/>
                      <w:bCs/>
                      <w:color w:val="FFFFFF" w:themeColor="background1"/>
                      <w:sz w:val="48"/>
                      <w:szCs w:val="40"/>
                      <w:cs/>
                      <w:lang w:bidi="ta-IN"/>
                    </w:rPr>
                    <w:t>சங்கீதம்  141:1-10</w:t>
                  </w:r>
                </w:p>
                <w:p w14:paraId="3F50C377" w14:textId="4F7D7478" w:rsidR="009A0942" w:rsidRPr="007A1E95" w:rsidRDefault="0070705F" w:rsidP="0070705F">
                  <w:pPr>
                    <w:jc w:val="right"/>
                    <w:rPr>
                      <w:b/>
                      <w:bCs/>
                      <w:sz w:val="32"/>
                      <w:szCs w:val="32"/>
                    </w:rPr>
                  </w:pPr>
                  <w:r w:rsidRPr="0070705F">
                    <w:rPr>
                      <w:rFonts w:ascii="Latha" w:hAnsi="Latha" w:cs="Arial Unicode MS"/>
                      <w:b/>
                      <w:bCs/>
                      <w:color w:val="FFFFFF" w:themeColor="background1"/>
                      <w:sz w:val="48"/>
                      <w:szCs w:val="40"/>
                      <w:cs/>
                      <w:lang w:bidi="ta-IN"/>
                    </w:rPr>
                    <w:t>நீதிமொழி. 17:23</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2E3126"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2E3126"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2E3126"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660874E6" w14:textId="77777777" w:rsidR="0070705F" w:rsidRPr="0070705F" w:rsidRDefault="0070705F" w:rsidP="0070705F">
      <w:pPr>
        <w:ind w:firstLine="720"/>
        <w:jc w:val="both"/>
        <w:rPr>
          <w:rFonts w:ascii="Latha" w:hAnsi="Latha" w:cs="Arial Unicode MS"/>
          <w:noProof/>
          <w:sz w:val="52"/>
          <w:szCs w:val="48"/>
          <w:lang w:val="ta-IN"/>
        </w:rPr>
      </w:pPr>
      <w:r w:rsidRPr="0070705F">
        <w:rPr>
          <w:rFonts w:ascii="Latha" w:hAnsi="Latha" w:cs="Arial Unicode MS"/>
          <w:noProof/>
          <w:sz w:val="52"/>
          <w:szCs w:val="48"/>
          <w:cs/>
          <w:lang w:val="ta-IN" w:bidi="ta-IN"/>
        </w:rPr>
        <w:t>தேவனுடைய ராஜ்யம் ஒரு தனிநபருக்குள் உருவாக்கப்படுகிறது. ஆகவே அது உள்ளான ஒன்று. தேவன் உருவாக்கிக் கொண்டிருக்கிற புதிய மனிதன் இதுதான். அது உள்ளான முறையில் உருவாக்கப்பட்ட ஒன்றாகும். சில வெளிப்பிரகாரமான  செயல்பாடுகளால் அது வராது. அது ஒரு சில காரியங்களை கடைஅபிடிப்பதினால் வருகிறதுமல்ல</w:t>
      </w:r>
      <w:r w:rsidRPr="0070705F">
        <w:rPr>
          <w:rFonts w:ascii="Latha" w:hAnsi="Latha" w:cs="Arial Unicode MS"/>
          <w:noProof/>
          <w:sz w:val="52"/>
          <w:szCs w:val="48"/>
          <w:lang w:val="ta-IN"/>
        </w:rPr>
        <w:t xml:space="preserve">; </w:t>
      </w:r>
      <w:r w:rsidRPr="0070705F">
        <w:rPr>
          <w:rFonts w:ascii="Latha" w:hAnsi="Latha" w:cs="Arial Unicode MS"/>
          <w:noProof/>
          <w:sz w:val="52"/>
          <w:szCs w:val="48"/>
          <w:cs/>
          <w:lang w:val="ta-IN" w:bidi="ta-IN"/>
        </w:rPr>
        <w:t xml:space="preserve">அது உருவாக்கத்தினால் வருகிறதாகும். அது ஒரு நபருக்குள் பரிசுத்த ஆவியினால் உருவாக்கப்படுகிறது. அது சில வெளிப்பிரகாரமான மாற்றங்களாலும் அநுசரிப்புகளாலும் வருகிறதுமல்ல. அது உள்ளான </w:t>
      </w:r>
      <w:r w:rsidRPr="0070705F">
        <w:rPr>
          <w:rFonts w:ascii="Latha" w:hAnsi="Latha" w:cs="Arial Unicode MS"/>
          <w:noProof/>
          <w:sz w:val="52"/>
          <w:szCs w:val="48"/>
          <w:cs/>
          <w:lang w:val="ta-IN" w:bidi="ta-IN"/>
        </w:rPr>
        <w:lastRenderedPageBreak/>
        <w:t>விதத்தில் உருவாக்கப்படுகிறது. சில வெளிப்பிரகாரமான விதிமுறைகளையும் ஒழுங்குகளையும் பின்பற்றுவதன் மூலம் கிறிஸ்துவின் ஜீவன் உருவாக்கப்பட முடியாது.</w:t>
      </w:r>
    </w:p>
    <w:p w14:paraId="6D798B45" w14:textId="77777777" w:rsidR="0070705F" w:rsidRPr="0070705F" w:rsidRDefault="0070705F" w:rsidP="0070705F">
      <w:pPr>
        <w:ind w:firstLine="720"/>
        <w:jc w:val="both"/>
        <w:rPr>
          <w:rFonts w:ascii="Latha" w:hAnsi="Latha" w:cs="Arial Unicode MS"/>
          <w:noProof/>
          <w:sz w:val="52"/>
          <w:szCs w:val="48"/>
          <w:lang w:val="ta-IN"/>
        </w:rPr>
      </w:pPr>
    </w:p>
    <w:p w14:paraId="39C09002" w14:textId="1121F759" w:rsidR="0071694C" w:rsidRDefault="0070705F" w:rsidP="0070705F">
      <w:pPr>
        <w:ind w:firstLine="720"/>
        <w:jc w:val="both"/>
        <w:rPr>
          <w:rFonts w:ascii="Latha" w:hAnsi="Latha" w:cs="Arial Unicode MS"/>
          <w:noProof/>
          <w:sz w:val="52"/>
          <w:szCs w:val="48"/>
          <w:cs/>
          <w:lang w:val="ta-IN"/>
        </w:rPr>
      </w:pPr>
      <w:r>
        <w:rPr>
          <w:rFonts w:ascii="Latha" w:hAnsi="Latha" w:cs="Arial Unicode MS"/>
          <w:noProof/>
          <w:sz w:val="52"/>
          <w:szCs w:val="48"/>
          <w:lang w:val="ta-IN" w:bidi="ta-IN"/>
        </w:rPr>
        <w:pict w14:anchorId="3CC91F6C">
          <v:rect id="_x0000_s1349" style="position:absolute;left:0;text-align:left;margin-left:-6.15pt;margin-top:730.8pt;width:630pt;height:13.7pt;z-index:25172992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70705F">
        <w:rPr>
          <w:rFonts w:ascii="Latha" w:hAnsi="Latha" w:cs="Arial Unicode MS"/>
          <w:noProof/>
          <w:sz w:val="52"/>
          <w:szCs w:val="48"/>
          <w:cs/>
          <w:lang w:val="ta-IN" w:bidi="ta-IN"/>
        </w:rPr>
        <w:t>நம்மைச் சுற்றியுள்ள கிறிஸ்தவ ஜீவியம் ஆவியானவரின் உள்ளான கிரியையால் உருவாக்கப்படுகிறதல்ல</w:t>
      </w:r>
      <w:r w:rsidRPr="0070705F">
        <w:rPr>
          <w:rFonts w:ascii="Latha" w:hAnsi="Latha" w:cs="Arial Unicode MS"/>
          <w:noProof/>
          <w:sz w:val="52"/>
          <w:szCs w:val="48"/>
          <w:lang w:val="ta-IN"/>
        </w:rPr>
        <w:t xml:space="preserve">; </w:t>
      </w:r>
      <w:r w:rsidRPr="0070705F">
        <w:rPr>
          <w:rFonts w:ascii="Latha" w:hAnsi="Latha" w:cs="Arial Unicode MS"/>
          <w:noProof/>
          <w:sz w:val="52"/>
          <w:szCs w:val="48"/>
          <w:cs/>
          <w:lang w:val="ta-IN" w:bidi="ta-IN"/>
        </w:rPr>
        <w:t>மாறாக வெளிப்பிரகாரமான விதிமுறைகளையும் ஒழுங்குகளையும் பின்பற்றுகிறதினால் காணப்படுகிறது.</w:t>
      </w:r>
      <w:r>
        <w:rPr>
          <w:rFonts w:ascii="Latha" w:hAnsi="Latha" w:cs="Arial Unicode MS" w:hint="cs"/>
          <w:noProof/>
          <w:sz w:val="52"/>
          <w:szCs w:val="48"/>
          <w:rtl/>
          <w:lang w:val="ta-IN"/>
        </w:rPr>
        <w:t xml:space="preserve"> </w:t>
      </w:r>
      <w:r w:rsidRPr="0070705F">
        <w:rPr>
          <w:rFonts w:ascii="Latha" w:hAnsi="Latha" w:cs="Arial Unicode MS"/>
          <w:noProof/>
          <w:sz w:val="52"/>
          <w:szCs w:val="48"/>
          <w:cs/>
          <w:lang w:val="ta-IN" w:bidi="ta-IN"/>
        </w:rPr>
        <w:t>இதுவே இன்றைய கிறிஸ்தவத்தில் பிரதிபலிக்கிறது. தனிநபரின் வாழ்க்கையில் பரிசுத்த ஆவியின் கிரியையால் புதிய மனிதன்</w:t>
      </w:r>
      <w:r>
        <w:rPr>
          <w:rFonts w:ascii="Latha" w:hAnsi="Latha" w:cs="Arial Unicode MS" w:hint="cs"/>
          <w:noProof/>
          <w:sz w:val="52"/>
          <w:szCs w:val="48"/>
          <w:rtl/>
          <w:lang w:val="ta-IN"/>
        </w:rPr>
        <w:t xml:space="preserve"> </w:t>
      </w:r>
      <w:r w:rsidRPr="0070705F">
        <w:rPr>
          <w:rFonts w:ascii="Latha" w:hAnsi="Latha" w:cs="Arial Unicode MS"/>
          <w:noProof/>
          <w:sz w:val="52"/>
          <w:szCs w:val="48"/>
          <w:cs/>
          <w:lang w:val="ta-IN" w:bidi="ta-IN"/>
        </w:rPr>
        <w:t xml:space="preserve">உருவாக்கப்படுகிறான். அது ஜீவனுக்குரியது. அது உள்ளான ஆழமான இயல்பான ஒன்று. அது மனித விருப்பத்தின்படி ஒழுங்கமைக்கப்பட்ட ஒன்றல்ல. அது பரிசுத்த ஆவியானவரால் உருவாக்கப்படுகிறதும் அவரை உண்மையாக ஆராதிப்பதற்கும் அவரைப் </w:t>
      </w:r>
      <w:r w:rsidRPr="0070705F">
        <w:rPr>
          <w:rFonts w:ascii="Latha" w:hAnsi="Latha" w:cs="Arial Unicode MS"/>
          <w:noProof/>
          <w:sz w:val="52"/>
          <w:szCs w:val="48"/>
          <w:cs/>
          <w:lang w:val="ta-IN" w:bidi="ta-IN"/>
        </w:rPr>
        <w:lastRenderedPageBreak/>
        <w:t>பின்பற்றுவதற்கும் நமக்குக் கொடுக்கப்படுவதாகும். அது ஜீவனை வெளிப்படுத்துகிறது. அது ஒரு ஜீவனின் அசைவாகும். அது மனிதனின் செயல்பாட்டுக்குரியதும்</w:t>
      </w:r>
      <w:r w:rsidRPr="0070705F">
        <w:rPr>
          <w:rFonts w:ascii="Latha" w:hAnsi="Latha" w:cs="Arial Unicode MS"/>
          <w:noProof/>
          <w:sz w:val="52"/>
          <w:szCs w:val="48"/>
          <w:lang w:val="ta-IN"/>
        </w:rPr>
        <w:t>,</w:t>
      </w:r>
      <w:r>
        <w:rPr>
          <w:rFonts w:ascii="Latha" w:hAnsi="Latha" w:cs="Arial Unicode MS" w:hint="cs"/>
          <w:noProof/>
          <w:sz w:val="52"/>
          <w:szCs w:val="48"/>
          <w:rtl/>
          <w:lang w:val="ta-IN"/>
        </w:rPr>
        <w:t xml:space="preserve"> </w:t>
      </w:r>
      <w:r w:rsidRPr="0070705F">
        <w:rPr>
          <w:rFonts w:ascii="Latha" w:hAnsi="Latha" w:cs="Arial Unicode MS"/>
          <w:noProof/>
          <w:sz w:val="52"/>
          <w:szCs w:val="48"/>
          <w:cs/>
          <w:lang w:val="ta-IN" w:bidi="ta-IN"/>
        </w:rPr>
        <w:t>வைராக்கியத்து</w:t>
      </w:r>
      <w:r>
        <w:rPr>
          <w:rFonts w:ascii="Latha" w:hAnsi="Latha" w:cs="Arial Unicode MS" w:hint="cs"/>
          <w:noProof/>
          <w:sz w:val="52"/>
          <w:szCs w:val="48"/>
          <w:cs/>
          <w:lang w:val="ta-IN" w:bidi="ta-IN"/>
        </w:rPr>
        <w:t xml:space="preserve"> </w:t>
      </w:r>
      <w:r w:rsidRPr="0070705F">
        <w:rPr>
          <w:rFonts w:ascii="Latha" w:hAnsi="Latha" w:cs="Arial Unicode MS"/>
          <w:noProof/>
          <w:sz w:val="52"/>
          <w:szCs w:val="48"/>
          <w:cs/>
          <w:lang w:val="ta-IN" w:bidi="ta-IN"/>
        </w:rPr>
        <w:t>க்குரியதுமான ஒன்றல்ல.</w:t>
      </w:r>
    </w:p>
    <w:p w14:paraId="78D26284" w14:textId="3A1A6B39" w:rsidR="0071694C" w:rsidRDefault="0071694C">
      <w:pPr>
        <w:rPr>
          <w:rFonts w:ascii="Latha" w:hAnsi="Latha" w:cs="Arial Unicode MS"/>
          <w:noProof/>
          <w:sz w:val="52"/>
          <w:szCs w:val="48"/>
          <w:cs/>
          <w:lang w:val="ta-IN" w:bidi="ta-IN"/>
        </w:rPr>
      </w:pPr>
    </w:p>
    <w:p w14:paraId="4C049A76" w14:textId="402EAFC8" w:rsidR="00DD5A78" w:rsidRDefault="00DD5A78" w:rsidP="0071694C">
      <w:pPr>
        <w:jc w:val="both"/>
        <w:rPr>
          <w:rFonts w:ascii="Latha" w:hAnsi="Latha" w:cs="Arial Unicode MS"/>
          <w:noProof/>
          <w:sz w:val="28"/>
        </w:rPr>
      </w:pPr>
    </w:p>
    <w:p w14:paraId="5A1A6B6A" w14:textId="4297A098" w:rsidR="00F95A3F" w:rsidRDefault="00F95A3F" w:rsidP="0071694C">
      <w:pPr>
        <w:jc w:val="both"/>
        <w:rPr>
          <w:rFonts w:ascii="Latha" w:hAnsi="Latha" w:cs="Arial Unicode MS"/>
          <w:noProof/>
          <w:sz w:val="28"/>
        </w:rPr>
      </w:pPr>
    </w:p>
    <w:p w14:paraId="4DF8ADF3" w14:textId="58362F19" w:rsidR="00F95A3F" w:rsidRDefault="00F95A3F" w:rsidP="0071694C">
      <w:pPr>
        <w:jc w:val="both"/>
        <w:rPr>
          <w:rFonts w:ascii="Latha" w:hAnsi="Latha" w:cs="Arial Unicode MS"/>
          <w:noProof/>
          <w:sz w:val="28"/>
        </w:rPr>
      </w:pPr>
    </w:p>
    <w:p w14:paraId="31B9BA89" w14:textId="3D35D530" w:rsidR="00F95A3F" w:rsidRDefault="00F95A3F" w:rsidP="0071694C">
      <w:pPr>
        <w:jc w:val="both"/>
        <w:rPr>
          <w:rFonts w:ascii="Latha" w:hAnsi="Latha" w:cs="Arial Unicode MS"/>
          <w:noProof/>
          <w:sz w:val="28"/>
        </w:rPr>
      </w:pPr>
    </w:p>
    <w:p w14:paraId="55406DD9" w14:textId="23C30EC0" w:rsidR="00F95A3F" w:rsidRDefault="00F95A3F" w:rsidP="0071694C">
      <w:pPr>
        <w:jc w:val="both"/>
        <w:rPr>
          <w:rFonts w:ascii="Latha" w:hAnsi="Latha" w:cs="Arial Unicode MS"/>
          <w:noProof/>
          <w:sz w:val="28"/>
        </w:rPr>
      </w:pPr>
    </w:p>
    <w:p w14:paraId="0D19AB54" w14:textId="2CCE653F" w:rsidR="00F95A3F" w:rsidRDefault="00F95A3F" w:rsidP="0071694C">
      <w:pPr>
        <w:jc w:val="both"/>
        <w:rPr>
          <w:rFonts w:ascii="Latha" w:hAnsi="Latha" w:cs="Arial Unicode MS"/>
          <w:noProof/>
          <w:sz w:val="28"/>
        </w:rPr>
      </w:pPr>
    </w:p>
    <w:p w14:paraId="050EF06A" w14:textId="2929D3C6" w:rsidR="00F95A3F" w:rsidRDefault="00F95A3F" w:rsidP="0071694C">
      <w:pPr>
        <w:jc w:val="both"/>
        <w:rPr>
          <w:rFonts w:ascii="Latha" w:hAnsi="Latha" w:cs="Arial Unicode MS"/>
          <w:noProof/>
          <w:sz w:val="28"/>
        </w:rPr>
      </w:pPr>
    </w:p>
    <w:p w14:paraId="44AE0E6C" w14:textId="3CA40412" w:rsidR="00F95A3F" w:rsidRPr="00E50352" w:rsidRDefault="00F95A3F" w:rsidP="0071694C">
      <w:pPr>
        <w:jc w:val="both"/>
        <w:rPr>
          <w:rFonts w:ascii="Latha" w:hAnsi="Latha" w:cs="Arial Unicode MS"/>
          <w:noProof/>
          <w:sz w:val="28"/>
          <w:cs/>
        </w:rPr>
      </w:pPr>
    </w:p>
    <w:p w14:paraId="0792ECD7" w14:textId="7B3D06BE" w:rsidR="00DE61B0" w:rsidRPr="00DE61B0" w:rsidRDefault="002E3126" w:rsidP="00DE61B0">
      <w:pPr>
        <w:ind w:firstLine="720"/>
        <w:jc w:val="both"/>
        <w:rPr>
          <w:rFonts w:ascii="Latha" w:hAnsi="Latha" w:cs="Arial Unicode MS"/>
          <w:noProof/>
          <w:sz w:val="2"/>
          <w:szCs w:val="2"/>
          <w:cs/>
          <w:lang w:val="ta-IN" w:bidi="ta-IN"/>
        </w:rPr>
      </w:pPr>
      <w:r>
        <w:rPr>
          <w:rFonts w:ascii="Latha" w:hAnsi="Latha" w:cs="Arial Unicode MS"/>
          <w:noProof/>
          <w:sz w:val="2"/>
          <w:szCs w:val="2"/>
          <w:lang w:val="ta-IN" w:bidi="ta-IN"/>
        </w:rPr>
        <w:pict w14:anchorId="3CC91F6C">
          <v:rect id="_x0000_s1347" style="position:absolute;left:0;text-align:left;margin-left:-4.95pt;margin-top:729.6pt;width:630pt;height:13.7pt;z-index:25172889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4301C851" w:rsidR="006D514C" w:rsidRPr="00DE61B0" w:rsidRDefault="002E3126"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183.45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5340AC98" w:rsidR="00E56B79" w:rsidRDefault="002E3126" w:rsidP="006D514C">
      <w:pPr>
        <w:ind w:firstLine="720"/>
        <w:jc w:val="center"/>
        <w:rPr>
          <w:rFonts w:ascii="Latha" w:hAnsi="Latha" w:cs="Arial Unicode MS"/>
          <w:b/>
          <w:bCs/>
          <w:sz w:val="52"/>
          <w:szCs w:val="52"/>
          <w:lang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732A14E3" w14:textId="77777777" w:rsidR="00CF69DE" w:rsidRDefault="00CF69DE" w:rsidP="006D514C">
      <w:pPr>
        <w:ind w:firstLine="720"/>
        <w:jc w:val="center"/>
        <w:rPr>
          <w:rFonts w:ascii="Latha" w:hAnsi="Latha" w:cs="Arial Unicode MS"/>
          <w:noProof/>
          <w:sz w:val="52"/>
          <w:szCs w:val="48"/>
          <w:cs/>
          <w:lang w:val="ta-IN" w:bidi="ta-IN"/>
        </w:rPr>
      </w:pPr>
    </w:p>
    <w:p w14:paraId="1CA35FDB" w14:textId="2B5F7491" w:rsidR="00DE09CC" w:rsidRPr="00DE09CC" w:rsidRDefault="0070705F" w:rsidP="00B20D7C">
      <w:pPr>
        <w:jc w:val="both"/>
        <w:rPr>
          <w:rFonts w:ascii="Arial Unicode MS" w:eastAsia="Arial Unicode MS" w:hAnsi="Arial Unicode MS" w:cs="Arial Unicode MS"/>
          <w:color w:val="000000" w:themeColor="text1"/>
          <w:sz w:val="48"/>
          <w:szCs w:val="48"/>
          <w:shd w:val="clear" w:color="auto" w:fill="F9F9F9"/>
        </w:rPr>
      </w:pPr>
      <w:r w:rsidRPr="0070705F">
        <w:rPr>
          <w:rFonts w:ascii="Arial Unicode MS" w:eastAsia="Arial Unicode MS" w:hAnsi="Arial Unicode MS" w:cs="Arial Unicode MS"/>
          <w:color w:val="000000" w:themeColor="text1"/>
          <w:sz w:val="48"/>
          <w:szCs w:val="48"/>
          <w:shd w:val="clear" w:color="auto" w:fill="F9F9F9"/>
          <w:cs/>
          <w:lang w:bidi="ta-IN"/>
        </w:rPr>
        <w:t>உப்பு நல்லதுதான்</w:t>
      </w:r>
      <w:r w:rsidRPr="0070705F">
        <w:rPr>
          <w:rFonts w:ascii="Arial Unicode MS" w:eastAsia="Arial Unicode MS" w:hAnsi="Arial Unicode MS" w:cs="Arial Unicode MS"/>
          <w:color w:val="000000" w:themeColor="text1"/>
          <w:sz w:val="48"/>
          <w:szCs w:val="48"/>
          <w:shd w:val="clear" w:color="auto" w:fill="F9F9F9"/>
        </w:rPr>
        <w:t xml:space="preserve">, </w:t>
      </w:r>
      <w:r w:rsidRPr="0070705F">
        <w:rPr>
          <w:rFonts w:ascii="Arial Unicode MS" w:eastAsia="Arial Unicode MS" w:hAnsi="Arial Unicode MS" w:cs="Arial Unicode MS"/>
          <w:color w:val="000000" w:themeColor="text1"/>
          <w:sz w:val="48"/>
          <w:szCs w:val="48"/>
          <w:shd w:val="clear" w:color="auto" w:fill="F9F9F9"/>
          <w:cs/>
          <w:lang w:bidi="ta-IN"/>
        </w:rPr>
        <w:t>உப்பு சாரமற்றுப்போனால்</w:t>
      </w:r>
      <w:r w:rsidRPr="0070705F">
        <w:rPr>
          <w:rFonts w:ascii="Arial Unicode MS" w:eastAsia="Arial Unicode MS" w:hAnsi="Arial Unicode MS" w:cs="Arial Unicode MS"/>
          <w:color w:val="000000" w:themeColor="text1"/>
          <w:sz w:val="48"/>
          <w:szCs w:val="48"/>
          <w:shd w:val="clear" w:color="auto" w:fill="F9F9F9"/>
        </w:rPr>
        <w:t xml:space="preserve">, </w:t>
      </w:r>
      <w:r w:rsidRPr="0070705F">
        <w:rPr>
          <w:rFonts w:ascii="Arial Unicode MS" w:eastAsia="Arial Unicode MS" w:hAnsi="Arial Unicode MS" w:cs="Arial Unicode MS"/>
          <w:color w:val="000000" w:themeColor="text1"/>
          <w:sz w:val="48"/>
          <w:szCs w:val="48"/>
          <w:shd w:val="clear" w:color="auto" w:fill="F9F9F9"/>
          <w:cs/>
          <w:lang w:bidi="ta-IN"/>
        </w:rPr>
        <w:t>அதற்கு எதினாலே சாரமுண்டாக்குவீர்கள்</w:t>
      </w:r>
      <w:r w:rsidRPr="0070705F">
        <w:rPr>
          <w:rFonts w:ascii="Arial Unicode MS" w:eastAsia="Arial Unicode MS" w:hAnsi="Arial Unicode MS" w:cs="Arial Unicode MS"/>
          <w:color w:val="000000" w:themeColor="text1"/>
          <w:sz w:val="48"/>
          <w:szCs w:val="48"/>
          <w:shd w:val="clear" w:color="auto" w:fill="F9F9F9"/>
        </w:rPr>
        <w:t>?</w:t>
      </w:r>
    </w:p>
    <w:p w14:paraId="69A5B3B8" w14:textId="4EBC20A6" w:rsidR="00C35299" w:rsidRPr="001A286F" w:rsidRDefault="0070705F" w:rsidP="001A286F">
      <w:pPr>
        <w:jc w:val="right"/>
        <w:rPr>
          <w:szCs w:val="20"/>
          <w:lang w:val="en-IN"/>
        </w:rPr>
      </w:pPr>
      <w:r w:rsidRPr="0070705F">
        <w:rPr>
          <w:rFonts w:ascii="Arial Unicode MS" w:eastAsia="Arial Unicode MS" w:hAnsi="Arial Unicode MS" w:cs="Arial Unicode MS"/>
          <w:color w:val="000000" w:themeColor="text1"/>
          <w:sz w:val="48"/>
          <w:szCs w:val="48"/>
          <w:shd w:val="clear" w:color="auto" w:fill="F9F9F9"/>
          <w:cs/>
          <w:lang w:bidi="ta-IN"/>
        </w:rPr>
        <w:t>மாற்கு 9:50</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r w:rsidR="00AC2BD2">
          <w:t>‬</w:t>
        </w:r>
        <w:r w:rsidR="00D7441F">
          <w:t>‬</w:t>
        </w:r>
        <w:r w:rsidR="00890191">
          <w:t>‬</w:t>
        </w:r>
        <w:r w:rsidR="00C82206">
          <w:t>‬</w:t>
        </w:r>
        <w:r w:rsidR="00DB6EC9">
          <w:t>‬</w:t>
        </w:r>
        <w:r w:rsidR="00AC185F">
          <w:t>‬</w:t>
        </w:r>
        <w:r w:rsidR="002F54E5">
          <w:t>‬</w:t>
        </w:r>
        <w:r w:rsidR="00002450">
          <w:t>‬</w:t>
        </w:r>
        <w:r w:rsidR="008A0067">
          <w:t>‬</w:t>
        </w:r>
        <w:r w:rsidR="00B27743">
          <w:t>‬</w:t>
        </w:r>
        <w:r w:rsidR="0083624E">
          <w:t>‬</w:t>
        </w:r>
        <w:r w:rsidR="00930B57">
          <w:t>‬</w:t>
        </w:r>
        <w:r w:rsidR="00DF2F68">
          <w:t>‬</w:t>
        </w:r>
        <w:r w:rsidR="006C27C9">
          <w:t>‬</w:t>
        </w:r>
        <w:r w:rsidR="00D82C29">
          <w:t>‬</w:t>
        </w:r>
        <w:r w:rsidR="001746F7">
          <w:t>‬</w:t>
        </w:r>
        <w:r w:rsidR="00F378F4">
          <w:t>‬</w:t>
        </w:r>
        <w:r w:rsidR="00941993">
          <w:t>‬</w:t>
        </w:r>
        <w:r w:rsidR="002E3126">
          <w:t>‬</w:t>
        </w:r>
      </w:bdo>
    </w:p>
    <w:p w14:paraId="4866398A" w14:textId="3C8491C5" w:rsidR="00AA08B3" w:rsidRDefault="00AA08B3" w:rsidP="001A0F82">
      <w:pPr>
        <w:ind w:right="1676"/>
        <w:rPr>
          <w:sz w:val="52"/>
          <w:szCs w:val="44"/>
          <w:lang w:val="en-IN"/>
        </w:rPr>
      </w:pPr>
    </w:p>
    <w:p w14:paraId="524F3E4A" w14:textId="30704838" w:rsidR="00E50C21" w:rsidRDefault="00E50C21" w:rsidP="001A0F82">
      <w:pPr>
        <w:ind w:right="1676"/>
        <w:rPr>
          <w:sz w:val="52"/>
          <w:szCs w:val="44"/>
          <w:lang w:val="en-IN"/>
        </w:rPr>
      </w:pPr>
    </w:p>
    <w:p w14:paraId="02266D4A" w14:textId="173B7365" w:rsidR="00CF69DE" w:rsidRDefault="00CF69DE" w:rsidP="001A0F82">
      <w:pPr>
        <w:ind w:right="1676"/>
        <w:rPr>
          <w:sz w:val="52"/>
          <w:szCs w:val="44"/>
          <w:lang w:val="en-IN"/>
        </w:rPr>
      </w:pPr>
    </w:p>
    <w:p w14:paraId="5EC6B66B" w14:textId="085117B8" w:rsidR="00CF69DE" w:rsidRDefault="00CF69DE" w:rsidP="001A0F82">
      <w:pPr>
        <w:ind w:right="1676"/>
        <w:rPr>
          <w:sz w:val="52"/>
          <w:szCs w:val="44"/>
          <w:lang w:val="en-IN"/>
        </w:rPr>
      </w:pPr>
    </w:p>
    <w:p w14:paraId="08480091" w14:textId="4D4A5D11" w:rsidR="00211E5A" w:rsidRDefault="00211E5A" w:rsidP="001A0F82">
      <w:pPr>
        <w:ind w:right="1676"/>
        <w:rPr>
          <w:sz w:val="52"/>
          <w:szCs w:val="44"/>
          <w:lang w:val="en-IN"/>
        </w:rPr>
      </w:pPr>
    </w:p>
    <w:p w14:paraId="38E13D54" w14:textId="5871CE91" w:rsidR="00211E5A" w:rsidRDefault="00211E5A" w:rsidP="001A0F82">
      <w:pPr>
        <w:ind w:right="1676"/>
        <w:rPr>
          <w:sz w:val="52"/>
          <w:szCs w:val="44"/>
          <w:lang w:val="en-IN"/>
        </w:rPr>
      </w:pPr>
    </w:p>
    <w:p w14:paraId="210E7F6C" w14:textId="234A505D" w:rsidR="00827D83" w:rsidRDefault="00827D83" w:rsidP="001A0F82">
      <w:pPr>
        <w:ind w:right="1676"/>
        <w:rPr>
          <w:sz w:val="52"/>
          <w:szCs w:val="44"/>
          <w:lang w:val="en-IN"/>
        </w:rPr>
      </w:pPr>
    </w:p>
    <w:p w14:paraId="74F9B1FC" w14:textId="2A2E0536" w:rsidR="0070705F" w:rsidRDefault="0070705F" w:rsidP="001A0F82">
      <w:pPr>
        <w:ind w:right="1676"/>
        <w:rPr>
          <w:sz w:val="52"/>
          <w:szCs w:val="44"/>
          <w:lang w:val="en-IN"/>
        </w:rPr>
      </w:pPr>
    </w:p>
    <w:p w14:paraId="428ABB6A" w14:textId="5F44A055" w:rsidR="0070705F" w:rsidRDefault="0070705F" w:rsidP="001A0F82">
      <w:pPr>
        <w:ind w:right="1676"/>
        <w:rPr>
          <w:sz w:val="52"/>
          <w:szCs w:val="44"/>
          <w:lang w:val="en-IN"/>
        </w:rPr>
      </w:pPr>
    </w:p>
    <w:p w14:paraId="66C7BA03" w14:textId="1737FCD4" w:rsidR="0070705F" w:rsidRDefault="0070705F" w:rsidP="001A0F82">
      <w:pPr>
        <w:ind w:right="1676"/>
        <w:rPr>
          <w:sz w:val="52"/>
          <w:szCs w:val="44"/>
          <w:lang w:val="en-IN"/>
        </w:rPr>
      </w:pPr>
    </w:p>
    <w:p w14:paraId="59EB0E88" w14:textId="2999561E" w:rsidR="0070705F" w:rsidRDefault="0070705F" w:rsidP="001A0F82">
      <w:pPr>
        <w:ind w:right="1676"/>
        <w:rPr>
          <w:sz w:val="52"/>
          <w:szCs w:val="44"/>
          <w:lang w:val="en-IN"/>
        </w:rPr>
      </w:pPr>
    </w:p>
    <w:p w14:paraId="7A898726" w14:textId="0912BD3C" w:rsidR="0070705F" w:rsidRDefault="0070705F" w:rsidP="001A0F82">
      <w:pPr>
        <w:ind w:right="1676"/>
        <w:rPr>
          <w:sz w:val="52"/>
          <w:szCs w:val="44"/>
          <w:lang w:val="en-IN"/>
        </w:rPr>
      </w:pPr>
    </w:p>
    <w:p w14:paraId="2EF26729" w14:textId="246C6ADC" w:rsidR="0070705F" w:rsidRDefault="0070705F" w:rsidP="001A0F82">
      <w:pPr>
        <w:ind w:right="1676"/>
        <w:rPr>
          <w:sz w:val="52"/>
          <w:szCs w:val="44"/>
          <w:lang w:val="en-IN"/>
        </w:rPr>
      </w:pPr>
    </w:p>
    <w:p w14:paraId="6E4C4107" w14:textId="7E6791D7" w:rsidR="0070705F" w:rsidRDefault="0070705F" w:rsidP="001A0F82">
      <w:pPr>
        <w:ind w:right="1676"/>
        <w:rPr>
          <w:sz w:val="52"/>
          <w:szCs w:val="44"/>
          <w:lang w:val="en-IN"/>
        </w:rPr>
      </w:pPr>
    </w:p>
    <w:p w14:paraId="6652DF50" w14:textId="144DE3CC" w:rsidR="0070705F" w:rsidRDefault="0070705F" w:rsidP="001A0F82">
      <w:pPr>
        <w:ind w:right="1676"/>
        <w:rPr>
          <w:sz w:val="52"/>
          <w:szCs w:val="44"/>
          <w:lang w:val="en-IN"/>
        </w:rPr>
      </w:pPr>
    </w:p>
    <w:p w14:paraId="0B28B386" w14:textId="77777777" w:rsidR="0070705F" w:rsidRDefault="0070705F" w:rsidP="001A0F82">
      <w:pPr>
        <w:ind w:right="1676"/>
        <w:rPr>
          <w:sz w:val="52"/>
          <w:szCs w:val="44"/>
          <w:lang w:val="en-IN"/>
        </w:rPr>
      </w:pPr>
    </w:p>
    <w:p w14:paraId="5E96FC71" w14:textId="77777777" w:rsidR="00211E5A" w:rsidRDefault="00211E5A" w:rsidP="001A0F82">
      <w:pPr>
        <w:ind w:right="1676"/>
        <w:rPr>
          <w:sz w:val="52"/>
          <w:szCs w:val="44"/>
          <w:lang w:val="en-IN"/>
        </w:rPr>
      </w:pPr>
    </w:p>
    <w:p w14:paraId="73E67344" w14:textId="77777777" w:rsidR="00CF69DE" w:rsidRDefault="00CF69DE" w:rsidP="001A0F82">
      <w:pPr>
        <w:ind w:right="167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2E3126"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22A4A" w14:textId="77777777" w:rsidR="002E3126" w:rsidRDefault="002E3126" w:rsidP="00A01902">
      <w:r>
        <w:separator/>
      </w:r>
    </w:p>
  </w:endnote>
  <w:endnote w:type="continuationSeparator" w:id="0">
    <w:p w14:paraId="7FAFFB57" w14:textId="77777777" w:rsidR="002E3126" w:rsidRDefault="002E3126"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413E3" w14:textId="77777777" w:rsidR="002E3126" w:rsidRDefault="002E3126" w:rsidP="00A01902">
      <w:r>
        <w:separator/>
      </w:r>
    </w:p>
  </w:footnote>
  <w:footnote w:type="continuationSeparator" w:id="0">
    <w:p w14:paraId="52562498" w14:textId="77777777" w:rsidR="002E3126" w:rsidRDefault="002E3126"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77777777" w:rsidR="009A0942" w:rsidRDefault="002E3126">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450"/>
    <w:rsid w:val="000029C0"/>
    <w:rsid w:val="00003148"/>
    <w:rsid w:val="00007377"/>
    <w:rsid w:val="00011C02"/>
    <w:rsid w:val="00021A26"/>
    <w:rsid w:val="00025895"/>
    <w:rsid w:val="00031082"/>
    <w:rsid w:val="00032326"/>
    <w:rsid w:val="0004029A"/>
    <w:rsid w:val="00042B7E"/>
    <w:rsid w:val="00046977"/>
    <w:rsid w:val="00050EC5"/>
    <w:rsid w:val="00053E93"/>
    <w:rsid w:val="0005642F"/>
    <w:rsid w:val="000565E2"/>
    <w:rsid w:val="00057132"/>
    <w:rsid w:val="0006223E"/>
    <w:rsid w:val="00073C07"/>
    <w:rsid w:val="000742E4"/>
    <w:rsid w:val="00075998"/>
    <w:rsid w:val="00080913"/>
    <w:rsid w:val="000843A9"/>
    <w:rsid w:val="000866AC"/>
    <w:rsid w:val="00087242"/>
    <w:rsid w:val="00090932"/>
    <w:rsid w:val="000931F1"/>
    <w:rsid w:val="000938AE"/>
    <w:rsid w:val="00094B73"/>
    <w:rsid w:val="000952DC"/>
    <w:rsid w:val="00097012"/>
    <w:rsid w:val="000A20A0"/>
    <w:rsid w:val="000A6B12"/>
    <w:rsid w:val="000A7CCB"/>
    <w:rsid w:val="000A7D06"/>
    <w:rsid w:val="000B03F5"/>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1B8F"/>
    <w:rsid w:val="001149B1"/>
    <w:rsid w:val="00116A43"/>
    <w:rsid w:val="001232CC"/>
    <w:rsid w:val="0012676A"/>
    <w:rsid w:val="00127777"/>
    <w:rsid w:val="00143C27"/>
    <w:rsid w:val="001454C5"/>
    <w:rsid w:val="00146C3C"/>
    <w:rsid w:val="00151EB9"/>
    <w:rsid w:val="00162D3F"/>
    <w:rsid w:val="00164876"/>
    <w:rsid w:val="00164A86"/>
    <w:rsid w:val="00165FA7"/>
    <w:rsid w:val="00166BCA"/>
    <w:rsid w:val="00170790"/>
    <w:rsid w:val="00170C39"/>
    <w:rsid w:val="00171067"/>
    <w:rsid w:val="0017278E"/>
    <w:rsid w:val="0017369E"/>
    <w:rsid w:val="001746F7"/>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1E5A"/>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4B69"/>
    <w:rsid w:val="00277A0A"/>
    <w:rsid w:val="00282153"/>
    <w:rsid w:val="00285211"/>
    <w:rsid w:val="0028567A"/>
    <w:rsid w:val="00291561"/>
    <w:rsid w:val="00293A0B"/>
    <w:rsid w:val="00293FB2"/>
    <w:rsid w:val="002A1677"/>
    <w:rsid w:val="002A3F81"/>
    <w:rsid w:val="002B1E21"/>
    <w:rsid w:val="002B53FE"/>
    <w:rsid w:val="002B736B"/>
    <w:rsid w:val="002B7E37"/>
    <w:rsid w:val="002C3527"/>
    <w:rsid w:val="002C4B48"/>
    <w:rsid w:val="002C7194"/>
    <w:rsid w:val="002D0702"/>
    <w:rsid w:val="002D3C20"/>
    <w:rsid w:val="002E3126"/>
    <w:rsid w:val="002F26F2"/>
    <w:rsid w:val="002F29DB"/>
    <w:rsid w:val="002F43C2"/>
    <w:rsid w:val="002F54E5"/>
    <w:rsid w:val="002F7A7A"/>
    <w:rsid w:val="00307BFD"/>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55105"/>
    <w:rsid w:val="004614C1"/>
    <w:rsid w:val="00463D8F"/>
    <w:rsid w:val="004706A7"/>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90BD8"/>
    <w:rsid w:val="0059260A"/>
    <w:rsid w:val="0059405D"/>
    <w:rsid w:val="0059570E"/>
    <w:rsid w:val="005A03E0"/>
    <w:rsid w:val="005A4E69"/>
    <w:rsid w:val="005B0FA4"/>
    <w:rsid w:val="005B13DC"/>
    <w:rsid w:val="005B1840"/>
    <w:rsid w:val="005B563E"/>
    <w:rsid w:val="005B6700"/>
    <w:rsid w:val="005C3813"/>
    <w:rsid w:val="005C3929"/>
    <w:rsid w:val="005C40A3"/>
    <w:rsid w:val="005C45DA"/>
    <w:rsid w:val="005C57B8"/>
    <w:rsid w:val="005C70CE"/>
    <w:rsid w:val="005D446B"/>
    <w:rsid w:val="005E2505"/>
    <w:rsid w:val="005E3B3C"/>
    <w:rsid w:val="005E65CB"/>
    <w:rsid w:val="005E6906"/>
    <w:rsid w:val="005F0E35"/>
    <w:rsid w:val="005F1AA7"/>
    <w:rsid w:val="005F1F06"/>
    <w:rsid w:val="005F346F"/>
    <w:rsid w:val="006020F8"/>
    <w:rsid w:val="00603DFC"/>
    <w:rsid w:val="006102A6"/>
    <w:rsid w:val="006208B0"/>
    <w:rsid w:val="00625F3B"/>
    <w:rsid w:val="00627297"/>
    <w:rsid w:val="006304F7"/>
    <w:rsid w:val="006323F6"/>
    <w:rsid w:val="006326FC"/>
    <w:rsid w:val="0063517B"/>
    <w:rsid w:val="00642894"/>
    <w:rsid w:val="00652504"/>
    <w:rsid w:val="006551E0"/>
    <w:rsid w:val="0065625C"/>
    <w:rsid w:val="00661D71"/>
    <w:rsid w:val="00667276"/>
    <w:rsid w:val="0067053E"/>
    <w:rsid w:val="0067077A"/>
    <w:rsid w:val="00672436"/>
    <w:rsid w:val="00672C2C"/>
    <w:rsid w:val="0067542C"/>
    <w:rsid w:val="00676B9E"/>
    <w:rsid w:val="00676CA8"/>
    <w:rsid w:val="00685552"/>
    <w:rsid w:val="006923A9"/>
    <w:rsid w:val="0069673B"/>
    <w:rsid w:val="0069775F"/>
    <w:rsid w:val="006A010F"/>
    <w:rsid w:val="006A0428"/>
    <w:rsid w:val="006A3779"/>
    <w:rsid w:val="006B0703"/>
    <w:rsid w:val="006B1157"/>
    <w:rsid w:val="006B75D8"/>
    <w:rsid w:val="006B7B8F"/>
    <w:rsid w:val="006C052C"/>
    <w:rsid w:val="006C080B"/>
    <w:rsid w:val="006C126D"/>
    <w:rsid w:val="006C2233"/>
    <w:rsid w:val="006C27C9"/>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05F"/>
    <w:rsid w:val="007071A8"/>
    <w:rsid w:val="007073B3"/>
    <w:rsid w:val="00707C14"/>
    <w:rsid w:val="007102F8"/>
    <w:rsid w:val="00714470"/>
    <w:rsid w:val="00714E37"/>
    <w:rsid w:val="00715D58"/>
    <w:rsid w:val="0071694C"/>
    <w:rsid w:val="00716EBE"/>
    <w:rsid w:val="00717272"/>
    <w:rsid w:val="0072125D"/>
    <w:rsid w:val="007229DA"/>
    <w:rsid w:val="007275A4"/>
    <w:rsid w:val="00734B92"/>
    <w:rsid w:val="00734F96"/>
    <w:rsid w:val="00735034"/>
    <w:rsid w:val="00735BE5"/>
    <w:rsid w:val="00741924"/>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1899"/>
    <w:rsid w:val="008237DD"/>
    <w:rsid w:val="00823F45"/>
    <w:rsid w:val="0082470D"/>
    <w:rsid w:val="00825D73"/>
    <w:rsid w:val="00827872"/>
    <w:rsid w:val="00827D83"/>
    <w:rsid w:val="00834AC0"/>
    <w:rsid w:val="00834D6F"/>
    <w:rsid w:val="008351ED"/>
    <w:rsid w:val="0083624E"/>
    <w:rsid w:val="008403E8"/>
    <w:rsid w:val="0084150F"/>
    <w:rsid w:val="00841714"/>
    <w:rsid w:val="00842F23"/>
    <w:rsid w:val="0085300A"/>
    <w:rsid w:val="00855781"/>
    <w:rsid w:val="00855B0D"/>
    <w:rsid w:val="00861216"/>
    <w:rsid w:val="00877FA3"/>
    <w:rsid w:val="008808D4"/>
    <w:rsid w:val="00881FD0"/>
    <w:rsid w:val="00882A5B"/>
    <w:rsid w:val="00883AF6"/>
    <w:rsid w:val="0088505F"/>
    <w:rsid w:val="00890191"/>
    <w:rsid w:val="00892711"/>
    <w:rsid w:val="00892767"/>
    <w:rsid w:val="00893D6F"/>
    <w:rsid w:val="008943BA"/>
    <w:rsid w:val="0089455A"/>
    <w:rsid w:val="00896876"/>
    <w:rsid w:val="00896EBE"/>
    <w:rsid w:val="008A0067"/>
    <w:rsid w:val="008A1224"/>
    <w:rsid w:val="008A3C67"/>
    <w:rsid w:val="008A51C2"/>
    <w:rsid w:val="008A5AE3"/>
    <w:rsid w:val="008A795D"/>
    <w:rsid w:val="008B04F0"/>
    <w:rsid w:val="008B30FB"/>
    <w:rsid w:val="008B3181"/>
    <w:rsid w:val="008B61EC"/>
    <w:rsid w:val="008B630D"/>
    <w:rsid w:val="008C7E74"/>
    <w:rsid w:val="008D0F9D"/>
    <w:rsid w:val="008D2AEF"/>
    <w:rsid w:val="008D2BBE"/>
    <w:rsid w:val="008D6FD3"/>
    <w:rsid w:val="008D7974"/>
    <w:rsid w:val="008D7E0B"/>
    <w:rsid w:val="008E3ABF"/>
    <w:rsid w:val="008E7C99"/>
    <w:rsid w:val="008F24E2"/>
    <w:rsid w:val="008F2DB6"/>
    <w:rsid w:val="008F46F4"/>
    <w:rsid w:val="00901FE8"/>
    <w:rsid w:val="00903981"/>
    <w:rsid w:val="009039FD"/>
    <w:rsid w:val="00912DB4"/>
    <w:rsid w:val="0091452E"/>
    <w:rsid w:val="009158B5"/>
    <w:rsid w:val="00916741"/>
    <w:rsid w:val="00916C9D"/>
    <w:rsid w:val="009217C2"/>
    <w:rsid w:val="00926843"/>
    <w:rsid w:val="00930B57"/>
    <w:rsid w:val="00931AB0"/>
    <w:rsid w:val="00932025"/>
    <w:rsid w:val="00932A3C"/>
    <w:rsid w:val="00936D8F"/>
    <w:rsid w:val="00937883"/>
    <w:rsid w:val="00937B89"/>
    <w:rsid w:val="00941993"/>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2493"/>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664"/>
    <w:rsid w:val="009F6B8B"/>
    <w:rsid w:val="00A01902"/>
    <w:rsid w:val="00A10C73"/>
    <w:rsid w:val="00A13521"/>
    <w:rsid w:val="00A16250"/>
    <w:rsid w:val="00A20CAC"/>
    <w:rsid w:val="00A24DF1"/>
    <w:rsid w:val="00A2652D"/>
    <w:rsid w:val="00A26741"/>
    <w:rsid w:val="00A301CA"/>
    <w:rsid w:val="00A31151"/>
    <w:rsid w:val="00A3180C"/>
    <w:rsid w:val="00A319E3"/>
    <w:rsid w:val="00A33464"/>
    <w:rsid w:val="00A37467"/>
    <w:rsid w:val="00A41807"/>
    <w:rsid w:val="00A47B68"/>
    <w:rsid w:val="00A51AAD"/>
    <w:rsid w:val="00A541FA"/>
    <w:rsid w:val="00A57968"/>
    <w:rsid w:val="00A57A56"/>
    <w:rsid w:val="00A70393"/>
    <w:rsid w:val="00A74000"/>
    <w:rsid w:val="00A75327"/>
    <w:rsid w:val="00A75D93"/>
    <w:rsid w:val="00A81E62"/>
    <w:rsid w:val="00A82709"/>
    <w:rsid w:val="00A8372D"/>
    <w:rsid w:val="00A85290"/>
    <w:rsid w:val="00A90A10"/>
    <w:rsid w:val="00A92CF5"/>
    <w:rsid w:val="00A96BAC"/>
    <w:rsid w:val="00AA053D"/>
    <w:rsid w:val="00AA08B3"/>
    <w:rsid w:val="00AA2DDA"/>
    <w:rsid w:val="00AA360C"/>
    <w:rsid w:val="00AA5AC1"/>
    <w:rsid w:val="00AB0840"/>
    <w:rsid w:val="00AB244F"/>
    <w:rsid w:val="00AB43CD"/>
    <w:rsid w:val="00AB7DA7"/>
    <w:rsid w:val="00AC185F"/>
    <w:rsid w:val="00AC2BD2"/>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27743"/>
    <w:rsid w:val="00B327EF"/>
    <w:rsid w:val="00B37370"/>
    <w:rsid w:val="00B43035"/>
    <w:rsid w:val="00B53BFF"/>
    <w:rsid w:val="00B54108"/>
    <w:rsid w:val="00B541D3"/>
    <w:rsid w:val="00B5552F"/>
    <w:rsid w:val="00B56A3A"/>
    <w:rsid w:val="00B6077C"/>
    <w:rsid w:val="00B648AB"/>
    <w:rsid w:val="00B76E90"/>
    <w:rsid w:val="00B77C12"/>
    <w:rsid w:val="00B80043"/>
    <w:rsid w:val="00B84A42"/>
    <w:rsid w:val="00B84ACF"/>
    <w:rsid w:val="00B9205B"/>
    <w:rsid w:val="00B94BB6"/>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C01182"/>
    <w:rsid w:val="00C053EA"/>
    <w:rsid w:val="00C07D03"/>
    <w:rsid w:val="00C14401"/>
    <w:rsid w:val="00C213EC"/>
    <w:rsid w:val="00C26E29"/>
    <w:rsid w:val="00C335B3"/>
    <w:rsid w:val="00C35299"/>
    <w:rsid w:val="00C35C99"/>
    <w:rsid w:val="00C37B8A"/>
    <w:rsid w:val="00C37FB4"/>
    <w:rsid w:val="00C42BC4"/>
    <w:rsid w:val="00C43152"/>
    <w:rsid w:val="00C432B7"/>
    <w:rsid w:val="00C43BDC"/>
    <w:rsid w:val="00C4430D"/>
    <w:rsid w:val="00C44A18"/>
    <w:rsid w:val="00C455B6"/>
    <w:rsid w:val="00C47A69"/>
    <w:rsid w:val="00C60965"/>
    <w:rsid w:val="00C61211"/>
    <w:rsid w:val="00C633E0"/>
    <w:rsid w:val="00C63C13"/>
    <w:rsid w:val="00C66E73"/>
    <w:rsid w:val="00C71E2B"/>
    <w:rsid w:val="00C7650C"/>
    <w:rsid w:val="00C82206"/>
    <w:rsid w:val="00C8646D"/>
    <w:rsid w:val="00C91F38"/>
    <w:rsid w:val="00C94F7F"/>
    <w:rsid w:val="00CA10F4"/>
    <w:rsid w:val="00CA2786"/>
    <w:rsid w:val="00CB137D"/>
    <w:rsid w:val="00CB523F"/>
    <w:rsid w:val="00CC1388"/>
    <w:rsid w:val="00CC2D16"/>
    <w:rsid w:val="00CC60DF"/>
    <w:rsid w:val="00CD06A1"/>
    <w:rsid w:val="00CD4680"/>
    <w:rsid w:val="00CD4B6B"/>
    <w:rsid w:val="00CD5C7E"/>
    <w:rsid w:val="00CE2F4E"/>
    <w:rsid w:val="00CF04EF"/>
    <w:rsid w:val="00CF2CCC"/>
    <w:rsid w:val="00CF69DE"/>
    <w:rsid w:val="00D014E1"/>
    <w:rsid w:val="00D03E13"/>
    <w:rsid w:val="00D061FF"/>
    <w:rsid w:val="00D06206"/>
    <w:rsid w:val="00D06CF7"/>
    <w:rsid w:val="00D0701E"/>
    <w:rsid w:val="00D1130B"/>
    <w:rsid w:val="00D131EC"/>
    <w:rsid w:val="00D1453D"/>
    <w:rsid w:val="00D21435"/>
    <w:rsid w:val="00D30633"/>
    <w:rsid w:val="00D321F9"/>
    <w:rsid w:val="00D32F29"/>
    <w:rsid w:val="00D33164"/>
    <w:rsid w:val="00D3499D"/>
    <w:rsid w:val="00D35299"/>
    <w:rsid w:val="00D36F5E"/>
    <w:rsid w:val="00D374D5"/>
    <w:rsid w:val="00D40936"/>
    <w:rsid w:val="00D447F8"/>
    <w:rsid w:val="00D47DD2"/>
    <w:rsid w:val="00D52267"/>
    <w:rsid w:val="00D5631B"/>
    <w:rsid w:val="00D56E32"/>
    <w:rsid w:val="00D57E69"/>
    <w:rsid w:val="00D60EE4"/>
    <w:rsid w:val="00D6546E"/>
    <w:rsid w:val="00D7441F"/>
    <w:rsid w:val="00D7517A"/>
    <w:rsid w:val="00D82C29"/>
    <w:rsid w:val="00D83E1E"/>
    <w:rsid w:val="00D85FD7"/>
    <w:rsid w:val="00D92A0C"/>
    <w:rsid w:val="00D93458"/>
    <w:rsid w:val="00D94442"/>
    <w:rsid w:val="00D95889"/>
    <w:rsid w:val="00D96B02"/>
    <w:rsid w:val="00DA6F05"/>
    <w:rsid w:val="00DA7D5A"/>
    <w:rsid w:val="00DB57BF"/>
    <w:rsid w:val="00DB6EC9"/>
    <w:rsid w:val="00DC170E"/>
    <w:rsid w:val="00DC18DC"/>
    <w:rsid w:val="00DC4C7C"/>
    <w:rsid w:val="00DC5557"/>
    <w:rsid w:val="00DD09C6"/>
    <w:rsid w:val="00DD142E"/>
    <w:rsid w:val="00DD3E7E"/>
    <w:rsid w:val="00DD515F"/>
    <w:rsid w:val="00DD59E4"/>
    <w:rsid w:val="00DD5A78"/>
    <w:rsid w:val="00DE09CC"/>
    <w:rsid w:val="00DE2FC4"/>
    <w:rsid w:val="00DE31BA"/>
    <w:rsid w:val="00DE3DC2"/>
    <w:rsid w:val="00DE4732"/>
    <w:rsid w:val="00DE49B6"/>
    <w:rsid w:val="00DE61B0"/>
    <w:rsid w:val="00DE7394"/>
    <w:rsid w:val="00DF2F68"/>
    <w:rsid w:val="00DF2F8C"/>
    <w:rsid w:val="00DF42CC"/>
    <w:rsid w:val="00DF45F9"/>
    <w:rsid w:val="00E01826"/>
    <w:rsid w:val="00E023B5"/>
    <w:rsid w:val="00E02998"/>
    <w:rsid w:val="00E035C9"/>
    <w:rsid w:val="00E068F4"/>
    <w:rsid w:val="00E11BD8"/>
    <w:rsid w:val="00E149F6"/>
    <w:rsid w:val="00E25453"/>
    <w:rsid w:val="00E33169"/>
    <w:rsid w:val="00E34108"/>
    <w:rsid w:val="00E40941"/>
    <w:rsid w:val="00E50352"/>
    <w:rsid w:val="00E50C2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378F4"/>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7249D"/>
    <w:rsid w:val="00F7274D"/>
    <w:rsid w:val="00F75ABC"/>
    <w:rsid w:val="00F76C5C"/>
    <w:rsid w:val="00F80087"/>
    <w:rsid w:val="00F800F8"/>
    <w:rsid w:val="00F80399"/>
    <w:rsid w:val="00F924EB"/>
    <w:rsid w:val="00F9384F"/>
    <w:rsid w:val="00F95333"/>
    <w:rsid w:val="00F95A3F"/>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62D05"/>
    <w:rsid w:val="00062D66"/>
    <w:rsid w:val="00064208"/>
    <w:rsid w:val="00075E45"/>
    <w:rsid w:val="00086FCD"/>
    <w:rsid w:val="000A60D1"/>
    <w:rsid w:val="000B2370"/>
    <w:rsid w:val="000B538A"/>
    <w:rsid w:val="000C0600"/>
    <w:rsid w:val="000C532A"/>
    <w:rsid w:val="000C6828"/>
    <w:rsid w:val="000D3413"/>
    <w:rsid w:val="000E5019"/>
    <w:rsid w:val="001061F8"/>
    <w:rsid w:val="00111109"/>
    <w:rsid w:val="001111F0"/>
    <w:rsid w:val="00112C26"/>
    <w:rsid w:val="00115466"/>
    <w:rsid w:val="0011707D"/>
    <w:rsid w:val="00137FC6"/>
    <w:rsid w:val="00142762"/>
    <w:rsid w:val="00142AEC"/>
    <w:rsid w:val="00143807"/>
    <w:rsid w:val="00143EB3"/>
    <w:rsid w:val="001508C5"/>
    <w:rsid w:val="00151B20"/>
    <w:rsid w:val="001520A7"/>
    <w:rsid w:val="00161F4D"/>
    <w:rsid w:val="001654F9"/>
    <w:rsid w:val="00165772"/>
    <w:rsid w:val="00176BF0"/>
    <w:rsid w:val="001836F0"/>
    <w:rsid w:val="00184AF9"/>
    <w:rsid w:val="00193F77"/>
    <w:rsid w:val="001B308E"/>
    <w:rsid w:val="001B38BE"/>
    <w:rsid w:val="001C0D6D"/>
    <w:rsid w:val="001D5AEA"/>
    <w:rsid w:val="001D5E87"/>
    <w:rsid w:val="001E4F27"/>
    <w:rsid w:val="001E5445"/>
    <w:rsid w:val="001F62ED"/>
    <w:rsid w:val="001F7DE3"/>
    <w:rsid w:val="00213499"/>
    <w:rsid w:val="00221088"/>
    <w:rsid w:val="00221488"/>
    <w:rsid w:val="00252D8E"/>
    <w:rsid w:val="002745B4"/>
    <w:rsid w:val="002979A8"/>
    <w:rsid w:val="002A2F54"/>
    <w:rsid w:val="002A7438"/>
    <w:rsid w:val="002B1F2A"/>
    <w:rsid w:val="00310E19"/>
    <w:rsid w:val="003160DD"/>
    <w:rsid w:val="00316CD1"/>
    <w:rsid w:val="00324B20"/>
    <w:rsid w:val="0034175C"/>
    <w:rsid w:val="00346E83"/>
    <w:rsid w:val="00360B5F"/>
    <w:rsid w:val="00370FBF"/>
    <w:rsid w:val="003812E1"/>
    <w:rsid w:val="00386968"/>
    <w:rsid w:val="003873BF"/>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C11"/>
    <w:rsid w:val="004B3886"/>
    <w:rsid w:val="004C413F"/>
    <w:rsid w:val="004D157E"/>
    <w:rsid w:val="004D44D6"/>
    <w:rsid w:val="004D5F30"/>
    <w:rsid w:val="005013E6"/>
    <w:rsid w:val="005027F3"/>
    <w:rsid w:val="00505C04"/>
    <w:rsid w:val="00532AA9"/>
    <w:rsid w:val="005364CA"/>
    <w:rsid w:val="005475CD"/>
    <w:rsid w:val="005515CE"/>
    <w:rsid w:val="005528AE"/>
    <w:rsid w:val="00562730"/>
    <w:rsid w:val="00563BFE"/>
    <w:rsid w:val="00574EC4"/>
    <w:rsid w:val="005778ED"/>
    <w:rsid w:val="00593E49"/>
    <w:rsid w:val="0059570F"/>
    <w:rsid w:val="0059657B"/>
    <w:rsid w:val="00596696"/>
    <w:rsid w:val="005C0EB1"/>
    <w:rsid w:val="005D0E8C"/>
    <w:rsid w:val="005D2E70"/>
    <w:rsid w:val="005D5305"/>
    <w:rsid w:val="005D7C08"/>
    <w:rsid w:val="005E0C82"/>
    <w:rsid w:val="005E277A"/>
    <w:rsid w:val="005E67F7"/>
    <w:rsid w:val="00613FB0"/>
    <w:rsid w:val="0061631E"/>
    <w:rsid w:val="00636872"/>
    <w:rsid w:val="006427C2"/>
    <w:rsid w:val="00652A54"/>
    <w:rsid w:val="006578A8"/>
    <w:rsid w:val="0066455D"/>
    <w:rsid w:val="00673DED"/>
    <w:rsid w:val="00687984"/>
    <w:rsid w:val="00692256"/>
    <w:rsid w:val="00695423"/>
    <w:rsid w:val="006A27F1"/>
    <w:rsid w:val="006A30FB"/>
    <w:rsid w:val="006A345A"/>
    <w:rsid w:val="006B32DD"/>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C36A5"/>
    <w:rsid w:val="007D00CA"/>
    <w:rsid w:val="007D1BD9"/>
    <w:rsid w:val="007D1C39"/>
    <w:rsid w:val="007F0BF6"/>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E0C39"/>
    <w:rsid w:val="008E6275"/>
    <w:rsid w:val="008F578E"/>
    <w:rsid w:val="00907DA4"/>
    <w:rsid w:val="00920669"/>
    <w:rsid w:val="009335C8"/>
    <w:rsid w:val="0094430A"/>
    <w:rsid w:val="00954135"/>
    <w:rsid w:val="00956A76"/>
    <w:rsid w:val="00972111"/>
    <w:rsid w:val="00982604"/>
    <w:rsid w:val="00997A1D"/>
    <w:rsid w:val="009B7817"/>
    <w:rsid w:val="009D2E65"/>
    <w:rsid w:val="009D2FEA"/>
    <w:rsid w:val="009E26BE"/>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B070BC"/>
    <w:rsid w:val="00B1051C"/>
    <w:rsid w:val="00B405CB"/>
    <w:rsid w:val="00B40D59"/>
    <w:rsid w:val="00B63271"/>
    <w:rsid w:val="00B73EC1"/>
    <w:rsid w:val="00BA70CE"/>
    <w:rsid w:val="00BB1F7E"/>
    <w:rsid w:val="00BD4CDB"/>
    <w:rsid w:val="00BD58DF"/>
    <w:rsid w:val="00BE6FFD"/>
    <w:rsid w:val="00BF695E"/>
    <w:rsid w:val="00C105E2"/>
    <w:rsid w:val="00C318D0"/>
    <w:rsid w:val="00C33B7D"/>
    <w:rsid w:val="00C36F95"/>
    <w:rsid w:val="00C444DF"/>
    <w:rsid w:val="00C60F00"/>
    <w:rsid w:val="00C64707"/>
    <w:rsid w:val="00C869BA"/>
    <w:rsid w:val="00C90180"/>
    <w:rsid w:val="00C92E03"/>
    <w:rsid w:val="00C9530F"/>
    <w:rsid w:val="00C96FE4"/>
    <w:rsid w:val="00CB08D3"/>
    <w:rsid w:val="00CB4982"/>
    <w:rsid w:val="00D15550"/>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3DEE"/>
    <w:rsid w:val="00DF7BBE"/>
    <w:rsid w:val="00E01ABB"/>
    <w:rsid w:val="00E02846"/>
    <w:rsid w:val="00E20A12"/>
    <w:rsid w:val="00E210AD"/>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6</TotalTime>
  <Pages>4</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2021-06-22T03:55:00Z</cp:lastPrinted>
  <dcterms:created xsi:type="dcterms:W3CDTF">2021-06-23T02:38:00Z</dcterms:created>
  <dcterms:modified xsi:type="dcterms:W3CDTF">2021-06-23T02:38:00Z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