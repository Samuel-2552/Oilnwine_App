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6C27C9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5E88334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45510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04029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33ECEF8" w14:textId="77777777" w:rsidR="0004029A" w:rsidRPr="0004029A" w:rsidRDefault="0004029A" w:rsidP="0004029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4029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இராஜாக்கள் 19:1-21</w:t>
                  </w:r>
                </w:p>
                <w:p w14:paraId="0B96D8BD" w14:textId="77777777" w:rsidR="0004029A" w:rsidRPr="0004029A" w:rsidRDefault="0004029A" w:rsidP="0004029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4029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12:1-23</w:t>
                  </w:r>
                </w:p>
                <w:p w14:paraId="35057991" w14:textId="77777777" w:rsidR="0004029A" w:rsidRPr="0004029A" w:rsidRDefault="0004029A" w:rsidP="0004029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04029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136:1-26</w:t>
                  </w:r>
                </w:p>
                <w:p w14:paraId="3F50C377" w14:textId="2E157E47" w:rsidR="009A0942" w:rsidRPr="007A1E95" w:rsidRDefault="0004029A" w:rsidP="0004029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04029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17:14-15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6C27C9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6C27C9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6C27C9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2D024BE" w14:textId="77777777" w:rsidR="0004029A" w:rsidRPr="0004029A" w:rsidRDefault="0004029A" w:rsidP="0004029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04029A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"கிட்டத்தட்ட அறிவிக்கப்படாத மற்றும் பெரும்பாலும் கண்டறியப்படாத விதத்தில் நவீன காலங்களில் பிரபலமான சுவிசேஷ வட்டங்களுக்குள் ஒரு புதிய சிலுவை கடந்து வந்துள்ளது. இந்த புதிய சிலுவையிலிருந்து கிறிஸ்தவ வாழ்க்கையின் ஒரு புதிய தத்துவம் உருவாகியுள்ளது</w:t>
      </w:r>
      <w:r w:rsidRPr="000402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0402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அந்த புதிய தத்துவத்திலிருந்து ஒரு புதிய சுவிசேஷ நுட்பம் வந்துள்ளது</w:t>
      </w:r>
      <w:r w:rsidRPr="000402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0402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அதன் விளைவாக புதிய விதமான கூடுகையும் ஒரு புதிய விதமான பிரசங்கமும் உருவாகியுள்ளது.</w:t>
      </w:r>
    </w:p>
    <w:p w14:paraId="161E7447" w14:textId="77777777" w:rsidR="0004029A" w:rsidRPr="0004029A" w:rsidRDefault="0004029A" w:rsidP="0004029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295F86CF" w14:textId="77777777" w:rsidR="0004029A" w:rsidRPr="0004029A" w:rsidRDefault="0004029A" w:rsidP="0004029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04029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பழைய சிலுவைக்கு உலகத்துடன் எந்த தொடர்பும் இல்லை. ஆதாமின் அகந்தை நிறைந்த மாம்சத்திற்கு அது முடிவைக் கொண்டு வருகிறது. புதிய சிலுவை</w:t>
      </w:r>
      <w:r w:rsidRPr="000402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402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சரியாகப் புரிந்து கொள்ளப்பட்டால்</w:t>
      </w:r>
      <w:r w:rsidRPr="000402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402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மிகவும் நல்ல வேடிக்கை மற்றும் இன்பத்திற்கான வழியாகும். இது ஆதாமை குறுக்கீடு இல்லாமல் வாழ அனுமதிக்கிறது. அவனுடைய வாழ்க்கையின் உள்நோக்கம் மாறாமல் இன்னும் தனது சொந்த மகிழ்ச்சிக்காக வாழ்கிறான்.</w:t>
      </w:r>
    </w:p>
    <w:p w14:paraId="50C383D2" w14:textId="77777777" w:rsidR="0004029A" w:rsidRPr="0004029A" w:rsidRDefault="0004029A" w:rsidP="0004029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39C09002" w14:textId="7BA38DCF" w:rsidR="0071694C" w:rsidRDefault="0004029A" w:rsidP="0004029A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38" style="position:absolute;left:0;text-align:left;margin-left:-7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0402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புதிய சிலுவை பாவியைக் கொல்லாது</w:t>
      </w:r>
      <w:r w:rsidRPr="000402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0402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அவனை வழிநடத்துகிறது. அது அவனை மிகவும் மகிழ்ச்சியான வாழ்க்கை முறைக்கு வழிநடத்துகிறது</w:t>
      </w:r>
      <w:r w:rsidRPr="000402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0402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அவனது சுய மரியாதையை பாதுகாக்கிறது. பழைய சிலுவை மரணத்தின் சின்னமாகும்</w:t>
      </w:r>
      <w:r w:rsidRPr="000402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0402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அதன் மூலம் தேவன் முதலாவது அவனை ஒரு மரணத்துக்குள்ளாக்கி</w:t>
      </w:r>
      <w:r w:rsidRPr="000402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4029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அவனை மீண்டும் உயிர்ப்பிப்பதனால் இரட்சிக்கிறார். </w:t>
      </w:r>
      <w:r w:rsidRPr="0004029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தேவன் ஜீவனை அளிக்கிறார்</w:t>
      </w:r>
      <w:r w:rsidRPr="000402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0402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அது மேம்பட்ட ஜீவன் அல்ல. அவர் அளிக்கும் ஜீவன் மரணத்தினால் வெளிப்படும் ஜீவனாகும். அது எப்போதும் சிலுவையின் பட்சத்தில் நிற்கிறதாகும். ”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04029A">
        <w:rPr>
          <w:rFonts w:ascii="Latha" w:hAnsi="Latha" w:cs="Arial Unicode MS"/>
          <w:noProof/>
          <w:sz w:val="52"/>
          <w:szCs w:val="48"/>
          <w:cs/>
          <w:lang w:val="ta-IN" w:bidi="ta-IN"/>
        </w:rPr>
        <w:t>(ஓல்ட் கிராஸ் அண்ட் தி நியூ (</w:t>
      </w:r>
      <w:r w:rsidRPr="000402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The Old Cross And The New) </w:t>
      </w:r>
      <w:r w:rsidRPr="0004029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என்கிற </w:t>
      </w:r>
      <w:r w:rsidRPr="0004029A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04029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ஏ. டபிள்யூ டோஸரின் புத்தகத்திலிருந்து குறிப்பிடப்பட்டுள்ளது)</w:t>
      </w:r>
      <w:r w:rsidR="00B648AB" w:rsidRPr="00B648AB">
        <w:rPr>
          <w:rFonts w:ascii="Latha" w:hAnsi="Latha" w:cs="Arial Unicode MS"/>
          <w:noProof/>
          <w:sz w:val="52"/>
          <w:szCs w:val="48"/>
          <w:cs/>
          <w:lang w:val="ta-IN" w:bidi="ta-IN"/>
        </w:rPr>
        <w:t>.</w:t>
      </w:r>
    </w:p>
    <w:p w14:paraId="78D26284" w14:textId="3A1A6B39" w:rsidR="0071694C" w:rsidRDefault="0071694C">
      <w:pPr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C049A76" w14:textId="77777777" w:rsidR="00DD5A78" w:rsidRPr="00E50352" w:rsidRDefault="00DD5A78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6C27C9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05.8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6C27C9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681BBFFB" w:rsidR="00DE09CC" w:rsidRPr="00DE09CC" w:rsidRDefault="0004029A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04029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அந்தப்படியே நீங்கள் நினையாத நேரத்தில் மனுஷகுமாரன் வருவார்</w:t>
      </w:r>
      <w:r w:rsidRPr="0004029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4029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 நீங்களும் ஆயத்தமாயிருங்கள் என்றார்.</w:t>
      </w:r>
    </w:p>
    <w:p w14:paraId="69A5B3B8" w14:textId="3574575E" w:rsidR="00C35299" w:rsidRPr="001A286F" w:rsidRDefault="0004029A" w:rsidP="001A286F">
      <w:pPr>
        <w:jc w:val="right"/>
        <w:rPr>
          <w:szCs w:val="20"/>
          <w:lang w:val="en-IN"/>
        </w:rPr>
      </w:pPr>
      <w:r w:rsidRPr="0004029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லூக்கா 12:40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524F3E4A" w14:textId="30704838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5E8F5AA4" w14:textId="27A3B34B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4E22153E" w14:textId="090C8E6C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41C0897F" w14:textId="126792D3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2A785948" w14:textId="6605F493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6A68D49D" w14:textId="52B18D1C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007F519A" w14:textId="2F6A4009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1A2770DD" w14:textId="76219A39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02266D4A" w14:textId="173B7365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5EC6B66B" w14:textId="085117B8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2A079016" w14:textId="4B4873C2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358DC5AD" w14:textId="1AE53C6A" w:rsidR="0004029A" w:rsidRDefault="0004029A" w:rsidP="001A0F82">
      <w:pPr>
        <w:ind w:right="1676"/>
        <w:rPr>
          <w:sz w:val="52"/>
          <w:szCs w:val="44"/>
          <w:lang w:val="en-IN"/>
        </w:rPr>
      </w:pPr>
    </w:p>
    <w:p w14:paraId="674B7BAF" w14:textId="55D4C5DC" w:rsidR="0004029A" w:rsidRDefault="0004029A" w:rsidP="001A0F82">
      <w:pPr>
        <w:ind w:right="1676"/>
        <w:rPr>
          <w:sz w:val="52"/>
          <w:szCs w:val="44"/>
          <w:lang w:val="en-IN"/>
        </w:rPr>
      </w:pPr>
    </w:p>
    <w:p w14:paraId="5EB7683B" w14:textId="3D267B12" w:rsidR="0004029A" w:rsidRDefault="0004029A" w:rsidP="001A0F82">
      <w:pPr>
        <w:ind w:right="1676"/>
        <w:rPr>
          <w:sz w:val="52"/>
          <w:szCs w:val="44"/>
          <w:lang w:val="en-IN"/>
        </w:rPr>
      </w:pPr>
    </w:p>
    <w:p w14:paraId="084C4100" w14:textId="70666035" w:rsidR="0004029A" w:rsidRDefault="0004029A" w:rsidP="001A0F82">
      <w:pPr>
        <w:ind w:right="1676"/>
        <w:rPr>
          <w:sz w:val="52"/>
          <w:szCs w:val="44"/>
          <w:lang w:val="en-IN"/>
        </w:rPr>
      </w:pPr>
    </w:p>
    <w:p w14:paraId="3833E891" w14:textId="77777777" w:rsidR="0004029A" w:rsidRDefault="0004029A" w:rsidP="001A0F82">
      <w:pPr>
        <w:ind w:right="1676"/>
        <w:rPr>
          <w:sz w:val="52"/>
          <w:szCs w:val="44"/>
          <w:lang w:val="en-IN"/>
        </w:rPr>
      </w:pPr>
    </w:p>
    <w:p w14:paraId="113861A6" w14:textId="77777777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6AC99B0C" w14:textId="534E0A1A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73E67344" w14:textId="77777777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6C27C9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982E6" w14:textId="77777777" w:rsidR="006C27C9" w:rsidRDefault="006C27C9" w:rsidP="00A01902">
      <w:r>
        <w:separator/>
      </w:r>
    </w:p>
  </w:endnote>
  <w:endnote w:type="continuationSeparator" w:id="0">
    <w:p w14:paraId="34E480ED" w14:textId="77777777" w:rsidR="006C27C9" w:rsidRDefault="006C27C9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F5A72" w14:textId="77777777" w:rsidR="006C27C9" w:rsidRDefault="006C27C9" w:rsidP="00A01902">
      <w:r>
        <w:separator/>
      </w:r>
    </w:p>
  </w:footnote>
  <w:footnote w:type="continuationSeparator" w:id="0">
    <w:p w14:paraId="2121F98D" w14:textId="77777777" w:rsidR="006C27C9" w:rsidRDefault="006C27C9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6C27C9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54E5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34AC0"/>
    <w:rsid w:val="00834D6F"/>
    <w:rsid w:val="008351ED"/>
    <w:rsid w:val="0083624E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7743"/>
    <w:rsid w:val="00B327EF"/>
    <w:rsid w:val="00B37370"/>
    <w:rsid w:val="00B43035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B6EC9"/>
    <w:rsid w:val="00DC170E"/>
    <w:rsid w:val="00DC18D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8E6275"/>
    <w:rsid w:val="008F578E"/>
    <w:rsid w:val="00907DA4"/>
    <w:rsid w:val="00920669"/>
    <w:rsid w:val="009335C8"/>
    <w:rsid w:val="0094430A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2021-06-06T02:44:00Z</cp:lastPrinted>
  <dcterms:created xsi:type="dcterms:W3CDTF">2021-06-18T01:46:00Z</dcterms:created>
  <dcterms:modified xsi:type="dcterms:W3CDTF">2021-06-18T01:46:00Z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