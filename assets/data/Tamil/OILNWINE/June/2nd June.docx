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143C27"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C5C9F17"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CC1388">
                    <w:rPr>
                      <w:rFonts w:ascii="Arial Unicode MS" w:eastAsia="Arial Unicode MS" w:hAnsi="Arial Unicode MS" w:cs="Arial Unicode MS"/>
                      <w:b/>
                      <w:color w:val="FFFFFF" w:themeColor="background1"/>
                      <w:sz w:val="48"/>
                      <w:szCs w:val="48"/>
                    </w:rPr>
                    <w:t>2</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5ABAEB80" w14:textId="77777777" w:rsidR="00CC1388" w:rsidRPr="00CC1388" w:rsidRDefault="00CC1388" w:rsidP="00CC1388">
                  <w:pPr>
                    <w:jc w:val="right"/>
                    <w:rPr>
                      <w:rFonts w:ascii="Latha" w:hAnsi="Latha" w:cs="Arial Unicode MS"/>
                      <w:b/>
                      <w:bCs/>
                      <w:color w:val="FFFFFF" w:themeColor="background1"/>
                      <w:sz w:val="48"/>
                      <w:szCs w:val="40"/>
                      <w:lang w:bidi="ta-IN"/>
                    </w:rPr>
                  </w:pPr>
                  <w:r w:rsidRPr="00CC1388">
                    <w:rPr>
                      <w:rFonts w:ascii="Latha" w:hAnsi="Latha" w:cs="Arial Unicode MS"/>
                      <w:b/>
                      <w:bCs/>
                      <w:color w:val="FFFFFF" w:themeColor="background1"/>
                      <w:sz w:val="48"/>
                      <w:szCs w:val="40"/>
                      <w:cs/>
                      <w:lang w:bidi="ta-IN"/>
                    </w:rPr>
                    <w:t>2 சாமுவேல  19:11-20:13</w:t>
                  </w:r>
                </w:p>
                <w:p w14:paraId="4FE9664A" w14:textId="77777777" w:rsidR="00CC1388" w:rsidRPr="00CC1388" w:rsidRDefault="00CC1388" w:rsidP="00CC1388">
                  <w:pPr>
                    <w:jc w:val="right"/>
                    <w:rPr>
                      <w:rFonts w:ascii="Latha" w:hAnsi="Latha" w:cs="Arial Unicode MS"/>
                      <w:b/>
                      <w:bCs/>
                      <w:color w:val="FFFFFF" w:themeColor="background1"/>
                      <w:sz w:val="48"/>
                      <w:szCs w:val="40"/>
                      <w:lang w:bidi="ta-IN"/>
                    </w:rPr>
                  </w:pPr>
                  <w:r w:rsidRPr="00CC1388">
                    <w:rPr>
                      <w:rFonts w:ascii="Latha" w:hAnsi="Latha" w:cs="Arial Unicode MS"/>
                      <w:b/>
                      <w:bCs/>
                      <w:color w:val="FFFFFF" w:themeColor="background1"/>
                      <w:sz w:val="48"/>
                      <w:szCs w:val="40"/>
                      <w:cs/>
                      <w:lang w:bidi="ta-IN"/>
                    </w:rPr>
                    <w:t>யோவான் 21:1-25</w:t>
                  </w:r>
                </w:p>
                <w:p w14:paraId="48060816" w14:textId="77777777" w:rsidR="00CC1388" w:rsidRPr="00CC1388" w:rsidRDefault="00CC1388" w:rsidP="00CC1388">
                  <w:pPr>
                    <w:jc w:val="right"/>
                    <w:rPr>
                      <w:rFonts w:ascii="Latha" w:hAnsi="Latha" w:cs="Arial Unicode MS"/>
                      <w:b/>
                      <w:bCs/>
                      <w:color w:val="FFFFFF" w:themeColor="background1"/>
                      <w:sz w:val="48"/>
                      <w:szCs w:val="40"/>
                      <w:lang w:bidi="ta-IN"/>
                    </w:rPr>
                  </w:pPr>
                  <w:r w:rsidRPr="00CC1388">
                    <w:rPr>
                      <w:rFonts w:ascii="Latha" w:hAnsi="Latha" w:cs="Arial Unicode MS"/>
                      <w:b/>
                      <w:bCs/>
                      <w:color w:val="FFFFFF" w:themeColor="background1"/>
                      <w:sz w:val="48"/>
                      <w:szCs w:val="40"/>
                      <w:cs/>
                      <w:lang w:bidi="ta-IN"/>
                    </w:rPr>
                    <w:t>சங்கீதம்  120:1-7</w:t>
                  </w:r>
                </w:p>
                <w:p w14:paraId="3F50C377" w14:textId="2A7120B7" w:rsidR="009A0942" w:rsidRPr="007A1E95" w:rsidRDefault="00CC1388" w:rsidP="00CC1388">
                  <w:pPr>
                    <w:jc w:val="right"/>
                    <w:rPr>
                      <w:b/>
                      <w:bCs/>
                      <w:sz w:val="32"/>
                      <w:szCs w:val="32"/>
                    </w:rPr>
                  </w:pPr>
                  <w:r w:rsidRPr="00CC1388">
                    <w:rPr>
                      <w:rFonts w:ascii="Latha" w:hAnsi="Latha" w:cs="Arial Unicode MS"/>
                      <w:b/>
                      <w:bCs/>
                      <w:color w:val="FFFFFF" w:themeColor="background1"/>
                      <w:sz w:val="48"/>
                      <w:szCs w:val="40"/>
                      <w:cs/>
                      <w:lang w:bidi="ta-IN"/>
                    </w:rPr>
                    <w:t>நீதிமொழி. 16:16-17</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143C27"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143C27"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143C27"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2E92BB4D" w:rsidR="00DE2FC4" w:rsidRDefault="00CC1388" w:rsidP="00E50352">
      <w:pPr>
        <w:ind w:firstLine="720"/>
        <w:jc w:val="both"/>
        <w:rPr>
          <w:rFonts w:ascii="Latha" w:hAnsi="Latha" w:cs="Arial Unicode MS"/>
          <w:noProof/>
          <w:sz w:val="52"/>
          <w:szCs w:val="48"/>
          <w:cs/>
          <w:lang w:val="ta-IN"/>
        </w:rPr>
      </w:pPr>
      <w:r w:rsidRPr="00CC1388">
        <w:rPr>
          <w:rFonts w:ascii="Latha" w:hAnsi="Latha" w:cs="Arial Unicode MS"/>
          <w:noProof/>
          <w:sz w:val="52"/>
          <w:szCs w:val="48"/>
          <w:cs/>
          <w:lang w:val="ta-IN" w:bidi="ta-IN"/>
        </w:rPr>
        <w:t>உங்கள் வாழ்க்கை முறையைக் குறித்தும் தேவ ஜனங்கள் மத்தியில் உங்கள் ஆவிக்குரிய வளர்ச்சியைக் குறித்தும் உங்களுக்கு கவலையும்  அதிருப்தியும் இருக்கிறதா</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ஆவிக்குரிய பசியின்றி நீங்கள் சபையில் தரமற்ற வாழ்க்கையில் திருப்தி அடைந்திருக்கிறீர்களா</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அவருடைய பூரணத்தின் அனுபவத்திலிருந்து நீங்கள் வெகு தொலைவில் வாழ்கிறீர்களா</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ஊழியத்தில் கிடைத்த வெற்றிகளும் சாதனைகளும் தேவ காரியங்களிலிருந்து உங்களை விலகச் செய்கிறதா</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நீங்கள் கர்த்தருக்காக பசியுடன் இருந்தால்</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நீங்கள் எப்போதும் அதிருப்தியை அனுபவிப்பீர்கள்</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lastRenderedPageBreak/>
        <w:t>ஏனென்றால் அவருடைய பூரணத்தைத் தவிர வேறு எதுவும் உங்களை திருப்திப்படுத்தாது.  அவருடைய பூரணம் இல்லாமல் வாழ நிர்பந்திக்கப்படுகிற படியினால்</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நீங்கள் எப்போதும் அவருக்காக அதிகமான பசியுடன் இருப்பீர்கள்! தேவ ஜனங்கள் இன்று சங்கீதக்காரனிடம் இருந்ததான பசியைக் வெளிப்படுத்துகிறதில்லை. சபையில் ஆவிக்குரிய வறுமையும் உண்மையான பசியின்மையும் நிலவுகிறது. இந்தக் கடைசி நாட்களில் பல காரியங்கள் நடக்க வேண்டியதாயிருக்கிறது. பலரின் அன்பு தணிந்து விடும் என்று கர்த்தரே சொன்னார். அவர் திரும்பி வரும்போது விசுவாசத்தைக் காண்பாரோ</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என்று அவரே சொல்லியிருக்கிறார். பலர் விசுவாசத்திலிருந்து விலகுவார்கள் என்றும் சொல்லப்பட்டிருக்கிறது. இந்தக் கடைசி நாட்களில் இந்தக் காரியங்கள் நடக்கின்றன. ஆனாலும்</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இத்தகைய ஆவிக்குரிய அவலத்தின் மத்தியிலும்</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 xml:space="preserve">அவருடைய சபையை </w:t>
      </w:r>
      <w:r>
        <w:rPr>
          <w:rFonts w:ascii="Latha" w:hAnsi="Latha" w:cs="Arial Unicode MS"/>
          <w:noProof/>
          <w:sz w:val="52"/>
          <w:szCs w:val="48"/>
          <w:lang w:val="ta-IN" w:bidi="ta-IN"/>
        </w:rPr>
        <w:pict w14:anchorId="3CC91F6C">
          <v:rect id="_x0000_s1307" style="position:absolute;left:0;text-align:left;margin-left:-8.35pt;margin-top:730.8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CC1388">
        <w:rPr>
          <w:rFonts w:ascii="Latha" w:hAnsi="Latha" w:cs="Arial Unicode MS"/>
          <w:noProof/>
          <w:sz w:val="52"/>
          <w:szCs w:val="48"/>
          <w:cs/>
          <w:lang w:val="ta-IN" w:bidi="ta-IN"/>
        </w:rPr>
        <w:t xml:space="preserve">மீண்டெடுப்பதே தேவனின் விருப்பமாகும். அவர் </w:t>
      </w:r>
      <w:r w:rsidRPr="00CC1388">
        <w:rPr>
          <w:rFonts w:ascii="Latha" w:hAnsi="Latha" w:cs="Arial Unicode MS"/>
          <w:noProof/>
          <w:sz w:val="52"/>
          <w:szCs w:val="48"/>
          <w:cs/>
          <w:lang w:val="ta-IN" w:bidi="ta-IN"/>
        </w:rPr>
        <w:lastRenderedPageBreak/>
        <w:t>இந்த நேரத்தில்</w:t>
      </w:r>
      <w:r w:rsidRPr="00CC1388">
        <w:rPr>
          <w:rFonts w:ascii="Latha" w:hAnsi="Latha" w:cs="Arial Unicode MS"/>
          <w:noProof/>
          <w:sz w:val="52"/>
          <w:szCs w:val="48"/>
          <w:lang w:val="ta-IN"/>
        </w:rPr>
        <w:t xml:space="preserve">, </w:t>
      </w:r>
      <w:r w:rsidRPr="00CC1388">
        <w:rPr>
          <w:rFonts w:ascii="Latha" w:hAnsi="Latha" w:cs="Arial Unicode MS"/>
          <w:noProof/>
          <w:sz w:val="52"/>
          <w:szCs w:val="48"/>
          <w:cs/>
          <w:lang w:val="ta-IN" w:bidi="ta-IN"/>
        </w:rPr>
        <w:t>பூமியில் தம் ஜனங்களிடத்தில் ஒரு தாகத்தையும் பசியையும் தேடுகிறார். அதன் குறைவு மட்டுமே அவருடைய விருப்பங்களை நிறைவேற்றுவதிலிருந்து அவரைத் தடுக்கிறது. அவருக்காகவும் அவருடைய வெளிப்படையான பிரசன்னத்திற்காகவும் உள்ள ஆழ்ந்த பசி தம் ஜனங்களிடத்தில் உருவாக அவர் காத்திருக்கிறார்.</w:t>
      </w:r>
    </w:p>
    <w:p w14:paraId="546F0A31" w14:textId="7449712F" w:rsidR="00BC15BE" w:rsidRDefault="00143C27" w:rsidP="00385840">
      <w:pPr>
        <w:jc w:val="both"/>
        <w:rPr>
          <w:rFonts w:ascii="Latha" w:hAnsi="Latha" w:cs="Arial Unicode MS"/>
          <w:noProof/>
          <w:sz w:val="40"/>
          <w:szCs w:val="36"/>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0352">
        <w:rPr>
          <w:rFonts w:ascii="Latha" w:hAnsi="Latha" w:cs="Arial Unicode MS"/>
          <w:noProof/>
          <w:sz w:val="40"/>
          <w:szCs w:val="36"/>
        </w:rPr>
        <w:t xml:space="preserve"> </w:t>
      </w:r>
    </w:p>
    <w:p w14:paraId="40880612" w14:textId="77777777" w:rsidR="00E50C21" w:rsidRPr="00E50352" w:rsidRDefault="00E50C21" w:rsidP="00385840">
      <w:pPr>
        <w:jc w:val="both"/>
        <w:rPr>
          <w:rFonts w:ascii="Latha" w:hAnsi="Latha" w:cs="Arial Unicode MS"/>
          <w:noProof/>
          <w:sz w:val="28"/>
          <w:cs/>
        </w:rPr>
      </w:pP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143C27"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44.0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143C27"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6E9E0B9E" w:rsidR="00DE09CC" w:rsidRPr="00DE09CC" w:rsidRDefault="00CC1388" w:rsidP="00B20D7C">
      <w:pPr>
        <w:jc w:val="both"/>
        <w:rPr>
          <w:rFonts w:ascii="Arial Unicode MS" w:eastAsia="Arial Unicode MS" w:hAnsi="Arial Unicode MS" w:cs="Arial Unicode MS"/>
          <w:color w:val="000000" w:themeColor="text1"/>
          <w:sz w:val="48"/>
          <w:szCs w:val="48"/>
          <w:shd w:val="clear" w:color="auto" w:fill="F9F9F9"/>
        </w:rPr>
      </w:pPr>
      <w:r w:rsidRPr="00CC1388">
        <w:rPr>
          <w:rFonts w:ascii="Arial Unicode MS" w:eastAsia="Arial Unicode MS" w:hAnsi="Arial Unicode MS" w:cs="Arial Unicode MS"/>
          <w:color w:val="000000" w:themeColor="text1"/>
          <w:sz w:val="48"/>
          <w:szCs w:val="48"/>
          <w:shd w:val="clear" w:color="auto" w:fill="F9F9F9"/>
          <w:cs/>
          <w:lang w:bidi="ta-IN"/>
        </w:rPr>
        <w:t>இதினிமித்தமாக</w:t>
      </w:r>
      <w:r w:rsidRPr="00CC1388">
        <w:rPr>
          <w:rFonts w:ascii="Arial Unicode MS" w:eastAsia="Arial Unicode MS" w:hAnsi="Arial Unicode MS" w:cs="Arial Unicode MS"/>
          <w:color w:val="000000" w:themeColor="text1"/>
          <w:sz w:val="48"/>
          <w:szCs w:val="48"/>
          <w:shd w:val="clear" w:color="auto" w:fill="F9F9F9"/>
        </w:rPr>
        <w:t xml:space="preserve">, </w:t>
      </w:r>
      <w:r w:rsidRPr="00CC1388">
        <w:rPr>
          <w:rFonts w:ascii="Arial Unicode MS" w:eastAsia="Arial Unicode MS" w:hAnsi="Arial Unicode MS" w:cs="Arial Unicode MS"/>
          <w:color w:val="000000" w:themeColor="text1"/>
          <w:sz w:val="48"/>
          <w:szCs w:val="48"/>
          <w:shd w:val="clear" w:color="auto" w:fill="F9F9F9"/>
          <w:cs/>
          <w:lang w:bidi="ta-IN"/>
        </w:rPr>
        <w:t>நான் உன்மேல் என் கைளை வைத்ததினால் உனக்கு உண்டான தேவவரத்தை நீ அனல்மூட்டி எழுப்பிவிடும்படி உனக்கு நினைப்பூட்டுகிறேன்.</w:t>
      </w:r>
    </w:p>
    <w:p w14:paraId="69A5B3B8" w14:textId="61D13574" w:rsidR="00C35299" w:rsidRPr="001A286F" w:rsidRDefault="00CC1388" w:rsidP="001A286F">
      <w:pPr>
        <w:jc w:val="right"/>
        <w:rPr>
          <w:szCs w:val="20"/>
          <w:lang w:val="en-IN"/>
        </w:rPr>
      </w:pPr>
      <w:r w:rsidRPr="00CC1388">
        <w:rPr>
          <w:rFonts w:ascii="Arial Unicode MS" w:eastAsia="Arial Unicode MS" w:hAnsi="Arial Unicode MS" w:cs="Arial Unicode MS"/>
          <w:color w:val="000000" w:themeColor="text1"/>
          <w:sz w:val="48"/>
          <w:szCs w:val="48"/>
          <w:shd w:val="clear" w:color="auto" w:fill="F9F9F9"/>
          <w:cs/>
          <w:lang w:bidi="ta-IN"/>
        </w:rPr>
        <w:t>2 தீமோத்தேயு 1:6</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bdo>
    </w:p>
    <w:p w14:paraId="4866398A" w14:textId="3C8491C5" w:rsidR="00AA08B3" w:rsidRDefault="00AA08B3" w:rsidP="001A0F82">
      <w:pPr>
        <w:ind w:right="1676"/>
        <w:rPr>
          <w:sz w:val="52"/>
          <w:szCs w:val="44"/>
          <w:lang w:val="en-IN"/>
        </w:rPr>
      </w:pPr>
    </w:p>
    <w:p w14:paraId="44D907E9" w14:textId="02617123" w:rsidR="00E50352" w:rsidRDefault="00E50352" w:rsidP="001A0F82">
      <w:pPr>
        <w:ind w:right="1676"/>
        <w:rPr>
          <w:sz w:val="52"/>
          <w:szCs w:val="44"/>
          <w:lang w:val="en-IN"/>
        </w:rPr>
      </w:pPr>
    </w:p>
    <w:p w14:paraId="6F3E0A47" w14:textId="3A1D44D5" w:rsidR="00E50C21" w:rsidRDefault="00E50C21" w:rsidP="001A0F82">
      <w:pPr>
        <w:ind w:right="1676"/>
        <w:rPr>
          <w:sz w:val="52"/>
          <w:szCs w:val="44"/>
          <w:lang w:val="en-IN"/>
        </w:rPr>
      </w:pPr>
    </w:p>
    <w:p w14:paraId="0FE6746D" w14:textId="170D334C" w:rsidR="00E50C21" w:rsidRDefault="00E50C21" w:rsidP="001A0F82">
      <w:pPr>
        <w:ind w:right="1676"/>
        <w:rPr>
          <w:sz w:val="52"/>
          <w:szCs w:val="44"/>
          <w:lang w:val="en-IN"/>
        </w:rPr>
      </w:pPr>
    </w:p>
    <w:p w14:paraId="707598D6" w14:textId="6A754CB7" w:rsidR="00E50C21" w:rsidRDefault="00E50C21" w:rsidP="001A0F82">
      <w:pPr>
        <w:ind w:right="1676"/>
        <w:rPr>
          <w:sz w:val="52"/>
          <w:szCs w:val="44"/>
          <w:lang w:val="en-IN"/>
        </w:rPr>
      </w:pPr>
    </w:p>
    <w:p w14:paraId="310CF5CD" w14:textId="593E93D6" w:rsidR="00E50C21" w:rsidRDefault="00E50C21" w:rsidP="001A0F82">
      <w:pPr>
        <w:ind w:right="1676"/>
        <w:rPr>
          <w:sz w:val="52"/>
          <w:szCs w:val="44"/>
          <w:lang w:val="en-IN"/>
        </w:rPr>
      </w:pPr>
    </w:p>
    <w:p w14:paraId="3982CD95" w14:textId="6A15A697" w:rsidR="00E50C21" w:rsidRDefault="00E50C21" w:rsidP="001A0F82">
      <w:pPr>
        <w:ind w:right="1676"/>
        <w:rPr>
          <w:sz w:val="52"/>
          <w:szCs w:val="44"/>
          <w:lang w:val="en-IN"/>
        </w:rPr>
      </w:pPr>
    </w:p>
    <w:p w14:paraId="5BA4EA69" w14:textId="60C1AC23" w:rsidR="00E50C21" w:rsidRDefault="00E50C21" w:rsidP="001A0F82">
      <w:pPr>
        <w:ind w:right="1676"/>
        <w:rPr>
          <w:sz w:val="52"/>
          <w:szCs w:val="44"/>
          <w:lang w:val="en-IN"/>
        </w:rPr>
      </w:pPr>
    </w:p>
    <w:p w14:paraId="00F5AD6F" w14:textId="6C0B3252" w:rsidR="00E50C21" w:rsidRDefault="00E50C21" w:rsidP="001A0F82">
      <w:pPr>
        <w:ind w:right="1676"/>
        <w:rPr>
          <w:sz w:val="52"/>
          <w:szCs w:val="44"/>
          <w:lang w:val="en-IN"/>
        </w:rPr>
      </w:pPr>
    </w:p>
    <w:p w14:paraId="04965A12" w14:textId="170A214F" w:rsidR="00E50C21" w:rsidRDefault="00E50C21" w:rsidP="001A0F82">
      <w:pPr>
        <w:ind w:right="1676"/>
        <w:rPr>
          <w:sz w:val="52"/>
          <w:szCs w:val="44"/>
          <w:lang w:val="en-IN"/>
        </w:rPr>
      </w:pPr>
    </w:p>
    <w:p w14:paraId="7AAC9316" w14:textId="4993A675" w:rsidR="00E50C21" w:rsidRDefault="00E50C21" w:rsidP="001A0F82">
      <w:pPr>
        <w:ind w:right="1676"/>
        <w:rPr>
          <w:sz w:val="52"/>
          <w:szCs w:val="44"/>
          <w:lang w:val="en-IN"/>
        </w:rPr>
      </w:pPr>
    </w:p>
    <w:p w14:paraId="4065ACE6" w14:textId="17A6B798" w:rsidR="00E50C21" w:rsidRDefault="00E50C21" w:rsidP="001A0F82">
      <w:pPr>
        <w:ind w:right="1676"/>
        <w:rPr>
          <w:sz w:val="52"/>
          <w:szCs w:val="44"/>
          <w:lang w:val="en-IN"/>
        </w:rPr>
      </w:pPr>
    </w:p>
    <w:p w14:paraId="71DDF2FF" w14:textId="6AC003FD" w:rsidR="00E50C21" w:rsidRDefault="00E50C21" w:rsidP="001A0F82">
      <w:pPr>
        <w:ind w:right="1676"/>
        <w:rPr>
          <w:sz w:val="52"/>
          <w:szCs w:val="44"/>
          <w:lang w:val="en-IN"/>
        </w:rPr>
      </w:pPr>
    </w:p>
    <w:p w14:paraId="6365FBB7" w14:textId="5A769084" w:rsidR="00E50C21" w:rsidRDefault="00E50C21" w:rsidP="001A0F82">
      <w:pPr>
        <w:ind w:right="1676"/>
        <w:rPr>
          <w:sz w:val="52"/>
          <w:szCs w:val="44"/>
          <w:lang w:val="en-IN"/>
        </w:rPr>
      </w:pPr>
    </w:p>
    <w:p w14:paraId="11930D85" w14:textId="4E2831EB" w:rsidR="00E50C21" w:rsidRDefault="00E50C21" w:rsidP="001A0F82">
      <w:pPr>
        <w:ind w:right="1676"/>
        <w:rPr>
          <w:sz w:val="52"/>
          <w:szCs w:val="44"/>
          <w:lang w:val="en-IN"/>
        </w:rPr>
      </w:pPr>
    </w:p>
    <w:p w14:paraId="373BD0CD" w14:textId="77777777" w:rsidR="00CC1388" w:rsidRDefault="00CC1388" w:rsidP="001A0F82">
      <w:pPr>
        <w:ind w:right="1676"/>
        <w:rPr>
          <w:sz w:val="52"/>
          <w:szCs w:val="44"/>
          <w:lang w:val="en-IN"/>
        </w:rPr>
      </w:pPr>
    </w:p>
    <w:p w14:paraId="5DF14FCE" w14:textId="0D8F7798" w:rsidR="00E50C21" w:rsidRDefault="00E50C21" w:rsidP="001A0F82">
      <w:pPr>
        <w:ind w:right="1676"/>
        <w:rPr>
          <w:sz w:val="52"/>
          <w:szCs w:val="44"/>
          <w:lang w:val="en-IN"/>
        </w:rPr>
      </w:pPr>
    </w:p>
    <w:p w14:paraId="53EBA8F5" w14:textId="12BD9553" w:rsidR="00E50C21" w:rsidRDefault="00E50C21" w:rsidP="001A0F82">
      <w:pPr>
        <w:ind w:right="1676"/>
        <w:rPr>
          <w:sz w:val="52"/>
          <w:szCs w:val="44"/>
          <w:lang w:val="en-IN"/>
        </w:rPr>
      </w:pPr>
    </w:p>
    <w:p w14:paraId="524F3E4A" w14:textId="77777777" w:rsidR="00E50C21" w:rsidRDefault="00E50C21"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143C27"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CA6E" w14:textId="77777777" w:rsidR="00143C27" w:rsidRDefault="00143C27" w:rsidP="00A01902">
      <w:r>
        <w:separator/>
      </w:r>
    </w:p>
  </w:endnote>
  <w:endnote w:type="continuationSeparator" w:id="0">
    <w:p w14:paraId="737DDFF9" w14:textId="77777777" w:rsidR="00143C27" w:rsidRDefault="00143C27"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6A4C" w14:textId="77777777" w:rsidR="00143C27" w:rsidRDefault="00143C27" w:rsidP="00A01902">
      <w:r>
        <w:separator/>
      </w:r>
    </w:p>
  </w:footnote>
  <w:footnote w:type="continuationSeparator" w:id="0">
    <w:p w14:paraId="6669CBB8" w14:textId="77777777" w:rsidR="00143C27" w:rsidRDefault="00143C27"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143C27">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3C2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E6906"/>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37370"/>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646D"/>
    <w:rsid w:val="00C91F38"/>
    <w:rsid w:val="00C94F7F"/>
    <w:rsid w:val="00CA10F4"/>
    <w:rsid w:val="00CB137D"/>
    <w:rsid w:val="00CB523F"/>
    <w:rsid w:val="00CC1388"/>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807"/>
    <w:rsid w:val="00143EB3"/>
    <w:rsid w:val="001508C5"/>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2021-05-16T01:10:00Z</cp:lastPrinted>
  <dcterms:created xsi:type="dcterms:W3CDTF">2021-06-02T03:40:00Z</dcterms:created>
  <dcterms:modified xsi:type="dcterms:W3CDTF">2021-06-02T03:40:00Z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