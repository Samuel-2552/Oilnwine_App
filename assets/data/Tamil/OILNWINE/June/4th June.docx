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AC2BD2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1E7FE6C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82189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AC2772D" w14:textId="77777777" w:rsidR="00821899" w:rsidRPr="00821899" w:rsidRDefault="00821899" w:rsidP="0082189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2189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சாமுவேல 22:1-23:23</w:t>
                  </w:r>
                </w:p>
                <w:p w14:paraId="4162F8BA" w14:textId="77777777" w:rsidR="00821899" w:rsidRPr="00821899" w:rsidRDefault="00821899" w:rsidP="0082189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2189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2:1-47</w:t>
                  </w:r>
                </w:p>
                <w:p w14:paraId="0CECC952" w14:textId="77777777" w:rsidR="00821899" w:rsidRPr="00821899" w:rsidRDefault="00821899" w:rsidP="0082189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2189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122:1-9</w:t>
                  </w:r>
                </w:p>
                <w:p w14:paraId="3F50C377" w14:textId="72F408C8" w:rsidR="009A0942" w:rsidRPr="007A1E95" w:rsidRDefault="00821899" w:rsidP="0082189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82189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16:19-20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C2BD2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C2BD2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AC2BD2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5F06B13" w14:textId="3B77D426" w:rsidR="00DE2FC4" w:rsidRDefault="00821899" w:rsidP="0082189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பிரசன்னத்திற்காக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உள்ளத்தின் ஆழத்தில் ஒரு வலுவான பசியும் ஏக்கமும் உள்ளதா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அருகிலுள்ள அன்பானவர்கள்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உறவினர்கள் மற்றும் அயலகத்தார் என்ன சொல்வார்கள் என்று நீங்கள் கவலைப்படாத ஒரு இடத்திற்கு வந்துவிட்டீர்களா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தேவனுக்கு உங்களுடைய பதில்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ஜனங்கள் என்ன சொன்னாலும் சொல்லட்டும்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நான் உமக்காகவும்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உமது பிரசன்னத்திற்காகவும்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உமது நபருக்காகவும் ஆழ்ந்து ஏங்குகிறேன்!” என்பதா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தேவனுக்கான ஆழமான பசி உங்களில் இருக்கிறதா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வேறொன்றையும்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பொருட்படுத்தாமல் உங்களை பட்சிக்கும் ஒரு பசி தேவனுக்காக உங்களில் இருக்கிறதா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நம்மில் ஒரு குறிப்பிட்ட நிலையைத் தேடுகிறார். இன்று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தேவனிடம் சேருவதற்கு பத்துப் படிகள்"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பிரசன்னத்திற்கான ஐந்து கோட்பாடுகள்"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தேவனை அறிய எளிதான வழிகள்" போன்ற கவர்ச்சிகரமான தலைப்புகளுடன் ஏராளமான மத இலக்கியங்களைக் காண்கிறோம். இவை தேவ ஜனங்கள் முன்னேறவும் வளரவும் உதவவில்லை. தேவனை அணுகவும்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அவருடன் அதிகமாக நெருங்கவும் சில ஒழுங்குகளையும் முறைகளையும் நாம் பயன்படுத்த முடியாது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அதற்காக முதலில்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நம்மில் ஒரு ஆழமான அதிருப்தி இருக்க வேண்டும். உங்கள் வெற்றிகள்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சாதனைகள் மற்றும்  ஆவிக்குரிய வளர்ச்சிக்கு மத்தியில்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ஆழ்ந்த அதிருப்தி உங்களுக்குள் இருக்க வேண்டும். ஜனங்கள் உங்களைப் பற்றி என்ன நினைத்தார்கள் அல்லது உங்களைப் பற்றி என்ன நினைக்கிறார்கள்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11" style="position:absolute;left:0;text-align:left;margin-left:-11.4pt;margin-top:730.1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என்பதை மறந்து விடுங்கள். பரிசுத்தவான்களே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ஒவ்வொரு கவனச்சிதறலையும்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உங்களுடையது உட்பட ஒவ்வொரு மனித கருத்தையும் ஒதுக்கி வைக்கவும் மறந்துவிடவும்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உங்களை ஊக்குவிக்கிறேன். தேவனுடைய ஆவியானவர்</w:t>
      </w:r>
      <w:r w:rsidRPr="008218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218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பிரத்தியட்சமான பிரசன்னத்திற்காக ஒரு உண்மையான பசியையும் தாகத்தையும் நம்மில் ஒவ்வொருவரிலும் உருவாக்குவாராக.</w:t>
      </w:r>
    </w:p>
    <w:p w14:paraId="546F0A31" w14:textId="7449712F" w:rsidR="00BC15BE" w:rsidRDefault="00AC2BD2" w:rsidP="00385840">
      <w:pPr>
        <w:jc w:val="both"/>
        <w:rPr>
          <w:rFonts w:ascii="Latha" w:hAnsi="Latha" w:cs="Arial Unicode MS"/>
          <w:noProof/>
          <w:sz w:val="40"/>
          <w:szCs w:val="36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279" style="position:absolute;left:0;text-align:left;margin-left:-8.4pt;margin-top:731.6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0352">
        <w:rPr>
          <w:rFonts w:ascii="Latha" w:hAnsi="Latha" w:cs="Arial Unicode MS"/>
          <w:noProof/>
          <w:sz w:val="40"/>
          <w:szCs w:val="36"/>
        </w:rPr>
        <w:t xml:space="preserve"> </w:t>
      </w:r>
    </w:p>
    <w:p w14:paraId="40880612" w14:textId="77777777" w:rsidR="00E50C21" w:rsidRPr="00E50352" w:rsidRDefault="00E50C21" w:rsidP="00385840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AC2BD2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79.5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AC2BD2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67310B05" w:rsidR="00DE09CC" w:rsidRPr="00DE09CC" w:rsidRDefault="00821899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82189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 எனக்குப் பிரியமானவர்களே</w:t>
      </w:r>
      <w:r w:rsidRPr="0082189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82189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விக்கிரகாராதனைக்கு விலகி ஓடுங்கள்.</w:t>
      </w:r>
    </w:p>
    <w:p w14:paraId="69A5B3B8" w14:textId="57362241" w:rsidR="00C35299" w:rsidRPr="001A286F" w:rsidRDefault="00821899" w:rsidP="001A286F">
      <w:pPr>
        <w:jc w:val="right"/>
        <w:rPr>
          <w:szCs w:val="20"/>
          <w:lang w:val="en-IN"/>
        </w:rPr>
      </w:pPr>
      <w:r w:rsidRPr="0082189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கொரிந்தியர் 10:14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4D907E9" w14:textId="02617123" w:rsidR="00E50352" w:rsidRDefault="00E50352" w:rsidP="001A0F82">
      <w:pPr>
        <w:ind w:right="1676"/>
        <w:rPr>
          <w:sz w:val="52"/>
          <w:szCs w:val="44"/>
          <w:lang w:val="en-IN"/>
        </w:rPr>
      </w:pPr>
    </w:p>
    <w:p w14:paraId="6F3E0A47" w14:textId="3A1D44D5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FE6746D" w14:textId="170D334C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707598D6" w14:textId="6A754CB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10CF5CD" w14:textId="593E93D6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982CD95" w14:textId="6A15A69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5BA4EA69" w14:textId="60C1AC23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0F5AD6F" w14:textId="6C0B3252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4965A12" w14:textId="170A214F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7AAC9316" w14:textId="4993A675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4065ACE6" w14:textId="17A6B798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71DDF2FF" w14:textId="6AC003FD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6365FBB7" w14:textId="5A769084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11930D85" w14:textId="4E2831EB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73BD0CD" w14:textId="7F129928" w:rsidR="00CC1388" w:rsidRDefault="00CC1388" w:rsidP="001A0F82">
      <w:pPr>
        <w:ind w:right="1676"/>
        <w:rPr>
          <w:sz w:val="52"/>
          <w:szCs w:val="44"/>
          <w:lang w:val="en-IN"/>
        </w:rPr>
      </w:pPr>
    </w:p>
    <w:p w14:paraId="078A8E31" w14:textId="697DAE9D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15A09B73" w14:textId="4D783928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4576ED15" w14:textId="77777777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53EBA8F5" w14:textId="12BD9553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524F3E4A" w14:textId="7777777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AC2BD2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A26D" w14:textId="77777777" w:rsidR="00AC2BD2" w:rsidRDefault="00AC2BD2" w:rsidP="00A01902">
      <w:r>
        <w:separator/>
      </w:r>
    </w:p>
  </w:endnote>
  <w:endnote w:type="continuationSeparator" w:id="0">
    <w:p w14:paraId="52C23398" w14:textId="77777777" w:rsidR="00AC2BD2" w:rsidRDefault="00AC2BD2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EE105" w14:textId="77777777" w:rsidR="00AC2BD2" w:rsidRDefault="00AC2BD2" w:rsidP="00A01902">
      <w:r>
        <w:separator/>
      </w:r>
    </w:p>
  </w:footnote>
  <w:footnote w:type="continuationSeparator" w:id="0">
    <w:p w14:paraId="6CF23058" w14:textId="77777777" w:rsidR="00AC2BD2" w:rsidRDefault="00AC2BD2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AC2BD2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E6906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37370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6F05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2021-05-16T01:10:00Z</cp:lastPrinted>
  <dcterms:created xsi:type="dcterms:W3CDTF">2021-06-04T10:26:00Z</dcterms:created>
  <dcterms:modified xsi:type="dcterms:W3CDTF">2021-06-04T10:26:00Z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