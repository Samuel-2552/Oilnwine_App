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C8220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F077EF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C70C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E825B29" w14:textId="77777777" w:rsidR="005C70CE" w:rsidRPr="005C70CE" w:rsidRDefault="005C70CE" w:rsidP="005C70C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5C70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3:3-4:34</w:t>
                  </w:r>
                </w:p>
                <w:p w14:paraId="09EFE5CD" w14:textId="77777777" w:rsidR="005C70CE" w:rsidRPr="005C70CE" w:rsidRDefault="005C70CE" w:rsidP="005C70C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5C70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6:1-15</w:t>
                  </w:r>
                </w:p>
                <w:p w14:paraId="534F9BE6" w14:textId="77777777" w:rsidR="005C70CE" w:rsidRPr="005C70CE" w:rsidRDefault="005C70CE" w:rsidP="005C70C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5C70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126:1-6</w:t>
                  </w:r>
                </w:p>
                <w:p w14:paraId="3F50C377" w14:textId="301CA9C3" w:rsidR="009A0942" w:rsidRPr="007A1E95" w:rsidRDefault="005C70CE" w:rsidP="005C70C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C70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16:26-27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8220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8220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C8220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0072351E" w:rsidR="00BC15BE" w:rsidRPr="005C70CE" w:rsidRDefault="005C70CE" w:rsidP="005C70CE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“நானே ஜீவ அப்பம்” என்று இயேசு சொன்னபோது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​​சீஷர்கள் கூட அப்பத்திற்கான பசியை இழந்தார்கள்!  அவர்கள் இந்த உலகத்தின் அப்பத்திற்கான விருப்பத்தை இழந்தவர்களாக பரத்துக்குரிய அப்பத்தின் மீது தங்கள் கண்களை வைத்தார்கள். இன்று இதுதான் உங்கள் நிலையா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 பரத்துக்குரிய அப்பத்திற்கான ஆழமான ஒரு பசியை உங்களுக்குள் உணர்கிறீர்களா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கர்த்தர் தம்முடைய ஜனங்களின் மேலோட்டமான நிலையையும் மாய்மாலத்தையும் கண்டு சோர்வடைகிறார். அவர்களின் இரட்டை நிலைகளால் அவர் சோர்ந்து போகிறார். அவருடைய ஜனங்கள் நல்லது என்று கருதுவது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தேவனுக்கு போதுமானதல்ல. அவர் அவர்களின் மாய்மாலமான மதத்துக்குரிய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பகட்டான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பொய்யான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வெளிப்புற காரியங்களினாலும் சோர்வடைகிறார். அவர்களின் நல்ல காரியங்கள் அவருடைய சிறந்த காரியங்களுக்கு எதிரியாகிவிட்டன.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இதைப் படித்து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ஆவியின் குரலைக் கேட்கும்போது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​​உங்கள் இருதயம் பரிசுத்த ஆவியினால் உடைக்கப்படுவதாக. நீங்கள் கர்த்தருக்காக பசியுடையவர்களாக அவருக்காக ஏங்குகிறவர்களானால்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 ஆவியானவர் உங்களிடத்தில் கிரியை செய்து உங்களை உடைப்பார்.  தேவனுடைய ஆவியின் வல்லமையால் நீங்கள் உடைக்கப்படுவீர்கள். இது பரிசுத்தமாக்கப்பட வேண்டிய நேரம்.  நம் வாழ்க்கையை பரிசுத்தமாக்க வேண்டிய நேரம். தேவனைத் தெரிந்து கொள்ளும் நேரம் வந்துவிட்டது. நீங்கள் ஈடுபடும் பல நியாயமான </w:t>
      </w:r>
      <w:r w:rsidR="00901FE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18" style="position:absolute;left:0;text-align:left;margin-left:-8.4pt;margin-top:730.1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காரியங்களிலிருந்து விலக வேண்டிய நேரம் இது.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தேவனுடைய வார்த்தையைப் படிப்பதை விட மற்ற புத்தகங்களைப் படிப்பதை தவிர்த்து விடுங்கள். நீங்கள் பார்த்துக் கொண்டு இருந்த காரியங்களை விட்டுவிடுங்கள். நேரத்தை மீட்பதில் விடாமுயற்சியுடன் இருங்கள். உங்கள் முதன்மைப்படுத்துதல்களை மறுபரிசீலனை செய்து பரிசுத்தமாக்கப்பட (பிரித்தெடுக்கப்பட்டவர்களாக உங்களை அர்ப்பணிக்கக்கூடிய) நேரம் இது எனவே</w:t>
      </w:r>
      <w:r w:rsidRPr="005C70C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5C70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பரிசுத்தமாகும்படி நேரத்தை ஒதுக்குங்கள்.</w:t>
      </w:r>
      <w:r w:rsidR="00C82206"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8220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0352">
        <w:rPr>
          <w:rFonts w:ascii="Latha" w:hAnsi="Latha" w:cs="Arial Unicode MS"/>
          <w:noProof/>
          <w:sz w:val="40"/>
          <w:szCs w:val="36"/>
        </w:rPr>
        <w:t xml:space="preserve"> </w:t>
      </w:r>
    </w:p>
    <w:p w14:paraId="3CBE2DE9" w14:textId="66F40E1F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3BCEAA3B" w14:textId="026573A7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09127575" w14:textId="77777777" w:rsidR="00DD5A78" w:rsidRPr="00E50352" w:rsidRDefault="00DD5A78" w:rsidP="00385840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C8220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2.0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C8220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13B49D0" w:rsidR="00DE09CC" w:rsidRPr="00DE09CC" w:rsidRDefault="005C70CE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C70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ஆதலால் நீங்கள் கேட்கிற விதத்தைக்குறித்துக் கவனியுங்கள்</w:t>
      </w:r>
      <w:r w:rsidRPr="005C70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5E44096F" w:rsidR="00C35299" w:rsidRPr="001A286F" w:rsidRDefault="005C70CE" w:rsidP="001A286F">
      <w:pPr>
        <w:jc w:val="right"/>
        <w:rPr>
          <w:szCs w:val="20"/>
          <w:lang w:val="en-IN"/>
        </w:rPr>
      </w:pPr>
      <w:r w:rsidRPr="005C70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8:18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02617123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6F3E0A47" w14:textId="3A1D44D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1757680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24FF613" w14:textId="10A00E3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74D5F17" w14:textId="1E45E7C6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7AD9586A" w14:textId="7F21D144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4F661A29" w14:textId="1B06657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F70815E" w14:textId="7A1FD0E1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319D50DC" w14:textId="7B33CAFB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CFEEED5" w14:textId="2B1D075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13B07E83" w14:textId="74F22780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8E25762" w14:textId="6E3F041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C8220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5152" w14:textId="77777777" w:rsidR="00C82206" w:rsidRDefault="00C82206" w:rsidP="00A01902">
      <w:r>
        <w:separator/>
      </w:r>
    </w:p>
  </w:endnote>
  <w:endnote w:type="continuationSeparator" w:id="0">
    <w:p w14:paraId="31B20B37" w14:textId="77777777" w:rsidR="00C82206" w:rsidRDefault="00C8220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0E2B" w14:textId="77777777" w:rsidR="00C82206" w:rsidRDefault="00C82206" w:rsidP="00A01902">
      <w:r>
        <w:separator/>
      </w:r>
    </w:p>
  </w:footnote>
  <w:footnote w:type="continuationSeparator" w:id="0">
    <w:p w14:paraId="4F80EA24" w14:textId="77777777" w:rsidR="00C82206" w:rsidRDefault="00C8220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C8220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2021-06-06T02:44:00Z</cp:lastPrinted>
  <dcterms:created xsi:type="dcterms:W3CDTF">2021-06-08T02:30:00Z</dcterms:created>
  <dcterms:modified xsi:type="dcterms:W3CDTF">2021-06-08T02:30:00Z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