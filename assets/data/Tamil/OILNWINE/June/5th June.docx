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A2261C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904FB26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6A377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0A9DE43" w14:textId="77777777" w:rsidR="006A3779" w:rsidRPr="006A3779" w:rsidRDefault="006A3779" w:rsidP="006A377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6A377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சாமுவேல 23:24-24:25</w:t>
                  </w:r>
                </w:p>
                <w:p w14:paraId="7FC078F1" w14:textId="77777777" w:rsidR="006A3779" w:rsidRPr="006A3779" w:rsidRDefault="006A3779" w:rsidP="006A377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6A377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3:1-26</w:t>
                  </w:r>
                </w:p>
                <w:p w14:paraId="15ECB621" w14:textId="77777777" w:rsidR="006A3779" w:rsidRPr="006A3779" w:rsidRDefault="006A3779" w:rsidP="006A377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6A377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123:1-4</w:t>
                  </w:r>
                </w:p>
                <w:p w14:paraId="3F50C377" w14:textId="3513DE24" w:rsidR="009A0942" w:rsidRPr="007A1E95" w:rsidRDefault="006A3779" w:rsidP="006A377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6A377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16:21-23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2261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2261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A2261C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5F06B13" w14:textId="4C9AE03F" w:rsidR="00DE2FC4" w:rsidRDefault="006A3779" w:rsidP="006A377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“பின்பு அந்தப் புருஷர் எழுந்து அவ்விடம் விட்டு</w:t>
      </w:r>
      <w:r w:rsidRPr="006A3779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சோதோமை நோக்கிப் போனார்கள்</w:t>
      </w:r>
      <w:r w:rsidRPr="006A3779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ஆபிரகாமும் அவர்களோடே கூடப்போய் வழிவிட்டனுப்பினான். அப்பொழுது கர்த்தர்: ஆபிரகாம் பெரிய பலத்த ஜாதியாவதினாலும்</w:t>
      </w:r>
      <w:r w:rsidRPr="006A3779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அவனுக்குள் பூமியிலுள்ள சகல ஜாதிகளும் ஆசீர்வதிக்கப்படுவதினாலும்</w:t>
      </w:r>
      <w:r w:rsidRPr="006A3779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செய்யப்போகிறதை ஆபிரகாமுக்கு மறைப்பேனோ</w:t>
      </w:r>
      <w:r w:rsidRPr="006A3779">
        <w:rPr>
          <w:rFonts w:ascii="Latha" w:hAnsi="Latha" w:cs="Arial Unicode MS"/>
          <w:noProof/>
          <w:sz w:val="52"/>
          <w:szCs w:val="48"/>
          <w:lang w:val="ta-IN" w:bidi="ta-IN"/>
        </w:rPr>
        <w:t>? (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ஆதியாகமம் 18: 16-18). “நான் செய்வதை ஆபிரகாமிடமிருந்து மறைப்பேனோ</w:t>
      </w:r>
      <w:r w:rsidRPr="006A3779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?”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கர்த்தர் தாமே சொன்னார்.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பிதா எல்லாவற்றையும் குமாரனுக்குக்  காண்பித்தார்</w:t>
      </w:r>
      <w:r w:rsidRPr="006A3779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அவரிடமிருந்து எதையும் மறைக்கவில்லை</w:t>
      </w:r>
      <w:r w:rsidRPr="006A3779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பிதாவும் ஆபிரகாமிடமிருந்து எதையும் மறைக்கவில்லை. தேவன் ஏன் அதைச் செய்தார்</w:t>
      </w:r>
      <w:r w:rsidRPr="006A3779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எல்லாவற்றையும் ஆபிரகாமுக்குச் சொல்ல அவர் கனத்திற்குரியவர் அல்ல</w:t>
      </w:r>
      <w:r w:rsidRPr="006A3779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தேவனை ஆபிரகாமிடத்திற்கு இழுக்கக் கூடிய ஏதோ ஒன்று அவரில்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இருந்தது</w:t>
      </w:r>
      <w:r w:rsidRPr="006A3779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இதுவே "என் நண்பனான ஆபிரகாமிடமிருந்து நான் செய்யப்போகிறதை மறைப்பேனோ</w:t>
      </w:r>
      <w:r w:rsidRPr="006A3779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?”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தேவனை யோசிக்கத்  தூண்டியது. அது என்ன ஒரு உறவு!  கர்த்தர் எதையும் மறைக்க முடியாத   ஒரு நிலையை தேவனுக்கு முன்பாக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தக்க வைத்துக் கொள்கிற ஆபிரகாமைப் போல ஒரு ஜனங்கள்  எழும்ப வேண்டும். தேவனுக்குப் பிரியமான பரிசுத்தவான்களே</w:t>
      </w:r>
      <w:r w:rsidRPr="006A3779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இது காலத்தின் தேவை.  தேவனுடைய வாக்குத்தத்தத்தினுடைய ஒரு நிறேவேறுதல் ஆபிரகாமின் வாழ்க்கையில் காணப் பட்டது. கர்த்தர் அவருக்கு வாக்களித்த மகனைப் பற்றி அவரிடம் பேச ஆரம்பித்தார்.  அவருடைய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13" style="position:absolute;left:0;text-align:left;margin-left:-8.4pt;margin-top:730.1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வாழ்க்கையில் தேவனின் கிரியைகள்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வெளிப்பட்டது. வாக்குறுதி மீண்டும் உறுதிப்படுத்தப்பட்டது. அவர் நம்முடன் ஒரு உடன்படிக்கை செய்துள்ளார் என்பதால் தேவனின் வாக்குறுதிகள் திடீரென்று நம்முடைய வாழ்க்கையில் நிறைவேற முடியாது.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ஆபிரகாமின் நடை மற்றும் அணுகுமுறை காரணமாக</w:t>
      </w:r>
      <w:r w:rsidRPr="006A3779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A377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ஆபிரகாமிடமிருந்து எதையும் மறைக்கவில்லை என்று  காண்கிறோம்.</w:t>
      </w:r>
    </w:p>
    <w:p w14:paraId="546F0A31" w14:textId="7449712F" w:rsidR="00BC15BE" w:rsidRDefault="00A2261C" w:rsidP="00385840">
      <w:pPr>
        <w:jc w:val="both"/>
        <w:rPr>
          <w:rFonts w:ascii="Latha" w:hAnsi="Latha" w:cs="Arial Unicode MS"/>
          <w:noProof/>
          <w:sz w:val="40"/>
          <w:szCs w:val="36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279" style="position:absolute;left:0;text-align:left;margin-left:-8.4pt;margin-top:731.6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0352">
        <w:rPr>
          <w:rFonts w:ascii="Latha" w:hAnsi="Latha" w:cs="Arial Unicode MS"/>
          <w:noProof/>
          <w:sz w:val="40"/>
          <w:szCs w:val="36"/>
        </w:rPr>
        <w:t xml:space="preserve"> </w:t>
      </w:r>
    </w:p>
    <w:p w14:paraId="40880612" w14:textId="77777777" w:rsidR="00E50C21" w:rsidRPr="00E50352" w:rsidRDefault="00E50C21" w:rsidP="00385840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A2261C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79.5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A2261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444A58DE" w:rsidR="00DE09CC" w:rsidRPr="00DE09CC" w:rsidRDefault="006A3779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6A377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அந்நியரை உபசரிக்க மறவாதிருங்கள்</w:t>
      </w:r>
      <w:r w:rsidRPr="006A377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6A377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அதினாலே சிலர் அறியாமல் தேவதூதரையும் உபசரித்ததுண்டு.</w:t>
      </w:r>
    </w:p>
    <w:p w14:paraId="69A5B3B8" w14:textId="63281D9B" w:rsidR="00C35299" w:rsidRPr="001A286F" w:rsidRDefault="006A3779" w:rsidP="001A286F">
      <w:pPr>
        <w:jc w:val="right"/>
        <w:rPr>
          <w:szCs w:val="20"/>
          <w:lang w:val="en-IN"/>
        </w:rPr>
      </w:pPr>
      <w:r w:rsidRPr="006A377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எபிரெயர் 13:2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A2261C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4D907E9" w14:textId="02617123" w:rsidR="00E50352" w:rsidRDefault="00E50352" w:rsidP="001A0F82">
      <w:pPr>
        <w:ind w:right="1676"/>
        <w:rPr>
          <w:sz w:val="52"/>
          <w:szCs w:val="44"/>
          <w:lang w:val="en-IN"/>
        </w:rPr>
      </w:pPr>
    </w:p>
    <w:p w14:paraId="6F3E0A47" w14:textId="3A1D44D5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FE6746D" w14:textId="170D334C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707598D6" w14:textId="6A754CB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10CF5CD" w14:textId="593E93D6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982CD95" w14:textId="6A15A69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5BA4EA69" w14:textId="60C1AC23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0F5AD6F" w14:textId="6C0B3252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4965A12" w14:textId="170A214F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7AAC9316" w14:textId="4993A675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4065ACE6" w14:textId="17A6B798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71DDF2FF" w14:textId="6AC003FD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6365FBB7" w14:textId="5A769084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11930D85" w14:textId="4E2831EB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73BD0CD" w14:textId="7F129928" w:rsidR="00CC1388" w:rsidRDefault="00CC1388" w:rsidP="001A0F82">
      <w:pPr>
        <w:ind w:right="1676"/>
        <w:rPr>
          <w:sz w:val="52"/>
          <w:szCs w:val="44"/>
          <w:lang w:val="en-IN"/>
        </w:rPr>
      </w:pPr>
    </w:p>
    <w:p w14:paraId="078A8E31" w14:textId="697DAE9D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15A09B73" w14:textId="4D783928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4576ED15" w14:textId="77777777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524F3E4A" w14:textId="7777777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A2261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D1A5F" w14:textId="77777777" w:rsidR="00A2261C" w:rsidRDefault="00A2261C" w:rsidP="00A01902">
      <w:r>
        <w:separator/>
      </w:r>
    </w:p>
  </w:endnote>
  <w:endnote w:type="continuationSeparator" w:id="0">
    <w:p w14:paraId="2B1E2944" w14:textId="77777777" w:rsidR="00A2261C" w:rsidRDefault="00A2261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D739D" w14:textId="77777777" w:rsidR="00A2261C" w:rsidRDefault="00A2261C" w:rsidP="00A01902">
      <w:r>
        <w:separator/>
      </w:r>
    </w:p>
  </w:footnote>
  <w:footnote w:type="continuationSeparator" w:id="0">
    <w:p w14:paraId="7CB3668F" w14:textId="77777777" w:rsidR="00A2261C" w:rsidRDefault="00A2261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A2261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E6906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261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37370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6F05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03FF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2021-05-16T01:10:00Z</cp:lastPrinted>
  <dcterms:created xsi:type="dcterms:W3CDTF">2021-06-06T02:44:00Z</dcterms:created>
  <dcterms:modified xsi:type="dcterms:W3CDTF">2021-06-06T02:44:00Z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