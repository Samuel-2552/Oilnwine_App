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DF2F68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481A9160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50C21" w:rsidRPr="00E50C21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ஜூன்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455105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B648AB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7</w:t>
                  </w:r>
                  <w:r w:rsidR="001A0F8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34F89D7F" w14:textId="77777777" w:rsidR="00B648AB" w:rsidRPr="00B648AB" w:rsidRDefault="00B648AB" w:rsidP="00B648AB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B648A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இராஜாக்கள் 18:1-46</w:t>
                  </w:r>
                </w:p>
                <w:p w14:paraId="40BEF252" w14:textId="77777777" w:rsidR="00B648AB" w:rsidRPr="00B648AB" w:rsidRDefault="00B648AB" w:rsidP="00B648AB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B648A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அப்போஸ்தலர் 11:1-30</w:t>
                  </w:r>
                </w:p>
                <w:p w14:paraId="7862FDD1" w14:textId="77777777" w:rsidR="00B648AB" w:rsidRPr="00B648AB" w:rsidRDefault="00B648AB" w:rsidP="00B648AB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B648A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135:1-21</w:t>
                  </w:r>
                </w:p>
                <w:p w14:paraId="3F50C377" w14:textId="08B02674" w:rsidR="009A0942" w:rsidRPr="007A1E95" w:rsidRDefault="00B648AB" w:rsidP="00B648AB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B648A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17:12-13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DF2F68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DF2F68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DF2F68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63745262" w14:textId="77777777" w:rsidR="00B648AB" w:rsidRPr="00B648AB" w:rsidRDefault="00B648AB" w:rsidP="00B648AB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B648A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எபிரெயர் 12</w:t>
      </w:r>
      <w:r w:rsidRPr="00B648A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B648A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19-ல் </w:t>
      </w:r>
      <w:r w:rsidRPr="00B648AB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Pr="00B648A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நீங்கள் வந்து சேரவில்லை… ..” என்றும் பின்னர் 24 வது வசனத்தில்</w:t>
      </w:r>
      <w:r w:rsidRPr="00B648AB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Pr="00B648A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நீங்களோ .. வந்து சேர்ந்தீர்கள்….” என்றும் கூறுகிறது. ஆங்கில வேதாகமத்தில் இணைப்பு சொற்களாக </w:t>
      </w:r>
      <w:r w:rsidRPr="00B648AB">
        <w:rPr>
          <w:rFonts w:ascii="Latha" w:hAnsi="Latha" w:cs="Arial Unicode MS"/>
          <w:noProof/>
          <w:sz w:val="52"/>
          <w:szCs w:val="48"/>
          <w:lang w:val="ta-IN"/>
        </w:rPr>
        <w:t xml:space="preserve">not </w:t>
      </w:r>
      <w:r w:rsidRPr="00B648A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மற்றும் </w:t>
      </w:r>
      <w:r w:rsidRPr="00B648AB">
        <w:rPr>
          <w:rFonts w:ascii="Latha" w:hAnsi="Latha" w:cs="Arial Unicode MS"/>
          <w:noProof/>
          <w:sz w:val="52"/>
          <w:szCs w:val="48"/>
          <w:lang w:val="ta-IN"/>
        </w:rPr>
        <w:t xml:space="preserve">but </w:t>
      </w:r>
      <w:r w:rsidRPr="00B648A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பயன்படுத்தப்பட்டிருக்கிறது. இல்லை (</w:t>
      </w:r>
      <w:r w:rsidRPr="00B648AB">
        <w:rPr>
          <w:rFonts w:ascii="Latha" w:hAnsi="Latha" w:cs="Arial Unicode MS"/>
          <w:noProof/>
          <w:sz w:val="52"/>
          <w:szCs w:val="48"/>
          <w:lang w:val="ta-IN"/>
        </w:rPr>
        <w:t xml:space="preserve">NOT) </w:t>
      </w:r>
      <w:r w:rsidRPr="00B648A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மற்றும் ஆனால் (</w:t>
      </w:r>
      <w:r w:rsidRPr="00B648AB">
        <w:rPr>
          <w:rFonts w:ascii="Latha" w:hAnsi="Latha" w:cs="Arial Unicode MS"/>
          <w:noProof/>
          <w:sz w:val="52"/>
          <w:szCs w:val="48"/>
          <w:lang w:val="ta-IN"/>
        </w:rPr>
        <w:t xml:space="preserve">BUT) </w:t>
      </w:r>
      <w:r w:rsidRPr="00B648A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 சொற்கள் புதிய ஏற்பாட்டில் மீண்டும் மீண்டும் காணப்படுகிறது. புதிய ஏற்பாட்டில் ஆவியின் வெளிப்படுத்துதலைப் படிக்கும்போது</w:t>
      </w:r>
      <w:r w:rsidRPr="00B648AB">
        <w:rPr>
          <w:rFonts w:ascii="Latha" w:hAnsi="Latha" w:cs="Arial Unicode MS"/>
          <w:noProof/>
          <w:sz w:val="52"/>
          <w:szCs w:val="48"/>
          <w:lang w:val="ta-IN"/>
        </w:rPr>
        <w:t>, '</w:t>
      </w:r>
      <w:r w:rsidRPr="00B648A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இல்லை</w:t>
      </w:r>
      <w:r w:rsidRPr="00B648AB">
        <w:rPr>
          <w:rFonts w:ascii="Latha" w:hAnsi="Latha" w:cs="Arial Unicode MS"/>
          <w:noProof/>
          <w:sz w:val="52"/>
          <w:szCs w:val="48"/>
          <w:lang w:val="ta-IN"/>
        </w:rPr>
        <w:t xml:space="preserve">' ​​NOT </w:t>
      </w:r>
      <w:r w:rsidRPr="00B648A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என்ற சொல் மீண்டும் மீண்டும் பயன்படுத்தப்படுவதைக் காண்கிறோம். தேவனின் </w:t>
      </w:r>
      <w:r w:rsidRPr="00B648AB">
        <w:rPr>
          <w:rFonts w:ascii="Latha" w:hAnsi="Latha" w:cs="Arial Unicode MS"/>
          <w:noProof/>
          <w:sz w:val="52"/>
          <w:szCs w:val="48"/>
          <w:lang w:val="ta-IN"/>
        </w:rPr>
        <w:t>'</w:t>
      </w:r>
      <w:r w:rsidRPr="00B648A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இல்லை</w:t>
      </w:r>
      <w:r w:rsidRPr="00B648AB">
        <w:rPr>
          <w:rFonts w:ascii="Latha" w:hAnsi="Latha" w:cs="Arial Unicode MS"/>
          <w:noProof/>
          <w:sz w:val="52"/>
          <w:szCs w:val="48"/>
          <w:lang w:val="ta-IN"/>
        </w:rPr>
        <w:t xml:space="preserve">' (not) </w:t>
      </w:r>
      <w:r w:rsidRPr="00B648A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என்ற </w:t>
      </w:r>
      <w:r w:rsidRPr="00B648AB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 xml:space="preserve">சொல் தொடர்ந்து மகத்தான </w:t>
      </w:r>
      <w:r w:rsidRPr="00B648AB">
        <w:rPr>
          <w:rFonts w:ascii="Latha" w:hAnsi="Latha" w:cs="Arial Unicode MS"/>
          <w:noProof/>
          <w:sz w:val="52"/>
          <w:szCs w:val="48"/>
          <w:lang w:val="ta-IN"/>
        </w:rPr>
        <w:t>'</w:t>
      </w:r>
      <w:r w:rsidRPr="00B648A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</w:t>
      </w:r>
      <w:r w:rsidRPr="00B648AB">
        <w:rPr>
          <w:rFonts w:ascii="Latha" w:hAnsi="Latha" w:cs="Arial Unicode MS"/>
          <w:noProof/>
          <w:sz w:val="52"/>
          <w:szCs w:val="48"/>
          <w:lang w:val="ta-IN"/>
        </w:rPr>
        <w:t xml:space="preserve">' ( but) </w:t>
      </w:r>
      <w:r w:rsidRPr="00B648A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 சொல்லில் முடிவடைகிறது. இந்த இரண்டு சொற்களும் இரண்டு முக்கியத்துவம் வாய்ந்த சொற்களாகும்.</w:t>
      </w:r>
    </w:p>
    <w:p w14:paraId="008973AA" w14:textId="77777777" w:rsidR="00B648AB" w:rsidRPr="00B648AB" w:rsidRDefault="00B648AB" w:rsidP="00B648AB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</w:p>
    <w:p w14:paraId="39C09002" w14:textId="5D48950D" w:rsidR="0071694C" w:rsidRDefault="00B648AB" w:rsidP="00B648AB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336" style="position:absolute;left:0;text-align:left;margin-left:-6.1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B648A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கிறிஸ்துவின் அர்த்தத்தின் புரிந்து கொள்ளுதலையும் (வெளிப்பாட்டையும்)</w:t>
      </w:r>
      <w:r w:rsidRPr="00B648AB">
        <w:rPr>
          <w:rFonts w:ascii="Latha" w:hAnsi="Latha" w:cs="Arial Unicode MS"/>
          <w:noProof/>
          <w:sz w:val="52"/>
          <w:szCs w:val="48"/>
          <w:lang w:val="ta-IN"/>
        </w:rPr>
        <w:t>,</w: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B648A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நம் வாழ்வில் கொண்டு வந்த வித்தியாசத்தையும்</w:t>
      </w:r>
      <w:r w:rsidRPr="00B648A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B648A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மாற்றத்தையும்</w:t>
      </w:r>
      <w:r w:rsidRPr="00B648A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B648A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கிறிஸ்துவிலான நமது தற்போதைய நிலையையும் அது தெளிவுபடுத்துகிறது. முதலில் யோவான் தமது நற்செய்தியில் கூறுகிற ஒரு வசனத்தை யோவான் 1:13-ல் காணலாம். "அவர்கள்</w:t>
      </w:r>
      <w:r w:rsidRPr="00B648A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B648A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இரத்தத்தினாலாவது மாம்ச சித்தத்தினாலாவது புருஷனுடைய சித்தத்தினாலாவது பிறவாமல்</w:t>
      </w:r>
      <w:r w:rsidRPr="00B648A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B648A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தேவனாலே பிறந்தவர்கள்." இந்த வசனத்திற்கு ஒரு</w: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B648A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எதிர்மறையான பக்கமும் நேர்மறையான பக்கமும் உள்ளது. இந்த வசனத்தில் பிறவாமல் என்ற தமிழ் சொல்லிற்கு பதிலாக ஆங்கில வேதாகமத்தில் </w:t>
      </w:r>
      <w:r w:rsidRPr="00B648AB">
        <w:rPr>
          <w:rFonts w:ascii="Latha" w:hAnsi="Latha" w:cs="Arial Unicode MS"/>
          <w:noProof/>
          <w:sz w:val="52"/>
          <w:szCs w:val="48"/>
          <w:lang w:val="ta-IN"/>
        </w:rPr>
        <w:t xml:space="preserve">not </w:t>
      </w:r>
      <w:r w:rsidRPr="00B648AB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 xml:space="preserve">அல்லது </w:t>
      </w:r>
      <w:r w:rsidRPr="00B648AB">
        <w:rPr>
          <w:rFonts w:ascii="Latha" w:hAnsi="Latha" w:cs="Arial Unicode MS"/>
          <w:noProof/>
          <w:sz w:val="52"/>
          <w:szCs w:val="48"/>
          <w:lang w:val="ta-IN"/>
        </w:rPr>
        <w:t xml:space="preserve">nor </w:t>
      </w:r>
      <w:r w:rsidRPr="00B648A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 சொல் மூன்று தடவை பயன்படுத்தப்பட்டுள்ளது. இயேசு இரத்தத்தினாலாவது மாம்ச சித்தத்தினாலாவது புருஷனுடைய சித்தத்தினாலாவது பிறவாமல்</w:t>
      </w:r>
      <w:r w:rsidRPr="00B648A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B648A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தேவனால் பிறந்தவர் என்று இது காண்பிக்கிறது! தேவன் </w:t>
      </w:r>
      <w:r w:rsidRPr="00B648AB">
        <w:rPr>
          <w:rFonts w:ascii="Latha" w:hAnsi="Latha" w:cs="Arial Unicode MS"/>
          <w:noProof/>
          <w:sz w:val="52"/>
          <w:szCs w:val="48"/>
          <w:lang w:val="ta-IN"/>
        </w:rPr>
        <w:t>'</w:t>
      </w:r>
      <w:r w:rsidRPr="00B648A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</w:t>
      </w:r>
      <w:r w:rsidRPr="00B648AB">
        <w:rPr>
          <w:rFonts w:ascii="Latha" w:hAnsi="Latha" w:cs="Arial Unicode MS"/>
          <w:noProof/>
          <w:sz w:val="52"/>
          <w:szCs w:val="48"/>
          <w:lang w:val="ta-IN"/>
        </w:rPr>
        <w:t xml:space="preserve">' (but) </w:t>
      </w:r>
      <w:r w:rsidRPr="00B648A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 சொல் பயன்படுத்தும் போது நேர்மறையான ஆற்றல் வாய்ந்த ஒன்றை அது உள்ளடக்கி இருக்கிறது</w:t>
      </w:r>
      <w:r w:rsidRPr="00B648AB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B648A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ஏனென்றால் அது கர்த்தராகிய இயேசு கிறிஸ்துவின் உயிர்த்தெழுதலுடன் இணைக்கப்பட்டுள்ளது. எனவே ‘ஆனால்’ </w:t>
      </w:r>
      <w:r w:rsidRPr="00B648AB">
        <w:rPr>
          <w:rFonts w:ascii="Latha" w:hAnsi="Latha" w:cs="Arial Unicode MS"/>
          <w:noProof/>
          <w:sz w:val="52"/>
          <w:szCs w:val="48"/>
          <w:lang w:val="ta-IN"/>
        </w:rPr>
        <w:t xml:space="preserve">but </w:t>
      </w:r>
      <w:r w:rsidRPr="00B648A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 சொல்லை தேவன் பயன்படுத்தும்போது அது நேர்மறையானதாகும்.</w:t>
      </w:r>
    </w:p>
    <w:p w14:paraId="78D26284" w14:textId="3A1A6B39" w:rsidR="0071694C" w:rsidRDefault="0071694C">
      <w:pPr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C049A76" w14:textId="77777777" w:rsidR="00DD5A78" w:rsidRPr="00E50352" w:rsidRDefault="00DD5A78" w:rsidP="0071694C">
      <w:pPr>
        <w:jc w:val="both"/>
        <w:rPr>
          <w:rFonts w:ascii="Latha" w:hAnsi="Latha" w:cs="Arial Unicode MS"/>
          <w:noProof/>
          <w:sz w:val="28"/>
          <w:cs/>
        </w:rPr>
      </w:pP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DF2F68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180.6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5340AC98" w:rsidR="00E56B79" w:rsidRDefault="00DF2F68" w:rsidP="006D514C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lang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732A14E3" w14:textId="77777777" w:rsidR="00CF69DE" w:rsidRDefault="00CF69D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5DBDA3BF" w:rsidR="00DE09CC" w:rsidRPr="00DE09CC" w:rsidRDefault="00B648AB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B648A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என் பின்னே வாருங்கள்</w:t>
      </w:r>
      <w:r w:rsidRPr="00B648A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B648A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உங்களை மனுஷரைப் பிடிக்கிறவர்களாக்குவேன் என்றார்.</w:t>
      </w:r>
    </w:p>
    <w:p w14:paraId="69A5B3B8" w14:textId="1CE96F90" w:rsidR="00C35299" w:rsidRPr="001A286F" w:rsidRDefault="00B648AB" w:rsidP="001A286F">
      <w:pPr>
        <w:jc w:val="right"/>
        <w:rPr>
          <w:szCs w:val="20"/>
          <w:lang w:val="en-IN"/>
        </w:rPr>
      </w:pPr>
      <w:r w:rsidRPr="00B648A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மத்தேயு 4:19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D7441F">
          <w:t>‬</w:t>
        </w:r>
        <w:r w:rsidR="00890191">
          <w:t>‬</w:t>
        </w:r>
        <w:r w:rsidR="00C82206">
          <w:t>‬</w:t>
        </w:r>
        <w:r w:rsidR="00DB6EC9">
          <w:t>‬</w:t>
        </w:r>
        <w:r w:rsidR="00AC185F">
          <w:t>‬</w:t>
        </w:r>
        <w:r w:rsidR="002F54E5">
          <w:t>‬</w:t>
        </w:r>
        <w:r w:rsidR="00002450">
          <w:t>‬</w:t>
        </w:r>
        <w:r w:rsidR="008A0067">
          <w:t>‬</w:t>
        </w:r>
        <w:r w:rsidR="00B27743">
          <w:t>‬</w:t>
        </w:r>
        <w:r w:rsidR="0083624E">
          <w:t>‬</w:t>
        </w:r>
        <w:r w:rsidR="00930B57">
          <w:t>‬</w:t>
        </w:r>
        <w:r w:rsidR="00DF2F68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524F3E4A" w14:textId="30704838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5E8F5AA4" w14:textId="27A3B34B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4E22153E" w14:textId="090C8E6C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41C0897F" w14:textId="126792D3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2A785948" w14:textId="6605F493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6A68D49D" w14:textId="52B18D1C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007F519A" w14:textId="2F6A4009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1A2770DD" w14:textId="76219A39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02266D4A" w14:textId="173B7365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5EC6B66B" w14:textId="085117B8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2A079016" w14:textId="7F2F7634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113861A6" w14:textId="77777777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6AC99B0C" w14:textId="534E0A1A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73E67344" w14:textId="77777777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DF2F68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04FC" w14:textId="77777777" w:rsidR="00DF2F68" w:rsidRDefault="00DF2F68" w:rsidP="00A01902">
      <w:r>
        <w:separator/>
      </w:r>
    </w:p>
  </w:endnote>
  <w:endnote w:type="continuationSeparator" w:id="0">
    <w:p w14:paraId="221344A9" w14:textId="77777777" w:rsidR="00DF2F68" w:rsidRDefault="00DF2F68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0555E" w14:textId="77777777" w:rsidR="00DF2F68" w:rsidRDefault="00DF2F68" w:rsidP="00A01902">
      <w:r>
        <w:separator/>
      </w:r>
    </w:p>
  </w:footnote>
  <w:footnote w:type="continuationSeparator" w:id="0">
    <w:p w14:paraId="796B5C4D" w14:textId="77777777" w:rsidR="00DF2F68" w:rsidRDefault="00DF2F68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DF2F68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450"/>
    <w:rsid w:val="000029C0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093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44AD"/>
    <w:rsid w:val="000C5790"/>
    <w:rsid w:val="000C5BF3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1B8F"/>
    <w:rsid w:val="001149B1"/>
    <w:rsid w:val="00116A43"/>
    <w:rsid w:val="001232CC"/>
    <w:rsid w:val="0012676A"/>
    <w:rsid w:val="00127777"/>
    <w:rsid w:val="00143C27"/>
    <w:rsid w:val="001454C5"/>
    <w:rsid w:val="00146C3C"/>
    <w:rsid w:val="00151EB9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4B69"/>
    <w:rsid w:val="00277A0A"/>
    <w:rsid w:val="00282153"/>
    <w:rsid w:val="00285211"/>
    <w:rsid w:val="0028567A"/>
    <w:rsid w:val="00291561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54E5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5105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A4E69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C70CE"/>
    <w:rsid w:val="005D446B"/>
    <w:rsid w:val="005E2505"/>
    <w:rsid w:val="005E3B3C"/>
    <w:rsid w:val="005E65CB"/>
    <w:rsid w:val="005E6906"/>
    <w:rsid w:val="005F0E35"/>
    <w:rsid w:val="005F1AA7"/>
    <w:rsid w:val="005F1F06"/>
    <w:rsid w:val="005F346F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A3779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1A8"/>
    <w:rsid w:val="007073B3"/>
    <w:rsid w:val="00707C14"/>
    <w:rsid w:val="007102F8"/>
    <w:rsid w:val="00714470"/>
    <w:rsid w:val="00714E37"/>
    <w:rsid w:val="00715D58"/>
    <w:rsid w:val="0071694C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34AC0"/>
    <w:rsid w:val="00834D6F"/>
    <w:rsid w:val="008351ED"/>
    <w:rsid w:val="0083624E"/>
    <w:rsid w:val="008403E8"/>
    <w:rsid w:val="0084150F"/>
    <w:rsid w:val="00841714"/>
    <w:rsid w:val="00842F23"/>
    <w:rsid w:val="0085300A"/>
    <w:rsid w:val="00855781"/>
    <w:rsid w:val="00855B0D"/>
    <w:rsid w:val="00861216"/>
    <w:rsid w:val="00877FA3"/>
    <w:rsid w:val="008808D4"/>
    <w:rsid w:val="00881FD0"/>
    <w:rsid w:val="00882A5B"/>
    <w:rsid w:val="00883AF6"/>
    <w:rsid w:val="0088505F"/>
    <w:rsid w:val="00890191"/>
    <w:rsid w:val="00892711"/>
    <w:rsid w:val="00892767"/>
    <w:rsid w:val="00893D6F"/>
    <w:rsid w:val="008943BA"/>
    <w:rsid w:val="0089455A"/>
    <w:rsid w:val="00896876"/>
    <w:rsid w:val="00896EBE"/>
    <w:rsid w:val="008A0067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AEF"/>
    <w:rsid w:val="008D2BBE"/>
    <w:rsid w:val="008D6FD3"/>
    <w:rsid w:val="008D7974"/>
    <w:rsid w:val="008D7E0B"/>
    <w:rsid w:val="008E3ABF"/>
    <w:rsid w:val="008E7C99"/>
    <w:rsid w:val="008F24E2"/>
    <w:rsid w:val="008F2DB6"/>
    <w:rsid w:val="008F46F4"/>
    <w:rsid w:val="00901FE8"/>
    <w:rsid w:val="00903981"/>
    <w:rsid w:val="009039FD"/>
    <w:rsid w:val="00912DB4"/>
    <w:rsid w:val="0091452E"/>
    <w:rsid w:val="009158B5"/>
    <w:rsid w:val="00916741"/>
    <w:rsid w:val="00916C9D"/>
    <w:rsid w:val="009217C2"/>
    <w:rsid w:val="00926843"/>
    <w:rsid w:val="00930B57"/>
    <w:rsid w:val="00931AB0"/>
    <w:rsid w:val="00932025"/>
    <w:rsid w:val="00932A3C"/>
    <w:rsid w:val="00936D8F"/>
    <w:rsid w:val="00937883"/>
    <w:rsid w:val="00937B89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151"/>
    <w:rsid w:val="00A3180C"/>
    <w:rsid w:val="00A319E3"/>
    <w:rsid w:val="00A33464"/>
    <w:rsid w:val="00A37467"/>
    <w:rsid w:val="00A41807"/>
    <w:rsid w:val="00A47B68"/>
    <w:rsid w:val="00A51AAD"/>
    <w:rsid w:val="00A541FA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A053D"/>
    <w:rsid w:val="00AA08B3"/>
    <w:rsid w:val="00AA2DDA"/>
    <w:rsid w:val="00AA360C"/>
    <w:rsid w:val="00AA5AC1"/>
    <w:rsid w:val="00AB0840"/>
    <w:rsid w:val="00AB244F"/>
    <w:rsid w:val="00AB43CD"/>
    <w:rsid w:val="00AB7DA7"/>
    <w:rsid w:val="00AC185F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27743"/>
    <w:rsid w:val="00B327EF"/>
    <w:rsid w:val="00B37370"/>
    <w:rsid w:val="00B43035"/>
    <w:rsid w:val="00B53BFF"/>
    <w:rsid w:val="00B54108"/>
    <w:rsid w:val="00B541D3"/>
    <w:rsid w:val="00B5552F"/>
    <w:rsid w:val="00B56A3A"/>
    <w:rsid w:val="00B6077C"/>
    <w:rsid w:val="00B648AB"/>
    <w:rsid w:val="00B76E90"/>
    <w:rsid w:val="00B77C12"/>
    <w:rsid w:val="00B80043"/>
    <w:rsid w:val="00B84A42"/>
    <w:rsid w:val="00B84ACF"/>
    <w:rsid w:val="00B9205B"/>
    <w:rsid w:val="00B94BB6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37FB4"/>
    <w:rsid w:val="00C42BC4"/>
    <w:rsid w:val="00C43152"/>
    <w:rsid w:val="00C432B7"/>
    <w:rsid w:val="00C43BDC"/>
    <w:rsid w:val="00C4430D"/>
    <w:rsid w:val="00C44A18"/>
    <w:rsid w:val="00C455B6"/>
    <w:rsid w:val="00C47A69"/>
    <w:rsid w:val="00C60965"/>
    <w:rsid w:val="00C61211"/>
    <w:rsid w:val="00C633E0"/>
    <w:rsid w:val="00C63C13"/>
    <w:rsid w:val="00C66E73"/>
    <w:rsid w:val="00C71E2B"/>
    <w:rsid w:val="00C7650C"/>
    <w:rsid w:val="00C82206"/>
    <w:rsid w:val="00C8646D"/>
    <w:rsid w:val="00C91F38"/>
    <w:rsid w:val="00C94F7F"/>
    <w:rsid w:val="00CA10F4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CF69DE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2F2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441F"/>
    <w:rsid w:val="00D7517A"/>
    <w:rsid w:val="00D83E1E"/>
    <w:rsid w:val="00D85FD7"/>
    <w:rsid w:val="00D92A0C"/>
    <w:rsid w:val="00D93458"/>
    <w:rsid w:val="00D94442"/>
    <w:rsid w:val="00D95889"/>
    <w:rsid w:val="00D96B02"/>
    <w:rsid w:val="00DA6F05"/>
    <w:rsid w:val="00DA7D5A"/>
    <w:rsid w:val="00DB57BF"/>
    <w:rsid w:val="00DB6EC9"/>
    <w:rsid w:val="00DC170E"/>
    <w:rsid w:val="00DC18DC"/>
    <w:rsid w:val="00DC5557"/>
    <w:rsid w:val="00DD09C6"/>
    <w:rsid w:val="00DD142E"/>
    <w:rsid w:val="00DD3E7E"/>
    <w:rsid w:val="00DD515F"/>
    <w:rsid w:val="00DD59E4"/>
    <w:rsid w:val="00DD5A78"/>
    <w:rsid w:val="00DE09CC"/>
    <w:rsid w:val="00DE2FC4"/>
    <w:rsid w:val="00DE31BA"/>
    <w:rsid w:val="00DE3DC2"/>
    <w:rsid w:val="00DE4732"/>
    <w:rsid w:val="00DE49B6"/>
    <w:rsid w:val="00DE61B0"/>
    <w:rsid w:val="00DE7394"/>
    <w:rsid w:val="00DF2F68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0352"/>
    <w:rsid w:val="00E50C2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05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0E5019"/>
    <w:rsid w:val="00111109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C0D6D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979A8"/>
    <w:rsid w:val="002A2F54"/>
    <w:rsid w:val="002A7438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B3886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475CD"/>
    <w:rsid w:val="005515CE"/>
    <w:rsid w:val="005528AE"/>
    <w:rsid w:val="00562730"/>
    <w:rsid w:val="00563BFE"/>
    <w:rsid w:val="00574EC4"/>
    <w:rsid w:val="005778ED"/>
    <w:rsid w:val="00593E49"/>
    <w:rsid w:val="0059570F"/>
    <w:rsid w:val="0059657B"/>
    <w:rsid w:val="00596696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6455D"/>
    <w:rsid w:val="00673DED"/>
    <w:rsid w:val="00687984"/>
    <w:rsid w:val="00692256"/>
    <w:rsid w:val="00695423"/>
    <w:rsid w:val="006A27F1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C36A5"/>
    <w:rsid w:val="007D00CA"/>
    <w:rsid w:val="007D1BD9"/>
    <w:rsid w:val="007D1C39"/>
    <w:rsid w:val="007F0BF6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E0C39"/>
    <w:rsid w:val="008E6275"/>
    <w:rsid w:val="008F578E"/>
    <w:rsid w:val="00907DA4"/>
    <w:rsid w:val="00920669"/>
    <w:rsid w:val="009335C8"/>
    <w:rsid w:val="0094430A"/>
    <w:rsid w:val="00954135"/>
    <w:rsid w:val="00956A76"/>
    <w:rsid w:val="00972111"/>
    <w:rsid w:val="00982604"/>
    <w:rsid w:val="00997A1D"/>
    <w:rsid w:val="009B7817"/>
    <w:rsid w:val="009D2E65"/>
    <w:rsid w:val="009D2FEA"/>
    <w:rsid w:val="009E26BE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070BC"/>
    <w:rsid w:val="00B1051C"/>
    <w:rsid w:val="00B405CB"/>
    <w:rsid w:val="00B40D59"/>
    <w:rsid w:val="00B63271"/>
    <w:rsid w:val="00B73EC1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2E03"/>
    <w:rsid w:val="00C9530F"/>
    <w:rsid w:val="00C96FE4"/>
    <w:rsid w:val="00CB08D3"/>
    <w:rsid w:val="00CB4982"/>
    <w:rsid w:val="00D15550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2</TotalTime>
  <Pages>4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2021-06-06T02:44:00Z</cp:lastPrinted>
  <dcterms:created xsi:type="dcterms:W3CDTF">2021-06-17T08:27:00Z</dcterms:created>
  <dcterms:modified xsi:type="dcterms:W3CDTF">2021-06-17T08:27:00Z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