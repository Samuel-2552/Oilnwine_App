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890191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DB8754D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DD5A78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305CABB" w14:textId="77777777" w:rsidR="00DD5A78" w:rsidRPr="00DD5A78" w:rsidRDefault="00DD5A78" w:rsidP="00DD5A7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D5A7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2:1-3:2</w:t>
                  </w:r>
                </w:p>
                <w:p w14:paraId="003F35DD" w14:textId="77777777" w:rsidR="00DD5A78" w:rsidRPr="00DD5A78" w:rsidRDefault="00DD5A78" w:rsidP="00DD5A7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D5A7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5:1-42</w:t>
                  </w:r>
                </w:p>
                <w:p w14:paraId="14020F2B" w14:textId="77777777" w:rsidR="00DD5A78" w:rsidRPr="00DD5A78" w:rsidRDefault="00DD5A78" w:rsidP="00DD5A78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D5A7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125:1-5</w:t>
                  </w:r>
                </w:p>
                <w:p w14:paraId="3F50C377" w14:textId="2E0C9AB9" w:rsidR="009A0942" w:rsidRPr="007A1E95" w:rsidRDefault="00DD5A78" w:rsidP="00DD5A78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D5A78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16:25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9019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9019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90191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5F06B13" w14:textId="10B5CF73" w:rsidR="00DE2FC4" w:rsidRDefault="00DD5A78" w:rsidP="00DD5A78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“என் வாழ்க்கையில் தேவை நீர் தான்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ஆண்டவரே” என்று நீங்கள் சொல்லி எவ்வளவு நாட்களாகிவிட்டன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கடைசியாக எல்லாவற்றையும் அவருக்கு அர்ப்பணித்து விட்டு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கர்த்தரிடம்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 நான் உம்மை விரும்புகிறேன்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உம்மைத் தவிர வேறு எதையும் நான் விரும்பவில்லை.” என்று எப்போது சொல்லியிருக்கிறீர்கள்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இந்த வழியில் தேவனைப் பின்தொடர்ந்து மனந்திரும்புதலின் பாதையில் அவரருக்குப் பின் ஓடி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ஆண்டவரே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 வாழ்க்கையில் உம்மைத் தவிர வேறொன்றையும் நான் விரும்பவில்லை” என்று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கூறும்போது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​​நீங்கள் நிச்சயமாக அவரைக் கண்டடைவீர்கள்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உங்கள் வாழ்க்கையில் அதிகமாக அவருடைய பிரசன்னத்தை நீங்கள் அனுபவிப்பீர்கள்! நாம் மனந்திரும்புதலின் பாதையில் ஓடி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அவரிடம் கதறும்போது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​​அவர் நம்மை பாதி வழியிலேயே சந்திக்கத் திரும்புவதைக் காண்போம். கெட்ட குமாரனுடைய வாழ்க்கையில் இதைத்தான் நாம் காண்கிறோம்! பன்றிகளை மேய்த்துக் கொண்டிருந்த  அவன் தனது வழிகளைக் குறித்து மனந்திரும்பி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​​பிதாவினிடம் திரும்பியபோது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பிதா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நீட்டிய கரங்களுடன் அவனை எதிர் கொண்டு வருவதைக் காண்கிறோம். பலர் இந்த வழியில் செல்வதைத் தடுக்க முயற்சிப்பார்கள். அவர்கள் நம்மை நிறுத்தி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எங்கே போகிறீர்கள்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 என்ன செய்து கொண்டிருக்கிறாய்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?"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கேட்பார்கள்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இருப்பினும்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அவர்களுக்கு பதிலளிக்கும் படி நிற்க வேண்டாம்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அல்லது நாம் அவர்களுக்கு என்ன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16" style="position:absolute;left:0;text-align:left;margin-left:-6.9pt;margin-top:730.1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சொல்ல வேண்டும் என்று யோசிக்கவும் வேண்டாம்.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நாம் சொல்ல வேண்டியது என்னவென்றால்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அவருக்குப் பின்னால் ஓடுகிறேன். நான் தேவனைப் பின்பற்றுகிறேன். நான் எப்படியாவது அவரை சந்திக்க  வேண்டும்" என்பதாக இருக்கட்டும்.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எதுவுமே உங்களை அதைரியப்படுத்தவோ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அச்சுறுத்தவோ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சோர்வடையவோ செய்ய வேண்டாம். உங்கள் இருதயம் ஒரு காரியத்தில் மட்டுமே இருக்க வேண்டும். மனந்திரும்புதலின் இந்த பாதையில் நீங்கள் ஓடும்போது நீங்கள் அவரைச் சந்திப்பீர்கள். இது பெருமைக்குரிய காரியம் அல்ல</w:t>
      </w:r>
      <w:r w:rsidRPr="00DD5A78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DD5A78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தேவனுக்காக உள்ள பசியின் காரியமாகும்! இதை நம் இருதயத்தில் உறுதிப்படுத்திக் கொள்வோமாக!</w:t>
      </w:r>
    </w:p>
    <w:p w14:paraId="546F0A31" w14:textId="7449712F" w:rsidR="00BC15BE" w:rsidRDefault="00890191" w:rsidP="00385840">
      <w:pPr>
        <w:jc w:val="both"/>
        <w:rPr>
          <w:rFonts w:ascii="Latha" w:hAnsi="Latha" w:cs="Arial Unicode MS"/>
          <w:noProof/>
          <w:sz w:val="40"/>
          <w:szCs w:val="36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279" style="position:absolute;left:0;text-align:left;margin-left:-8.4pt;margin-top:731.6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0352">
        <w:rPr>
          <w:rFonts w:ascii="Latha" w:hAnsi="Latha" w:cs="Arial Unicode MS"/>
          <w:noProof/>
          <w:sz w:val="40"/>
          <w:szCs w:val="36"/>
        </w:rPr>
        <w:t xml:space="preserve"> </w:t>
      </w:r>
    </w:p>
    <w:p w14:paraId="40880612" w14:textId="03B425F6" w:rsidR="00E50C21" w:rsidRDefault="00E50C21" w:rsidP="00385840">
      <w:pPr>
        <w:jc w:val="both"/>
        <w:rPr>
          <w:rFonts w:ascii="Latha" w:hAnsi="Latha" w:cs="Arial Unicode MS"/>
          <w:noProof/>
          <w:sz w:val="28"/>
        </w:rPr>
      </w:pPr>
    </w:p>
    <w:p w14:paraId="3120FE8C" w14:textId="59D212D4" w:rsidR="00DD5A78" w:rsidRDefault="00DD5A78" w:rsidP="00385840">
      <w:pPr>
        <w:jc w:val="both"/>
        <w:rPr>
          <w:rFonts w:ascii="Latha" w:hAnsi="Latha" w:cs="Arial Unicode MS"/>
          <w:noProof/>
          <w:sz w:val="28"/>
        </w:rPr>
      </w:pPr>
    </w:p>
    <w:p w14:paraId="6B294447" w14:textId="292D3BE6" w:rsidR="00DD5A78" w:rsidRDefault="00DD5A78" w:rsidP="00385840">
      <w:pPr>
        <w:jc w:val="both"/>
        <w:rPr>
          <w:rFonts w:ascii="Latha" w:hAnsi="Latha" w:cs="Arial Unicode MS"/>
          <w:noProof/>
          <w:sz w:val="28"/>
        </w:rPr>
      </w:pPr>
    </w:p>
    <w:p w14:paraId="475FB3CE" w14:textId="3D81CA17" w:rsidR="00DD5A78" w:rsidRDefault="00DD5A78" w:rsidP="00385840">
      <w:pPr>
        <w:jc w:val="both"/>
        <w:rPr>
          <w:rFonts w:ascii="Latha" w:hAnsi="Latha" w:cs="Arial Unicode MS"/>
          <w:noProof/>
          <w:sz w:val="28"/>
        </w:rPr>
      </w:pPr>
    </w:p>
    <w:p w14:paraId="3732AF8B" w14:textId="2E854382" w:rsidR="00DD5A78" w:rsidRDefault="00DD5A78" w:rsidP="00385840">
      <w:pPr>
        <w:jc w:val="both"/>
        <w:rPr>
          <w:rFonts w:ascii="Latha" w:hAnsi="Latha" w:cs="Arial Unicode MS"/>
          <w:noProof/>
          <w:sz w:val="28"/>
        </w:rPr>
      </w:pPr>
    </w:p>
    <w:p w14:paraId="497BAE2A" w14:textId="28D5563A" w:rsidR="00DD5A78" w:rsidRDefault="00DD5A78" w:rsidP="00385840">
      <w:pPr>
        <w:jc w:val="both"/>
        <w:rPr>
          <w:rFonts w:ascii="Latha" w:hAnsi="Latha" w:cs="Arial Unicode MS"/>
          <w:noProof/>
          <w:sz w:val="28"/>
        </w:rPr>
      </w:pPr>
    </w:p>
    <w:p w14:paraId="1B59C82A" w14:textId="5E60A59C" w:rsidR="00DD5A78" w:rsidRDefault="00DD5A78" w:rsidP="00385840">
      <w:pPr>
        <w:jc w:val="both"/>
        <w:rPr>
          <w:rFonts w:ascii="Latha" w:hAnsi="Latha" w:cs="Arial Unicode MS"/>
          <w:noProof/>
          <w:sz w:val="28"/>
        </w:rPr>
      </w:pPr>
    </w:p>
    <w:p w14:paraId="3CBE2DE9" w14:textId="66F40E1F" w:rsidR="00DD5A78" w:rsidRDefault="00DD5A78" w:rsidP="00385840">
      <w:pPr>
        <w:jc w:val="both"/>
        <w:rPr>
          <w:rFonts w:ascii="Latha" w:hAnsi="Latha" w:cs="Arial Unicode MS"/>
          <w:noProof/>
          <w:sz w:val="28"/>
        </w:rPr>
      </w:pPr>
    </w:p>
    <w:p w14:paraId="3BCEAA3B" w14:textId="026573A7" w:rsidR="00DD5A78" w:rsidRDefault="00DD5A78" w:rsidP="00385840">
      <w:pPr>
        <w:jc w:val="both"/>
        <w:rPr>
          <w:rFonts w:ascii="Latha" w:hAnsi="Latha" w:cs="Arial Unicode MS"/>
          <w:noProof/>
          <w:sz w:val="28"/>
        </w:rPr>
      </w:pPr>
    </w:p>
    <w:p w14:paraId="09127575" w14:textId="77777777" w:rsidR="00DD5A78" w:rsidRPr="00E50352" w:rsidRDefault="00DD5A78" w:rsidP="00385840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890191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72.0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890191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367CAAEE" w:rsidR="00DE09CC" w:rsidRPr="00DE09CC" w:rsidRDefault="00DD5A78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D5A7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எந்த மனுஷனும் மேலான அதிகாரமுள்ளவர்களுக்குக் கீழ்ப்படியக்கடவன்</w:t>
      </w:r>
      <w:r w:rsidRPr="00DD5A7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69A5B3B8" w14:textId="000434EB" w:rsidR="00C35299" w:rsidRPr="001A286F" w:rsidRDefault="00DD5A78" w:rsidP="001A286F">
      <w:pPr>
        <w:jc w:val="right"/>
        <w:rPr>
          <w:szCs w:val="20"/>
          <w:lang w:val="en-IN"/>
        </w:rPr>
      </w:pPr>
      <w:r w:rsidRPr="00DD5A78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ரோமர் 13:1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4D907E9" w14:textId="02617123" w:rsidR="00E50352" w:rsidRDefault="00E50352" w:rsidP="001A0F82">
      <w:pPr>
        <w:ind w:right="1676"/>
        <w:rPr>
          <w:sz w:val="52"/>
          <w:szCs w:val="44"/>
          <w:lang w:val="en-IN"/>
        </w:rPr>
      </w:pPr>
    </w:p>
    <w:p w14:paraId="6F3E0A47" w14:textId="3A1D44D5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FE6746D" w14:textId="170D334C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07598D6" w14:textId="6A754CB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78A8E31" w14:textId="697DAE9D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15A09B73" w14:textId="0E60C846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576ED15" w14:textId="77777777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524F3E4A" w14:textId="7777777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89019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0AEE" w14:textId="77777777" w:rsidR="00890191" w:rsidRDefault="00890191" w:rsidP="00A01902">
      <w:r>
        <w:separator/>
      </w:r>
    </w:p>
  </w:endnote>
  <w:endnote w:type="continuationSeparator" w:id="0">
    <w:p w14:paraId="76C2B3A8" w14:textId="77777777" w:rsidR="00890191" w:rsidRDefault="0089019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E1B96" w14:textId="77777777" w:rsidR="00890191" w:rsidRDefault="00890191" w:rsidP="00A01902">
      <w:r>
        <w:separator/>
      </w:r>
    </w:p>
  </w:footnote>
  <w:footnote w:type="continuationSeparator" w:id="0">
    <w:p w14:paraId="19AA1E44" w14:textId="77777777" w:rsidR="00890191" w:rsidRDefault="0089019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89019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E6906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2021-06-07T02:51:00Z</dcterms:created>
  <dcterms:modified xsi:type="dcterms:W3CDTF">2021-06-07T02:51:00Z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