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2F54E5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7A71CBE3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E50C21" w:rsidRPr="00E50C21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ஜூன்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455105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A31151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1A0F8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016E7127" w14:textId="77777777" w:rsidR="00090932" w:rsidRPr="00090932" w:rsidRDefault="00090932" w:rsidP="00090932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09093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1 இராஜாக்கள் 8:1-66</w:t>
                  </w:r>
                </w:p>
                <w:p w14:paraId="04F788D6" w14:textId="77777777" w:rsidR="00090932" w:rsidRPr="00090932" w:rsidRDefault="00090932" w:rsidP="00090932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09093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அப்போஸ்தலர் 7:51-8:13</w:t>
                  </w:r>
                </w:p>
                <w:p w14:paraId="27493EE7" w14:textId="77777777" w:rsidR="00090932" w:rsidRPr="00090932" w:rsidRDefault="00090932" w:rsidP="00090932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09093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129:1-8</w:t>
                  </w:r>
                </w:p>
                <w:p w14:paraId="3F50C377" w14:textId="3FFEFBFE" w:rsidR="009A0942" w:rsidRPr="007A1E95" w:rsidRDefault="00090932" w:rsidP="00090932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09093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17:1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2F54E5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2F54E5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2F54E5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F924511" w14:textId="77777777" w:rsidR="00090932" w:rsidRPr="00090932" w:rsidRDefault="00090932" w:rsidP="00090932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09093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வேதாகமத்தில்</w:t>
      </w:r>
      <w:r w:rsidRPr="0009093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09093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பழைய ஏற்பாட்டிலும்</w:t>
      </w:r>
      <w:r w:rsidRPr="0009093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09093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புதிய ஏற்பாட்டிலும்</w:t>
      </w:r>
      <w:r w:rsidRPr="0009093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09093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கர்த்தர் தம்முடைய வீட்டின் வாசலை தட்டுவதைக் காண்கிறோம். பழைய ஏற்பாட்டில்</w:t>
      </w:r>
      <w:r w:rsidRPr="0009093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09093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தீர்க்கதரிசனமாக தனது சொந்த வீட்டின் கதவைத் தட்டுவதைக் காண்கிறோம்</w:t>
      </w:r>
      <w:r w:rsidRPr="00090932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09093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தம்முடைய அன்புக்குரிய ஜனங்களின் கவனத்தைத் தேடுகிறார். சாலொமோன்</w:t>
      </w:r>
      <w:r w:rsidRPr="0009093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09093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உன்னத பாட்டில்</w:t>
      </w:r>
      <w:r w:rsidRPr="00090932">
        <w:rPr>
          <w:rFonts w:ascii="Latha" w:hAnsi="Latha" w:cs="Arial Unicode MS"/>
          <w:noProof/>
          <w:sz w:val="52"/>
          <w:szCs w:val="48"/>
          <w:lang w:val="ta-IN"/>
        </w:rPr>
        <w:t>, “</w:t>
      </w:r>
      <w:r w:rsidRPr="0009093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நான் நித்திரைபண்ணினேன்</w:t>
      </w:r>
      <w:r w:rsidRPr="0009093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09093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 இருதயமோ விழித்திருந்தது</w:t>
      </w:r>
      <w:r w:rsidRPr="00090932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09093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கதவைத் தட்டுகிற என் நேசரின் சத்தத்தைக் கேட்டேன்: என் சகோதரியே! என் பிரியமே! என் புறாவே! என் உத்தமியே! கதவைத் திற</w:t>
      </w:r>
      <w:r w:rsidRPr="00090932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090932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என் தலை </w:t>
      </w:r>
      <w:r w:rsidRPr="00090932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பனியினாலும்</w:t>
      </w:r>
      <w:r w:rsidRPr="0009093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09093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 தலைமயிர் இரவில் பெய்யும் தூறலினாலும் நனைந்திருக்கிறது என்றார்." (உன்னத 5: 2) என்று குறிப்பிடுகிறார்</w:t>
      </w:r>
    </w:p>
    <w:p w14:paraId="79705764" w14:textId="77777777" w:rsidR="00090932" w:rsidRPr="00090932" w:rsidRDefault="00090932" w:rsidP="00090932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</w:p>
    <w:p w14:paraId="39C09002" w14:textId="68BE7F75" w:rsidR="0071694C" w:rsidRDefault="00090932" w:rsidP="00090932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324" style="position:absolute;left:0;text-align:left;margin-left:-7.35pt;margin-top:729.6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09093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கர்த்தர் தனது சொந்த வீட்டின் கதவைத் தட்டுகிறார்</w:t>
      </w:r>
      <w:r w:rsidRPr="00090932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09093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புதிய ஏற்பாட்டிலும்</w:t>
      </w:r>
      <w:r w:rsidRPr="0009093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09093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தனது அன்புக்குரிய சபையின் கவனத்தைத் தேடுகிறார். அவரது சொந்த வீட்டின் கதவு ஏன் பூட்டப்பட்டுள்ளது</w:t>
      </w:r>
      <w:r w:rsidRPr="00090932">
        <w:rPr>
          <w:rFonts w:ascii="Latha" w:hAnsi="Latha" w:cs="Arial Unicode MS"/>
          <w:noProof/>
          <w:sz w:val="52"/>
          <w:szCs w:val="48"/>
          <w:lang w:val="ta-IN"/>
        </w:rPr>
        <w:t xml:space="preserve">?  </w:t>
      </w:r>
      <w:r w:rsidRPr="0009093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வீட்டின் கதவின் திறவுகோல் யாரிடம் உள்ளது</w:t>
      </w:r>
      <w:r w:rsidRPr="00090932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Pr="0009093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திறவுகோலைக் கொடுத்து விட்டும் கதவு ஏன் பூட்டப்பட்டுள்ளது</w:t>
      </w:r>
      <w:r w:rsidRPr="00090932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Pr="0009093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யாரிடம் திறவுகோலைக் கொடுத்தார்</w:t>
      </w:r>
      <w:r w:rsidRPr="00090932">
        <w:rPr>
          <w:rFonts w:ascii="Latha" w:hAnsi="Latha" w:cs="Arial Unicode MS"/>
          <w:noProof/>
          <w:sz w:val="52"/>
          <w:szCs w:val="48"/>
          <w:lang w:val="ta-IN"/>
        </w:rPr>
        <w:t>? "</w:t>
      </w:r>
      <w:r w:rsidRPr="0009093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மேலும்</w:t>
      </w:r>
      <w:r w:rsidRPr="0009093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09093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நான் உனக்குச் சொல்லுகிறேன்</w:t>
      </w:r>
      <w:r w:rsidRPr="0009093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09093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 பேதுருவாய் இருக்கிறாய்</w:t>
      </w:r>
      <w:r w:rsidRPr="0009093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09093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இந்தக் கல்லின்மேல் என் சபையைக் கட்டுவேன்</w:t>
      </w:r>
      <w:r w:rsidRPr="00090932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09093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பாதாளத்தின் வாசல்கள் அதை மேற்கொள்வதில்லை. பரலோகராஜ்யத்தின் திறவுகோல்களை நான் உனக்குத் தருவேன்</w:t>
      </w:r>
      <w:r w:rsidRPr="00090932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090932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பூலோகத்திலே நீ கட்டுகிறது எதுவோ அது </w:t>
      </w:r>
      <w:r w:rsidRPr="00090932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பரலோகத்திலும் கட்டப்பட்டிருக்கும்</w:t>
      </w:r>
      <w:r w:rsidRPr="0009093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09093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பூலோகத்திலே நீ கட்டவிழ்ப்பது எதுவோ அது பரலோகத்திலும் கட்டவிழ்க்கப்பட்டிருக்கும் என்றார்." என்று நாம் மத்தேயு 16: 18</w:t>
      </w:r>
      <w:r w:rsidRPr="00090932">
        <w:rPr>
          <w:rFonts w:ascii="Latha" w:hAnsi="Latha" w:cs="Arial Unicode MS"/>
          <w:noProof/>
          <w:sz w:val="52"/>
          <w:szCs w:val="48"/>
          <w:lang w:val="ta-IN"/>
        </w:rPr>
        <w:t>,</w:t>
      </w:r>
      <w:r w:rsidRPr="00090932">
        <w:rPr>
          <w:rFonts w:ascii="Latha" w:hAnsi="Latha" w:cs="Arial Unicode MS"/>
          <w:noProof/>
          <w:sz w:val="52"/>
          <w:szCs w:val="48"/>
          <w:cs/>
          <w:lang w:val="ta-IN" w:bidi="ta-IN"/>
        </w:rPr>
        <w:t>19-ல் படிக்கிறோம்</w:t>
      </w:r>
      <w:r w:rsidR="00455105" w:rsidRPr="00455105">
        <w:rPr>
          <w:rFonts w:ascii="Latha" w:hAnsi="Latha" w:cs="Arial Unicode MS"/>
          <w:noProof/>
          <w:sz w:val="52"/>
          <w:szCs w:val="48"/>
          <w:cs/>
          <w:lang w:val="ta-IN" w:bidi="ta-IN"/>
        </w:rPr>
        <w:t>!</w:t>
      </w:r>
    </w:p>
    <w:p w14:paraId="78D26284" w14:textId="3A1A6B39" w:rsidR="0071694C" w:rsidRDefault="0071694C">
      <w:pPr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C049A76" w14:textId="77777777" w:rsidR="00DD5A78" w:rsidRPr="00E50352" w:rsidRDefault="00DD5A78" w:rsidP="0071694C">
      <w:pPr>
        <w:jc w:val="both"/>
        <w:rPr>
          <w:rFonts w:ascii="Latha" w:hAnsi="Latha" w:cs="Arial Unicode MS"/>
          <w:noProof/>
          <w:sz w:val="28"/>
          <w:cs/>
        </w:rPr>
      </w:pP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2F54E5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03.5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2F54E5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5121D0D8" w:rsidR="00DE09CC" w:rsidRPr="00DE09CC" w:rsidRDefault="00090932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09093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நீங்கள் ஓடிப்போவது மாரிகாலத்திலாவது ஓய்வுநாளிலாவது</w:t>
      </w:r>
      <w:r w:rsidRPr="0009093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09093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சம்பவியாதபடிக்கு வேண்டிக்கொள்ளுங்கள்.</w:t>
      </w:r>
    </w:p>
    <w:p w14:paraId="69A5B3B8" w14:textId="6CD95829" w:rsidR="00C35299" w:rsidRPr="001A286F" w:rsidRDefault="00090932" w:rsidP="001A286F">
      <w:pPr>
        <w:jc w:val="right"/>
        <w:rPr>
          <w:szCs w:val="20"/>
          <w:lang w:val="en-IN"/>
        </w:rPr>
      </w:pPr>
      <w:r w:rsidRPr="0009093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மத்தேயு 24:20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  <w:r w:rsidR="00855B0D">
          <w:t>‬</w:t>
        </w:r>
        <w:r w:rsidR="00397D98">
          <w:t>‬</w:t>
        </w:r>
        <w:r w:rsidR="008D7E0B">
          <w:t>‬</w:t>
        </w:r>
        <w:r w:rsidR="00C47A69">
          <w:t>‬</w:t>
        </w:r>
        <w:r w:rsidR="00B37370">
          <w:t>‬</w:t>
        </w:r>
        <w:r w:rsidR="003B5EAD">
          <w:t>‬</w:t>
        </w:r>
        <w:r w:rsidR="00D32F29">
          <w:t>‬</w:t>
        </w:r>
        <w:r w:rsidR="00417085">
          <w:t>‬</w:t>
        </w:r>
        <w:r w:rsidR="00203844">
          <w:t>‬</w:t>
        </w:r>
        <w:r w:rsidR="005E6906">
          <w:t>‬</w:t>
        </w:r>
        <w:r w:rsidR="00143C27">
          <w:t>‬</w:t>
        </w:r>
        <w:r w:rsidR="00C053EA">
          <w:t>‬</w:t>
        </w:r>
        <w:r w:rsidR="00AC2BD2">
          <w:t>‬</w:t>
        </w:r>
        <w:r w:rsidR="00D7441F">
          <w:t>‬</w:t>
        </w:r>
        <w:r w:rsidR="00890191">
          <w:t>‬</w:t>
        </w:r>
        <w:r w:rsidR="00C82206">
          <w:t>‬</w:t>
        </w:r>
        <w:r w:rsidR="00DB6EC9">
          <w:t>‬</w:t>
        </w:r>
        <w:r w:rsidR="00AC185F">
          <w:t>‬</w:t>
        </w:r>
        <w:r w:rsidR="002F54E5">
          <w:t>‬</w:t>
        </w:r>
      </w:bdo>
    </w:p>
    <w:p w14:paraId="4866398A" w14:textId="3C8491C5" w:rsidR="00AA08B3" w:rsidRDefault="00AA08B3" w:rsidP="001A0F82">
      <w:pPr>
        <w:ind w:right="1676"/>
        <w:rPr>
          <w:sz w:val="52"/>
          <w:szCs w:val="44"/>
          <w:lang w:val="en-IN"/>
        </w:rPr>
      </w:pPr>
    </w:p>
    <w:p w14:paraId="0FE6746D" w14:textId="170D334C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707598D6" w14:textId="6A754CB7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078A8E31" w14:textId="697DAE9D" w:rsidR="00821899" w:rsidRDefault="00821899" w:rsidP="001A0F82">
      <w:pPr>
        <w:ind w:right="1676"/>
        <w:rPr>
          <w:sz w:val="52"/>
          <w:szCs w:val="44"/>
          <w:lang w:val="en-IN"/>
        </w:rPr>
      </w:pPr>
    </w:p>
    <w:p w14:paraId="15A09B73" w14:textId="0E60C846" w:rsidR="00821899" w:rsidRDefault="00821899" w:rsidP="001A0F82">
      <w:pPr>
        <w:ind w:right="1676"/>
        <w:rPr>
          <w:sz w:val="52"/>
          <w:szCs w:val="44"/>
          <w:lang w:val="en-IN"/>
        </w:rPr>
      </w:pPr>
    </w:p>
    <w:p w14:paraId="4576ED15" w14:textId="71757680" w:rsidR="00821899" w:rsidRDefault="00821899" w:rsidP="001A0F82">
      <w:pPr>
        <w:ind w:right="1676"/>
        <w:rPr>
          <w:sz w:val="52"/>
          <w:szCs w:val="44"/>
          <w:lang w:val="en-IN"/>
        </w:rPr>
      </w:pPr>
    </w:p>
    <w:p w14:paraId="424FF613" w14:textId="10A00E32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674D5F17" w14:textId="1E45E7C6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7AD9586A" w14:textId="7F21D144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4F661A29" w14:textId="1B06657F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5F70815E" w14:textId="7A1FD0E1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319D50DC" w14:textId="7B33CAFB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0CFEEED5" w14:textId="2B1D075F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13B07E83" w14:textId="74F22780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08E25762" w14:textId="25BD0BD7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607BF30C" w14:textId="0E27F931" w:rsidR="00455105" w:rsidRDefault="00455105" w:rsidP="001A0F82">
      <w:pPr>
        <w:ind w:right="1676"/>
        <w:rPr>
          <w:sz w:val="52"/>
          <w:szCs w:val="44"/>
          <w:lang w:val="en-IN"/>
        </w:rPr>
      </w:pPr>
    </w:p>
    <w:p w14:paraId="2E8F7A82" w14:textId="515B9F6C" w:rsidR="00455105" w:rsidRDefault="00455105" w:rsidP="001A0F82">
      <w:pPr>
        <w:ind w:right="1676"/>
        <w:rPr>
          <w:sz w:val="52"/>
          <w:szCs w:val="44"/>
          <w:lang w:val="en-IN"/>
        </w:rPr>
      </w:pPr>
    </w:p>
    <w:p w14:paraId="3617D240" w14:textId="5F6B1008" w:rsidR="00455105" w:rsidRDefault="00455105" w:rsidP="001A0F82">
      <w:pPr>
        <w:ind w:right="1676"/>
        <w:rPr>
          <w:sz w:val="52"/>
          <w:szCs w:val="44"/>
          <w:lang w:val="en-IN"/>
        </w:rPr>
      </w:pPr>
    </w:p>
    <w:p w14:paraId="2952F27A" w14:textId="6E2CF78D" w:rsidR="00291561" w:rsidRDefault="00291561" w:rsidP="001A0F82">
      <w:pPr>
        <w:ind w:right="1676"/>
        <w:rPr>
          <w:sz w:val="52"/>
          <w:szCs w:val="44"/>
          <w:lang w:val="en-IN"/>
        </w:rPr>
      </w:pPr>
    </w:p>
    <w:p w14:paraId="4E21D621" w14:textId="77777777" w:rsidR="00291561" w:rsidRDefault="00291561" w:rsidP="001A0F82">
      <w:pPr>
        <w:ind w:right="1676"/>
        <w:rPr>
          <w:sz w:val="52"/>
          <w:szCs w:val="44"/>
          <w:lang w:val="en-IN"/>
        </w:rPr>
      </w:pPr>
    </w:p>
    <w:p w14:paraId="1642A1F5" w14:textId="77777777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524F3E4A" w14:textId="77777777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2F54E5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FC003" w14:textId="77777777" w:rsidR="002F54E5" w:rsidRDefault="002F54E5" w:rsidP="00A01902">
      <w:r>
        <w:separator/>
      </w:r>
    </w:p>
  </w:endnote>
  <w:endnote w:type="continuationSeparator" w:id="0">
    <w:p w14:paraId="729198FA" w14:textId="77777777" w:rsidR="002F54E5" w:rsidRDefault="002F54E5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7801A" w14:textId="77777777" w:rsidR="002F54E5" w:rsidRDefault="002F54E5" w:rsidP="00A01902">
      <w:r>
        <w:separator/>
      </w:r>
    </w:p>
  </w:footnote>
  <w:footnote w:type="continuationSeparator" w:id="0">
    <w:p w14:paraId="2C778F69" w14:textId="77777777" w:rsidR="002F54E5" w:rsidRDefault="002F54E5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2F54E5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9C0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0EC5"/>
    <w:rsid w:val="00053E93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093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44AD"/>
    <w:rsid w:val="000C5790"/>
    <w:rsid w:val="000C5BF3"/>
    <w:rsid w:val="000C62F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3C27"/>
    <w:rsid w:val="001454C5"/>
    <w:rsid w:val="00146C3C"/>
    <w:rsid w:val="00151EB9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0C63"/>
    <w:rsid w:val="00195C49"/>
    <w:rsid w:val="001A0F82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3844"/>
    <w:rsid w:val="0020492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7A0A"/>
    <w:rsid w:val="00282153"/>
    <w:rsid w:val="00285211"/>
    <w:rsid w:val="0028567A"/>
    <w:rsid w:val="00291561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54E5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B5EAD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17085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5105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A4E69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C70CE"/>
    <w:rsid w:val="005D446B"/>
    <w:rsid w:val="005E2505"/>
    <w:rsid w:val="005E3B3C"/>
    <w:rsid w:val="005E65CB"/>
    <w:rsid w:val="005E6906"/>
    <w:rsid w:val="005F0E35"/>
    <w:rsid w:val="005F1AA7"/>
    <w:rsid w:val="005F1F06"/>
    <w:rsid w:val="006020F8"/>
    <w:rsid w:val="00603DFC"/>
    <w:rsid w:val="006102A6"/>
    <w:rsid w:val="006208B0"/>
    <w:rsid w:val="00625F3B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23A9"/>
    <w:rsid w:val="0069673B"/>
    <w:rsid w:val="0069775F"/>
    <w:rsid w:val="006A010F"/>
    <w:rsid w:val="006A0428"/>
    <w:rsid w:val="006A3779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1A8"/>
    <w:rsid w:val="007073B3"/>
    <w:rsid w:val="00707C14"/>
    <w:rsid w:val="007102F8"/>
    <w:rsid w:val="00714470"/>
    <w:rsid w:val="00714E37"/>
    <w:rsid w:val="00715D58"/>
    <w:rsid w:val="0071694C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1899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5300A"/>
    <w:rsid w:val="00855781"/>
    <w:rsid w:val="00855B0D"/>
    <w:rsid w:val="00861216"/>
    <w:rsid w:val="00877FA3"/>
    <w:rsid w:val="008808D4"/>
    <w:rsid w:val="00881FD0"/>
    <w:rsid w:val="00882A5B"/>
    <w:rsid w:val="00883AF6"/>
    <w:rsid w:val="0088505F"/>
    <w:rsid w:val="00890191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AEF"/>
    <w:rsid w:val="008D2BBE"/>
    <w:rsid w:val="008D6FD3"/>
    <w:rsid w:val="008D7974"/>
    <w:rsid w:val="008D7E0B"/>
    <w:rsid w:val="008E3ABF"/>
    <w:rsid w:val="008E7C99"/>
    <w:rsid w:val="008F24E2"/>
    <w:rsid w:val="008F2DB6"/>
    <w:rsid w:val="008F46F4"/>
    <w:rsid w:val="00901FE8"/>
    <w:rsid w:val="00903981"/>
    <w:rsid w:val="009039FD"/>
    <w:rsid w:val="00912DB4"/>
    <w:rsid w:val="0091452E"/>
    <w:rsid w:val="009158B5"/>
    <w:rsid w:val="00916741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2493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151"/>
    <w:rsid w:val="00A3180C"/>
    <w:rsid w:val="00A319E3"/>
    <w:rsid w:val="00A33464"/>
    <w:rsid w:val="00A37467"/>
    <w:rsid w:val="00A41807"/>
    <w:rsid w:val="00A47B68"/>
    <w:rsid w:val="00A51AAD"/>
    <w:rsid w:val="00A541FA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6BAC"/>
    <w:rsid w:val="00AA053D"/>
    <w:rsid w:val="00AA08B3"/>
    <w:rsid w:val="00AA2DDA"/>
    <w:rsid w:val="00AA360C"/>
    <w:rsid w:val="00AA5AC1"/>
    <w:rsid w:val="00AB0840"/>
    <w:rsid w:val="00AB244F"/>
    <w:rsid w:val="00AB43CD"/>
    <w:rsid w:val="00AB7DA7"/>
    <w:rsid w:val="00AC185F"/>
    <w:rsid w:val="00AC2BD2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6186"/>
    <w:rsid w:val="00B327EF"/>
    <w:rsid w:val="00B37370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4BB6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53EA"/>
    <w:rsid w:val="00C07D03"/>
    <w:rsid w:val="00C14401"/>
    <w:rsid w:val="00C213EC"/>
    <w:rsid w:val="00C26E29"/>
    <w:rsid w:val="00C335B3"/>
    <w:rsid w:val="00C35299"/>
    <w:rsid w:val="00C35C99"/>
    <w:rsid w:val="00C37B8A"/>
    <w:rsid w:val="00C37FB4"/>
    <w:rsid w:val="00C42BC4"/>
    <w:rsid w:val="00C43152"/>
    <w:rsid w:val="00C432B7"/>
    <w:rsid w:val="00C43BDC"/>
    <w:rsid w:val="00C4430D"/>
    <w:rsid w:val="00C44A18"/>
    <w:rsid w:val="00C455B6"/>
    <w:rsid w:val="00C47A69"/>
    <w:rsid w:val="00C60965"/>
    <w:rsid w:val="00C61211"/>
    <w:rsid w:val="00C633E0"/>
    <w:rsid w:val="00C63C13"/>
    <w:rsid w:val="00C66E73"/>
    <w:rsid w:val="00C71E2B"/>
    <w:rsid w:val="00C7650C"/>
    <w:rsid w:val="00C82206"/>
    <w:rsid w:val="00C8646D"/>
    <w:rsid w:val="00C91F38"/>
    <w:rsid w:val="00C94F7F"/>
    <w:rsid w:val="00CA10F4"/>
    <w:rsid w:val="00CB137D"/>
    <w:rsid w:val="00CB523F"/>
    <w:rsid w:val="00CC1388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D014E1"/>
    <w:rsid w:val="00D03E13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2F2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441F"/>
    <w:rsid w:val="00D7517A"/>
    <w:rsid w:val="00D83E1E"/>
    <w:rsid w:val="00D85FD7"/>
    <w:rsid w:val="00D92A0C"/>
    <w:rsid w:val="00D93458"/>
    <w:rsid w:val="00D94442"/>
    <w:rsid w:val="00D95889"/>
    <w:rsid w:val="00D96B02"/>
    <w:rsid w:val="00DA6F05"/>
    <w:rsid w:val="00DA7D5A"/>
    <w:rsid w:val="00DB57BF"/>
    <w:rsid w:val="00DB6EC9"/>
    <w:rsid w:val="00DC170E"/>
    <w:rsid w:val="00DC18DC"/>
    <w:rsid w:val="00DC5557"/>
    <w:rsid w:val="00DD09C6"/>
    <w:rsid w:val="00DD142E"/>
    <w:rsid w:val="00DD3E7E"/>
    <w:rsid w:val="00DD515F"/>
    <w:rsid w:val="00DD59E4"/>
    <w:rsid w:val="00DD5A78"/>
    <w:rsid w:val="00DE09CC"/>
    <w:rsid w:val="00DE2FC4"/>
    <w:rsid w:val="00DE31BA"/>
    <w:rsid w:val="00DE3DC2"/>
    <w:rsid w:val="00DE4732"/>
    <w:rsid w:val="00DE49B6"/>
    <w:rsid w:val="00DE61B0"/>
    <w:rsid w:val="00DE7394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0352"/>
    <w:rsid w:val="00E50C2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62D05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0E5019"/>
    <w:rsid w:val="00111109"/>
    <w:rsid w:val="001111F0"/>
    <w:rsid w:val="00112C26"/>
    <w:rsid w:val="00115466"/>
    <w:rsid w:val="0011707D"/>
    <w:rsid w:val="00137FC6"/>
    <w:rsid w:val="00142762"/>
    <w:rsid w:val="00142AEC"/>
    <w:rsid w:val="00143807"/>
    <w:rsid w:val="00143EB3"/>
    <w:rsid w:val="001508C5"/>
    <w:rsid w:val="00151B20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C0D6D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979A8"/>
    <w:rsid w:val="002A2F54"/>
    <w:rsid w:val="002A7438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873BF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B3886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475CD"/>
    <w:rsid w:val="005515CE"/>
    <w:rsid w:val="005528AE"/>
    <w:rsid w:val="00562730"/>
    <w:rsid w:val="00563BFE"/>
    <w:rsid w:val="00574EC4"/>
    <w:rsid w:val="005778ED"/>
    <w:rsid w:val="00593E49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6455D"/>
    <w:rsid w:val="00673DED"/>
    <w:rsid w:val="00687984"/>
    <w:rsid w:val="00692256"/>
    <w:rsid w:val="00695423"/>
    <w:rsid w:val="006A27F1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C36A5"/>
    <w:rsid w:val="007D00CA"/>
    <w:rsid w:val="007D1BD9"/>
    <w:rsid w:val="007D1C39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070BC"/>
    <w:rsid w:val="00B1051C"/>
    <w:rsid w:val="00B405CB"/>
    <w:rsid w:val="00B40D59"/>
    <w:rsid w:val="00B63271"/>
    <w:rsid w:val="00B73EC1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2E03"/>
    <w:rsid w:val="00C9530F"/>
    <w:rsid w:val="00C96FE4"/>
    <w:rsid w:val="00CB08D3"/>
    <w:rsid w:val="00CB4982"/>
    <w:rsid w:val="00D15550"/>
    <w:rsid w:val="00D338A0"/>
    <w:rsid w:val="00D501C5"/>
    <w:rsid w:val="00D50316"/>
    <w:rsid w:val="00D53DC0"/>
    <w:rsid w:val="00D57FD6"/>
    <w:rsid w:val="00D62FDE"/>
    <w:rsid w:val="00D67702"/>
    <w:rsid w:val="00D7445E"/>
    <w:rsid w:val="00D931E6"/>
    <w:rsid w:val="00D943E3"/>
    <w:rsid w:val="00DA355B"/>
    <w:rsid w:val="00DA482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10</TotalTime>
  <Pages>4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2021-06-06T02:44:00Z</cp:lastPrinted>
  <dcterms:created xsi:type="dcterms:W3CDTF">2021-06-11T01:40:00Z</dcterms:created>
  <dcterms:modified xsi:type="dcterms:W3CDTF">2021-06-11T01:50:00Z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