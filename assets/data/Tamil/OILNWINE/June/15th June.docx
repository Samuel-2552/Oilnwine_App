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3624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C5CB3D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45510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CF69D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71103CD" w14:textId="77777777" w:rsidR="00CF69DE" w:rsidRPr="00CF69DE" w:rsidRDefault="00CF69DE" w:rsidP="00CF69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F69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14:1-15:24</w:t>
                  </w:r>
                </w:p>
                <w:p w14:paraId="72CB9860" w14:textId="77777777" w:rsidR="00CF69DE" w:rsidRPr="00CF69DE" w:rsidRDefault="00CF69DE" w:rsidP="00CF69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F69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10:1-23</w:t>
                  </w:r>
                </w:p>
                <w:p w14:paraId="07A190F7" w14:textId="77777777" w:rsidR="00CF69DE" w:rsidRPr="00CF69DE" w:rsidRDefault="00CF69DE" w:rsidP="00CF69D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F69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133:1-3</w:t>
                  </w:r>
                </w:p>
                <w:p w14:paraId="3F50C377" w14:textId="5C431165" w:rsidR="009A0942" w:rsidRPr="007A1E95" w:rsidRDefault="00CF69DE" w:rsidP="00CF69D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F69D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17:7-8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3624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3624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3624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D7C58AB" w14:textId="77777777" w:rsidR="00CF69DE" w:rsidRPr="00CF69DE" w:rsidRDefault="00CF69DE" w:rsidP="00CF69D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நம்மில் பலர் ஆவிக்குரிய குருட்டுத்தன்மையால் அவதிப்படுகிறோம். பல காரியங்களும் நம் கண்களை இருளடைய செய்து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பார்வையை மங்கச் செய்கிறது. நம் வாழ்வில் பல தடைகள் உள்ளன. கர்த்தரைப் பார்ப்பதற்கு பல காரியங்கள் தடையாக காணப்படுகிறது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லவுகீக கவலைகளும் சோர்வுகளும் தற்காலிகமாக நம்மை குருடாக்கி நம்முடைய ஆவிக்குரிய புலன்களை மந்தமாக்குகிறதினால் தேவனோடுள்ள நெருக்கத்தை உணர முடியாத இடத்தில் நாம் காணப்படலாம்! (ஆயினும்கூட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பிரசன்னத்தைக் காணவும் அனுபவிக்கவும் முடிந்த தேவ மனிதர்களும் உள்ளனர்). பர்திமேயுவின்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குருட்டுத்தன்மை தேவனோடுள்ள தொடர்பையும் தேவ பிரசன்னத்தையும்  அனுபவிப்பதற்காக கதறுவதிலிருந்து அவனைத் தடுக்கவில்லை. நம் குருட்டுத்தன்மை ஏன் நம்மைத் தடுக்க வேண்டும்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தாவீதின் குமாரனாகிய இயேசுவுக்காக ஒரு அழுகையை வெளிப்படுத்த விவரிக்கவும் நம்பவும் முடியாத ஒன்று அவனுக்குள் கிரியைச் செய்தது. நாம் குருடர்கள் என்பதை ஒப்புக் கொள்ளும் அளவுக்கு தாழ்மையுடன் அவருக்கு முன்பாக காணப்படுவோம்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நம்முடைய குருட்டுத்தன்மை ஒருபோதும் இயேசுவிடம் கதறுவதைத் தடுக்க் கூடாது. கிறிஸ்து இங்கு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மத்தியில் இருக்கிறார் என்று கேட்கும்போது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​​நம்முடைய ஆழத்திலிருந்து அவரிடம் கதறுவோம்.</w:t>
      </w:r>
    </w:p>
    <w:p w14:paraId="466256B0" w14:textId="77777777" w:rsidR="00CF69DE" w:rsidRPr="00CF69DE" w:rsidRDefault="00CF69DE" w:rsidP="00CF69D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</w:p>
    <w:p w14:paraId="39C09002" w14:textId="27654CBF" w:rsidR="0071694C" w:rsidRDefault="00CF69DE" w:rsidP="00CF69D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32" style="position:absolute;left:0;text-align:left;margin-left:-8.5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நாட்களில் தேவ பிரசன்னத்தை நீங்கள் காணவோ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உணரவோ முடியாவிட்டால்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 பிரசன்னத்தை உணரக்கூடியவரும் நீங்கள் நம்பக்கூடியவருமான ஒருவரைக்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கண்டுபிடிப்பதற்கான நேரம் இது.  அத்தகையவர்களிடமிருந்து தேவனின் நெருக்கத்தைப் பற்றி கேட்க வேண்டிய நேரம் இது. அவர்களின் வார்த்தையை எடுத்துக் கொள்ளுங்கள். அவர்கள் தேவனை சில சிறிய அளவுகளில் மட்டுமே சந்தித்திருக்கலாம்</w:t>
      </w:r>
      <w:r w:rsidRPr="00CF69D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69D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 அவர்களுக்கு செவி கொடுத்து அவர்களின் முன்மாதிரியைப் பின்பற்ற தயாராக இருங்கள்.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3624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99.4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83624E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20E1859" w:rsidR="00DE09CC" w:rsidRPr="00DE09CC" w:rsidRDefault="00CF69DE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69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எந்தச் சமயத்திலும் சகலவிதமான வேண்டுதலோடும் விண்ணப்பத்தோடும் ஆவியினாலே ஜெபம்பண்ணி</w:t>
      </w:r>
      <w:r w:rsidRPr="00CF69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CF69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அதன்பொருட்டு மிகுந்த மனவுறுதியோடும் சகல பரிசுத்தவான்களுக்காகவும் பண்ணும் வேண்டுதலோடும் விழித்துக்கொண்டிருங்கள்.</w:t>
      </w:r>
    </w:p>
    <w:p w14:paraId="69A5B3B8" w14:textId="552A4FB5" w:rsidR="00C35299" w:rsidRPr="001A286F" w:rsidRDefault="00CF69DE" w:rsidP="001A286F">
      <w:pPr>
        <w:jc w:val="right"/>
        <w:rPr>
          <w:szCs w:val="20"/>
          <w:lang w:val="en-IN"/>
        </w:rPr>
      </w:pPr>
      <w:r w:rsidRPr="00CF69D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6:18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5E8F5AA4" w14:textId="27A3B34B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E22153E" w14:textId="090C8E6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41C0897F" w14:textId="126792D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785948" w14:textId="6605F493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D8487F1" w14:textId="305FE88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68D49D" w14:textId="52B18D1C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07F519A" w14:textId="2F6A400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A2770DD" w14:textId="76219A39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7F2F7634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534E0A1A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3624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4916" w14:textId="77777777" w:rsidR="0083624E" w:rsidRDefault="0083624E" w:rsidP="00A01902">
      <w:r>
        <w:separator/>
      </w:r>
    </w:p>
  </w:endnote>
  <w:endnote w:type="continuationSeparator" w:id="0">
    <w:p w14:paraId="58F62D42" w14:textId="77777777" w:rsidR="0083624E" w:rsidRDefault="0083624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F157" w14:textId="77777777" w:rsidR="0083624E" w:rsidRDefault="0083624E" w:rsidP="00A01902">
      <w:r>
        <w:separator/>
      </w:r>
    </w:p>
  </w:footnote>
  <w:footnote w:type="continuationSeparator" w:id="0">
    <w:p w14:paraId="081522EE" w14:textId="77777777" w:rsidR="0083624E" w:rsidRDefault="0083624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3624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2021-06-15T03:28:00Z</dcterms:created>
  <dcterms:modified xsi:type="dcterms:W3CDTF">2021-06-15T03:28:00Z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