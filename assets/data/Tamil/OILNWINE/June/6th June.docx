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7441F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819B1A7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B249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6AD73A2" w14:textId="77777777" w:rsidR="009B2493" w:rsidRPr="009B2493" w:rsidRDefault="009B2493" w:rsidP="009B249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B249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1:1-53</w:t>
                  </w:r>
                </w:p>
                <w:p w14:paraId="5739F374" w14:textId="77777777" w:rsidR="009B2493" w:rsidRPr="009B2493" w:rsidRDefault="009B2493" w:rsidP="009B249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B249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4:1-37</w:t>
                  </w:r>
                </w:p>
                <w:p w14:paraId="653D8EAB" w14:textId="77777777" w:rsidR="009B2493" w:rsidRPr="009B2493" w:rsidRDefault="009B2493" w:rsidP="009B249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9B249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124:1-8</w:t>
                  </w:r>
                </w:p>
                <w:p w14:paraId="3F50C377" w14:textId="059714AF" w:rsidR="009A0942" w:rsidRPr="007A1E95" w:rsidRDefault="009B2493" w:rsidP="009B249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B249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16:24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7441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7441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7441F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FDEC9BD" w14:textId="4FFF40AB" w:rsidR="009B2493" w:rsidRPr="009B2493" w:rsidRDefault="009B2493" w:rsidP="009B249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யோவான் ஸ்நானகனுடைய மனந்திரும்புவதற்கான ஒரு அறைக்கூவலுடன் புதிய ஏற்பாடு ஆரம்பிக்கிறது. மனந்திரும்புதல் தேவனிடம் திரும்புவதற்கான வழி என்று அவர் காட்டுகிறார். மனந்திரும்புதல் நமது இருதயத்தின் பாதையை ஆயத்தப்படுத்தி அது தேவனுக்கு நேராக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வழிவகுக்கிறது. மனந்திரும்புதல் ஒவ்வொரு தாழ்ந்த இடங்களை நிரப்புகிறது. அது ஒவ்வொரு உயர்ந்த இடத்தையும்</w:t>
      </w:r>
      <w:r w:rsidRPr="009B249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உயர்ந்த சிந்தனையையும் தாழ்த்துகிறது. தனிப்பட்ட முறையிலும் கூட்டாகவும்</w:t>
      </w:r>
      <w:r w:rsidRPr="009B249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அது தேவன் நம் வாழ்வில் கடந்துவருவதற்கு வழி உண்டாக்குகிறது. அது நம்மை தேவ பிரசன்னத்திற்காக </w:t>
      </w:r>
      <w:r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ஆயத்தப்படுத்துகிறது. ஓ அது நம்மில் ஆழமாக காணப்படுவதாக. அன்பான தேவ ஜனங்களே</w:t>
      </w:r>
      <w:r w:rsidRPr="009B249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நம்முடைய வழிகளை நியாயப்படுத்த வேண்டாம். நாம் மனந்திரும்புதலின் மனப்பான்மையைக் கொண்டிருக்கவில்லை என்றால்</w:t>
      </w:r>
      <w:r w:rsidRPr="009B249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தேவனிடம் நெருங்க முடியாது. </w:t>
      </w:r>
    </w:p>
    <w:p w14:paraId="60EE3817" w14:textId="77777777" w:rsidR="009B2493" w:rsidRPr="009B2493" w:rsidRDefault="009B2493" w:rsidP="009B249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55F06B13" w14:textId="688FC297" w:rsidR="00DE2FC4" w:rsidRDefault="00D93458" w:rsidP="009B249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14" style="position:absolute;left:0;text-align:left;margin-left:-11.4pt;margin-top:730.1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B2493"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வாழ்வில் இயேசு கிறிஸ்துவைப் ஏற்றுக் கொள்வதற்கு முன் நாம் மனந்திரும்பி இருக்கிறோம்</w:t>
      </w:r>
      <w:r w:rsidR="009B2493" w:rsidRPr="009B249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B2493"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போதுமானதல்ல. மனந்திரும்புதல் நம்மில் தொடர்ந்து கிரியை செய்ய வேண்டும். இதைக் குறித்து நாம் கவனமாக இருக்க வேண்டிய நேரம் இது. மனந்திரும்புதலின் ஆவி நம்மில் இருக்க வேண்டும்</w:t>
      </w:r>
      <w:r w:rsidR="009B2493" w:rsidRPr="009B249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B2493"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தொடர்ந்து தேவனுடைய முகத்தை தேட வேண்டும். கர்த்தருக்காக ஒரு பசியின்மை நம்மில் இருப்பதை நாம் கண்டால்</w:t>
      </w:r>
      <w:r w:rsidR="009B2493" w:rsidRPr="009B249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B2493"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 வழிகளைக் குறித்து நாம் இன்னும் முழுமையாக மனந்திரும்பவில்லை என்பதை அது காண்பிக்கிறது. மனந்திரும்புதல் </w:t>
      </w:r>
      <w:r w:rsidR="009B2493" w:rsidRPr="009B249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தேவனிடம் நெருங்க வழிவகுக்கிறது. அது நம்மை அதற்காக ஆயத்தப்படுத்துகிறது. மனந்திரும்புதல் இல்லாமல் அவருடைய பிரசன்னத்தில் வாழ முடியாது! மனத்தாழ்மையும் சாந்தமும் இல்லாமல் தேவ பிரசன்னத்தில் யாராலும் வாழ முடியாது.  மனந்திரும்புதல் மூலம் மட்டுமே தொடர்ச்சியாக ஒருவரால் பரிசுத்தரின் பிரசன்னத்தில் நிலைத்திருக்க முடியும்.</w:t>
      </w:r>
    </w:p>
    <w:p w14:paraId="546F0A31" w14:textId="7449712F" w:rsidR="00BC15BE" w:rsidRDefault="00D7441F" w:rsidP="00385840">
      <w:pPr>
        <w:jc w:val="both"/>
        <w:rPr>
          <w:rFonts w:ascii="Latha" w:hAnsi="Latha" w:cs="Arial Unicode MS"/>
          <w:noProof/>
          <w:sz w:val="40"/>
          <w:szCs w:val="36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0352">
        <w:rPr>
          <w:rFonts w:ascii="Latha" w:hAnsi="Latha" w:cs="Arial Unicode MS"/>
          <w:noProof/>
          <w:sz w:val="40"/>
          <w:szCs w:val="36"/>
        </w:rPr>
        <w:t xml:space="preserve"> </w:t>
      </w:r>
    </w:p>
    <w:p w14:paraId="40880612" w14:textId="77777777" w:rsidR="00E50C21" w:rsidRPr="00E50352" w:rsidRDefault="00E50C21" w:rsidP="00385840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7441F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34.5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7441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A4CDB01" w:rsidR="00DE09CC" w:rsidRPr="00DE09CC" w:rsidRDefault="009B2493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B249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ஆவியை அவித்துப்போடாதிருங்கள்.</w:t>
      </w:r>
    </w:p>
    <w:p w14:paraId="69A5B3B8" w14:textId="163EC5F0" w:rsidR="00C35299" w:rsidRPr="001A286F" w:rsidRDefault="009B2493" w:rsidP="001A286F">
      <w:pPr>
        <w:jc w:val="right"/>
        <w:rPr>
          <w:szCs w:val="20"/>
          <w:lang w:val="en-IN"/>
        </w:rPr>
      </w:pPr>
      <w:r w:rsidRPr="009B249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தெசலோனிக்கேயர் 5 :19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4D907E9" w14:textId="02617123" w:rsidR="00E50352" w:rsidRDefault="00E50352" w:rsidP="001A0F82">
      <w:pPr>
        <w:ind w:right="1676"/>
        <w:rPr>
          <w:sz w:val="52"/>
          <w:szCs w:val="44"/>
          <w:lang w:val="en-IN"/>
        </w:rPr>
      </w:pPr>
    </w:p>
    <w:p w14:paraId="6F3E0A47" w14:textId="3A1D44D5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10CF5CD" w14:textId="593E93D6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982CD95" w14:textId="6A15A69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5BA4EA69" w14:textId="60C1AC23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0F5AD6F" w14:textId="6C0B3252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4965A12" w14:textId="170A214F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AAC9316" w14:textId="4993A675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4065ACE6" w14:textId="17A6B798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1DDF2FF" w14:textId="6AC003FD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6365FBB7" w14:textId="5A769084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11930D85" w14:textId="4E2831EB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73BD0CD" w14:textId="7F129928" w:rsidR="00CC1388" w:rsidRDefault="00CC1388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0E60C846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730AE421" w14:textId="77777777" w:rsidR="009B2493" w:rsidRDefault="009B2493" w:rsidP="001A0F82">
      <w:pPr>
        <w:ind w:right="1676"/>
        <w:rPr>
          <w:sz w:val="52"/>
          <w:szCs w:val="44"/>
          <w:lang w:val="en-IN"/>
        </w:rPr>
      </w:pPr>
    </w:p>
    <w:p w14:paraId="4576ED15" w14:textId="77777777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D7441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B81A3" w14:textId="77777777" w:rsidR="00D7441F" w:rsidRDefault="00D7441F" w:rsidP="00A01902">
      <w:r>
        <w:separator/>
      </w:r>
    </w:p>
  </w:endnote>
  <w:endnote w:type="continuationSeparator" w:id="0">
    <w:p w14:paraId="49DAEA46" w14:textId="77777777" w:rsidR="00D7441F" w:rsidRDefault="00D7441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E440C" w14:textId="77777777" w:rsidR="00D7441F" w:rsidRDefault="00D7441F" w:rsidP="00A01902">
      <w:r>
        <w:separator/>
      </w:r>
    </w:p>
  </w:footnote>
  <w:footnote w:type="continuationSeparator" w:id="0">
    <w:p w14:paraId="7B841FDD" w14:textId="77777777" w:rsidR="00D7441F" w:rsidRDefault="00D7441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7441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E6906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2021-06-06T02:51:00Z</dcterms:created>
  <dcterms:modified xsi:type="dcterms:W3CDTF">2021-06-06T02:51:00Z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