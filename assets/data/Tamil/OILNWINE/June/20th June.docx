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1746F7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D8AB927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50C21" w:rsidRPr="00E50C21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ஜூன்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827D8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20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B2A0FA9" w14:textId="77777777" w:rsidR="00827D83" w:rsidRPr="00827D83" w:rsidRDefault="00827D83" w:rsidP="00827D8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827D8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இராஜாக்கள் 22:1-53</w:t>
                  </w:r>
                </w:p>
                <w:p w14:paraId="47A7A481" w14:textId="77777777" w:rsidR="00827D83" w:rsidRPr="00827D83" w:rsidRDefault="00827D83" w:rsidP="00827D8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827D8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13:16-41</w:t>
                  </w:r>
                </w:p>
                <w:p w14:paraId="055EC81A" w14:textId="77777777" w:rsidR="00827D83" w:rsidRPr="00827D83" w:rsidRDefault="00827D83" w:rsidP="00827D8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827D8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138:1-8</w:t>
                  </w:r>
                </w:p>
                <w:p w14:paraId="3F50C377" w14:textId="202F3BC1" w:rsidR="009A0942" w:rsidRPr="007A1E95" w:rsidRDefault="00827D83" w:rsidP="00827D83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827D8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17:17-18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1746F7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1746F7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1746F7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FC7C340" w14:textId="77777777" w:rsidR="00827D83" w:rsidRPr="00827D83" w:rsidRDefault="00827D83" w:rsidP="00827D8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827D8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நம்முடைய இயற்கையான பிறப்பு வேறுபட்டது. நம்முடைய இயற்கையான பிறப்பினால் நாம் கிறிஸ்தவர்கள் ஆகிறதில்லை. நாம் ஒருபோதும் இயற்கையாகவே தேவனுடைய பிள்ளையாக பிறக்கவில்லை. இயற்கையான பிறப்பால் நாம் ஒருபோதும் தெய்வீக ஜீவனை பெற்றுக் கொள்வதில்லை</w:t>
      </w:r>
      <w:r w:rsidRPr="00827D83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827D8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நம்மை மறுபடியும் பிறக்கச் செய்வது</w:t>
      </w:r>
      <w:r w:rsidRPr="00827D8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27D83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​​தேவனின் தெய்வீகச் செயலாகும். புதிய மனிதன் இயற்கையாக பிறக்கவில்லை. கர்த்தராகிய இயேசுவுக்குள்ளான இந்த புதிய சிருஷ்டியானது</w:t>
      </w:r>
      <w:r w:rsidRPr="00827D8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27D8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புருஷனுடைய ஸ்திரீயினுடைய இரத்தம் கலந்ததன் விளைவாக இல்லை. இது இரண்டு பாலினங்களும் </w:t>
      </w:r>
      <w:r w:rsidRPr="00827D8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இணைந்ததின் விளைவாகவும் இல்லை. இது இரத்தத்தின் கலவை அல்ல</w:t>
      </w:r>
      <w:r w:rsidRPr="00827D83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827D8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அது தேவ கரத்தின் நேரடிச் செயலாகும். இதை நாம் மிகத் தெளிவாக புரிந்து கொள்ள வேண்டும். இது மனிதனால் அல்ல</w:t>
      </w:r>
      <w:r w:rsidRPr="00827D83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827D8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தேவனால் உருவானது. தேவ ஆவியினால் நாம் மறுபடியும் பிறப்பிக்கப்பட்டோம். அல்லேலூயா. இவ்வாறு</w:t>
      </w:r>
      <w:r w:rsidRPr="00827D8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27D8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தேவன் தமது கரத்தால் உருவாக்கிய அவருடைய புதிய சிருஷ்டியின் ஒரு பகுதியாக மாறுகிறோம்.</w:t>
      </w:r>
    </w:p>
    <w:p w14:paraId="5D9A6A7B" w14:textId="77777777" w:rsidR="00827D83" w:rsidRPr="00827D83" w:rsidRDefault="00827D83" w:rsidP="00827D8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39C09002" w14:textId="4D7724F0" w:rsidR="0071694C" w:rsidRDefault="00827D83" w:rsidP="00827D8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42" style="position:absolute;left:0;text-align:left;margin-left:-13.35pt;margin-top:729.6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827D8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ஒவ்வொரு மறுபடியும் பிறப்பிக்கப்பட்ட விசுவாசியும் தங்கள் பெற்றோரின் இரத்தக் கலப்பின் விளைவாக அல்ல</w:t>
      </w:r>
      <w:r w:rsidRPr="00827D83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827D8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மாறாக அவர்களின் மறுபிறப்பு தேவ கரத்தின் நேரடிச் செயலாக இருப்பதற்காக தேவனைத் துதியுங்கள். நாம் தேவனின் செய்கையாயிருக்கிறோம். கர்த்தராகிய இயேசு கிறிஸ்துவின் இரத்தத்தால் நாம் மறுபடியும் பிறப்பிக்கப்பட்டோம். அல்லேலூயா! இந்த </w:t>
      </w:r>
      <w:r w:rsidRPr="00827D8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விலையேறப்பெற்ற உண்மயை நாம் புரிந்து கொள்ள வேண்டும். “மாம்சத்தினால் பிறப்பது மாம்சமாயிருக்கும்</w:t>
      </w:r>
      <w:r w:rsidRPr="00827D8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27D8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ஆவியினால் பிறப்பது ஆவியாயிருக்கும்.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” </w:t>
      </w:r>
      <w:r w:rsidRPr="00827D83">
        <w:rPr>
          <w:rFonts w:ascii="Latha" w:hAnsi="Latha" w:cs="Arial Unicode MS"/>
          <w:noProof/>
          <w:sz w:val="52"/>
          <w:szCs w:val="48"/>
          <w:cs/>
          <w:lang w:val="ta-IN" w:bidi="ta-IN"/>
        </w:rPr>
        <w:t>(யோவான் 3: 6) என்று யூதர்களின் தலைவரான நிக்கோதேமுவிடம் இயேசு சொன்னதில் ஆச்சரியமில்லை.</w:t>
      </w:r>
    </w:p>
    <w:p w14:paraId="78D26284" w14:textId="3A1A6B39" w:rsidR="0071694C" w:rsidRDefault="0071694C">
      <w:pPr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C049A76" w14:textId="77777777" w:rsidR="00DD5A78" w:rsidRPr="00E50352" w:rsidRDefault="00DD5A78" w:rsidP="0071694C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1746F7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17.3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1746F7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65A056F1" w:rsidR="00DE09CC" w:rsidRPr="00DE09CC" w:rsidRDefault="00827D83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827D8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மோசம்போகாதிருங்கள்</w:t>
      </w:r>
      <w:r w:rsidRPr="00827D8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827D8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தேவன் தம்மைப் பரியாசம்பண்ணவொட்டார்</w:t>
      </w:r>
      <w:r w:rsidRPr="00827D8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827D8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மனுஷன் எதை விதைக்கிறானோ அதையே அறுப்பான்.</w:t>
      </w:r>
    </w:p>
    <w:p w14:paraId="69A5B3B8" w14:textId="19EDF236" w:rsidR="00C35299" w:rsidRPr="001A286F" w:rsidRDefault="00827D83" w:rsidP="001A286F">
      <w:pPr>
        <w:jc w:val="right"/>
        <w:rPr>
          <w:szCs w:val="20"/>
          <w:lang w:val="en-IN"/>
        </w:rPr>
      </w:pPr>
      <w:r w:rsidRPr="00827D8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கலாத்தியர் 6:7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524F3E4A" w14:textId="30704838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5E8F5AA4" w14:textId="27A3B34B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4E22153E" w14:textId="090C8E6C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41C0897F" w14:textId="126792D3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1A2770DD" w14:textId="76219A39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02266D4A" w14:textId="173B7365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5EC6B66B" w14:textId="085117B8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2A079016" w14:textId="4B4873C2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358DC5AD" w14:textId="1AE53C6A" w:rsidR="0004029A" w:rsidRDefault="0004029A" w:rsidP="001A0F82">
      <w:pPr>
        <w:ind w:right="1676"/>
        <w:rPr>
          <w:sz w:val="52"/>
          <w:szCs w:val="44"/>
          <w:lang w:val="en-IN"/>
        </w:rPr>
      </w:pPr>
    </w:p>
    <w:p w14:paraId="674B7BAF" w14:textId="55D4C5DC" w:rsidR="0004029A" w:rsidRDefault="0004029A" w:rsidP="001A0F82">
      <w:pPr>
        <w:ind w:right="1676"/>
        <w:rPr>
          <w:sz w:val="52"/>
          <w:szCs w:val="44"/>
          <w:lang w:val="en-IN"/>
        </w:rPr>
      </w:pPr>
    </w:p>
    <w:p w14:paraId="5EB7683B" w14:textId="3D267B12" w:rsidR="0004029A" w:rsidRDefault="0004029A" w:rsidP="001A0F82">
      <w:pPr>
        <w:ind w:right="1676"/>
        <w:rPr>
          <w:sz w:val="52"/>
          <w:szCs w:val="44"/>
          <w:lang w:val="en-IN"/>
        </w:rPr>
      </w:pPr>
    </w:p>
    <w:p w14:paraId="084C4100" w14:textId="70666035" w:rsidR="0004029A" w:rsidRDefault="0004029A" w:rsidP="001A0F82">
      <w:pPr>
        <w:ind w:right="1676"/>
        <w:rPr>
          <w:sz w:val="52"/>
          <w:szCs w:val="44"/>
          <w:lang w:val="en-IN"/>
        </w:rPr>
      </w:pPr>
    </w:p>
    <w:p w14:paraId="3833E891" w14:textId="77777777" w:rsidR="0004029A" w:rsidRDefault="0004029A" w:rsidP="001A0F82">
      <w:pPr>
        <w:ind w:right="1676"/>
        <w:rPr>
          <w:sz w:val="52"/>
          <w:szCs w:val="44"/>
          <w:lang w:val="en-IN"/>
        </w:rPr>
      </w:pPr>
    </w:p>
    <w:p w14:paraId="113861A6" w14:textId="77777777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6AC99B0C" w14:textId="4523C4F7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08480091" w14:textId="4D4A5D11" w:rsidR="00211E5A" w:rsidRDefault="00211E5A" w:rsidP="001A0F82">
      <w:pPr>
        <w:ind w:right="1676"/>
        <w:rPr>
          <w:sz w:val="52"/>
          <w:szCs w:val="44"/>
          <w:lang w:val="en-IN"/>
        </w:rPr>
      </w:pPr>
    </w:p>
    <w:p w14:paraId="38E13D54" w14:textId="5871CE91" w:rsidR="00211E5A" w:rsidRDefault="00211E5A" w:rsidP="001A0F82">
      <w:pPr>
        <w:ind w:right="1676"/>
        <w:rPr>
          <w:sz w:val="52"/>
          <w:szCs w:val="44"/>
          <w:lang w:val="en-IN"/>
        </w:rPr>
      </w:pPr>
    </w:p>
    <w:p w14:paraId="210E7F6C" w14:textId="77777777" w:rsidR="00827D83" w:rsidRDefault="00827D83" w:rsidP="001A0F82">
      <w:pPr>
        <w:ind w:right="1676"/>
        <w:rPr>
          <w:sz w:val="52"/>
          <w:szCs w:val="44"/>
          <w:lang w:val="en-IN"/>
        </w:rPr>
      </w:pPr>
    </w:p>
    <w:p w14:paraId="5E96FC71" w14:textId="77777777" w:rsidR="00211E5A" w:rsidRDefault="00211E5A" w:rsidP="001A0F82">
      <w:pPr>
        <w:ind w:right="1676"/>
        <w:rPr>
          <w:sz w:val="52"/>
          <w:szCs w:val="44"/>
          <w:lang w:val="en-IN"/>
        </w:rPr>
      </w:pPr>
    </w:p>
    <w:p w14:paraId="73E67344" w14:textId="77777777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1746F7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403D1" w14:textId="77777777" w:rsidR="001746F7" w:rsidRDefault="001746F7" w:rsidP="00A01902">
      <w:r>
        <w:separator/>
      </w:r>
    </w:p>
  </w:endnote>
  <w:endnote w:type="continuationSeparator" w:id="0">
    <w:p w14:paraId="23E99AD7" w14:textId="77777777" w:rsidR="001746F7" w:rsidRDefault="001746F7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31BC8" w14:textId="77777777" w:rsidR="001746F7" w:rsidRDefault="001746F7" w:rsidP="00A01902">
      <w:r>
        <w:separator/>
      </w:r>
    </w:p>
  </w:footnote>
  <w:footnote w:type="continuationSeparator" w:id="0">
    <w:p w14:paraId="509E8FC5" w14:textId="77777777" w:rsidR="001746F7" w:rsidRDefault="001746F7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1746F7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232CC"/>
    <w:rsid w:val="0012676A"/>
    <w:rsid w:val="00127777"/>
    <w:rsid w:val="00143C27"/>
    <w:rsid w:val="001454C5"/>
    <w:rsid w:val="00146C3C"/>
    <w:rsid w:val="00151EB9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54E5"/>
    <w:rsid w:val="002F7A7A"/>
    <w:rsid w:val="00307BFD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5105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27743"/>
    <w:rsid w:val="00B327EF"/>
    <w:rsid w:val="00B37370"/>
    <w:rsid w:val="00B43035"/>
    <w:rsid w:val="00B53BFF"/>
    <w:rsid w:val="00B54108"/>
    <w:rsid w:val="00B541D3"/>
    <w:rsid w:val="00B5552F"/>
    <w:rsid w:val="00B56A3A"/>
    <w:rsid w:val="00B6077C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60965"/>
    <w:rsid w:val="00C61211"/>
    <w:rsid w:val="00C633E0"/>
    <w:rsid w:val="00C63C13"/>
    <w:rsid w:val="00C66E73"/>
    <w:rsid w:val="00C71E2B"/>
    <w:rsid w:val="00C7650C"/>
    <w:rsid w:val="00C82206"/>
    <w:rsid w:val="00C8646D"/>
    <w:rsid w:val="00C91F38"/>
    <w:rsid w:val="00C94F7F"/>
    <w:rsid w:val="00CA10F4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441F"/>
    <w:rsid w:val="00D7517A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57BF"/>
    <w:rsid w:val="00DB6EC9"/>
    <w:rsid w:val="00DC170E"/>
    <w:rsid w:val="00DC18D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B3886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8E6275"/>
    <w:rsid w:val="008F578E"/>
    <w:rsid w:val="00907DA4"/>
    <w:rsid w:val="00920669"/>
    <w:rsid w:val="009335C8"/>
    <w:rsid w:val="0094430A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2E03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2021-06-06T02:44:00Z</cp:lastPrinted>
  <dcterms:created xsi:type="dcterms:W3CDTF">2021-06-20T04:07:00Z</dcterms:created>
  <dcterms:modified xsi:type="dcterms:W3CDTF">2021-06-20T04:07:00Z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