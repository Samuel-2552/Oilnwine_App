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AC185F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CEF729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10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BCB0007" w14:textId="77777777" w:rsidR="00455105" w:rsidRPr="00455105" w:rsidRDefault="00455105" w:rsidP="0045510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551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7:1-51</w:t>
                  </w:r>
                </w:p>
                <w:p w14:paraId="25CCE1AA" w14:textId="77777777" w:rsidR="00455105" w:rsidRPr="00455105" w:rsidRDefault="00455105" w:rsidP="0045510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551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7:30-50</w:t>
                  </w:r>
                </w:p>
                <w:p w14:paraId="3FF9F76C" w14:textId="77777777" w:rsidR="00455105" w:rsidRPr="00455105" w:rsidRDefault="00455105" w:rsidP="0045510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551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127:1-6</w:t>
                  </w:r>
                </w:p>
                <w:p w14:paraId="3F50C377" w14:textId="7395BAB4" w:rsidR="009A0942" w:rsidRPr="007A1E95" w:rsidRDefault="00455105" w:rsidP="0045510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551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16:31-33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C185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C185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C185F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45A917FF" w:rsidR="0071694C" w:rsidRDefault="00455105" w:rsidP="0045510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பெரும்பாலும்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ஜனங்கள் தங்கள் வாழ்க்கையில் தவறான இலக்குக் கோடுகளை வரைகிறார்கள்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மாம்சத்துக்குரிய காரியங்களில் மாம்சீக மனிதன்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 நேரங்களில் உற்சாகமடைகிறான்.  இயற்கையான மனிதன் தேவனுடைய வெளிப்பாடுகளை மாம்சத்திற்கு ஏற்ப விளக்க விரும்புகிறான். நம் சொந்த கற்பனைக் கோட்டைகளை உருவாக்க நாம் விரும்புகிறோம்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விரைவாக கட்டப்படுகின்றன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எளிதில் உடைக்கப்படுகின்றன. நாம் அப்படிப்பட்ட ஒரு நினைவுச்சின்னத்தை உருவாக்கவும் நம்முடைய சொந்த எல்லைக் கோடுகளை வரையவும் விரும்புகிறோம். நாம் நம் சொந்த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நினைவுச் சின்னங்களை உருவாக்கவும்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சொந்த கருத்துக்களை சித்தரிக்கவும் தெரிந்து கொள்ளுகிறோம். நம்முடைய சொந்த வைராக்கியத்தில்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காரியத்தையும் புரிந்து கொள்ளாமல்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நிகழ்வுகள் மற்றும் சூழ்நிலைகளுக்கு ஏற்ப நம் சொந்த முடிவுகளை எடுக்க விரும்புகிறோம். நாம் அனுபவித்த ஆவிக்குரிய காரியங்களில் நாம் மிகவும் மகிழ்ந்து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இங்கே இருப்பது நல்லது" என்று மகிழ்ச்சியுடன் ஆர்ப்பரிக்கிறோம். மறுரூப மலையில் இருந்த பேதுரு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கர்த்தரில் தனக்கு இன்னும் அதிகமான காரியங்கள் இருக்கிறது என்பதை உணரவில்லை (லூக்கா 9: 30-36). வரப்போகிற நாட்களில் தேவன் அவரை எந்த விதத்தில் பயன்படுத்த விரும்புகிறார் என்பது அவருக்குத் தெரியாது. குழந்தைத்தனமான உற்சாகத்தில்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மூன்று சீடர்கள் மூன்று கூடாரங்களைப் போட வேண்டும் என்று பேதுரு பரிந்துரைத்தார்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அவை தேவனுடைய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22" style="position:absolute;left:0;text-align:left;margin-left:-7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நோக்கத்திற்கு பொருந்தாதது. அவரது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வாழ்க்கையின் அந்த கட்டத்தில்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பேதுரு தவறான எல்லைக் கோட்டை வரைந்தார்</w:t>
      </w:r>
      <w:r w:rsidRPr="0045510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அங்கு இருப்பது நல்லது என்று அவர் நினைத்தார். பலர் தங்கள் வாழ்க்கையில் சில நல்ல ஆவிக்குரிய அனுபவங்களைச் சுற்றி கூடாரங்களை அமைத்து அங்கு தங்க விரும்புகிறார்கள். இன்று பலர் தவறான இலக்குக் கோடுகளை கொண்டுள்ளனர்!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AC185F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3.5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AC185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C481392" w:rsidR="00DE09CC" w:rsidRPr="00DE09CC" w:rsidRDefault="00455105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5510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பரிசுத்தவான்களுடைய குறைவில் அவர்களுக்கு உதவிசெய்யுங்கள்</w:t>
      </w:r>
      <w:r w:rsidRPr="0045510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45510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அந்நியரை உபசரிக்க நாடுங்கள்.</w:t>
      </w:r>
    </w:p>
    <w:p w14:paraId="69A5B3B8" w14:textId="2362FB12" w:rsidR="00C35299" w:rsidRPr="001A286F" w:rsidRDefault="00455105" w:rsidP="001A286F">
      <w:pPr>
        <w:jc w:val="right"/>
        <w:rPr>
          <w:szCs w:val="20"/>
          <w:lang w:val="en-IN"/>
        </w:rPr>
      </w:pPr>
      <w:r w:rsidRPr="0045510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ரோமர் 12:13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1757680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24FF613" w14:textId="10A00E3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74D5F17" w14:textId="1E45E7C6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7AD9586A" w14:textId="7F21D144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4F661A29" w14:textId="1B06657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F70815E" w14:textId="7A1FD0E1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319D50DC" w14:textId="7B33CAFB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CFEEED5" w14:textId="2B1D075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13B07E83" w14:textId="74F22780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8E25762" w14:textId="25BD0BD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07BF30C" w14:textId="0E27F931" w:rsidR="00455105" w:rsidRDefault="00455105" w:rsidP="001A0F82">
      <w:pPr>
        <w:ind w:right="1676"/>
        <w:rPr>
          <w:sz w:val="52"/>
          <w:szCs w:val="44"/>
          <w:lang w:val="en-IN"/>
        </w:rPr>
      </w:pPr>
    </w:p>
    <w:p w14:paraId="2E8F7A82" w14:textId="515B9F6C" w:rsidR="00455105" w:rsidRDefault="00455105" w:rsidP="001A0F82">
      <w:pPr>
        <w:ind w:right="1676"/>
        <w:rPr>
          <w:sz w:val="52"/>
          <w:szCs w:val="44"/>
          <w:lang w:val="en-IN"/>
        </w:rPr>
      </w:pPr>
    </w:p>
    <w:p w14:paraId="3617D240" w14:textId="77777777" w:rsidR="00455105" w:rsidRDefault="00455105" w:rsidP="001A0F82">
      <w:pPr>
        <w:ind w:right="1676"/>
        <w:rPr>
          <w:sz w:val="52"/>
          <w:szCs w:val="44"/>
          <w:lang w:val="en-IN"/>
        </w:rPr>
      </w:pPr>
    </w:p>
    <w:p w14:paraId="1642A1F5" w14:textId="7777777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AC185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2607" w14:textId="77777777" w:rsidR="00AC185F" w:rsidRDefault="00AC185F" w:rsidP="00A01902">
      <w:r>
        <w:separator/>
      </w:r>
    </w:p>
  </w:endnote>
  <w:endnote w:type="continuationSeparator" w:id="0">
    <w:p w14:paraId="2320438A" w14:textId="77777777" w:rsidR="00AC185F" w:rsidRDefault="00AC185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DEE2" w14:textId="77777777" w:rsidR="00AC185F" w:rsidRDefault="00AC185F" w:rsidP="00A01902">
      <w:r>
        <w:separator/>
      </w:r>
    </w:p>
  </w:footnote>
  <w:footnote w:type="continuationSeparator" w:id="0">
    <w:p w14:paraId="4F01AFF2" w14:textId="77777777" w:rsidR="00AC185F" w:rsidRDefault="00AC185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AC185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2021-06-10T14:31:00Z</dcterms:created>
  <dcterms:modified xsi:type="dcterms:W3CDTF">2021-06-10T14:31:00Z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