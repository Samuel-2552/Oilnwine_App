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8A0067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A03773A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50C21" w:rsidRPr="00E50C21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ஜூன்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45510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5F346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796859C2" w14:textId="77777777" w:rsidR="005F346F" w:rsidRPr="005F346F" w:rsidRDefault="005F346F" w:rsidP="005F346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5F346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இராஜாக்கள் 11:1-12:19</w:t>
                  </w:r>
                </w:p>
                <w:p w14:paraId="3348527A" w14:textId="77777777" w:rsidR="005F346F" w:rsidRPr="005F346F" w:rsidRDefault="005F346F" w:rsidP="005F346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5F346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9:1-25</w:t>
                  </w:r>
                </w:p>
                <w:p w14:paraId="7890D47B" w14:textId="77777777" w:rsidR="005F346F" w:rsidRPr="005F346F" w:rsidRDefault="005F346F" w:rsidP="005F346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5F346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131:1-3</w:t>
                  </w:r>
                </w:p>
                <w:p w14:paraId="3F50C377" w14:textId="67345B6E" w:rsidR="009A0942" w:rsidRPr="007A1E95" w:rsidRDefault="005F346F" w:rsidP="005F346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5F346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17:4-5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8A006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8A006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8A0067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97FA8EF" w14:textId="4F88842A" w:rsidR="005F346F" w:rsidRPr="005F346F" w:rsidRDefault="005F346F" w:rsidP="005F346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5F34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மணிநேரத்தில் தேவனின்  மீந்நிருப்பவர்களின் அழுகையானது எழுப்புதலுக்காக என்பதை விட எழுப்புதலைக் கொண்டு வருகிற தேவனுக்காகவே இருக்க வேண்டும்!  இன்று தேவ ஜனங்களின் அழுகை ஒரு சந்திப்புக்காகவோ எழுப்புதலுக்காகவோ  இருக்கக்கூடாது</w:t>
      </w:r>
      <w:r w:rsidRPr="005F346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F34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அவர்களிடமிருந்து</w:t>
      </w:r>
      <w:r w:rsidRPr="005F34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F34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எழுப்புதலைக் கொண்டுவருகிற தேவனுக்காக ஒரு அழுகை எழும்ப வேண்டும். எழுப்புதல் கொண்டு வருகிற தேவனைத் தேடுவதற்குப் பதிலாக</w:t>
      </w:r>
      <w:r w:rsidRPr="005F34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F34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ஜனங்கள் எழுப்புதல் நடக்கும் இடங்களைத் தேடி அங்கும் இங்கும் ஓடுகிறார்கள். சிலர் தங்கள் சபைக்கு எழுப்புதல் சபை (</w:t>
      </w:r>
      <w:r w:rsidRPr="005F346F">
        <w:rPr>
          <w:rFonts w:ascii="Latha" w:hAnsi="Latha" w:cs="Arial Unicode MS"/>
          <w:noProof/>
          <w:sz w:val="52"/>
          <w:szCs w:val="48"/>
          <w:lang w:val="ta-IN"/>
        </w:rPr>
        <w:t xml:space="preserve">Revival Church) </w:t>
      </w:r>
      <w:r w:rsidRPr="005F346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என்று </w:t>
      </w:r>
      <w:r w:rsidRPr="005F346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பெயரிட்டுள்ளனர்</w:t>
      </w:r>
      <w:r w:rsidRPr="005F346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F34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எழுப்புதலைக் கொண்டு வருகிற தேவன் நீண்ட காலத்திற்கு முன்பே அவர்களை விட்டு வெளியேறினார்! அவர்களின் செயல்களும் முயற்சிகள் அனைத்தும் வெறும் உபதேசத்தைத் தவிர வேறில்லை! சபையானது தனது மணவாளன்</w:t>
      </w:r>
      <w:r w:rsidRPr="005F34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F34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மரித்து போனது போல அவரை சந்திப்பதற்கான எல்லா எதிர்பார்ப்புகளையும் இழந்து</w:t>
      </w:r>
      <w:r w:rsidRPr="005F34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F34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கடந்த கால சந்திப்புகளை நினைவுகூறுகிர இடத்தில் காணப்படுகிறது! இப்போது சபை வானத்தில் அவரை சந்திக்கிற அந்த ஒரே சந்திப்பை எதிர்நோக்கி இருக்கிறது</w:t>
      </w:r>
      <w:r w:rsidRPr="005F346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F34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என்ன ஒரு சோகம்!</w:t>
      </w:r>
    </w:p>
    <w:p w14:paraId="6180D461" w14:textId="77777777" w:rsidR="005F346F" w:rsidRPr="005F346F" w:rsidRDefault="005F346F" w:rsidP="005F346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39C09002" w14:textId="45A761C3" w:rsidR="0071694C" w:rsidRDefault="005F346F" w:rsidP="005F346F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28" style="position:absolute;left:0;text-align:left;margin-left:-12.1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5F34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காலத்தில் நடந்த எழுப்புதலை நினைத்துக் கொண்டு நாம் இருக்க வேண்டும் என்று தேவன் விரும்பவில்லை! நமக்குத் தேவை அவர் தான்! நாம் அவரை விரும்ப வேண்டும்! பரிசுத்த ஆவியின் குரலை நாம் கேட்டால்</w:t>
      </w:r>
      <w:r w:rsidRPr="005F34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F346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 நம் வாழ்வின் கதவைத் தட்டும்போது நாம் அதை உணருவோம். </w:t>
      </w:r>
      <w:r w:rsidRPr="005F346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கடந்த காலங்களில் அவருடனுள்ள நம்முடைய அனுபவங்கள் எவ்வளவு மேன்மையானதும் சிறந்ததுமாக இருந்தாலும்</w:t>
      </w:r>
      <w:r w:rsidRPr="005F34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F34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அதைக் குறித்த நினைவுகளில் மட்டும் நாம் திருப்தி அடைய வேண்டாம். “ஆண்டவரே</w:t>
      </w:r>
      <w:r w:rsidRPr="005F34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F34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உமது முகத்தை எனக்குக் காண்பியும்.  உமது கடந்தகால சந்திப்புகளில் நான் திருப்தியடையவில்லை</w:t>
      </w:r>
      <w:r w:rsidRPr="005F346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F34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ஆண்டவரே</w:t>
      </w:r>
      <w:r w:rsidRPr="005F34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F34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உமது முகத்தை தரிசிக்க நான் ஆழமாக ஏங்குகிறேன். உம் முகத்தை எனக்கு காண்பியும்." என்பதே நம்முடைய ஜெபமாக இருக்க வேண்டும்.</w:t>
      </w:r>
    </w:p>
    <w:p w14:paraId="78D26284" w14:textId="3A1A6B39" w:rsidR="0071694C" w:rsidRDefault="0071694C">
      <w:pPr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C049A76" w14:textId="77777777" w:rsidR="00DD5A78" w:rsidRPr="00E50352" w:rsidRDefault="00DD5A78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8A0067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13.1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8A0067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2ECCE62E" w:rsidR="00DE09CC" w:rsidRPr="00DE09CC" w:rsidRDefault="005F346F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5F346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ஆகையால்</w:t>
      </w:r>
      <w:r w:rsidRPr="005F346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5F346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மற்றவர்கள் தூங்குகிறதுபோல நாம் தூங்காமல்</w:t>
      </w:r>
      <w:r w:rsidRPr="005F346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5F346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விழித்துக்கொண்டு தெளிந்தவர்களாயிருக்கக்கடவோம்.</w:t>
      </w:r>
    </w:p>
    <w:p w14:paraId="69A5B3B8" w14:textId="568F6036" w:rsidR="00C35299" w:rsidRPr="001A286F" w:rsidRDefault="005F346F" w:rsidP="001A286F">
      <w:pPr>
        <w:jc w:val="right"/>
        <w:rPr>
          <w:szCs w:val="20"/>
          <w:lang w:val="en-IN"/>
        </w:rPr>
      </w:pPr>
      <w:r w:rsidRPr="005F346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தெசலோனிக்கேயர் 5:6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0FE6746D" w14:textId="170D334C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707598D6" w14:textId="6A754CB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078A8E31" w14:textId="697DAE9D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15A09B73" w14:textId="0E60C846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4576ED15" w14:textId="71757680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424FF613" w14:textId="10A00E32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674D5F17" w14:textId="1E45E7C6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7AD9586A" w14:textId="7F21D144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4F661A29" w14:textId="1B06657F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5F70815E" w14:textId="7A1FD0E1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2952F27A" w14:textId="6E2CF78D" w:rsidR="00291561" w:rsidRDefault="00291561" w:rsidP="001A0F82">
      <w:pPr>
        <w:ind w:right="1676"/>
        <w:rPr>
          <w:sz w:val="52"/>
          <w:szCs w:val="44"/>
          <w:lang w:val="en-IN"/>
        </w:rPr>
      </w:pPr>
    </w:p>
    <w:p w14:paraId="4E21D621" w14:textId="77777777" w:rsidR="00291561" w:rsidRDefault="00291561" w:rsidP="001A0F82">
      <w:pPr>
        <w:ind w:right="1676"/>
        <w:rPr>
          <w:sz w:val="52"/>
          <w:szCs w:val="44"/>
          <w:lang w:val="en-IN"/>
        </w:rPr>
      </w:pPr>
    </w:p>
    <w:p w14:paraId="1642A1F5" w14:textId="77777777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524F3E4A" w14:textId="7777777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8A0067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90CBA" w14:textId="77777777" w:rsidR="008A0067" w:rsidRDefault="008A0067" w:rsidP="00A01902">
      <w:r>
        <w:separator/>
      </w:r>
    </w:p>
  </w:endnote>
  <w:endnote w:type="continuationSeparator" w:id="0">
    <w:p w14:paraId="2E2E64AD" w14:textId="77777777" w:rsidR="008A0067" w:rsidRDefault="008A006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FDA5" w14:textId="77777777" w:rsidR="008A0067" w:rsidRDefault="008A0067" w:rsidP="00A01902">
      <w:r>
        <w:separator/>
      </w:r>
    </w:p>
  </w:footnote>
  <w:footnote w:type="continuationSeparator" w:id="0">
    <w:p w14:paraId="3C1FA993" w14:textId="77777777" w:rsidR="008A0067" w:rsidRDefault="008A006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8A0067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232CC"/>
    <w:rsid w:val="0012676A"/>
    <w:rsid w:val="00127777"/>
    <w:rsid w:val="00143C2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1561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54E5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5105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37370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60965"/>
    <w:rsid w:val="00C61211"/>
    <w:rsid w:val="00C633E0"/>
    <w:rsid w:val="00C63C13"/>
    <w:rsid w:val="00C66E73"/>
    <w:rsid w:val="00C71E2B"/>
    <w:rsid w:val="00C7650C"/>
    <w:rsid w:val="00C82206"/>
    <w:rsid w:val="00C8646D"/>
    <w:rsid w:val="00C91F38"/>
    <w:rsid w:val="00C94F7F"/>
    <w:rsid w:val="00CA10F4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57BF"/>
    <w:rsid w:val="00DB6EC9"/>
    <w:rsid w:val="00DC170E"/>
    <w:rsid w:val="00DC18D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8E6275"/>
    <w:rsid w:val="00907DA4"/>
    <w:rsid w:val="00920669"/>
    <w:rsid w:val="009335C8"/>
    <w:rsid w:val="0094430A"/>
    <w:rsid w:val="00954135"/>
    <w:rsid w:val="00956A76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7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2021-06-06T02:44:00Z</cp:lastPrinted>
  <dcterms:created xsi:type="dcterms:W3CDTF">2021-06-13T03:32:00Z</dcterms:created>
  <dcterms:modified xsi:type="dcterms:W3CDTF">2021-06-13T03:32:00Z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