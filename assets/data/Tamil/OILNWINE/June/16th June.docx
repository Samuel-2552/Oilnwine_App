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930B5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1A4392E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274B6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C7B3FA0" w14:textId="77777777" w:rsidR="00274B69" w:rsidRPr="00274B69" w:rsidRDefault="00274B69" w:rsidP="00274B6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274B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15:25-17:24</w:t>
                  </w:r>
                </w:p>
                <w:p w14:paraId="6F44A534" w14:textId="77777777" w:rsidR="00274B69" w:rsidRPr="00274B69" w:rsidRDefault="00274B69" w:rsidP="00274B6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274B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10:24-48</w:t>
                  </w:r>
                </w:p>
                <w:p w14:paraId="3782B20E" w14:textId="77777777" w:rsidR="00274B69" w:rsidRPr="00274B69" w:rsidRDefault="00274B69" w:rsidP="00274B6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274B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134:1-3</w:t>
                  </w:r>
                </w:p>
                <w:p w14:paraId="3F50C377" w14:textId="2BF587CC" w:rsidR="009A0942" w:rsidRPr="007A1E95" w:rsidRDefault="00274B69" w:rsidP="00274B6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74B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17:9-11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30B5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30B5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930B5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34D75DF" w14:textId="5380336E" w:rsidR="00274B69" w:rsidRPr="00274B69" w:rsidRDefault="00274B69" w:rsidP="00274B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கிறிஸ்தவமண்டலத்தில் கண்கள் வறண்டு போன பலர் உள்ளன. அவர்கள் ஒரு காலத்தில் உடைந்த பாத்திரங்களாக இருந்தனர்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இப்போது அவர்கள் தேவனுடைய ஆவியின் உணர்திறனை இழந்துவிட்டனர். கடந்த காலங்களில்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ஒரு சிறிய தொடுதலும் அவர்களை உடைத்தது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இப்போது அவர்கள் பரத்தின் செயல்பாடுகளைக் குறித்த உணர்வை இழந்துவிட்டனர். சிலர் அந்த உடைக்கப்பட்ட நிலையை இழந்துவிட்டார்கள்! நான் உணர்ச்சிகளைப் பற்றிய காரியத்தை அல்ல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பரிசுத்த ஆவியினால் தொடங்கப்பட்ட ஒன்றைப் பற்றி பேசுகிறேன்.  ஆவியானவருக்கு நாம்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திறந்திருக்க வேண்டும்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இதனால் அவர் நம்மீது கிரியை செய்து நம்  உள்ளான மனிதனின் மீது ஒரு உடைக்கப்பட்ட நிலையை உருவாக்க முடியும். தேவனால் மட்டுமே நம்மில் ஒரு உடைக்கப்பட்ட நிலையை உருவாக்க முடியும். உண்மையான தெய்வீக துக்கம் தொடர்ந்து கண்ணீரையும் ஆழ்ந்த உணர்ச்சிகளையும் வெளிப்படுத்தும்.</w:t>
      </w:r>
    </w:p>
    <w:p w14:paraId="1DAFAB7A" w14:textId="77777777" w:rsidR="00274B69" w:rsidRPr="00274B69" w:rsidRDefault="00274B69" w:rsidP="00274B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C09002" w14:textId="6939B78D" w:rsidR="0071694C" w:rsidRDefault="00274B69" w:rsidP="00274B6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34" style="position:absolute;left:0;text-align:left;margin-left:-12.1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கண்ணீர் தேவனுக்கு மதிப்புமிக்கது.  அன்பானவர்களே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சுய பரிதாபத்தில் நம் கண்ணீரை வீணாக்க வேண்டாம்.  ரயில் நிலையங்கள்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விமான நிலையங்கள் போன்ற இடங்களில் வடியும் கண்ணீர் நம்  இயல்பான  சுயத்திற்கான பாசத்தின் விளைவாகும். இருப்பினும்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நொறுங்குண்ட இருதயத்திலிருந்து வரும் மனந்திரும்புதலின் கண்ணீர்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கர்த்தருடைய பாதத்தில் விழுகிறது.  இத்தகைய கண்ணீருடன் நாம் தொடர்ந்து அவருடைய கால்களைக் கழுவ வேண்டும். நம்முடைய கண்ணீர் தேவனுக்கு மிகவும்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விலைமதிப்பற்றது. அது அவருடைய பாதத்தில் மாத்திரமே சிந்தப்பட வேண்டும்.   நொறுங்குண்ட ஆவி உள்ளவர்களின் பலிகளையும்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ஆராதனைகளையும் துதிகளையும் ஏற்றுக்கொள்வதாக கர்த்தர் வாக்களித்துள்ளார்.  அத்தகைய இருதயத்தை அவர் புறக்கணிக்க மாட்டார். இந்த நாட்களில் உங்கள் கண்கள் வறண்டு காணப் படுகிறதா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உங்களுக்குள் ஒரு நொறுங்குண்ட நிலை இருக்கிறதா</w:t>
      </w:r>
      <w:r w:rsidRPr="00274B6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274B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என்பதை ஆராய்ந்து பார்ப்போம்!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930B5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9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930B57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472548B" w:rsidR="00DE09CC" w:rsidRPr="00DE09CC" w:rsidRDefault="00274B6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74B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இப்படியிருக்க</w:t>
      </w:r>
      <w:r w:rsidRPr="00274B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74B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முக்கியமான வரங்களை நாடுங்கள்</w:t>
      </w:r>
      <w:r w:rsidRPr="00274B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274B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இன்னும் அதிக மேன்மையான வழியையும் உங்களுக்குக் காண்பிக்கிறேன்.</w:t>
      </w:r>
    </w:p>
    <w:p w14:paraId="69A5B3B8" w14:textId="67A7139E" w:rsidR="00C35299" w:rsidRPr="001A286F" w:rsidRDefault="00274B69" w:rsidP="001A286F">
      <w:pPr>
        <w:jc w:val="right"/>
        <w:rPr>
          <w:szCs w:val="20"/>
          <w:lang w:val="en-IN"/>
        </w:rPr>
      </w:pPr>
      <w:r w:rsidRPr="00274B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12:31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524F3E4A" w14:textId="3070483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E8F5AA4" w14:textId="27A3B34B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E22153E" w14:textId="090C8E6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1C0897F" w14:textId="126792D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785948" w14:textId="6605F49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D8487F1" w14:textId="305FE88A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68D49D" w14:textId="52B18D1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07F519A" w14:textId="2F6A400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A2770DD" w14:textId="76219A3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2266D4A" w14:textId="173B7365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5EC6B66B" w14:textId="085117B8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079016" w14:textId="7F2F7634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13861A6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C99B0C" w14:textId="534E0A1A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930B5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06B7" w14:textId="77777777" w:rsidR="00930B57" w:rsidRDefault="00930B57" w:rsidP="00A01902">
      <w:r>
        <w:separator/>
      </w:r>
    </w:p>
  </w:endnote>
  <w:endnote w:type="continuationSeparator" w:id="0">
    <w:p w14:paraId="34CBDAEF" w14:textId="77777777" w:rsidR="00930B57" w:rsidRDefault="00930B5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E9A7" w14:textId="77777777" w:rsidR="00930B57" w:rsidRDefault="00930B57" w:rsidP="00A01902">
      <w:r>
        <w:separator/>
      </w:r>
    </w:p>
  </w:footnote>
  <w:footnote w:type="continuationSeparator" w:id="0">
    <w:p w14:paraId="1E8DC860" w14:textId="77777777" w:rsidR="00930B57" w:rsidRDefault="00930B5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930B5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2021-06-17T08:24:00Z</dcterms:created>
  <dcterms:modified xsi:type="dcterms:W3CDTF">2021-06-17T08:24:00Z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