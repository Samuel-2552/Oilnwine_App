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62616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85FA675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27D8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74255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16320F2" w14:textId="77777777" w:rsidR="00742550" w:rsidRPr="00742550" w:rsidRDefault="00742550" w:rsidP="0074255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74255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இராஜாக்கள் 8:1-9:13</w:t>
                  </w:r>
                </w:p>
                <w:p w14:paraId="32F3C6D2" w14:textId="77777777" w:rsidR="00742550" w:rsidRPr="00742550" w:rsidRDefault="00742550" w:rsidP="0074255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74255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16:16-40</w:t>
                  </w:r>
                </w:p>
                <w:p w14:paraId="4D1F3723" w14:textId="77777777" w:rsidR="00742550" w:rsidRPr="00742550" w:rsidRDefault="00742550" w:rsidP="0074255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74255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143:1-12</w:t>
                  </w:r>
                </w:p>
                <w:p w14:paraId="3F50C377" w14:textId="4193132E" w:rsidR="009A0942" w:rsidRPr="007A1E95" w:rsidRDefault="00742550" w:rsidP="0074255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74255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17:26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2616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2616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62616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C09002" w14:textId="14534068" w:rsidR="0071694C" w:rsidRDefault="00742550" w:rsidP="00742550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எனது நண்பர் ஒருவர் பல வருடங்களுக்குப் பிறகு என்னைச் சந்தித்தார். ஒரு ஸ்தாபனத்தினுடைய பகுதியாக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புதிய ஏற்பாட்டின்படி உள்ளூர் சபைகளைகளை எழுப்புகிறதில் ஈடுபட்டு வருகிறார்.  அவர் தன்னுடைய சில நம்பிக்கைகளை என்னுடன் பகிர்ந்து கொண்டார். உண்மையில் என்ன நடக்கிறது என்பதை அவர் விளக்கினார். நோக்கங்கள் உன்னதமானதும்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நல்லதாகவும்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இருந்தாலும் கூட ஆவியானவரின் உருவாக்கும் சக்தி இல்லாமல் காணப்படுகிறது. தேவ ஜனங்களிடையே இன்றுள்ள குழப்பம் முன் ஒருபோதும் இருந்ததில்லை. அநேக தேவ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மனிதர்கள் தேவனின் பெயரில் ஆவிக்குரிய காரியங்களை உருவாக்க முயற்சிக்கிறார்கள்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அவர்களில் பலர் நேர்மையானவர்களாகத் தெரிகிறது. நாம் தீவிர எச்சரிக்கையுடன் செயல்படாவிட்டால்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அத்தகைய ஒரு கூட்டத்தின் ஒரு பகுதியாக நாமும் மாறி விடலாம். கிறிஸ்துவின் சரீரமாகிய சபையை எழுப்ப பலர் கடுமையாக உழைத்து வருகின்றனர். அதற்காக கிறிஸ்தவ இயக்கங்கள் செயல்பட்டு வருகின்றன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சகோதரர்கள் ஒருவருக்கொருவர் புதிய புரிதலுடன் ஒன்று சேர்கின்றனர்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இன்றைய தேவைகளை நிர்ப்பந்தங்களை பூர்த்தி செய்ய நிறுவனங்களும் அமைப்புகளும் எழுப்பப்படுகின்றன.  ஆயினும்கூட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அனைத்து செயல்பாடுகளுக்கும் மத்தியில்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அதிகமான குழப்பம் காணப்படுகிறது. நான் மிகைப்படுத்தவில்லை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சரியான திசையில் போகிறவர்கள் நாம் மாத்திரமே என்றும் நான்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53" style="position:absolute;left:0;text-align:left;margin-left:-7.35pt;margin-top:729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கூறவில்லை.  பரிசுத்த ஆவியின் கிரியைகளை நாம்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உணராவிட்டால்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மற்றவர்களைப் போலவே நாமும் அதே ஆபத்தில் நிற்கிறோம். பிரியமானவர்களே</w:t>
      </w:r>
      <w:r w:rsidRPr="0074255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4255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ஜனங்களின் மத்தியில் இந்த நேரத்தில் தேவனாகிய பரிசுத்த ஆவியானவர் நம்மில் ஒரு புதிய உள்ளமைப்பை உருவாக்க கிரியை செய்வதே இதற்கான ஒரே பதிலாகும்.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402EAFC8" w:rsidR="00DD5A78" w:rsidRDefault="00DD5A78" w:rsidP="0071694C">
      <w:pPr>
        <w:jc w:val="both"/>
        <w:rPr>
          <w:rFonts w:ascii="Latha" w:hAnsi="Latha" w:cs="Arial Unicode MS"/>
          <w:noProof/>
          <w:sz w:val="28"/>
        </w:rPr>
      </w:pPr>
    </w:p>
    <w:p w14:paraId="5A1A6B6A" w14:textId="4297A098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4DF8ADF3" w14:textId="58362F19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31B9BA89" w14:textId="3D35D530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55406DD9" w14:textId="23C30EC0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0D19AB54" w14:textId="2CCE653F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050EF06A" w14:textId="2929D3C6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44AE0E6C" w14:textId="3CA40412" w:rsidR="00F95A3F" w:rsidRPr="00E50352" w:rsidRDefault="00F95A3F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626162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62616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8.2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626162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36608F0" w:rsidR="00DE09CC" w:rsidRPr="00DE09CC" w:rsidRDefault="00742550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74255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சீர்கேடும் கிழவிகள் பேச்சுமாயிருக்கிற கட்டுக்கதைகளுக்கு விலகி</w:t>
      </w:r>
      <w:r w:rsidRPr="0074255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74255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தேவபக்திக்கேதுவாக முயற்சிபண்ணு</w:t>
      </w:r>
      <w:r w:rsidRPr="0074255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</w:t>
      </w:r>
    </w:p>
    <w:p w14:paraId="69A5B3B8" w14:textId="12ABCA92" w:rsidR="00C35299" w:rsidRPr="001A286F" w:rsidRDefault="00742550" w:rsidP="001A286F">
      <w:pPr>
        <w:jc w:val="right"/>
        <w:rPr>
          <w:szCs w:val="20"/>
          <w:lang w:val="en-IN"/>
        </w:rPr>
      </w:pPr>
      <w:r w:rsidRPr="0074255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தீமோத்தேயு 4:7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2130A63E" w14:textId="77777777" w:rsidR="00A04A43" w:rsidRDefault="00A04A43" w:rsidP="001A0F82">
      <w:pPr>
        <w:ind w:right="1676"/>
        <w:rPr>
          <w:sz w:val="52"/>
          <w:szCs w:val="44"/>
          <w:lang w:val="en-IN"/>
        </w:rPr>
      </w:pPr>
    </w:p>
    <w:p w14:paraId="08480091" w14:textId="4D4A5D11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38E13D54" w14:textId="5871CE91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210E7F6C" w14:textId="234A505D" w:rsidR="00827D83" w:rsidRDefault="00827D83" w:rsidP="001A0F82">
      <w:pPr>
        <w:ind w:right="1676"/>
        <w:rPr>
          <w:sz w:val="52"/>
          <w:szCs w:val="44"/>
          <w:lang w:val="en-IN"/>
        </w:rPr>
      </w:pPr>
    </w:p>
    <w:p w14:paraId="74F9B1FC" w14:textId="2A2E0536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428ABB6A" w14:textId="5F44A055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66C7BA03" w14:textId="1737FCD4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59EB0E88" w14:textId="2999561E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7A898726" w14:textId="0912BD3C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2EF26729" w14:textId="246C6ADC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6E4C4107" w14:textId="7E6791D7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6652DF50" w14:textId="144DE3CC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0B28B386" w14:textId="77777777" w:rsidR="0070705F" w:rsidRDefault="0070705F" w:rsidP="001A0F82">
      <w:pPr>
        <w:ind w:right="1676"/>
        <w:rPr>
          <w:sz w:val="52"/>
          <w:szCs w:val="44"/>
          <w:lang w:val="en-IN"/>
        </w:rPr>
      </w:pPr>
    </w:p>
    <w:p w14:paraId="5E96FC71" w14:textId="77777777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73E67344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62616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06E7" w14:textId="77777777" w:rsidR="00626162" w:rsidRDefault="00626162" w:rsidP="00A01902">
      <w:r>
        <w:separator/>
      </w:r>
    </w:p>
  </w:endnote>
  <w:endnote w:type="continuationSeparator" w:id="0">
    <w:p w14:paraId="0D666639" w14:textId="77777777" w:rsidR="00626162" w:rsidRDefault="0062616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0065" w14:textId="77777777" w:rsidR="00626162" w:rsidRDefault="00626162" w:rsidP="00A01902">
      <w:r>
        <w:separator/>
      </w:r>
    </w:p>
  </w:footnote>
  <w:footnote w:type="continuationSeparator" w:id="0">
    <w:p w14:paraId="417FD6EE" w14:textId="77777777" w:rsidR="00626162" w:rsidRDefault="0062616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62616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3126"/>
    <w:rsid w:val="002F26F2"/>
    <w:rsid w:val="002F29DB"/>
    <w:rsid w:val="002F43C2"/>
    <w:rsid w:val="002F54E5"/>
    <w:rsid w:val="002F7A7A"/>
    <w:rsid w:val="00307BFD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8E6275"/>
    <w:rsid w:val="008F578E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69BA"/>
    <w:rsid w:val="00C90180"/>
    <w:rsid w:val="00C92E03"/>
    <w:rsid w:val="00C9530F"/>
    <w:rsid w:val="00C96FE4"/>
    <w:rsid w:val="00CB08D3"/>
    <w:rsid w:val="00CB4982"/>
    <w:rsid w:val="00CC3AF3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10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2021-06-22T03:55:00Z</cp:lastPrinted>
  <dcterms:created xsi:type="dcterms:W3CDTF">2021-06-25T17:20:00Z</dcterms:created>
  <dcterms:modified xsi:type="dcterms:W3CDTF">2021-06-25T17:20:00Z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