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CE46E" w14:textId="31AAF48B" w:rsidR="0082470D" w:rsidRDefault="00400743" w:rsidP="006C2E8D">
      <w:pPr>
        <w:ind w:left="1276" w:right="1676"/>
      </w:pPr>
      <w:r>
        <w:rPr>
          <w:noProof/>
          <w:lang w:eastAsia="zh-TW"/>
        </w:rPr>
        <w:pict w14:anchorId="33820D6C"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left:0;text-align:left;margin-left:118.6pt;margin-top:-15.75pt;width:437.3pt;height:143.85pt;z-index:251699200;mso-width-relative:margin;mso-height-relative:margin" filled="f" stroked="f">
            <v:textbox>
              <w:txbxContent>
                <w:p w14:paraId="5A4BD799" w14:textId="77777777" w:rsidR="000A7CCB" w:rsidRPr="000A7CCB" w:rsidRDefault="000A7CCB" w:rsidP="000A7CCB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0A7CCB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தானியேல்     6:1-28</w:t>
                  </w:r>
                </w:p>
                <w:p w14:paraId="2A9AE605" w14:textId="77777777" w:rsidR="000A7CCB" w:rsidRPr="000A7CCB" w:rsidRDefault="000A7CCB" w:rsidP="000A7CCB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0A7CCB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2 பேதுரு        3:1-18</w:t>
                  </w:r>
                </w:p>
                <w:p w14:paraId="137714B4" w14:textId="77777777" w:rsidR="000A7CCB" w:rsidRPr="000A7CCB" w:rsidRDefault="000A7CCB" w:rsidP="000A7CCB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0A7CCB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சங்கீதம்     119:129-152</w:t>
                  </w:r>
                </w:p>
                <w:p w14:paraId="3F50C377" w14:textId="5A61EA6C" w:rsidR="009A0942" w:rsidRPr="007A1E95" w:rsidRDefault="000A7CCB" w:rsidP="000A7CCB">
                  <w:pPr>
                    <w:jc w:val="right"/>
                    <w:rPr>
                      <w:b/>
                      <w:bCs/>
                      <w:sz w:val="32"/>
                      <w:szCs w:val="32"/>
                    </w:rPr>
                  </w:pPr>
                  <w:r w:rsidRPr="000A7CCB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நீதிமொழி.  28:21-22</w:t>
                  </w:r>
                </w:p>
              </w:txbxContent>
            </v:textbox>
          </v:shape>
        </w:pict>
      </w:r>
      <w:r>
        <w:rPr>
          <w:rFonts w:ascii="Arial" w:hAnsi="Arial"/>
          <w:b/>
          <w:noProof/>
          <w:sz w:val="36"/>
        </w:rPr>
        <w:pict w14:anchorId="7E74833A">
          <v:shape id="Text Box 38" o:spid="_x0000_s1029" type="#_x0000_t202" style="position:absolute;left:0;text-align:left;margin-left:104.6pt;margin-top:-57.2pt;width:415.15pt;height:54.9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" filled="f" stroked="f">
            <v:textbox style="mso-next-textbox:#Text Box 38">
              <w:txbxContent>
                <w:p w14:paraId="6C301E7E" w14:textId="281C4DDC" w:rsidR="009A0942" w:rsidRPr="00772606" w:rsidRDefault="009A0942" w:rsidP="00772606">
                  <w:pPr>
                    <w:pStyle w:val="HTMLPreformatted"/>
                    <w:spacing w:line="480" w:lineRule="atLeast"/>
                    <w:rPr>
                      <w:rFonts w:ascii="Arial Unicode MS" w:eastAsia="Arial Unicode MS" w:hAnsi="Arial Unicode MS" w:cs="Arial Unicode MS"/>
                      <w:sz w:val="48"/>
                      <w:szCs w:val="48"/>
                    </w:rPr>
                  </w:pP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அனுதின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தியானம்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(</w:t>
                  </w:r>
                  <w:r w:rsidR="003A6583" w:rsidRPr="003A6583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நவம்பர்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="002739DC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2</w:t>
                  </w:r>
                  <w:r w:rsidR="003C6545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9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</w:rPr>
        <w:pict w14:anchorId="56DB3B62">
          <v:rect id="Rectangle 6" o:spid="_x0000_s1028" style="position:absolute;left:0;text-align:left;margin-left:-13.95pt;margin-top:-8.8pt;width:630pt;height:224.2pt;z-index:251658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" fillcolor="#bcbcbc [2369]" stroked="f" strokeweight="0">
            <v:fill color2="black [3200]" focusposition=".5,.5" focussize="" focus="100%" type="gradientRadial"/>
            <v:shadow on="t" type="perspective" color="#7f7f7f [1601]" offset="1pt" offset2="-3pt"/>
            <v:textbox inset=",7.2pt,,7.2pt">
              <w:txbxContent>
                <w:p w14:paraId="097F85FD" w14:textId="77777777" w:rsidR="009A0942" w:rsidRDefault="009A0942" w:rsidP="001149B1">
                  <w:pPr>
                    <w:pStyle w:val="Heading2"/>
                  </w:pPr>
                  <w:r>
                    <w:rPr>
                      <w:rFonts w:ascii="Lucida Grande" w:hAnsi="Lucida Grande"/>
                      <w:noProof/>
                      <w:color w:val="000000"/>
                      <w:sz w:val="22"/>
                      <w:lang w:val="pl-PL" w:eastAsia="pl-PL" w:bidi="hi-IN"/>
                    </w:rPr>
                    <w:drawing>
                      <wp:inline distT="0" distB="0" distL="0" distR="0" wp14:anchorId="20D42C57" wp14:editId="06B5D8EE">
                        <wp:extent cx="2124603" cy="1744901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oilshortlogo.png"/>
                                <pic:cNvPicPr/>
                              </pic:nvPicPr>
                              <pic:blipFill>
                                <a:blip r:embed="rId11">
                                  <a:duotone>
                                    <a:schemeClr val="accent6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52994" cy="17682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rect>
        </w:pict>
      </w:r>
    </w:p>
    <w:p w14:paraId="42142348" w14:textId="31AB3C2D" w:rsidR="0082470D" w:rsidRDefault="0082470D" w:rsidP="006C2E8D">
      <w:pPr>
        <w:ind w:left="1276" w:right="1676"/>
      </w:pPr>
    </w:p>
    <w:p w14:paraId="199A5A66" w14:textId="612E1AC0" w:rsidR="0082470D" w:rsidRDefault="0082470D" w:rsidP="006C2E8D">
      <w:pPr>
        <w:ind w:left="1276" w:right="1676"/>
      </w:pPr>
    </w:p>
    <w:p w14:paraId="518ABB58" w14:textId="394D28B2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5241F2F6" w14:textId="601F079C" w:rsidR="0082470D" w:rsidRDefault="00400743" w:rsidP="006C2E8D">
      <w:pPr>
        <w:ind w:left="1276" w:right="1676"/>
        <w:rPr>
          <w:rFonts w:ascii="Arial" w:hAnsi="Arial"/>
          <w:b/>
          <w:sz w:val="36"/>
        </w:rPr>
      </w:pPr>
      <w:r>
        <w:rPr>
          <w:rFonts w:ascii="Arial" w:hAnsi="Arial"/>
          <w:b/>
          <w:noProof/>
          <w:sz w:val="36"/>
        </w:rPr>
        <w:pict w14:anchorId="1F49B484">
          <v:shape id="_x0000_s1041" type="#_x0000_t202" style="position:absolute;left:0;text-align:left;margin-left:-30.3pt;margin-top:24.5pt;width:415.75pt;height:47.7pt;z-index:251701248" filled="f" stroked="f">
            <v:textbox>
              <w:txbxContent>
                <w:p w14:paraId="53B7F2EE" w14:textId="0DE2BF3D" w:rsidR="009A0942" w:rsidRPr="00B9205B" w:rsidRDefault="009A0942" w:rsidP="008D7974">
                  <w:pPr>
                    <w:jc w:val="center"/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</w:pPr>
                  <w:r w:rsidRPr="00B9205B">
                    <w:rPr>
                      <w:rFonts w:ascii="Latha" w:hAnsi="Latha" w:cs="Arial Unicode MS"/>
                      <w:b/>
                      <w:bCs/>
                      <w:noProof/>
                      <w:color w:val="FFFFFF" w:themeColor="background1"/>
                      <w:sz w:val="48"/>
                      <w:szCs w:val="44"/>
                      <w:cs/>
                      <w:lang w:val="ta-IN" w:bidi="ta-IN"/>
                    </w:rPr>
                    <w:t>இ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ன்றைக்கு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படிக்க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வேண்டிய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வேத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பகுதி</w:t>
                  </w:r>
                </w:p>
                <w:p w14:paraId="52EF74AB" w14:textId="77777777" w:rsidR="009A0942" w:rsidRPr="00B9205B" w:rsidRDefault="009A0942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14:paraId="4712B8F5" w14:textId="000D9B7E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344E76EE" w14:textId="77777777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41355FD4" w14:textId="77777777" w:rsidR="0082470D" w:rsidRPr="00EE1259" w:rsidRDefault="00400743" w:rsidP="006C2E8D">
      <w:pPr>
        <w:pStyle w:val="NewsletterHeadline"/>
        <w:ind w:left="1276" w:right="1676"/>
      </w:pPr>
      <w:r>
        <w:rPr>
          <w:noProof/>
        </w:rPr>
        <w:pict w14:anchorId="699EDBFB">
          <v:rect id="Rectangle 7" o:spid="_x0000_s1033" style="position:absolute;left:0;text-align:left;margin-left:-17.7pt;margin-top:216.2pt;width:630pt;height:13.7pt;z-index:2516592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sdt>
        <w:sdtPr>
          <w:id w:val="228783093"/>
          <w:placeholder>
            <w:docPart w:val="974D66505E53447BBB9ADE4DA7BD6ABA"/>
          </w:placeholder>
        </w:sdtPr>
        <w:sdtEndPr/>
        <w:sdtContent>
          <w:r w:rsidR="007D1701" w:rsidRPr="007D1701">
            <w:t>Weekly Newsletter</w:t>
          </w:r>
        </w:sdtContent>
      </w:sdt>
    </w:p>
    <w:p w14:paraId="37AA19EA" w14:textId="77777777" w:rsidR="00834AC0" w:rsidRDefault="00834AC0" w:rsidP="00CC2D16">
      <w:pPr>
        <w:ind w:firstLine="720"/>
        <w:jc w:val="both"/>
        <w:rPr>
          <w:sz w:val="32"/>
        </w:rPr>
      </w:pPr>
    </w:p>
    <w:p w14:paraId="5AC1E35C" w14:textId="77777777" w:rsidR="00042B7E" w:rsidRDefault="00042B7E" w:rsidP="00735034">
      <w:pPr>
        <w:ind w:firstLine="720"/>
        <w:jc w:val="both"/>
        <w:rPr>
          <w:rFonts w:ascii="Latha" w:hAnsi="Latha" w:cs="Latha"/>
          <w:noProof/>
          <w:sz w:val="36"/>
          <w:szCs w:val="36"/>
          <w:cs/>
          <w:lang w:val="ta-IN" w:bidi="ta-IN"/>
        </w:rPr>
      </w:pPr>
    </w:p>
    <w:p w14:paraId="4DCEF4CD" w14:textId="6B987C41" w:rsidR="0017369E" w:rsidRPr="000A7CCB" w:rsidRDefault="00400743" w:rsidP="000A7CCB">
      <w:pPr>
        <w:ind w:firstLine="720"/>
        <w:jc w:val="both"/>
        <w:rPr>
          <w:rFonts w:ascii="Latha" w:hAnsi="Latha" w:cs="Arial Unicode MS" w:hint="cs"/>
          <w:noProof/>
          <w:sz w:val="52"/>
          <w:szCs w:val="48"/>
          <w:cs/>
        </w:rPr>
      </w:pPr>
      <w:r>
        <w:rPr>
          <w:rFonts w:ascii="Latha" w:hAnsi="Latha" w:cs="Latha"/>
          <w:noProof/>
          <w:sz w:val="36"/>
          <w:szCs w:val="28"/>
          <w:lang w:val="ta-IN" w:bidi="ta-IN"/>
        </w:rPr>
        <w:pict w14:anchorId="3CC91F6C">
          <v:rect id="_x0000_s1051" style="position:absolute;left:0;text-align:left;margin-left:-6pt;margin-top:730.4pt;width:630pt;height:13.7pt;z-index:25170534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576F1F">
        <w:rPr>
          <w:rFonts w:ascii="Latha" w:hAnsi="Latha" w:cs="Latha" w:hint="cs"/>
          <w:noProof/>
          <w:sz w:val="36"/>
          <w:szCs w:val="28"/>
          <w:cs/>
          <w:lang w:val="ta-IN" w:bidi="ta-IN"/>
        </w:rPr>
        <w:t xml:space="preserve"> </w:t>
      </w:r>
      <w:r w:rsidR="00576F1F">
        <w:rPr>
          <w:rFonts w:ascii="Latha" w:hAnsi="Latha" w:cs="Latha"/>
          <w:noProof/>
          <w:sz w:val="36"/>
          <w:szCs w:val="28"/>
          <w:cs/>
          <w:lang w:val="ta-IN" w:bidi="ta-IN"/>
        </w:rPr>
        <w:tab/>
      </w:r>
      <w:r w:rsidR="000A7CCB" w:rsidRPr="000A7CCB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தாவீதின் வாழ்க்கை</w:t>
      </w:r>
      <w:r w:rsidR="000A7CCB" w:rsidRPr="000A7CCB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0A7CCB" w:rsidRPr="000A7CCB">
        <w:rPr>
          <w:rFonts w:ascii="Latha" w:hAnsi="Latha" w:cs="Arial Unicode MS"/>
          <w:noProof/>
          <w:sz w:val="52"/>
          <w:szCs w:val="48"/>
          <w:cs/>
          <w:lang w:val="ta-IN" w:bidi="ta-IN"/>
        </w:rPr>
        <w:t>கர்த்தருக்கு மகிழ்ச்சி அளித்தது. அவர் நள்ளிரவில் எழுந்தபொழுது</w:t>
      </w:r>
      <w:r w:rsidR="000A7CCB" w:rsidRPr="000A7CCB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0A7CCB" w:rsidRPr="000A7CCB">
        <w:rPr>
          <w:rFonts w:ascii="Latha" w:hAnsi="Latha" w:cs="Arial Unicode MS"/>
          <w:noProof/>
          <w:sz w:val="52"/>
          <w:szCs w:val="48"/>
          <w:cs/>
          <w:lang w:val="ta-IN" w:bidi="ta-IN"/>
        </w:rPr>
        <w:t>லேவியர்கள் ஆர்ப்பரிப்பதையும்</w:t>
      </w:r>
      <w:r w:rsidR="000A7CCB" w:rsidRPr="000A7CCB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0A7CCB" w:rsidRPr="000A7CCB">
        <w:rPr>
          <w:rFonts w:ascii="Latha" w:hAnsi="Latha" w:cs="Arial Unicode MS"/>
          <w:noProof/>
          <w:sz w:val="52"/>
          <w:szCs w:val="48"/>
          <w:cs/>
          <w:lang w:val="ta-IN" w:bidi="ta-IN"/>
        </w:rPr>
        <w:t>பாடுவதையும்</w:t>
      </w:r>
      <w:r w:rsidR="000A7CCB" w:rsidRPr="000A7CCB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0A7CCB" w:rsidRPr="000A7CCB">
        <w:rPr>
          <w:rFonts w:ascii="Latha" w:hAnsi="Latha" w:cs="Arial Unicode MS"/>
          <w:noProof/>
          <w:sz w:val="52"/>
          <w:szCs w:val="48"/>
          <w:cs/>
          <w:lang w:val="ta-IN" w:bidi="ta-IN"/>
        </w:rPr>
        <w:t>ஆராதிப்பதையும் கேட்டார்</w:t>
      </w:r>
      <w:r w:rsidR="000A7CCB" w:rsidRPr="000A7CCB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="000A7CCB" w:rsidRPr="000A7CCB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அவர் கைத்தாளங்களின் சத்தத்தைக் கேட்டார்</w:t>
      </w:r>
      <w:r w:rsidR="000A7CCB" w:rsidRPr="000A7CCB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="000A7CCB" w:rsidRPr="000A7CCB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அவருடைய இருதயம் கர்த்தருடைய பிராகாரங்களுக்காக வாஞ்சித்தது. கர்த்தரைச் சந்திக்க அவரது இருதயம் ஏங்கியது. "தாவீது தன் வீட்டிலே வாசமாயிருக்கிறபோது</w:t>
      </w:r>
      <w:r w:rsidR="000A7CCB" w:rsidRPr="000A7CCB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0A7CCB" w:rsidRPr="000A7CCB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அவன் தீர்க்கதரிசியாகிய நாத்தானை நோக்கி: பாரும்</w:t>
      </w:r>
      <w:r w:rsidR="000A7CCB" w:rsidRPr="000A7CCB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0A7CCB" w:rsidRPr="000A7CCB">
        <w:rPr>
          <w:rFonts w:ascii="Latha" w:hAnsi="Latha" w:cs="Arial Unicode MS"/>
          <w:noProof/>
          <w:sz w:val="52"/>
          <w:szCs w:val="48"/>
          <w:cs/>
          <w:lang w:val="ta-IN" w:bidi="ta-IN"/>
        </w:rPr>
        <w:t>நான் கேதுருமர வீட்டிலே வாசம்பண்ணுகிறேன்</w:t>
      </w:r>
      <w:r w:rsidR="000A7CCB" w:rsidRPr="000A7CCB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="000A7CCB" w:rsidRPr="000A7CCB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கர்த்தருடைய உடன்படிக்கைப் பெட்டியோ </w:t>
      </w:r>
      <w:r w:rsidR="000A7CCB" w:rsidRPr="000A7CCB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திரைகளின்கீழ் இருக்கிறது என்றான்." (1 நாளாகமம் 17: 1). தாவீதின் இருதயத்தைப் பாருங்கள்!  இரவில் அவர் செய்த தியானங்களில் கூட</w:t>
      </w:r>
      <w:r w:rsidR="000A7CCB" w:rsidRPr="000A7CCB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0A7CCB" w:rsidRPr="000A7CCB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அவருடைய எண்ணங்கள் தேவனிடமிருந்தும்</w:t>
      </w:r>
      <w:r w:rsidR="000A7CCB" w:rsidRPr="000A7CCB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0A7CCB" w:rsidRPr="000A7CCB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அவருடைய பிரசன்னத்திலிருந்தும் விலகிச் செல்லவில்லை! “கர்த்தாவே</w:t>
      </w:r>
      <w:r w:rsidR="000A7CCB" w:rsidRPr="000A7CCB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0A7CCB" w:rsidRPr="000A7CCB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தாவீதையும் அவனுடைய சகல உபத்திரவத்தையும் நினைத்தருளும்.  அவன்: நான் கர்த்தருக்கு ஒரு இடத்தையும்</w:t>
      </w:r>
      <w:r w:rsidR="000A7CCB" w:rsidRPr="000A7CCB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0A7CCB" w:rsidRPr="000A7CCB">
        <w:rPr>
          <w:rFonts w:ascii="Latha" w:hAnsi="Latha" w:cs="Arial Unicode MS"/>
          <w:noProof/>
          <w:sz w:val="52"/>
          <w:szCs w:val="48"/>
          <w:cs/>
          <w:lang w:val="ta-IN" w:bidi="ta-IN"/>
        </w:rPr>
        <w:t>யாக்கோபின் வல்லவருக்கு ஒரு வாசஸ்தலத்தையும் காணுமட்டும். என் வீடாகிய கூடாரத்தில் பிரவேசிப்பதுமில்லை</w:t>
      </w:r>
      <w:r w:rsidR="000A7CCB" w:rsidRPr="000A7CCB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0A7CCB" w:rsidRPr="000A7CCB">
        <w:rPr>
          <w:rFonts w:ascii="Latha" w:hAnsi="Latha" w:cs="Arial Unicode MS"/>
          <w:noProof/>
          <w:sz w:val="52"/>
          <w:szCs w:val="48"/>
          <w:cs/>
          <w:lang w:val="ta-IN" w:bidi="ta-IN"/>
        </w:rPr>
        <w:t>என் படுக்கையாகிய கட்டிலின்மேல் ஏறுவதுமில்லை</w:t>
      </w:r>
      <w:r w:rsidR="000A7CCB" w:rsidRPr="000A7CCB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0A7CCB" w:rsidRPr="000A7CCB">
        <w:rPr>
          <w:rFonts w:ascii="Latha" w:hAnsi="Latha" w:cs="Arial Unicode MS"/>
          <w:noProof/>
          <w:sz w:val="52"/>
          <w:szCs w:val="48"/>
          <w:cs/>
          <w:lang w:val="ta-IN" w:bidi="ta-IN"/>
        </w:rPr>
        <w:t>என் கண்களுக்கு நித்திரையையும்</w:t>
      </w:r>
      <w:r w:rsidR="000A7CCB" w:rsidRPr="000A7CCB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0A7CCB" w:rsidRPr="000A7CCB">
        <w:rPr>
          <w:rFonts w:ascii="Latha" w:hAnsi="Latha" w:cs="Arial Unicode MS"/>
          <w:noProof/>
          <w:sz w:val="52"/>
          <w:szCs w:val="48"/>
          <w:cs/>
          <w:lang w:val="ta-IN" w:bidi="ta-IN"/>
        </w:rPr>
        <w:t>என் இமைகளுக்கு உறக்கத்தையும் வரவிடுவதுமில்லை என்று</w:t>
      </w:r>
      <w:r w:rsidR="000A7CCB" w:rsidRPr="000A7CCB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0A7CCB" w:rsidRPr="000A7CCB">
        <w:rPr>
          <w:rFonts w:ascii="Latha" w:hAnsi="Latha" w:cs="Arial Unicode MS"/>
          <w:noProof/>
          <w:sz w:val="52"/>
          <w:szCs w:val="48"/>
          <w:cs/>
          <w:lang w:val="ta-IN" w:bidi="ta-IN"/>
        </w:rPr>
        <w:t>கர்த்தருக்கு ஆணையிட்டு</w:t>
      </w:r>
      <w:r w:rsidR="000A7CCB" w:rsidRPr="000A7CCB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0A7CCB" w:rsidRPr="000A7CCB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யாக்கோபின் வல்லவருக்குப் பொருத்தனைபண்ணினான்.” (சங் 132: 1-5). தேவன் தாவீதின் அழுகைக்கு இது போன்ற வார்த்தைகளால் பதிலளித்திருக்கலாம். </w:t>
      </w:r>
      <w:r w:rsidR="000A7CCB" w:rsidRPr="000A7CCB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“என் மகனே</w:t>
      </w:r>
      <w:r w:rsidR="000A7CCB" w:rsidRPr="000A7CCB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0A7CCB" w:rsidRPr="000A7CCB">
        <w:rPr>
          <w:rFonts w:ascii="Latha" w:hAnsi="Latha" w:cs="Arial Unicode MS"/>
          <w:noProof/>
          <w:sz w:val="52"/>
          <w:szCs w:val="48"/>
          <w:cs/>
          <w:lang w:val="ta-IN" w:bidi="ta-IN"/>
        </w:rPr>
        <w:t>என் பிரசன்னத்திற்காக உன் இருதயத்தின் ஆழ்ந்த ஏக்கத்தை நான் காண்கிறேன். நீ என்னைப் பிரியப் படுத்த முற்படுகையில்</w:t>
      </w:r>
      <w:r w:rsidR="000A7CCB" w:rsidRPr="000A7CCB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0A7CCB" w:rsidRPr="000A7CCB">
        <w:rPr>
          <w:rFonts w:ascii="Latha" w:hAnsi="Latha" w:cs="Arial Unicode MS"/>
          <w:noProof/>
          <w:sz w:val="52"/>
          <w:szCs w:val="48"/>
          <w:cs/>
          <w:lang w:val="ta-IN" w:bidi="ta-IN"/>
        </w:rPr>
        <w:t>விலை உயர்ந்த கூடாரத்தையோ அல்லது பாரம்பரிய வாசஸ்லத்தையோ நான் விரும்பவில்லை என்பதை அறிந்து கொள்ளுவாயாக. என் மகனே</w:t>
      </w:r>
      <w:r w:rsidR="000A7CCB" w:rsidRPr="000A7CCB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0A7CCB" w:rsidRPr="000A7CCB">
        <w:rPr>
          <w:rFonts w:ascii="Latha" w:hAnsi="Latha" w:cs="Arial Unicode MS"/>
          <w:noProof/>
          <w:sz w:val="52"/>
          <w:szCs w:val="48"/>
          <w:cs/>
          <w:lang w:val="ta-IN" w:bidi="ta-IN"/>
        </w:rPr>
        <w:t>ஒரு எளிய கூடாரம் என் தேவையை பூர்த்தி செய்யும். நான் தேடுவது எல்லாம் ஒரு எளிய கூடாரம் மாத்திரமே! ஆனால் உன் வாழ்க்கையில் உன் இருதயத்தை எனக்காகவும்</w:t>
      </w:r>
      <w:r w:rsidR="000A7CCB" w:rsidRPr="000A7CCB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0A7CCB" w:rsidRPr="000A7CCB">
        <w:rPr>
          <w:rFonts w:ascii="Latha" w:hAnsi="Latha" w:cs="Arial Unicode MS"/>
          <w:noProof/>
          <w:sz w:val="52"/>
          <w:szCs w:val="48"/>
          <w:cs/>
          <w:lang w:val="ta-IN" w:bidi="ta-IN"/>
        </w:rPr>
        <w:t>என் பிரசன்னத்திற்காக</w:t>
      </w:r>
      <w:r w:rsidR="000A7CCB">
        <w:rPr>
          <w:rFonts w:ascii="Latha" w:hAnsi="Latha" w:cs="Arial Unicode MS" w:hint="cs"/>
          <w:noProof/>
          <w:sz w:val="52"/>
          <w:szCs w:val="48"/>
          <w:rtl/>
          <w:lang w:val="ta-IN"/>
        </w:rPr>
        <w:t xml:space="preserve"> </w:t>
      </w:r>
      <w:r w:rsidR="000A7CCB" w:rsidRPr="000A7CCB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அனலாக வைப்பாயாக.”</w:t>
      </w:r>
    </w:p>
    <w:p w14:paraId="37A015EE" w14:textId="71295CC4" w:rsidR="009A3345" w:rsidRDefault="009A3345" w:rsidP="00C455B6">
      <w:pPr>
        <w:ind w:firstLine="720"/>
        <w:jc w:val="both"/>
        <w:rPr>
          <w:rFonts w:ascii="Latha" w:hAnsi="Latha" w:cs="Arial Unicode MS"/>
          <w:noProof/>
          <w:sz w:val="2"/>
          <w:szCs w:val="2"/>
          <w:lang w:bidi="ta-IN"/>
        </w:rPr>
      </w:pPr>
    </w:p>
    <w:p w14:paraId="5AD8AD5C" w14:textId="457F7A76" w:rsidR="000931F1" w:rsidRDefault="000931F1" w:rsidP="00C455B6">
      <w:pPr>
        <w:ind w:firstLine="720"/>
        <w:jc w:val="both"/>
        <w:rPr>
          <w:rFonts w:ascii="Latha" w:hAnsi="Latha" w:cs="Arial Unicode MS"/>
          <w:noProof/>
          <w:sz w:val="2"/>
          <w:szCs w:val="2"/>
          <w:lang w:bidi="ta-IN"/>
        </w:rPr>
      </w:pPr>
    </w:p>
    <w:p w14:paraId="4689EB1E" w14:textId="340DA71B" w:rsidR="000931F1" w:rsidRDefault="000931F1" w:rsidP="00C455B6">
      <w:pPr>
        <w:ind w:firstLine="720"/>
        <w:jc w:val="both"/>
        <w:rPr>
          <w:rFonts w:ascii="Latha" w:hAnsi="Latha" w:cs="Arial Unicode MS"/>
          <w:noProof/>
          <w:sz w:val="2"/>
          <w:szCs w:val="2"/>
          <w:lang w:bidi="ta-IN"/>
        </w:rPr>
      </w:pPr>
    </w:p>
    <w:p w14:paraId="0AD07C0C" w14:textId="7B33858A" w:rsidR="000931F1" w:rsidRDefault="000931F1" w:rsidP="00C455B6">
      <w:pPr>
        <w:ind w:firstLine="720"/>
        <w:jc w:val="both"/>
        <w:rPr>
          <w:rFonts w:ascii="Latha" w:hAnsi="Latha" w:cs="Arial Unicode MS"/>
          <w:noProof/>
          <w:sz w:val="2"/>
          <w:szCs w:val="2"/>
          <w:lang w:bidi="ta-IN"/>
        </w:rPr>
      </w:pPr>
    </w:p>
    <w:p w14:paraId="0296ED48" w14:textId="7319973B" w:rsidR="000931F1" w:rsidRDefault="000931F1" w:rsidP="00C455B6">
      <w:pPr>
        <w:ind w:firstLine="720"/>
        <w:jc w:val="both"/>
        <w:rPr>
          <w:rFonts w:ascii="Latha" w:hAnsi="Latha" w:cs="Arial Unicode MS"/>
          <w:noProof/>
          <w:sz w:val="2"/>
          <w:szCs w:val="2"/>
          <w:lang w:bidi="ta-IN"/>
        </w:rPr>
      </w:pPr>
    </w:p>
    <w:p w14:paraId="37CB957E" w14:textId="1832D246" w:rsidR="000931F1" w:rsidRDefault="000931F1" w:rsidP="00C455B6">
      <w:pPr>
        <w:ind w:firstLine="720"/>
        <w:jc w:val="both"/>
        <w:rPr>
          <w:rFonts w:ascii="Latha" w:hAnsi="Latha" w:cs="Arial Unicode MS"/>
          <w:noProof/>
          <w:sz w:val="2"/>
          <w:szCs w:val="2"/>
          <w:lang w:bidi="ta-IN"/>
        </w:rPr>
      </w:pPr>
    </w:p>
    <w:p w14:paraId="70B9968D" w14:textId="1AD1983C" w:rsidR="000931F1" w:rsidRDefault="000931F1" w:rsidP="00C455B6">
      <w:pPr>
        <w:ind w:firstLine="720"/>
        <w:jc w:val="both"/>
        <w:rPr>
          <w:rFonts w:ascii="Latha" w:hAnsi="Latha" w:cs="Arial Unicode MS"/>
          <w:noProof/>
          <w:sz w:val="2"/>
          <w:szCs w:val="2"/>
          <w:lang w:bidi="ta-IN"/>
        </w:rPr>
      </w:pPr>
    </w:p>
    <w:p w14:paraId="75C9F6C2" w14:textId="600C5CD2" w:rsidR="000931F1" w:rsidRDefault="000931F1" w:rsidP="00C455B6">
      <w:pPr>
        <w:ind w:firstLine="720"/>
        <w:jc w:val="both"/>
        <w:rPr>
          <w:rFonts w:ascii="Latha" w:hAnsi="Latha" w:cs="Arial Unicode MS"/>
          <w:noProof/>
          <w:sz w:val="2"/>
          <w:szCs w:val="2"/>
          <w:lang w:bidi="ta-IN"/>
        </w:rPr>
      </w:pPr>
    </w:p>
    <w:p w14:paraId="5551D74E" w14:textId="3FBD9E35" w:rsidR="000931F1" w:rsidRDefault="000931F1" w:rsidP="00C455B6">
      <w:pPr>
        <w:ind w:firstLine="720"/>
        <w:jc w:val="both"/>
        <w:rPr>
          <w:rFonts w:ascii="Latha" w:hAnsi="Latha" w:cs="Arial Unicode MS"/>
          <w:noProof/>
          <w:sz w:val="2"/>
          <w:szCs w:val="2"/>
          <w:lang w:bidi="ta-IN"/>
        </w:rPr>
      </w:pPr>
    </w:p>
    <w:p w14:paraId="686B2D0B" w14:textId="72ABFE5F" w:rsidR="000931F1" w:rsidRDefault="000931F1" w:rsidP="00C455B6">
      <w:pPr>
        <w:ind w:firstLine="720"/>
        <w:jc w:val="both"/>
        <w:rPr>
          <w:rFonts w:ascii="Latha" w:hAnsi="Latha" w:cs="Arial Unicode MS"/>
          <w:noProof/>
          <w:sz w:val="2"/>
          <w:szCs w:val="2"/>
          <w:lang w:bidi="ta-IN"/>
        </w:rPr>
      </w:pPr>
    </w:p>
    <w:p w14:paraId="4B4A7A9F" w14:textId="034F0633" w:rsidR="000931F1" w:rsidRDefault="000931F1" w:rsidP="00C455B6">
      <w:pPr>
        <w:ind w:firstLine="720"/>
        <w:jc w:val="both"/>
        <w:rPr>
          <w:rFonts w:ascii="Latha" w:hAnsi="Latha" w:cs="Arial Unicode MS"/>
          <w:noProof/>
          <w:sz w:val="2"/>
          <w:szCs w:val="2"/>
          <w:lang w:bidi="ta-IN"/>
        </w:rPr>
      </w:pPr>
    </w:p>
    <w:p w14:paraId="09AD7D3D" w14:textId="77777777" w:rsidR="000931F1" w:rsidRPr="009A3345" w:rsidRDefault="000931F1" w:rsidP="00C455B6">
      <w:pPr>
        <w:ind w:firstLine="720"/>
        <w:jc w:val="both"/>
        <w:rPr>
          <w:rFonts w:ascii="Latha" w:hAnsi="Latha" w:cs="Arial Unicode MS"/>
          <w:noProof/>
          <w:sz w:val="2"/>
          <w:szCs w:val="2"/>
          <w:lang w:bidi="ta-IN"/>
        </w:rPr>
      </w:pPr>
    </w:p>
    <w:p w14:paraId="4AEB2C63" w14:textId="584CE20C" w:rsidR="006D514C" w:rsidRPr="00CF2CCC" w:rsidRDefault="00400743" w:rsidP="006D514C">
      <w:pPr>
        <w:ind w:firstLine="720"/>
        <w:jc w:val="both"/>
        <w:rPr>
          <w:rFonts w:ascii="Latha" w:hAnsi="Latha" w:cs="Arial Unicode MS"/>
          <w:b/>
          <w:bCs/>
          <w:sz w:val="6"/>
          <w:szCs w:val="6"/>
          <w:lang w:bidi="ta-IN"/>
        </w:rPr>
      </w:pPr>
      <w:r>
        <w:rPr>
          <w:noProof/>
          <w:sz w:val="28"/>
          <w:szCs w:val="22"/>
          <w:lang w:val="en-IN"/>
        </w:rPr>
        <w:pict w14:anchorId="5CED800B">
          <v:rect id="_x0000_s1084" style="position:absolute;left:0;text-align:left;margin-left:-8.7pt;margin-top:7.7pt;width:556.9pt;height:198.4pt;z-index:251711488" filled="f" strokecolor="red" strokeweight="2.25pt"/>
        </w:pict>
      </w:r>
      <w:r>
        <w:rPr>
          <w:rFonts w:ascii="Latha" w:hAnsi="Latha" w:cs="Arial Unicode MS"/>
          <w:b/>
          <w:bCs/>
          <w:noProof/>
          <w:sz w:val="6"/>
          <w:szCs w:val="6"/>
          <w:lang w:bidi="ta-IN"/>
        </w:rPr>
        <w:pict w14:anchorId="3CC91F6C">
          <v:rect id="_x0000_s1136" style="position:absolute;left:0;text-align:left;margin-left:-9.15pt;margin-top:730.5pt;width:630pt;height:13.7pt;z-index:25171660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710CB921" w14:textId="5E90139A" w:rsidR="00E56B79" w:rsidRDefault="00400743" w:rsidP="006D514C">
      <w:pPr>
        <w:ind w:firstLine="720"/>
        <w:jc w:val="center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09" style="position:absolute;left:0;text-align:left;margin-left:-14.55pt;margin-top:730.5pt;width:630pt;height:13.7pt;z-index:25171353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80" style="position:absolute;left:0;text-align:left;margin-left:-7.8pt;margin-top:730.95pt;width:630pt;height:13.7pt;z-index:2517104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68" style="position:absolute;left:0;text-align:left;margin-left:-6pt;margin-top:729pt;width:630pt;height:13.7pt;z-index:25170841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இன்றைய</w:t>
      </w:r>
      <w:r w:rsidR="00E56B79" w:rsidRPr="00B9205B">
        <w:rPr>
          <w:b/>
          <w:sz w:val="52"/>
          <w:szCs w:val="44"/>
        </w:rPr>
        <w:t xml:space="preserve"> </w: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கட்டளை</w:t>
      </w:r>
    </w:p>
    <w:p w14:paraId="4C8E7BF6" w14:textId="77777777" w:rsidR="00E56B79" w:rsidRDefault="00E56B79" w:rsidP="00E56B79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</w:p>
    <w:p w14:paraId="7EC20835" w14:textId="27BAEA9E" w:rsidR="0010340A" w:rsidRDefault="000A7CCB" w:rsidP="0010340A">
      <w:pPr>
        <w:jc w:val="both"/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lang w:bidi="ta-IN"/>
        </w:rPr>
      </w:pPr>
      <w:r w:rsidRPr="000A7CCB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நான் வருமளவும் வாசிக்கிறதிலும் புத்திசொல்லுகிறதிலும் உபதேசிக்கிறதிலும் ஜாக்கிரதையாயிரு.</w:t>
      </w:r>
    </w:p>
    <w:p w14:paraId="09E01CE0" w14:textId="484F152A" w:rsidR="00AD19B9" w:rsidRPr="00AF049F" w:rsidRDefault="000A7CCB" w:rsidP="00AF049F">
      <w:pPr>
        <w:jc w:val="right"/>
        <w:rPr>
          <w:rFonts w:ascii="Latha" w:hAnsi="Latha" w:cs="Arial Unicode MS"/>
          <w:noProof/>
          <w:sz w:val="48"/>
          <w:szCs w:val="44"/>
          <w:lang w:bidi="ta-IN"/>
        </w:rPr>
      </w:pPr>
      <w:r w:rsidRPr="000A7CCB">
        <w:rPr>
          <w:rFonts w:ascii="Latha" w:hAnsi="Latha" w:cs="Arial Unicode MS"/>
          <w:noProof/>
          <w:sz w:val="48"/>
          <w:szCs w:val="44"/>
          <w:cs/>
          <w:lang w:bidi="ta-IN"/>
        </w:rPr>
        <w:t>1 தீமோத்தேயு 4:13</w:t>
      </w:r>
      <w:r w:rsidR="00C71E2B">
        <w:t>‬</w:t>
      </w:r>
    </w:p>
    <w:p w14:paraId="60CBEDA0" w14:textId="3F532871" w:rsidR="00A541FA" w:rsidRDefault="00A541FA" w:rsidP="00A541FA">
      <w:pPr>
        <w:ind w:right="1676"/>
        <w:rPr>
          <w:sz w:val="40"/>
          <w:szCs w:val="32"/>
          <w:lang w:val="en-IN"/>
        </w:rPr>
      </w:pPr>
    </w:p>
    <w:p w14:paraId="7443517D" w14:textId="559A0B77" w:rsidR="0010340A" w:rsidRDefault="0010340A" w:rsidP="00A541FA">
      <w:pPr>
        <w:ind w:right="1676"/>
        <w:rPr>
          <w:sz w:val="40"/>
          <w:szCs w:val="32"/>
          <w:lang w:val="en-IN"/>
        </w:rPr>
      </w:pPr>
    </w:p>
    <w:p w14:paraId="4CF5B282" w14:textId="08CDF1A8" w:rsidR="0010340A" w:rsidRDefault="0010340A" w:rsidP="00A541FA">
      <w:pPr>
        <w:ind w:right="1676"/>
        <w:rPr>
          <w:sz w:val="40"/>
          <w:szCs w:val="32"/>
          <w:lang w:val="en-IN"/>
        </w:rPr>
      </w:pPr>
    </w:p>
    <w:p w14:paraId="5FBC77FF" w14:textId="5C5453CB" w:rsidR="0010340A" w:rsidRDefault="0010340A" w:rsidP="00A541FA">
      <w:pPr>
        <w:ind w:right="1676"/>
        <w:rPr>
          <w:sz w:val="40"/>
          <w:szCs w:val="32"/>
          <w:lang w:val="en-IN"/>
        </w:rPr>
      </w:pPr>
    </w:p>
    <w:p w14:paraId="2A1F6AA3" w14:textId="124ACB88" w:rsidR="0010340A" w:rsidRDefault="0010340A" w:rsidP="00A541FA">
      <w:pPr>
        <w:ind w:right="1676"/>
        <w:rPr>
          <w:sz w:val="40"/>
          <w:szCs w:val="32"/>
          <w:lang w:val="en-IN"/>
        </w:rPr>
      </w:pPr>
    </w:p>
    <w:p w14:paraId="6A166F90" w14:textId="79C2D84D" w:rsidR="0010340A" w:rsidRDefault="0010340A" w:rsidP="00A541FA">
      <w:pPr>
        <w:ind w:right="1676"/>
        <w:rPr>
          <w:sz w:val="40"/>
          <w:szCs w:val="32"/>
          <w:lang w:val="en-IN"/>
        </w:rPr>
      </w:pPr>
    </w:p>
    <w:p w14:paraId="42F0FEE1" w14:textId="326ECFC9" w:rsidR="0010340A" w:rsidRDefault="0010340A" w:rsidP="00A541FA">
      <w:pPr>
        <w:ind w:right="1676"/>
        <w:rPr>
          <w:sz w:val="40"/>
          <w:szCs w:val="32"/>
          <w:lang w:val="en-IN"/>
        </w:rPr>
      </w:pPr>
    </w:p>
    <w:p w14:paraId="602627E3" w14:textId="32D50F73" w:rsidR="0010340A" w:rsidRDefault="0010340A" w:rsidP="00A541FA">
      <w:pPr>
        <w:ind w:right="1676"/>
        <w:rPr>
          <w:sz w:val="40"/>
          <w:szCs w:val="32"/>
          <w:lang w:val="en-IN"/>
        </w:rPr>
      </w:pPr>
    </w:p>
    <w:p w14:paraId="32BE7C67" w14:textId="50B75C26" w:rsidR="0010340A" w:rsidRDefault="0010340A" w:rsidP="00A541FA">
      <w:pPr>
        <w:ind w:right="1676"/>
        <w:rPr>
          <w:sz w:val="40"/>
          <w:szCs w:val="32"/>
          <w:lang w:val="en-IN"/>
        </w:rPr>
      </w:pPr>
    </w:p>
    <w:p w14:paraId="25570AC1" w14:textId="174445A3" w:rsidR="0010340A" w:rsidRDefault="0010340A" w:rsidP="00A541FA">
      <w:pPr>
        <w:ind w:right="1676"/>
        <w:rPr>
          <w:sz w:val="40"/>
          <w:szCs w:val="32"/>
          <w:lang w:val="en-IN"/>
        </w:rPr>
      </w:pPr>
    </w:p>
    <w:p w14:paraId="7FEC7A75" w14:textId="2E22E3A0" w:rsidR="0010340A" w:rsidRDefault="0010340A" w:rsidP="00A541FA">
      <w:pPr>
        <w:ind w:right="1676"/>
        <w:rPr>
          <w:sz w:val="40"/>
          <w:szCs w:val="32"/>
          <w:lang w:val="en-IN"/>
        </w:rPr>
      </w:pPr>
    </w:p>
    <w:p w14:paraId="0B833430" w14:textId="4375DEB8" w:rsidR="0010340A" w:rsidRDefault="0010340A" w:rsidP="00A541FA">
      <w:pPr>
        <w:ind w:right="1676"/>
        <w:rPr>
          <w:sz w:val="40"/>
          <w:szCs w:val="32"/>
          <w:lang w:val="en-IN"/>
        </w:rPr>
      </w:pPr>
    </w:p>
    <w:p w14:paraId="1BEE050C" w14:textId="1393D1F3" w:rsidR="0010340A" w:rsidRDefault="0010340A" w:rsidP="00A541FA">
      <w:pPr>
        <w:ind w:right="1676"/>
        <w:rPr>
          <w:sz w:val="40"/>
          <w:szCs w:val="32"/>
          <w:lang w:val="en-IN"/>
        </w:rPr>
      </w:pPr>
    </w:p>
    <w:p w14:paraId="28EA1492" w14:textId="2304383B" w:rsidR="000931F1" w:rsidRDefault="000931F1" w:rsidP="00A541FA">
      <w:pPr>
        <w:ind w:right="1676"/>
        <w:rPr>
          <w:sz w:val="40"/>
          <w:szCs w:val="32"/>
          <w:lang w:val="en-IN"/>
        </w:rPr>
      </w:pPr>
    </w:p>
    <w:p w14:paraId="73EE0766" w14:textId="0D9EB757" w:rsidR="00CC60DF" w:rsidRDefault="00CC60DF" w:rsidP="00A541FA">
      <w:pPr>
        <w:ind w:right="1676"/>
        <w:rPr>
          <w:sz w:val="40"/>
          <w:szCs w:val="32"/>
          <w:lang w:val="en-IN"/>
        </w:rPr>
      </w:pPr>
    </w:p>
    <w:p w14:paraId="1CEC2BA5" w14:textId="014E9FFB" w:rsidR="00CC60DF" w:rsidRDefault="00CC60DF" w:rsidP="00A541FA">
      <w:pPr>
        <w:ind w:right="1676"/>
        <w:rPr>
          <w:sz w:val="40"/>
          <w:szCs w:val="32"/>
          <w:lang w:val="en-IN"/>
        </w:rPr>
      </w:pPr>
    </w:p>
    <w:p w14:paraId="405C21AC" w14:textId="298493E3" w:rsidR="00EF4D54" w:rsidRDefault="00EF4D54" w:rsidP="00A541FA">
      <w:pPr>
        <w:ind w:right="1676"/>
        <w:rPr>
          <w:sz w:val="40"/>
          <w:szCs w:val="32"/>
          <w:lang w:val="en-IN"/>
        </w:rPr>
      </w:pPr>
    </w:p>
    <w:p w14:paraId="5E2A2695" w14:textId="12170809" w:rsidR="00EF4D54" w:rsidRDefault="00EF4D54" w:rsidP="00A541FA">
      <w:pPr>
        <w:ind w:right="1676"/>
        <w:rPr>
          <w:sz w:val="40"/>
          <w:szCs w:val="32"/>
          <w:lang w:val="en-IN"/>
        </w:rPr>
      </w:pPr>
    </w:p>
    <w:p w14:paraId="189BF5F2" w14:textId="77777777" w:rsidR="00EF4D54" w:rsidRDefault="00EF4D54" w:rsidP="00A541FA">
      <w:pPr>
        <w:ind w:right="1676"/>
        <w:rPr>
          <w:sz w:val="40"/>
          <w:szCs w:val="32"/>
          <w:lang w:val="en-IN"/>
        </w:rPr>
      </w:pPr>
    </w:p>
    <w:p w14:paraId="66A8F2AD" w14:textId="7A72C24B" w:rsidR="000931F1" w:rsidRDefault="000931F1" w:rsidP="00A541FA">
      <w:pPr>
        <w:ind w:right="1676"/>
        <w:rPr>
          <w:sz w:val="40"/>
          <w:szCs w:val="32"/>
          <w:lang w:val="en-IN"/>
        </w:rPr>
      </w:pPr>
    </w:p>
    <w:p w14:paraId="1F94A338" w14:textId="77777777" w:rsidR="000931F1" w:rsidRDefault="000931F1" w:rsidP="00A541FA">
      <w:pPr>
        <w:ind w:right="1676"/>
        <w:rPr>
          <w:sz w:val="40"/>
          <w:szCs w:val="32"/>
          <w:lang w:val="en-IN"/>
        </w:rPr>
      </w:pPr>
    </w:p>
    <w:p w14:paraId="7D0E232C" w14:textId="77777777" w:rsidR="0010340A" w:rsidRDefault="0010340A" w:rsidP="00A541FA">
      <w:pPr>
        <w:ind w:right="1676"/>
        <w:rPr>
          <w:sz w:val="40"/>
          <w:szCs w:val="32"/>
          <w:lang w:val="en-IN"/>
        </w:rPr>
      </w:pPr>
    </w:p>
    <w:p w14:paraId="3664B31E" w14:textId="0EF1796C" w:rsidR="00B26186" w:rsidRPr="00B9205B" w:rsidRDefault="00B26186" w:rsidP="00B26186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Our mailing address is:</w:t>
      </w:r>
    </w:p>
    <w:p w14:paraId="6BEC44F1" w14:textId="5BE20AAA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Good Samaritan Fellowship</w:t>
      </w:r>
    </w:p>
    <w:p w14:paraId="621DC829" w14:textId="77777777" w:rsidR="00A01902" w:rsidRPr="00E56B79" w:rsidRDefault="00A01902" w:rsidP="005139B1">
      <w:pPr>
        <w:ind w:left="1276" w:right="1676" w:hanging="1366"/>
        <w:rPr>
          <w:sz w:val="40"/>
          <w:szCs w:val="32"/>
        </w:rPr>
      </w:pPr>
      <w:r w:rsidRPr="00B9205B">
        <w:rPr>
          <w:sz w:val="40"/>
          <w:szCs w:val="32"/>
          <w:lang w:val="en-IN"/>
        </w:rPr>
        <w:t>H2/22, Mahavir Enclave</w:t>
      </w:r>
    </w:p>
    <w:p w14:paraId="2B94BB6A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New Delhi</w:t>
      </w:r>
    </w:p>
    <w:p w14:paraId="03E6A847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Delhi 110045</w:t>
      </w:r>
    </w:p>
    <w:p w14:paraId="42D26C4E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India</w:t>
      </w:r>
    </w:p>
    <w:p w14:paraId="2EDF724C" w14:textId="77777777" w:rsidR="00B26186" w:rsidRPr="00262142" w:rsidRDefault="00B26186" w:rsidP="005139B1">
      <w:pPr>
        <w:ind w:left="1276" w:right="1676" w:hanging="1366"/>
        <w:rPr>
          <w:sz w:val="28"/>
          <w:szCs w:val="28"/>
        </w:rPr>
      </w:pPr>
    </w:p>
    <w:p w14:paraId="7EAE4406" w14:textId="7FB6ED13" w:rsidR="00F42272" w:rsidRPr="0017278E" w:rsidRDefault="00400743" w:rsidP="005139B1">
      <w:pPr>
        <w:ind w:left="1276" w:right="1676" w:hanging="1366"/>
        <w:rPr>
          <w:sz w:val="40"/>
          <w:szCs w:val="32"/>
        </w:rPr>
      </w:pPr>
      <w:r>
        <w:rPr>
          <w:rFonts w:ascii="Arial" w:hAnsi="Arial"/>
          <w:noProof/>
          <w:sz w:val="40"/>
          <w:szCs w:val="32"/>
        </w:rPr>
        <w:pict w14:anchorId="3CC91F6C">
          <v:rect id="Rectangle 19" o:spid="_x0000_s1030" style="position:absolute;left:0;text-align:left;margin-left:-18pt;margin-top:728.45pt;width:630pt;height:13.7pt;z-index:25166848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hyperlink r:id="rId12" w:tgtFrame="_blank" w:history="1">
        <w:r w:rsidR="00A01902" w:rsidRPr="00B9205B">
          <w:rPr>
            <w:rStyle w:val="Hyperlink"/>
            <w:sz w:val="40"/>
            <w:szCs w:val="32"/>
            <w:lang w:val="en-IN"/>
          </w:rPr>
          <w:t>Add us to your address book</w:t>
        </w:r>
      </w:hyperlink>
      <w:r w:rsidR="00E73EEA">
        <w:rPr>
          <w:rStyle w:val="Hyperlink"/>
          <w:sz w:val="40"/>
          <w:szCs w:val="32"/>
          <w:lang w:val="en-IN"/>
        </w:rPr>
        <w:t>:</w:t>
      </w:r>
    </w:p>
    <w:sectPr w:rsidR="00F42272" w:rsidRPr="0017278E" w:rsidSect="006C2E8D">
      <w:headerReference w:type="default" r:id="rId13"/>
      <w:type w:val="continuous"/>
      <w:pgSz w:w="12240" w:h="15840"/>
      <w:pgMar w:top="1440" w:right="630" w:bottom="144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80936F" w14:textId="77777777" w:rsidR="00400743" w:rsidRDefault="00400743" w:rsidP="00A01902">
      <w:r>
        <w:separator/>
      </w:r>
    </w:p>
  </w:endnote>
  <w:endnote w:type="continuationSeparator" w:id="0">
    <w:p w14:paraId="281108F4" w14:textId="77777777" w:rsidR="00400743" w:rsidRDefault="00400743" w:rsidP="00A01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altName w:val="DokChampa"/>
    <w:charset w:val="00"/>
    <w:family w:val="auto"/>
    <w:pitch w:val="variable"/>
    <w:sig w:usb0="03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7AAECD" w14:textId="77777777" w:rsidR="00400743" w:rsidRDefault="00400743" w:rsidP="00A01902">
      <w:r>
        <w:separator/>
      </w:r>
    </w:p>
  </w:footnote>
  <w:footnote w:type="continuationSeparator" w:id="0">
    <w:p w14:paraId="52B704D0" w14:textId="77777777" w:rsidR="00400743" w:rsidRDefault="00400743" w:rsidP="00A019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523756" w14:textId="77777777" w:rsidR="009A0942" w:rsidRDefault="00400743">
    <w:pPr>
      <w:pStyle w:val="Header"/>
    </w:pPr>
    <w:r>
      <w:rPr>
        <w:noProof/>
      </w:rPr>
      <w:pict w14:anchorId="3D1BBD0B">
        <v:rect id="Rectangle 197" o:spid="_x0000_s2049" style="position:absolute;margin-left:-41.4pt;margin-top:8.9pt;width:622.55pt;height:11.65pt;z-index:-251658752;visibility:visible;mso-wrap-distance-left:9.35pt;mso-wrap-distance-right:9.35pt;mso-position-horizontal-relative:margin;mso-position-vertical-relative:pag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" o:allowoverlap="f" fillcolor="#92cddc [1944]" strokecolor="#4bacc6 [3208]" strokeweight="1pt">
          <v:fill color2="#4bacc6 [3208]" focus="50%" type="gradient"/>
          <v:shadow on="t" type="perspective" color="#205867 [1608]" offset="1pt" offset2="-3pt"/>
          <v:textbox style="mso-next-textbox:#Rectangle 197">
            <w:txbxContent>
              <w:p w14:paraId="094FD557" w14:textId="77777777" w:rsidR="009A0942" w:rsidRPr="00834AC0" w:rsidRDefault="009A0942" w:rsidP="00834AC0">
                <w:pPr>
                  <w:rPr>
                    <w:szCs w:val="20"/>
                  </w:rPr>
                </w:pPr>
              </w:p>
            </w:txbxContent>
          </v:textbox>
          <w10:wrap type="square" anchorx="margin" anchory="page"/>
        </v:rect>
      </w:pict>
    </w:r>
  </w:p>
  <w:p w14:paraId="7721A6C5" w14:textId="77777777" w:rsidR="009A0942" w:rsidRDefault="009A09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7F243E"/>
    <w:multiLevelType w:val="hybridMultilevel"/>
    <w:tmpl w:val="E08AAA54"/>
    <w:lvl w:ilvl="0" w:tplc="B2D058F4">
      <w:start w:val="2011"/>
      <w:numFmt w:val="bullet"/>
      <w:lvlText w:val="-"/>
      <w:lvlJc w:val="left"/>
      <w:pPr>
        <w:ind w:left="720" w:hanging="360"/>
      </w:pPr>
      <w:rPr>
        <w:rFonts w:ascii="ML-TTKarthika" w:eastAsiaTheme="minorHAnsi" w:hAnsi="ML-TTKarthik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embedSystemFonts/>
  <w:proofState w:spelling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hdrShapeDefaults>
    <o:shapedefaults v:ext="edit" spidmax="2050">
      <o:colormru v:ext="edit" colors="#46646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2272"/>
    <w:rsid w:val="0000112E"/>
    <w:rsid w:val="00003148"/>
    <w:rsid w:val="00011C02"/>
    <w:rsid w:val="00025895"/>
    <w:rsid w:val="00042B7E"/>
    <w:rsid w:val="00046977"/>
    <w:rsid w:val="0005642F"/>
    <w:rsid w:val="00057132"/>
    <w:rsid w:val="000742E4"/>
    <w:rsid w:val="00075998"/>
    <w:rsid w:val="000843A9"/>
    <w:rsid w:val="000931F1"/>
    <w:rsid w:val="00094B73"/>
    <w:rsid w:val="000952DC"/>
    <w:rsid w:val="00097012"/>
    <w:rsid w:val="000A6B12"/>
    <w:rsid w:val="000A7CCB"/>
    <w:rsid w:val="000B03F5"/>
    <w:rsid w:val="000B2964"/>
    <w:rsid w:val="000B41C0"/>
    <w:rsid w:val="000B4C4C"/>
    <w:rsid w:val="000C5790"/>
    <w:rsid w:val="000D360C"/>
    <w:rsid w:val="000D3907"/>
    <w:rsid w:val="000D4DAC"/>
    <w:rsid w:val="000D6BFC"/>
    <w:rsid w:val="000F12C3"/>
    <w:rsid w:val="0010320D"/>
    <w:rsid w:val="0010340A"/>
    <w:rsid w:val="001149B1"/>
    <w:rsid w:val="0012676A"/>
    <w:rsid w:val="00146C3C"/>
    <w:rsid w:val="00164876"/>
    <w:rsid w:val="00164A86"/>
    <w:rsid w:val="00166BCA"/>
    <w:rsid w:val="00170790"/>
    <w:rsid w:val="00170C39"/>
    <w:rsid w:val="00171067"/>
    <w:rsid w:val="0017278E"/>
    <w:rsid w:val="0017369E"/>
    <w:rsid w:val="0017476F"/>
    <w:rsid w:val="00174B95"/>
    <w:rsid w:val="0018006E"/>
    <w:rsid w:val="00180FE7"/>
    <w:rsid w:val="00187287"/>
    <w:rsid w:val="00195C49"/>
    <w:rsid w:val="001B59BC"/>
    <w:rsid w:val="001C3D05"/>
    <w:rsid w:val="001C7C78"/>
    <w:rsid w:val="001D028C"/>
    <w:rsid w:val="001D1F4D"/>
    <w:rsid w:val="001F3521"/>
    <w:rsid w:val="0020224C"/>
    <w:rsid w:val="00204B3B"/>
    <w:rsid w:val="002100DF"/>
    <w:rsid w:val="002115C6"/>
    <w:rsid w:val="0021298D"/>
    <w:rsid w:val="00212BED"/>
    <w:rsid w:val="002144E4"/>
    <w:rsid w:val="002163F7"/>
    <w:rsid w:val="002234C7"/>
    <w:rsid w:val="00223AA8"/>
    <w:rsid w:val="002361FD"/>
    <w:rsid w:val="0023697A"/>
    <w:rsid w:val="00237408"/>
    <w:rsid w:val="002416C0"/>
    <w:rsid w:val="002467FA"/>
    <w:rsid w:val="00250C70"/>
    <w:rsid w:val="00251D5D"/>
    <w:rsid w:val="002555E1"/>
    <w:rsid w:val="00255920"/>
    <w:rsid w:val="00256FBF"/>
    <w:rsid w:val="00257981"/>
    <w:rsid w:val="00262142"/>
    <w:rsid w:val="002739DC"/>
    <w:rsid w:val="00282153"/>
    <w:rsid w:val="00285211"/>
    <w:rsid w:val="0028567A"/>
    <w:rsid w:val="00293A0B"/>
    <w:rsid w:val="002A1677"/>
    <w:rsid w:val="002B736B"/>
    <w:rsid w:val="002C3527"/>
    <w:rsid w:val="002C7194"/>
    <w:rsid w:val="002D0702"/>
    <w:rsid w:val="002D3C20"/>
    <w:rsid w:val="002F29DB"/>
    <w:rsid w:val="002F43C2"/>
    <w:rsid w:val="002F7A7A"/>
    <w:rsid w:val="003118B7"/>
    <w:rsid w:val="00312674"/>
    <w:rsid w:val="0031501C"/>
    <w:rsid w:val="0031769F"/>
    <w:rsid w:val="003249C3"/>
    <w:rsid w:val="00331DC4"/>
    <w:rsid w:val="00332929"/>
    <w:rsid w:val="00332DFF"/>
    <w:rsid w:val="00342326"/>
    <w:rsid w:val="0034552A"/>
    <w:rsid w:val="00361CF0"/>
    <w:rsid w:val="003650BD"/>
    <w:rsid w:val="00367CC7"/>
    <w:rsid w:val="0037033A"/>
    <w:rsid w:val="00382462"/>
    <w:rsid w:val="00393FB0"/>
    <w:rsid w:val="00396F03"/>
    <w:rsid w:val="003A06F2"/>
    <w:rsid w:val="003A148E"/>
    <w:rsid w:val="003A17E1"/>
    <w:rsid w:val="003A390C"/>
    <w:rsid w:val="003A6583"/>
    <w:rsid w:val="003B3D5D"/>
    <w:rsid w:val="003B57E6"/>
    <w:rsid w:val="003C0B32"/>
    <w:rsid w:val="003C6481"/>
    <w:rsid w:val="003C6545"/>
    <w:rsid w:val="003C6B12"/>
    <w:rsid w:val="003C6B88"/>
    <w:rsid w:val="003D0264"/>
    <w:rsid w:val="003E276E"/>
    <w:rsid w:val="003E564B"/>
    <w:rsid w:val="00400743"/>
    <w:rsid w:val="004150C0"/>
    <w:rsid w:val="004159D1"/>
    <w:rsid w:val="00416B17"/>
    <w:rsid w:val="00422B18"/>
    <w:rsid w:val="00426BFE"/>
    <w:rsid w:val="00436A20"/>
    <w:rsid w:val="00443610"/>
    <w:rsid w:val="00451E5F"/>
    <w:rsid w:val="004614C1"/>
    <w:rsid w:val="004706A7"/>
    <w:rsid w:val="0047735C"/>
    <w:rsid w:val="004805EA"/>
    <w:rsid w:val="00494631"/>
    <w:rsid w:val="00497EF5"/>
    <w:rsid w:val="004A4F8D"/>
    <w:rsid w:val="004B3C64"/>
    <w:rsid w:val="004B4A0F"/>
    <w:rsid w:val="004B63FC"/>
    <w:rsid w:val="004C079A"/>
    <w:rsid w:val="004C230C"/>
    <w:rsid w:val="004D6C98"/>
    <w:rsid w:val="004E0E6F"/>
    <w:rsid w:val="004F0B1B"/>
    <w:rsid w:val="004F319F"/>
    <w:rsid w:val="004F343A"/>
    <w:rsid w:val="004F6981"/>
    <w:rsid w:val="005139B1"/>
    <w:rsid w:val="00524E72"/>
    <w:rsid w:val="005301DF"/>
    <w:rsid w:val="0053133A"/>
    <w:rsid w:val="00537C93"/>
    <w:rsid w:val="0055122A"/>
    <w:rsid w:val="00563295"/>
    <w:rsid w:val="005739DD"/>
    <w:rsid w:val="00575C53"/>
    <w:rsid w:val="00576303"/>
    <w:rsid w:val="00576F1F"/>
    <w:rsid w:val="0059260A"/>
    <w:rsid w:val="0059570E"/>
    <w:rsid w:val="005A03E0"/>
    <w:rsid w:val="005B13DC"/>
    <w:rsid w:val="005B1840"/>
    <w:rsid w:val="005B6700"/>
    <w:rsid w:val="005C3929"/>
    <w:rsid w:val="005C45DA"/>
    <w:rsid w:val="005C57B8"/>
    <w:rsid w:val="005D446B"/>
    <w:rsid w:val="005E2505"/>
    <w:rsid w:val="005E3B3C"/>
    <w:rsid w:val="005E65CB"/>
    <w:rsid w:val="005F0E35"/>
    <w:rsid w:val="005F1F06"/>
    <w:rsid w:val="006020F8"/>
    <w:rsid w:val="00603DFC"/>
    <w:rsid w:val="006102A6"/>
    <w:rsid w:val="00627297"/>
    <w:rsid w:val="006323F6"/>
    <w:rsid w:val="0065625C"/>
    <w:rsid w:val="00667276"/>
    <w:rsid w:val="0067053E"/>
    <w:rsid w:val="0067077A"/>
    <w:rsid w:val="00672436"/>
    <w:rsid w:val="00672C2C"/>
    <w:rsid w:val="0067542C"/>
    <w:rsid w:val="00676B9E"/>
    <w:rsid w:val="00676CA8"/>
    <w:rsid w:val="0069673B"/>
    <w:rsid w:val="006A0428"/>
    <w:rsid w:val="006B1157"/>
    <w:rsid w:val="006B75D8"/>
    <w:rsid w:val="006B7B8F"/>
    <w:rsid w:val="006C052C"/>
    <w:rsid w:val="006C080B"/>
    <w:rsid w:val="006C2E8D"/>
    <w:rsid w:val="006D38AF"/>
    <w:rsid w:val="006D49E7"/>
    <w:rsid w:val="006D514C"/>
    <w:rsid w:val="006E0AA2"/>
    <w:rsid w:val="006F77EC"/>
    <w:rsid w:val="007013A7"/>
    <w:rsid w:val="007071A8"/>
    <w:rsid w:val="00707C14"/>
    <w:rsid w:val="007102F8"/>
    <w:rsid w:val="00714470"/>
    <w:rsid w:val="00716EBE"/>
    <w:rsid w:val="00717272"/>
    <w:rsid w:val="007229DA"/>
    <w:rsid w:val="007275A4"/>
    <w:rsid w:val="00735034"/>
    <w:rsid w:val="00746E74"/>
    <w:rsid w:val="00760E4B"/>
    <w:rsid w:val="00761155"/>
    <w:rsid w:val="0076640C"/>
    <w:rsid w:val="00766E34"/>
    <w:rsid w:val="00767C60"/>
    <w:rsid w:val="00772606"/>
    <w:rsid w:val="0077709A"/>
    <w:rsid w:val="007A0661"/>
    <w:rsid w:val="007A1E95"/>
    <w:rsid w:val="007B0C9B"/>
    <w:rsid w:val="007B3EC0"/>
    <w:rsid w:val="007B4203"/>
    <w:rsid w:val="007C1C28"/>
    <w:rsid w:val="007C76F6"/>
    <w:rsid w:val="007D1701"/>
    <w:rsid w:val="007D1E0B"/>
    <w:rsid w:val="007D4524"/>
    <w:rsid w:val="007D5CBF"/>
    <w:rsid w:val="007E0275"/>
    <w:rsid w:val="007E1CA8"/>
    <w:rsid w:val="007E55F0"/>
    <w:rsid w:val="007E69A3"/>
    <w:rsid w:val="007F49FD"/>
    <w:rsid w:val="007F5F9D"/>
    <w:rsid w:val="00803D20"/>
    <w:rsid w:val="0080639C"/>
    <w:rsid w:val="00807CDC"/>
    <w:rsid w:val="00816322"/>
    <w:rsid w:val="00821526"/>
    <w:rsid w:val="0082470D"/>
    <w:rsid w:val="00825D73"/>
    <w:rsid w:val="00834AC0"/>
    <w:rsid w:val="00834D6F"/>
    <w:rsid w:val="008351ED"/>
    <w:rsid w:val="008403E8"/>
    <w:rsid w:val="0084150F"/>
    <w:rsid w:val="00841714"/>
    <w:rsid w:val="00842F23"/>
    <w:rsid w:val="00877FA3"/>
    <w:rsid w:val="008808D4"/>
    <w:rsid w:val="00882A5B"/>
    <w:rsid w:val="00883AF6"/>
    <w:rsid w:val="00892767"/>
    <w:rsid w:val="0089455A"/>
    <w:rsid w:val="00896876"/>
    <w:rsid w:val="00896EBE"/>
    <w:rsid w:val="008A1224"/>
    <w:rsid w:val="008A51C2"/>
    <w:rsid w:val="008A5AE3"/>
    <w:rsid w:val="008B04F0"/>
    <w:rsid w:val="008B30FB"/>
    <w:rsid w:val="008C7E74"/>
    <w:rsid w:val="008D6FD3"/>
    <w:rsid w:val="008D7974"/>
    <w:rsid w:val="008E7C99"/>
    <w:rsid w:val="008F2DB6"/>
    <w:rsid w:val="009039FD"/>
    <w:rsid w:val="00912DB4"/>
    <w:rsid w:val="0091452E"/>
    <w:rsid w:val="00916C9D"/>
    <w:rsid w:val="009217C2"/>
    <w:rsid w:val="00931AB0"/>
    <w:rsid w:val="00932025"/>
    <w:rsid w:val="00936D8F"/>
    <w:rsid w:val="009603E3"/>
    <w:rsid w:val="00960B0D"/>
    <w:rsid w:val="0096318B"/>
    <w:rsid w:val="0096489D"/>
    <w:rsid w:val="00973D29"/>
    <w:rsid w:val="00974D34"/>
    <w:rsid w:val="00982299"/>
    <w:rsid w:val="00985209"/>
    <w:rsid w:val="009926FF"/>
    <w:rsid w:val="0099536D"/>
    <w:rsid w:val="009A0942"/>
    <w:rsid w:val="009A3345"/>
    <w:rsid w:val="009A56F3"/>
    <w:rsid w:val="009B3E81"/>
    <w:rsid w:val="009B5C0B"/>
    <w:rsid w:val="009B604E"/>
    <w:rsid w:val="009B75CD"/>
    <w:rsid w:val="009C02E9"/>
    <w:rsid w:val="009C166C"/>
    <w:rsid w:val="009C65D4"/>
    <w:rsid w:val="009D3CC3"/>
    <w:rsid w:val="009D465B"/>
    <w:rsid w:val="009D60D3"/>
    <w:rsid w:val="009D78D2"/>
    <w:rsid w:val="009D7DA4"/>
    <w:rsid w:val="009E049D"/>
    <w:rsid w:val="009E2E6F"/>
    <w:rsid w:val="009E583D"/>
    <w:rsid w:val="00A01902"/>
    <w:rsid w:val="00A20CAC"/>
    <w:rsid w:val="00A2652D"/>
    <w:rsid w:val="00A26741"/>
    <w:rsid w:val="00A301CA"/>
    <w:rsid w:val="00A33464"/>
    <w:rsid w:val="00A37467"/>
    <w:rsid w:val="00A41807"/>
    <w:rsid w:val="00A51AAD"/>
    <w:rsid w:val="00A541FA"/>
    <w:rsid w:val="00A57A56"/>
    <w:rsid w:val="00A75327"/>
    <w:rsid w:val="00A75D93"/>
    <w:rsid w:val="00A82709"/>
    <w:rsid w:val="00A8372D"/>
    <w:rsid w:val="00A92CF5"/>
    <w:rsid w:val="00A96BAC"/>
    <w:rsid w:val="00AA053D"/>
    <w:rsid w:val="00AA2DDA"/>
    <w:rsid w:val="00AA5AC1"/>
    <w:rsid w:val="00AB0840"/>
    <w:rsid w:val="00AB7DA7"/>
    <w:rsid w:val="00AC321D"/>
    <w:rsid w:val="00AC6DF1"/>
    <w:rsid w:val="00AD19B9"/>
    <w:rsid w:val="00AD2AEB"/>
    <w:rsid w:val="00AD4077"/>
    <w:rsid w:val="00AE318F"/>
    <w:rsid w:val="00AE3DA8"/>
    <w:rsid w:val="00AF049F"/>
    <w:rsid w:val="00AF37FC"/>
    <w:rsid w:val="00AF5151"/>
    <w:rsid w:val="00B05E88"/>
    <w:rsid w:val="00B06433"/>
    <w:rsid w:val="00B117F6"/>
    <w:rsid w:val="00B12920"/>
    <w:rsid w:val="00B14E01"/>
    <w:rsid w:val="00B21891"/>
    <w:rsid w:val="00B220EC"/>
    <w:rsid w:val="00B26186"/>
    <w:rsid w:val="00B327EF"/>
    <w:rsid w:val="00B53BFF"/>
    <w:rsid w:val="00B5552F"/>
    <w:rsid w:val="00B56A3A"/>
    <w:rsid w:val="00B76E90"/>
    <w:rsid w:val="00B77C12"/>
    <w:rsid w:val="00B80043"/>
    <w:rsid w:val="00B84A42"/>
    <w:rsid w:val="00B9205B"/>
    <w:rsid w:val="00B96CE3"/>
    <w:rsid w:val="00BA1685"/>
    <w:rsid w:val="00BA2167"/>
    <w:rsid w:val="00BA34B4"/>
    <w:rsid w:val="00BA4A21"/>
    <w:rsid w:val="00BB003F"/>
    <w:rsid w:val="00BB691E"/>
    <w:rsid w:val="00BC1342"/>
    <w:rsid w:val="00BD22AD"/>
    <w:rsid w:val="00BF2D3A"/>
    <w:rsid w:val="00C213EC"/>
    <w:rsid w:val="00C26E29"/>
    <w:rsid w:val="00C37B8A"/>
    <w:rsid w:val="00C42BC4"/>
    <w:rsid w:val="00C4430D"/>
    <w:rsid w:val="00C455B6"/>
    <w:rsid w:val="00C60965"/>
    <w:rsid w:val="00C61211"/>
    <w:rsid w:val="00C633E0"/>
    <w:rsid w:val="00C63C13"/>
    <w:rsid w:val="00C66E73"/>
    <w:rsid w:val="00C71E2B"/>
    <w:rsid w:val="00C7650C"/>
    <w:rsid w:val="00C8646D"/>
    <w:rsid w:val="00C91F38"/>
    <w:rsid w:val="00CB523F"/>
    <w:rsid w:val="00CC2D16"/>
    <w:rsid w:val="00CC60DF"/>
    <w:rsid w:val="00CE2F4E"/>
    <w:rsid w:val="00CF2CCC"/>
    <w:rsid w:val="00D014E1"/>
    <w:rsid w:val="00D061FF"/>
    <w:rsid w:val="00D0701E"/>
    <w:rsid w:val="00D1130B"/>
    <w:rsid w:val="00D131EC"/>
    <w:rsid w:val="00D1453D"/>
    <w:rsid w:val="00D321F9"/>
    <w:rsid w:val="00D33164"/>
    <w:rsid w:val="00D40936"/>
    <w:rsid w:val="00D47DD2"/>
    <w:rsid w:val="00D52267"/>
    <w:rsid w:val="00D5631B"/>
    <w:rsid w:val="00D57E69"/>
    <w:rsid w:val="00D60EE4"/>
    <w:rsid w:val="00D6546E"/>
    <w:rsid w:val="00D7517A"/>
    <w:rsid w:val="00D83E1E"/>
    <w:rsid w:val="00D85FD7"/>
    <w:rsid w:val="00D94442"/>
    <w:rsid w:val="00D95889"/>
    <w:rsid w:val="00DC170E"/>
    <w:rsid w:val="00DC18DC"/>
    <w:rsid w:val="00DD3E7E"/>
    <w:rsid w:val="00DD515F"/>
    <w:rsid w:val="00DD59E4"/>
    <w:rsid w:val="00DE3DC2"/>
    <w:rsid w:val="00DE49B6"/>
    <w:rsid w:val="00DF2F8C"/>
    <w:rsid w:val="00DF42CC"/>
    <w:rsid w:val="00E01826"/>
    <w:rsid w:val="00E023B5"/>
    <w:rsid w:val="00E02998"/>
    <w:rsid w:val="00E11BD8"/>
    <w:rsid w:val="00E25453"/>
    <w:rsid w:val="00E33169"/>
    <w:rsid w:val="00E34108"/>
    <w:rsid w:val="00E40941"/>
    <w:rsid w:val="00E51130"/>
    <w:rsid w:val="00E560B0"/>
    <w:rsid w:val="00E56B79"/>
    <w:rsid w:val="00E574AC"/>
    <w:rsid w:val="00E64FDE"/>
    <w:rsid w:val="00E6528C"/>
    <w:rsid w:val="00E73EEA"/>
    <w:rsid w:val="00E81738"/>
    <w:rsid w:val="00E90063"/>
    <w:rsid w:val="00E94364"/>
    <w:rsid w:val="00E956F3"/>
    <w:rsid w:val="00E95CC3"/>
    <w:rsid w:val="00E962F1"/>
    <w:rsid w:val="00E97EC0"/>
    <w:rsid w:val="00EA2F8B"/>
    <w:rsid w:val="00EA71BF"/>
    <w:rsid w:val="00EB3388"/>
    <w:rsid w:val="00EB498B"/>
    <w:rsid w:val="00EC6A3E"/>
    <w:rsid w:val="00ED4245"/>
    <w:rsid w:val="00EF0510"/>
    <w:rsid w:val="00EF4D54"/>
    <w:rsid w:val="00EF4FD0"/>
    <w:rsid w:val="00EF5ED8"/>
    <w:rsid w:val="00EF6910"/>
    <w:rsid w:val="00F01F2D"/>
    <w:rsid w:val="00F05E2C"/>
    <w:rsid w:val="00F202A2"/>
    <w:rsid w:val="00F23E04"/>
    <w:rsid w:val="00F23FFD"/>
    <w:rsid w:val="00F32007"/>
    <w:rsid w:val="00F34002"/>
    <w:rsid w:val="00F42272"/>
    <w:rsid w:val="00F5442D"/>
    <w:rsid w:val="00F55F4A"/>
    <w:rsid w:val="00F57CDA"/>
    <w:rsid w:val="00F60856"/>
    <w:rsid w:val="00F7249D"/>
    <w:rsid w:val="00F7274D"/>
    <w:rsid w:val="00F75ABC"/>
    <w:rsid w:val="00F80087"/>
    <w:rsid w:val="00F924EB"/>
    <w:rsid w:val="00F95333"/>
    <w:rsid w:val="00F965D9"/>
    <w:rsid w:val="00F979AA"/>
    <w:rsid w:val="00FA0C58"/>
    <w:rsid w:val="00FA11BE"/>
    <w:rsid w:val="00FA1911"/>
    <w:rsid w:val="00FA5997"/>
    <w:rsid w:val="00FB2D96"/>
    <w:rsid w:val="00FB2FFB"/>
    <w:rsid w:val="00FC2800"/>
    <w:rsid w:val="00FC4E74"/>
    <w:rsid w:val="00FD18A7"/>
    <w:rsid w:val="00FF445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6646e"/>
    </o:shapedefaults>
    <o:shapelayout v:ext="edit">
      <o:idmap v:ext="edit" data="1"/>
    </o:shapelayout>
  </w:shapeDefaults>
  <w:doNotEmbedSmartTags/>
  <w:decimalSymbol w:val="."/>
  <w:listSeparator w:val=","/>
  <w14:docId w14:val="5A8ECCAF"/>
  <w15:docId w15:val="{69F146A5-4577-431B-95F9-FFD808BB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526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9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6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1D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149B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149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ewsletterHeading">
    <w:name w:val="Newsletter Heading"/>
    <w:basedOn w:val="Normal"/>
    <w:qFormat/>
    <w:rsid w:val="001149B1"/>
    <w:rPr>
      <w:rFonts w:asciiTheme="majorHAnsi" w:hAnsiTheme="majorHAnsi"/>
      <w:b/>
      <w:color w:val="FFFFFF" w:themeColor="background1"/>
      <w:sz w:val="62"/>
    </w:rPr>
  </w:style>
  <w:style w:type="paragraph" w:customStyle="1" w:styleId="NewsletterSubhead">
    <w:name w:val="Newsletter Subhead"/>
    <w:basedOn w:val="Normal"/>
    <w:qFormat/>
    <w:rsid w:val="001149B1"/>
    <w:rPr>
      <w:color w:val="FFFFFF" w:themeColor="background1"/>
      <w:sz w:val="26"/>
    </w:rPr>
  </w:style>
  <w:style w:type="paragraph" w:customStyle="1" w:styleId="NewsletterHeadline">
    <w:name w:val="Newsletter Headline"/>
    <w:basedOn w:val="Normal"/>
    <w:qFormat/>
    <w:rsid w:val="00760E4B"/>
    <w:rPr>
      <w:rFonts w:asciiTheme="majorHAnsi" w:hAnsiTheme="majorHAnsi"/>
      <w:b/>
      <w:sz w:val="32"/>
    </w:rPr>
  </w:style>
  <w:style w:type="paragraph" w:customStyle="1" w:styleId="NewsletterBody">
    <w:name w:val="Newsletter Body"/>
    <w:basedOn w:val="Normal"/>
    <w:qFormat/>
    <w:rsid w:val="00F7274D"/>
    <w:pPr>
      <w:spacing w:after="200"/>
      <w:jc w:val="both"/>
    </w:pPr>
    <w:rPr>
      <w:color w:val="000000"/>
      <w:sz w:val="22"/>
    </w:rPr>
  </w:style>
  <w:style w:type="paragraph" w:customStyle="1" w:styleId="WhiteText">
    <w:name w:val="White Text"/>
    <w:basedOn w:val="Normal"/>
    <w:qFormat/>
    <w:rsid w:val="00D014E1"/>
    <w:rPr>
      <w:color w:val="FFFFFF" w:themeColor="background1"/>
      <w:sz w:val="20"/>
    </w:rPr>
  </w:style>
  <w:style w:type="paragraph" w:customStyle="1" w:styleId="CompanyName">
    <w:name w:val="Company Name"/>
    <w:basedOn w:val="NewsletterHeading"/>
    <w:qFormat/>
    <w:rsid w:val="003B57E6"/>
    <w:rPr>
      <w:sz w:val="52"/>
      <w:szCs w:val="52"/>
    </w:rPr>
  </w:style>
  <w:style w:type="paragraph" w:customStyle="1" w:styleId="NewsletterDate">
    <w:name w:val="Newsletter Date"/>
    <w:basedOn w:val="WhiteText"/>
    <w:qFormat/>
    <w:rsid w:val="00FA5997"/>
    <w:pPr>
      <w:jc w:val="right"/>
    </w:pPr>
  </w:style>
  <w:style w:type="paragraph" w:customStyle="1" w:styleId="Smallprint">
    <w:name w:val="Small print"/>
    <w:basedOn w:val="NewsletterBody"/>
    <w:qFormat/>
    <w:rsid w:val="006D49E7"/>
    <w:pPr>
      <w:jc w:val="right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F42272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190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902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190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0190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139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26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2606"/>
    <w:rPr>
      <w:rFonts w:ascii="Courier New" w:eastAsia="Times New Roman" w:hAnsi="Courier New" w:cs="Courier New"/>
      <w:lang w:val="en-IN" w:eastAsia="en-I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6C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5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9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oilnwine.us10.list-manage.com/vcard?u=79fc4e260da2611c688c7342f&amp;id=13b9cf5c5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sil\AppData\Roaming\Microsoft\Templates\Weekly%20news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74D66505E53447BBB9ADE4DA7BD6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2E98F-84B0-4780-9539-F3A9E9887F91}"/>
      </w:docPartPr>
      <w:docPartBody>
        <w:p w:rsidR="00E232CC" w:rsidRDefault="00E56C73">
          <w:pPr>
            <w:pStyle w:val="974D66505E53447BBB9ADE4DA7BD6ABA"/>
          </w:pPr>
          <w:r w:rsidRPr="00C1212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altName w:val="DokChampa"/>
    <w:charset w:val="00"/>
    <w:family w:val="auto"/>
    <w:pitch w:val="variable"/>
    <w:sig w:usb0="03000000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C73"/>
    <w:rsid w:val="00024656"/>
    <w:rsid w:val="00030FFE"/>
    <w:rsid w:val="00062D66"/>
    <w:rsid w:val="00064208"/>
    <w:rsid w:val="00075E45"/>
    <w:rsid w:val="00086FCD"/>
    <w:rsid w:val="000C0600"/>
    <w:rsid w:val="000C6828"/>
    <w:rsid w:val="001111F0"/>
    <w:rsid w:val="00115466"/>
    <w:rsid w:val="00142762"/>
    <w:rsid w:val="00142AEC"/>
    <w:rsid w:val="00143EB3"/>
    <w:rsid w:val="00161F4D"/>
    <w:rsid w:val="001654F9"/>
    <w:rsid w:val="00184AF9"/>
    <w:rsid w:val="001B308E"/>
    <w:rsid w:val="001D5AEA"/>
    <w:rsid w:val="001D5E87"/>
    <w:rsid w:val="001E4F27"/>
    <w:rsid w:val="001E5445"/>
    <w:rsid w:val="00221088"/>
    <w:rsid w:val="00252D8E"/>
    <w:rsid w:val="002745B4"/>
    <w:rsid w:val="002A2F54"/>
    <w:rsid w:val="002B1F2A"/>
    <w:rsid w:val="003160DD"/>
    <w:rsid w:val="0034175C"/>
    <w:rsid w:val="00370FBF"/>
    <w:rsid w:val="003812E1"/>
    <w:rsid w:val="003A5AA9"/>
    <w:rsid w:val="00400124"/>
    <w:rsid w:val="00400E11"/>
    <w:rsid w:val="00401FE9"/>
    <w:rsid w:val="00406BDE"/>
    <w:rsid w:val="0041766D"/>
    <w:rsid w:val="004562E0"/>
    <w:rsid w:val="004661D2"/>
    <w:rsid w:val="004D5F30"/>
    <w:rsid w:val="005013E6"/>
    <w:rsid w:val="005027F3"/>
    <w:rsid w:val="00532AA9"/>
    <w:rsid w:val="005364CA"/>
    <w:rsid w:val="00563BFE"/>
    <w:rsid w:val="005778ED"/>
    <w:rsid w:val="0059570F"/>
    <w:rsid w:val="005C0EB1"/>
    <w:rsid w:val="005D2E70"/>
    <w:rsid w:val="005E277A"/>
    <w:rsid w:val="00613FB0"/>
    <w:rsid w:val="0061631E"/>
    <w:rsid w:val="006427C2"/>
    <w:rsid w:val="00692256"/>
    <w:rsid w:val="00695423"/>
    <w:rsid w:val="006A30FB"/>
    <w:rsid w:val="006B4296"/>
    <w:rsid w:val="006D7C1D"/>
    <w:rsid w:val="006F7671"/>
    <w:rsid w:val="00731A59"/>
    <w:rsid w:val="00744DD2"/>
    <w:rsid w:val="007569BC"/>
    <w:rsid w:val="007830CF"/>
    <w:rsid w:val="00785634"/>
    <w:rsid w:val="00791E69"/>
    <w:rsid w:val="007C1667"/>
    <w:rsid w:val="007D1BD9"/>
    <w:rsid w:val="007D1C39"/>
    <w:rsid w:val="0080682C"/>
    <w:rsid w:val="00836525"/>
    <w:rsid w:val="00871833"/>
    <w:rsid w:val="00880D51"/>
    <w:rsid w:val="00897700"/>
    <w:rsid w:val="008A715A"/>
    <w:rsid w:val="0094430A"/>
    <w:rsid w:val="00972111"/>
    <w:rsid w:val="00997A1D"/>
    <w:rsid w:val="009B7817"/>
    <w:rsid w:val="00A16EBC"/>
    <w:rsid w:val="00A6483E"/>
    <w:rsid w:val="00A675AA"/>
    <w:rsid w:val="00AC2A13"/>
    <w:rsid w:val="00AD123C"/>
    <w:rsid w:val="00AE2D6B"/>
    <w:rsid w:val="00AF391E"/>
    <w:rsid w:val="00B1051C"/>
    <w:rsid w:val="00B63271"/>
    <w:rsid w:val="00B73EC1"/>
    <w:rsid w:val="00BB1F7E"/>
    <w:rsid w:val="00BD4CDB"/>
    <w:rsid w:val="00C318D0"/>
    <w:rsid w:val="00C36F95"/>
    <w:rsid w:val="00C60F00"/>
    <w:rsid w:val="00C90180"/>
    <w:rsid w:val="00C96FE4"/>
    <w:rsid w:val="00CB4982"/>
    <w:rsid w:val="00D338A0"/>
    <w:rsid w:val="00D62FDE"/>
    <w:rsid w:val="00DA355B"/>
    <w:rsid w:val="00DC41BB"/>
    <w:rsid w:val="00DF7BBE"/>
    <w:rsid w:val="00E22665"/>
    <w:rsid w:val="00E232CC"/>
    <w:rsid w:val="00E30F25"/>
    <w:rsid w:val="00E407CE"/>
    <w:rsid w:val="00E56C73"/>
    <w:rsid w:val="00E6291C"/>
    <w:rsid w:val="00F01144"/>
    <w:rsid w:val="00F06801"/>
    <w:rsid w:val="00F211AF"/>
    <w:rsid w:val="00F331DC"/>
    <w:rsid w:val="00F33339"/>
    <w:rsid w:val="00F43DD1"/>
    <w:rsid w:val="00F61EC3"/>
    <w:rsid w:val="00F81BB9"/>
    <w:rsid w:val="00FC1C0B"/>
    <w:rsid w:val="00FC2D7D"/>
    <w:rsid w:val="00FD184E"/>
    <w:rsid w:val="00FE4599"/>
    <w:rsid w:val="00FE6DE6"/>
    <w:rsid w:val="00FF0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308E"/>
    <w:rPr>
      <w:color w:val="808080"/>
    </w:rPr>
  </w:style>
  <w:style w:type="paragraph" w:customStyle="1" w:styleId="974D66505E53447BBB9ADE4DA7BD6ABA">
    <w:name w:val="974D66505E53447BBB9ADE4DA7BD6ABA"/>
    <w:rsid w:val="001B30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2100-01-01T00:00:00+00:00</AssetExpire>
    <IntlLangReviewDate xmlns="4873beb7-5857-4685-be1f-d57550cc96cc" xsi:nil="true"/>
    <SubmitterId xmlns="4873beb7-5857-4685-be1f-d57550cc96cc" xsi:nil="true"/>
    <IntlLangReview xmlns="4873beb7-5857-4685-be1f-d57550cc96cc" xsi:nil="true"/>
    <EditorialStatus xmlns="4873beb7-5857-4685-be1f-d57550cc96cc" xsi:nil="true"/>
    <OriginAsset xmlns="4873beb7-5857-4685-be1f-d57550cc96cc" xsi:nil="true"/>
    <Markets xmlns="4873beb7-5857-4685-be1f-d57550cc96cc"/>
    <AcquiredFrom xmlns="4873beb7-5857-4685-be1f-d57550cc96cc" xsi:nil="true"/>
    <AssetStart xmlns="4873beb7-5857-4685-be1f-d57550cc96cc">2009-05-30T21:55:59+00:00</AssetStart>
    <PublishStatusLookup xmlns="4873beb7-5857-4685-be1f-d57550cc96cc">
      <Value>273741</Value>
      <Value>1305776</Value>
    </PublishStatusLookup>
    <MarketSpecific xmlns="4873beb7-5857-4685-be1f-d57550cc96cc" xsi:nil="true"/>
    <APAuthor xmlns="4873beb7-5857-4685-be1f-d57550cc96cc">
      <UserInfo>
        <DisplayName/>
        <AccountId>191</AccountId>
        <AccountType/>
      </UserInfo>
    </APAuthor>
    <IntlLangReviewer xmlns="4873beb7-5857-4685-be1f-d57550cc96cc" xsi:nil="true"/>
    <CSXSubmissionDate xmlns="4873beb7-5857-4685-be1f-d57550cc96cc" xsi:nil="true"/>
    <NumericId xmlns="4873beb7-5857-4685-be1f-d57550cc96cc">-1</NumericId>
    <ParentAssetId xmlns="4873beb7-5857-4685-be1f-d57550cc96cc" xsi:nil="true"/>
    <OriginalSourceMarket xmlns="4873beb7-5857-4685-be1f-d57550cc96cc" xsi:nil="true"/>
    <ApprovalStatus xmlns="4873beb7-5857-4685-be1f-d57550cc96cc">InProgress</ApprovalStatus>
    <SourceTitle xmlns="4873beb7-5857-4685-be1f-d57550cc96cc">Newsletter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TemplateStatus xmlns="4873beb7-5857-4685-be1f-d57550cc96cc">Complete</TemplateStatus>
    <OutputCachingOn xmlns="4873beb7-5857-4685-be1f-d57550cc96cc">false</OutputCachingOn>
    <IsSearchable xmlns="4873beb7-5857-4685-be1f-d57550cc96cc">false</IsSearchable>
    <HandoffToMSDN xmlns="4873beb7-5857-4685-be1f-d57550cc96cc" xsi:nil="true"/>
    <UALocRecommendation xmlns="4873beb7-5857-4685-be1f-d57550cc96cc">Never Localize</UALocRecommendation>
    <UALocComments xmlns="4873beb7-5857-4685-be1f-d57550cc96cc" xsi:nil="true"/>
    <ShowIn xmlns="4873beb7-5857-4685-be1f-d57550cc96cc">Show everywhere</ShowIn>
    <ThumbnailAssetId xmlns="4873beb7-5857-4685-be1f-d57550cc96cc" xsi:nil="true"/>
    <ContentItem xmlns="4873beb7-5857-4685-be1f-d57550cc96cc" xsi:nil="true"/>
    <LastModifiedDateTime xmlns="4873beb7-5857-4685-be1f-d57550cc96cc" xsi:nil="true"/>
    <ClipArtFilename xmlns="4873beb7-5857-4685-be1f-d57550cc96cc" xsi:nil="true"/>
    <CSXHash xmlns="4873beb7-5857-4685-be1f-d57550cc96cc" xsi:nil="true"/>
    <DirectSourceMarket xmlns="4873beb7-5857-4685-be1f-d57550cc96cc" xsi:nil="true"/>
    <PlannedPubDate xmlns="4873beb7-5857-4685-be1f-d57550cc96cc" xsi:nil="true"/>
    <ArtSampleDocs xmlns="4873beb7-5857-4685-be1f-d57550cc96cc" xsi:nil="true"/>
    <TrustLevel xmlns="4873beb7-5857-4685-be1f-d57550cc96cc">1 Microsoft Managed Content</TrustLevel>
    <CSXSubmissionMarket xmlns="4873beb7-5857-4685-be1f-d57550cc96cc" xsi:nil="true"/>
    <VoteCount xmlns="4873beb7-5857-4685-be1f-d57550cc96cc" xsi:nil="true"/>
    <BusinessGroup xmlns="4873beb7-5857-4685-be1f-d57550cc96cc" xsi:nil="true"/>
    <TimesCloned xmlns="4873beb7-5857-4685-be1f-d57550cc96cc" xsi:nil="true"/>
    <AverageRating xmlns="4873beb7-5857-4685-be1f-d57550cc96cc" xsi:nil="true"/>
    <Provider xmlns="4873beb7-5857-4685-be1f-d57550cc96cc">EY006220130</Provider>
    <UACurrentWords xmlns="4873beb7-5857-4685-be1f-d57550cc96cc">0</UACurrentWords>
    <AssetId xmlns="4873beb7-5857-4685-be1f-d57550cc96cc">TP010336027</AssetId>
    <APEditor xmlns="4873beb7-5857-4685-be1f-d57550cc96cc">
      <UserInfo>
        <DisplayName/>
        <AccountId>92</AccountId>
        <AccountType/>
      </UserInfo>
    </APEditor>
    <DSATActionTaken xmlns="4873beb7-5857-4685-be1f-d57550cc96cc" xsi:nil="true"/>
    <IsDeleted xmlns="4873beb7-5857-4685-be1f-d57550cc96cc">false</IsDeleted>
    <PublishTargets xmlns="4873beb7-5857-4685-be1f-d57550cc96cc">OfficeOnline</PublishTargets>
    <ApprovalLog xmlns="4873beb7-5857-4685-be1f-d57550cc96cc" xsi:nil="true"/>
    <BugNumber xmlns="4873beb7-5857-4685-be1f-d57550cc96cc">261</BugNumber>
    <CrawlForDependencies xmlns="4873beb7-5857-4685-be1f-d57550cc96cc">false</CrawlForDependencies>
    <LastHandOff xmlns="4873beb7-5857-4685-be1f-d57550cc96cc" xsi:nil="true"/>
    <Milestone xmlns="4873beb7-5857-4685-be1f-d57550cc96cc" xsi:nil="true"/>
    <UANotes xmlns="4873beb7-5857-4685-be1f-d57550cc96cc" xsi:nil="true"/>
    <PrimaryImageGen xmlns="4873beb7-5857-4685-be1f-d57550cc96cc">true</PrimaryImageGen>
    <TPFriendlyName xmlns="4873beb7-5857-4685-be1f-d57550cc96cc">Newsletter</TPFriendlyName>
    <OpenTemplate xmlns="4873beb7-5857-4685-be1f-d57550cc96cc">true</OpenTemplate>
    <TPInstallLocation xmlns="4873beb7-5857-4685-be1f-d57550cc96cc">{My Templates}</TPInstallLocation>
    <TPCommandLine xmlns="4873beb7-5857-4685-be1f-d57550cc96cc">{WD} /f {FilePath}</TPCommandLine>
    <TPAppVersion xmlns="4873beb7-5857-4685-be1f-d57550cc96cc">12</TPAppVersion>
    <TPLaunchHelpLinkType xmlns="4873beb7-5857-4685-be1f-d57550cc96cc">Template</TPLaunchHelpLinkType>
    <TPLaunchHelpLink xmlns="4873beb7-5857-4685-be1f-d57550cc96cc" xsi:nil="true"/>
    <TPApplication xmlns="4873beb7-5857-4685-be1f-d57550cc96cc">Word</TPApplication>
    <TPNamespace xmlns="4873beb7-5857-4685-be1f-d57550cc96cc">WINWORD</TPNamespace>
    <TPExecutable xmlns="4873beb7-5857-4685-be1f-d57550cc96cc" xsi:nil="true"/>
    <TPComponent xmlns="4873beb7-5857-4685-be1f-d57550cc96cc">WORDFiles</TPComponent>
    <TPClientViewer xmlns="4873beb7-5857-4685-be1f-d57550cc96cc">Microsoft Office Word</TPClientViewer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2007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144889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B96250-407E-40A4-BA71-9F03B03EA852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5F3EF779-630E-41A3-AEF8-C4C8151F22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C0EFFE-5BE7-4130-9C53-D294724637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4AAB18E-102F-4312-81ED-EB9C8FF8F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 newsletter</Template>
  <TotalTime>23</TotalTime>
  <Pages>4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Newsletter</vt:lpstr>
    </vt:vector>
  </TitlesOfParts>
  <Company>McCann Erickson</Company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Newsletter</dc:title>
  <dc:creator>Samuel Joseph</dc:creator>
  <cp:lastModifiedBy>Samuel Joseph</cp:lastModifiedBy>
  <cp:revision>3</cp:revision>
  <cp:lastPrinted>2020-11-25T17:43:00Z</cp:lastPrinted>
  <dcterms:created xsi:type="dcterms:W3CDTF">2020-11-28T18:04:00Z</dcterms:created>
  <dcterms:modified xsi:type="dcterms:W3CDTF">2020-11-28T18:25:00Z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