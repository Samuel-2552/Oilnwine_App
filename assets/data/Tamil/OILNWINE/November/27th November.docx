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3E276E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278B7E4E" w14:textId="77777777" w:rsidR="005A03E0" w:rsidRPr="005A03E0" w:rsidRDefault="005A03E0" w:rsidP="005A03E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A03E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தானியேல்     4:1-36</w:t>
                  </w:r>
                </w:p>
                <w:p w14:paraId="2D793940" w14:textId="77777777" w:rsidR="005A03E0" w:rsidRPr="005A03E0" w:rsidRDefault="005A03E0" w:rsidP="005A03E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A03E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பேதுரு        1:1-21</w:t>
                  </w:r>
                </w:p>
                <w:p w14:paraId="1E960798" w14:textId="77777777" w:rsidR="005A03E0" w:rsidRPr="005A03E0" w:rsidRDefault="005A03E0" w:rsidP="005A03E0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A03E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119:97-112</w:t>
                  </w:r>
                </w:p>
                <w:p w14:paraId="3F50C377" w14:textId="7CAE26A9" w:rsidR="009A0942" w:rsidRPr="007A1E95" w:rsidRDefault="005A03E0" w:rsidP="005A03E0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A03E0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28:17-18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5E0581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739D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="00EF4D5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E276E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E276E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190BB75" w14:textId="4B406AD1" w:rsidR="000F12C3" w:rsidRDefault="003E276E" w:rsidP="00EF4D54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“இதோ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இராக்காலங்களில் கர்த்தருடைய ஆலயத்தில் நிற்கும் கர்த்தரின் ஊழியக்காரரே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நீங்களெல்லாரும் கர்த்தரை ஸ்தோத்திரியுங்கள். உங்கள் கைகளைப் பரிசுத்த ஸ்தலத்திற்கு நேராக எடுத்து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கர்த்தரை ஸ்தோத்திரியுங்கள். வானத்தையும் பூமியையும் உண்டாக்கின கர்த்தர் சீயோனிலிருந்து உன்னை ஆசீர்வதிப்பாராக." (சங் 134: 1-3).  அரண்மனையில் இருந்த தனது அறையிலிருந்து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ஆசாரியராகிய லேவியர்களையும் கர்த்தருடைய ஊழியக்காரர்களையும் தாவீது இரவு முழுவதும் கூடாரத்தில் கிருபாசனத்தைச் சுற்றி நிற்கிறவர்களாகக் காண முடிந்தது. சுற்றிலும் இருளாக இருக்கும்போதும் கர்த்தருடைய வீடு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எரியும் தீப்பந்தங்களின் ஒளியால் ஒளிரும். ஆசாரியர்கள் கர்த்தரைத்  துதித்து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ஆராதித்து அவருடைய பிரசன்னத்தை தேடுவார்கள். "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Come bless the Lord"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என்ற ஆங்கில பாடலின் பின்னணி இதுதான்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இன்றும் கூட நாம் அடிக்கடி தேவனுடைய வீட்டில் இந்த பாடலை பாடுகிறோம். ஆம்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இன்று ஆலயத்தில் கைகளை உயர்த்துகிறோம்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பழைய நாட்களின் பாடகர்களிடம் இருந்த இருதயம் நமக்கு உண்மையில் இருக்கிறதா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?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இரவும் பகலும் ஆராதிக்கிறவர்கள்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கர்த்தரின் பிரசன்னத்தில் நின்றனர். அவர்கள் மேலேயுள்ள வானங்களை தங்கள் துதி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ஆராதனையால் திறந்து வைத்தார்கள். அது அவர்களின் உயர்த்தப்பட்ட கைகளால் பரலோகத்தின் வாசலை திறந்து வைத்திருப்பது போல் இருந்தது!  தன்னுடைய அரண்மனையின் அமைதியிலேயே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தாவீது தனது இருதயத்தில் </w:t>
      </w:r>
      <w:r w:rsidR="00EF4D54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48" style="position:absolute;left:0;text-align:left;margin-left:-4.8pt;margin-top:730.0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மகிழ்ச்சி அடைந்து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நள்ளிரவில் கூடாரத்தில்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நடந்து கொண்டிருந்த எல்லாவற்றிற்கும் நடுவில் இருக்க ஏங்கினார். அவர் கர்த்தருடைய பிராகாரங்களிலும்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பிரசன்னத்திலும்</w:t>
      </w:r>
      <w:r w:rsidR="00EF4D54" w:rsidRPr="00EF4D54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="00EF4D54" w:rsidRPr="00EF4D5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நள்ளிரவில் கூட இருக்க ஏங்கினார்.</w:t>
      </w:r>
    </w:p>
    <w:p w14:paraId="4DCEF4CD" w14:textId="77777777" w:rsidR="0017369E" w:rsidRPr="0010340A" w:rsidRDefault="0017369E" w:rsidP="0017369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37A015EE" w14:textId="71295CC4" w:rsid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AD8AD5C" w14:textId="457F7A7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689EB1E" w14:textId="340DA71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AD07C0C" w14:textId="7B33858A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296ED48" w14:textId="7319973B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37CB957E" w14:textId="1832D246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0B9968D" w14:textId="1AD1983C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75C9F6C2" w14:textId="600C5CD2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5551D74E" w14:textId="3FBD9E35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686B2D0B" w14:textId="72ABFE5F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B4A7A9F" w14:textId="034F0633" w:rsidR="000931F1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09AD7D3D" w14:textId="77777777" w:rsidR="000931F1" w:rsidRPr="009A3345" w:rsidRDefault="000931F1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584CE20C" w:rsidR="006D514C" w:rsidRPr="00CF2CCC" w:rsidRDefault="003E276E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7pt;width:556.9pt;height:26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E90139A" w:rsidR="00E56B79" w:rsidRDefault="003E276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3BD63550" w:rsidR="0010340A" w:rsidRDefault="00EF4D54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EF4D5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ஒன்றிலும் குறைவுள்ளவர்களாயிராமல்</w:t>
      </w:r>
      <w:r w:rsidRPr="00EF4D5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F4D5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பூரணராயும் நிறைவுள்ளவர்களாயும் இருக்கும்படி</w:t>
      </w:r>
      <w:r w:rsidRPr="00EF4D5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F4D5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பொறுமையானது பூரணகிரியை செய்யக்கடவது.</w:t>
      </w:r>
    </w:p>
    <w:p w14:paraId="7AC0C899" w14:textId="18BFA5F6" w:rsidR="0017278E" w:rsidRDefault="00EF4D54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EF4D54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1:4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09E01CE0" w14:textId="77777777" w:rsidR="00AD19B9" w:rsidRDefault="00AD19B9" w:rsidP="00EF0510">
      <w:pPr>
        <w:ind w:right="1676"/>
        <w:rPr>
          <w:sz w:val="40"/>
          <w:szCs w:val="32"/>
          <w:lang w:val="en-IN"/>
        </w:rPr>
      </w:pPr>
    </w:p>
    <w:p w14:paraId="60CBEDA0" w14:textId="3F532871" w:rsidR="00A541FA" w:rsidRDefault="00A541FA" w:rsidP="00A541FA">
      <w:pPr>
        <w:ind w:right="1676"/>
        <w:rPr>
          <w:sz w:val="40"/>
          <w:szCs w:val="32"/>
          <w:lang w:val="en-IN"/>
        </w:rPr>
      </w:pPr>
    </w:p>
    <w:p w14:paraId="7443517D" w14:textId="559A0B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1B6B32B" w14:textId="2904316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0E8A393" w14:textId="17D7FFBE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47ADE7C" w14:textId="08B6194F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CF5B282" w14:textId="08CDF1A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5FBC77FF" w14:textId="5C5453CB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1F6AA3" w14:textId="124ACB8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A166F90" w14:textId="79C2D84D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42F0FEE1" w14:textId="326ECFC9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602627E3" w14:textId="32D50F7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2BE7C67" w14:textId="50B75C26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5570AC1" w14:textId="174445A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7FEC7A75" w14:textId="2E22E3A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B833430" w14:textId="4375DEB8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1BEE050C" w14:textId="1393D1F3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8EA1492" w14:textId="2304383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3EE0766" w14:textId="0D9EB757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1CEC2BA5" w14:textId="014E9FFB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405C21AC" w14:textId="298493E3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5E2A2695" w14:textId="12170809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189BF5F2" w14:textId="77777777" w:rsidR="00EF4D54" w:rsidRDefault="00EF4D54" w:rsidP="00A541FA">
      <w:pPr>
        <w:ind w:right="1676"/>
        <w:rPr>
          <w:sz w:val="40"/>
          <w:szCs w:val="32"/>
          <w:lang w:val="en-IN"/>
        </w:rPr>
      </w:pPr>
    </w:p>
    <w:p w14:paraId="2FB66C83" w14:textId="77777777" w:rsidR="00CC60DF" w:rsidRDefault="00CC60DF" w:rsidP="00A541FA">
      <w:pPr>
        <w:ind w:right="1676"/>
        <w:rPr>
          <w:sz w:val="40"/>
          <w:szCs w:val="32"/>
          <w:lang w:val="en-IN"/>
        </w:rPr>
      </w:pPr>
    </w:p>
    <w:p w14:paraId="788EAB15" w14:textId="400E166F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77F6FAC" w14:textId="6EEC0108" w:rsidR="005A03E0" w:rsidRDefault="005A03E0" w:rsidP="00A541FA">
      <w:pPr>
        <w:ind w:right="1676"/>
        <w:rPr>
          <w:sz w:val="40"/>
          <w:szCs w:val="32"/>
          <w:lang w:val="en-IN"/>
        </w:rPr>
      </w:pPr>
    </w:p>
    <w:p w14:paraId="6EF0914E" w14:textId="77777777" w:rsidR="005A03E0" w:rsidRDefault="005A03E0" w:rsidP="00A541FA">
      <w:pPr>
        <w:ind w:right="1676"/>
        <w:rPr>
          <w:sz w:val="40"/>
          <w:szCs w:val="32"/>
          <w:lang w:val="en-IN"/>
        </w:rPr>
      </w:pPr>
    </w:p>
    <w:p w14:paraId="66A8F2AD" w14:textId="7A72C24B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1F94A338" w14:textId="77777777" w:rsidR="000931F1" w:rsidRDefault="000931F1" w:rsidP="00A541FA">
      <w:pPr>
        <w:ind w:right="1676"/>
        <w:rPr>
          <w:sz w:val="40"/>
          <w:szCs w:val="32"/>
          <w:lang w:val="en-IN"/>
        </w:rPr>
      </w:pPr>
    </w:p>
    <w:p w14:paraId="7D0E232C" w14:textId="77777777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3E276E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0539D" w14:textId="77777777" w:rsidR="003E276E" w:rsidRDefault="003E276E" w:rsidP="00A01902">
      <w:r>
        <w:separator/>
      </w:r>
    </w:p>
  </w:endnote>
  <w:endnote w:type="continuationSeparator" w:id="0">
    <w:p w14:paraId="59EE5200" w14:textId="77777777" w:rsidR="003E276E" w:rsidRDefault="003E276E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9E08A" w14:textId="77777777" w:rsidR="003E276E" w:rsidRDefault="003E276E" w:rsidP="00A01902">
      <w:r>
        <w:separator/>
      </w:r>
    </w:p>
  </w:footnote>
  <w:footnote w:type="continuationSeparator" w:id="0">
    <w:p w14:paraId="4B243386" w14:textId="77777777" w:rsidR="003E276E" w:rsidRDefault="003E276E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E276E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F12C3"/>
    <w:rsid w:val="0010320D"/>
    <w:rsid w:val="0010340A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23AA8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A1677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31DC4"/>
    <w:rsid w:val="00332929"/>
    <w:rsid w:val="00332DFF"/>
    <w:rsid w:val="00342326"/>
    <w:rsid w:val="0034552A"/>
    <w:rsid w:val="00361CF0"/>
    <w:rsid w:val="003650BD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B12"/>
    <w:rsid w:val="003C6B88"/>
    <w:rsid w:val="003D0264"/>
    <w:rsid w:val="003E276E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6C98"/>
    <w:rsid w:val="004E0E6F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A03E0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B7B8F"/>
    <w:rsid w:val="006C052C"/>
    <w:rsid w:val="006C080B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E7C99"/>
    <w:rsid w:val="008F2DB6"/>
    <w:rsid w:val="009039FD"/>
    <w:rsid w:val="00912DB4"/>
    <w:rsid w:val="0091452E"/>
    <w:rsid w:val="00916C9D"/>
    <w:rsid w:val="009217C2"/>
    <w:rsid w:val="00931AB0"/>
    <w:rsid w:val="00932025"/>
    <w:rsid w:val="00936D8F"/>
    <w:rsid w:val="009603E3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0CAC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19B9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B523F"/>
    <w:rsid w:val="00CC2D16"/>
    <w:rsid w:val="00CC60DF"/>
    <w:rsid w:val="00CE2F4E"/>
    <w:rsid w:val="00CF2CCC"/>
    <w:rsid w:val="00D014E1"/>
    <w:rsid w:val="00D061FF"/>
    <w:rsid w:val="00D0701E"/>
    <w:rsid w:val="00D1130B"/>
    <w:rsid w:val="00D131EC"/>
    <w:rsid w:val="00D1453D"/>
    <w:rsid w:val="00D321F9"/>
    <w:rsid w:val="00D33164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962F1"/>
    <w:rsid w:val="00E97EC0"/>
    <w:rsid w:val="00EA2F8B"/>
    <w:rsid w:val="00EA71BF"/>
    <w:rsid w:val="00EB3388"/>
    <w:rsid w:val="00EB498B"/>
    <w:rsid w:val="00EC6A3E"/>
    <w:rsid w:val="00ED4245"/>
    <w:rsid w:val="00EF0510"/>
    <w:rsid w:val="00EF4D54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49D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4175C"/>
    <w:rsid w:val="00370FBF"/>
    <w:rsid w:val="003812E1"/>
    <w:rsid w:val="003A5AA9"/>
    <w:rsid w:val="00400124"/>
    <w:rsid w:val="00400E11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71833"/>
    <w:rsid w:val="00880D51"/>
    <w:rsid w:val="00897700"/>
    <w:rsid w:val="008A715A"/>
    <w:rsid w:val="0094430A"/>
    <w:rsid w:val="00972111"/>
    <w:rsid w:val="00997A1D"/>
    <w:rsid w:val="009B7817"/>
    <w:rsid w:val="00A16EBC"/>
    <w:rsid w:val="00A6483E"/>
    <w:rsid w:val="00A675AA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DF7BBE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DD1"/>
    <w:rsid w:val="00F61EC3"/>
    <w:rsid w:val="00F81BB9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2020-11-25T17:43:00Z</cp:lastPrinted>
  <dcterms:created xsi:type="dcterms:W3CDTF">2020-11-26T16:30:00Z</dcterms:created>
  <dcterms:modified xsi:type="dcterms:W3CDTF">2020-11-26T16:30:00Z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