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6A010F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7C45A6C5" w14:textId="77777777" w:rsidR="00B84ACF" w:rsidRPr="00B84ACF" w:rsidRDefault="00B84ACF" w:rsidP="00B84AC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B84AC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தானியேல்     7:1-28</w:t>
                  </w:r>
                </w:p>
                <w:p w14:paraId="171BE06F" w14:textId="77777777" w:rsidR="00B84ACF" w:rsidRPr="00B84ACF" w:rsidRDefault="00B84ACF" w:rsidP="00B84AC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B84AC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 யோவான்     1:1-10</w:t>
                  </w:r>
                </w:p>
                <w:p w14:paraId="237DC862" w14:textId="77777777" w:rsidR="00B84ACF" w:rsidRPr="00B84ACF" w:rsidRDefault="00B84ACF" w:rsidP="00B84AC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B84AC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119:153-176</w:t>
                  </w:r>
                </w:p>
                <w:p w14:paraId="3F50C377" w14:textId="2B7D2B13" w:rsidR="009A0942" w:rsidRPr="007A1E95" w:rsidRDefault="00B84ACF" w:rsidP="00B84ACF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B84AC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28:23-24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6F101A37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3A6583" w:rsidRPr="003A6583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நவம்பர்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0F582D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30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6A010F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6A010F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4DCEF4CD" w14:textId="0AB40676" w:rsidR="0017369E" w:rsidRPr="00B84ACF" w:rsidRDefault="006A010F" w:rsidP="00B84ACF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B84ACF" w:rsidRPr="00B84AC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ஆரம்பகால சீஷர்கள் இயேசுவின் நாமத்திற்காக புறப்பட்டுச் சென்றதை அப்போஸ்தலர் நடபடிகளில் காணலாம். அதாவது</w:t>
      </w:r>
      <w:r w:rsidR="00B84ACF" w:rsidRPr="00B84AC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B84ACF" w:rsidRPr="00B84AC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நாமத்திற்காக அவர்கள் உலகத்திற்குள் புறப்பட்டுச் சென்றார்கள். கர்த்தராகிய இயேசுவின் நாமத்திற்காக  ஜீவிக்கவும் அவருக்கு சேவைச் செய்யவும் புறப்பட்டார்கள்.   “அப்பொழுது அவர்கள் அவனுடைய யோசனைக்கு உடன்பட்டு</w:t>
      </w:r>
      <w:r w:rsidR="00B84ACF" w:rsidRPr="00B84AC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B84ACF" w:rsidRPr="00B84AC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அப்போஸ்தலரை வரவழைத்து</w:t>
      </w:r>
      <w:r w:rsidR="00B84ACF" w:rsidRPr="00B84AC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B84ACF" w:rsidRPr="00B84AC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அடித்து</w:t>
      </w:r>
      <w:r w:rsidR="00B84ACF" w:rsidRPr="00B84AC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B84ACF" w:rsidRPr="00B84AC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இயேசுவின் நாமத்தைக்குறித்துப் பேசக்கூடா</w:t>
      </w:r>
      <w:r w:rsidR="00B84ACF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B84ACF" w:rsidRPr="00B84AC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தென்று கட்டளையிட்டு</w:t>
      </w:r>
      <w:r w:rsidR="00B84ACF" w:rsidRPr="00B84AC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B84ACF" w:rsidRPr="00B84ACF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அவர்களை விடுதலையாக்கினார்கள். அவருடைய நாத்திற்காக துன்பப்படுவதை அவர்கள் மகிழ்ச்சியாகக் </w:t>
      </w:r>
      <w:r w:rsidR="00B84ACF" w:rsidRPr="00B84ACF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கருதினார்கள்</w:t>
      </w:r>
      <w:r w:rsidR="00B84ACF" w:rsidRPr="00B84ACF">
        <w:rPr>
          <w:rFonts w:ascii="Latha" w:hAnsi="Latha" w:cs="Arial Unicode MS"/>
          <w:noProof/>
          <w:sz w:val="52"/>
          <w:szCs w:val="48"/>
          <w:lang w:val="ta-IN"/>
        </w:rPr>
        <w:t>,</w:t>
      </w:r>
      <w:r w:rsidR="00B84ACF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B84ACF" w:rsidRPr="00B84AC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நாமத்துக்காகத் தாங்கள் அவமானமடைவதற்குப் பாத்திரராக எண்ணப்</w:t>
      </w:r>
      <w:r w:rsidR="00B84ACF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B84ACF" w:rsidRPr="00B84AC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பட்டபடியினால்</w:t>
      </w:r>
      <w:r w:rsidR="00B84ACF" w:rsidRPr="00B84AC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B84ACF" w:rsidRPr="00B84AC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சந்தோஷமாய் ஆலோசனைச் சங்கத்தைவிட்டுப் புறப்பட்டுப்போய்</w:t>
      </w:r>
      <w:r w:rsidR="00B84ACF" w:rsidRPr="00B84ACF">
        <w:rPr>
          <w:rFonts w:ascii="Latha" w:hAnsi="Latha" w:cs="Arial Unicode MS"/>
          <w:noProof/>
          <w:sz w:val="52"/>
          <w:szCs w:val="48"/>
          <w:lang w:val="ta-IN"/>
        </w:rPr>
        <w:t xml:space="preserve">," </w:t>
      </w:r>
      <w:r w:rsidR="00B84ACF" w:rsidRPr="00B84AC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என்று அப்போஸ்தலர் 5:40</w:t>
      </w:r>
      <w:r w:rsidR="00B84ACF" w:rsidRPr="00B84ACF">
        <w:rPr>
          <w:rFonts w:ascii="Latha" w:hAnsi="Latha" w:cs="Arial Unicode MS"/>
          <w:noProof/>
          <w:sz w:val="52"/>
          <w:szCs w:val="48"/>
          <w:lang w:val="ta-IN"/>
        </w:rPr>
        <w:t>,</w:t>
      </w:r>
      <w:r w:rsidR="00B84ACF" w:rsidRPr="00B84ACF">
        <w:rPr>
          <w:rFonts w:ascii="Latha" w:hAnsi="Latha" w:cs="Arial Unicode MS"/>
          <w:noProof/>
          <w:sz w:val="52"/>
          <w:szCs w:val="48"/>
          <w:cs/>
          <w:lang w:val="ta-IN" w:bidi="ta-IN"/>
        </w:rPr>
        <w:t>41-ல் நாம் வாசிக்கிறோம். பவுல் மனந்திரும்பின பிறகு கைலாகு கொடுத்து</w:t>
      </w:r>
      <w:r w:rsidR="00B84ACF" w:rsidRPr="00B84AC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B84ACF" w:rsidRPr="00B84AC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அவனைத் தமஸ்குவுக்குக் கூட்டிக்கொண்டுச் சென்றப்போது அனனியாவிடம் கர்த்தர்: "நீ போ</w:t>
      </w:r>
      <w:r w:rsidR="00B84ACF" w:rsidRPr="00B84ACF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B84ACF" w:rsidRPr="00B84AC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அவன் புறஜாதிகளுக்கும்</w:t>
      </w:r>
      <w:r w:rsidR="00B84ACF" w:rsidRPr="00B84AC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B84ACF" w:rsidRPr="00B84AC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ராஜாக்களுக்கும்</w:t>
      </w:r>
      <w:r w:rsidR="00B84ACF" w:rsidRPr="00B84AC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B84ACF" w:rsidRPr="00B84AC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இஸ்ரவேல் புத்திரருக்கும் என்னுடைய நாமத்தை அறிவிக்கிறதற்காக நான் தெரிந்துகொண்ட பாத்திர மாயிருக்கிறான்.” (அப்போஸ்தலர் 9: 15-16). அவருடைய நாமத்திற்காக துன்பப்படுவதற்கு நமக்கு ஒருவித பண்பும் வாழ்க்கை முறையும் இருக்க வேண்டும். "வார்த்தையினாலாவது கிரியையி</w:t>
      </w:r>
      <w:r w:rsidR="00B84ACF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B84ACF" w:rsidRPr="00B84AC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னாலாவது</w:t>
      </w:r>
      <w:r w:rsidR="00B84ACF" w:rsidRPr="00B84AC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B84ACF" w:rsidRPr="00B84AC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நீங்கள் எதைச் செய்தாலும்</w:t>
      </w:r>
      <w:r w:rsidR="00B84ACF" w:rsidRPr="00B84AC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B84ACF" w:rsidRPr="00B84ACF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அதையெல்லாம் கர்த்தராகிய இயேசுவின் </w:t>
      </w:r>
      <w:r w:rsidR="00B84ACF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38" style="position:absolute;left:0;text-align:left;margin-left:-6.3pt;margin-top:730.5pt;width:630pt;height:13.7pt;z-index:25171763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B84ACF" w:rsidRPr="00B84AC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நாமத்தினாலே செய்து</w:t>
      </w:r>
      <w:r w:rsidR="00B84ACF" w:rsidRPr="00B84AC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B84ACF" w:rsidRPr="00B84ACF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அவர் முன்னிலையாகப் பிதாவாகிய தேவனை ஸ்தோத்திரியுங்கள்." என்று </w:t>
      </w:r>
      <w:r w:rsidR="00B84ACF" w:rsidRPr="00B84ACF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வார்த்தை கூறுகிறது (கொலோ 3:17). இது அவருடைய நாமத்திற்காக நம்முடைய பண்பு</w:t>
      </w:r>
      <w:r w:rsidR="00B84ACF" w:rsidRPr="00B84AC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B84ACF" w:rsidRPr="00B84AC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நடத்தை</w:t>
      </w:r>
      <w:r w:rsidR="00B84ACF" w:rsidRPr="00B84AC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B84ACF" w:rsidRPr="00B84AC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ஒழுக்கநெறி</w:t>
      </w:r>
      <w:r w:rsidR="00B84ACF" w:rsidRPr="00B84AC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B84ACF" w:rsidRPr="00B84AC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மனோபாவம் மற்றும் மனநிலை ஆகியவை சரியானதாக இருக்க வேண்டும் என்பதை  குறிக்கிறது. நாம் நம்மில் என்னவாக இருக்கிறோம்</w:t>
      </w:r>
      <w:r w:rsidR="00B84ACF" w:rsidRPr="00B84AC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B84ACF" w:rsidRPr="00B84AC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 உலகில் நாம் எவ்வாறு நடந்துகொள்கிறோம்</w:t>
      </w:r>
      <w:r w:rsidR="00B84ACF" w:rsidRPr="00B84AC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B84ACF" w:rsidRPr="00B84AC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என்பது இயேசுவின் நாமத்தை பாதிக்கிறதாயிருக்கிறது.  அப்போஸ்தலனாகிய பவுல் தனது முந்தைய வழிகளையும் உரிமை களையும் விட்டுவிட்டு அவருடைய நாமத்திற்காக உண்மையிலேயே பாடுபட்டார்.</w:t>
      </w:r>
    </w:p>
    <w:p w14:paraId="37A015EE" w14:textId="71295CC4" w:rsid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5AD8AD5C" w14:textId="457F7A76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689EB1E" w14:textId="340DA71B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0AD07C0C" w14:textId="7B33858A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0296ED48" w14:textId="7319973B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37CB957E" w14:textId="1832D246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70B9968D" w14:textId="1AD1983C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75C9F6C2" w14:textId="600C5CD2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5551D74E" w14:textId="3FBD9E35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686B2D0B" w14:textId="72ABFE5F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B4A7A9F" w14:textId="034F0633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09AD7D3D" w14:textId="77777777" w:rsidR="000931F1" w:rsidRPr="009A3345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584CE20C" w:rsidR="006D514C" w:rsidRPr="00CF2CCC" w:rsidRDefault="006A010F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7.7pt;width:556.9pt;height:216.4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5E90139A" w:rsidR="00E56B79" w:rsidRDefault="006A010F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7EC20835" w14:textId="0F5A9D57" w:rsidR="0010340A" w:rsidRDefault="00B84ACF" w:rsidP="0010340A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</w:pPr>
      <w:r w:rsidRPr="00B84AC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எவனாகிலும் முதல்வனாயிருக்க விரும்பினால் அவன் எல்லாருக்கும் கடையானவனும்</w:t>
      </w:r>
      <w:r w:rsidRPr="00B84AC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B84AC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எல்லாருக்கும் ஊழியக்காரனுமாயிருக்கக்கடவன்</w:t>
      </w:r>
      <w:r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  <w:t>.</w:t>
      </w:r>
    </w:p>
    <w:p w14:paraId="09E01CE0" w14:textId="418A169C" w:rsidR="00AD19B9" w:rsidRPr="00AF049F" w:rsidRDefault="00B84ACF" w:rsidP="00AF049F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B84ACF">
        <w:rPr>
          <w:rFonts w:ascii="Latha" w:hAnsi="Latha" w:cs="Arial Unicode MS"/>
          <w:noProof/>
          <w:sz w:val="48"/>
          <w:szCs w:val="44"/>
          <w:cs/>
          <w:lang w:bidi="ta-IN"/>
        </w:rPr>
        <w:t>மாற்கு 9:35</w:t>
      </w:r>
      <w:r w:rsidR="00C71E2B">
        <w:t>‬</w:t>
      </w:r>
    </w:p>
    <w:p w14:paraId="60CBEDA0" w14:textId="3F532871" w:rsidR="00A541FA" w:rsidRDefault="00A541FA" w:rsidP="00A541FA">
      <w:pPr>
        <w:ind w:right="1676"/>
        <w:rPr>
          <w:sz w:val="40"/>
          <w:szCs w:val="32"/>
          <w:lang w:val="en-IN"/>
        </w:rPr>
      </w:pPr>
    </w:p>
    <w:p w14:paraId="7443517D" w14:textId="559A0B77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4CF5B282" w14:textId="08CDF1A8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5FBC77FF" w14:textId="5C5453CB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2A1F6AA3" w14:textId="124ACB88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6A166F90" w14:textId="79C2D84D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42F0FEE1" w14:textId="326ECFC9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602627E3" w14:textId="32D50F73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32BE7C67" w14:textId="50B75C26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25570AC1" w14:textId="174445A3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7FEC7A75" w14:textId="2E22E3A0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0B833430" w14:textId="4375DEB8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1BEE050C" w14:textId="1393D1F3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28EA1492" w14:textId="2304383B" w:rsidR="000931F1" w:rsidRDefault="000931F1" w:rsidP="00A541FA">
      <w:pPr>
        <w:ind w:right="1676"/>
        <w:rPr>
          <w:sz w:val="40"/>
          <w:szCs w:val="32"/>
          <w:lang w:val="en-IN"/>
        </w:rPr>
      </w:pPr>
    </w:p>
    <w:p w14:paraId="73EE0766" w14:textId="0D9EB757" w:rsidR="00CC60DF" w:rsidRDefault="00CC60DF" w:rsidP="00A541FA">
      <w:pPr>
        <w:ind w:right="1676"/>
        <w:rPr>
          <w:sz w:val="40"/>
          <w:szCs w:val="32"/>
          <w:lang w:val="en-IN"/>
        </w:rPr>
      </w:pPr>
    </w:p>
    <w:p w14:paraId="1CEC2BA5" w14:textId="014E9FFB" w:rsidR="00CC60DF" w:rsidRDefault="00CC60DF" w:rsidP="00A541FA">
      <w:pPr>
        <w:ind w:right="1676"/>
        <w:rPr>
          <w:sz w:val="40"/>
          <w:szCs w:val="32"/>
          <w:lang w:val="en-IN"/>
        </w:rPr>
      </w:pPr>
    </w:p>
    <w:p w14:paraId="405C21AC" w14:textId="298493E3" w:rsidR="00EF4D54" w:rsidRDefault="00EF4D54" w:rsidP="00A541FA">
      <w:pPr>
        <w:ind w:right="1676"/>
        <w:rPr>
          <w:sz w:val="40"/>
          <w:szCs w:val="32"/>
          <w:lang w:val="en-IN"/>
        </w:rPr>
      </w:pPr>
    </w:p>
    <w:p w14:paraId="189BF5F2" w14:textId="77777777" w:rsidR="00EF4D54" w:rsidRDefault="00EF4D54" w:rsidP="00A541FA">
      <w:pPr>
        <w:ind w:right="1676"/>
        <w:rPr>
          <w:sz w:val="40"/>
          <w:szCs w:val="32"/>
          <w:lang w:val="en-IN"/>
        </w:rPr>
      </w:pPr>
    </w:p>
    <w:p w14:paraId="66A8F2AD" w14:textId="7A72C24B" w:rsidR="000931F1" w:rsidRDefault="000931F1" w:rsidP="00A541FA">
      <w:pPr>
        <w:ind w:right="1676"/>
        <w:rPr>
          <w:sz w:val="40"/>
          <w:szCs w:val="32"/>
          <w:lang w:val="en-IN"/>
        </w:rPr>
      </w:pPr>
    </w:p>
    <w:p w14:paraId="7D0E232C" w14:textId="77777777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3664B31E" w14:textId="0EF1796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6A010F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6D54C" w14:textId="77777777" w:rsidR="006A010F" w:rsidRDefault="006A010F" w:rsidP="00A01902">
      <w:r>
        <w:separator/>
      </w:r>
    </w:p>
  </w:endnote>
  <w:endnote w:type="continuationSeparator" w:id="0">
    <w:p w14:paraId="179CCE9C" w14:textId="77777777" w:rsidR="006A010F" w:rsidRDefault="006A010F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F83FE" w14:textId="77777777" w:rsidR="006A010F" w:rsidRDefault="006A010F" w:rsidP="00A01902">
      <w:r>
        <w:separator/>
      </w:r>
    </w:p>
  </w:footnote>
  <w:footnote w:type="continuationSeparator" w:id="0">
    <w:p w14:paraId="427C66A5" w14:textId="77777777" w:rsidR="006A010F" w:rsidRDefault="006A010F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6A010F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F12C3"/>
    <w:rsid w:val="000F582D"/>
    <w:rsid w:val="0010320D"/>
    <w:rsid w:val="0010340A"/>
    <w:rsid w:val="001149B1"/>
    <w:rsid w:val="0012676A"/>
    <w:rsid w:val="00146C3C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3D05"/>
    <w:rsid w:val="001C7C78"/>
    <w:rsid w:val="001D028C"/>
    <w:rsid w:val="001D1F4D"/>
    <w:rsid w:val="001F3521"/>
    <w:rsid w:val="0020224C"/>
    <w:rsid w:val="00204B3B"/>
    <w:rsid w:val="002100DF"/>
    <w:rsid w:val="002115C6"/>
    <w:rsid w:val="0021298D"/>
    <w:rsid w:val="00212BED"/>
    <w:rsid w:val="002144E4"/>
    <w:rsid w:val="002163F7"/>
    <w:rsid w:val="002234C7"/>
    <w:rsid w:val="00223AA8"/>
    <w:rsid w:val="002361FD"/>
    <w:rsid w:val="0023697A"/>
    <w:rsid w:val="00237408"/>
    <w:rsid w:val="002416C0"/>
    <w:rsid w:val="002467FA"/>
    <w:rsid w:val="00250C70"/>
    <w:rsid w:val="00251D5D"/>
    <w:rsid w:val="002555E1"/>
    <w:rsid w:val="00255920"/>
    <w:rsid w:val="00256FBF"/>
    <w:rsid w:val="00257981"/>
    <w:rsid w:val="00262142"/>
    <w:rsid w:val="002739DC"/>
    <w:rsid w:val="00282153"/>
    <w:rsid w:val="00285211"/>
    <w:rsid w:val="0028567A"/>
    <w:rsid w:val="00293A0B"/>
    <w:rsid w:val="002A1677"/>
    <w:rsid w:val="002B736B"/>
    <w:rsid w:val="002C3527"/>
    <w:rsid w:val="002C7194"/>
    <w:rsid w:val="002D0702"/>
    <w:rsid w:val="002D3C20"/>
    <w:rsid w:val="002F29DB"/>
    <w:rsid w:val="002F43C2"/>
    <w:rsid w:val="002F7A7A"/>
    <w:rsid w:val="003118B7"/>
    <w:rsid w:val="00312674"/>
    <w:rsid w:val="0031501C"/>
    <w:rsid w:val="0031769F"/>
    <w:rsid w:val="003249C3"/>
    <w:rsid w:val="00331DC4"/>
    <w:rsid w:val="00332929"/>
    <w:rsid w:val="00332DFF"/>
    <w:rsid w:val="00342326"/>
    <w:rsid w:val="0034552A"/>
    <w:rsid w:val="00361CF0"/>
    <w:rsid w:val="003650BD"/>
    <w:rsid w:val="00367CC7"/>
    <w:rsid w:val="0037033A"/>
    <w:rsid w:val="00382462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E276E"/>
    <w:rsid w:val="003E564B"/>
    <w:rsid w:val="00400743"/>
    <w:rsid w:val="004150C0"/>
    <w:rsid w:val="004159D1"/>
    <w:rsid w:val="00416B17"/>
    <w:rsid w:val="00422B18"/>
    <w:rsid w:val="00426BFE"/>
    <w:rsid w:val="00436A20"/>
    <w:rsid w:val="00443610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6C98"/>
    <w:rsid w:val="004E0E6F"/>
    <w:rsid w:val="004F0B1B"/>
    <w:rsid w:val="004F319F"/>
    <w:rsid w:val="004F343A"/>
    <w:rsid w:val="004F6981"/>
    <w:rsid w:val="005139B1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260A"/>
    <w:rsid w:val="0059570E"/>
    <w:rsid w:val="005A03E0"/>
    <w:rsid w:val="005B13DC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7297"/>
    <w:rsid w:val="006323F6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A010F"/>
    <w:rsid w:val="006A0428"/>
    <w:rsid w:val="006B1157"/>
    <w:rsid w:val="006B75D8"/>
    <w:rsid w:val="006B7B8F"/>
    <w:rsid w:val="006C052C"/>
    <w:rsid w:val="006C080B"/>
    <w:rsid w:val="006C2E8D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5034"/>
    <w:rsid w:val="00746E74"/>
    <w:rsid w:val="00760E4B"/>
    <w:rsid w:val="00761155"/>
    <w:rsid w:val="0076640C"/>
    <w:rsid w:val="00766E34"/>
    <w:rsid w:val="00767C60"/>
    <w:rsid w:val="00772606"/>
    <w:rsid w:val="0077709A"/>
    <w:rsid w:val="007A0661"/>
    <w:rsid w:val="007A1E95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67"/>
    <w:rsid w:val="0089455A"/>
    <w:rsid w:val="00896876"/>
    <w:rsid w:val="00896EBE"/>
    <w:rsid w:val="008A1224"/>
    <w:rsid w:val="008A51C2"/>
    <w:rsid w:val="008A5AE3"/>
    <w:rsid w:val="008B04F0"/>
    <w:rsid w:val="008B30FB"/>
    <w:rsid w:val="008C7E74"/>
    <w:rsid w:val="008D6FD3"/>
    <w:rsid w:val="008D7974"/>
    <w:rsid w:val="008E7C99"/>
    <w:rsid w:val="008F2DB6"/>
    <w:rsid w:val="009039FD"/>
    <w:rsid w:val="00912DB4"/>
    <w:rsid w:val="0091452E"/>
    <w:rsid w:val="00916C9D"/>
    <w:rsid w:val="009217C2"/>
    <w:rsid w:val="00931AB0"/>
    <w:rsid w:val="00932025"/>
    <w:rsid w:val="00936D8F"/>
    <w:rsid w:val="009603E3"/>
    <w:rsid w:val="00960B0D"/>
    <w:rsid w:val="0096318B"/>
    <w:rsid w:val="0096489D"/>
    <w:rsid w:val="00973D29"/>
    <w:rsid w:val="00974D34"/>
    <w:rsid w:val="00982299"/>
    <w:rsid w:val="00985209"/>
    <w:rsid w:val="009926FF"/>
    <w:rsid w:val="0099536D"/>
    <w:rsid w:val="009A0942"/>
    <w:rsid w:val="009A3345"/>
    <w:rsid w:val="009A56F3"/>
    <w:rsid w:val="009B3E81"/>
    <w:rsid w:val="009B5C0B"/>
    <w:rsid w:val="009B604E"/>
    <w:rsid w:val="009B75CD"/>
    <w:rsid w:val="009C02E9"/>
    <w:rsid w:val="009C166C"/>
    <w:rsid w:val="009C65D4"/>
    <w:rsid w:val="009D3CC3"/>
    <w:rsid w:val="009D465B"/>
    <w:rsid w:val="009D60D3"/>
    <w:rsid w:val="009D78D2"/>
    <w:rsid w:val="009D7DA4"/>
    <w:rsid w:val="009E049D"/>
    <w:rsid w:val="009E2E6F"/>
    <w:rsid w:val="009E583D"/>
    <w:rsid w:val="00A01902"/>
    <w:rsid w:val="00A20CAC"/>
    <w:rsid w:val="00A2652D"/>
    <w:rsid w:val="00A26741"/>
    <w:rsid w:val="00A301CA"/>
    <w:rsid w:val="00A33464"/>
    <w:rsid w:val="00A37467"/>
    <w:rsid w:val="00A41807"/>
    <w:rsid w:val="00A51AAD"/>
    <w:rsid w:val="00A541FA"/>
    <w:rsid w:val="00A57A56"/>
    <w:rsid w:val="00A75327"/>
    <w:rsid w:val="00A75D93"/>
    <w:rsid w:val="00A82709"/>
    <w:rsid w:val="00A8372D"/>
    <w:rsid w:val="00A92CF5"/>
    <w:rsid w:val="00A96BAC"/>
    <w:rsid w:val="00AA053D"/>
    <w:rsid w:val="00AA2DDA"/>
    <w:rsid w:val="00AA5AC1"/>
    <w:rsid w:val="00AB0840"/>
    <w:rsid w:val="00AB7DA7"/>
    <w:rsid w:val="00AC321D"/>
    <w:rsid w:val="00AC6DF1"/>
    <w:rsid w:val="00AD19B9"/>
    <w:rsid w:val="00AD2AEB"/>
    <w:rsid w:val="00AD4077"/>
    <w:rsid w:val="00AE318F"/>
    <w:rsid w:val="00AE3DA8"/>
    <w:rsid w:val="00AF049F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213EC"/>
    <w:rsid w:val="00C26E29"/>
    <w:rsid w:val="00C37B8A"/>
    <w:rsid w:val="00C42BC4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B523F"/>
    <w:rsid w:val="00CC2D16"/>
    <w:rsid w:val="00CC60DF"/>
    <w:rsid w:val="00CE2F4E"/>
    <w:rsid w:val="00CF2CCC"/>
    <w:rsid w:val="00D014E1"/>
    <w:rsid w:val="00D061FF"/>
    <w:rsid w:val="00D0701E"/>
    <w:rsid w:val="00D1130B"/>
    <w:rsid w:val="00D131EC"/>
    <w:rsid w:val="00D1453D"/>
    <w:rsid w:val="00D321F9"/>
    <w:rsid w:val="00D33164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D3E7E"/>
    <w:rsid w:val="00DD515F"/>
    <w:rsid w:val="00DD59E4"/>
    <w:rsid w:val="00DE3DC2"/>
    <w:rsid w:val="00DE49B6"/>
    <w:rsid w:val="00DF2F8C"/>
    <w:rsid w:val="00DF42CC"/>
    <w:rsid w:val="00E01826"/>
    <w:rsid w:val="00E023B5"/>
    <w:rsid w:val="00E02998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4FDE"/>
    <w:rsid w:val="00E6528C"/>
    <w:rsid w:val="00E73EEA"/>
    <w:rsid w:val="00E81738"/>
    <w:rsid w:val="00E90063"/>
    <w:rsid w:val="00E94364"/>
    <w:rsid w:val="00E956F3"/>
    <w:rsid w:val="00E95CC3"/>
    <w:rsid w:val="00E962F1"/>
    <w:rsid w:val="00E97EC0"/>
    <w:rsid w:val="00EA2F8B"/>
    <w:rsid w:val="00EA71BF"/>
    <w:rsid w:val="00EB3388"/>
    <w:rsid w:val="00EB498B"/>
    <w:rsid w:val="00EC6A3E"/>
    <w:rsid w:val="00ED4245"/>
    <w:rsid w:val="00EF0510"/>
    <w:rsid w:val="00EF4D54"/>
    <w:rsid w:val="00EF4FD0"/>
    <w:rsid w:val="00EF5ED8"/>
    <w:rsid w:val="00EF6910"/>
    <w:rsid w:val="00F01F2D"/>
    <w:rsid w:val="00F05E2C"/>
    <w:rsid w:val="00F202A2"/>
    <w:rsid w:val="00F23E04"/>
    <w:rsid w:val="00F23FFD"/>
    <w:rsid w:val="00F32007"/>
    <w:rsid w:val="00F34002"/>
    <w:rsid w:val="00F42272"/>
    <w:rsid w:val="00F5442D"/>
    <w:rsid w:val="00F55F4A"/>
    <w:rsid w:val="00F57CDA"/>
    <w:rsid w:val="00F60856"/>
    <w:rsid w:val="00F7249D"/>
    <w:rsid w:val="00F7274D"/>
    <w:rsid w:val="00F75AB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C0600"/>
    <w:rsid w:val="000C6828"/>
    <w:rsid w:val="001111F0"/>
    <w:rsid w:val="00115466"/>
    <w:rsid w:val="00142762"/>
    <w:rsid w:val="00142AEC"/>
    <w:rsid w:val="00143EB3"/>
    <w:rsid w:val="00161F4D"/>
    <w:rsid w:val="001654F9"/>
    <w:rsid w:val="00184AF9"/>
    <w:rsid w:val="001B308E"/>
    <w:rsid w:val="001D5AEA"/>
    <w:rsid w:val="001D5E87"/>
    <w:rsid w:val="001E4F27"/>
    <w:rsid w:val="001E5445"/>
    <w:rsid w:val="00221088"/>
    <w:rsid w:val="00252D8E"/>
    <w:rsid w:val="002745B4"/>
    <w:rsid w:val="002A2F54"/>
    <w:rsid w:val="002B1F2A"/>
    <w:rsid w:val="003160DD"/>
    <w:rsid w:val="0034175C"/>
    <w:rsid w:val="00370FBF"/>
    <w:rsid w:val="003812E1"/>
    <w:rsid w:val="003A5AA9"/>
    <w:rsid w:val="00400124"/>
    <w:rsid w:val="00400E11"/>
    <w:rsid w:val="00401FE9"/>
    <w:rsid w:val="00406BDE"/>
    <w:rsid w:val="0041766D"/>
    <w:rsid w:val="004562E0"/>
    <w:rsid w:val="004661D2"/>
    <w:rsid w:val="004D5F30"/>
    <w:rsid w:val="005013E6"/>
    <w:rsid w:val="005027F3"/>
    <w:rsid w:val="00532AA9"/>
    <w:rsid w:val="005364CA"/>
    <w:rsid w:val="00563BFE"/>
    <w:rsid w:val="005778ED"/>
    <w:rsid w:val="0059570F"/>
    <w:rsid w:val="005C0EB1"/>
    <w:rsid w:val="005D2E70"/>
    <w:rsid w:val="005E277A"/>
    <w:rsid w:val="00613FB0"/>
    <w:rsid w:val="0061631E"/>
    <w:rsid w:val="006427C2"/>
    <w:rsid w:val="00652A54"/>
    <w:rsid w:val="00692256"/>
    <w:rsid w:val="00695423"/>
    <w:rsid w:val="006A30FB"/>
    <w:rsid w:val="006B4296"/>
    <w:rsid w:val="006D7C1D"/>
    <w:rsid w:val="006F7671"/>
    <w:rsid w:val="00731A59"/>
    <w:rsid w:val="00744DD2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71833"/>
    <w:rsid w:val="00880D51"/>
    <w:rsid w:val="00897700"/>
    <w:rsid w:val="008A715A"/>
    <w:rsid w:val="0094430A"/>
    <w:rsid w:val="00972111"/>
    <w:rsid w:val="00997A1D"/>
    <w:rsid w:val="009B7817"/>
    <w:rsid w:val="00A16EBC"/>
    <w:rsid w:val="00A6483E"/>
    <w:rsid w:val="00A675AA"/>
    <w:rsid w:val="00AC2A13"/>
    <w:rsid w:val="00AD123C"/>
    <w:rsid w:val="00AE2D6B"/>
    <w:rsid w:val="00AF391E"/>
    <w:rsid w:val="00B1051C"/>
    <w:rsid w:val="00B63271"/>
    <w:rsid w:val="00B73EC1"/>
    <w:rsid w:val="00BB1F7E"/>
    <w:rsid w:val="00BD4CDB"/>
    <w:rsid w:val="00C318D0"/>
    <w:rsid w:val="00C36F95"/>
    <w:rsid w:val="00C60F00"/>
    <w:rsid w:val="00C90180"/>
    <w:rsid w:val="00C96FE4"/>
    <w:rsid w:val="00CB4982"/>
    <w:rsid w:val="00D338A0"/>
    <w:rsid w:val="00D62FDE"/>
    <w:rsid w:val="00DA355B"/>
    <w:rsid w:val="00DC41BB"/>
    <w:rsid w:val="00DF7BBE"/>
    <w:rsid w:val="00E22665"/>
    <w:rsid w:val="00E232CC"/>
    <w:rsid w:val="00E30F25"/>
    <w:rsid w:val="00E407CE"/>
    <w:rsid w:val="00E56C73"/>
    <w:rsid w:val="00E6291C"/>
    <w:rsid w:val="00F01144"/>
    <w:rsid w:val="00F06801"/>
    <w:rsid w:val="00F211AF"/>
    <w:rsid w:val="00F331DC"/>
    <w:rsid w:val="00F33339"/>
    <w:rsid w:val="00F43DD1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9</TotalTime>
  <Pages>4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2020-11-25T17:43:00Z</cp:lastPrinted>
  <dcterms:created xsi:type="dcterms:W3CDTF">2020-11-29T17:31:00Z</dcterms:created>
  <dcterms:modified xsi:type="dcterms:W3CDTF">2020-11-29T17:39:00Z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