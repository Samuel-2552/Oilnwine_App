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555E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2B88C46E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10:1-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11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:25</w:t>
                  </w:r>
                </w:p>
                <w:p w14:paraId="386E2D02" w14:textId="6472880C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20</w:t>
                  </w:r>
                </w:p>
                <w:p w14:paraId="55EE2F15" w14:textId="4ABD236C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0742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16-36</w:t>
                  </w:r>
                </w:p>
                <w:p w14:paraId="3F50C377" w14:textId="375D99F6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7:1-2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1EF5CEE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C134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555E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555E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A7368BC" w14:textId="77777777" w:rsidR="00BC1342" w:rsidRPr="00BC1342" w:rsidRDefault="002555E1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C1342"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அமைந்திராத மீந்திருப்பவர்களை</w:t>
      </w:r>
      <w:r w:rsidR="00BC1342" w:rsidRPr="00BC13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1342"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சபைக்கு வரும் விசுவாசிகளில் இருந்து எளிதில் வேறுபடுத்தலாம். இந்த மணிநேரத்தில்</w:t>
      </w:r>
      <w:r w:rsidR="00BC1342" w:rsidRPr="00BC13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1342"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கிறிஸ்துவின் ஜீவனை சில தெளிவான வழிகளில் வெளிப்படுத்துகின்றனர். அதன் அறிகுறிகள் தெளிவாக உள்ளது! </w:t>
      </w:r>
    </w:p>
    <w:p w14:paraId="7885CEF5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</w:t>
      </w:r>
    </w:p>
    <w:p w14:paraId="7836CA39" w14:textId="7F14C31D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அமைந்திராத மீந்திருப்பவர்கள்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அடிமையானவர்கள்.  மனிதனால் உருவாக்கப்பட்ட திட்டங்கள் அவர்களுக்கு அருவருப்பானவை. மனிதனின் கையாளுதல்கள் அவர்களுக்கு வெருக்கத்தக்கவையாகும்.</w:t>
      </w:r>
    </w:p>
    <w:p w14:paraId="68F8EC62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0915939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எல்லா மத சடங்காச்சாரங்களையும் வெறுக்கிறார்கள்</w:t>
      </w:r>
      <w:r w:rsidRPr="00BC134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 உண்மையான பசியை வெளிப்படுத்தாத செயல்களை அவர்கள் தவிர்க்கின்றனர்.</w:t>
      </w:r>
    </w:p>
    <w:p w14:paraId="5318AF94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7514B2BB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உற்சாகமற்ற ஆராதனையில் சலிப்பும் சோர்வும் அடைகிறார்கள்.  ஆத்துமாவையும் மனிதனின் மாம்சத்தையும் உற்சாகப்படுத்தவும்</w:t>
      </w:r>
      <w:r w:rsidRPr="00BC13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தூண்டவும் வடிவமைக்கப்பட்ட ஒவ்வொரு வகையான உணர்ச்சி மிகைப்படுத்துதல்களுக்கும் அவர்கள் அஞ்சுகிறார்கள்.</w:t>
      </w:r>
    </w:p>
    <w:p w14:paraId="36199457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0E5C905F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மனித நிகழ்ச்சி நிரல்களுக்கும் திட்டங்களுக்கும் ஒவ்வாமை உள்ளவர்களாய் இருக்கிறார்கள்.</w:t>
      </w:r>
    </w:p>
    <w:p w14:paraId="101B39EC" w14:textId="77777777" w:rsidR="00BC1342" w:rsidRPr="00BC1342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182C83CD" w14:textId="5F47C293" w:rsidR="00E73EEA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5" style="position:absolute;left:0;text-align:left;margin-left:-9.3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BC13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வெளிப்படையான பிரசன்னத்திற்காக அவர்களின் இருதயங்கள் தீவிர வாஞ்சையுடையதாய் இருக்கிறது.</w:t>
      </w:r>
    </w:p>
    <w:p w14:paraId="5F0061D5" w14:textId="77777777" w:rsidR="00BC1342" w:rsidRPr="00E73EEA" w:rsidRDefault="00BC1342" w:rsidP="00BC1342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2555E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93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2555E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00BFC772" w:rsidR="00C455B6" w:rsidRDefault="00BC1342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BC1342">
        <w:rPr>
          <w:rFonts w:ascii="Latha" w:hAnsi="Latha" w:cs="Arial Unicode MS"/>
          <w:noProof/>
          <w:sz w:val="48"/>
          <w:szCs w:val="44"/>
          <w:cs/>
          <w:lang w:bidi="ta-IN"/>
        </w:rPr>
        <w:t>நீங்கள் சொஸ்தமடையும்படிக்கு</w:t>
      </w:r>
      <w:r w:rsidRPr="00BC1342">
        <w:rPr>
          <w:rFonts w:ascii="Latha" w:hAnsi="Latha" w:cs="Arial Unicode MS"/>
          <w:noProof/>
          <w:sz w:val="48"/>
          <w:szCs w:val="44"/>
        </w:rPr>
        <w:t xml:space="preserve">, </w:t>
      </w:r>
      <w:r w:rsidRPr="00BC1342">
        <w:rPr>
          <w:rFonts w:ascii="Latha" w:hAnsi="Latha" w:cs="Arial Unicode MS"/>
          <w:noProof/>
          <w:sz w:val="48"/>
          <w:szCs w:val="44"/>
          <w:cs/>
          <w:lang w:bidi="ta-IN"/>
        </w:rPr>
        <w:t>உங்கள் குற்றங்களை ஒருவருக்கொருவர் அறிக்கையிட்டு</w:t>
      </w:r>
      <w:r w:rsidRPr="00BC1342">
        <w:rPr>
          <w:rFonts w:ascii="Latha" w:hAnsi="Latha" w:cs="Arial Unicode MS"/>
          <w:noProof/>
          <w:sz w:val="48"/>
          <w:szCs w:val="44"/>
        </w:rPr>
        <w:t xml:space="preserve">, </w:t>
      </w:r>
      <w:r w:rsidRPr="00BC1342">
        <w:rPr>
          <w:rFonts w:ascii="Latha" w:hAnsi="Latha" w:cs="Arial Unicode MS"/>
          <w:noProof/>
          <w:sz w:val="48"/>
          <w:szCs w:val="44"/>
          <w:cs/>
          <w:lang w:bidi="ta-IN"/>
        </w:rPr>
        <w:t>ஒருவருக்காக ஒருவர் ஜெபம்பண்ணுங்கள்.</w:t>
      </w:r>
    </w:p>
    <w:p w14:paraId="7AC0C899" w14:textId="394E6FCF" w:rsidR="0017278E" w:rsidRDefault="00BC1342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BC1342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5:16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01F6200" w14:textId="5EFF8539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555E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6E508" w14:textId="77777777" w:rsidR="002555E1" w:rsidRDefault="002555E1" w:rsidP="00A01902">
      <w:r>
        <w:separator/>
      </w:r>
    </w:p>
  </w:endnote>
  <w:endnote w:type="continuationSeparator" w:id="0">
    <w:p w14:paraId="10B3A563" w14:textId="77777777" w:rsidR="002555E1" w:rsidRDefault="002555E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2B27B" w14:textId="77777777" w:rsidR="002555E1" w:rsidRDefault="002555E1" w:rsidP="00A01902">
      <w:r>
        <w:separator/>
      </w:r>
    </w:p>
  </w:footnote>
  <w:footnote w:type="continuationSeparator" w:id="0">
    <w:p w14:paraId="461113C5" w14:textId="77777777" w:rsidR="002555E1" w:rsidRDefault="002555E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555E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C3527"/>
    <w:rsid w:val="002D0702"/>
    <w:rsid w:val="002F29DB"/>
    <w:rsid w:val="002F43C2"/>
    <w:rsid w:val="00312674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C1342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2020-11-02T15:52:00Z</cp:lastPrinted>
  <dcterms:created xsi:type="dcterms:W3CDTF">2020-11-03T17:49:00Z</dcterms:created>
  <dcterms:modified xsi:type="dcterms:W3CDTF">2020-11-03T17:49:00Z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