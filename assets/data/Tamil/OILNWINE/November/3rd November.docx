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1267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72415C9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7:1-9:11</w:t>
                  </w:r>
                  <w:r w:rsidR="009A09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1260839F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</w:p>
                <w:p w14:paraId="55EE2F15" w14:textId="249A5464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  <w:p w14:paraId="3F50C377" w14:textId="6C7D93D0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5EBA6AA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742E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1267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1267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2876137C" w:rsidR="00985209" w:rsidRPr="00C91F38" w:rsidRDefault="00312674" w:rsidP="001C3D0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கல்தேயரின் ஊரை விட்டு வெளியேறியபோது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​​அவருடைய சகோதரனின் மகன் லோத் அவருடன் சென்றார். லோத்தின் வழிகளைப் பார்த்தபோது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​​தேவனின் நோக்கங்களிலும் திட்டங்களிலும் அவரோடு ஒன்றிணைந்து செல்ல முடியாது என்று ஆபிரகாம் உணர்ந்ததான ஒரு காலம் வந்தது. ஒரு பிரிவினை தவிர்க்க முடியாதது என்றும் அதை இனி தள்ளி வைக்கவோ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தாமதப்படுத்தவோ முடியாது என்றும் அவர் உணர்ந்தார். லோத் தேவனைக் காணவும்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கேட்கவுமில்லை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ஆபிரகாமின் தேவனை அறிய அவருக்கு விருப்பமும் இல்லை. லோத்தின் ஆசைகள் எப்பொழுதும் சமவெளிகளில் தங்க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 என்பதால்தான்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இருதயங்கள் பிரிக்கப்பட்டன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தாமே கட்டின  ஒரு நகரத்தைத் ஆபிரகாம் தேடினார். நிலம் வளமானதாகவும்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விளைச்சலாகவும் இருந்த யோர்தானின் சமவெளிகளில் தங்குவதை லோத் தேர்வு செய்தார்.  அவரது இருதயம் உயர்ந்த இடங்களுக்கு செல்ல விரும்பவில்லை. அவர் எப்போதும் இயற்கை மனிதனுக்குப் பிரியமான காரியங்களைத் தேடினார். லோத் சரீர மனிதனின் தாழ்ந்த சமவெளிகளில் வாழத் தெரிந்தெடுத்தார்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 உயரத்தில் அல்ல. பிற்காலத்தில்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ஆதியாகமம் 19-ல்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சோதோமையும் கொமோராவையும் நியாயந்தீர்த்து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லோத்தையும் அவருடைய குடும்பத்தினரையும் காப்பாற்றியபோது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​​கர்த்தர் அவர்களை மலைகளுக்குத் தப்பிச் செல்லும்படி சொன்னார். ஆனால் லோத் வேறு வழியில் செல்லவும்  அவன் தேவனுடன் பேச்சுவார்த்தை நடத்தவும் முயன்றான். </w:t>
      </w:r>
      <w:r w:rsidR="000742E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3" style="position:absolute;left:0;text-align:left;margin-left:-7.8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"ஆண்டவரே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வேறு வழியில் செல்ல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முடியாதா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லோத் கேட்டான். அவன் தொடர்ந்து "நீர் என்னைக் காப்பாற்றினீர்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நீர் என்னைக் காத்துக்கொண்டீர்</w:t>
      </w:r>
      <w:r w:rsidR="000742E4" w:rsidRPr="000742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742E4" w:rsidRPr="000742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நீர் எனக்குக் காட்டிய மலைக்கு என்னால் செல்ல முடியாது!" என்றான். அப்படி பல விசுவாசிகள் உள்ளனர். அவர்கள் தேவனிடம் தங்கள் வழிகளை தக்க வைத்துக்கொள்ள பேரம்பேச விரும்புகிறார்கள். சிலர் மலையை ஏற கற்றுக்கொள்ள விரும்பவில்லை.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31267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93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31267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4E1C0C53" w:rsidR="00C455B6" w:rsidRDefault="000742E4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0742E4">
        <w:rPr>
          <w:rFonts w:ascii="Latha" w:hAnsi="Latha" w:cs="Arial Unicode MS"/>
          <w:noProof/>
          <w:sz w:val="48"/>
          <w:szCs w:val="44"/>
          <w:cs/>
          <w:lang w:bidi="ta-IN"/>
        </w:rPr>
        <w:t>ஆதலால்</w:t>
      </w:r>
      <w:r w:rsidRPr="000742E4">
        <w:rPr>
          <w:rFonts w:ascii="Latha" w:hAnsi="Latha" w:cs="Arial Unicode MS"/>
          <w:noProof/>
          <w:sz w:val="48"/>
          <w:szCs w:val="44"/>
        </w:rPr>
        <w:t xml:space="preserve">, </w:t>
      </w:r>
      <w:r w:rsidRPr="000742E4">
        <w:rPr>
          <w:rFonts w:ascii="Latha" w:hAnsi="Latha" w:cs="Arial Unicode MS"/>
          <w:noProof/>
          <w:sz w:val="48"/>
          <w:szCs w:val="44"/>
          <w:cs/>
          <w:lang w:bidi="ta-IN"/>
        </w:rPr>
        <w:t>நாம் இரக்கத்தைப் பெறவும்</w:t>
      </w:r>
      <w:r w:rsidRPr="000742E4">
        <w:rPr>
          <w:rFonts w:ascii="Latha" w:hAnsi="Latha" w:cs="Arial Unicode MS"/>
          <w:noProof/>
          <w:sz w:val="48"/>
          <w:szCs w:val="44"/>
        </w:rPr>
        <w:t xml:space="preserve">, </w:t>
      </w:r>
      <w:r w:rsidRPr="000742E4">
        <w:rPr>
          <w:rFonts w:ascii="Latha" w:hAnsi="Latha" w:cs="Arial Unicode MS"/>
          <w:noProof/>
          <w:sz w:val="48"/>
          <w:szCs w:val="44"/>
          <w:cs/>
          <w:lang w:bidi="ta-IN"/>
        </w:rPr>
        <w:t>ஏற்ற சமயத்தில் சகாயஞ்செய்யுங்கிருபையை அடையவும்</w:t>
      </w:r>
      <w:r w:rsidRPr="000742E4">
        <w:rPr>
          <w:rFonts w:ascii="Latha" w:hAnsi="Latha" w:cs="Arial Unicode MS"/>
          <w:noProof/>
          <w:sz w:val="48"/>
          <w:szCs w:val="44"/>
        </w:rPr>
        <w:t xml:space="preserve">, </w:t>
      </w:r>
      <w:r w:rsidRPr="000742E4">
        <w:rPr>
          <w:rFonts w:ascii="Latha" w:hAnsi="Latha" w:cs="Arial Unicode MS"/>
          <w:noProof/>
          <w:sz w:val="48"/>
          <w:szCs w:val="44"/>
          <w:cs/>
          <w:lang w:bidi="ta-IN"/>
        </w:rPr>
        <w:t>தைரியமாய்க் கிருபாசனத்தண்டையிலே சேரக்கடவோம்.</w:t>
      </w:r>
    </w:p>
    <w:p w14:paraId="7AC0C899" w14:textId="2E136BB6" w:rsidR="0017278E" w:rsidRDefault="000742E4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742E4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4:16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32171A0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3B4A3D4" w14:textId="77777777" w:rsidR="0099536D" w:rsidRDefault="0099536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10F4AA3C" w:rsidR="004B63FC" w:rsidRDefault="004B63FC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338868" w14:textId="3A18022E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595171A" w14:textId="77777777" w:rsidR="000742E4" w:rsidRDefault="000742E4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01F6200" w14:textId="5EFF8539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1267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762D7" w14:textId="77777777" w:rsidR="00312674" w:rsidRDefault="00312674" w:rsidP="00A01902">
      <w:r>
        <w:separator/>
      </w:r>
    </w:p>
  </w:endnote>
  <w:endnote w:type="continuationSeparator" w:id="0">
    <w:p w14:paraId="3E95BC67" w14:textId="77777777" w:rsidR="00312674" w:rsidRDefault="0031267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4B6F2" w14:textId="77777777" w:rsidR="00312674" w:rsidRDefault="00312674" w:rsidP="00A01902">
      <w:r>
        <w:separator/>
      </w:r>
    </w:p>
  </w:footnote>
  <w:footnote w:type="continuationSeparator" w:id="0">
    <w:p w14:paraId="469BD1B4" w14:textId="77777777" w:rsidR="00312674" w:rsidRDefault="0031267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1267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0C70"/>
    <w:rsid w:val="00251D5D"/>
    <w:rsid w:val="00255920"/>
    <w:rsid w:val="00256FBF"/>
    <w:rsid w:val="00257981"/>
    <w:rsid w:val="00262142"/>
    <w:rsid w:val="00282153"/>
    <w:rsid w:val="00285211"/>
    <w:rsid w:val="00293A0B"/>
    <w:rsid w:val="002A1677"/>
    <w:rsid w:val="002C3527"/>
    <w:rsid w:val="002D0702"/>
    <w:rsid w:val="002F29DB"/>
    <w:rsid w:val="002F43C2"/>
    <w:rsid w:val="00312674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2020-11-02T15:52:00Z</cp:lastPrinted>
  <dcterms:created xsi:type="dcterms:W3CDTF">2020-11-02T15:52:00Z</dcterms:created>
  <dcterms:modified xsi:type="dcterms:W3CDTF">2020-11-02T15:52:00Z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