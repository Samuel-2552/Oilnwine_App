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0639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73D187FF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31:1-32:32</w:t>
                  </w:r>
                </w:p>
                <w:p w14:paraId="386E2D02" w14:textId="0B668012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2:14-29</w:t>
                  </w:r>
                </w:p>
                <w:p w14:paraId="55EE2F15" w14:textId="79AE309E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13:1-114:8</w:t>
                  </w:r>
                </w:p>
                <w:p w14:paraId="3F50C377" w14:textId="2312B55E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09701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8-20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B481B9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217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28567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0639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0639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7F16B9E" w14:textId="77777777" w:rsidR="0028567A" w:rsidRPr="0028567A" w:rsidRDefault="0080639C" w:rsidP="0028567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சொன்னதைப் பின்பற்றுவதை விட ஆபிரகாம் தன் சொந்த விருப்பத்தின்படி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ஆகாரை மனைவியாக ஏற்றுக்கொண்டு அவளால் ஒரு மகனைப் பெற்றான். ஈசாக் பால் மறந்தபின்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இஸ்மவேல் அவனை பரிகாசம் பண்ணினதினால்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சாராள் ஆபிரகாமிடம் ஆகாரையும் இஸ்மவேலையும் அனுப்பிவிடும்படி சொன்னாள். இஸ்மவேல் ஈசாக்கோடு சுதந்திரத்தை பெற தகுதியானவன் என்று சாராள் உணரவில்லை. சாராளின் வேண்டுகோளால் ஆபிரகாம் மிகவும் அதிருப்தி அடைந்தார்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இஸ்மவேலும் தன்னுடைய மகன். இருப்பினும்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அவருக்கு வருத்தமாக இருக்க வேண்டாம் என்றும்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ஆகாரையும் இஸ்மவேலையும் அனுப்பி வைக்கும்படியும் தேவன் சொன்னார்.  ஆபிரகாம் மறுநாள் அதிகாலையில் எழுந்து தேவனின் கட்டளைக்கு உடனடியாகக் கீழ்ப்படிந்து அவர்களை அனுப்பி வைத்தார் (ஆதி 21: 8-21).   இதுபோன்ற செயல்களுக்கு தங்கள் வாழ்க்கையில் ஜனங்கள் மன்னிப்பு பெற்றுக்கொண்டாலும்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தவறான முடிவுகள் மற்றும் செயல்களின் விளைவுகளால் அனுபவிக்க வேண்டிய வேதனையான அனுபவங்கள் இருக்கக் கூடும்.</w:t>
      </w:r>
    </w:p>
    <w:p w14:paraId="63BA68A2" w14:textId="77777777" w:rsidR="0028567A" w:rsidRPr="0028567A" w:rsidRDefault="0028567A" w:rsidP="0028567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B48E7A8" w14:textId="181F7FCA" w:rsidR="003118B7" w:rsidRDefault="000D6BFC" w:rsidP="0028567A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7" style="position:absolute;left:0;text-align:left;margin-left:-5.65pt;margin-top:729.7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இதுபோன்ற இன்னும் ஒரு வரலாற்றை எஸ்றா 9: 1-15 மற்றும் 10: 1-44 இல் உள்ளது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அங்கு இஸ்ரவேலரில் பலர் தவறான திருமணங்களில் ஈடுபட்டனர். அவர்கள் அந்நிய ஸ்தீரிகளை மனைவிகளாக மணந்தார்கள்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பலருக்கும் அந்த மனைவிகளால் குழந்தைகள் பிறந்தார்கள். அவர்கள் தேவனுக்கு எதிராக பாவம் செய்தார்கள் என்பதை  உணர்ந்தார்கள் (10: 2). தவறான திருமணங்களின்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நிலைமைக்கு தீர்வு என்னவென்றால்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அந்த மனைவிகளையும்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மூலமாக பிறந்த குழந்தைகளையும் தள்ளிவிட வேண்டியதாயிருந்தது. இது ஒரு கடினமான சூழ்நிலை அதை எதிர்கொள்ள தைரியம் இருப்பது மிகவும் கடினம். ஆவிக்குரிய தலைவராக தனது பொறுப்பை ஏற்றுக் கொள்ளவும்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சூழ்நிலையைக் கையாளவும்</w:t>
      </w:r>
      <w:r w:rsidR="0028567A" w:rsidRPr="0028567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8567A" w:rsidRPr="0028567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தேவபக்தனாகிய எஸ்றாவுக்கு தேவ பெலன் தேவையாயிருந்தது.</w:t>
      </w:r>
    </w:p>
    <w:p w14:paraId="0779696E" w14:textId="77777777" w:rsidR="003118B7" w:rsidRPr="003118B7" w:rsidRDefault="003118B7" w:rsidP="003118B7">
      <w:pPr>
        <w:ind w:firstLine="720"/>
        <w:jc w:val="both"/>
        <w:rPr>
          <w:rFonts w:ascii="Latha" w:hAnsi="Latha" w:cs="Arial Unicode MS"/>
          <w:noProof/>
          <w:sz w:val="52"/>
          <w:szCs w:val="48"/>
          <w:lang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80639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212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80639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3C8A9B48" w:rsidR="002416C0" w:rsidRDefault="000D6BFC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0D6BF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நீங்கள் செய்துவருகிறபடியே</w:t>
      </w:r>
      <w:r w:rsidRPr="000D6BF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D6BF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ஒருவரையொருவர் தேற்றி</w:t>
      </w:r>
      <w:r w:rsidRPr="000D6BF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D6BF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ஒருவருக்கொருவர் பக்திவிருத்தி உண்டாகும்படி செய்யுங்கள்.</w:t>
      </w:r>
    </w:p>
    <w:p w14:paraId="7AC0C899" w14:textId="3451887F" w:rsidR="0017278E" w:rsidRDefault="000D6B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D6BF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>1 தெசலோனிக்கேயர் 5:11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65F87C7" w14:textId="77777777" w:rsidR="00D85FD7" w:rsidRDefault="00D85FD7" w:rsidP="00B26186">
      <w:pPr>
        <w:ind w:left="1276" w:right="1676" w:hanging="1366"/>
        <w:rPr>
          <w:sz w:val="40"/>
          <w:szCs w:val="32"/>
          <w:lang w:val="en-IN"/>
        </w:rPr>
      </w:pPr>
    </w:p>
    <w:p w14:paraId="28D6333A" w14:textId="6A93BD06" w:rsidR="003650BD" w:rsidRDefault="003650BD" w:rsidP="00B26186">
      <w:pPr>
        <w:ind w:left="1276" w:right="1676" w:hanging="1366"/>
        <w:rPr>
          <w:sz w:val="40"/>
          <w:szCs w:val="32"/>
          <w:lang w:val="en-IN"/>
        </w:rPr>
      </w:pPr>
    </w:p>
    <w:p w14:paraId="40C78CE9" w14:textId="4275988B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3469D46E" w14:textId="5B0741D2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40750887" w14:textId="64D50AD1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5C0CE3B8" w14:textId="7588E3FB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1F9F01BB" w14:textId="32122BFD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7E2E6691" w14:textId="5521CAD3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0C6EEE20" w14:textId="16B20391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463F7F28" w14:textId="0CFE0530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0819CC3F" w14:textId="60BD3D24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56DF6704" w14:textId="537FF598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6EFDACB2" w14:textId="14D718C2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1ADD9A21" w14:textId="426E9AB0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28311C58" w14:textId="7F191D9A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0191A1A6" w14:textId="4AF304CB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680BAF05" w14:textId="23463EDD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58E67B47" w14:textId="1D142837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29577C28" w14:textId="1C42CA86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49602ECD" w14:textId="09F04A30" w:rsidR="0028567A" w:rsidRDefault="0028567A" w:rsidP="00B26186">
      <w:pPr>
        <w:ind w:left="1276" w:right="1676" w:hanging="1366"/>
        <w:rPr>
          <w:sz w:val="40"/>
          <w:szCs w:val="32"/>
          <w:lang w:val="en-IN"/>
        </w:rPr>
      </w:pPr>
    </w:p>
    <w:p w14:paraId="1D7EAF0C" w14:textId="77777777" w:rsidR="0028567A" w:rsidRDefault="0028567A" w:rsidP="000D6BFC">
      <w:pPr>
        <w:ind w:right="1676"/>
        <w:rPr>
          <w:sz w:val="40"/>
          <w:szCs w:val="32"/>
          <w:lang w:val="en-IN"/>
        </w:rPr>
      </w:pPr>
    </w:p>
    <w:p w14:paraId="60E75C45" w14:textId="77777777" w:rsidR="003650BD" w:rsidRDefault="003650BD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3C77F463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0639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D14B9" w14:textId="77777777" w:rsidR="0080639C" w:rsidRDefault="0080639C" w:rsidP="00A01902">
      <w:r>
        <w:separator/>
      </w:r>
    </w:p>
  </w:endnote>
  <w:endnote w:type="continuationSeparator" w:id="0">
    <w:p w14:paraId="497B4E6E" w14:textId="77777777" w:rsidR="0080639C" w:rsidRDefault="0080639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377DC" w14:textId="77777777" w:rsidR="0080639C" w:rsidRDefault="0080639C" w:rsidP="00A01902">
      <w:r>
        <w:separator/>
      </w:r>
    </w:p>
  </w:footnote>
  <w:footnote w:type="continuationSeparator" w:id="0">
    <w:p w14:paraId="48E101DF" w14:textId="77777777" w:rsidR="0080639C" w:rsidRDefault="0080639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0639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6BFC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F29DB"/>
    <w:rsid w:val="002F43C2"/>
    <w:rsid w:val="003118B7"/>
    <w:rsid w:val="00312674"/>
    <w:rsid w:val="0031769F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880D51"/>
    <w:rsid w:val="00897700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2020-11-14T16:57:00Z</dcterms:created>
  <dcterms:modified xsi:type="dcterms:W3CDTF">2020-11-14T17:01:00Z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