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07CD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47532060" w14:textId="77777777" w:rsidR="00D52267" w:rsidRPr="00D52267" w:rsidRDefault="00D52267" w:rsidP="00D522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522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1:1-2:23</w:t>
                  </w:r>
                </w:p>
                <w:p w14:paraId="5B0DE781" w14:textId="77777777" w:rsidR="00D52267" w:rsidRPr="00D52267" w:rsidRDefault="00D52267" w:rsidP="00D522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522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பேதுரு        3:8-4:6</w:t>
                  </w:r>
                </w:p>
                <w:p w14:paraId="3F771788" w14:textId="77777777" w:rsidR="00D52267" w:rsidRPr="00D52267" w:rsidRDefault="00D52267" w:rsidP="00D522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522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119:65-80</w:t>
                  </w:r>
                </w:p>
                <w:p w14:paraId="3F50C377" w14:textId="56CE83D0" w:rsidR="009A0942" w:rsidRPr="007A1E95" w:rsidRDefault="00D52267" w:rsidP="00D5226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522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28:14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30954A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2F7A7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07CD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07CD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190BB75" w14:textId="19E47DB0" w:rsidR="000F12C3" w:rsidRDefault="00807CDC" w:rsidP="00D5226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"அவர்கள் அழிந்து போகிறார்கள்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முடிவு (நித்திய துன்பம்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அழிவு)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தேவன் அவர்களின் வயிறு (அவர்களின் பசி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மாமிசத்தின் இச்சை)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வெட்கத்தில் மகிமைப்படுகிறார்கள்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பூமிக்குரிய காரியங்களுடன் பிடிக்கப்பட்டிருக்கிறார்கள்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அவைகளோடு இணைந்து இருக்கிறார்கள்.” (பிலி 3:19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Amplified Bible).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சிலருக்கு தேவன் என்பது அவர்களின் வயிறுதான் என்பது மிகவும் தெளிவாக உள்ளது. இங்கே அப்போஸ்தலனாகிய பவுல் தவறான போதகர்களைப் பற்றி பேசுகிறார்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முழு அத்தியாயமும் இந்த காரியத்தையே குறிப்பிடுகிறது.  அவர்களின்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அவர்களின் வயிறு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மாம்சத்தின் இச்சைகளையும்‌ விருப்பங்களையும் நாடுகிறார்கள் என்று அவர் கூறுகிறார். அவர்கள் தங்கள் விருப்பங்களுக்கும்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மாம்ச இச்சைகளுக்கும் சேவை செய்கிறார்கள். அவர்கள் முக்கியமாக தங்கள் மாம்ச ஆசைகளின் திருப்தியைக் குறித்து அக்கறை கொண்டுள்ளனர். ஒருவர் வயிற்றை சேவிப்பது என்பது நம்முடைய சொந்த வழிகளாலும் சொந்த </w:t>
      </w:r>
      <w:r w:rsidR="00D52267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விருப்பங்களாலும் ஆளப்படுவதாகும்! அவர்கள் தங்கள் சொந்த வழிகளையே தேவனாகக் கொண்டுள்ளனர். அவர்கள் தங்கள் மாம்சமும் புலன்களும் இச்சிக்கிறதில் மட்டுமே அக்கறை கொண்டுள்ளனர்.  அவர்களின் சொந்த விருப்பங்களும்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வழிகளும்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ஆசைகளும் அவர்களுக்கு முக்கியமானவை. அவர்கள் தங்கள் சொந்த நலன்களை தங்கள் தெய்வங்களாகக் கருதி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தங்களைத் தாங்களே வணங்குகிறார்கள். சொந்த விருப்பம் எவ்வளவு வலிமையானது </w:t>
      </w:r>
      <w:r w:rsidR="00D5226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4" style="position:absolute;left:0;text-align:left;margin-left:-9pt;margin-top:729.7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என்பதை நாம் அறிந்திரு க்கிறோம்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 நமுக்கும்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ஏற்படலாம். நம் விருப்பங்களும் ஆசைகளும் நம்மை எவ்வாறு பிடிக்கின்றன என்பதை நாம் அறிவோம். அந்த மாதிரியான மனநிலையை நம்மில் உடைக்க தேவன் விரும்புகிறார். தேவன் நம் உள்ளத்தில் ஒரு புதிய கிரியையைச் செய்ய விரும்புகிறார்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உள்ளார்ந்த தன்மையைத் தோண்ட விரும்புகிறார்</w:t>
      </w:r>
      <w:r w:rsidR="00D52267" w:rsidRPr="00D5226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D52267" w:rsidRPr="00D522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ஒரு விலையை நாம் செலுத்துவதற்கு அவர் காத்திருக்கிறார். நம் வாழ்வில் இருக்கும் யதார்த்தங்களை நாம் புரிந்து கொள்ள வேண்டும்.</w:t>
      </w:r>
    </w:p>
    <w:p w14:paraId="4DCEF4CD" w14:textId="77777777" w:rsidR="0017369E" w:rsidRPr="0010340A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807CD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217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807CD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5E5E1DFD" w:rsidR="0010340A" w:rsidRDefault="00D52267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இப்படியிருக்க</w:t>
      </w:r>
      <w:r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கிறிஸ்து நமக்காக மாம்சத்திலே பாடுபட்டபடியால்</w:t>
      </w:r>
      <w:r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நீங்களும் அப்படிப்பட்ட சிந்தையை ஆயுதமாகத் தரித்துக்கொள்ளுங்கள்.</w:t>
      </w:r>
    </w:p>
    <w:p w14:paraId="7AC0C899" w14:textId="0690BFEA" w:rsidR="0017278E" w:rsidRDefault="00D52267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D52267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4:1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3723EED8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88EAB15" w14:textId="144643EF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07CD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ACAFB" w14:textId="77777777" w:rsidR="00807CDC" w:rsidRDefault="00807CDC" w:rsidP="00A01902">
      <w:r>
        <w:separator/>
      </w:r>
    </w:p>
  </w:endnote>
  <w:endnote w:type="continuationSeparator" w:id="0">
    <w:p w14:paraId="7BAD16AD" w14:textId="77777777" w:rsidR="00807CDC" w:rsidRDefault="00807CD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FC691" w14:textId="77777777" w:rsidR="00807CDC" w:rsidRDefault="00807CDC" w:rsidP="00A01902">
      <w:r>
        <w:separator/>
      </w:r>
    </w:p>
  </w:footnote>
  <w:footnote w:type="continuationSeparator" w:id="0">
    <w:p w14:paraId="5E3AE63F" w14:textId="77777777" w:rsidR="00807CDC" w:rsidRDefault="00807CD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07CD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2020-11-24T16:44:00Z</dcterms:created>
  <dcterms:modified xsi:type="dcterms:W3CDTF">2020-11-24T16:46:00Z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