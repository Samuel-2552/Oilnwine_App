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F7249D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493E3848" w14:textId="77777777" w:rsidR="00C7650C" w:rsidRPr="00C7650C" w:rsidRDefault="00C7650C" w:rsidP="00C7650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C7650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எசேக்கி        47:1-48:35</w:t>
                  </w:r>
                </w:p>
                <w:p w14:paraId="7302110C" w14:textId="77777777" w:rsidR="00C7650C" w:rsidRPr="00C7650C" w:rsidRDefault="00C7650C" w:rsidP="00C7650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C7650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1 பேதுரு         2:11-3:7</w:t>
                  </w:r>
                </w:p>
                <w:p w14:paraId="3154F2F8" w14:textId="77777777" w:rsidR="00C7650C" w:rsidRPr="00C7650C" w:rsidRDefault="00C7650C" w:rsidP="00C7650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C7650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119:49-64</w:t>
                  </w:r>
                </w:p>
                <w:p w14:paraId="3F50C377" w14:textId="22F9E671" w:rsidR="009A0942" w:rsidRPr="007A1E95" w:rsidRDefault="00C7650C" w:rsidP="00C7650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C7650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28:12-13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236595E5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3A6583" w:rsidRPr="003A6583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நவம்பர்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2739DC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D6546E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4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F7249D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F7249D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139C3251" w14:textId="77777777" w:rsidR="0017369E" w:rsidRPr="0017369E" w:rsidRDefault="00F7249D" w:rsidP="0017369E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17369E" w:rsidRPr="0017369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பன்னிரண்டு ஆண்டுகளாக பெரும்பாடுள்ள ஸ்திரீ</w:t>
      </w:r>
      <w:r w:rsidR="0017369E" w:rsidRPr="0017369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7369E" w:rsidRPr="0017369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கர்த்தரிடமிருந்து குணப்படுத்தும் தொடுதலை நாடினாள் (மாற்கு 5: 25-34). இருப்பினும்</w:t>
      </w:r>
      <w:r w:rsidR="0017369E" w:rsidRPr="0017369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7369E" w:rsidRPr="0017369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அவரைச் சுற்றி ஏராளமான ஜனங்கள் இருந்தார்கள்.  எப்படியோ</w:t>
      </w:r>
      <w:r w:rsidR="0017369E" w:rsidRPr="0017369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7369E" w:rsidRPr="0017369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அவள் கையை நீட்டி</w:t>
      </w:r>
      <w:r w:rsidR="0017369E" w:rsidRPr="0017369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7369E" w:rsidRPr="0017369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விசுவாசத்தினால் அவருடைய வஸ்திரத் தொங்கலைத் தொட்டாள்.  பலர் இயேசுவைச் சூழ்ந்து கொண்டிருந்தபோதிலும்</w:t>
      </w:r>
      <w:r w:rsidR="0017369E" w:rsidRPr="0017369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7369E" w:rsidRPr="0017369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அந்த ஸ்திரீக்கு சந்திக்க இடமில்லை என்றாலும்</w:t>
      </w:r>
      <w:r w:rsidR="0017369E" w:rsidRPr="0017369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7369E" w:rsidRPr="0017369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அவளால் அவருடைய அங்கியின் தொங்கலைத் தொட முடிந்தது. அது மிகப்பெரிய காரியம்!  ஒவ்வொரு சிரமத்திற்கும் மத்தியிலும் அவள் அவருடைய பிரசன்னத்தை கிட்டிச் சேர்ந்தாள்.</w:t>
      </w:r>
    </w:p>
    <w:p w14:paraId="6A430D30" w14:textId="77777777" w:rsidR="0017369E" w:rsidRPr="0017369E" w:rsidRDefault="0017369E" w:rsidP="0017369E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</w:p>
    <w:p w14:paraId="6190BB75" w14:textId="47D08213" w:rsidR="000F12C3" w:rsidRDefault="0017369E" w:rsidP="0017369E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42" style="position:absolute;left:0;text-align:left;margin-left:-12.3pt;margin-top:729pt;width:630pt;height:13.7pt;z-index:25171763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17369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இயேசு பூமியில் நடந்தபோது</w:t>
      </w:r>
      <w:r w:rsidRPr="0017369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17369E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​​கர்த்தரைப் பின்தொடர்ந்தவர்கள் பலர் இருந்தார்கள்</w:t>
      </w:r>
      <w:r w:rsidRPr="0017369E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17369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அவருடைய பிரசன்னத்தின் அருகாமையை அவர்கள் ஒருபோதும் அறிந்திருக்கவில்லை. கர்த்தருக்கு நெருக்கமானவர்கள் என்று நினைத்த பலர் இருந்தார்கள்</w:t>
      </w:r>
      <w:r w:rsidRPr="0017369E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17369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அவர்கள் வாழ்க்கையில் தேவனின் உண்மையான பிரசன்னத்தை ஒருபோதும் அறிந்திருக்கவில்லை. அநேகர் கர்த்தருக்கு அருகிலேயே நடந்தார்கள்</w:t>
      </w:r>
      <w:r w:rsidRPr="0017369E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17369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அவருடைய பிரசன்னத்தை அவர்களால் நெருக்கமாக அனுபவிக்க முடியவில்லை</w:t>
      </w:r>
      <w:r w:rsidRPr="0017369E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17369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இன்றும் அப்படித்தான்.  பலர் கிறிஸ்துவையும் அவருடைய போதனைகளையும் அவருடைய கட்டளைகளையும் பின்பற்றுகிறார்கள்</w:t>
      </w:r>
      <w:r w:rsidRPr="0017369E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17369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மிகச் சிலரே அவரை ஒரு நெருக்கமான முறையில் அறிந்து கொள்ளுகிறார்கள். கர்த்தருடைய பிரசன்னத்திற்கான இன்றைய பொது ஆரவாரத்தின் மத்தியில்</w:t>
      </w:r>
      <w:r w:rsidRPr="0017369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17369E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சிலர் இந்த மணி </w:t>
      </w:r>
      <w:r w:rsidRPr="0017369E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நேரத்தில் கர்த்தராகிய இயேசுவைத் தொட்டு</w:t>
      </w:r>
      <w:r w:rsidRPr="0017369E">
        <w:rPr>
          <w:rFonts w:ascii="Latha" w:hAnsi="Latha" w:cs="Arial Unicode MS"/>
          <w:noProof/>
          <w:sz w:val="52"/>
          <w:szCs w:val="48"/>
          <w:lang w:val="ta-IN"/>
        </w:rPr>
        <w:t>,</w:t>
      </w:r>
      <w:r w:rsidRPr="0017369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பிரசன்னத்தின் வல்லமையை அனுபவிக்கிறார்கள்.</w:t>
      </w:r>
    </w:p>
    <w:p w14:paraId="4DCEF4CD" w14:textId="77777777" w:rsidR="0017369E" w:rsidRPr="0010340A" w:rsidRDefault="0017369E" w:rsidP="0017369E">
      <w:pPr>
        <w:ind w:firstLine="720"/>
        <w:jc w:val="both"/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</w:pPr>
    </w:p>
    <w:p w14:paraId="37A015EE" w14:textId="71295CC4" w:rsidR="009A3345" w:rsidRDefault="009A33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5AD8AD5C" w14:textId="457F7A76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689EB1E" w14:textId="340DA71B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0AD07C0C" w14:textId="7B33858A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0296ED48" w14:textId="7319973B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37CB957E" w14:textId="1832D246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70B9968D" w14:textId="1AD1983C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75C9F6C2" w14:textId="600C5CD2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5551D74E" w14:textId="3FBD9E35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686B2D0B" w14:textId="72ABFE5F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B4A7A9F" w14:textId="034F0633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09AD7D3D" w14:textId="77777777" w:rsidR="000931F1" w:rsidRPr="009A3345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584CE20C" w:rsidR="006D514C" w:rsidRPr="00CF2CCC" w:rsidRDefault="00C7650C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7.7pt;width:556.9pt;height:332.2pt;z-index:251711488" filled="f" strokecolor="red" strokeweight="2.25pt"/>
        </w:pict>
      </w:r>
      <w:r w:rsidR="00F7249D"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5E90139A" w:rsidR="00E56B79" w:rsidRDefault="00F7249D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7EC20835" w14:textId="762A1F9E" w:rsidR="0010340A" w:rsidRDefault="00C7650C" w:rsidP="0010340A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</w:pPr>
      <w:r w:rsidRPr="00C7650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ஆகையால் நீங்கள் மாயமற்ற சகோதர சிநேகமுள்ளவர்களாகும்படி</w:t>
      </w:r>
      <w:r w:rsidRPr="00C7650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C7650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ஆவியினாலே சத்தியத்திற்குக் கீழ்ப்படிந்து</w:t>
      </w:r>
      <w:r w:rsidRPr="00C7650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C7650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உங்கள் ஆத்துமாக்களைச் சுத்தமாக்கிக்கொண்டவர்</w:t>
      </w:r>
      <w:r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  <w:t xml:space="preserve"> </w:t>
      </w:r>
      <w:r w:rsidRPr="00C7650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களாயிருக்கிறபடியால்</w:t>
      </w:r>
      <w:r w:rsidRPr="00C7650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C7650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சுத்த இருதயத்தோடே ஒருவரிலொருவர் ஊக்கமாய் அன்புகூருங்கள்</w:t>
      </w:r>
      <w:r w:rsidRPr="00C7650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>;</w:t>
      </w:r>
    </w:p>
    <w:p w14:paraId="7AC0C899" w14:textId="392887F6" w:rsidR="0017278E" w:rsidRDefault="000931F1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0931F1">
        <w:rPr>
          <w:rFonts w:ascii="Latha" w:hAnsi="Latha" w:cs="Arial Unicode MS"/>
          <w:noProof/>
          <w:sz w:val="48"/>
          <w:szCs w:val="44"/>
          <w:cs/>
          <w:lang w:bidi="ta-IN"/>
        </w:rPr>
        <w:t>யோவான் 15:9</w:t>
      </w:r>
      <w:r w:rsidR="00D60EE4" w:rsidRPr="00D60EE4">
        <w:rPr>
          <w:rFonts w:ascii="Latha" w:hAnsi="Latha" w:cs="Arial Unicode MS"/>
          <w:noProof/>
          <w:sz w:val="48"/>
          <w:szCs w:val="44"/>
          <w:cs/>
          <w:lang w:bidi="ta-IN"/>
        </w:rPr>
        <w:t xml:space="preserve"> </w:t>
      </w:r>
      <w:r w:rsidR="00C71E2B">
        <w:t>‬</w:t>
      </w:r>
    </w:p>
    <w:p w14:paraId="09E01CE0" w14:textId="77777777" w:rsidR="00AD19B9" w:rsidRDefault="00AD19B9" w:rsidP="00EF0510">
      <w:pPr>
        <w:ind w:right="1676"/>
        <w:rPr>
          <w:sz w:val="40"/>
          <w:szCs w:val="32"/>
          <w:lang w:val="en-IN"/>
        </w:rPr>
      </w:pPr>
    </w:p>
    <w:p w14:paraId="60CBEDA0" w14:textId="3F532871" w:rsidR="00A541FA" w:rsidRDefault="00A541FA" w:rsidP="00A541FA">
      <w:pPr>
        <w:ind w:right="1676"/>
        <w:rPr>
          <w:sz w:val="40"/>
          <w:szCs w:val="32"/>
          <w:lang w:val="en-IN"/>
        </w:rPr>
      </w:pPr>
    </w:p>
    <w:p w14:paraId="7443517D" w14:textId="559A0B77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11B6B32B" w14:textId="2904316B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20E8A393" w14:textId="17D7FFBE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547ADE7C" w14:textId="08B6194F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4CF5B282" w14:textId="08CDF1A8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5FBC77FF" w14:textId="5C5453CB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2A1F6AA3" w14:textId="124ACB88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6A166F90" w14:textId="79C2D84D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42F0FEE1" w14:textId="326ECFC9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602627E3" w14:textId="32D50F73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32BE7C67" w14:textId="50B75C26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25570AC1" w14:textId="174445A3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3130488C" w14:textId="245BDD88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734E667F" w14:textId="21BF09E7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38EBAED2" w14:textId="449E8834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10DC0B89" w14:textId="64B335AC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4A1EFC72" w14:textId="21C79003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7FEC7A75" w14:textId="2E22E3A0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0B833430" w14:textId="4375DEB8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1BEE050C" w14:textId="1393D1F3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28EA1492" w14:textId="3723EED8" w:rsidR="000931F1" w:rsidRDefault="000931F1" w:rsidP="00A541FA">
      <w:pPr>
        <w:ind w:right="1676"/>
        <w:rPr>
          <w:sz w:val="40"/>
          <w:szCs w:val="32"/>
          <w:lang w:val="en-IN"/>
        </w:rPr>
      </w:pPr>
    </w:p>
    <w:p w14:paraId="788EAB15" w14:textId="144643EF" w:rsidR="000931F1" w:rsidRDefault="000931F1" w:rsidP="00A541FA">
      <w:pPr>
        <w:ind w:right="1676"/>
        <w:rPr>
          <w:sz w:val="40"/>
          <w:szCs w:val="32"/>
          <w:lang w:val="en-IN"/>
        </w:rPr>
      </w:pPr>
    </w:p>
    <w:p w14:paraId="66A8F2AD" w14:textId="7A72C24B" w:rsidR="000931F1" w:rsidRDefault="000931F1" w:rsidP="00A541FA">
      <w:pPr>
        <w:ind w:right="1676"/>
        <w:rPr>
          <w:sz w:val="40"/>
          <w:szCs w:val="32"/>
          <w:lang w:val="en-IN"/>
        </w:rPr>
      </w:pPr>
    </w:p>
    <w:p w14:paraId="1F94A338" w14:textId="77777777" w:rsidR="000931F1" w:rsidRDefault="000931F1" w:rsidP="00A541FA">
      <w:pPr>
        <w:ind w:right="1676"/>
        <w:rPr>
          <w:sz w:val="40"/>
          <w:szCs w:val="32"/>
          <w:lang w:val="en-IN"/>
        </w:rPr>
      </w:pPr>
    </w:p>
    <w:p w14:paraId="7D0E232C" w14:textId="77777777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3664B31E" w14:textId="0EF1796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F7249D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0AFFE8" w14:textId="77777777" w:rsidR="00F7249D" w:rsidRDefault="00F7249D" w:rsidP="00A01902">
      <w:r>
        <w:separator/>
      </w:r>
    </w:p>
  </w:endnote>
  <w:endnote w:type="continuationSeparator" w:id="0">
    <w:p w14:paraId="0E85B39B" w14:textId="77777777" w:rsidR="00F7249D" w:rsidRDefault="00F7249D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DE6B3" w14:textId="77777777" w:rsidR="00F7249D" w:rsidRDefault="00F7249D" w:rsidP="00A01902">
      <w:r>
        <w:separator/>
      </w:r>
    </w:p>
  </w:footnote>
  <w:footnote w:type="continuationSeparator" w:id="0">
    <w:p w14:paraId="09168AD6" w14:textId="77777777" w:rsidR="00F7249D" w:rsidRDefault="00F7249D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F7249D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embedSystemFonts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F12C3"/>
    <w:rsid w:val="0010320D"/>
    <w:rsid w:val="0010340A"/>
    <w:rsid w:val="001149B1"/>
    <w:rsid w:val="0012676A"/>
    <w:rsid w:val="00146C3C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3D05"/>
    <w:rsid w:val="001C7C78"/>
    <w:rsid w:val="001D028C"/>
    <w:rsid w:val="001D1F4D"/>
    <w:rsid w:val="001F3521"/>
    <w:rsid w:val="0020224C"/>
    <w:rsid w:val="00204B3B"/>
    <w:rsid w:val="002100DF"/>
    <w:rsid w:val="002115C6"/>
    <w:rsid w:val="0021298D"/>
    <w:rsid w:val="002144E4"/>
    <w:rsid w:val="002163F7"/>
    <w:rsid w:val="002234C7"/>
    <w:rsid w:val="00223AA8"/>
    <w:rsid w:val="002361FD"/>
    <w:rsid w:val="0023697A"/>
    <w:rsid w:val="00237408"/>
    <w:rsid w:val="002416C0"/>
    <w:rsid w:val="002467FA"/>
    <w:rsid w:val="00250C70"/>
    <w:rsid w:val="00251D5D"/>
    <w:rsid w:val="002555E1"/>
    <w:rsid w:val="00255920"/>
    <w:rsid w:val="00256FBF"/>
    <w:rsid w:val="00257981"/>
    <w:rsid w:val="00262142"/>
    <w:rsid w:val="002739DC"/>
    <w:rsid w:val="00282153"/>
    <w:rsid w:val="00285211"/>
    <w:rsid w:val="0028567A"/>
    <w:rsid w:val="00293A0B"/>
    <w:rsid w:val="002A1677"/>
    <w:rsid w:val="002B736B"/>
    <w:rsid w:val="002C3527"/>
    <w:rsid w:val="002C7194"/>
    <w:rsid w:val="002D0702"/>
    <w:rsid w:val="002D3C20"/>
    <w:rsid w:val="002F29DB"/>
    <w:rsid w:val="002F43C2"/>
    <w:rsid w:val="003118B7"/>
    <w:rsid w:val="00312674"/>
    <w:rsid w:val="0031501C"/>
    <w:rsid w:val="0031769F"/>
    <w:rsid w:val="003249C3"/>
    <w:rsid w:val="00331DC4"/>
    <w:rsid w:val="00332929"/>
    <w:rsid w:val="00332DFF"/>
    <w:rsid w:val="00342326"/>
    <w:rsid w:val="0034552A"/>
    <w:rsid w:val="00361CF0"/>
    <w:rsid w:val="003650BD"/>
    <w:rsid w:val="00367CC7"/>
    <w:rsid w:val="0037033A"/>
    <w:rsid w:val="00382462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B12"/>
    <w:rsid w:val="003C6B88"/>
    <w:rsid w:val="003D0264"/>
    <w:rsid w:val="003E564B"/>
    <w:rsid w:val="004150C0"/>
    <w:rsid w:val="004159D1"/>
    <w:rsid w:val="00416B17"/>
    <w:rsid w:val="00422B18"/>
    <w:rsid w:val="00426BFE"/>
    <w:rsid w:val="00436A20"/>
    <w:rsid w:val="00443610"/>
    <w:rsid w:val="00451E5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6C98"/>
    <w:rsid w:val="004E0E6F"/>
    <w:rsid w:val="004F0B1B"/>
    <w:rsid w:val="004F319F"/>
    <w:rsid w:val="004F343A"/>
    <w:rsid w:val="004F6981"/>
    <w:rsid w:val="005139B1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260A"/>
    <w:rsid w:val="0059570E"/>
    <w:rsid w:val="005B13DC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7297"/>
    <w:rsid w:val="006323F6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A0428"/>
    <w:rsid w:val="006B75D8"/>
    <w:rsid w:val="006C052C"/>
    <w:rsid w:val="006C080B"/>
    <w:rsid w:val="006C2E8D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5034"/>
    <w:rsid w:val="00746E74"/>
    <w:rsid w:val="00760E4B"/>
    <w:rsid w:val="00761155"/>
    <w:rsid w:val="0076640C"/>
    <w:rsid w:val="00766E34"/>
    <w:rsid w:val="00767C60"/>
    <w:rsid w:val="00772606"/>
    <w:rsid w:val="0077709A"/>
    <w:rsid w:val="007A0661"/>
    <w:rsid w:val="007A1E95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16322"/>
    <w:rsid w:val="00821526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67"/>
    <w:rsid w:val="0089455A"/>
    <w:rsid w:val="00896876"/>
    <w:rsid w:val="00896EBE"/>
    <w:rsid w:val="008A1224"/>
    <w:rsid w:val="008A51C2"/>
    <w:rsid w:val="008A5AE3"/>
    <w:rsid w:val="008B04F0"/>
    <w:rsid w:val="008B30FB"/>
    <w:rsid w:val="008C7E74"/>
    <w:rsid w:val="008D6FD3"/>
    <w:rsid w:val="008D7974"/>
    <w:rsid w:val="008E7C99"/>
    <w:rsid w:val="008F2DB6"/>
    <w:rsid w:val="009039FD"/>
    <w:rsid w:val="00912DB4"/>
    <w:rsid w:val="0091452E"/>
    <w:rsid w:val="00916C9D"/>
    <w:rsid w:val="009217C2"/>
    <w:rsid w:val="00931AB0"/>
    <w:rsid w:val="00932025"/>
    <w:rsid w:val="00936D8F"/>
    <w:rsid w:val="009603E3"/>
    <w:rsid w:val="00960B0D"/>
    <w:rsid w:val="0096318B"/>
    <w:rsid w:val="0096489D"/>
    <w:rsid w:val="00973D29"/>
    <w:rsid w:val="00974D34"/>
    <w:rsid w:val="00982299"/>
    <w:rsid w:val="00985209"/>
    <w:rsid w:val="009926FF"/>
    <w:rsid w:val="0099536D"/>
    <w:rsid w:val="009A0942"/>
    <w:rsid w:val="009A3345"/>
    <w:rsid w:val="009A56F3"/>
    <w:rsid w:val="009B3E81"/>
    <w:rsid w:val="009B5C0B"/>
    <w:rsid w:val="009B604E"/>
    <w:rsid w:val="009B75CD"/>
    <w:rsid w:val="009C02E9"/>
    <w:rsid w:val="009C166C"/>
    <w:rsid w:val="009C65D4"/>
    <w:rsid w:val="009D3CC3"/>
    <w:rsid w:val="009D465B"/>
    <w:rsid w:val="009D60D3"/>
    <w:rsid w:val="009D78D2"/>
    <w:rsid w:val="009D7DA4"/>
    <w:rsid w:val="009E049D"/>
    <w:rsid w:val="009E2E6F"/>
    <w:rsid w:val="009E583D"/>
    <w:rsid w:val="00A01902"/>
    <w:rsid w:val="00A20CAC"/>
    <w:rsid w:val="00A2652D"/>
    <w:rsid w:val="00A26741"/>
    <w:rsid w:val="00A301CA"/>
    <w:rsid w:val="00A33464"/>
    <w:rsid w:val="00A37467"/>
    <w:rsid w:val="00A41807"/>
    <w:rsid w:val="00A51AAD"/>
    <w:rsid w:val="00A541FA"/>
    <w:rsid w:val="00A57A56"/>
    <w:rsid w:val="00A75327"/>
    <w:rsid w:val="00A75D93"/>
    <w:rsid w:val="00A82709"/>
    <w:rsid w:val="00A8372D"/>
    <w:rsid w:val="00A92CF5"/>
    <w:rsid w:val="00A96BAC"/>
    <w:rsid w:val="00AA053D"/>
    <w:rsid w:val="00AA2DDA"/>
    <w:rsid w:val="00AA5AC1"/>
    <w:rsid w:val="00AB0840"/>
    <w:rsid w:val="00AB7DA7"/>
    <w:rsid w:val="00AC321D"/>
    <w:rsid w:val="00AC6DF1"/>
    <w:rsid w:val="00AD19B9"/>
    <w:rsid w:val="00AD2AEB"/>
    <w:rsid w:val="00AD4077"/>
    <w:rsid w:val="00AE318F"/>
    <w:rsid w:val="00AE3DA8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6E90"/>
    <w:rsid w:val="00B77C12"/>
    <w:rsid w:val="00B80043"/>
    <w:rsid w:val="00B84A42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C213EC"/>
    <w:rsid w:val="00C26E29"/>
    <w:rsid w:val="00C37B8A"/>
    <w:rsid w:val="00C42BC4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B523F"/>
    <w:rsid w:val="00CC2D16"/>
    <w:rsid w:val="00CE2F4E"/>
    <w:rsid w:val="00CF2CCC"/>
    <w:rsid w:val="00D014E1"/>
    <w:rsid w:val="00D061FF"/>
    <w:rsid w:val="00D0701E"/>
    <w:rsid w:val="00D1130B"/>
    <w:rsid w:val="00D131EC"/>
    <w:rsid w:val="00D1453D"/>
    <w:rsid w:val="00D321F9"/>
    <w:rsid w:val="00D33164"/>
    <w:rsid w:val="00D40936"/>
    <w:rsid w:val="00D47DD2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D3E7E"/>
    <w:rsid w:val="00DD515F"/>
    <w:rsid w:val="00DD59E4"/>
    <w:rsid w:val="00DE3DC2"/>
    <w:rsid w:val="00DE49B6"/>
    <w:rsid w:val="00DF2F8C"/>
    <w:rsid w:val="00DF42CC"/>
    <w:rsid w:val="00E01826"/>
    <w:rsid w:val="00E023B5"/>
    <w:rsid w:val="00E02998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528C"/>
    <w:rsid w:val="00E73EEA"/>
    <w:rsid w:val="00E81738"/>
    <w:rsid w:val="00E90063"/>
    <w:rsid w:val="00E94364"/>
    <w:rsid w:val="00E956F3"/>
    <w:rsid w:val="00E95CC3"/>
    <w:rsid w:val="00E962F1"/>
    <w:rsid w:val="00E97EC0"/>
    <w:rsid w:val="00EA2F8B"/>
    <w:rsid w:val="00EA71BF"/>
    <w:rsid w:val="00EB3388"/>
    <w:rsid w:val="00EB498B"/>
    <w:rsid w:val="00EC6A3E"/>
    <w:rsid w:val="00ED4245"/>
    <w:rsid w:val="00EF0510"/>
    <w:rsid w:val="00EF4FD0"/>
    <w:rsid w:val="00EF5ED8"/>
    <w:rsid w:val="00EF6910"/>
    <w:rsid w:val="00F01F2D"/>
    <w:rsid w:val="00F05E2C"/>
    <w:rsid w:val="00F202A2"/>
    <w:rsid w:val="00F23E04"/>
    <w:rsid w:val="00F23FFD"/>
    <w:rsid w:val="00F32007"/>
    <w:rsid w:val="00F34002"/>
    <w:rsid w:val="00F42272"/>
    <w:rsid w:val="00F5442D"/>
    <w:rsid w:val="00F55F4A"/>
    <w:rsid w:val="00F57CDA"/>
    <w:rsid w:val="00F60856"/>
    <w:rsid w:val="00F7249D"/>
    <w:rsid w:val="00F7274D"/>
    <w:rsid w:val="00F75AB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C0600"/>
    <w:rsid w:val="000C6828"/>
    <w:rsid w:val="001111F0"/>
    <w:rsid w:val="00115466"/>
    <w:rsid w:val="00142762"/>
    <w:rsid w:val="00142AEC"/>
    <w:rsid w:val="00143EB3"/>
    <w:rsid w:val="00161F4D"/>
    <w:rsid w:val="001654F9"/>
    <w:rsid w:val="00184AF9"/>
    <w:rsid w:val="001B308E"/>
    <w:rsid w:val="001D5AEA"/>
    <w:rsid w:val="001D5E87"/>
    <w:rsid w:val="001E4F27"/>
    <w:rsid w:val="001E5445"/>
    <w:rsid w:val="00252D8E"/>
    <w:rsid w:val="002745B4"/>
    <w:rsid w:val="002A2F54"/>
    <w:rsid w:val="002B1F2A"/>
    <w:rsid w:val="003160DD"/>
    <w:rsid w:val="0034175C"/>
    <w:rsid w:val="00370FBF"/>
    <w:rsid w:val="003812E1"/>
    <w:rsid w:val="003A5AA9"/>
    <w:rsid w:val="00400124"/>
    <w:rsid w:val="00400E11"/>
    <w:rsid w:val="00401FE9"/>
    <w:rsid w:val="00406BDE"/>
    <w:rsid w:val="0041766D"/>
    <w:rsid w:val="004562E0"/>
    <w:rsid w:val="004661D2"/>
    <w:rsid w:val="004D5F30"/>
    <w:rsid w:val="005013E6"/>
    <w:rsid w:val="005027F3"/>
    <w:rsid w:val="00532AA9"/>
    <w:rsid w:val="005364CA"/>
    <w:rsid w:val="00563BFE"/>
    <w:rsid w:val="005778ED"/>
    <w:rsid w:val="0059570F"/>
    <w:rsid w:val="005C0EB1"/>
    <w:rsid w:val="005D2E70"/>
    <w:rsid w:val="005E277A"/>
    <w:rsid w:val="00613FB0"/>
    <w:rsid w:val="0061631E"/>
    <w:rsid w:val="006427C2"/>
    <w:rsid w:val="00692256"/>
    <w:rsid w:val="00695423"/>
    <w:rsid w:val="006A30FB"/>
    <w:rsid w:val="006B4296"/>
    <w:rsid w:val="006D7C1D"/>
    <w:rsid w:val="006F7671"/>
    <w:rsid w:val="00731A59"/>
    <w:rsid w:val="00744DD2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71833"/>
    <w:rsid w:val="00880D51"/>
    <w:rsid w:val="00897700"/>
    <w:rsid w:val="008A715A"/>
    <w:rsid w:val="0094430A"/>
    <w:rsid w:val="00972111"/>
    <w:rsid w:val="00997A1D"/>
    <w:rsid w:val="009B7817"/>
    <w:rsid w:val="00A16EBC"/>
    <w:rsid w:val="00A6483E"/>
    <w:rsid w:val="00A675AA"/>
    <w:rsid w:val="00AC2A13"/>
    <w:rsid w:val="00AD123C"/>
    <w:rsid w:val="00AE2D6B"/>
    <w:rsid w:val="00AF391E"/>
    <w:rsid w:val="00B1051C"/>
    <w:rsid w:val="00B63271"/>
    <w:rsid w:val="00B73EC1"/>
    <w:rsid w:val="00BB1F7E"/>
    <w:rsid w:val="00BD4CDB"/>
    <w:rsid w:val="00C318D0"/>
    <w:rsid w:val="00C36F95"/>
    <w:rsid w:val="00C60F00"/>
    <w:rsid w:val="00C90180"/>
    <w:rsid w:val="00C96FE4"/>
    <w:rsid w:val="00CB4982"/>
    <w:rsid w:val="00D338A0"/>
    <w:rsid w:val="00DA355B"/>
    <w:rsid w:val="00DC41BB"/>
    <w:rsid w:val="00DF7BBE"/>
    <w:rsid w:val="00E22665"/>
    <w:rsid w:val="00E232CC"/>
    <w:rsid w:val="00E30F25"/>
    <w:rsid w:val="00E407CE"/>
    <w:rsid w:val="00E56C73"/>
    <w:rsid w:val="00E6291C"/>
    <w:rsid w:val="00F01144"/>
    <w:rsid w:val="00F06801"/>
    <w:rsid w:val="00F211AF"/>
    <w:rsid w:val="00F331DC"/>
    <w:rsid w:val="00F43DD1"/>
    <w:rsid w:val="00F61EC3"/>
    <w:rsid w:val="00FC1C0B"/>
    <w:rsid w:val="00FC2D7D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100</TotalTime>
  <Pages>4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2020-11-05T16:55:00Z</cp:lastPrinted>
  <dcterms:created xsi:type="dcterms:W3CDTF">2020-11-23T17:19:00Z</dcterms:created>
  <dcterms:modified xsi:type="dcterms:W3CDTF">2020-11-23T18:40:00Z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