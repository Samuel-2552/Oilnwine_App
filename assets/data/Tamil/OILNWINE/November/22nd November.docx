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8808D4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7BB826D0" w:rsidR="009A0942" w:rsidRPr="00E574AC" w:rsidRDefault="001C3D05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C3D0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எசேக்கியேல்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3249C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</w:t>
                  </w:r>
                  <w:r w:rsidR="0010340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4:1-45:12</w:t>
                  </w:r>
                </w:p>
                <w:p w14:paraId="386E2D02" w14:textId="53E13133" w:rsidR="009A0942" w:rsidRPr="00E574AC" w:rsidRDefault="0010340A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Pr="0010340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பேதுரு 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1:1-12</w:t>
                  </w:r>
                </w:p>
                <w:p w14:paraId="55EE2F15" w14:textId="30CCDF2E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4B63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0D6B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EF051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</w:t>
                  </w:r>
                  <w:r w:rsidR="00A541F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</w:t>
                  </w:r>
                  <w:r w:rsidR="003249C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10340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</w:t>
                  </w:r>
                  <w:r w:rsidR="003249C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-</w:t>
                  </w:r>
                  <w:r w:rsidR="0010340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32</w:t>
                  </w:r>
                </w:p>
                <w:p w14:paraId="3F50C377" w14:textId="2CD8DC37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7B420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8:</w:t>
                  </w:r>
                  <w:r w:rsidR="0010340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  <w:r w:rsidR="00EF051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-</w:t>
                  </w:r>
                  <w:r w:rsidR="0010340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1D8ABBE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3A6583" w:rsidRPr="003A658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நவம்பர்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2739DC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10340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8808D4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8808D4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190BB75" w14:textId="4FC6414B" w:rsidR="000F12C3" w:rsidRPr="0010340A" w:rsidRDefault="008808D4" w:rsidP="0010340A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10340A" w:rsidRPr="001034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ஏசாயா 1 முதல் 5 அத்தியாயங்களை நீங்கள் படித்து</w:t>
      </w:r>
      <w:r w:rsidR="0010340A" w:rsidRPr="0010340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0340A" w:rsidRPr="001034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அவற்றின் உள்ளடக்கங்களையும் சூழநிலையையும்  கவனிப்பீர்களானால் ஏசாயா கர்த்தருடைய மகிமையை அனுபவித்த பிறகு</w:t>
      </w:r>
      <w:r w:rsidR="0010340A" w:rsidRPr="0010340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0340A" w:rsidRPr="001034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செய்துகொண்டிருந்த விதத்திலிருந்து ஊழியம் மாற்றப்பட்டு மிகவும் வித்தியாசமாக தீர்க்கதரிசனம் சொல்ல ஆரம்பித்தார் என்பதை பார்க்க முடியும். ஏசாயா புத்தகத்தின் ஆறாம் அத்தியாயத்திற்குப் பிறகு</w:t>
      </w:r>
      <w:r w:rsidR="0010340A" w:rsidRPr="0010340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0340A" w:rsidRPr="001034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மகத்தான தீர்க்கதரிசனங்கள்</w:t>
      </w:r>
      <w:r w:rsidR="0010340A" w:rsidRPr="0010340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0340A" w:rsidRPr="0010340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தீர்க்கதரிசன அறிவிப்புகள் மற்றும் தீர்க்கதரிசன வெளிப்பாடுகளின் அறுபது அத்தியாயங்களை நாம் காண்கிறோம். ஆறாம் அத்தியாயத்தில் கர்த்தரை உயரமும் உன்னதமுமான சிங்காசனத்தின்மேல் </w:t>
      </w:r>
      <w:r w:rsidR="0010340A" w:rsidRPr="0010340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வீற்றிருக்கக்கண்ட பிறகு</w:t>
      </w:r>
      <w:r w:rsidR="0010340A" w:rsidRPr="0010340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0340A" w:rsidRPr="001034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ஏசாயாவின் வாழ்க்கை மிகவும் வித்தியாசமானதாக மாற்றப்பட்டது. பலிபீடத்தின் நெருப்புத் தழல் அவரது உதடுகளைத் தொட்டு</w:t>
      </w:r>
      <w:r w:rsidR="0010340A" w:rsidRPr="0010340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0340A" w:rsidRPr="001034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அவரது வாழ்க்கையில் ஒரு தீவிரமான மாற்றத்தைக் கொண்டு வந்தது.  அதன்பிறகு அவர் காரியங்களைக் காணத் தொடங்கிய விதம்</w:t>
      </w:r>
      <w:r w:rsidR="0010340A" w:rsidRPr="0010340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0340A" w:rsidRPr="001034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முற்றிலும் வேறுபட்டதாய் இருந்தது.  ஆச்சரியப்படும் விதமாக</w:t>
      </w:r>
      <w:r w:rsidR="0010340A" w:rsidRPr="0010340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0340A" w:rsidRPr="001034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ஏசாயா மேசியாவைப் பற்றி தீர்க்கதரிசனம் சொல்லத் தொடங்கினார். "நமக்கு ஒரு பாலகன் பிறந்தார்</w:t>
      </w:r>
      <w:r w:rsidR="0010340A" w:rsidRPr="0010340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10340A" w:rsidRPr="001034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நமக்கு ஒரு குமாரன் கொடுக்கப்பட்டார்</w:t>
      </w:r>
      <w:r w:rsidR="0010340A" w:rsidRPr="0010340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10340A" w:rsidRPr="001034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கர்த்தத்துவம் அவர் தோளின்மேலிருக்கும்</w:t>
      </w:r>
      <w:r w:rsidR="0010340A" w:rsidRPr="0010340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10340A" w:rsidRPr="001034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நாமம் அதிசயமானவர்</w:t>
      </w:r>
      <w:r w:rsidR="0010340A" w:rsidRPr="0010340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0340A" w:rsidRPr="001034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ஆலோசனைக்கர்த்தா</w:t>
      </w:r>
      <w:r w:rsidR="0010340A" w:rsidRPr="0010340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0340A" w:rsidRPr="001034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வல்லமையுள்ள தேவன்</w:t>
      </w:r>
      <w:r w:rsidR="0010340A" w:rsidRPr="0010340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0340A" w:rsidRPr="001034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நித்திய பிதா</w:t>
      </w:r>
      <w:r w:rsidR="0010340A" w:rsidRPr="0010340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0340A" w:rsidRPr="001034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சமாதானப்பிரபு என்னப்படும்." இவ்வாறு அவர் மேசியாவைக் குறித்த தேவ  அறிவிப்புகளைத் தீர்க்கதரிசனமாக அறிவிக்கத் தொடங்கினார்.  பிரியமானவர்களே</w:t>
      </w:r>
      <w:r w:rsidR="0010340A" w:rsidRPr="0010340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0340A" w:rsidRPr="001034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கர்த்தருடனான ஒரு சந்திப்பும்</w:t>
      </w:r>
      <w:r w:rsidR="0010340A" w:rsidRPr="0010340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0340A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38" style="position:absolute;left:0;text-align:left;margin-left:-7.8pt;margin-top:732.3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10340A" w:rsidRPr="0010340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ஆண்டவரைப் பார்ப்பதும் நம் வாழ்வில் </w:t>
      </w:r>
      <w:r w:rsidR="0010340A" w:rsidRPr="0010340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இதுபோன்ற</w:t>
      </w:r>
      <w:r w:rsidR="0010340A" w:rsidRPr="0010340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0340A" w:rsidRPr="001034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நம்மை ஆச்சரியப்படுத்தக்கூடிய</w:t>
      </w:r>
      <w:r w:rsidR="0010340A" w:rsidRPr="0010340A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="0010340A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10340A" w:rsidRPr="001034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மிகப்பெரிய மாற்றங்களைக் கொண்டுவரப் போகிறது. நாம் அவரைப் பார்ப்போமானால் முற்றிலும் மாற்றப்படுவோம்</w:t>
      </w:r>
      <w:r w:rsidR="0010340A" w:rsidRPr="0010340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10340A" w:rsidRPr="001034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அவரைக் காண்பது நம்மை மாற்றும். விரைவில் ஆண்டவரும் அவரது பிரசன்னமும் நம் வாழ்வில் பிரதிபலிக்கத் தொடங்கும்.</w:t>
      </w:r>
    </w:p>
    <w:p w14:paraId="37A015EE" w14:textId="1EF33234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7EA9489A" w:rsidR="006D514C" w:rsidRPr="00CF2CCC" w:rsidRDefault="0010340A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7pt;width:556.9pt;height:305.7pt;z-index:251711488" filled="f" strokecolor="red" strokeweight="2.25pt"/>
        </w:pict>
      </w:r>
      <w:r w:rsidR="008808D4"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1F5E45D2" w:rsidR="00E56B79" w:rsidRDefault="008808D4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4D73CEA3" w:rsidR="0010340A" w:rsidRDefault="0010340A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10340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ஆகையால்</w:t>
      </w:r>
      <w:r w:rsidRPr="0010340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10340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தேவனால் தெரிந்துகொள்ளப்பட்ட பரிசுத்தரும் பிரியருமாய்</w:t>
      </w:r>
      <w:r w:rsidRPr="0010340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10340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உருக்கமான இரக்கத்தையும்</w:t>
      </w:r>
      <w:r w:rsidRPr="0010340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10340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தயவையும்</w:t>
      </w:r>
      <w:r w:rsidRPr="0010340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10340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மனத்தாழ்மையையும்</w:t>
      </w:r>
      <w:r w:rsidRPr="0010340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10340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சாந்தத்தையும்</w:t>
      </w:r>
      <w:r w:rsidRPr="0010340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10340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நீடிய பொறுமையையும் தரித்துக்கொண்டு</w:t>
      </w:r>
      <w:r w:rsidRPr="0010340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7AC0C899" w14:textId="6D41340B" w:rsidR="0017278E" w:rsidRDefault="0010340A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10340A">
        <w:rPr>
          <w:rFonts w:ascii="Latha" w:hAnsi="Latha" w:cs="Arial Unicode MS"/>
          <w:noProof/>
          <w:sz w:val="48"/>
          <w:szCs w:val="44"/>
          <w:cs/>
          <w:lang w:bidi="ta-IN"/>
        </w:rPr>
        <w:t>கொலோசெயர் 3:12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09E01CE0" w14:textId="77777777" w:rsidR="00AD19B9" w:rsidRDefault="00AD19B9" w:rsidP="00EF0510">
      <w:pPr>
        <w:ind w:right="1676"/>
        <w:rPr>
          <w:sz w:val="40"/>
          <w:szCs w:val="32"/>
          <w:lang w:val="en-IN"/>
        </w:rPr>
      </w:pPr>
    </w:p>
    <w:p w14:paraId="60CBEDA0" w14:textId="3F532871" w:rsidR="00A541FA" w:rsidRDefault="00A541FA" w:rsidP="00A541FA">
      <w:pPr>
        <w:ind w:right="1676"/>
        <w:rPr>
          <w:sz w:val="40"/>
          <w:szCs w:val="32"/>
          <w:lang w:val="en-IN"/>
        </w:rPr>
      </w:pPr>
    </w:p>
    <w:p w14:paraId="7443517D" w14:textId="559A0B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11B6B32B" w14:textId="2904316B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0E8A393" w14:textId="17D7FFBE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47ADE7C" w14:textId="08B6194F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4CF5B282" w14:textId="08CDF1A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FBC77FF" w14:textId="5C5453CB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A1F6AA3" w14:textId="124ACB8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A6ECB7D" w14:textId="67816541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6A166F90" w14:textId="79C2D84D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42F0FEE1" w14:textId="326ECFC9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602627E3" w14:textId="32D50F7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2BE7C67" w14:textId="50B75C26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5570AC1" w14:textId="174445A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130488C" w14:textId="245BDD8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734E667F" w14:textId="21BF09E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8EBAED2" w14:textId="449E8834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10DC0B89" w14:textId="64B335AC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4A1EFC72" w14:textId="21C7900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7FEC7A75" w14:textId="2E22E3A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0B833430" w14:textId="4375DEB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1BEE050C" w14:textId="15446CC9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7D0E232C" w14:textId="777777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8808D4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21B02" w14:textId="77777777" w:rsidR="008808D4" w:rsidRDefault="008808D4" w:rsidP="00A01902">
      <w:r>
        <w:separator/>
      </w:r>
    </w:p>
  </w:endnote>
  <w:endnote w:type="continuationSeparator" w:id="0">
    <w:p w14:paraId="377CD91A" w14:textId="77777777" w:rsidR="008808D4" w:rsidRDefault="008808D4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06B05" w14:textId="77777777" w:rsidR="008808D4" w:rsidRDefault="008808D4" w:rsidP="00A01902">
      <w:r>
        <w:separator/>
      </w:r>
    </w:p>
  </w:footnote>
  <w:footnote w:type="continuationSeparator" w:id="0">
    <w:p w14:paraId="30356B40" w14:textId="77777777" w:rsidR="008808D4" w:rsidRDefault="008808D4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8808D4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4B73"/>
    <w:rsid w:val="000952DC"/>
    <w:rsid w:val="00097012"/>
    <w:rsid w:val="000A6B12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10320D"/>
    <w:rsid w:val="0010340A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23AA8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A1677"/>
    <w:rsid w:val="002B736B"/>
    <w:rsid w:val="002C3527"/>
    <w:rsid w:val="002C7194"/>
    <w:rsid w:val="002D0702"/>
    <w:rsid w:val="002D3C20"/>
    <w:rsid w:val="002F29DB"/>
    <w:rsid w:val="002F43C2"/>
    <w:rsid w:val="003118B7"/>
    <w:rsid w:val="00312674"/>
    <w:rsid w:val="0031769F"/>
    <w:rsid w:val="003249C3"/>
    <w:rsid w:val="00331DC4"/>
    <w:rsid w:val="00332929"/>
    <w:rsid w:val="00332DFF"/>
    <w:rsid w:val="00342326"/>
    <w:rsid w:val="0034552A"/>
    <w:rsid w:val="00361CF0"/>
    <w:rsid w:val="003650BD"/>
    <w:rsid w:val="00367CC7"/>
    <w:rsid w:val="0037033A"/>
    <w:rsid w:val="00382462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B12"/>
    <w:rsid w:val="003C6B88"/>
    <w:rsid w:val="003D0264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6C98"/>
    <w:rsid w:val="004E0E6F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080B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89D"/>
    <w:rsid w:val="00973D29"/>
    <w:rsid w:val="00974D34"/>
    <w:rsid w:val="00982299"/>
    <w:rsid w:val="00985209"/>
    <w:rsid w:val="009926FF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0CAC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321D"/>
    <w:rsid w:val="00AC6DF1"/>
    <w:rsid w:val="00AD19B9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8646D"/>
    <w:rsid w:val="00C91F38"/>
    <w:rsid w:val="00CB523F"/>
    <w:rsid w:val="00CC2D16"/>
    <w:rsid w:val="00CE2F4E"/>
    <w:rsid w:val="00CF2CCC"/>
    <w:rsid w:val="00D014E1"/>
    <w:rsid w:val="00D061FF"/>
    <w:rsid w:val="00D0701E"/>
    <w:rsid w:val="00D1130B"/>
    <w:rsid w:val="00D131EC"/>
    <w:rsid w:val="00D1453D"/>
    <w:rsid w:val="00D321F9"/>
    <w:rsid w:val="00D33164"/>
    <w:rsid w:val="00D40936"/>
    <w:rsid w:val="00D47DD2"/>
    <w:rsid w:val="00D5631B"/>
    <w:rsid w:val="00D57E69"/>
    <w:rsid w:val="00D60EE4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0510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C0600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2B1F2A"/>
    <w:rsid w:val="003160DD"/>
    <w:rsid w:val="0034175C"/>
    <w:rsid w:val="00370FBF"/>
    <w:rsid w:val="003812E1"/>
    <w:rsid w:val="003A5AA9"/>
    <w:rsid w:val="00400124"/>
    <w:rsid w:val="00400E11"/>
    <w:rsid w:val="00401FE9"/>
    <w:rsid w:val="00406BDE"/>
    <w:rsid w:val="0041766D"/>
    <w:rsid w:val="004562E0"/>
    <w:rsid w:val="004661D2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71833"/>
    <w:rsid w:val="00880D51"/>
    <w:rsid w:val="00897700"/>
    <w:rsid w:val="008A715A"/>
    <w:rsid w:val="0094430A"/>
    <w:rsid w:val="00972111"/>
    <w:rsid w:val="00997A1D"/>
    <w:rsid w:val="009B7817"/>
    <w:rsid w:val="00A16EBC"/>
    <w:rsid w:val="00A6483E"/>
    <w:rsid w:val="00A675AA"/>
    <w:rsid w:val="00AC2A13"/>
    <w:rsid w:val="00AD123C"/>
    <w:rsid w:val="00AF391E"/>
    <w:rsid w:val="00B1051C"/>
    <w:rsid w:val="00B63271"/>
    <w:rsid w:val="00BB1F7E"/>
    <w:rsid w:val="00BD4CDB"/>
    <w:rsid w:val="00C318D0"/>
    <w:rsid w:val="00C36F95"/>
    <w:rsid w:val="00C60F00"/>
    <w:rsid w:val="00C90180"/>
    <w:rsid w:val="00C96FE4"/>
    <w:rsid w:val="00CB4982"/>
    <w:rsid w:val="00D338A0"/>
    <w:rsid w:val="00DA355B"/>
    <w:rsid w:val="00DC41BB"/>
    <w:rsid w:val="00DF7BBE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43DD1"/>
    <w:rsid w:val="00F61EC3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7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2020-11-05T16:55:00Z</cp:lastPrinted>
  <dcterms:created xsi:type="dcterms:W3CDTF">2020-11-21T16:30:00Z</dcterms:created>
  <dcterms:modified xsi:type="dcterms:W3CDTF">2020-11-21T16:30:00Z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