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4C079A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41447982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40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:2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</w:t>
                  </w:r>
                </w:p>
                <w:p w14:paraId="386E2D02" w14:textId="75E89461" w:rsidR="009A0942" w:rsidRPr="00E574AC" w:rsidRDefault="00BA34B4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A34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யாக்கோபு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  <w:p w14:paraId="55EE2F15" w14:textId="3187ABC1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0D6B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A541F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1-18</w:t>
                  </w:r>
                </w:p>
                <w:p w14:paraId="3F50C377" w14:textId="4B2CFB2C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7B42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8:</w:t>
                  </w:r>
                  <w:r w:rsidR="003249C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50FE40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217C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D028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C079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C079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779696E" w14:textId="35EBE297" w:rsidR="003118B7" w:rsidRPr="00A541FA" w:rsidRDefault="004C079A" w:rsidP="00A541F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இளம் தாவீது போர்க்களத்தில் தனது சகோதரர்களிடம் உணவைக் கொண்டுசெல்ல சென்றபோது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​​ஒரு பின்வாங்கிப்போன ராஜா  பயந்து நிற்கிரதை காண முடிந்தது.  அனைத்து கருத்தரங்குகள் மாநாடுகள்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செயற்கைக்கோள்கள் தகவல்தொடர்பு அமைப்புகள்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மேம்பட்ட அச்சிடும் தொழில்நுட்பம் மற்றும் மேலாண்மை நுட்பங்கள் இருந்தபோதிலும்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நாளின் கோலியாத்கள் முன் நிற்க முடியாத ஒரு பின்தங்கிய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பலவீனமான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தளர்ந்த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தெளிவற்ற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தயக்கமுள்ள சபை அமைப்பு உள்ளது. தீய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சீர்கெட்ட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சுயநலமான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இன்பம் தேடும் உலக அமைப்பாகிய கோலியாத்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lastRenderedPageBreak/>
        <w:t>“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உங்களிடையே முன் வந்து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என்னை எதிர்த்துப் போராட யாரும் இல்லையா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 கேட்டு இன்னும் நிற்கிறான். ஆவிக்குரிய அமைப்பு அதன் கணினி உதவியுடனும்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பன்னாட்டு ஆதரவு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மேலாண்மை திறமைகள் மற்றும் பேராசை மற்றும் சுயலாபம் தேடும் முறைகளுடனும் தோல்வியடைந்துவிட்டது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கோலியாத்தின் வலிமையை எதிர்கொள்ள அவைகள் போதுமானதல்ல. ஆனால்  தேவனால் அபிஷேகம் பண்ணப்பட்ட ஒரு இளைஞனுக்கு தேவனின் காரியங்களை நோக்கிய இருதயம் இருந்தது. தாவீது தன் சொந்தப் போரில் சண்டையிடப் போகவில்லை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அவன் தன் தேவனுக்காகப் போரிட்டான். நம்மில் பலர் நம் சொந்த போர்களில் சண்டையிட்டுக் கொண்டிருக்கிறோம். இது கர்த்தருக்காக எழுந்து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கர்த்தருடைய யுத்தத்தில் ஈடுபட வேண்டிய நேரம். தேவனின் இருதயத்திற்குப் பின் சென்ற ஒரு </w:t>
      </w:r>
      <w:r w:rsidR="001D028C">
        <w:rPr>
          <w:rFonts w:ascii="Latha" w:hAnsi="Latha" w:cs="Arial Unicode MS"/>
          <w:noProof/>
          <w:sz w:val="52"/>
          <w:szCs w:val="48"/>
          <w:lang w:val="ta-IN"/>
        </w:rPr>
        <w:pict w14:anchorId="3CC91F6C">
          <v:rect id="_x0000_s1185" style="position:absolute;left:0;text-align:left;margin-left:-3.5pt;margin-top:730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மனிதன்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மனித திறன்களுக்கு மேலாக எழுந்தான்.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இஸ்ரவேலின் நிலைக்கொள்ளுதலை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சவால் செய்த அந்த ராட்சதனை எதிர்த்து நிற்க ஏதோ ஒன்று அவருக்குள் எழுந்தது. அவர் தனது உணவையும்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குடும்பத்தையும்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வீட்டையும்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தந்தையின் ஆடுகளையும் மறந்துவிட்டு தேவனின் குரலுக்கு பதிலளித்தார். பிரியமானவர்களே</w:t>
      </w:r>
      <w:r w:rsidR="001D028C" w:rsidRPr="001D028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D028C" w:rsidRPr="001D028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கட்டளைக்கு பதிலளிக்கும் ஒரு ஜனத்தை தேவன் தேடுகிறார்.</w:t>
      </w:r>
    </w:p>
    <w:p w14:paraId="5D23315B" w14:textId="77777777" w:rsidR="003B3D5D" w:rsidRPr="003B3D5D" w:rsidRDefault="003B3D5D" w:rsidP="003B3D5D">
      <w:pPr>
        <w:ind w:firstLine="720"/>
        <w:jc w:val="both"/>
        <w:rPr>
          <w:rFonts w:ascii="Latha" w:hAnsi="Latha" w:cs="Arial Unicode MS"/>
          <w:noProof/>
          <w:sz w:val="52"/>
          <w:szCs w:val="48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2071F151" w:rsidR="006D514C" w:rsidRPr="00CF2CCC" w:rsidRDefault="004C079A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E43640D" w:rsidR="00E56B79" w:rsidRDefault="004C079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3.6pt;width:556.9pt;height:227.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00776993" w:rsidR="002416C0" w:rsidRDefault="003249C3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3249C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அன்றியும் நன்மைசெய்யவும்</w:t>
      </w:r>
      <w:r w:rsidRPr="003249C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249C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தானதர்மம் பண்ணவும் மறவாதிருங்கள்</w:t>
      </w:r>
      <w:r w:rsidRPr="003249C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3249C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இப்படிப்பட்ட பலிகளின்மேல் தேவன் பிரியமாயிருக்கிறார்.</w:t>
      </w:r>
    </w:p>
    <w:p w14:paraId="7AC0C899" w14:textId="1B4A0FB7" w:rsidR="0017278E" w:rsidRDefault="003249C3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3249C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>எபிரெயர் 13:16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09E01CE0" w14:textId="77777777" w:rsidR="00AD19B9" w:rsidRDefault="00AD19B9" w:rsidP="00B26186">
      <w:pPr>
        <w:ind w:left="1276" w:right="1676" w:hanging="1366"/>
        <w:rPr>
          <w:sz w:val="40"/>
          <w:szCs w:val="32"/>
          <w:lang w:val="en-IN"/>
        </w:rPr>
      </w:pPr>
    </w:p>
    <w:p w14:paraId="5206531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2FFDE1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477BC1D7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26595BA0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4481CEC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05B55B0E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60D789A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C4B3FBC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269FA803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72AD2042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357840D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2A2FA4E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22A3A35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0829352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4C4FF5B" w14:textId="0349AFF5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3CF000A1" w14:textId="5E54E3ED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79B8D7DB" w14:textId="433DE7D1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38F30F1F" w14:textId="5F97FC11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64ADEFEA" w14:textId="77777777" w:rsidR="003249C3" w:rsidRDefault="003249C3" w:rsidP="00B26186">
      <w:pPr>
        <w:ind w:left="1276" w:right="1676" w:hanging="1366"/>
        <w:rPr>
          <w:sz w:val="40"/>
          <w:szCs w:val="32"/>
          <w:lang w:val="en-IN"/>
        </w:rPr>
      </w:pPr>
    </w:p>
    <w:p w14:paraId="01621506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1FFF3D4F" w14:textId="77777777" w:rsidR="00A541FA" w:rsidRDefault="00A541FA" w:rsidP="00B26186">
      <w:pPr>
        <w:ind w:left="1276" w:right="1676" w:hanging="1366"/>
        <w:rPr>
          <w:sz w:val="40"/>
          <w:szCs w:val="32"/>
          <w:lang w:val="en-IN"/>
        </w:rPr>
      </w:pPr>
    </w:p>
    <w:p w14:paraId="60CBEDA0" w14:textId="77777777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4C079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ACD81" w14:textId="77777777" w:rsidR="004C079A" w:rsidRDefault="004C079A" w:rsidP="00A01902">
      <w:r>
        <w:separator/>
      </w:r>
    </w:p>
  </w:endnote>
  <w:endnote w:type="continuationSeparator" w:id="0">
    <w:p w14:paraId="628D3AEB" w14:textId="77777777" w:rsidR="004C079A" w:rsidRDefault="004C079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4CD92" w14:textId="77777777" w:rsidR="004C079A" w:rsidRDefault="004C079A" w:rsidP="00A01902">
      <w:r>
        <w:separator/>
      </w:r>
    </w:p>
  </w:footnote>
  <w:footnote w:type="continuationSeparator" w:id="0">
    <w:p w14:paraId="0C45220F" w14:textId="77777777" w:rsidR="004C079A" w:rsidRDefault="004C079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C079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3118B7"/>
    <w:rsid w:val="00312674"/>
    <w:rsid w:val="0031769F"/>
    <w:rsid w:val="003249C3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631B"/>
    <w:rsid w:val="00D57E69"/>
    <w:rsid w:val="00D60EE4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2020-11-18T17:03:00Z</dcterms:created>
  <dcterms:modified xsi:type="dcterms:W3CDTF">2020-11-18T17:07:00Z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