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1501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854AA6B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-4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  <w:r w:rsid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</w:p>
                <w:p w14:paraId="386E2D02" w14:textId="46FDE95F" w:rsidR="009A0942" w:rsidRPr="00E574AC" w:rsidRDefault="0010340A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10340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பேதுரு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3-2:10</w:t>
                  </w:r>
                </w:p>
                <w:p w14:paraId="55EE2F15" w14:textId="6E9A56B5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EF05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33-48</w:t>
                  </w:r>
                </w:p>
                <w:p w14:paraId="3F50C377" w14:textId="4E4A2B96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B42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</w:t>
                  </w:r>
                  <w:r w:rsidR="00B76E9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C94AE8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0931F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1501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1501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190BB75" w14:textId="38CFBC9E" w:rsidR="000F12C3" w:rsidRPr="0010340A" w:rsidRDefault="0031501C" w:rsidP="000931F1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“உங்கள் சகோதரனும்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இயேசுகிறிஸ்துவினிமித்தம் வருகிற உபத்திரவத்திற்கும் அவருடைய ராஜ்யத்திற்கும் அவருடைய பொறுமைக்கும் உங்கள் உடன்பங்காளனுமாயிருக்கிற யோவானாகிய நான் தேவவசனத்தினிமித்தமும்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இயேசுகிறிஸ்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துவைப்பற்றிய சாட்சியினிமித்தமும்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பத்மு என்னும் தீவிலேஇருந்தேன்.“ (வெளிப்படுத்துதல் 1: 9). கூட்டு 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மனிதனை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குறித்த நான்கு முக்கியமான தன்மைகளை இங்கே காணலாம். ஐக்கியத்தின் மூலம் அவர்கள் சகோதரர்கள்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உபத்திரவங்கள்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மூலம்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உடன்பங்காளிகள்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ராஜ்யத்தின் மூலம் அவர்கள்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ஆண்டவருடைய கர்த்தத்துவத்திற்கு கீழ்ப்படிகிறவர்கள்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பொறுமையினால்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விசுவாசம் பொன்னாக வெளிவருவதற்காக அவர்கள் சோதிக்கப்படுகிறவர்களும்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பரீட்சிக்கப்ப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டுகிறவர்களும் சுத்திகரிக்கப்படுகிறவர்களுமாய் இருக்கிறார்கள். கிறிஸ்துவின் சரீரமாகிய உண்மையான சபை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அநேக அங்கத்தினர்களை உள்ளடக்கிய புதிய மனிதன்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யோவானுடனான சகோதரர்களின் ஒரு கூட்டமாகும். ஆனால் அவர்கள் தகப்பன் வெளியே செல்லும் போது சண்டைப்போடுகிற சாதாரண சகோதரர்களைப் போன்றவர்கள் அல்ல! உண்மையான கிறிஸ்தவ ஐக்கியம் ஒவ்வொரு வகையிலும் தனித்துவமானது. அவருடைய வார்த்தையின் வெளிச்சத்திலும் அவருடைய ஜீவனின்  வெளிச்சத்திலும் (1 யோவான் 1: 7)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நடப்பவர்களுக்கு மட்டுமே உண்மையான ஐக்கியம்</w:t>
      </w:r>
      <w:r w:rsidR="000931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931F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0" style="position:absolute;left:0;text-align:left;margin-left:-7.8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இருக்கிறது. ஒருவருக்கொருவர் ஐக்கியம்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கொள்வதன் மூலம் மட்டுமே நாம் சகோதரர்களாக இருக்க முடியும்.  கிறிஸ்துவின் உண்மையான சரீரம் தலையுடனும் ஒருவருக்கொருவரும் நெருங்கிய ஐக்கியம் கொண்டவர்களை உள்ளடக்கியதாகும். தேவன் நம்மை ஒரு உண்மையும்</w:t>
      </w:r>
      <w:r w:rsidR="000931F1" w:rsidRPr="000931F1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931F1" w:rsidRPr="000931F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பரிபூரணமுமான ஐக்கியத்திற்கு அழைக்கிறார்.</w:t>
      </w: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DCC65BB" w:rsidR="006D514C" w:rsidRPr="00CF2CCC" w:rsidRDefault="0031501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2567A0E2" w:rsidR="00E56B79" w:rsidRDefault="000931F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3.6pt;width:556.9pt;height:204.7pt;z-index:251711488" filled="f" strokecolor="red" strokeweight="2.25pt"/>
        </w:pict>
      </w:r>
      <w:r w:rsidR="0031501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1501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31501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7B1B6863" w:rsidR="0010340A" w:rsidRDefault="000931F1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0931F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பிதா என்னில் அன்பாயிருக்கிறதுபோல நானும் உங்களில் அன்பாயிருக்கிறேன்</w:t>
      </w:r>
      <w:r w:rsidRPr="000931F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0931F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என்னுடைய அன்பிலே நிலைத்திருங்கள்.</w:t>
      </w:r>
    </w:p>
    <w:p w14:paraId="7AC0C899" w14:textId="392887F6" w:rsidR="0017278E" w:rsidRDefault="000931F1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931F1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15:9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A6ECB7D" w14:textId="67816541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130488C" w14:textId="245BDD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34E667F" w14:textId="21BF09E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8EBAED2" w14:textId="449E8834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0DC0B89" w14:textId="64B335A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A1EFC72" w14:textId="21C7900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3723EED8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88EAB15" w14:textId="144643EF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1501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A865" w14:textId="77777777" w:rsidR="0031501C" w:rsidRDefault="0031501C" w:rsidP="00A01902">
      <w:r>
        <w:separator/>
      </w:r>
    </w:p>
  </w:endnote>
  <w:endnote w:type="continuationSeparator" w:id="0">
    <w:p w14:paraId="3ED42375" w14:textId="77777777" w:rsidR="0031501C" w:rsidRDefault="0031501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5E59" w14:textId="77777777" w:rsidR="0031501C" w:rsidRDefault="0031501C" w:rsidP="00A01902">
      <w:r>
        <w:separator/>
      </w:r>
    </w:p>
  </w:footnote>
  <w:footnote w:type="continuationSeparator" w:id="0">
    <w:p w14:paraId="34E7BD62" w14:textId="77777777" w:rsidR="0031501C" w:rsidRDefault="0031501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1501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48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2020-11-22T15:33:00Z</dcterms:created>
  <dcterms:modified xsi:type="dcterms:W3CDTF">2020-11-22T15:34:00Z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