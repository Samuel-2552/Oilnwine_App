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18728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2FE4A8B0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  <w:r w:rsid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:1-38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:23</w:t>
                  </w:r>
                </w:p>
                <w:p w14:paraId="386E2D02" w14:textId="36F296EE" w:rsidR="009A0942" w:rsidRPr="00E574AC" w:rsidRDefault="00BA34B4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யாக்கோபு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9-2:17</w:t>
                  </w:r>
                </w:p>
                <w:p w14:paraId="55EE2F15" w14:textId="329A4BD6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7:1-2</w:t>
                  </w:r>
                </w:p>
                <w:p w14:paraId="3F50C377" w14:textId="36CA33B2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7B42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8:1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3FF3E9A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217C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6E0AA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8728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8728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779696E" w14:textId="51E2CA54" w:rsidR="003118B7" w:rsidRPr="00A541FA" w:rsidRDefault="00187287" w:rsidP="00A541F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பிரியமானவர்களே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உண்மையுள்ள ஜெபம் உங்களை நெருக்கடியிலிருந்தும்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போராட்டங்களிலிருந்தும்  சிரமங்களிலிருந்தும் தடுக்காது.  மாறாக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ஜெபவீரர்களான தானியேலின் வாழ்க்கையிலும் அவருடைய நண்பர்களின் வாழ்க்கையிலும் காண்கிறதுபோல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நீங்களும் எரியும் அக்கினிச் சூளையிலும் சிங்கத்தின் குகையிலும் சென்றடைய வாய்ப்பிருக்கிறது!  பெரும் விசுவாச துரோகத்தின் மத்தியில் அவர்கள் பரிசுத்தமாகவும் தீட்டுப்படாமலும் இருக்க  விரும்பியதால்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உண்மையுள்ள ஜெபமும்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அர்ப்பணிப்பும்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கர்த்தருடைய முகத்தைத்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தேடுவதும் அவர்களை அதிக நெருக்கடிகளுக்கும் சவால்களுக்கும் அழைத்துச் சென்றது!  இருப்பினும்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தங்களை அதற்காக ஆயத்தப்படுத்திக் கொண்டனர். கர்த்தரை நம்பி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முன்னால் உள்ள சவால்களை எதிர்கொள்ள ஜெபம் நம்மை ஆயத்தப்படுத்தும். இவ்வாறு இயேசுவின் நிமித்தம் நாம் ஒரு ஜீவபலியாக காணப்பட முடியும்.  கர்த்தரின் முகத்தைத் தேடுவது உங்களை அக்கினிச்சூளைக்குத் தயார்படுத்தும் என்பதை நினைவில் வையுங்கள். கறைதிரையற்ற தேவனின் மகிமையுள்ள சபைக்காக ஜெபிக்கும்படி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எருசலேமை நோக்கி உங்கள் ஜன்னல்களைத் திறப்பதன் மூலம்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 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உலகின் வேடிக்கை அரங்குகளில் உள்ள சிங்கங்களை எதிர்கொள்ளக்கூடும்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 கர்த்தரைத் தேடுவதற்கான உங்கள் அர்ப்பணிப்பு உங்களை சோதனை மற்றும் நெருக்கடி நேரத்தில் நிற்கவும் உங்களைத் தயார்படுத்துகிறது </w:t>
      </w:r>
      <w:r w:rsidR="00A541FA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3" style="position:absolute;left:0;text-align:left;margin-left:-6.4pt;margin-top:730.9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என்பதற்காக  கர்த்தரைத் துதியுங்கள். இந்த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நிச்சயத்தை தேவன் நமக்களிக்கிறார். தானியேலின் ஜெபமும் அவருடைய அர்ப்பணிப்பும் அவரை சிங்கத்தின் குகைக்கு அழைத்துச் சென்றன!  விசுவாசத்தின் சோதனையில் அவரது நண்பர்கள் மூன்று பேர் அக்கினிச்சூளையைக் கடந்து சென்றபின்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ஆண்டுகளுக்குப் பிறகு தானியேலின் வாழ்க்கையில்</w:t>
      </w:r>
      <w:r w:rsidR="00A541FA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சோதனை வந்தது.  சிங்கங்களின் குகையில் போடப்பட்டபோது தானியேலுக்கு சுமார் எண்பது வயது என்று உங்களுக்குத் தெரியுமா</w:t>
      </w:r>
      <w:r w:rsidR="00A541FA" w:rsidRPr="00A541FA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A541FA" w:rsidRPr="00A541F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நம்மில் சிலரை அதிர்ச்சி அடையச் செய்கிறதாயிருக்கும்!</w:t>
      </w:r>
    </w:p>
    <w:p w14:paraId="5D23315B" w14:textId="77777777" w:rsidR="003B3D5D" w:rsidRPr="003B3D5D" w:rsidRDefault="003B3D5D" w:rsidP="003B3D5D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2071F151" w:rsidR="006D514C" w:rsidRPr="00CF2CCC" w:rsidRDefault="0018728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E43640D" w:rsidR="00E56B79" w:rsidRDefault="00A541F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3.6pt;width:556.9pt;height:227.5pt;z-index:251711488" filled="f" strokecolor="red" strokeweight="2.25pt"/>
        </w:pict>
      </w:r>
      <w:r w:rsidR="0018728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8728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8728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15697A74" w:rsidR="002416C0" w:rsidRDefault="00A541FA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என்னத்தை உண்போம்</w:t>
      </w: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என்னத்தைக் குடிப்போம் என்று</w:t>
      </w: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கேளாமலும் சந்தேகப்படாமலும் இருங்கள்.</w:t>
      </w:r>
    </w:p>
    <w:p w14:paraId="7AC0C899" w14:textId="5F4CCDE5" w:rsidR="0017278E" w:rsidRDefault="00A541FA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 xml:space="preserve">லூக்கா </w:t>
      </w:r>
      <w:r w:rsidRPr="00A541FA">
        <w:rPr>
          <w:rFonts w:ascii="Arial Unicode MS" w:eastAsia="Arial Unicode MS" w:hAnsi="Arial Unicode MS" w:cs="Arial Unicode MS"/>
          <w:color w:val="000000" w:themeColor="text1"/>
          <w:sz w:val="48"/>
          <w:szCs w:val="48"/>
        </w:rPr>
        <w:t>12:29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09E01CE0" w14:textId="77777777" w:rsidR="00AD19B9" w:rsidRDefault="00AD19B9" w:rsidP="00B26186">
      <w:pPr>
        <w:ind w:left="1276" w:right="1676" w:hanging="1366"/>
        <w:rPr>
          <w:sz w:val="40"/>
          <w:szCs w:val="32"/>
          <w:lang w:val="en-IN"/>
        </w:rPr>
      </w:pPr>
    </w:p>
    <w:p w14:paraId="5206531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2FFDE1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477BC1D7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26595BA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4481CEC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05B55B0E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60D789A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C4B3FBC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269FA803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72AD2042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357840D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2A2FA4E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22A3A35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0829352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4C4FF5B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01621506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FFF3D4F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0CBEDA0" w14:textId="77777777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18728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CD6B3" w14:textId="77777777" w:rsidR="00187287" w:rsidRDefault="00187287" w:rsidP="00A01902">
      <w:r>
        <w:separator/>
      </w:r>
    </w:p>
  </w:endnote>
  <w:endnote w:type="continuationSeparator" w:id="0">
    <w:p w14:paraId="08886BC8" w14:textId="77777777" w:rsidR="00187287" w:rsidRDefault="0018728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ABAD5" w14:textId="77777777" w:rsidR="00187287" w:rsidRDefault="00187287" w:rsidP="00A01902">
      <w:r>
        <w:separator/>
      </w:r>
    </w:p>
  </w:footnote>
  <w:footnote w:type="continuationSeparator" w:id="0">
    <w:p w14:paraId="752CB82F" w14:textId="77777777" w:rsidR="00187287" w:rsidRDefault="0018728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18728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3118B7"/>
    <w:rsid w:val="00312674"/>
    <w:rsid w:val="0031769F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2020-11-17T17:43:00Z</dcterms:created>
  <dcterms:modified xsi:type="dcterms:W3CDTF">2020-11-17T17:52:00Z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