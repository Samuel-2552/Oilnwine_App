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212BE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4772E7EC" w14:textId="77777777" w:rsidR="00AF049F" w:rsidRPr="00AF049F" w:rsidRDefault="00AF049F" w:rsidP="00AF049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F049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தானியேல்     5:1-31</w:t>
                  </w:r>
                </w:p>
                <w:p w14:paraId="1E381AEF" w14:textId="77777777" w:rsidR="00AF049F" w:rsidRPr="00AF049F" w:rsidRDefault="00AF049F" w:rsidP="00AF049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F049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பேதுரு        2:1-22</w:t>
                  </w:r>
                </w:p>
                <w:p w14:paraId="696E0043" w14:textId="77777777" w:rsidR="00AF049F" w:rsidRPr="00AF049F" w:rsidRDefault="00AF049F" w:rsidP="00AF049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F049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119:113-128</w:t>
                  </w:r>
                </w:p>
                <w:p w14:paraId="3F50C377" w14:textId="3C0D0872" w:rsidR="009A0942" w:rsidRPr="007A1E95" w:rsidRDefault="00AF049F" w:rsidP="00AF049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F049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28:19-20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FB4B2C4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739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4614C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12BE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12BE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190BB75" w14:textId="726F1592" w:rsidR="000F12C3" w:rsidRDefault="00212BED" w:rsidP="00AF049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"ஜனங்கள் அடக்கமில்லாதவர்களா கவும்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கட்டுப்பாடற்றவர்களாகவும் இருப்பதை மோசே கண்டார் (எனென்றால் ஆரோன் அவர்களைக் கட்டுப்பாடின்றி செயல்பட அனுமதித்ததால்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எதிரிகளிடையே அவதூறாகவும் அவமானமாகவும் காணப்பட்டார்கள்)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,"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(யாத்திராகமம் 32:25 லிவிங் பைபிள்). ஜனங்கள் நிர்வாணமாக இருந்தபோது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>, ​​"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எதிரிகளுக்கு முன்பாக ஒரு வேடிக்கையாகவும் அவமானமாகவும் இருந்தார்கள்" என்று ஆவியானவர் நமக்குக் காட்டுகிறார். வேறு வார்த்தைகளில் கூறுவதானால்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நிலையில்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தேவனால் தெரிந்துகொள்ளப்பட்ட ஜனங்கள்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எதிரிக்கு முன்னால் வேடிக்கையாக்கப் பட்டார்கள். இயேசு கிறிஸ்துவின் சபையை ஏளனம் செய்வதும்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இப்பிரபஞ்சத்தில் ஒரு வேடிக்கையாக்குவதுமே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வான மண்டலத்திலுள்ள எதிரியும்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எதிரிகளின் அனைத்து சேனைகளும் செய்ய விரும்புகிற காரியமாகும். இதுவே எதிரியின் தந்திரமாகும். உலகம் சபையைப் பார்த்து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உலகின் ஒரு பகுதியாக மாறிவிட்டது என்று சொல்லும்படி எதிரி இதைச் செய்ய விரும்புகிறான். எதிரி செய்ய விரும்புவது எல்லாம் தேவனின் தெரிந்தெடுக்கப்பட்ட ஜாதியை உலகின் பார்வையில் சிரிக்கும் பொருளாக மாற்றுவதாகும். அப்போது ஜனங்கள்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இதுதான் இயேசு கிறிஸ்துவின் சபையா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களின் தேவனால் செய்யக்கூடியதான சிறந்த காரியம் இதுதானா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கேட்பார்கள். மோசேயின் நாட்களில் இருந்ததுபோலவே நிலைமை இப் போதும் உள்ளது. மோசே கண்டது போல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இன்றைய </w:t>
      </w:r>
      <w:r w:rsidR="006B115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50" style="position:absolute;left:0;text-align:left;margin-left:-7.2pt;margin-top:731.2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ஆரோன்கள்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ஜனங்களை அடக்கமில்லாத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கட்டுப்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பாடற்ற வாழ்க்கையை வாழ அனுமதி த்திருக்கிறார்கள் என்பதை காண தேவன் உங்கள் கண்களைத் திறக்க வேண்டு என்பதே என் ஜெபமாகும். அவர்கள்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ஜனங்கள் கட்டுப் பாடுகளை மீறி நடக்க அனுமதி த்தார்கள். எனவே</w:t>
      </w:r>
      <w:r w:rsidR="006B1157" w:rsidRPr="006B115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B1157" w:rsidRPr="006B115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தன் எதிரிகளிடையே வேடிககையாக மாறியிருக்கிறது!</w:t>
      </w:r>
    </w:p>
    <w:p w14:paraId="4DCEF4CD" w14:textId="77777777" w:rsidR="0017369E" w:rsidRPr="0010340A" w:rsidRDefault="0017369E" w:rsidP="0017369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584CE20C" w:rsidR="006D514C" w:rsidRPr="00CF2CCC" w:rsidRDefault="00212BED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243.4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E90139A" w:rsidR="00E56B79" w:rsidRDefault="00212BE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699BFB7E" w:rsidR="0010340A" w:rsidRDefault="00AF049F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AF049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தேவசமாதானம் உங்கள் இருதயங்களில் ஆளக்கடவது</w:t>
      </w:r>
      <w:r w:rsidRPr="00AF049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F049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இதற்கென்றே நீங்கள் ஒரே சரீரமாக அழைக்கப்பட்டீர்கள்</w:t>
      </w:r>
      <w:r w:rsidRPr="00AF049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AF049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நன்றியறிதலுள்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AF049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ளவர்களாயுமிருங்கள்.</w:t>
      </w:r>
    </w:p>
    <w:p w14:paraId="09E01CE0" w14:textId="62E7158E" w:rsidR="00AD19B9" w:rsidRPr="00AF049F" w:rsidRDefault="00AF049F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AF049F">
        <w:rPr>
          <w:rFonts w:ascii="Latha" w:hAnsi="Latha" w:cs="Arial Unicode MS"/>
          <w:noProof/>
          <w:sz w:val="48"/>
          <w:szCs w:val="44"/>
          <w:cs/>
          <w:lang w:bidi="ta-IN"/>
        </w:rPr>
        <w:t>கொலோசெயர் 3:15</w:t>
      </w:r>
      <w:r w:rsidR="00C71E2B">
        <w:t>‬</w:t>
      </w: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59A0B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1B6B32B" w14:textId="2904316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0E8A393" w14:textId="17D7FFBE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47ADE7C" w14:textId="08B6194F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CF5B282" w14:textId="08CDF1A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FBC77FF" w14:textId="5C5453C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1F6AA3" w14:textId="124ACB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A166F90" w14:textId="79C2D84D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2F0FEE1" w14:textId="326ECFC9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02627E3" w14:textId="32D50F7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2BE7C67" w14:textId="50B75C26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5570AC1" w14:textId="174445A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EC7A75" w14:textId="2E22E3A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B833430" w14:textId="4375DEB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BEE050C" w14:textId="1393D1F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8EA1492" w14:textId="2304383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3EE0766" w14:textId="0D9EB757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1CEC2BA5" w14:textId="014E9FFB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405C21AC" w14:textId="298493E3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5E2A2695" w14:textId="12170809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189BF5F2" w14:textId="77777777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66A8F2AD" w14:textId="7A72C24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1F94A338" w14:textId="77777777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212BE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3DF69" w14:textId="77777777" w:rsidR="00212BED" w:rsidRDefault="00212BED" w:rsidP="00A01902">
      <w:r>
        <w:separator/>
      </w:r>
    </w:p>
  </w:endnote>
  <w:endnote w:type="continuationSeparator" w:id="0">
    <w:p w14:paraId="67E986B2" w14:textId="77777777" w:rsidR="00212BED" w:rsidRDefault="00212BE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2140C" w14:textId="77777777" w:rsidR="00212BED" w:rsidRDefault="00212BED" w:rsidP="00A01902">
      <w:r>
        <w:separator/>
      </w:r>
    </w:p>
  </w:footnote>
  <w:footnote w:type="continuationSeparator" w:id="0">
    <w:p w14:paraId="799F286B" w14:textId="77777777" w:rsidR="00212BED" w:rsidRDefault="00212BE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212BE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276E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B523F"/>
    <w:rsid w:val="00CC2D16"/>
    <w:rsid w:val="00CC60DF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62FDE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DD1"/>
    <w:rsid w:val="00F61EC3"/>
    <w:rsid w:val="00F81BB9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12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2020-11-25T17:43:00Z</cp:lastPrinted>
  <dcterms:created xsi:type="dcterms:W3CDTF">2020-11-27T17:18:00Z</dcterms:created>
  <dcterms:modified xsi:type="dcterms:W3CDTF">2020-11-27T17:26:00Z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