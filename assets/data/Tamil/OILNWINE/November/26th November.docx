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F2D3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4CB606A3" w14:textId="77777777" w:rsidR="00CC60DF" w:rsidRPr="00CC60DF" w:rsidRDefault="00CC60DF" w:rsidP="00CC60D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C60D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2:24-3:30</w:t>
                  </w:r>
                </w:p>
                <w:p w14:paraId="7E296996" w14:textId="77777777" w:rsidR="00CC60DF" w:rsidRPr="00CC60DF" w:rsidRDefault="00CC60DF" w:rsidP="00CC60D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C60D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பேதுரு        4:7-5:14</w:t>
                  </w:r>
                </w:p>
                <w:p w14:paraId="15C49F8C" w14:textId="77777777" w:rsidR="00CC60DF" w:rsidRPr="00CC60DF" w:rsidRDefault="00CC60DF" w:rsidP="00CC60D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C60D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119:81-96</w:t>
                  </w:r>
                </w:p>
                <w:p w14:paraId="3F50C377" w14:textId="5A6065B8" w:rsidR="009A0942" w:rsidRPr="007A1E95" w:rsidRDefault="00CC60DF" w:rsidP="00CC60D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C60D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  28:15-16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DE77D6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6B7B8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F2D3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F2D3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F0424A4" w14:textId="77777777" w:rsidR="00CC60DF" w:rsidRPr="00CC60DF" w:rsidRDefault="00BF2D3A" w:rsidP="00CC60D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C60DF"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பரிபூரணமல்ல</w:t>
      </w:r>
      <w:r w:rsidR="00CC60DF"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C60DF"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ஆர்வம்தான் கர்த்தரை அவருடைய எல்லையற்ற</w:t>
      </w:r>
      <w:r w:rsidR="00CC60DF"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C60DF"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 மண்டலத்திலிருந்து நம் வரையறுக்கப்பட்ட</w:t>
      </w:r>
      <w:r w:rsidR="00CC60DF"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C60DF"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பூமிக்குரிய மண்டலத்திற்கு இறங்கச் செய்யும்.  ஆமென்!</w:t>
      </w:r>
    </w:p>
    <w:p w14:paraId="2CFE5E81" w14:textId="77777777" w:rsidR="00CC60DF" w:rsidRPr="00CC60DF" w:rsidRDefault="00CC60DF" w:rsidP="00CC60D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190BB75" w14:textId="3202E37D" w:rsidR="000F12C3" w:rsidRDefault="00CC60DF" w:rsidP="00CC60D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நம்முடைய முழுமையற்ற துதியைப் பெற்று அதை தன் காதுகளில் பூரணப்படுத்துகிறார். ஓ இதற்காக தேவனை நாம்  எப்படி துதிப்போம்! நம்முடைய பரலோகத் தகப்பன் ஒரு இயற்கையான தாய் தன் குழந்தையுடன் நடந்து கொள்ளுகிறதை போலவே அதைச் செய்கிறார். ஒரு குழந்தைக்கு இரண்டு சொற்களைக் கூட சொல்ல முடியாது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என்றாலும்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குழந்தை வெளிப்படுத்தும் அனைத்தையும் தாய் புரிந்துகொள்கிறார். குழந்தையின் முழுமையற்ற உச்சரிப்பு ஒரு தாயை பொறுத்தவரை பூரணமாணவை! தேவ பிள்ளையிடமிருந்து வரும் ஒவ்வொரு முழுமையற்ற உச்சரிப்பும் பிதாவின் காதுகளில் பூரணப் படுத்தப்படுகின்றன. நம்முடைய சொல்லப்படாத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முழுமையற்ற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பூரணமற்ற வெளிப்பாடுகள் ஒவ்வொன்றையும் நம் தேவன் அறிவார். தேவன் பூமியில் பரிபூரண மனிதர்களைத் தேடவில்லை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ஆர்வமுள்ள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நொறுங்குண்ட நறுங்குண்ட இருதயங்களைத் தேடுகிறார். அவர்களுடைய பூரணமற்ற துதியை அவர் தன் காதுகளில் பூரணப்படுத்துவதற்காக நான் தேவனுக்கு நன்றி கூறுகிறேன்.  இயேசு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குழந்தைகளுடைய வாயினாலும் பாலகருடைய வாயினாலும் துதி உண்டாகும்படி செய்தீர் என்பதை நீங்கள் ஒருக்காலும் வாசிக்கவில்லையா.....” என்று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6" style="position:absolute;left:0;text-align:left;margin-left:-7.05pt;margin-top:729.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கேட்டார் (மத் 21:16). பிதா தனது பிள்ளைகளின்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முழுமையற்ற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பிள்ளைக்குறிய வெளிப்பாடுகளை பூரணப்படுத்துகிறார். நம்முடைய  முழுமையற்ற</w:t>
      </w:r>
      <w:r w:rsidRPr="00CC60D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C60D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பூரணமற்றதான வெளிப்பாடுகளளையும் நம்முடைய பூரணமற்ற அன்பையும் கூட இந்த நாட்களில் தேவன் தம் காதுகளில் பூரணப்படுத்துவார். மீட்கப்பட்ட பிள்ளைகளின் அழுகையைக் கேட்கும்போது அவரது இருதயம் அசைக்கப்படுறது.</w:t>
      </w:r>
    </w:p>
    <w:p w14:paraId="4DCEF4CD" w14:textId="77777777" w:rsidR="0017369E" w:rsidRPr="0010340A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BF2D3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26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BF2D3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2DB4FB61" w:rsidR="0010340A" w:rsidRDefault="00CC60DF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CC60D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நீங்கள் இளைப்புள்ளவர்களாய் உங்கள் ஆத்துமாக்களில் சோர்ந்துபோகாதபடிக்கு</w:t>
      </w:r>
      <w:r w:rsidRPr="00CC60D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C60D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தமக்கு விரோதமாய்ப் பாவிகளால் செய்யப்பட்ட இவ்விதமான விபரீதங்களைச் சகித்த அவரையே நினைத்துக்கொள்ளுங்கள்</w:t>
      </w:r>
      <w:r w:rsidR="00D52267" w:rsidRPr="00D522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7AC0C899" w14:textId="5C1B7E96" w:rsidR="0017278E" w:rsidRDefault="00CC60DF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CC60DF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12:3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2304383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3EE0766" w14:textId="0D9EB75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1CEC2BA5" w14:textId="2B5324C5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2FB66C83" w14:textId="7777777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788EAB15" w14:textId="144643EF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lastRenderedPageBreak/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F2D3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A308A" w14:textId="77777777" w:rsidR="00BF2D3A" w:rsidRDefault="00BF2D3A" w:rsidP="00A01902">
      <w:r>
        <w:separator/>
      </w:r>
    </w:p>
  </w:endnote>
  <w:endnote w:type="continuationSeparator" w:id="0">
    <w:p w14:paraId="57F4EC89" w14:textId="77777777" w:rsidR="00BF2D3A" w:rsidRDefault="00BF2D3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F99F" w14:textId="77777777" w:rsidR="00BF2D3A" w:rsidRDefault="00BF2D3A" w:rsidP="00A01902">
      <w:r>
        <w:separator/>
      </w:r>
    </w:p>
  </w:footnote>
  <w:footnote w:type="continuationSeparator" w:id="0">
    <w:p w14:paraId="3200705C" w14:textId="77777777" w:rsidR="00BF2D3A" w:rsidRDefault="00BF2D3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F2D3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2020-11-25T17:43:00Z</cp:lastPrinted>
  <dcterms:created xsi:type="dcterms:W3CDTF">2020-11-25T17:43:00Z</dcterms:created>
  <dcterms:modified xsi:type="dcterms:W3CDTF">2020-11-25T17:43:00Z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