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31DC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49DB3D4E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40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:2</w:t>
                  </w:r>
                  <w:r w:rsidR="00223A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8-41:26</w:t>
                  </w:r>
                </w:p>
                <w:p w14:paraId="386E2D02" w14:textId="7D09DBB0" w:rsidR="009A0942" w:rsidRPr="00E574AC" w:rsidRDefault="00BA34B4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யாக்கோபு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223A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4:1-17</w:t>
                  </w:r>
                </w:p>
                <w:p w14:paraId="55EE2F15" w14:textId="553FFAD4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223A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223A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29</w:t>
                  </w:r>
                </w:p>
                <w:p w14:paraId="3F50C377" w14:textId="0DFEB066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7B42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8:</w:t>
                  </w:r>
                  <w:r w:rsidR="00223A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3-5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7CF579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31DC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31DC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D23315B" w14:textId="3AD3EC3E" w:rsidR="003B3D5D" w:rsidRDefault="00331DC4" w:rsidP="003B3D5D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எதனால் பிடிக்கப் பட்டிருக்கிறீர்கள்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என்ன செய்து கொண்டிருக்கிறீர்கள்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இவை உங்கள் ஆவிக்குரிய வாழ்க்கையைப் பற்றிய மிக முக்கியமான கேள்விகளாகும். தேவ ஜனங்கள் தேவனின் ஆவியனவருக்குத் திறந்த மனதுடனும்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பொறுப்பாகவும் இருக்க வேண்டும். காரியங்களைப் பற்றி சில மூளை அளவிலான அறிவைக் கொண்டிருப்பதும் அவருடைய நாமத்தில் சில செயல்களைச் செய்வதும் ஒரு பெரிய காரியமல்ல.  உங்கள் ஆவிக்குரிய ஆரோக்கியம்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முதிர்ச்சி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கர்த்தருடன் நீங்கள் எவ்வாறு நடக்கிறீர்கள் என்பதைக் குறித்து அக்கறை கொள்ள வேண்டிய நேரம் இது. உங்கள் ஆவிக்குரிய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செரிமான அமைப்பில் ஜீரணிக்கப்படாத ஒவ்வொரு உணவும் பாதிக்கும்படியாக செயல்பட்டு உள் சிதைவை ஏற்படுத்தும். உங்கள் வாழ்க்கையில் நீங்கள் கீழ்ப்படியாத வார்த்தை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எதிர்மறையாக செயல்படலாம் என்றும் எதிர்மறையான முடிவுகளைக் கொடுக்கும் என்றும் உங்களுக்குத் தெரியுமா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ஆம்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உங்களை நோய்வாய்ப்படுத்தும்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ரீதியில் பலவீனப்படுத்தும். ஆகவே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பரிசுத்தவான்களே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கர்த்தரிடத்தில் திரும்பி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நம்மைக் குணமாக்கும்படி அவரிடம் வேண்டுவோம். கீழ்ப்படிதலின் வாழ்க்கையும்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சமர்ப்பிக்கப்பட்ட இருதயமும்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கண்டிப்பிற்கு திறந்த இருதயமும் (2 தீமோ 3:16)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திருத்தம் செய்யப்பட திறந்த இருதயமும்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கர்த்தருக்குக் கீழ்ப்படியத் தயாராக இருக்கும் இருதயமும் ஆரோக்கியமான செரிமான அமைப்பைப் பற்றி பேசுகிறது. நாம் அனைவரும் தேவனுக்குக் கீழ்ப்படிய அழைக்கப்படுகிறோம். </w:t>
      </w:r>
      <w:r w:rsidR="00223AA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7" style="position:absolute;left:0;text-align:left;margin-left:-6.5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அதற்கு பதிலாக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நீங்கள் விடுதலைக்காக 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மனிதர்களிடம் சென்றால்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உண்மையான ஆவிக்குரிய தேவை பூர்த்தி செய்யப்படாது என்பது  உறுதி.  நம்முடைய கீழ்ப்படியாமையிலினால் உருவாகும் ஆவிக்குரிய நோயிலிருந்து தேவனால் மட்டுமே நம்மை விடுவிக்க முடியும். நாம் அவருக்குக் கீழ்ப்படியத் தவறினால்</w:t>
      </w:r>
      <w:r w:rsidR="002739DC" w:rsidRPr="002739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739DC" w:rsidRPr="002739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வாழ்க்கை மோசமாக பாதிக்கப்படும்.</w:t>
      </w:r>
    </w:p>
    <w:p w14:paraId="5A54DA67" w14:textId="77777777" w:rsidR="002739DC" w:rsidRPr="003B3D5D" w:rsidRDefault="002739DC" w:rsidP="003B3D5D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117B1554" w:rsidR="006D514C" w:rsidRPr="00CF2CCC" w:rsidRDefault="00223AA8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176.95pt;z-index:251711488" filled="f" strokecolor="red" strokeweight="2.25pt"/>
        </w:pict>
      </w:r>
      <w:r w:rsidR="00331DC4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7227F51" w:rsidR="00E56B79" w:rsidRDefault="00331DC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6F8BF340" w:rsidR="002416C0" w:rsidRDefault="00223AA8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223A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சந்தோஷப்படுகிறவர்களுடனே சந்தோஷப்ப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223A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டுங்கள்</w:t>
      </w:r>
      <w:r w:rsidRPr="00223A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223A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அழுகிறவர்களுடனே அழுங்கள்.</w:t>
      </w:r>
      <w:r w:rsidR="003249C3" w:rsidRPr="003249C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7AC0C899" w14:textId="018CCAFA" w:rsidR="0017278E" w:rsidRDefault="00223AA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23AA8">
        <w:rPr>
          <w:rFonts w:ascii="Latha" w:hAnsi="Latha" w:cs="Arial Unicode MS"/>
          <w:noProof/>
          <w:sz w:val="48"/>
          <w:szCs w:val="44"/>
          <w:cs/>
          <w:lang w:bidi="ta-IN"/>
        </w:rPr>
        <w:t>ரோமர் 12:15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526A7BEA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09E01CE0" w14:textId="77777777" w:rsidR="00AD19B9" w:rsidRDefault="00AD19B9" w:rsidP="00B26186">
      <w:pPr>
        <w:ind w:left="1276" w:right="1676" w:hanging="1366"/>
        <w:rPr>
          <w:sz w:val="40"/>
          <w:szCs w:val="32"/>
          <w:lang w:val="en-IN"/>
        </w:rPr>
      </w:pPr>
    </w:p>
    <w:p w14:paraId="5206531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32FFDE1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477BC1D7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26595BA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4481CEC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05B55B0E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60D789A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C4B3FBC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269FA803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72AD2042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357840D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2A2FA4E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22A3A35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0829352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34C4FF5B" w14:textId="0349AFF5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3CF000A1" w14:textId="5E54E3ED" w:rsidR="003249C3" w:rsidRDefault="003249C3" w:rsidP="00B26186">
      <w:pPr>
        <w:ind w:left="1276" w:right="1676" w:hanging="1366"/>
        <w:rPr>
          <w:sz w:val="40"/>
          <w:szCs w:val="32"/>
          <w:lang w:val="en-IN"/>
        </w:rPr>
      </w:pPr>
    </w:p>
    <w:p w14:paraId="79B8D7DB" w14:textId="6F1ADC50" w:rsidR="003249C3" w:rsidRDefault="003249C3" w:rsidP="00B26186">
      <w:pPr>
        <w:ind w:left="1276" w:right="1676" w:hanging="1366"/>
        <w:rPr>
          <w:sz w:val="40"/>
          <w:szCs w:val="32"/>
          <w:lang w:val="en-IN"/>
        </w:rPr>
      </w:pPr>
    </w:p>
    <w:p w14:paraId="7482E870" w14:textId="5D1C08CC" w:rsidR="00223AA8" w:rsidRDefault="00223AA8" w:rsidP="00B26186">
      <w:pPr>
        <w:ind w:left="1276" w:right="1676" w:hanging="1366"/>
        <w:rPr>
          <w:sz w:val="40"/>
          <w:szCs w:val="32"/>
          <w:lang w:val="en-IN"/>
        </w:rPr>
      </w:pPr>
    </w:p>
    <w:p w14:paraId="178A5A8B" w14:textId="31C05792" w:rsidR="00223AA8" w:rsidRDefault="00223AA8" w:rsidP="00B26186">
      <w:pPr>
        <w:ind w:left="1276" w:right="1676" w:hanging="1366"/>
        <w:rPr>
          <w:sz w:val="40"/>
          <w:szCs w:val="32"/>
          <w:lang w:val="en-IN"/>
        </w:rPr>
      </w:pPr>
    </w:p>
    <w:p w14:paraId="3AEC440C" w14:textId="14FB4931" w:rsidR="00223AA8" w:rsidRDefault="00223AA8" w:rsidP="00B26186">
      <w:pPr>
        <w:ind w:left="1276" w:right="1676" w:hanging="1366"/>
        <w:rPr>
          <w:sz w:val="40"/>
          <w:szCs w:val="32"/>
          <w:lang w:val="en-IN"/>
        </w:rPr>
      </w:pPr>
    </w:p>
    <w:p w14:paraId="0733A58F" w14:textId="77777777" w:rsidR="00223AA8" w:rsidRDefault="00223AA8" w:rsidP="00B26186">
      <w:pPr>
        <w:ind w:left="1276" w:right="1676" w:hanging="1366"/>
        <w:rPr>
          <w:sz w:val="40"/>
          <w:szCs w:val="32"/>
          <w:lang w:val="en-IN"/>
        </w:rPr>
      </w:pPr>
    </w:p>
    <w:p w14:paraId="38F30F1F" w14:textId="5F97FC11" w:rsidR="003249C3" w:rsidRDefault="003249C3" w:rsidP="00B26186">
      <w:pPr>
        <w:ind w:left="1276" w:right="1676" w:hanging="1366"/>
        <w:rPr>
          <w:sz w:val="40"/>
          <w:szCs w:val="32"/>
          <w:lang w:val="en-IN"/>
        </w:rPr>
      </w:pPr>
    </w:p>
    <w:p w14:paraId="64ADEFEA" w14:textId="77777777" w:rsidR="003249C3" w:rsidRDefault="003249C3" w:rsidP="00B26186">
      <w:pPr>
        <w:ind w:left="1276" w:right="1676" w:hanging="1366"/>
        <w:rPr>
          <w:sz w:val="40"/>
          <w:szCs w:val="32"/>
          <w:lang w:val="en-IN"/>
        </w:rPr>
      </w:pPr>
    </w:p>
    <w:p w14:paraId="01621506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FFF3D4F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0CBEDA0" w14:textId="77777777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331DC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470D7" w14:textId="77777777" w:rsidR="00331DC4" w:rsidRDefault="00331DC4" w:rsidP="00A01902">
      <w:r>
        <w:separator/>
      </w:r>
    </w:p>
  </w:endnote>
  <w:endnote w:type="continuationSeparator" w:id="0">
    <w:p w14:paraId="702FA3A8" w14:textId="77777777" w:rsidR="00331DC4" w:rsidRDefault="00331DC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86020" w14:textId="77777777" w:rsidR="00331DC4" w:rsidRDefault="00331DC4" w:rsidP="00A01902">
      <w:r>
        <w:separator/>
      </w:r>
    </w:p>
  </w:footnote>
  <w:footnote w:type="continuationSeparator" w:id="0">
    <w:p w14:paraId="67E333E8" w14:textId="77777777" w:rsidR="00331DC4" w:rsidRDefault="00331DC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31DC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3118B7"/>
    <w:rsid w:val="00312674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2020-11-19T16:25:00Z</dcterms:created>
  <dcterms:modified xsi:type="dcterms:W3CDTF">2020-11-19T16:31:00Z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