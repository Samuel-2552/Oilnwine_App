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D3C2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411FC8AB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5:1-36:38</w:t>
                  </w:r>
                </w:p>
                <w:p w14:paraId="386E2D02" w14:textId="6CC44414" w:rsidR="009A0942" w:rsidRPr="00E574AC" w:rsidRDefault="00BA34B4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யாக்கோபு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1:1-18</w:t>
                  </w:r>
                </w:p>
                <w:p w14:paraId="55EE2F15" w14:textId="17705D11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  <w:r w:rsidR="003B3D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</w:t>
                  </w:r>
                  <w:r w:rsid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</w:p>
                <w:p w14:paraId="3F50C377" w14:textId="2F5C883F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3B3D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3B3D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-2</w:t>
                  </w:r>
                  <w:r w:rsid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DB63F3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217C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5B13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D3C2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D3C2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F3FD3D3" w14:textId="42A53632" w:rsidR="00BA34B4" w:rsidRPr="00BA34B4" w:rsidRDefault="002D3C20" w:rsidP="00BA34B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"அப்பொழுது ஐத்திகு என்னும் பேர்கொண்ட ஒரு வாலிபன் ஜன்னலில் உட்கார்ந்திருந்து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பவுல் நெடுநேரம் பிரசங்கம்பண்ணிக் கொண்டிருக்கையில்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மிகுந்த தூக்கமடைந்து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நித்திரை மயக்கத்தினால் சாய்ந்து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மூன்றாம் மெத்தையிலிருந்து கீழே விழுந்து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மரித்தவனாய் எடுக்கப்பட்டான்."</w:t>
      </w:r>
      <w:r w:rsidR="00BA34B4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(அப்போஸ்தலர் 20: 9). ஜன்னல்  விளிம்பில் உட்கார்ந்து</w:t>
      </w:r>
      <w:r w:rsidR="00BA34B4" w:rsidRPr="00BA34B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வார்த்தையைக் கேட்கும்படி தெரிந்துக்கொண்ட ஒரு மனிதனை நாம் இங்கு காண்கிறோம். அவர் உலகில் நடக்கும் எல்லாவற்றையும் அனுபவிக்க விரும்பும் ஒரு மனிதனின் சித்திரமாகும். அதே நேரத்தில்</w:t>
      </w:r>
      <w:r w:rsidR="00BA34B4" w:rsidRPr="00BA34B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சுவர்களுக்குள் என்ன நடக்கிறது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என்பதை அவர் இழக்க விரும்பவில்லை. அத்தகைய ஜனங்கள் இயற்கை உலகத்திலும் ஆவிக்குரிய மண்டலத்திலும் உள்ள</w:t>
      </w:r>
      <w:r w:rsidR="00BA34B4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இரட்டை நன்மைகளைப் பெற விரும்புகிறார்கள். ஐத்திகுவை</w:t>
      </w:r>
      <w:r w:rsidR="00BA34B4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போன்றவர்கள் தேவனுடைய வார்த்தையைக் கேட்க விரும்புகிறார்கள்</w:t>
      </w:r>
      <w:r w:rsidR="00BA34B4" w:rsidRPr="00BA34B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அவர்களால் வார்த்தையிலிருந்து பயனடைய முடியாது.  ஜன்னலில் இருந்து விழுந்து கிட்டத்தட்ட இறந்த ஐத்திகுவைப் போல</w:t>
      </w:r>
      <w:r w:rsidR="00BA34B4" w:rsidRPr="00BA34B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தேவனின் ஆவியிலிருந்து பெறும் ஜீவனின் சாரத்தை இழக்கிறார்கள். பூமிக்குரியதிற்கும் பரலோக மண்டலத்திற்கும் இடையில்</w:t>
      </w:r>
      <w:r w:rsidR="00BA34B4" w:rsidRPr="00BA34B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BA34B4"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வேலியில் அமர விரும்பும் ஜனங்களாக நாம் இருக்கக்கூடாது!</w:t>
      </w:r>
    </w:p>
    <w:p w14:paraId="7EAE3584" w14:textId="77777777" w:rsidR="00BA34B4" w:rsidRPr="00BA34B4" w:rsidRDefault="00BA34B4" w:rsidP="00BA34B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779696E" w14:textId="1D07ACB4" w:rsidR="003118B7" w:rsidRDefault="00BA34B4" w:rsidP="00BA34B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1" style="position:absolute;left:0;text-align:left;margin-left:-5.45pt;margin-top:731.4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பரத்திலிருந்து பிறந்தார்</w:t>
      </w:r>
      <w:r w:rsidRPr="00BA34B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மாத்திரமல்ல அவர் பரலோகத்திற்காக வாழ்ந்தார் என்பதை நாம் அறிவோம். ஒவ்வொரு நாளும்</w:t>
      </w:r>
      <w:r w:rsidRPr="00BA34B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அவருடைய இருதயத்தின் விருப்பமும் ஏக்கமும் பரலோக நோக்கத்திற்கு ஏற்ப </w:t>
      </w:r>
      <w:r w:rsidRPr="00BA34B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காணப்பட்டது.  இது நம் வாழ்க்கையிலும் தேவனின் விருப்பமாகும். பரலோகத்தில் இருக்கிறதுபோல பூமியிலும் காரியங்கள் இருக்க வேண்டும். நாம் இந்த பரலோக பாதையை தீவிரமாக பின்பற்றுவோம்.</w:t>
      </w:r>
    </w:p>
    <w:p w14:paraId="5D23315B" w14:textId="77777777" w:rsidR="003B3D5D" w:rsidRPr="003B3D5D" w:rsidRDefault="003B3D5D" w:rsidP="003B3D5D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4722CDCE" w:rsidR="006D514C" w:rsidRPr="00CF2CCC" w:rsidRDefault="00BA34B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190.65pt;z-index:251711488" filled="f" strokecolor="red" strokeweight="2.25pt"/>
        </w:pict>
      </w:r>
      <w:r w:rsidR="002D3C20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14B6E2AD" w:rsidR="00E56B79" w:rsidRDefault="002D3C2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1D196728" w:rsidR="002416C0" w:rsidRDefault="00BA34B4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ஓ தீமோத்தேயுவே</w:t>
      </w: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உன்னிடத்தில் ஒப்புவிக்கப்ப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ட்டதை நீ காத்துக்கொண்டு</w:t>
      </w: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,...</w:t>
      </w:r>
    </w:p>
    <w:p w14:paraId="7AC0C899" w14:textId="47FC7DBA" w:rsidR="0017278E" w:rsidRDefault="00BA34B4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lang w:bidi="ta-IN"/>
        </w:rPr>
        <w:t xml:space="preserve">1 </w:t>
      </w: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 xml:space="preserve">தீமோத்தேயு </w:t>
      </w:r>
      <w:r w:rsidRPr="00BA34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lang w:bidi="ta-IN"/>
        </w:rPr>
        <w:t>6:20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09E01CE0" w14:textId="77777777" w:rsidR="00AD19B9" w:rsidRDefault="00AD19B9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3C77F463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D3C2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BC857" w14:textId="77777777" w:rsidR="002D3C20" w:rsidRDefault="002D3C20" w:rsidP="00A01902">
      <w:r>
        <w:separator/>
      </w:r>
    </w:p>
  </w:endnote>
  <w:endnote w:type="continuationSeparator" w:id="0">
    <w:p w14:paraId="354FF305" w14:textId="77777777" w:rsidR="002D3C20" w:rsidRDefault="002D3C2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2395E" w14:textId="77777777" w:rsidR="002D3C20" w:rsidRDefault="002D3C20" w:rsidP="00A01902">
      <w:r>
        <w:separator/>
      </w:r>
    </w:p>
  </w:footnote>
  <w:footnote w:type="continuationSeparator" w:id="0">
    <w:p w14:paraId="4DB633A6" w14:textId="77777777" w:rsidR="002D3C20" w:rsidRDefault="002D3C2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D3C2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3118B7"/>
    <w:rsid w:val="00312674"/>
    <w:rsid w:val="0031769F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2020-11-16T17:37:00Z</dcterms:created>
  <dcterms:modified xsi:type="dcterms:W3CDTF">2020-11-16T17:42:00Z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