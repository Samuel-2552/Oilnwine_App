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5F1F06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1E71B28E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20:1-49</w:t>
                  </w:r>
                </w:p>
                <w:p w14:paraId="386E2D02" w14:textId="24B20362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09701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9:1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1-28</w:t>
                  </w:r>
                </w:p>
                <w:p w14:paraId="55EE2F15" w14:textId="005ED573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7:1-43</w:t>
                  </w:r>
                </w:p>
                <w:p w14:paraId="3F50C377" w14:textId="1F321EC6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</w:t>
                  </w:r>
                  <w:r w:rsidR="0009701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7F5ABED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6115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5F1F0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F1F0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27CF3D1" w14:textId="3F5F2D94" w:rsidR="002416C0" w:rsidRDefault="005F1F06" w:rsidP="0009701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“அவர்கள் போனபின்பு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தூதன் சொப்பனத்தில் யோசேப்புக்குக் காணப்பட்டு: ஏரோது பிள்ளையைக் கொலைசெய்யத் தேடுவான்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ஆதலால் நீ எழுந்து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பிள்ளையையும் அதின் தாயையும் கூட்டிக்கொண்டு எகிப்துக்கு ஓடிப்போய்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உனக்குச் சொல்லும்வரைக்கும் அங்கே இரு என்றான். அவன் எழுந்து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இரவிலே பிள்ளையையும் அதின் தாயையும் கூட்டிக்கொண்டு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எகிப்துக்குப் புறப்பட்டுப்போய்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ஏரோதின் மரணபரியந்தம் அங்கே இருந்தான். எகிப்திலிருந்து என்னுடைய குமாரனை வரவழைத்தேன் என்று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தீர்க்கதரிசியின் மூலமாய்க் கர்த்தரால் உரைக்கப்பட்டது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நிறைவேறும்படி இப்படி நடந்தது.” (மத்தேயு 2: 13-15).  தேவ நோக்கத்தில் ஒரே ஒரு ராஜாவுக்கு மட்டுமே இடம் இருக்கிறது!  ஏரோது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ராஜா பிறந்தார் என்பதை அறிந்ததும்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மிகவும் கலக்கமடைந்தார். ஏரோது குழந்தை இயேசுவை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ராஜாதிராஜாவாகிய கர்த்தராகிய இயேசுவை நிராகரித்தது மட்டுமல்லாமல்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அவரைக் கொல்லும்படி ஒரு கட்டளையை பிறப்பித்தார். குழந்தை இயேசுவை எகிப்துக்கு எடுத்து செல்லும்படி ஒரு தேவதூதர் இயேசுவின் தந்தை யோசேப்புக்கு சொன்னதாக வேதம் கூறுகிறது. நாம் கவனிக்க வேண்டிய காரியம் என்னவென்றால்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எகிப்துக்குச் சென்றபின்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ஏரோது ராஜா வாழ்ந்து ஆட்சி செய்தபோது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​​ராஜாதிராஜா  மீண்டும் எருசலேமுக்கு வரவில்லை. பூமிக்குரிய ராஜா இறந்த பிறகுதான்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பரத்துக்குரிய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ராஜாதிராஜாவாகிய கர்த்தராகிய இயேசு மீண்டும் எருசலேமுக்கு திரும்பினார். ஏரோது இறக்கும் வரை </w:t>
      </w:r>
      <w:r w:rsidR="00AC321D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5" style="position:absolute;left:0;text-align:left;margin-left:-4.8pt;margin-top:731.2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இயேசு திரும்பவில்லை! உங்கள் வாழ்க்கையில்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ஆளுகையை தக்க வைத்துக் கொள்ள நீங்கள் வற்புறுத்தினால்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உங்களை விட்டுவெளியேறி</w:t>
      </w:r>
      <w:r w:rsidR="002C7194" w:rsidRPr="002C719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2C7194" w:rsidRPr="002C719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உங்களில் மீண்டும் மரணம் ஏற்பட்டு சுய நம்பிக்கை அற்றுப்போகும் வரை காத்திருப்பார்!</w:t>
      </w:r>
    </w:p>
    <w:p w14:paraId="37BA714F" w14:textId="77777777" w:rsidR="00097012" w:rsidRPr="00E73EEA" w:rsidRDefault="00097012" w:rsidP="0009701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5F1F06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238.8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5F1F0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6DCAB9" w14:textId="39143433" w:rsidR="002416C0" w:rsidRDefault="009926FF" w:rsidP="002416C0">
      <w:pPr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48"/>
          <w:szCs w:val="48"/>
        </w:rPr>
      </w:pPr>
      <w:r w:rsidRPr="009926F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நித்திரைபண்ணுகிறதென்ன</w:t>
      </w:r>
      <w:r w:rsidRPr="009926F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? </w:t>
      </w:r>
      <w:r w:rsidRPr="009926F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சோதனைக்குட்படாதபடிக்கு</w:t>
      </w:r>
      <w:r w:rsidRPr="009926F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926F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எழுந்திருந்து ஜெபம்பண்ணுங்கள் என்றார்.</w:t>
      </w:r>
    </w:p>
    <w:p w14:paraId="7AC0C899" w14:textId="558E9342" w:rsidR="0017278E" w:rsidRDefault="00AC321D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AC321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cs/>
          <w:lang w:bidi="ta-IN"/>
        </w:rPr>
        <w:t>லூக்கா 22:46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526A7BEA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A994F87" w14:textId="568CC0D6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0CEC6ED" w14:textId="47B27599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4564008" w14:textId="1BE33765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6D0D1EA" w14:textId="4411EF00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F0AA98A" w14:textId="57170B77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A1FC9A5" w14:textId="20878A9F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DDBAC6" w14:textId="41645D28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256B1EE" w14:textId="12F4CE9B" w:rsidR="00AC321D" w:rsidRDefault="00AC321D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54A6CD4D" w14:textId="1E1ED745" w:rsidR="00AC321D" w:rsidRDefault="00AC321D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03532CF" w14:textId="33EAE047" w:rsidR="00AC321D" w:rsidRDefault="00AC321D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54AADCA8" w14:textId="77777777" w:rsidR="00AC321D" w:rsidRDefault="00AC321D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5B0412F" w14:textId="15C18151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3B8AC0B7" w14:textId="55100079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1EF138C" w14:textId="2BCDC9C9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10C2FB64" w14:textId="2332D6DD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069A437" w14:textId="1FCDBA35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326D5035" w14:textId="041764FD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1089F56F" w14:textId="77777777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70143D3" w14:textId="77777777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5F1F0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60227" w14:textId="77777777" w:rsidR="005F1F06" w:rsidRDefault="005F1F06" w:rsidP="00A01902">
      <w:r>
        <w:separator/>
      </w:r>
    </w:p>
  </w:endnote>
  <w:endnote w:type="continuationSeparator" w:id="0">
    <w:p w14:paraId="70800CA1" w14:textId="77777777" w:rsidR="005F1F06" w:rsidRDefault="005F1F0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D562E" w14:textId="77777777" w:rsidR="005F1F06" w:rsidRDefault="005F1F06" w:rsidP="00A01902">
      <w:r>
        <w:separator/>
      </w:r>
    </w:p>
  </w:footnote>
  <w:footnote w:type="continuationSeparator" w:id="0">
    <w:p w14:paraId="7FC59F05" w14:textId="77777777" w:rsidR="005F1F06" w:rsidRDefault="005F1F0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5F1F0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42E4"/>
    <w:rsid w:val="00075998"/>
    <w:rsid w:val="000843A9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93A0B"/>
    <w:rsid w:val="002A1677"/>
    <w:rsid w:val="002B736B"/>
    <w:rsid w:val="002C3527"/>
    <w:rsid w:val="002C7194"/>
    <w:rsid w:val="002D0702"/>
    <w:rsid w:val="002F29DB"/>
    <w:rsid w:val="002F43C2"/>
    <w:rsid w:val="00312674"/>
    <w:rsid w:val="0031769F"/>
    <w:rsid w:val="00332929"/>
    <w:rsid w:val="00332DFF"/>
    <w:rsid w:val="00342326"/>
    <w:rsid w:val="0034552A"/>
    <w:rsid w:val="00361CF0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57E6"/>
    <w:rsid w:val="003C0B32"/>
    <w:rsid w:val="003C6481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4A21"/>
    <w:rsid w:val="00BB003F"/>
    <w:rsid w:val="00BB691E"/>
    <w:rsid w:val="00BC1342"/>
    <w:rsid w:val="00BD22AD"/>
    <w:rsid w:val="00C213EC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880D51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59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2020-11-08T16:50:00Z</dcterms:created>
  <dcterms:modified xsi:type="dcterms:W3CDTF">2020-11-08T17:49:00Z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