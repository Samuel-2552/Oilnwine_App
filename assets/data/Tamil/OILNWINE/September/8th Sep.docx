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E46E" w14:textId="6EB0D222" w:rsidR="0082470D" w:rsidRDefault="00E64FA3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04.6pt;margin-top:-56.55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62CEDC4A" w:rsidR="003B57E6" w:rsidRPr="00B9205B" w:rsidRDefault="007C1C28" w:rsidP="007C1C28">
                  <w:pPr>
                    <w:rPr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B9205B">
                    <w:rPr>
                      <w:b/>
                      <w:color w:val="FFFFFF" w:themeColor="background1"/>
                      <w:sz w:val="48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8"/>
                      <w:szCs w:val="36"/>
                    </w:rPr>
                    <w:t xml:space="preserve"> </w:t>
                  </w:r>
                  <w:r w:rsidR="008D7974" w:rsidRPr="00B9205B">
                    <w:rPr>
                      <w:b/>
                      <w:color w:val="FFFFFF" w:themeColor="background1"/>
                      <w:sz w:val="48"/>
                      <w:szCs w:val="36"/>
                    </w:rPr>
                    <w:t>(</w:t>
                  </w:r>
                  <w:r w:rsidR="00B26186" w:rsidRPr="00B26186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செப்டம்பர்</w:t>
                  </w:r>
                  <w:r w:rsidR="00393FB0" w:rsidRPr="00B9205B">
                    <w:rPr>
                      <w:b/>
                      <w:color w:val="FFFFFF" w:themeColor="background1"/>
                      <w:sz w:val="48"/>
                      <w:szCs w:val="36"/>
                    </w:rPr>
                    <w:t xml:space="preserve"> </w:t>
                  </w:r>
                  <w:r w:rsidR="0053133A">
                    <w:rPr>
                      <w:b/>
                      <w:color w:val="FFFFFF" w:themeColor="background1"/>
                      <w:sz w:val="48"/>
                      <w:szCs w:val="36"/>
                    </w:rPr>
                    <w:t>8</w:t>
                  </w:r>
                  <w:r w:rsidR="008D7974" w:rsidRPr="00B9205B">
                    <w:rPr>
                      <w:b/>
                      <w:color w:val="FFFFFF" w:themeColor="background1"/>
                      <w:sz w:val="48"/>
                      <w:szCs w:val="36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18.6pt;margin-top:11.35pt;width:438pt;height:113.15pt;z-index:251699200;mso-width-relative:margin;mso-height-relative:margin" filled="f" stroked="f">
            <v:textbox>
              <w:txbxContent>
                <w:p w14:paraId="74618B2B" w14:textId="77777777" w:rsidR="00251D5D" w:rsidRPr="00251D5D" w:rsidRDefault="00251D5D" w:rsidP="00251D5D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251D5D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ஏசாயா 1:1-2:22</w:t>
                  </w:r>
                </w:p>
                <w:p w14:paraId="5D24F7DD" w14:textId="77777777" w:rsidR="00251D5D" w:rsidRPr="00251D5D" w:rsidRDefault="00251D5D" w:rsidP="00251D5D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251D5D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2 கொரி  10:1-18</w:t>
                  </w:r>
                </w:p>
                <w:p w14:paraId="6E45D43D" w14:textId="77777777" w:rsidR="00251D5D" w:rsidRPr="00251D5D" w:rsidRDefault="00251D5D" w:rsidP="00251D5D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251D5D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52:1-9</w:t>
                  </w:r>
                </w:p>
                <w:p w14:paraId="3F50C377" w14:textId="07EC2B23" w:rsidR="00973D29" w:rsidRPr="007A1E95" w:rsidRDefault="00251D5D" w:rsidP="00251D5D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251D5D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  22:26-27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00112E" w:rsidRDefault="00F4227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7F2462BD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31ECF21C" w:rsidR="0082470D" w:rsidRDefault="00E64FA3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9.3pt;margin-top:25.4pt;width:415.75pt;height:47.7pt;z-index:251701248" filled="f" stroked="f">
            <v:textbox>
              <w:txbxContent>
                <w:p w14:paraId="53B7F2EE" w14:textId="0DE2BF3D" w:rsidR="008D7974" w:rsidRPr="00B9205B" w:rsidRDefault="00B9205B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8D7974" w:rsidRPr="00B9205B" w:rsidRDefault="008D7974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E64FA3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4FF7078A" w14:textId="4922E107" w:rsidR="00C37B8A" w:rsidRDefault="00E64FA3" w:rsidP="00683125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251D5D" w:rsidRPr="00251D5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நேபுகாத்நேச்சார் ராஜாவின் கனவிற்கு தானியேல் அர்த்தம் சொன்னபோது</w:t>
      </w:r>
      <w:r w:rsidR="00251D5D" w:rsidRPr="00251D5D">
        <w:rPr>
          <w:rFonts w:ascii="Latha" w:hAnsi="Latha" w:cs="Arial Unicode MS"/>
          <w:noProof/>
          <w:sz w:val="52"/>
          <w:szCs w:val="48"/>
          <w:lang w:val="ta-IN"/>
        </w:rPr>
        <w:t>, “</w:t>
      </w:r>
      <w:r w:rsidR="00251D5D" w:rsidRPr="00251D5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ராஜா தானியேலை நோக்கி: நீ இந்த மறைபொருளை வெளிப்படுத்தினபடியினால்</w:t>
      </w:r>
      <w:r w:rsidR="00251D5D" w:rsidRPr="00251D5D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251D5D" w:rsidRPr="00251D5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மெய்யாய் உங்கள் தேவனே தேவர்களுக்கு தேவனும்</w:t>
      </w:r>
      <w:r w:rsidR="00251D5D" w:rsidRPr="00251D5D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251D5D" w:rsidRPr="00251D5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ராஜாக்களுக்கு ஆண்டவரும்</w:t>
      </w:r>
      <w:r w:rsidR="00251D5D" w:rsidRPr="00251D5D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251D5D" w:rsidRPr="00251D5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மறைபொருள்களை வெளிப்படுத்துகிறவருமாயிருக்கிறார் என்றான்.  பின்பு ராஜா தானியேலைப் பெரியவனாக்கி</w:t>
      </w:r>
      <w:r w:rsidR="00251D5D" w:rsidRPr="00251D5D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251D5D" w:rsidRPr="00251D5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அவனுக்கு அநேகம் சிறந்த வெகுமதிகளைக் கொடுத்து</w:t>
      </w:r>
      <w:r w:rsidR="00251D5D" w:rsidRPr="00251D5D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251D5D" w:rsidRPr="00251D5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அவனைப் பாபிலோன் மாகாணம் முழுதுக்கும் அதிபதியாகவும்</w:t>
      </w:r>
      <w:r w:rsidR="00251D5D" w:rsidRPr="00251D5D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251D5D" w:rsidRPr="00251D5D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பாபிலோனிலுள்ள சகல ஞானிகளின்மேலும் பிரதான அதிகாரியாகவும் நியமித்தான்.”  (தானி 2: 47-48).  ஆனால் </w:t>
      </w:r>
      <w:r w:rsidR="00251D5D" w:rsidRPr="00251D5D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தானியேல் ராஜாவின் பாராட்டுதலாலும் அல்லது அவரோடுகூட இருந்த அனைவருக்கும் மேலாக அவர் பெற்ற பதவி உயர்வாலும் பெருமைப்படவில்லை.  தன் பிதாக்களின் தேவனாகிய கர்த்தர்மீது தானியேல் தொடர்ந்து கண்களை வைத்திருந்தார்.  அவர் மனிதர்களின் பாராட்டுகளால்  கவரப்படவில்லை</w:t>
      </w:r>
      <w:r w:rsidR="00251D5D" w:rsidRPr="00251D5D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251D5D" w:rsidRPr="00251D5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ஜீவனுள்ள தேவன்மீது தனது கண்களை வைத்திருந்தார்.  அவர் பாபிலோன் ராஜ்யத்தில் ஒரு அதிகாரியாக இருந்தபோதிலும்</w:t>
      </w:r>
      <w:r w:rsidR="00251D5D" w:rsidRPr="00251D5D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251D5D" w:rsidRPr="00251D5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பாபிலோனியர்களின் ஞானத்தால் அல்ல</w:t>
      </w:r>
      <w:r w:rsidR="00251D5D" w:rsidRPr="00251D5D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251D5D" w:rsidRPr="00251D5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தானியேலுக்குள் இருந்த தேவனின் ஞானத்தினால்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79" style="position:absolute;left:0;text-align:left;margin-left:-5.25pt;margin-top:729.75pt;width:630pt;height:13.7pt;z-index:25170944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683125"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 w:rsidR="00251D5D" w:rsidRPr="00251D5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 தொடர்ந்து ஜீவனுள்ள தேவனுக்கு சேவை செய்தார். அவர் எப்போதும் தேவனுக்காக காத்திருந்தார்.  அவர் எப்படி நடந்து கொள்ள வேண்டும் என்பதை அறிந்துகொள்ள தானியேல்</w:t>
      </w:r>
      <w:r w:rsidR="00251D5D" w:rsidRPr="00251D5D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251D5D" w:rsidRPr="00251D5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எப்போதும் தேவனின் பகுத்தறிதலை தேடினார்</w:t>
      </w:r>
      <w:r w:rsidR="00251D5D" w:rsidRPr="00251D5D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251D5D" w:rsidRPr="00251D5D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ஏனென்றால் அவர் பாபிலோனிய அமைப்பிற்குள் கொண்டுவரப்பட்ட ஒரு அடிமை என்பதை  </w:t>
      </w:r>
      <w:r w:rsidR="00251D5D" w:rsidRPr="00251D5D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உணர்ந்தார்.  சூழ்நிலைகள் மாறிவிட்டதால்</w:t>
      </w:r>
      <w:r w:rsidR="00251D5D" w:rsidRPr="00251D5D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251D5D" w:rsidRPr="00251D5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தானியேல் வாழ்ந்ததைப் போல</w:t>
      </w:r>
      <w:r w:rsidR="00251D5D" w:rsidRPr="00251D5D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251D5D" w:rsidRPr="00251D5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இன்று வாழ்வது கடினம் என்று பலர் நினைக்கிறார்கள்.  சூழ்நிலைகள் மாறிவிட்டன என்பது உண்மைதான்</w:t>
      </w:r>
      <w:r w:rsidR="00251D5D" w:rsidRPr="00251D5D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251D5D" w:rsidRPr="00251D5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தானியேலின் தேவன் மாறவில்லை.  தானியேலின் தேவனை நாம் நம்புவதே இன்றைய அவசியம்.</w:t>
      </w:r>
    </w:p>
    <w:p w14:paraId="4AB023F6" w14:textId="77777777" w:rsidR="00C37B8A" w:rsidRDefault="00C37B8A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76DC58A3" w14:textId="5BFB9485" w:rsidR="00C37B8A" w:rsidRDefault="00C37B8A" w:rsidP="00C37B8A">
      <w:pPr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5D7DA9FA" w14:textId="38EEB8BB" w:rsidR="00251D5D" w:rsidRDefault="00251D5D" w:rsidP="00C37B8A">
      <w:pPr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3931C0C4" w14:textId="44BCE915" w:rsidR="00251D5D" w:rsidRDefault="00251D5D" w:rsidP="00C37B8A">
      <w:pPr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1E46A837" w14:textId="17B01ACD" w:rsidR="00251D5D" w:rsidRDefault="00251D5D" w:rsidP="00C37B8A">
      <w:pPr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5A00F5A0" w14:textId="71DBDC14" w:rsidR="00251D5D" w:rsidRPr="00251D5D" w:rsidRDefault="00251D5D" w:rsidP="00C37B8A">
      <w:pPr>
        <w:jc w:val="both"/>
        <w:rPr>
          <w:rFonts w:ascii="Latha" w:hAnsi="Latha" w:cs="Arial Unicode MS"/>
          <w:noProof/>
          <w:sz w:val="52"/>
          <w:szCs w:val="48"/>
          <w:lang w:bidi="ta-IN"/>
        </w:rPr>
      </w:pPr>
    </w:p>
    <w:p w14:paraId="1A96ED1E" w14:textId="2B13697F" w:rsidR="00251D5D" w:rsidRDefault="00251D5D" w:rsidP="00C37B8A">
      <w:pPr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22C2FF8F" w14:textId="2DD2E34C" w:rsidR="00251D5D" w:rsidRDefault="00251D5D" w:rsidP="00C37B8A">
      <w:pPr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0E66A5FE" w14:textId="4C989C91" w:rsidR="00251D5D" w:rsidRDefault="00251D5D" w:rsidP="00C37B8A">
      <w:pPr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35684D45" w14:textId="7D6922B5" w:rsidR="00251D5D" w:rsidRDefault="00251D5D" w:rsidP="00C37B8A">
      <w:pPr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4565875E" w14:textId="15BB42D7" w:rsidR="00251D5D" w:rsidRDefault="00E64FA3" w:rsidP="00C37B8A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7E416A22" w:rsidR="00E56B79" w:rsidRDefault="00E64FA3" w:rsidP="00C37B8A">
      <w:pPr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lastRenderedPageBreak/>
        <w:pict w14:anchorId="5CED800B">
          <v:rect id="_x0000_s1067" style="position:absolute;left:0;text-align:left;margin-left:-3.9pt;margin-top:2.4pt;width:556.9pt;height:202.8pt;z-index:251707392" filled="f" strokecolor="red" strokeweight="2.25pt"/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72BE62CF" w14:textId="77777777" w:rsidR="00251D5D" w:rsidRDefault="00251D5D" w:rsidP="00251D5D">
      <w:pPr>
        <w:jc w:val="both"/>
        <w:rPr>
          <w:rFonts w:ascii="Latha" w:hAnsi="Latha" w:cs="Arial Unicode MS"/>
          <w:noProof/>
          <w:sz w:val="48"/>
          <w:szCs w:val="44"/>
        </w:rPr>
      </w:pPr>
      <w:r w:rsidRPr="00251D5D">
        <w:rPr>
          <w:rFonts w:ascii="Latha" w:hAnsi="Latha" w:cs="Arial Unicode MS"/>
          <w:noProof/>
          <w:sz w:val="48"/>
          <w:szCs w:val="44"/>
          <w:cs/>
          <w:lang w:bidi="ta-IN"/>
        </w:rPr>
        <w:t>சீர்கேடும் கிழவிகள் பேச்சுமாயிருக்கிற கட்டுக்கதைகளுக்கு விலகி</w:t>
      </w:r>
      <w:r w:rsidRPr="00251D5D">
        <w:rPr>
          <w:rFonts w:ascii="Latha" w:hAnsi="Latha" w:cs="Arial Unicode MS"/>
          <w:noProof/>
          <w:sz w:val="48"/>
          <w:szCs w:val="44"/>
        </w:rPr>
        <w:t xml:space="preserve">, </w:t>
      </w:r>
      <w:r w:rsidRPr="00251D5D">
        <w:rPr>
          <w:rFonts w:ascii="Latha" w:hAnsi="Latha" w:cs="Arial Unicode MS"/>
          <w:noProof/>
          <w:sz w:val="48"/>
          <w:szCs w:val="44"/>
          <w:cs/>
          <w:lang w:bidi="ta-IN"/>
        </w:rPr>
        <w:t>தேவபக்திக்கேதுவாக முயற்சிபண்ணு</w:t>
      </w:r>
      <w:r>
        <w:rPr>
          <w:rFonts w:ascii="Latha" w:hAnsi="Latha" w:cs="Arial Unicode MS"/>
          <w:noProof/>
          <w:sz w:val="48"/>
          <w:szCs w:val="44"/>
        </w:rPr>
        <w:t xml:space="preserve">. </w:t>
      </w:r>
    </w:p>
    <w:p w14:paraId="750EA221" w14:textId="73C8A066" w:rsidR="00E56B79" w:rsidRPr="00C37B8A" w:rsidRDefault="00251D5D" w:rsidP="00251D5D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  <w:r w:rsidRPr="00251D5D">
        <w:rPr>
          <w:rFonts w:ascii="Latha" w:hAnsi="Latha" w:cs="Arial Unicode MS"/>
          <w:noProof/>
          <w:sz w:val="48"/>
          <w:szCs w:val="44"/>
          <w:cs/>
          <w:lang w:bidi="ta-IN"/>
        </w:rPr>
        <w:t>1 தீமோத்தேயு 4:7</w:t>
      </w:r>
    </w:p>
    <w:p w14:paraId="2E93A5DD" w14:textId="714ECEAC" w:rsidR="00E56B79" w:rsidRDefault="00E56B79" w:rsidP="00B26186">
      <w:pPr>
        <w:ind w:left="1276" w:right="1676" w:hanging="1366"/>
        <w:rPr>
          <w:sz w:val="40"/>
          <w:szCs w:val="32"/>
          <w:lang w:val="en-IN"/>
        </w:rPr>
      </w:pPr>
    </w:p>
    <w:p w14:paraId="775B8FF2" w14:textId="77777777" w:rsidR="00E56B79" w:rsidRDefault="00E56B79" w:rsidP="00B26186">
      <w:pPr>
        <w:ind w:left="1276" w:right="1676" w:hanging="1366"/>
        <w:rPr>
          <w:sz w:val="40"/>
          <w:szCs w:val="32"/>
          <w:lang w:val="en-IN"/>
        </w:rPr>
      </w:pPr>
    </w:p>
    <w:p w14:paraId="3548FB36" w14:textId="626D153E" w:rsidR="00B26186" w:rsidRDefault="00B26186" w:rsidP="00B26186">
      <w:pPr>
        <w:ind w:left="1276" w:right="1676" w:hanging="1366"/>
        <w:rPr>
          <w:sz w:val="28"/>
          <w:szCs w:val="22"/>
          <w:lang w:val="en-IN"/>
        </w:rPr>
      </w:pPr>
    </w:p>
    <w:p w14:paraId="0DD4E210" w14:textId="68BF85F5" w:rsidR="00A301CA" w:rsidRDefault="00A301CA" w:rsidP="00B26186">
      <w:pPr>
        <w:ind w:left="1276" w:right="1676" w:hanging="1366"/>
        <w:rPr>
          <w:sz w:val="28"/>
          <w:szCs w:val="22"/>
          <w:lang w:val="en-IN"/>
        </w:rPr>
      </w:pPr>
    </w:p>
    <w:p w14:paraId="168308E2" w14:textId="3BF889C3" w:rsidR="00C37B8A" w:rsidRDefault="00C37B8A" w:rsidP="00B26186">
      <w:pPr>
        <w:ind w:left="1276" w:right="1676" w:hanging="1366"/>
        <w:rPr>
          <w:sz w:val="28"/>
          <w:szCs w:val="22"/>
          <w:lang w:val="en-IN"/>
        </w:rPr>
      </w:pPr>
    </w:p>
    <w:p w14:paraId="48C9D881" w14:textId="02839E77" w:rsidR="00C37B8A" w:rsidRDefault="00C37B8A" w:rsidP="00B26186">
      <w:pPr>
        <w:ind w:left="1276" w:right="1676" w:hanging="1366"/>
        <w:rPr>
          <w:sz w:val="28"/>
          <w:szCs w:val="22"/>
          <w:lang w:val="en-IN"/>
        </w:rPr>
      </w:pPr>
    </w:p>
    <w:p w14:paraId="0E62E74B" w14:textId="034FD43C" w:rsidR="00C37B8A" w:rsidRDefault="00C37B8A" w:rsidP="00B26186">
      <w:pPr>
        <w:ind w:left="1276" w:right="1676" w:hanging="1366"/>
        <w:rPr>
          <w:sz w:val="28"/>
          <w:szCs w:val="22"/>
          <w:lang w:val="en-IN"/>
        </w:rPr>
      </w:pPr>
    </w:p>
    <w:p w14:paraId="288DBDD1" w14:textId="60B7C15C" w:rsidR="00C37B8A" w:rsidRDefault="00C37B8A" w:rsidP="00B26186">
      <w:pPr>
        <w:ind w:left="1276" w:right="1676" w:hanging="1366"/>
        <w:rPr>
          <w:sz w:val="28"/>
          <w:szCs w:val="22"/>
          <w:lang w:val="en-IN"/>
        </w:rPr>
      </w:pPr>
    </w:p>
    <w:p w14:paraId="0481CD61" w14:textId="0CE1A5D9" w:rsidR="00C37B8A" w:rsidRDefault="00C37B8A" w:rsidP="00B26186">
      <w:pPr>
        <w:ind w:left="1276" w:right="1676" w:hanging="1366"/>
        <w:rPr>
          <w:sz w:val="28"/>
          <w:szCs w:val="22"/>
          <w:lang w:val="en-IN"/>
        </w:rPr>
      </w:pPr>
    </w:p>
    <w:p w14:paraId="47A4390B" w14:textId="022D3237" w:rsidR="00251D5D" w:rsidRDefault="00251D5D" w:rsidP="00B26186">
      <w:pPr>
        <w:ind w:left="1276" w:right="1676" w:hanging="1366"/>
        <w:rPr>
          <w:sz w:val="28"/>
          <w:szCs w:val="22"/>
          <w:lang w:val="en-IN"/>
        </w:rPr>
      </w:pPr>
    </w:p>
    <w:p w14:paraId="1AEC2BF1" w14:textId="715E8CB9" w:rsidR="00251D5D" w:rsidRDefault="00251D5D" w:rsidP="00B26186">
      <w:pPr>
        <w:ind w:left="1276" w:right="1676" w:hanging="1366"/>
        <w:rPr>
          <w:sz w:val="28"/>
          <w:szCs w:val="22"/>
          <w:lang w:val="en-IN"/>
        </w:rPr>
      </w:pPr>
    </w:p>
    <w:p w14:paraId="534993AF" w14:textId="48B391CA" w:rsidR="00251D5D" w:rsidRDefault="00251D5D" w:rsidP="00B26186">
      <w:pPr>
        <w:ind w:left="1276" w:right="1676" w:hanging="1366"/>
        <w:rPr>
          <w:sz w:val="28"/>
          <w:szCs w:val="22"/>
          <w:lang w:val="en-IN"/>
        </w:rPr>
      </w:pPr>
    </w:p>
    <w:p w14:paraId="5BB12EEF" w14:textId="77777777" w:rsidR="00251D5D" w:rsidRDefault="00251D5D" w:rsidP="00B26186">
      <w:pPr>
        <w:ind w:left="1276" w:right="1676" w:hanging="1366"/>
        <w:rPr>
          <w:sz w:val="28"/>
          <w:szCs w:val="22"/>
          <w:lang w:val="en-IN"/>
        </w:rPr>
      </w:pPr>
    </w:p>
    <w:p w14:paraId="54549804" w14:textId="4C58BC13" w:rsidR="00A301CA" w:rsidRDefault="00A301CA" w:rsidP="00B26186">
      <w:pPr>
        <w:ind w:left="1276" w:right="1676" w:hanging="1366"/>
        <w:rPr>
          <w:sz w:val="28"/>
          <w:szCs w:val="22"/>
          <w:lang w:val="en-IN"/>
        </w:rPr>
      </w:pPr>
    </w:p>
    <w:p w14:paraId="033410F4" w14:textId="7F7B1144" w:rsidR="00A301CA" w:rsidRDefault="00A301CA" w:rsidP="00B26186">
      <w:pPr>
        <w:ind w:left="1276" w:right="1676" w:hanging="1366"/>
        <w:rPr>
          <w:sz w:val="28"/>
          <w:szCs w:val="22"/>
          <w:lang w:val="en-IN"/>
        </w:rPr>
      </w:pPr>
    </w:p>
    <w:p w14:paraId="2F52597D" w14:textId="77777777" w:rsidR="00A301CA" w:rsidRPr="00E56B79" w:rsidRDefault="00A301CA" w:rsidP="00B26186">
      <w:pPr>
        <w:ind w:left="1276" w:right="1676" w:hanging="1366"/>
        <w:rPr>
          <w:sz w:val="28"/>
          <w:szCs w:val="22"/>
          <w:lang w:val="en-IN"/>
        </w:rPr>
      </w:pPr>
    </w:p>
    <w:p w14:paraId="3664B31E" w14:textId="1507DCBC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7777777" w:rsidR="00F42272" w:rsidRPr="00B9205B" w:rsidRDefault="00E64FA3" w:rsidP="005139B1">
      <w:pPr>
        <w:ind w:left="1276" w:right="1676" w:hanging="1366"/>
        <w:rPr>
          <w:sz w:val="40"/>
          <w:szCs w:val="32"/>
          <w:lang w:val="en-IN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8.45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</w:p>
    <w:sectPr w:rsidR="00F42272" w:rsidRPr="00B9205B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F1954" w14:textId="77777777" w:rsidR="00E64FA3" w:rsidRDefault="00E64FA3" w:rsidP="00A01902">
      <w:r>
        <w:separator/>
      </w:r>
    </w:p>
  </w:endnote>
  <w:endnote w:type="continuationSeparator" w:id="0">
    <w:p w14:paraId="2B39369E" w14:textId="77777777" w:rsidR="00E64FA3" w:rsidRDefault="00E64FA3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7DEC9" w14:textId="77777777" w:rsidR="00E64FA3" w:rsidRDefault="00E64FA3" w:rsidP="00A01902">
      <w:r>
        <w:separator/>
      </w:r>
    </w:p>
  </w:footnote>
  <w:footnote w:type="continuationSeparator" w:id="0">
    <w:p w14:paraId="666718D5" w14:textId="77777777" w:rsidR="00E64FA3" w:rsidRDefault="00E64FA3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23756" w14:textId="77777777" w:rsidR="005139B1" w:rsidRDefault="00E64FA3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A01902" w:rsidRPr="00834AC0" w:rsidRDefault="00A0190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A01902" w:rsidRDefault="00A019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42B7E"/>
    <w:rsid w:val="0005642F"/>
    <w:rsid w:val="00075998"/>
    <w:rsid w:val="000A6B12"/>
    <w:rsid w:val="000B2964"/>
    <w:rsid w:val="000B41C0"/>
    <w:rsid w:val="000D3907"/>
    <w:rsid w:val="001149B1"/>
    <w:rsid w:val="00146C3C"/>
    <w:rsid w:val="00164876"/>
    <w:rsid w:val="00170790"/>
    <w:rsid w:val="00170C39"/>
    <w:rsid w:val="00195C49"/>
    <w:rsid w:val="001B59BC"/>
    <w:rsid w:val="001C7C78"/>
    <w:rsid w:val="001D1F4D"/>
    <w:rsid w:val="002100DF"/>
    <w:rsid w:val="002467FA"/>
    <w:rsid w:val="00251D5D"/>
    <w:rsid w:val="00257981"/>
    <w:rsid w:val="00262142"/>
    <w:rsid w:val="00282153"/>
    <w:rsid w:val="00285211"/>
    <w:rsid w:val="002D0702"/>
    <w:rsid w:val="002F29DB"/>
    <w:rsid w:val="0031769F"/>
    <w:rsid w:val="00332929"/>
    <w:rsid w:val="0034552A"/>
    <w:rsid w:val="00382462"/>
    <w:rsid w:val="00393FB0"/>
    <w:rsid w:val="003A390C"/>
    <w:rsid w:val="003B57E6"/>
    <w:rsid w:val="003C6B88"/>
    <w:rsid w:val="003E564B"/>
    <w:rsid w:val="00422B18"/>
    <w:rsid w:val="00436A20"/>
    <w:rsid w:val="00451E5F"/>
    <w:rsid w:val="004706A7"/>
    <w:rsid w:val="0047735C"/>
    <w:rsid w:val="00497EF5"/>
    <w:rsid w:val="004F0B1B"/>
    <w:rsid w:val="004F319F"/>
    <w:rsid w:val="004F343A"/>
    <w:rsid w:val="005139B1"/>
    <w:rsid w:val="00524E72"/>
    <w:rsid w:val="005301DF"/>
    <w:rsid w:val="0053133A"/>
    <w:rsid w:val="00537C93"/>
    <w:rsid w:val="00563295"/>
    <w:rsid w:val="00575C53"/>
    <w:rsid w:val="00576F1F"/>
    <w:rsid w:val="005B1840"/>
    <w:rsid w:val="005E2505"/>
    <w:rsid w:val="005E65CB"/>
    <w:rsid w:val="006020F8"/>
    <w:rsid w:val="00603DFC"/>
    <w:rsid w:val="0067077A"/>
    <w:rsid w:val="00672C2C"/>
    <w:rsid w:val="0067542C"/>
    <w:rsid w:val="00683125"/>
    <w:rsid w:val="0069673B"/>
    <w:rsid w:val="006B75D8"/>
    <w:rsid w:val="006C052C"/>
    <w:rsid w:val="006C2E8D"/>
    <w:rsid w:val="006D49E7"/>
    <w:rsid w:val="006F77EC"/>
    <w:rsid w:val="007071A8"/>
    <w:rsid w:val="00707C14"/>
    <w:rsid w:val="007102F8"/>
    <w:rsid w:val="00714470"/>
    <w:rsid w:val="00717272"/>
    <w:rsid w:val="007275A4"/>
    <w:rsid w:val="00735034"/>
    <w:rsid w:val="00760E4B"/>
    <w:rsid w:val="0076640C"/>
    <w:rsid w:val="00766E34"/>
    <w:rsid w:val="00767C60"/>
    <w:rsid w:val="007A1E95"/>
    <w:rsid w:val="007B0C9B"/>
    <w:rsid w:val="007B3EC0"/>
    <w:rsid w:val="007C1C28"/>
    <w:rsid w:val="007D1701"/>
    <w:rsid w:val="007D5CBF"/>
    <w:rsid w:val="007E1CA8"/>
    <w:rsid w:val="007F49FD"/>
    <w:rsid w:val="007F5F9D"/>
    <w:rsid w:val="00803D20"/>
    <w:rsid w:val="00816322"/>
    <w:rsid w:val="00821526"/>
    <w:rsid w:val="0082470D"/>
    <w:rsid w:val="00834AC0"/>
    <w:rsid w:val="008351ED"/>
    <w:rsid w:val="008403E8"/>
    <w:rsid w:val="0084150F"/>
    <w:rsid w:val="00841714"/>
    <w:rsid w:val="00882A5B"/>
    <w:rsid w:val="00892767"/>
    <w:rsid w:val="0089455A"/>
    <w:rsid w:val="008C7E74"/>
    <w:rsid w:val="008D7974"/>
    <w:rsid w:val="008F2DB6"/>
    <w:rsid w:val="009039FD"/>
    <w:rsid w:val="00912DB4"/>
    <w:rsid w:val="0091452E"/>
    <w:rsid w:val="0096489D"/>
    <w:rsid w:val="00973D29"/>
    <w:rsid w:val="00982299"/>
    <w:rsid w:val="009B3E81"/>
    <w:rsid w:val="009B5C0B"/>
    <w:rsid w:val="009B75CD"/>
    <w:rsid w:val="009C65D4"/>
    <w:rsid w:val="009D3CC3"/>
    <w:rsid w:val="009D465B"/>
    <w:rsid w:val="009D78D2"/>
    <w:rsid w:val="009E049D"/>
    <w:rsid w:val="009E2E6F"/>
    <w:rsid w:val="00A01902"/>
    <w:rsid w:val="00A2652D"/>
    <w:rsid w:val="00A26741"/>
    <w:rsid w:val="00A301CA"/>
    <w:rsid w:val="00A51AAD"/>
    <w:rsid w:val="00A75D93"/>
    <w:rsid w:val="00A82709"/>
    <w:rsid w:val="00AA2DDA"/>
    <w:rsid w:val="00AA5AC1"/>
    <w:rsid w:val="00AD4077"/>
    <w:rsid w:val="00AF5151"/>
    <w:rsid w:val="00B12920"/>
    <w:rsid w:val="00B21891"/>
    <w:rsid w:val="00B220EC"/>
    <w:rsid w:val="00B26186"/>
    <w:rsid w:val="00B53BFF"/>
    <w:rsid w:val="00B5552F"/>
    <w:rsid w:val="00B56A3A"/>
    <w:rsid w:val="00B77C12"/>
    <w:rsid w:val="00B84A42"/>
    <w:rsid w:val="00B9205B"/>
    <w:rsid w:val="00B96CE3"/>
    <w:rsid w:val="00BA1685"/>
    <w:rsid w:val="00BB003F"/>
    <w:rsid w:val="00BD22AD"/>
    <w:rsid w:val="00C213EC"/>
    <w:rsid w:val="00C37B8A"/>
    <w:rsid w:val="00C4430D"/>
    <w:rsid w:val="00C61211"/>
    <w:rsid w:val="00C66E73"/>
    <w:rsid w:val="00CB523F"/>
    <w:rsid w:val="00CC2D16"/>
    <w:rsid w:val="00D014E1"/>
    <w:rsid w:val="00D0701E"/>
    <w:rsid w:val="00D1130B"/>
    <w:rsid w:val="00D1453D"/>
    <w:rsid w:val="00D33164"/>
    <w:rsid w:val="00D5631B"/>
    <w:rsid w:val="00D7517A"/>
    <w:rsid w:val="00D94442"/>
    <w:rsid w:val="00DD515F"/>
    <w:rsid w:val="00DE3DC2"/>
    <w:rsid w:val="00DF2F8C"/>
    <w:rsid w:val="00E01826"/>
    <w:rsid w:val="00E023B5"/>
    <w:rsid w:val="00E02998"/>
    <w:rsid w:val="00E11BD8"/>
    <w:rsid w:val="00E33169"/>
    <w:rsid w:val="00E560B0"/>
    <w:rsid w:val="00E56B79"/>
    <w:rsid w:val="00E64FA3"/>
    <w:rsid w:val="00E6528C"/>
    <w:rsid w:val="00E81738"/>
    <w:rsid w:val="00E95CC3"/>
    <w:rsid w:val="00EB3388"/>
    <w:rsid w:val="00EC6A3E"/>
    <w:rsid w:val="00EF4FD0"/>
    <w:rsid w:val="00EF6910"/>
    <w:rsid w:val="00F05E2C"/>
    <w:rsid w:val="00F32007"/>
    <w:rsid w:val="00F42272"/>
    <w:rsid w:val="00F5442D"/>
    <w:rsid w:val="00F7274D"/>
    <w:rsid w:val="00F75ABC"/>
    <w:rsid w:val="00F80087"/>
    <w:rsid w:val="00F95333"/>
    <w:rsid w:val="00F965D9"/>
    <w:rsid w:val="00F979AA"/>
    <w:rsid w:val="00FA0C58"/>
    <w:rsid w:val="00FA11BE"/>
    <w:rsid w:val="00FA1911"/>
    <w:rsid w:val="00FA5997"/>
    <w:rsid w:val="00FC2800"/>
    <w:rsid w:val="00FC4E74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64208"/>
    <w:rsid w:val="000C6828"/>
    <w:rsid w:val="00142762"/>
    <w:rsid w:val="001B308E"/>
    <w:rsid w:val="001E4F27"/>
    <w:rsid w:val="00252D8E"/>
    <w:rsid w:val="002745B4"/>
    <w:rsid w:val="00406BDE"/>
    <w:rsid w:val="0041766D"/>
    <w:rsid w:val="004562E0"/>
    <w:rsid w:val="00563BFE"/>
    <w:rsid w:val="0059570F"/>
    <w:rsid w:val="005C0EB1"/>
    <w:rsid w:val="005D2E70"/>
    <w:rsid w:val="00613FB0"/>
    <w:rsid w:val="006427C2"/>
    <w:rsid w:val="00695423"/>
    <w:rsid w:val="006A30FB"/>
    <w:rsid w:val="006F7671"/>
    <w:rsid w:val="007D1C39"/>
    <w:rsid w:val="00AD123C"/>
    <w:rsid w:val="00C36F95"/>
    <w:rsid w:val="00C90180"/>
    <w:rsid w:val="00C96FE4"/>
    <w:rsid w:val="00CB4982"/>
    <w:rsid w:val="00D338A0"/>
    <w:rsid w:val="00E232CC"/>
    <w:rsid w:val="00E407CE"/>
    <w:rsid w:val="00E56C73"/>
    <w:rsid w:val="00F211AF"/>
    <w:rsid w:val="00F331DC"/>
    <w:rsid w:val="00F43DD1"/>
    <w:rsid w:val="00F51B40"/>
    <w:rsid w:val="00FC1C0B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10</TotalTime>
  <Pages>4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4</cp:revision>
  <cp:lastPrinted>2020-09-02T00:34:00Z</cp:lastPrinted>
  <dcterms:created xsi:type="dcterms:W3CDTF">2020-09-07T17:19:00Z</dcterms:created>
  <dcterms:modified xsi:type="dcterms:W3CDTF">2021-09-08T02:33:00Z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