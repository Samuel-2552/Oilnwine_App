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6EB0D222" w:rsidR="0082470D" w:rsidRDefault="00BA1685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04.6pt;margin-top:-56.55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F2E7FBC" w:rsidR="003B57E6" w:rsidRPr="00B9205B" w:rsidRDefault="007C1C28" w:rsidP="007C1C28">
                  <w:pPr>
                    <w:rPr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(</w:t>
                  </w:r>
                  <w:r w:rsidR="00B26186" w:rsidRPr="00B26186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செப்டம்பர்</w:t>
                  </w:r>
                  <w:r w:rsidR="00393FB0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 xml:space="preserve"> </w:t>
                  </w:r>
                  <w:r w:rsidR="000B2964">
                    <w:rPr>
                      <w:b/>
                      <w:color w:val="FFFFFF" w:themeColor="background1"/>
                      <w:sz w:val="48"/>
                      <w:szCs w:val="36"/>
                    </w:rPr>
                    <w:t>6</w:t>
                  </w:r>
                  <w:r w:rsidR="008D7974" w:rsidRPr="00B9205B">
                    <w:rPr>
                      <w:b/>
                      <w:color w:val="FFFFFF" w:themeColor="background1"/>
                      <w:sz w:val="48"/>
                      <w:szCs w:val="36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18.6pt;margin-top:11.35pt;width:438pt;height:113.15pt;z-index:251699200;mso-width-relative:margin;mso-height-relative:margin" filled="f" stroked="f">
            <v:textbox>
              <w:txbxContent>
                <w:p w14:paraId="122DD831" w14:textId="68D2FC46" w:rsidR="00A301CA" w:rsidRPr="00A301CA" w:rsidRDefault="00A301CA" w:rsidP="00A301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01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உன்னதப்பாட்டு 1:1-4:16</w:t>
                  </w:r>
                </w:p>
                <w:p w14:paraId="03CB8C1F" w14:textId="77777777" w:rsidR="00A301CA" w:rsidRPr="00A301CA" w:rsidRDefault="00A301CA" w:rsidP="00A301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01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2 கொரி  8:16-24</w:t>
                  </w:r>
                </w:p>
                <w:p w14:paraId="32CB3D35" w14:textId="77777777" w:rsidR="00A301CA" w:rsidRPr="00A301CA" w:rsidRDefault="00A301CA" w:rsidP="00A301CA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A301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50:1-23</w:t>
                  </w:r>
                </w:p>
                <w:p w14:paraId="3F50C377" w14:textId="39F7D9B8" w:rsidR="00973D29" w:rsidRPr="007A1E95" w:rsidRDefault="00A301CA" w:rsidP="00A301CA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A301CA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  22:22-23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00112E" w:rsidRDefault="00F4227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7F2462BD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31ECF21C" w:rsidR="0082470D" w:rsidRDefault="00BA1685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9.3pt;margin-top:25.4pt;width:415.75pt;height:47.7pt;z-index:251701248" filled="f" stroked="f">
            <v:textbox>
              <w:txbxContent>
                <w:p w14:paraId="53B7F2EE" w14:textId="0DE2BF3D" w:rsidR="008D7974" w:rsidRPr="00B9205B" w:rsidRDefault="00B9205B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="008D7974"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="008D7974"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8D7974" w:rsidRPr="00B9205B" w:rsidRDefault="008D7974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BA1685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39381702" w14:textId="5F735199" w:rsidR="00575C53" w:rsidRDefault="00BA1685" w:rsidP="00A301CA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பெரிய ஆவிக்குரிய இருள்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உலகம் முழுவதையும் மூடும் என்று கர்த்தர் நமக்குச் சொல்லியிருக்கிறார்.  இருள் என்பது உலகிலும் சபையிலும் மதரீதியான வஞ்சனையைக் குறிக்கிறது.  இவ்வாறு இருள் என்பது   நாம் வாழும் கடைசி</w:t>
      </w:r>
      <w:r w:rsidR="00A301C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நாட்களின் அடையாளமாக இருக்கும்.  பொய் கிறிஸ்துக்களும் கள்ளத் தீர்க்கதரிசிகளும் எழும்புவார்கள் என்று கர்த்தர் சொன்னார்.  இருள் தீவிரமடைகிறதினால்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ஜனங்கள் தொடர்ந்து வஞ்சிக்கப்படுவார்கள். பிரியமானவர்களே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தேவனின் ஜனங்களிடையே வஞ்சகம் பரவலாக இருக்கும். விசுவாசிகள் மத்தியில் அதிக அளவில் வஞ்சகம் பெருகுவதால்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அக்கிரமம் அதிகரிக்கும்.  இதன் விளைவாக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அனேகருடைய அன்பு தணிந்து விடும்.  இவைகள்  கடைசி நாட்களின் அறிகுறிகளாகும்.  இந்த விஷயங்கள் ஏற்கனவே  ஒரு குறிப்பிட்ட அளவில் இன்று நடைபெறுகின்றன என்பதை யார் மறுக்க முடியும்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? 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உண்மையான ஜனங்கள் எல்லா ஜாதிகளாலும் வெறுக்கப்படுவார்கள் என்று கர்த்தர் மேலும் கூறினார்.  இதை லேசாக எடுத்துக் கொள்ள வேண்டாம்.   இன்னும் அந்த நிலையை எட்டிவிட்டதாக நான் நினைக்கவில்லை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கர்த்தர் தம்முடைய சொந்த ஜனங்களுடன் இருப்பார். எதிரி மேலும் மேலும் சக்திவாய்ந்தவனாகப் போகிறான் என்று வேதம் கூறுகிறது.  தேவனின் ஜனங்கள் வெறுக்கப்பட்டு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சிலர் சக விசுவாசிகளால் காட்டிக் கொடுக்கப்படுவார்கள்.  தேவனின் மீதமுள்ள சபையில் சிலர் கொல்லப்படவும் கூடும். கர்த்தருக்குள்ளான  சகோதர சகோதரிகளால் </w:t>
      </w:r>
      <w:r w:rsidR="00A301CA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75" style="position:absolute;left:0;text-align:left;margin-left:-4.25pt;margin-top:728.75pt;width:630pt;height:13.7pt;z-index:25170944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துரோகம் செய்யப்பட்டு</w:t>
      </w:r>
      <w:r w:rsidR="00A301CA" w:rsidRPr="00A301CA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நம்மில் சிலர் </w:t>
      </w:r>
      <w:r w:rsidR="00A301CA" w:rsidRPr="00A301CA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துன்பப்படுவதற்கும் பயங்கரமான துன்புறுத்துதல்களுக்கும் உள்ளாகும்படி அழைக்கப்படுவார்கள்.  இது கடைசி நாட்களின் அறிகுறிகளாக இருக்கும்!  இவை தேவ ஜனங்கள் மத்தியில் ஓரளவில் நடந்துகொண்டிருக்கிறது.</w:t>
      </w:r>
    </w:p>
    <w:p w14:paraId="09BF7C44" w14:textId="495F77DA" w:rsidR="00E56B79" w:rsidRDefault="00BA1685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5CED800B">
          <v:rect id="_x0000_s1067" style="position:absolute;left:0;text-align:left;margin-left:-3.9pt;margin-top:28.85pt;width:556.9pt;height:135.75pt;z-index:251707392" filled="f" strokecolor="red" strokeweight="2.25pt"/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4330FCCF" w:rsidR="00E56B79" w:rsidRDefault="00E56B79" w:rsidP="00E56B79">
      <w:pPr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Pr="00B9205B">
        <w:rPr>
          <w:b/>
          <w:sz w:val="52"/>
          <w:szCs w:val="44"/>
        </w:rPr>
        <w:t xml:space="preserve"> </w:t>
      </w:r>
      <w:r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783E850A" w14:textId="1182CFDD" w:rsidR="00A301CA" w:rsidRPr="00A301CA" w:rsidRDefault="00A301CA" w:rsidP="00A301CA">
      <w:pPr>
        <w:jc w:val="center"/>
        <w:rPr>
          <w:rFonts w:ascii="Latha" w:hAnsi="Latha" w:cs="Arial Unicode MS"/>
          <w:noProof/>
          <w:sz w:val="48"/>
          <w:szCs w:val="44"/>
          <w:lang w:bidi="ta-IN"/>
        </w:rPr>
      </w:pPr>
      <w:r w:rsidRPr="00A301CA">
        <w:rPr>
          <w:rFonts w:ascii="Latha" w:hAnsi="Latha" w:cs="Arial Unicode MS"/>
          <w:noProof/>
          <w:sz w:val="48"/>
          <w:szCs w:val="44"/>
          <w:cs/>
          <w:lang w:bidi="ta-IN"/>
        </w:rPr>
        <w:t>நாம் அவருடைய கற்பனைகளின்படி நடப்பதே அன்பு.</w:t>
      </w:r>
    </w:p>
    <w:p w14:paraId="3FDCE266" w14:textId="15C31663" w:rsidR="00E56B79" w:rsidRPr="00A301CA" w:rsidRDefault="00A301CA" w:rsidP="00A301CA">
      <w:pPr>
        <w:jc w:val="center"/>
        <w:rPr>
          <w:sz w:val="44"/>
          <w:szCs w:val="36"/>
          <w:lang w:val="en-IN"/>
        </w:rPr>
      </w:pPr>
      <w:r w:rsidRPr="00A301CA">
        <w:rPr>
          <w:rFonts w:ascii="Latha" w:hAnsi="Latha" w:cs="Arial Unicode MS"/>
          <w:noProof/>
          <w:sz w:val="48"/>
          <w:szCs w:val="44"/>
          <w:cs/>
          <w:lang w:bidi="ta-IN"/>
        </w:rPr>
        <w:t>2 யோவான் 1:6</w:t>
      </w:r>
    </w:p>
    <w:p w14:paraId="750EA221" w14:textId="4D6ECBF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2E93A5DD" w14:textId="714ECEAC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775B8FF2" w14:textId="77777777" w:rsidR="00E56B79" w:rsidRDefault="00E56B79" w:rsidP="00B26186">
      <w:pPr>
        <w:ind w:left="1276" w:right="1676" w:hanging="1366"/>
        <w:rPr>
          <w:sz w:val="40"/>
          <w:szCs w:val="32"/>
          <w:lang w:val="en-IN"/>
        </w:rPr>
      </w:pPr>
    </w:p>
    <w:p w14:paraId="3548FB36" w14:textId="626D153E" w:rsidR="00B26186" w:rsidRDefault="00B26186" w:rsidP="00B26186">
      <w:pPr>
        <w:ind w:left="1276" w:right="1676" w:hanging="1366"/>
        <w:rPr>
          <w:sz w:val="28"/>
          <w:szCs w:val="22"/>
          <w:lang w:val="en-IN"/>
        </w:rPr>
      </w:pPr>
    </w:p>
    <w:p w14:paraId="0DD4E210" w14:textId="3AF140ED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54549804" w14:textId="4C58BC13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033410F4" w14:textId="7F7B1144" w:rsidR="00A301CA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2F52597D" w14:textId="77777777" w:rsidR="00A301CA" w:rsidRPr="00E56B79" w:rsidRDefault="00A301CA" w:rsidP="00B26186">
      <w:pPr>
        <w:ind w:left="1276" w:right="1676" w:hanging="1366"/>
        <w:rPr>
          <w:sz w:val="28"/>
          <w:szCs w:val="22"/>
          <w:lang w:val="en-IN"/>
        </w:rPr>
      </w:pPr>
    </w:p>
    <w:p w14:paraId="3664B31E" w14:textId="1507DCBC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7777777" w:rsidR="00F42272" w:rsidRPr="00B9205B" w:rsidRDefault="00BA1685" w:rsidP="005139B1">
      <w:pPr>
        <w:ind w:left="1276" w:right="1676" w:hanging="1366"/>
        <w:rPr>
          <w:sz w:val="40"/>
          <w:szCs w:val="32"/>
          <w:lang w:val="en-IN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</w:p>
    <w:sectPr w:rsidR="00F42272" w:rsidRPr="00B9205B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ED35D" w14:textId="77777777" w:rsidR="00BA1685" w:rsidRDefault="00BA1685" w:rsidP="00A01902">
      <w:r>
        <w:separator/>
      </w:r>
    </w:p>
  </w:endnote>
  <w:endnote w:type="continuationSeparator" w:id="0">
    <w:p w14:paraId="3D38395B" w14:textId="77777777" w:rsidR="00BA1685" w:rsidRDefault="00BA1685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86C894" w14:textId="77777777" w:rsidR="00BA1685" w:rsidRDefault="00BA1685" w:rsidP="00A01902">
      <w:r>
        <w:separator/>
      </w:r>
    </w:p>
  </w:footnote>
  <w:footnote w:type="continuationSeparator" w:id="0">
    <w:p w14:paraId="0C0D10E7" w14:textId="77777777" w:rsidR="00BA1685" w:rsidRDefault="00BA1685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5139B1" w:rsidRDefault="00BA1685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A01902" w:rsidRPr="00834AC0" w:rsidRDefault="00A0190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A01902" w:rsidRDefault="00A019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42B7E"/>
    <w:rsid w:val="0005642F"/>
    <w:rsid w:val="00075998"/>
    <w:rsid w:val="000A6B12"/>
    <w:rsid w:val="000B2964"/>
    <w:rsid w:val="000B41C0"/>
    <w:rsid w:val="000D3907"/>
    <w:rsid w:val="001149B1"/>
    <w:rsid w:val="00146C3C"/>
    <w:rsid w:val="00164876"/>
    <w:rsid w:val="00170790"/>
    <w:rsid w:val="00170C39"/>
    <w:rsid w:val="00195C49"/>
    <w:rsid w:val="001B59BC"/>
    <w:rsid w:val="001C7C78"/>
    <w:rsid w:val="001D1F4D"/>
    <w:rsid w:val="002100DF"/>
    <w:rsid w:val="002467FA"/>
    <w:rsid w:val="00257981"/>
    <w:rsid w:val="00262142"/>
    <w:rsid w:val="00282153"/>
    <w:rsid w:val="00285211"/>
    <w:rsid w:val="002D0702"/>
    <w:rsid w:val="002F29DB"/>
    <w:rsid w:val="0031769F"/>
    <w:rsid w:val="00332929"/>
    <w:rsid w:val="0034552A"/>
    <w:rsid w:val="00382462"/>
    <w:rsid w:val="00393FB0"/>
    <w:rsid w:val="003A390C"/>
    <w:rsid w:val="003B57E6"/>
    <w:rsid w:val="003C6B88"/>
    <w:rsid w:val="003E564B"/>
    <w:rsid w:val="00422B18"/>
    <w:rsid w:val="00436A20"/>
    <w:rsid w:val="004706A7"/>
    <w:rsid w:val="0047735C"/>
    <w:rsid w:val="004F0B1B"/>
    <w:rsid w:val="004F319F"/>
    <w:rsid w:val="004F343A"/>
    <w:rsid w:val="005139B1"/>
    <w:rsid w:val="00524E72"/>
    <w:rsid w:val="005301DF"/>
    <w:rsid w:val="00537C93"/>
    <w:rsid w:val="00563295"/>
    <w:rsid w:val="00575C53"/>
    <w:rsid w:val="00576F1F"/>
    <w:rsid w:val="005B1840"/>
    <w:rsid w:val="005E2505"/>
    <w:rsid w:val="005E65CB"/>
    <w:rsid w:val="006020F8"/>
    <w:rsid w:val="00603DFC"/>
    <w:rsid w:val="0067077A"/>
    <w:rsid w:val="00672C2C"/>
    <w:rsid w:val="0067542C"/>
    <w:rsid w:val="0069673B"/>
    <w:rsid w:val="006B75D8"/>
    <w:rsid w:val="006C052C"/>
    <w:rsid w:val="006C2E8D"/>
    <w:rsid w:val="006D49E7"/>
    <w:rsid w:val="006F77EC"/>
    <w:rsid w:val="007071A8"/>
    <w:rsid w:val="00707C14"/>
    <w:rsid w:val="007102F8"/>
    <w:rsid w:val="00714470"/>
    <w:rsid w:val="00717272"/>
    <w:rsid w:val="007275A4"/>
    <w:rsid w:val="00735034"/>
    <w:rsid w:val="00760E4B"/>
    <w:rsid w:val="0076640C"/>
    <w:rsid w:val="00766E34"/>
    <w:rsid w:val="00767C60"/>
    <w:rsid w:val="007A1E95"/>
    <w:rsid w:val="007B0C9B"/>
    <w:rsid w:val="007B3EC0"/>
    <w:rsid w:val="007C1C28"/>
    <w:rsid w:val="007D1701"/>
    <w:rsid w:val="007D5CBF"/>
    <w:rsid w:val="007E1CA8"/>
    <w:rsid w:val="007F49FD"/>
    <w:rsid w:val="007F5F9D"/>
    <w:rsid w:val="00803D20"/>
    <w:rsid w:val="00816322"/>
    <w:rsid w:val="00821526"/>
    <w:rsid w:val="0082470D"/>
    <w:rsid w:val="00834AC0"/>
    <w:rsid w:val="008351ED"/>
    <w:rsid w:val="008403E8"/>
    <w:rsid w:val="0084150F"/>
    <w:rsid w:val="00841714"/>
    <w:rsid w:val="00882A5B"/>
    <w:rsid w:val="00892767"/>
    <w:rsid w:val="0089455A"/>
    <w:rsid w:val="008C7E74"/>
    <w:rsid w:val="008D7974"/>
    <w:rsid w:val="008F2DB6"/>
    <w:rsid w:val="009039FD"/>
    <w:rsid w:val="00912DB4"/>
    <w:rsid w:val="0091452E"/>
    <w:rsid w:val="0096489D"/>
    <w:rsid w:val="00973D29"/>
    <w:rsid w:val="00982299"/>
    <w:rsid w:val="009B3E81"/>
    <w:rsid w:val="009B5C0B"/>
    <w:rsid w:val="009B75CD"/>
    <w:rsid w:val="009C65D4"/>
    <w:rsid w:val="009D3CC3"/>
    <w:rsid w:val="009D465B"/>
    <w:rsid w:val="009D78D2"/>
    <w:rsid w:val="009E049D"/>
    <w:rsid w:val="009E2E6F"/>
    <w:rsid w:val="00A01902"/>
    <w:rsid w:val="00A2652D"/>
    <w:rsid w:val="00A26741"/>
    <w:rsid w:val="00A301CA"/>
    <w:rsid w:val="00A51AAD"/>
    <w:rsid w:val="00A75D93"/>
    <w:rsid w:val="00A82709"/>
    <w:rsid w:val="00AA2DDA"/>
    <w:rsid w:val="00AA5AC1"/>
    <w:rsid w:val="00AD4077"/>
    <w:rsid w:val="00AF5151"/>
    <w:rsid w:val="00B12920"/>
    <w:rsid w:val="00B21891"/>
    <w:rsid w:val="00B220EC"/>
    <w:rsid w:val="00B26186"/>
    <w:rsid w:val="00B53BFF"/>
    <w:rsid w:val="00B5552F"/>
    <w:rsid w:val="00B56A3A"/>
    <w:rsid w:val="00B77C12"/>
    <w:rsid w:val="00B84A42"/>
    <w:rsid w:val="00B9205B"/>
    <w:rsid w:val="00B96CE3"/>
    <w:rsid w:val="00BA1685"/>
    <w:rsid w:val="00BB003F"/>
    <w:rsid w:val="00BD22AD"/>
    <w:rsid w:val="00C213EC"/>
    <w:rsid w:val="00C4430D"/>
    <w:rsid w:val="00C61211"/>
    <w:rsid w:val="00C66E73"/>
    <w:rsid w:val="00CB523F"/>
    <w:rsid w:val="00CC2D16"/>
    <w:rsid w:val="00D014E1"/>
    <w:rsid w:val="00D0701E"/>
    <w:rsid w:val="00D1130B"/>
    <w:rsid w:val="00D1453D"/>
    <w:rsid w:val="00D33164"/>
    <w:rsid w:val="00D5631B"/>
    <w:rsid w:val="00D7517A"/>
    <w:rsid w:val="00D94442"/>
    <w:rsid w:val="00DD515F"/>
    <w:rsid w:val="00DE3DC2"/>
    <w:rsid w:val="00DF2F8C"/>
    <w:rsid w:val="00E01826"/>
    <w:rsid w:val="00E023B5"/>
    <w:rsid w:val="00E02998"/>
    <w:rsid w:val="00E11BD8"/>
    <w:rsid w:val="00E33169"/>
    <w:rsid w:val="00E560B0"/>
    <w:rsid w:val="00E56B79"/>
    <w:rsid w:val="00E6528C"/>
    <w:rsid w:val="00E81738"/>
    <w:rsid w:val="00E95CC3"/>
    <w:rsid w:val="00EB3388"/>
    <w:rsid w:val="00EC6A3E"/>
    <w:rsid w:val="00EF4FD0"/>
    <w:rsid w:val="00EF6910"/>
    <w:rsid w:val="00F05E2C"/>
    <w:rsid w:val="00F32007"/>
    <w:rsid w:val="00F42272"/>
    <w:rsid w:val="00F5442D"/>
    <w:rsid w:val="00F7274D"/>
    <w:rsid w:val="00F75ABC"/>
    <w:rsid w:val="00F80087"/>
    <w:rsid w:val="00F95333"/>
    <w:rsid w:val="00F965D9"/>
    <w:rsid w:val="00F979AA"/>
    <w:rsid w:val="00FA0C58"/>
    <w:rsid w:val="00FA11BE"/>
    <w:rsid w:val="00FA1911"/>
    <w:rsid w:val="00FA5997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64208"/>
    <w:rsid w:val="000C6828"/>
    <w:rsid w:val="00142762"/>
    <w:rsid w:val="001B308E"/>
    <w:rsid w:val="001E4F27"/>
    <w:rsid w:val="00252D8E"/>
    <w:rsid w:val="002745B4"/>
    <w:rsid w:val="00406BDE"/>
    <w:rsid w:val="0041766D"/>
    <w:rsid w:val="004562E0"/>
    <w:rsid w:val="00563BFE"/>
    <w:rsid w:val="0059570F"/>
    <w:rsid w:val="005C0EB1"/>
    <w:rsid w:val="005D2E70"/>
    <w:rsid w:val="00613FB0"/>
    <w:rsid w:val="006427C2"/>
    <w:rsid w:val="00695423"/>
    <w:rsid w:val="006A30FB"/>
    <w:rsid w:val="006F7671"/>
    <w:rsid w:val="00AD123C"/>
    <w:rsid w:val="00C36F95"/>
    <w:rsid w:val="00C90180"/>
    <w:rsid w:val="00C96FE4"/>
    <w:rsid w:val="00CB4982"/>
    <w:rsid w:val="00D338A0"/>
    <w:rsid w:val="00E232CC"/>
    <w:rsid w:val="00E407CE"/>
    <w:rsid w:val="00E56C73"/>
    <w:rsid w:val="00F331DC"/>
    <w:rsid w:val="00F43DD1"/>
    <w:rsid w:val="00FC1C0B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  <w:style w:type="paragraph" w:customStyle="1" w:styleId="BF999FDD9784462CBEE1AD7B6495F313">
    <w:name w:val="BF999FDD9784462CBEE1AD7B6495F313"/>
    <w:rsid w:val="001B308E"/>
  </w:style>
  <w:style w:type="paragraph" w:customStyle="1" w:styleId="ADB37B32F00147808E107E3BEA9E1376">
    <w:name w:val="ADB37B32F00147808E107E3BEA9E1376"/>
    <w:rsid w:val="005D2E70"/>
    <w:pPr>
      <w:spacing w:after="200" w:line="276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4</TotalTime>
  <Pages>3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2020-09-02T00:34:00Z</cp:lastPrinted>
  <dcterms:created xsi:type="dcterms:W3CDTF">2020-09-05T16:57:00Z</dcterms:created>
  <dcterms:modified xsi:type="dcterms:W3CDTF">2020-09-05T17:00:00Z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