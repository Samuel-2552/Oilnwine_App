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E8173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90C0EFE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7E1CA8">
                    <w:rPr>
                      <w:b/>
                      <w:color w:val="FFFFFF" w:themeColor="background1"/>
                      <w:sz w:val="48"/>
                      <w:szCs w:val="36"/>
                    </w:rPr>
                    <w:t>5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296E063E" w14:textId="77777777" w:rsidR="00262142" w:rsidRPr="00262142" w:rsidRDefault="00262142" w:rsidP="0026214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21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பிரசங்கி 10:1-12:14</w:t>
                  </w:r>
                </w:p>
                <w:p w14:paraId="7CF24300" w14:textId="77777777" w:rsidR="00262142" w:rsidRPr="00262142" w:rsidRDefault="00262142" w:rsidP="0026214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21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8:1-15</w:t>
                  </w:r>
                </w:p>
                <w:p w14:paraId="750145F7" w14:textId="77777777" w:rsidR="00262142" w:rsidRPr="00262142" w:rsidRDefault="00262142" w:rsidP="0026214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621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46:1-20</w:t>
                  </w:r>
                </w:p>
                <w:p w14:paraId="3F50C377" w14:textId="4CE61562" w:rsidR="00973D29" w:rsidRPr="007A1E95" w:rsidRDefault="00262142" w:rsidP="0026214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621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22:20-21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E8173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8173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9381702" w14:textId="280BBF11" w:rsidR="00575C53" w:rsidRDefault="00E81738" w:rsidP="0026214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ஒளிக்கும் இருளுக்கும் இடையிலான இறுதி யுத்தம் நெருங்கி வருகிறது.  இந்த உலக ராஜ்யங்கள் தேவனின் மற்றும் கிறிஸ்துவின் ராஜ்யமாக மாறும் உச்சக்கட்டத்தை நோக்கி</w:t>
      </w:r>
      <w:r w:rsidR="00262142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எல்லாம்   நகர்கிறது.  சபையின் வரலாற்றில் இந்த முக்கியமான கட்டத்தில்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விசுவாசிகள் எதிரிகளால் தனிமைப்படுத்தப்படுகிறார்கள்.  இந்த உலகத்தின் அதிபதி அவர்களை ஒவ்வொருவராகக்  குறிவைத்து கொண்டிருக்கிறான்.  இந்தக் கடைசி நாட்களில் எதிரிக்கு அவ்வாறு செய்வதில் சிரமம் இல்லை என்று தெரிகிறது.  ஆனால் நம்முடைய இருதயம் கர்த்தரிடத்திலும் அவருடைய நோக்கத்திலும் வைக்கப்பட்டிருந்தால் மாத்திரமே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பூமியில் அவருடைய மீந்திருப்பவர்களின் பாகமாகவும்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சரீரமாகிய சபையின் பாகமாகவும் இருக்க முடியும்.  குழப்பம் மற்றும் வஞ்சனையின் மத்தியில்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"தெரிந்துகொள்ளப்பட்டவர்கள்" என்று அழைக்கப்படும் மீந்திருக்கும் விசுவாசிகள் கர்த்தருக்கு உண்மையாக இருப்பார்கள்.  அவர்கள் கர்த்தரைக் கண்டவர்களாக இருப்பார்கள்.  அவர்கள்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பரலோக அழைப்பிற்கு நான் எவ்வாறு கீழ்ப்படியாமல் இருக்க முடியும்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>?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கேட்கவும் பார்க்கவும் கர்த்தர் எனக்கு உதவியதை நான் எப்படி மறுக்க முடியும்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 சொல்லுவார்கள். அவர்கள் கர்த்தருக்கு சாட்சிகளாக இருப்பார்கள்.  தெரிந்துகொள்ளப்பட்டவர்கள் தேசங்களுக்கு முன்பாக சாட்சியும் அளிப்பார்கள் என்பதை மத்தேயு 24-ம் அதிகாரம் 14 வது வசனம் நமக்குக் காட்டுகிறது.  அவருடைய சாட்சியைத் தாங்குகிரதினால் தேசங்கள் அவர்களை வெறுக்கும்.  </w:t>
      </w:r>
      <w:r w:rsidR="0026214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73" style="position:absolute;left:0;text-align:left;margin-left:-5.25pt;margin-top:730.5pt;width:630pt;height:13.7pt;z-index:25170944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ஜாதிகள் அவர்களை வெறுக்கிறார்கள் என்றாலும்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 கர்த்தருடைய சாட்சியைத் தாங்குவார்கள். "ராஜ்யத்தினுடைய இந்தச் சுவிசேஷம் பூலோகமெங்குமுள்ள சகல ஜாதிகளுக்கும் சாட்சியாகப் பிரசங்கிக்கப்படும்</w:t>
      </w:r>
      <w:r w:rsidR="00262142" w:rsidRPr="0026214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62142" w:rsidRPr="0026214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அப்போது முடிவு வரும்.” (மத்தேயு 24:14).</w:t>
      </w:r>
    </w:p>
    <w:p w14:paraId="09BF7C44" w14:textId="495F77DA" w:rsidR="00E56B79" w:rsidRDefault="00262142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5CED800B">
          <v:rect id="_x0000_s1067" style="position:absolute;left:0;text-align:left;margin-left:-3.9pt;margin-top:28.85pt;width:556.9pt;height:196.6pt;z-index:251707392" filled="f" strokecolor="red" strokeweight="2.25pt"/>
        </w:pict>
      </w:r>
      <w:r w:rsidR="00E8173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330FCCF" w:rsidR="00E56B79" w:rsidRDefault="00E56B79" w:rsidP="00E56B79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FDCE266" w14:textId="38031DDB" w:rsidR="00E56B79" w:rsidRDefault="00262142" w:rsidP="00262142">
      <w:pPr>
        <w:jc w:val="both"/>
        <w:rPr>
          <w:sz w:val="40"/>
          <w:szCs w:val="32"/>
          <w:lang w:val="en-IN"/>
        </w:rPr>
      </w:pPr>
      <w:r w:rsidRPr="00262142">
        <w:rPr>
          <w:rFonts w:ascii="Latha" w:hAnsi="Latha" w:cs="Arial Unicode MS"/>
          <w:noProof/>
          <w:sz w:val="44"/>
          <w:szCs w:val="40"/>
          <w:cs/>
          <w:lang w:bidi="ta-IN"/>
        </w:rPr>
        <w:t>ஆகையால்</w:t>
      </w:r>
      <w:r w:rsidRPr="00262142">
        <w:rPr>
          <w:rFonts w:ascii="Latha" w:hAnsi="Latha" w:cs="Arial Unicode MS"/>
          <w:noProof/>
          <w:sz w:val="44"/>
          <w:szCs w:val="40"/>
        </w:rPr>
        <w:t xml:space="preserve">, </w:t>
      </w:r>
      <w:r w:rsidRPr="00262142">
        <w:rPr>
          <w:rFonts w:ascii="Latha" w:hAnsi="Latha" w:cs="Arial Unicode MS"/>
          <w:noProof/>
          <w:sz w:val="44"/>
          <w:szCs w:val="40"/>
          <w:cs/>
          <w:lang w:bidi="ta-IN"/>
        </w:rPr>
        <w:t>நாளைக்காகக் கவலைப்படாதிருங்கள்</w:t>
      </w:r>
      <w:r w:rsidRPr="00262142">
        <w:rPr>
          <w:rFonts w:ascii="Latha" w:hAnsi="Latha" w:cs="Arial Unicode MS"/>
          <w:noProof/>
          <w:sz w:val="44"/>
          <w:szCs w:val="40"/>
        </w:rPr>
        <w:t xml:space="preserve">; </w:t>
      </w:r>
      <w:r w:rsidRPr="00262142">
        <w:rPr>
          <w:rFonts w:ascii="Latha" w:hAnsi="Latha" w:cs="Arial Unicode MS"/>
          <w:noProof/>
          <w:sz w:val="44"/>
          <w:szCs w:val="40"/>
          <w:cs/>
          <w:lang w:bidi="ta-IN"/>
        </w:rPr>
        <w:t>நாளையத்தினம் தன்னுடையவைகளுக்காகக் கவலைப்படும்</w:t>
      </w:r>
      <w:r w:rsidRPr="00262142">
        <w:rPr>
          <w:rFonts w:ascii="Latha" w:hAnsi="Latha" w:cs="Arial Unicode MS"/>
          <w:noProof/>
          <w:sz w:val="44"/>
          <w:szCs w:val="40"/>
        </w:rPr>
        <w:t xml:space="preserve">; </w:t>
      </w:r>
      <w:r w:rsidRPr="00262142">
        <w:rPr>
          <w:rFonts w:ascii="Latha" w:hAnsi="Latha" w:cs="Arial Unicode MS"/>
          <w:noProof/>
          <w:sz w:val="44"/>
          <w:szCs w:val="40"/>
          <w:cs/>
          <w:lang w:bidi="ta-IN"/>
        </w:rPr>
        <w:t>அந்தந்த நாளுக்கு அதினதின் பாடுபோதும்.</w:t>
      </w:r>
      <w:r>
        <w:rPr>
          <w:rFonts w:ascii="Latha" w:hAnsi="Latha" w:cs="Arial Unicode MS"/>
          <w:noProof/>
          <w:sz w:val="44"/>
          <w:szCs w:val="40"/>
          <w:lang w:bidi="ta-IN"/>
        </w:rPr>
        <w:t xml:space="preserve"> </w:t>
      </w:r>
      <w:r w:rsidRPr="00262142">
        <w:rPr>
          <w:rFonts w:ascii="Latha" w:hAnsi="Latha" w:cs="Arial Unicode MS"/>
          <w:noProof/>
          <w:sz w:val="44"/>
          <w:szCs w:val="40"/>
          <w:cs/>
          <w:lang w:bidi="ta-IN"/>
        </w:rPr>
        <w:t>மத்தேயு 6:34</w:t>
      </w:r>
    </w:p>
    <w:p w14:paraId="750EA221" w14:textId="4D6ECBF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2E93A5DD" w14:textId="714ECEAC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75B8FF2" w14:textId="7777777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77777777" w:rsidR="00B26186" w:rsidRPr="00E56B79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81738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D7654" w14:textId="77777777" w:rsidR="00E81738" w:rsidRDefault="00E81738" w:rsidP="00A01902">
      <w:r>
        <w:separator/>
      </w:r>
    </w:p>
  </w:endnote>
  <w:endnote w:type="continuationSeparator" w:id="0">
    <w:p w14:paraId="3A95165F" w14:textId="77777777" w:rsidR="00E81738" w:rsidRDefault="00E8173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DA462" w14:textId="77777777" w:rsidR="00E81738" w:rsidRDefault="00E81738" w:rsidP="00A01902">
      <w:r>
        <w:separator/>
      </w:r>
    </w:p>
  </w:footnote>
  <w:footnote w:type="continuationSeparator" w:id="0">
    <w:p w14:paraId="591C32D9" w14:textId="77777777" w:rsidR="00E81738" w:rsidRDefault="00E8173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E8173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0B1B"/>
    <w:rsid w:val="004F319F"/>
    <w:rsid w:val="004F343A"/>
    <w:rsid w:val="005139B1"/>
    <w:rsid w:val="00524E72"/>
    <w:rsid w:val="005301DF"/>
    <w:rsid w:val="00537C93"/>
    <w:rsid w:val="00563295"/>
    <w:rsid w:val="00575C53"/>
    <w:rsid w:val="00576F1F"/>
    <w:rsid w:val="005B1840"/>
    <w:rsid w:val="005E2505"/>
    <w:rsid w:val="005E65CB"/>
    <w:rsid w:val="006020F8"/>
    <w:rsid w:val="00603DF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1452E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56B79"/>
    <w:rsid w:val="00E6528C"/>
    <w:rsid w:val="00E81738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2020-09-02T00:34:00Z</cp:lastPrinted>
  <dcterms:created xsi:type="dcterms:W3CDTF">2020-09-04T17:37:00Z</dcterms:created>
  <dcterms:modified xsi:type="dcterms:W3CDTF">2020-09-04T18:06:00Z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