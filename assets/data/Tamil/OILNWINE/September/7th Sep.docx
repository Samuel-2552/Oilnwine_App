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6EB0D222" w:rsidR="0082470D" w:rsidRDefault="00497EF5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04.6pt;margin-top:-56.55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F3627EA" w:rsidR="003B57E6" w:rsidRPr="00B9205B" w:rsidRDefault="007C1C28" w:rsidP="007C1C28">
                  <w:pPr>
                    <w:rPr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(</w:t>
                  </w:r>
                  <w:r w:rsidR="00B26186" w:rsidRPr="00B2618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செப்டம்பர்</w:t>
                  </w:r>
                  <w:r w:rsidR="00393FB0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C37B8A">
                    <w:rPr>
                      <w:b/>
                      <w:color w:val="FFFFFF" w:themeColor="background1"/>
                      <w:sz w:val="48"/>
                      <w:szCs w:val="36"/>
                    </w:rPr>
                    <w:t>7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18.6pt;margin-top:11.35pt;width:438pt;height:113.15pt;z-index:251699200;mso-width-relative:margin;mso-height-relative:margin" filled="f" stroked="f">
            <v:textbox>
              <w:txbxContent>
                <w:p w14:paraId="63A503B1" w14:textId="77777777" w:rsidR="00C37B8A" w:rsidRPr="00C37B8A" w:rsidRDefault="00C37B8A" w:rsidP="00C37B8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37B8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உன்னதப்பாட்டு 5:1-8:14</w:t>
                  </w:r>
                </w:p>
                <w:p w14:paraId="4C8B9376" w14:textId="77777777" w:rsidR="00C37B8A" w:rsidRPr="00C37B8A" w:rsidRDefault="00C37B8A" w:rsidP="00C37B8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37B8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கொரி  9:1-15</w:t>
                  </w:r>
                </w:p>
                <w:p w14:paraId="21A500DE" w14:textId="77777777" w:rsidR="00C37B8A" w:rsidRPr="00C37B8A" w:rsidRDefault="00C37B8A" w:rsidP="00C37B8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37B8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51:1-19</w:t>
                  </w:r>
                </w:p>
                <w:p w14:paraId="3F50C377" w14:textId="521F06CF" w:rsidR="00973D29" w:rsidRPr="007A1E95" w:rsidRDefault="00C37B8A" w:rsidP="00C37B8A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C37B8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  22:24-25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7F2462BD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31ECF21C" w:rsidR="0082470D" w:rsidRDefault="00497EF5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9.3pt;margin-top:25.4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497EF5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39381702" w14:textId="1A6B1B5A" w:rsidR="00575C53" w:rsidRDefault="00497EF5" w:rsidP="00C37B8A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C37B8A" w:rsidRPr="00C37B8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பெரும்பாலும் தேவ ஜனங்களின் வாழ்க்கை அவர்களின் சொந்த மதிப்பீடுகளால் பாதிக்கப்படுகிறதும் ஆளப்படுகிறதுமாக இருக்கிறது.  தேவ ஜனங்கள் ஒரு மோசமான நிலையில் இருக்கிறார்கள்</w:t>
      </w:r>
      <w:r w:rsidR="00C37B8A" w:rsidRPr="00C37B8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37B8A" w:rsidRPr="00C37B8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ஏனெனில் அவர்கள் தங்கள் சொந்த கருத்துக்களையும் மதிப்பீடுகளையும் சார்ந்து இருக்கிறார்கள்.  மற்றவர்களை விட தங்களைப் பற்றி மிக உயர்ந்த கருத்தை அவர்கள் கொண்டிருக்கிறார்கள்.  அவர்கள் நெறிமுறை ரீதியாகவும் ஆவிக்குரிய ரீதியாகவும் மற்றவர்களை விட மிகச் சிறந்தவர்கள் என்று நினைப்பது மட்டுமல்லாமல்</w:t>
      </w:r>
      <w:r w:rsidR="00C37B8A" w:rsidRPr="00C37B8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37B8A" w:rsidRPr="00C37B8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அவர்களின் உண்மையான நிலை மற்றும் அவர்களின் வாழ்க்கையின் யதார்த்தத்தைப் </w:t>
      </w:r>
      <w:r w:rsidR="00C37B8A" w:rsidRPr="00C37B8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பற்றி தவறான கருத்தைக் கொண்டுள்ளனர்.  வெளிப்படுத்தின விஷேசம் 2 மற்றும் 3 அத்தியாயங்களைப் படிக்கும்போது</w:t>
      </w:r>
      <w:r w:rsidR="00C37B8A" w:rsidRPr="00C37B8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37B8A" w:rsidRPr="00C37B8A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​​அந்த ஆதிகால சபைகளை கர்த்தர் எவ்வாறு மதிப்பீடு செய்தார் என்பதைக் காண்கிறோம்.  "உம் கிரியைகளை நான் அறிந்திருக்கிறேன்." என்று அவர் கூறுகிறார். எபேசுவிலுள்ள சபைக்கு கர்த்தர்</w:t>
      </w:r>
      <w:r w:rsidR="00C37B8A" w:rsidRPr="00C37B8A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C37B8A" w:rsidRPr="00C37B8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உனது ஆதி அன்பை விட்டுவிட்டாய்” (வெளி 2: 4) என்றார்.  அவர்கள் கர்த்தரை நேசிக்கிறார்கள் என்று நினைத்திருந்தார்கள்.  கர்த்தர் சர்தை உள்ள சபையை நோக்கி</w:t>
      </w:r>
      <w:r w:rsidR="00C37B8A" w:rsidRPr="00C37B8A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="00C37B8A" w:rsidRPr="00C37B8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 உயிருள்ளவனென்று பெயர்கொண்டிருந்தும் செத்தவனாயிருக்கிறாய்." என்றார் (வெளி 3: 1).  அவர்கள் கர்த்தருக்கும் அவருடைய அழைப்பிற்கும் உயிரோடு இருப்பதாக  நினைத்தார்கள். ஆயினும்</w:t>
      </w:r>
      <w:r w:rsidR="00C37B8A" w:rsidRPr="00C37B8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37B8A" w:rsidRPr="00C37B8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லவோதிக்கேயா சபைக்கு கர்த்தர்</w:t>
      </w:r>
      <w:r w:rsidR="00C37B8A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C37B8A" w:rsidRPr="00C37B8A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"நீ நிர்ப்பாக்கியமுள்ளவனும்</w:t>
      </w:r>
      <w:r w:rsidR="00C37B8A" w:rsidRPr="00C37B8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37B8A" w:rsidRPr="00C37B8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பரிதபிக்கப்படத்தக்கவனும்</w:t>
      </w:r>
      <w:r w:rsidR="00C37B8A" w:rsidRPr="00C37B8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37B8A" w:rsidRPr="00C37B8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தரித்திரனும்</w:t>
      </w:r>
      <w:r w:rsidR="00C37B8A" w:rsidRPr="00C37B8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37B8A" w:rsidRPr="00C37B8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குருடனும்</w:t>
      </w:r>
      <w:r w:rsidR="00C37B8A" w:rsidRPr="00C37B8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37B8A" w:rsidRPr="00C37B8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நிர்வாணியுமாயிருக்கிறதை அறியாமல்</w:t>
      </w:r>
      <w:r w:rsidR="00C37B8A" w:rsidRPr="00C37B8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37B8A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77" style="position:absolute;left:0;text-align:left;margin-left:-7.8pt;margin-top:729.75pt;width:630pt;height:13.7pt;z-index:25170944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C37B8A" w:rsidRPr="00C37B8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ஐசுவரியவானென்றும்</w:t>
      </w:r>
      <w:r w:rsidR="00C37B8A" w:rsidRPr="00C37B8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37B8A" w:rsidRPr="00C37B8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திரவியசம்பன்னனென்றும்</w:t>
      </w:r>
      <w:r w:rsidR="00C37B8A" w:rsidRPr="00C37B8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37B8A" w:rsidRPr="00C37B8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எனக்கு ஒரு குறைவுமில்லையென்றும் சொல்லுகிறபடியால்</w:t>
      </w:r>
      <w:r w:rsidR="00C37B8A" w:rsidRPr="00C37B8A">
        <w:rPr>
          <w:rFonts w:ascii="Latha" w:hAnsi="Latha" w:cs="Arial Unicode MS"/>
          <w:noProof/>
          <w:sz w:val="52"/>
          <w:szCs w:val="48"/>
          <w:lang w:val="ta-IN"/>
        </w:rPr>
        <w:t>"</w:t>
      </w:r>
      <w:r w:rsidR="00C37B8A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; </w:t>
      </w:r>
      <w:r w:rsidR="00C37B8A" w:rsidRPr="00C37B8A">
        <w:rPr>
          <w:rFonts w:ascii="Latha" w:hAnsi="Latha" w:cs="Arial Unicode MS"/>
          <w:noProof/>
          <w:sz w:val="52"/>
          <w:szCs w:val="48"/>
          <w:lang w:val="ta-IN"/>
        </w:rPr>
        <w:t>(</w:t>
      </w:r>
      <w:r w:rsidR="00C37B8A" w:rsidRPr="00C37B8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வெளி 3: 17). என்று சொன்னார் கர்த்தரின் மதிப்பீடுகள் அந்த சபைகளுக்கு முற்றிலும் மாறுபட்டதாயிருந்தது. அவர்கள் தங்களைப் பற்றி உயர்ந்த கருத்தை கொண்டிருந்தனர்</w:t>
      </w:r>
      <w:r w:rsidR="00C37B8A" w:rsidRPr="00C37B8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C37B8A" w:rsidRPr="00C37B8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உண்மை மிகவும் வித்தியாசமானது.  பரிசுத்தவான்களே</w:t>
      </w:r>
      <w:r w:rsidR="00C37B8A" w:rsidRPr="00C37B8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37B8A" w:rsidRPr="00C37B8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நம்மைக் குறித்த நமது தனிப்பட்ட கருத்துக்கள் வழக்கமாக மிகவும் நன்றாக இருக்கும்</w:t>
      </w:r>
      <w:r w:rsidR="00C37B8A" w:rsidRPr="00C37B8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37B8A" w:rsidRPr="00C37B8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அது உண்மை அல்ல.</w:t>
      </w:r>
    </w:p>
    <w:p w14:paraId="4FF7078A" w14:textId="77777777" w:rsidR="00C37B8A" w:rsidRDefault="00C37B8A" w:rsidP="00E56B79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537281A7" w14:textId="77777777" w:rsidR="00C37B8A" w:rsidRDefault="00C37B8A" w:rsidP="00E56B79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65ED82E3" w14:textId="77777777" w:rsidR="00C37B8A" w:rsidRDefault="00C37B8A" w:rsidP="00E56B79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4FAD6CD1" w14:textId="77777777" w:rsidR="00C37B8A" w:rsidRDefault="00C37B8A" w:rsidP="00E56B79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34AB99CF" w14:textId="77777777" w:rsidR="00C37B8A" w:rsidRDefault="00C37B8A" w:rsidP="00E56B79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2A9565AD" w14:textId="77777777" w:rsidR="00C37B8A" w:rsidRDefault="00C37B8A" w:rsidP="00E56B79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4AB023F6" w14:textId="77777777" w:rsidR="00C37B8A" w:rsidRDefault="00C37B8A" w:rsidP="00E56B79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76DC58A3" w14:textId="77777777" w:rsidR="00C37B8A" w:rsidRDefault="00C37B8A" w:rsidP="00C37B8A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710CB921" w14:textId="7E416A22" w:rsidR="00E56B79" w:rsidRDefault="00497EF5" w:rsidP="00C37B8A">
      <w:pPr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lastRenderedPageBreak/>
        <w:pict w14:anchorId="5CED800B">
          <v:rect id="_x0000_s1067" style="position:absolute;left:0;text-align:left;margin-left:-3.9pt;margin-top:2.4pt;width:556.9pt;height:249.8pt;z-index:251707392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4298AD3" w14:textId="77777777" w:rsidR="00C37B8A" w:rsidRDefault="00C37B8A" w:rsidP="00C37B8A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C37B8A">
        <w:rPr>
          <w:rFonts w:ascii="Latha" w:hAnsi="Latha" w:cs="Arial Unicode MS"/>
          <w:noProof/>
          <w:sz w:val="48"/>
          <w:szCs w:val="44"/>
          <w:cs/>
          <w:lang w:bidi="ta-IN"/>
        </w:rPr>
        <w:t>சபை கூடிவருதலைச் சிலர் விட்டுவிடுகிறதுபோல நாமும் விட்டுவிடாமல்</w:t>
      </w:r>
      <w:r w:rsidRPr="00C37B8A">
        <w:rPr>
          <w:rFonts w:ascii="Latha" w:hAnsi="Latha" w:cs="Arial Unicode MS"/>
          <w:noProof/>
          <w:sz w:val="48"/>
          <w:szCs w:val="44"/>
        </w:rPr>
        <w:t xml:space="preserve">, </w:t>
      </w:r>
      <w:r w:rsidRPr="00C37B8A">
        <w:rPr>
          <w:rFonts w:ascii="Latha" w:hAnsi="Latha" w:cs="Arial Unicode MS"/>
          <w:noProof/>
          <w:sz w:val="48"/>
          <w:szCs w:val="44"/>
          <w:cs/>
          <w:lang w:bidi="ta-IN"/>
        </w:rPr>
        <w:t>ஒருவருக்கொருவர் புத்திசொல்லக்கடவோம்</w:t>
      </w:r>
      <w:r w:rsidRPr="00C37B8A">
        <w:rPr>
          <w:rFonts w:ascii="Latha" w:hAnsi="Latha" w:cs="Arial Unicode MS"/>
          <w:noProof/>
          <w:sz w:val="48"/>
          <w:szCs w:val="44"/>
        </w:rPr>
        <w:t xml:space="preserve">; </w:t>
      </w:r>
      <w:r w:rsidRPr="00C37B8A">
        <w:rPr>
          <w:rFonts w:ascii="Latha" w:hAnsi="Latha" w:cs="Arial Unicode MS"/>
          <w:noProof/>
          <w:sz w:val="48"/>
          <w:szCs w:val="44"/>
          <w:cs/>
          <w:lang w:bidi="ta-IN"/>
        </w:rPr>
        <w:t>நாளானது சமீபித்துவருகிறதை எவ்வளவாய்ப் பார்க்கிறீர்களோ அவ்வளவாய்ப் புத்திசொல்லவேண்டும்.</w:t>
      </w:r>
      <w:r>
        <w:rPr>
          <w:rFonts w:ascii="Latha" w:hAnsi="Latha" w:cs="Arial Unicode MS"/>
          <w:noProof/>
          <w:sz w:val="48"/>
          <w:szCs w:val="44"/>
          <w:lang w:bidi="ta-IN"/>
        </w:rPr>
        <w:t xml:space="preserve"> </w:t>
      </w:r>
    </w:p>
    <w:p w14:paraId="750EA221" w14:textId="14B2A325" w:rsidR="00E56B79" w:rsidRPr="00C37B8A" w:rsidRDefault="00C37B8A" w:rsidP="00C37B8A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C37B8A">
        <w:rPr>
          <w:rFonts w:ascii="Latha" w:hAnsi="Latha" w:cs="Arial Unicode MS"/>
          <w:noProof/>
          <w:sz w:val="48"/>
          <w:szCs w:val="44"/>
          <w:cs/>
          <w:lang w:bidi="ta-IN"/>
        </w:rPr>
        <w:t>எபிரெயர் 10:25</w:t>
      </w:r>
    </w:p>
    <w:p w14:paraId="2E93A5DD" w14:textId="714ECEAC" w:rsidR="00E56B79" w:rsidRDefault="00E56B79" w:rsidP="00B26186">
      <w:pPr>
        <w:ind w:left="1276" w:right="1676" w:hanging="1366"/>
        <w:rPr>
          <w:sz w:val="40"/>
          <w:szCs w:val="32"/>
          <w:lang w:val="en-IN"/>
        </w:rPr>
      </w:pPr>
    </w:p>
    <w:p w14:paraId="775B8FF2" w14:textId="77777777" w:rsidR="00E56B79" w:rsidRDefault="00E56B79" w:rsidP="00B26186">
      <w:pPr>
        <w:ind w:left="1276" w:right="1676" w:hanging="1366"/>
        <w:rPr>
          <w:sz w:val="40"/>
          <w:szCs w:val="32"/>
          <w:lang w:val="en-IN"/>
        </w:rPr>
      </w:pPr>
    </w:p>
    <w:p w14:paraId="3548FB36" w14:textId="626D153E" w:rsidR="00B26186" w:rsidRDefault="00B26186" w:rsidP="00B26186">
      <w:pPr>
        <w:ind w:left="1276" w:right="1676" w:hanging="1366"/>
        <w:rPr>
          <w:sz w:val="28"/>
          <w:szCs w:val="22"/>
          <w:lang w:val="en-IN"/>
        </w:rPr>
      </w:pPr>
    </w:p>
    <w:p w14:paraId="0DD4E210" w14:textId="68BF85F5" w:rsidR="00A301CA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168308E2" w14:textId="3BF889C3" w:rsidR="00C37B8A" w:rsidRDefault="00C37B8A" w:rsidP="00B26186">
      <w:pPr>
        <w:ind w:left="1276" w:right="1676" w:hanging="1366"/>
        <w:rPr>
          <w:sz w:val="28"/>
          <w:szCs w:val="22"/>
          <w:lang w:val="en-IN"/>
        </w:rPr>
      </w:pPr>
    </w:p>
    <w:p w14:paraId="48C9D881" w14:textId="02839E77" w:rsidR="00C37B8A" w:rsidRDefault="00C37B8A" w:rsidP="00B26186">
      <w:pPr>
        <w:ind w:left="1276" w:right="1676" w:hanging="1366"/>
        <w:rPr>
          <w:sz w:val="28"/>
          <w:szCs w:val="22"/>
          <w:lang w:val="en-IN"/>
        </w:rPr>
      </w:pPr>
    </w:p>
    <w:p w14:paraId="0E62E74B" w14:textId="034FD43C" w:rsidR="00C37B8A" w:rsidRDefault="00C37B8A" w:rsidP="00B26186">
      <w:pPr>
        <w:ind w:left="1276" w:right="1676" w:hanging="1366"/>
        <w:rPr>
          <w:sz w:val="28"/>
          <w:szCs w:val="22"/>
          <w:lang w:val="en-IN"/>
        </w:rPr>
      </w:pPr>
    </w:p>
    <w:p w14:paraId="288DBDD1" w14:textId="60B7C15C" w:rsidR="00C37B8A" w:rsidRDefault="00C37B8A" w:rsidP="00B26186">
      <w:pPr>
        <w:ind w:left="1276" w:right="1676" w:hanging="1366"/>
        <w:rPr>
          <w:sz w:val="28"/>
          <w:szCs w:val="22"/>
          <w:lang w:val="en-IN"/>
        </w:rPr>
      </w:pPr>
    </w:p>
    <w:p w14:paraId="0481CD61" w14:textId="77777777" w:rsidR="00C37B8A" w:rsidRDefault="00C37B8A" w:rsidP="00B26186">
      <w:pPr>
        <w:ind w:left="1276" w:right="1676" w:hanging="1366"/>
        <w:rPr>
          <w:sz w:val="28"/>
          <w:szCs w:val="22"/>
          <w:lang w:val="en-IN"/>
        </w:rPr>
      </w:pPr>
    </w:p>
    <w:p w14:paraId="54549804" w14:textId="4C58BC13" w:rsidR="00A301CA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033410F4" w14:textId="7F7B1144" w:rsidR="00A301CA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2F52597D" w14:textId="77777777" w:rsidR="00A301CA" w:rsidRPr="00E56B79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3664B31E" w14:textId="1507DCB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497EF5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611E8" w14:textId="77777777" w:rsidR="00497EF5" w:rsidRDefault="00497EF5" w:rsidP="00A01902">
      <w:r>
        <w:separator/>
      </w:r>
    </w:p>
  </w:endnote>
  <w:endnote w:type="continuationSeparator" w:id="0">
    <w:p w14:paraId="773C2B79" w14:textId="77777777" w:rsidR="00497EF5" w:rsidRDefault="00497EF5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CCCF5" w14:textId="77777777" w:rsidR="00497EF5" w:rsidRDefault="00497EF5" w:rsidP="00A01902">
      <w:r>
        <w:separator/>
      </w:r>
    </w:p>
  </w:footnote>
  <w:footnote w:type="continuationSeparator" w:id="0">
    <w:p w14:paraId="0039097C" w14:textId="77777777" w:rsidR="00497EF5" w:rsidRDefault="00497EF5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497EF5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42B7E"/>
    <w:rsid w:val="0005642F"/>
    <w:rsid w:val="00075998"/>
    <w:rsid w:val="000A6B12"/>
    <w:rsid w:val="000B2964"/>
    <w:rsid w:val="000B41C0"/>
    <w:rsid w:val="000D3907"/>
    <w:rsid w:val="001149B1"/>
    <w:rsid w:val="00146C3C"/>
    <w:rsid w:val="00164876"/>
    <w:rsid w:val="00170790"/>
    <w:rsid w:val="00170C39"/>
    <w:rsid w:val="00195C49"/>
    <w:rsid w:val="001B59BC"/>
    <w:rsid w:val="001C7C78"/>
    <w:rsid w:val="001D1F4D"/>
    <w:rsid w:val="002100DF"/>
    <w:rsid w:val="002467FA"/>
    <w:rsid w:val="00257981"/>
    <w:rsid w:val="00262142"/>
    <w:rsid w:val="00282153"/>
    <w:rsid w:val="00285211"/>
    <w:rsid w:val="002D0702"/>
    <w:rsid w:val="002F29DB"/>
    <w:rsid w:val="0031769F"/>
    <w:rsid w:val="00332929"/>
    <w:rsid w:val="0034552A"/>
    <w:rsid w:val="00382462"/>
    <w:rsid w:val="00393FB0"/>
    <w:rsid w:val="003A390C"/>
    <w:rsid w:val="003B57E6"/>
    <w:rsid w:val="003C6B88"/>
    <w:rsid w:val="003E564B"/>
    <w:rsid w:val="00422B18"/>
    <w:rsid w:val="00436A20"/>
    <w:rsid w:val="004706A7"/>
    <w:rsid w:val="0047735C"/>
    <w:rsid w:val="00497EF5"/>
    <w:rsid w:val="004F0B1B"/>
    <w:rsid w:val="004F319F"/>
    <w:rsid w:val="004F343A"/>
    <w:rsid w:val="005139B1"/>
    <w:rsid w:val="00524E72"/>
    <w:rsid w:val="005301DF"/>
    <w:rsid w:val="00537C93"/>
    <w:rsid w:val="00563295"/>
    <w:rsid w:val="00575C53"/>
    <w:rsid w:val="00576F1F"/>
    <w:rsid w:val="005B1840"/>
    <w:rsid w:val="005E2505"/>
    <w:rsid w:val="005E65CB"/>
    <w:rsid w:val="006020F8"/>
    <w:rsid w:val="00603DFC"/>
    <w:rsid w:val="0067077A"/>
    <w:rsid w:val="00672C2C"/>
    <w:rsid w:val="0067542C"/>
    <w:rsid w:val="0069673B"/>
    <w:rsid w:val="006B75D8"/>
    <w:rsid w:val="006C052C"/>
    <w:rsid w:val="006C2E8D"/>
    <w:rsid w:val="006D49E7"/>
    <w:rsid w:val="006F77EC"/>
    <w:rsid w:val="007071A8"/>
    <w:rsid w:val="00707C14"/>
    <w:rsid w:val="007102F8"/>
    <w:rsid w:val="00714470"/>
    <w:rsid w:val="00717272"/>
    <w:rsid w:val="007275A4"/>
    <w:rsid w:val="00735034"/>
    <w:rsid w:val="00760E4B"/>
    <w:rsid w:val="0076640C"/>
    <w:rsid w:val="00766E34"/>
    <w:rsid w:val="00767C60"/>
    <w:rsid w:val="007A1E95"/>
    <w:rsid w:val="007B0C9B"/>
    <w:rsid w:val="007B3EC0"/>
    <w:rsid w:val="007C1C28"/>
    <w:rsid w:val="007D1701"/>
    <w:rsid w:val="007D5CBF"/>
    <w:rsid w:val="007E1CA8"/>
    <w:rsid w:val="007F49FD"/>
    <w:rsid w:val="007F5F9D"/>
    <w:rsid w:val="00803D20"/>
    <w:rsid w:val="00816322"/>
    <w:rsid w:val="00821526"/>
    <w:rsid w:val="0082470D"/>
    <w:rsid w:val="00834AC0"/>
    <w:rsid w:val="008351ED"/>
    <w:rsid w:val="008403E8"/>
    <w:rsid w:val="0084150F"/>
    <w:rsid w:val="00841714"/>
    <w:rsid w:val="00882A5B"/>
    <w:rsid w:val="00892767"/>
    <w:rsid w:val="0089455A"/>
    <w:rsid w:val="008C7E74"/>
    <w:rsid w:val="008D7974"/>
    <w:rsid w:val="008F2DB6"/>
    <w:rsid w:val="009039FD"/>
    <w:rsid w:val="00912DB4"/>
    <w:rsid w:val="0091452E"/>
    <w:rsid w:val="0096489D"/>
    <w:rsid w:val="00973D29"/>
    <w:rsid w:val="00982299"/>
    <w:rsid w:val="009B3E81"/>
    <w:rsid w:val="009B5C0B"/>
    <w:rsid w:val="009B75CD"/>
    <w:rsid w:val="009C65D4"/>
    <w:rsid w:val="009D3CC3"/>
    <w:rsid w:val="009D465B"/>
    <w:rsid w:val="009D78D2"/>
    <w:rsid w:val="009E049D"/>
    <w:rsid w:val="009E2E6F"/>
    <w:rsid w:val="00A01902"/>
    <w:rsid w:val="00A2652D"/>
    <w:rsid w:val="00A26741"/>
    <w:rsid w:val="00A301CA"/>
    <w:rsid w:val="00A51AAD"/>
    <w:rsid w:val="00A75D93"/>
    <w:rsid w:val="00A82709"/>
    <w:rsid w:val="00AA2DDA"/>
    <w:rsid w:val="00AA5AC1"/>
    <w:rsid w:val="00AD4077"/>
    <w:rsid w:val="00AF5151"/>
    <w:rsid w:val="00B12920"/>
    <w:rsid w:val="00B21891"/>
    <w:rsid w:val="00B220EC"/>
    <w:rsid w:val="00B26186"/>
    <w:rsid w:val="00B53BFF"/>
    <w:rsid w:val="00B5552F"/>
    <w:rsid w:val="00B56A3A"/>
    <w:rsid w:val="00B77C12"/>
    <w:rsid w:val="00B84A42"/>
    <w:rsid w:val="00B9205B"/>
    <w:rsid w:val="00B96CE3"/>
    <w:rsid w:val="00BA1685"/>
    <w:rsid w:val="00BB003F"/>
    <w:rsid w:val="00BD22AD"/>
    <w:rsid w:val="00C213EC"/>
    <w:rsid w:val="00C37B8A"/>
    <w:rsid w:val="00C4430D"/>
    <w:rsid w:val="00C61211"/>
    <w:rsid w:val="00C66E73"/>
    <w:rsid w:val="00CB523F"/>
    <w:rsid w:val="00CC2D16"/>
    <w:rsid w:val="00D014E1"/>
    <w:rsid w:val="00D0701E"/>
    <w:rsid w:val="00D1130B"/>
    <w:rsid w:val="00D1453D"/>
    <w:rsid w:val="00D33164"/>
    <w:rsid w:val="00D5631B"/>
    <w:rsid w:val="00D7517A"/>
    <w:rsid w:val="00D94442"/>
    <w:rsid w:val="00DD515F"/>
    <w:rsid w:val="00DE3DC2"/>
    <w:rsid w:val="00DF2F8C"/>
    <w:rsid w:val="00E01826"/>
    <w:rsid w:val="00E023B5"/>
    <w:rsid w:val="00E02998"/>
    <w:rsid w:val="00E11BD8"/>
    <w:rsid w:val="00E33169"/>
    <w:rsid w:val="00E560B0"/>
    <w:rsid w:val="00E56B79"/>
    <w:rsid w:val="00E6528C"/>
    <w:rsid w:val="00E81738"/>
    <w:rsid w:val="00E95CC3"/>
    <w:rsid w:val="00EB3388"/>
    <w:rsid w:val="00EC6A3E"/>
    <w:rsid w:val="00EF4FD0"/>
    <w:rsid w:val="00EF6910"/>
    <w:rsid w:val="00F05E2C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64208"/>
    <w:rsid w:val="000C6828"/>
    <w:rsid w:val="00142762"/>
    <w:rsid w:val="001B308E"/>
    <w:rsid w:val="001E4F27"/>
    <w:rsid w:val="00252D8E"/>
    <w:rsid w:val="002745B4"/>
    <w:rsid w:val="00406BDE"/>
    <w:rsid w:val="0041766D"/>
    <w:rsid w:val="004562E0"/>
    <w:rsid w:val="00563BFE"/>
    <w:rsid w:val="0059570F"/>
    <w:rsid w:val="005C0EB1"/>
    <w:rsid w:val="005D2E70"/>
    <w:rsid w:val="00613FB0"/>
    <w:rsid w:val="006427C2"/>
    <w:rsid w:val="00695423"/>
    <w:rsid w:val="006A30FB"/>
    <w:rsid w:val="006F7671"/>
    <w:rsid w:val="00AD123C"/>
    <w:rsid w:val="00C36F95"/>
    <w:rsid w:val="00C90180"/>
    <w:rsid w:val="00C96FE4"/>
    <w:rsid w:val="00CB4982"/>
    <w:rsid w:val="00D338A0"/>
    <w:rsid w:val="00E232CC"/>
    <w:rsid w:val="00E407CE"/>
    <w:rsid w:val="00E56C73"/>
    <w:rsid w:val="00F211AF"/>
    <w:rsid w:val="00F331DC"/>
    <w:rsid w:val="00F43DD1"/>
    <w:rsid w:val="00FC1C0B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134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2020-09-02T00:34:00Z</cp:lastPrinted>
  <dcterms:created xsi:type="dcterms:W3CDTF">2020-09-06T16:51:00Z</dcterms:created>
  <dcterms:modified xsi:type="dcterms:W3CDTF">2020-09-06T16:51:00Z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