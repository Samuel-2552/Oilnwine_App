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6EB0D222" w:rsidR="0082470D" w:rsidRDefault="004150C0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FAD96DB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D131EC">
                    <w:rPr>
                      <w:b/>
                      <w:color w:val="FFFFFF" w:themeColor="background1"/>
                      <w:sz w:val="48"/>
                      <w:szCs w:val="36"/>
                    </w:rPr>
                    <w:t>1</w:t>
                  </w:r>
                  <w:r w:rsidR="00896EBE">
                    <w:rPr>
                      <w:b/>
                      <w:color w:val="FFFFFF" w:themeColor="background1"/>
                      <w:sz w:val="48"/>
                      <w:szCs w:val="36"/>
                    </w:rPr>
                    <w:t>3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1C240496" w14:textId="6E2DFAE1" w:rsidR="005F0E35" w:rsidRPr="005F0E35" w:rsidRDefault="005F0E35" w:rsidP="005F0E3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F0E3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 12:1-14:32</w:t>
                  </w:r>
                </w:p>
                <w:p w14:paraId="2CD0C2A3" w14:textId="77777777" w:rsidR="005F0E35" w:rsidRPr="005F0E35" w:rsidRDefault="005F0E35" w:rsidP="005F0E3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F0E3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கொரி  13:1-14</w:t>
                  </w:r>
                </w:p>
                <w:p w14:paraId="5FC7C061" w14:textId="77777777" w:rsidR="005F0E35" w:rsidRPr="005F0E35" w:rsidRDefault="005F0E35" w:rsidP="005F0E3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F0E3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57:1-11</w:t>
                  </w:r>
                </w:p>
                <w:p w14:paraId="3F50C377" w14:textId="0D2C28ED" w:rsidR="00973D29" w:rsidRPr="007A1E95" w:rsidRDefault="005F0E35" w:rsidP="005F0E3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F0E3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 23:9-11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4150C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150C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16DAFE38" w14:textId="77777777" w:rsidR="005F0E35" w:rsidRDefault="004150C0" w:rsidP="00974D3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ரோமர் 8: 22-ல்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மற்றொரு தவிப்பைக் குறித்து வாசிக்கிறோம்.  "எனவே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நமக்குத் தெரிந்திருக்கிறபடி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இதுவரைக்கும் படைப்புகள் எல்லாம் ஒன்றாகத் தவித்துப் பிரசவவேதனைப்படுகிறது."  பவுல் ஒரு தவிக்கும் சிருஷ்டியைப் பற்றி பேசுகிறார்.  தவிக்கும் சிருஷ்டிக்கு நீங்கள் காது கொடுத்தால்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எதைப் பற்றியது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?”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கேள்வி கேட்பதை நீங்கள் காண்பீர்கள்.  சிருஷ்டிக்கு எல்லா விவரங்களும் தெரியாது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தவிக்கிறதாய் காணப்படுகிறது.  அப்போஸ்தலன் பவுல் 23 வது வசனத்தில் இவ்வாறு கூறுகிறார்: “அதுவும் இல்லாமல்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ஆவியானவரின்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முதற்பலன்களைப் பெற்ற நாமும் நம்முடைய சரீர மீட்பாகிய பிள்ளை என்கிற உரிமை வருகிறதற்குக் காத்திருந்து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நமக்குள்ளே தவிக்கிறோம்.”.  நம் இருதயத்தில் ஆழமான கேள்விகள் உள்ளன.  இதுபோன்ற சிரமங்களையும்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சோதனைகளையும்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துன்பங்களையும் நாம் உள்ளும் புறமும் எதிர்கொள்கிறோம்.  எனவே நாம்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வாக்குத்தத்தங்கள் எங்களிடம் உள்ளன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 இந்த சிரமங்கள்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சோதனைகள் மற்றும் துன்பங்கள்    எதற்கு வழிவகுக்கிறது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?”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கேட்க வேண்டும். அப்போஸ்தலன் பவுல் தனது வாழ்க்கையில் இதேபோன்ற விஷயங்களைச்  சந்தித்தார்.  அவர் கர்த்தரைத் தேட தன்னைத் தானே ஒப்புக்கொடுத்தபோது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விளக்கம் கர்த்தரிடமிருந்து வந்தது. "அது என்னைவிட்டு நீங்கும்படி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மூன்றுமுறை கர்த்தரிடம் வேண்டிக்கொண்டேன். அதற்கு அவர்: என் கிருபை உனக்குப் போதும்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உன் பலவீனத்திலே என் பலம் </w:t>
      </w:r>
      <w:r w:rsidR="005F0E35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91" style="position:absolute;left:0;text-align:left;margin-left:-10.5pt;margin-top:730.1pt;width:630pt;height:13.7pt;z-index:25171251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பூரணமாக இருக்கும் என்றார். எனவே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கிறிஸ்துவின் வல்லமை என்மேல் தங்கும்படி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 பலவீனங்களைக் குறித்து நான் மிகவும் சந்தோஷமாக மேன்மை பாராட்டுவேன்."  (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II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கொரிந்தியர் 12: 8-9).  நம் வாழ்வில் பல வகையான சூழ்நிலைகளை எதிர்கொள்கிறோம்.  பதில்களுக்காக நாம் ‘நமக்குள்ளேயே தவித்து கொண்டிருக்கிற வேளைகளும் உண்டு’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என்றாலும் இந்த நாட்களில் அவரைத் தேட கர்த்தர் நமக்கு உதவுவார்.  நம்முடைய கருத்துக்களையும் எண்ணங்களையும்</w:t>
      </w:r>
      <w:r w:rsidR="005F0E35" w:rsidRPr="005F0E3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5F0E35" w:rsidRPr="005F0E3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வழிகளையும் மாற்ற அவர் நமக்கு சகாயம் செய்வாறாக.</w:t>
      </w:r>
    </w:p>
    <w:p w14:paraId="339D5FA3" w14:textId="77777777" w:rsidR="005F0E35" w:rsidRDefault="005F0E35" w:rsidP="00974D3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565875E" w14:textId="376AB779" w:rsidR="00251D5D" w:rsidRDefault="004150C0" w:rsidP="00974D34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1413B5A4" w:rsidR="00E56B79" w:rsidRDefault="005F0E35" w:rsidP="00C37B8A">
      <w:pPr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90.1pt;z-index:251711488" filled="f" strokecolor="red" strokeweight="2.25pt"/>
        </w:pict>
      </w:r>
      <w:r w:rsidR="004150C0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755B3C9" w14:textId="77777777" w:rsidR="005F0E35" w:rsidRDefault="005F0E35" w:rsidP="005F0E35">
      <w:pPr>
        <w:jc w:val="both"/>
        <w:rPr>
          <w:rFonts w:ascii="Latha" w:hAnsi="Latha" w:cs="Arial Unicode MS"/>
          <w:noProof/>
          <w:sz w:val="48"/>
          <w:szCs w:val="44"/>
        </w:rPr>
      </w:pPr>
      <w:r w:rsidRPr="005F0E35">
        <w:rPr>
          <w:rFonts w:ascii="Latha" w:hAnsi="Latha" w:cs="Arial Unicode MS"/>
          <w:noProof/>
          <w:sz w:val="48"/>
          <w:szCs w:val="44"/>
          <w:cs/>
          <w:lang w:bidi="ta-IN"/>
        </w:rPr>
        <w:t>அவர் பாத்திரத்தை எடுத்து</w:t>
      </w:r>
      <w:r w:rsidRPr="005F0E35">
        <w:rPr>
          <w:rFonts w:ascii="Latha" w:hAnsi="Latha" w:cs="Arial Unicode MS"/>
          <w:noProof/>
          <w:sz w:val="48"/>
          <w:szCs w:val="44"/>
        </w:rPr>
        <w:t xml:space="preserve">, </w:t>
      </w:r>
      <w:r w:rsidRPr="005F0E35">
        <w:rPr>
          <w:rFonts w:ascii="Latha" w:hAnsi="Latha" w:cs="Arial Unicode MS"/>
          <w:noProof/>
          <w:sz w:val="48"/>
          <w:szCs w:val="44"/>
          <w:cs/>
          <w:lang w:bidi="ta-IN"/>
        </w:rPr>
        <w:t>ஸ்தோத்திரம்பண்ணி: நீங்கள் இதை வாங்கி</w:t>
      </w:r>
      <w:r w:rsidRPr="005F0E35">
        <w:rPr>
          <w:rFonts w:ascii="Latha" w:hAnsi="Latha" w:cs="Arial Unicode MS"/>
          <w:noProof/>
          <w:sz w:val="48"/>
          <w:szCs w:val="44"/>
        </w:rPr>
        <w:t xml:space="preserve">, </w:t>
      </w:r>
      <w:r w:rsidRPr="005F0E35">
        <w:rPr>
          <w:rFonts w:ascii="Latha" w:hAnsi="Latha" w:cs="Arial Unicode MS"/>
          <w:noProof/>
          <w:sz w:val="48"/>
          <w:szCs w:val="44"/>
          <w:cs/>
          <w:lang w:bidi="ta-IN"/>
        </w:rPr>
        <w:t>உங்களுக்குள்ளே பங்கிட்டுக் கொள்ளுங்கள்</w:t>
      </w:r>
      <w:r w:rsidRPr="005F0E35">
        <w:rPr>
          <w:rFonts w:ascii="Latha" w:hAnsi="Latha" w:cs="Arial Unicode MS"/>
          <w:noProof/>
          <w:sz w:val="48"/>
          <w:szCs w:val="44"/>
        </w:rPr>
        <w:t>;</w:t>
      </w:r>
    </w:p>
    <w:p w14:paraId="5BB12EEF" w14:textId="316EEBB8" w:rsidR="00251D5D" w:rsidRPr="005F0E35" w:rsidRDefault="005F0E35" w:rsidP="005F0E35">
      <w:pPr>
        <w:jc w:val="right"/>
        <w:rPr>
          <w:rFonts w:ascii="Latha" w:hAnsi="Latha" w:cs="Arial Unicode MS"/>
          <w:noProof/>
          <w:sz w:val="48"/>
          <w:szCs w:val="44"/>
        </w:rPr>
      </w:pPr>
      <w:r w:rsidRPr="005F0E35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22:17</w:t>
      </w:r>
    </w:p>
    <w:p w14:paraId="54549804" w14:textId="4C58BC13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033410F4" w14:textId="7F7B1144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2F52597D" w14:textId="43C53242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7F25E869" w14:textId="7DDED37F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6864B927" w14:textId="7B1FFD7B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154C629B" w14:textId="2E6F7ECB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06600B37" w14:textId="2D9AEBD0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B555232" w14:textId="033F1485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602E951" w14:textId="58BD8857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7A24601F" w14:textId="60888264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6FFF1D5A" w14:textId="2915FC89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4B85CA8B" w14:textId="66B807DE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3D12B387" w14:textId="117E20C1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EBB565E" w14:textId="63ED2E36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1D12B432" w14:textId="7197AF30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6328BA26" w14:textId="2C7A2B6F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65E0FCD1" w14:textId="034FC050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5915D22" w14:textId="54AEB14D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4CD4C08C" w14:textId="18EB9214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04FCD3A" w14:textId="3080FA3F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5F0D03FF" w14:textId="115F47EC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0F56ECFF" w14:textId="14CEB853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5981F8C8" w14:textId="6A31E612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17544371" w14:textId="16AC060B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60708C1E" w14:textId="58BC369C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4787E519" w14:textId="436CD589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4148C05C" w14:textId="1F08703A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1C61CA4" w14:textId="77777777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2DF2C40" w14:textId="66B14C1E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750EFD9F" w14:textId="77777777" w:rsidR="00EF5ED8" w:rsidRPr="00E56B79" w:rsidRDefault="00EF5ED8" w:rsidP="00974D34">
      <w:pPr>
        <w:ind w:right="167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4150C0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6A355" w14:textId="77777777" w:rsidR="004150C0" w:rsidRDefault="004150C0" w:rsidP="00A01902">
      <w:r>
        <w:separator/>
      </w:r>
    </w:p>
  </w:endnote>
  <w:endnote w:type="continuationSeparator" w:id="0">
    <w:p w14:paraId="4124C6D0" w14:textId="77777777" w:rsidR="004150C0" w:rsidRDefault="004150C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723A8" w14:textId="77777777" w:rsidR="004150C0" w:rsidRDefault="004150C0" w:rsidP="00A01902">
      <w:r>
        <w:separator/>
      </w:r>
    </w:p>
  </w:footnote>
  <w:footnote w:type="continuationSeparator" w:id="0">
    <w:p w14:paraId="7DD3FC63" w14:textId="77777777" w:rsidR="004150C0" w:rsidRDefault="004150C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4150C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907"/>
    <w:rsid w:val="001149B1"/>
    <w:rsid w:val="00146C3C"/>
    <w:rsid w:val="00164876"/>
    <w:rsid w:val="00170790"/>
    <w:rsid w:val="00170C39"/>
    <w:rsid w:val="00195C49"/>
    <w:rsid w:val="001B59BC"/>
    <w:rsid w:val="001C7C78"/>
    <w:rsid w:val="001D1F4D"/>
    <w:rsid w:val="002100DF"/>
    <w:rsid w:val="002467FA"/>
    <w:rsid w:val="00251D5D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150C0"/>
    <w:rsid w:val="00422B18"/>
    <w:rsid w:val="00436A20"/>
    <w:rsid w:val="00451E5F"/>
    <w:rsid w:val="004706A7"/>
    <w:rsid w:val="0047735C"/>
    <w:rsid w:val="00497EF5"/>
    <w:rsid w:val="004F0B1B"/>
    <w:rsid w:val="004F319F"/>
    <w:rsid w:val="004F343A"/>
    <w:rsid w:val="005139B1"/>
    <w:rsid w:val="00524E72"/>
    <w:rsid w:val="005301DF"/>
    <w:rsid w:val="0053133A"/>
    <w:rsid w:val="00537C93"/>
    <w:rsid w:val="00563295"/>
    <w:rsid w:val="00575C53"/>
    <w:rsid w:val="00576F1F"/>
    <w:rsid w:val="005B1840"/>
    <w:rsid w:val="005E2505"/>
    <w:rsid w:val="005E65CB"/>
    <w:rsid w:val="005F0E35"/>
    <w:rsid w:val="006020F8"/>
    <w:rsid w:val="00603DFC"/>
    <w:rsid w:val="006102A6"/>
    <w:rsid w:val="0065625C"/>
    <w:rsid w:val="0067077A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D1701"/>
    <w:rsid w:val="007D1E0B"/>
    <w:rsid w:val="007D5CBF"/>
    <w:rsid w:val="007E1CA8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C7E74"/>
    <w:rsid w:val="008D7974"/>
    <w:rsid w:val="008F2DB6"/>
    <w:rsid w:val="009039FD"/>
    <w:rsid w:val="00912DB4"/>
    <w:rsid w:val="0091452E"/>
    <w:rsid w:val="0096489D"/>
    <w:rsid w:val="00973D29"/>
    <w:rsid w:val="00974D34"/>
    <w:rsid w:val="00982299"/>
    <w:rsid w:val="009B3E81"/>
    <w:rsid w:val="009B5C0B"/>
    <w:rsid w:val="009B604E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301CA"/>
    <w:rsid w:val="00A51AAD"/>
    <w:rsid w:val="00A75D93"/>
    <w:rsid w:val="00A82709"/>
    <w:rsid w:val="00A92CF5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B523F"/>
    <w:rsid w:val="00CC2D16"/>
    <w:rsid w:val="00CE2F4E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560B0"/>
    <w:rsid w:val="00E56B79"/>
    <w:rsid w:val="00E6528C"/>
    <w:rsid w:val="00E81738"/>
    <w:rsid w:val="00E95CC3"/>
    <w:rsid w:val="00EB3388"/>
    <w:rsid w:val="00EC6A3E"/>
    <w:rsid w:val="00EF4FD0"/>
    <w:rsid w:val="00EF5ED8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84AF9"/>
    <w:rsid w:val="001B308E"/>
    <w:rsid w:val="001E4F27"/>
    <w:rsid w:val="00252D8E"/>
    <w:rsid w:val="002745B4"/>
    <w:rsid w:val="00406BDE"/>
    <w:rsid w:val="0041766D"/>
    <w:rsid w:val="004562E0"/>
    <w:rsid w:val="004661D2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D1C39"/>
    <w:rsid w:val="00AD123C"/>
    <w:rsid w:val="00AF391E"/>
    <w:rsid w:val="00C36F95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23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2020-09-02T00:34:00Z</cp:lastPrinted>
  <dcterms:created xsi:type="dcterms:W3CDTF">2020-09-12T17:35:00Z</dcterms:created>
  <dcterms:modified xsi:type="dcterms:W3CDTF">2020-09-12T17:38:00Z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