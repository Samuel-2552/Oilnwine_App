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F23E04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3.75pt;width:437.3pt;height:125.85pt;z-index:251699200;mso-width-relative:margin;mso-height-relative:margin" filled="f" stroked="f">
            <v:textbox>
              <w:txbxContent>
                <w:p w14:paraId="15F1B0ED" w14:textId="3F786685" w:rsidR="006A0428" w:rsidRPr="006A0428" w:rsidRDefault="006A0428" w:rsidP="006A042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A042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ஏசாயா 51:1-53:12</w:t>
                  </w:r>
                </w:p>
                <w:p w14:paraId="741D34AF" w14:textId="0901CD78" w:rsidR="006A0428" w:rsidRPr="006A0428" w:rsidRDefault="006A0428" w:rsidP="006A042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A042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எபேசியர் 5:1-33</w:t>
                  </w:r>
                </w:p>
                <w:p w14:paraId="1F7B0D72" w14:textId="2112BBAF" w:rsidR="006A0428" w:rsidRPr="006A0428" w:rsidRDefault="006A0428" w:rsidP="006A042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A042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69:19-36</w:t>
                  </w:r>
                </w:p>
                <w:p w14:paraId="3F50C377" w14:textId="66B6F2E7" w:rsidR="00973D29" w:rsidRPr="007A1E95" w:rsidRDefault="006A0428" w:rsidP="006A0428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6A042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நீதிமொழிகள் 24:7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7A2D0408" w:rsidR="003B57E6" w:rsidRPr="00B9205B" w:rsidRDefault="007C1C28" w:rsidP="007C1C28">
                  <w:pPr>
                    <w:rPr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(</w:t>
                  </w:r>
                  <w:r w:rsidR="00B26186" w:rsidRPr="00B2618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செப்டம்பர்</w:t>
                  </w:r>
                  <w:r w:rsidR="00393FB0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67053E">
                    <w:rPr>
                      <w:b/>
                      <w:color w:val="FFFFFF" w:themeColor="background1"/>
                      <w:sz w:val="48"/>
                      <w:szCs w:val="36"/>
                    </w:rPr>
                    <w:t>2</w:t>
                  </w:r>
                  <w:r w:rsidR="00011C02">
                    <w:rPr>
                      <w:b/>
                      <w:color w:val="FFFFFF" w:themeColor="background1"/>
                      <w:sz w:val="48"/>
                      <w:szCs w:val="36"/>
                    </w:rPr>
                    <w:t>7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00112E" w:rsidRDefault="00F4227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F23E04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0.9pt;width:415.75pt;height:47.7pt;z-index:251701248" filled="f" stroked="f">
            <v:textbox>
              <w:txbxContent>
                <w:p w14:paraId="53B7F2EE" w14:textId="0DE2BF3D" w:rsidR="008D7974" w:rsidRPr="00B9205B" w:rsidRDefault="00B9205B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8D7974" w:rsidRPr="00B9205B" w:rsidRDefault="008D7974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F23E04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2DC6E2F" w14:textId="32B01481" w:rsidR="0037033A" w:rsidRDefault="00F23E04" w:rsidP="006A0428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6A0428" w:rsidRPr="006A042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எசேக்கியேல் என்ற பெயரின் அர்த்தம்</w:t>
      </w:r>
      <w:r w:rsidR="006A0428" w:rsidRPr="006A0428">
        <w:rPr>
          <w:rFonts w:ascii="Latha" w:hAnsi="Latha" w:cs="Arial Unicode MS"/>
          <w:noProof/>
          <w:sz w:val="52"/>
          <w:szCs w:val="48"/>
          <w:lang w:val="ta-IN"/>
        </w:rPr>
        <w:t>, ‘</w:t>
      </w:r>
      <w:r w:rsidR="006A0428" w:rsidRPr="006A042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 பலப்படுத்துகிறவர்’ என்பதாகும்.  அவர் ஒரு ஆசாரியனின் மகனாகப் பிறந்தார்</w:t>
      </w:r>
      <w:r w:rsidR="006A0428" w:rsidRPr="006A042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A0428" w:rsidRPr="006A042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சந்தேகமின்றி அவர் ஒரு ஆசாரியராக இருந்தார் (எசேக்கியேல் 1: 3).  ஆனால் அவர் சிறை பிடிக்கப்பட்டிருந்தார்</w:t>
      </w:r>
      <w:r w:rsidR="006A0428" w:rsidRPr="006A042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A0428" w:rsidRPr="006A042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அங்கே அவருக்கு ஆசாரிய ஊழியம் இல்லை.  ஆகவே</w:t>
      </w:r>
      <w:r w:rsidR="006A0428" w:rsidRPr="006A042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A0428" w:rsidRPr="006A042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கர்த்தர் அவரிடமும் அவருடைய ஊழியத்திலும் ஒரு மாற்றத்தைக் கொண்டு வந்தார்!  பிரியமானவர்களே</w:t>
      </w:r>
      <w:r w:rsidR="006A0428" w:rsidRPr="006A042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A0428" w:rsidRPr="006A042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உபதேசங்களை விட தேவன் மனிதர்களிடம் அதிக அக்கறை காட்டுகிறார்.  இதன் காரணமாகவே</w:t>
      </w:r>
      <w:r w:rsidR="006A0428" w:rsidRPr="006A042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A0428" w:rsidRPr="006A042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இயேசு தம் உயிரை உபதேசங்களுக்காக அல்ல </w:t>
      </w:r>
      <w:r w:rsidR="006A0428" w:rsidRPr="006A042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மனிதர்களுக்காக (உங்களுக்காகவும் எனக்காகவும்)</w:t>
      </w:r>
      <w:r w:rsidR="006A0428" w:rsidRPr="006A0428">
        <w:rPr>
          <w:rFonts w:ascii="Latha" w:hAnsi="Latha" w:cs="Arial Unicode MS"/>
          <w:noProof/>
          <w:sz w:val="52"/>
          <w:szCs w:val="48"/>
          <w:lang w:val="ta-IN"/>
        </w:rPr>
        <w:t xml:space="preserve">,  </w:t>
      </w:r>
      <w:r w:rsidR="006A0428" w:rsidRPr="006A042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ஊற்றினார்.</w:t>
      </w:r>
      <w:r w:rsidR="006A0428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6A0428" w:rsidRPr="006A042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ஆகையால்</w:t>
      </w:r>
      <w:r w:rsidR="006A0428" w:rsidRPr="006A042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A0428" w:rsidRPr="006A042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கர்த்தர்</w:t>
      </w:r>
      <w:r w:rsidR="006A0428" w:rsidRPr="006A042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A0428" w:rsidRPr="006A042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எசேக்கியேலையும் அவருடைய ஊழியத்தையும் மாற்றி ஒரு தீர்க்கதரிசியாக நியமித்தார்.  இத்தகைய மாற்றங்கள் இன்று பலருக்கும் பிடிக்கவில்லை.  பெரும்பாலும் ஜனங்கள் பல ஆண்டுகளாக அவர்கள் செய்ததையேச் செய்ய விரும்புகிறார்கள்.  அவர்கள் ஒரு மாற்றத்திற்கு தயாராக இல்லை.  கிறிஸ்தவ வட்டாரங்களில்</w:t>
      </w:r>
      <w:r w:rsidR="006A0428" w:rsidRPr="006A042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A0428" w:rsidRPr="006A042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குமாரர்கள்  தங்கள் பிதாக்களுக்குப் பின் ஊழியத்தில்</w:t>
      </w:r>
      <w:r w:rsidR="006A0428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6A0428" w:rsidRPr="006A042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வருவதையும்</w:t>
      </w:r>
      <w:r w:rsidR="006A0428" w:rsidRPr="006A042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A0428" w:rsidRPr="006A042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அவர்களது செய்தியையும்</w:t>
      </w:r>
      <w:r w:rsidR="006A0428" w:rsidRPr="006A042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A0428" w:rsidRPr="006A042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நடையையும்  அமைப்பையும் எடுத்துக் கொள்வதை காணலாம்.  ஆனால் எசேக்கியேலின் வாழ்க்கையில் அப்படி இல்லை.  "என் தந்தை ஒரு ஆசாரியராக இருந்தார்</w:t>
      </w:r>
      <w:r w:rsidR="006A0428" w:rsidRPr="006A0428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6A0428" w:rsidRPr="006A042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நான் ஒரு ஆசாரியனாக இருந்து ஒரு ஆசாரியனாக இறப்பேன்" என்று அவர் சொல்லவில்லை!  அவர் கர்த்தரால் மாற்றப்பட்டார். யோவான் ஸ்நானகனின் வாழ்க்கையில் இதற்கு ஒரு </w:t>
      </w:r>
      <w:r w:rsidR="006A0428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19" style="position:absolute;left:0;text-align:left;margin-left:-7.05pt;margin-top:729pt;width:630pt;height:13.7pt;z-index:25171456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6A0428" w:rsidRPr="006A042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எடுத்துக்காட்டு இருக்கிறது.  அவரும் சகரியா என்ற </w:t>
      </w:r>
      <w:r w:rsidR="006A0428" w:rsidRPr="006A042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ஆசாரியனின் மகன்</w:t>
      </w:r>
      <w:r w:rsidR="006A0428" w:rsidRPr="006A0428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="006A0428" w:rsidRPr="006A042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அவரும் அதே வரிசையில் ஒரு நல்ல வாழ்க்கையை கண்டு பிடித்திருக்க முடியும்.  ஆனால் அவரது தந்தை எருசலேமில் உள்ள ஆலயத்தில் ஒரு ஆசாரியராக ஊழியம் செய்துகொண்டிருந்தபோது</w:t>
      </w:r>
      <w:r w:rsidR="006A0428" w:rsidRPr="006A042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A0428" w:rsidRPr="006A0428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​​அவர் வனாந்தரத்தில் தேவனின் தீர்க்கதரிசியாக ஊழியம் செய்து கொண்டிருந்தார்!  தேவனின் சார்பாக ஜனங்கள் முன் நிற்க</w:t>
      </w:r>
      <w:r w:rsidR="006A0428" w:rsidRPr="006A042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6A0428" w:rsidRPr="006A042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தேவனால் பயன்படுத்தக்கூடிய மனிதர்களை அவர் இன்று நிச்சயமாகவே தேடுகிறார்.</w:t>
      </w:r>
    </w:p>
    <w:p w14:paraId="7604DE1D" w14:textId="77777777" w:rsidR="006A0428" w:rsidRDefault="006A0428" w:rsidP="006A0428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/>
        </w:rPr>
      </w:pPr>
    </w:p>
    <w:p w14:paraId="4AEB2C63" w14:textId="77777777" w:rsidR="006D514C" w:rsidRPr="00CF2CCC" w:rsidRDefault="006D514C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</w:p>
    <w:p w14:paraId="710CB921" w14:textId="350E512E" w:rsidR="00E56B79" w:rsidRDefault="00F23E04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5.95pt;width:556.9pt;height:162.05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232630FC" w14:textId="21ECF8DA" w:rsidR="00C8646D" w:rsidRDefault="006A0428" w:rsidP="00C8646D">
      <w:pPr>
        <w:jc w:val="both"/>
        <w:rPr>
          <w:rFonts w:ascii="Latha" w:hAnsi="Latha" w:cs="Arial Unicode MS"/>
          <w:noProof/>
          <w:sz w:val="48"/>
          <w:szCs w:val="44"/>
        </w:rPr>
      </w:pPr>
      <w:r w:rsidRPr="006A0428">
        <w:rPr>
          <w:rFonts w:ascii="Latha" w:hAnsi="Latha" w:cs="Arial Unicode MS"/>
          <w:noProof/>
          <w:sz w:val="48"/>
          <w:szCs w:val="44"/>
          <w:cs/>
          <w:lang w:bidi="ta-IN"/>
        </w:rPr>
        <w:t>கடைசியாக</w:t>
      </w:r>
      <w:r w:rsidRPr="006A0428">
        <w:rPr>
          <w:rFonts w:ascii="Latha" w:hAnsi="Latha" w:cs="Arial Unicode MS"/>
          <w:noProof/>
          <w:sz w:val="48"/>
          <w:szCs w:val="44"/>
        </w:rPr>
        <w:t xml:space="preserve">, </w:t>
      </w:r>
      <w:r w:rsidRPr="006A0428">
        <w:rPr>
          <w:rFonts w:ascii="Latha" w:hAnsi="Latha" w:cs="Arial Unicode MS"/>
          <w:noProof/>
          <w:sz w:val="48"/>
          <w:szCs w:val="44"/>
          <w:cs/>
          <w:lang w:bidi="ta-IN"/>
        </w:rPr>
        <w:t>என் சகோதரரே</w:t>
      </w:r>
      <w:r w:rsidRPr="006A0428">
        <w:rPr>
          <w:rFonts w:ascii="Latha" w:hAnsi="Latha" w:cs="Arial Unicode MS"/>
          <w:noProof/>
          <w:sz w:val="48"/>
          <w:szCs w:val="44"/>
        </w:rPr>
        <w:t xml:space="preserve">, </w:t>
      </w:r>
      <w:r w:rsidRPr="006A0428">
        <w:rPr>
          <w:rFonts w:ascii="Latha" w:hAnsi="Latha" w:cs="Arial Unicode MS"/>
          <w:noProof/>
          <w:sz w:val="48"/>
          <w:szCs w:val="44"/>
          <w:cs/>
          <w:lang w:bidi="ta-IN"/>
        </w:rPr>
        <w:t>கர்த்தரிலும் அவருடைய சத்துவத்தின் வல்லமையிலும் பலப்படுங்கள்.</w:t>
      </w:r>
    </w:p>
    <w:p w14:paraId="53E2632A" w14:textId="33B258E8" w:rsidR="00CF2CCC" w:rsidRPr="00C8646D" w:rsidRDefault="006A0428" w:rsidP="00C8646D">
      <w:pPr>
        <w:jc w:val="right"/>
        <w:rPr>
          <w:rFonts w:ascii="Latha" w:hAnsi="Latha" w:cs="Arial Unicode MS"/>
          <w:noProof/>
          <w:sz w:val="48"/>
          <w:szCs w:val="44"/>
        </w:rPr>
      </w:pPr>
      <w:r w:rsidRPr="006A0428">
        <w:rPr>
          <w:rFonts w:ascii="Latha" w:hAnsi="Latha" w:cs="Arial Unicode MS"/>
          <w:noProof/>
          <w:sz w:val="48"/>
          <w:szCs w:val="44"/>
          <w:cs/>
          <w:lang w:bidi="ta-IN"/>
        </w:rPr>
        <w:t>எபேசியர் 6:10</w:t>
      </w:r>
    </w:p>
    <w:p w14:paraId="0720108A" w14:textId="33C9EFFA" w:rsidR="00C8646D" w:rsidRDefault="00C8646D" w:rsidP="00B26186">
      <w:pPr>
        <w:ind w:left="1276" w:right="1676" w:hanging="1366"/>
        <w:rPr>
          <w:sz w:val="40"/>
          <w:szCs w:val="32"/>
          <w:lang w:val="en-IN"/>
        </w:rPr>
      </w:pPr>
    </w:p>
    <w:p w14:paraId="650823F5" w14:textId="04585B8E" w:rsidR="006A0428" w:rsidRDefault="006A0428" w:rsidP="00B26186">
      <w:pPr>
        <w:ind w:left="1276" w:right="1676" w:hanging="1366"/>
        <w:rPr>
          <w:sz w:val="40"/>
          <w:szCs w:val="32"/>
          <w:lang w:val="en-IN"/>
        </w:rPr>
      </w:pPr>
    </w:p>
    <w:p w14:paraId="4CBCF921" w14:textId="08AE36B7" w:rsidR="006A0428" w:rsidRDefault="006A0428" w:rsidP="00B26186">
      <w:pPr>
        <w:ind w:left="1276" w:right="1676" w:hanging="1366"/>
        <w:rPr>
          <w:sz w:val="40"/>
          <w:szCs w:val="32"/>
          <w:lang w:val="en-IN"/>
        </w:rPr>
      </w:pPr>
    </w:p>
    <w:p w14:paraId="1E75C826" w14:textId="278C2017" w:rsidR="006A0428" w:rsidRDefault="006A0428" w:rsidP="00B26186">
      <w:pPr>
        <w:ind w:left="1276" w:right="1676" w:hanging="1366"/>
        <w:rPr>
          <w:sz w:val="40"/>
          <w:szCs w:val="32"/>
          <w:lang w:val="en-IN"/>
        </w:rPr>
      </w:pPr>
    </w:p>
    <w:p w14:paraId="45B7D45E" w14:textId="385AF4F6" w:rsidR="006A0428" w:rsidRDefault="006A0428" w:rsidP="00B26186">
      <w:pPr>
        <w:ind w:left="1276" w:right="1676" w:hanging="1366"/>
        <w:rPr>
          <w:sz w:val="40"/>
          <w:szCs w:val="32"/>
          <w:lang w:val="en-IN"/>
        </w:rPr>
      </w:pPr>
    </w:p>
    <w:p w14:paraId="147460E7" w14:textId="4FB64819" w:rsidR="006A0428" w:rsidRDefault="006A0428" w:rsidP="00B26186">
      <w:pPr>
        <w:ind w:left="1276" w:right="1676" w:hanging="1366"/>
        <w:rPr>
          <w:sz w:val="40"/>
          <w:szCs w:val="32"/>
          <w:lang w:val="en-IN"/>
        </w:rPr>
      </w:pPr>
    </w:p>
    <w:p w14:paraId="1EF8BA2E" w14:textId="470B3B0C" w:rsidR="006A0428" w:rsidRDefault="006A0428" w:rsidP="00B26186">
      <w:pPr>
        <w:ind w:left="1276" w:right="1676" w:hanging="1366"/>
        <w:rPr>
          <w:sz w:val="40"/>
          <w:szCs w:val="32"/>
          <w:lang w:val="en-IN"/>
        </w:rPr>
      </w:pPr>
    </w:p>
    <w:p w14:paraId="14E50804" w14:textId="31712DF6" w:rsidR="006A0428" w:rsidRDefault="006A0428" w:rsidP="00B26186">
      <w:pPr>
        <w:ind w:left="1276" w:right="1676" w:hanging="1366"/>
        <w:rPr>
          <w:sz w:val="40"/>
          <w:szCs w:val="32"/>
          <w:lang w:val="en-IN"/>
        </w:rPr>
      </w:pPr>
    </w:p>
    <w:p w14:paraId="5DFD0C29" w14:textId="4FC859E9" w:rsidR="006A0428" w:rsidRDefault="006A0428" w:rsidP="00B26186">
      <w:pPr>
        <w:ind w:left="1276" w:right="1676" w:hanging="1366"/>
        <w:rPr>
          <w:sz w:val="40"/>
          <w:szCs w:val="32"/>
          <w:lang w:val="en-IN"/>
        </w:rPr>
      </w:pPr>
    </w:p>
    <w:p w14:paraId="542E1164" w14:textId="065E09B1" w:rsidR="006A0428" w:rsidRDefault="006A0428" w:rsidP="00B26186">
      <w:pPr>
        <w:ind w:left="1276" w:right="1676" w:hanging="1366"/>
        <w:rPr>
          <w:sz w:val="40"/>
          <w:szCs w:val="32"/>
          <w:lang w:val="en-IN"/>
        </w:rPr>
      </w:pPr>
    </w:p>
    <w:p w14:paraId="60A66F0A" w14:textId="6BFEC51F" w:rsidR="006A0428" w:rsidRDefault="006A0428" w:rsidP="00B26186">
      <w:pPr>
        <w:ind w:left="1276" w:right="1676" w:hanging="1366"/>
        <w:rPr>
          <w:sz w:val="40"/>
          <w:szCs w:val="32"/>
          <w:lang w:val="en-IN"/>
        </w:rPr>
      </w:pPr>
    </w:p>
    <w:p w14:paraId="27DD2515" w14:textId="69E462FB" w:rsidR="006A0428" w:rsidRDefault="006A0428" w:rsidP="00B26186">
      <w:pPr>
        <w:ind w:left="1276" w:right="1676" w:hanging="1366"/>
        <w:rPr>
          <w:sz w:val="40"/>
          <w:szCs w:val="32"/>
          <w:lang w:val="en-IN"/>
        </w:rPr>
      </w:pPr>
    </w:p>
    <w:p w14:paraId="79B6148B" w14:textId="593EFEC6" w:rsidR="006A0428" w:rsidRDefault="006A0428" w:rsidP="00B26186">
      <w:pPr>
        <w:ind w:left="1276" w:right="1676" w:hanging="1366"/>
        <w:rPr>
          <w:sz w:val="40"/>
          <w:szCs w:val="32"/>
          <w:lang w:val="en-IN"/>
        </w:rPr>
      </w:pPr>
    </w:p>
    <w:p w14:paraId="60C0C985" w14:textId="5EFFDA1E" w:rsidR="006A0428" w:rsidRDefault="006A0428" w:rsidP="00B26186">
      <w:pPr>
        <w:ind w:left="1276" w:right="1676" w:hanging="1366"/>
        <w:rPr>
          <w:sz w:val="40"/>
          <w:szCs w:val="32"/>
          <w:lang w:val="en-IN"/>
        </w:rPr>
      </w:pPr>
    </w:p>
    <w:p w14:paraId="185F92D5" w14:textId="2590B85E" w:rsidR="006A0428" w:rsidRDefault="006A0428" w:rsidP="00B26186">
      <w:pPr>
        <w:ind w:left="1276" w:right="1676" w:hanging="1366"/>
        <w:rPr>
          <w:sz w:val="40"/>
          <w:szCs w:val="32"/>
          <w:lang w:val="en-IN"/>
        </w:rPr>
      </w:pPr>
    </w:p>
    <w:p w14:paraId="3BFDB076" w14:textId="0E676F32" w:rsidR="006A0428" w:rsidRDefault="006A0428" w:rsidP="00B26186">
      <w:pPr>
        <w:ind w:left="1276" w:right="1676" w:hanging="1366"/>
        <w:rPr>
          <w:sz w:val="40"/>
          <w:szCs w:val="32"/>
          <w:lang w:val="en-IN"/>
        </w:rPr>
      </w:pPr>
    </w:p>
    <w:p w14:paraId="312179DA" w14:textId="6C4C6BDF" w:rsidR="006A0428" w:rsidRDefault="006A0428" w:rsidP="00B26186">
      <w:pPr>
        <w:ind w:left="1276" w:right="1676" w:hanging="1366"/>
        <w:rPr>
          <w:sz w:val="40"/>
          <w:szCs w:val="32"/>
          <w:lang w:val="en-IN"/>
        </w:rPr>
      </w:pPr>
    </w:p>
    <w:p w14:paraId="4AD33562" w14:textId="23B3D5AF" w:rsidR="006A0428" w:rsidRDefault="006A0428" w:rsidP="00B26186">
      <w:pPr>
        <w:ind w:left="1276" w:right="1676" w:hanging="1366"/>
        <w:rPr>
          <w:sz w:val="40"/>
          <w:szCs w:val="32"/>
          <w:lang w:val="en-IN"/>
        </w:rPr>
      </w:pPr>
    </w:p>
    <w:p w14:paraId="45194F53" w14:textId="7704F831" w:rsidR="006A0428" w:rsidRDefault="006A0428" w:rsidP="00B26186">
      <w:pPr>
        <w:ind w:left="1276" w:right="1676" w:hanging="1366"/>
        <w:rPr>
          <w:sz w:val="40"/>
          <w:szCs w:val="32"/>
          <w:lang w:val="en-IN"/>
        </w:rPr>
      </w:pPr>
    </w:p>
    <w:p w14:paraId="14B2763A" w14:textId="1D6E3D74" w:rsidR="006A0428" w:rsidRDefault="006A0428" w:rsidP="00B26186">
      <w:pPr>
        <w:ind w:left="1276" w:right="1676" w:hanging="1366"/>
        <w:rPr>
          <w:sz w:val="40"/>
          <w:szCs w:val="32"/>
          <w:lang w:val="en-IN"/>
        </w:rPr>
      </w:pPr>
    </w:p>
    <w:p w14:paraId="29384F54" w14:textId="7048083A" w:rsidR="006A0428" w:rsidRDefault="006A0428" w:rsidP="00B26186">
      <w:pPr>
        <w:ind w:left="1276" w:right="1676" w:hanging="1366"/>
        <w:rPr>
          <w:sz w:val="40"/>
          <w:szCs w:val="32"/>
          <w:lang w:val="en-IN"/>
        </w:rPr>
      </w:pPr>
    </w:p>
    <w:p w14:paraId="16709A8D" w14:textId="78E5C1E6" w:rsidR="006A0428" w:rsidRDefault="006A0428" w:rsidP="00B26186">
      <w:pPr>
        <w:ind w:left="1276" w:right="1676" w:hanging="1366"/>
        <w:rPr>
          <w:sz w:val="40"/>
          <w:szCs w:val="32"/>
          <w:lang w:val="en-IN"/>
        </w:rPr>
      </w:pPr>
    </w:p>
    <w:p w14:paraId="214C9AFA" w14:textId="12E23D91" w:rsidR="006A0428" w:rsidRDefault="006A0428" w:rsidP="00B26186">
      <w:pPr>
        <w:ind w:left="1276" w:right="1676" w:hanging="1366"/>
        <w:rPr>
          <w:sz w:val="40"/>
          <w:szCs w:val="32"/>
          <w:lang w:val="en-IN"/>
        </w:rPr>
      </w:pPr>
    </w:p>
    <w:p w14:paraId="0C60A7DD" w14:textId="731487FF" w:rsidR="006A0428" w:rsidRDefault="006A0428" w:rsidP="00B26186">
      <w:pPr>
        <w:ind w:left="1276" w:right="1676" w:hanging="1366"/>
        <w:rPr>
          <w:sz w:val="40"/>
          <w:szCs w:val="32"/>
          <w:lang w:val="en-IN"/>
        </w:rPr>
      </w:pPr>
    </w:p>
    <w:p w14:paraId="7E7C01E5" w14:textId="77777777" w:rsidR="006A0428" w:rsidRDefault="006A0428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7427313B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B9205B" w:rsidRDefault="00F23E04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422BE" w14:textId="77777777" w:rsidR="00F23E04" w:rsidRDefault="00F23E04" w:rsidP="00A01902">
      <w:r>
        <w:separator/>
      </w:r>
    </w:p>
  </w:endnote>
  <w:endnote w:type="continuationSeparator" w:id="0">
    <w:p w14:paraId="48AA901D" w14:textId="77777777" w:rsidR="00F23E04" w:rsidRDefault="00F23E04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8E8EF" w14:textId="77777777" w:rsidR="00F23E04" w:rsidRDefault="00F23E04" w:rsidP="00A01902">
      <w:r>
        <w:separator/>
      </w:r>
    </w:p>
  </w:footnote>
  <w:footnote w:type="continuationSeparator" w:id="0">
    <w:p w14:paraId="3768EE1E" w14:textId="77777777" w:rsidR="00F23E04" w:rsidRDefault="00F23E04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5139B1" w:rsidRDefault="00F23E04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A01902" w:rsidRPr="00834AC0" w:rsidRDefault="00A0190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5642F"/>
    <w:rsid w:val="00075998"/>
    <w:rsid w:val="000A6B12"/>
    <w:rsid w:val="000B2964"/>
    <w:rsid w:val="000B41C0"/>
    <w:rsid w:val="000D360C"/>
    <w:rsid w:val="000D3907"/>
    <w:rsid w:val="001149B1"/>
    <w:rsid w:val="00146C3C"/>
    <w:rsid w:val="00164876"/>
    <w:rsid w:val="00170790"/>
    <w:rsid w:val="00170C39"/>
    <w:rsid w:val="0017476F"/>
    <w:rsid w:val="00174B95"/>
    <w:rsid w:val="0018006E"/>
    <w:rsid w:val="00195C49"/>
    <w:rsid w:val="001B59BC"/>
    <w:rsid w:val="001C7C78"/>
    <w:rsid w:val="001D1F4D"/>
    <w:rsid w:val="002100DF"/>
    <w:rsid w:val="00237408"/>
    <w:rsid w:val="002467FA"/>
    <w:rsid w:val="00251D5D"/>
    <w:rsid w:val="00257981"/>
    <w:rsid w:val="00262142"/>
    <w:rsid w:val="00282153"/>
    <w:rsid w:val="00285211"/>
    <w:rsid w:val="002A1677"/>
    <w:rsid w:val="002D0702"/>
    <w:rsid w:val="002F29DB"/>
    <w:rsid w:val="0031769F"/>
    <w:rsid w:val="00332929"/>
    <w:rsid w:val="0034552A"/>
    <w:rsid w:val="00361CF0"/>
    <w:rsid w:val="0037033A"/>
    <w:rsid w:val="00382462"/>
    <w:rsid w:val="00393FB0"/>
    <w:rsid w:val="003A06F2"/>
    <w:rsid w:val="003A148E"/>
    <w:rsid w:val="003A390C"/>
    <w:rsid w:val="003B57E6"/>
    <w:rsid w:val="003C0B32"/>
    <w:rsid w:val="003C6B88"/>
    <w:rsid w:val="003E564B"/>
    <w:rsid w:val="004150C0"/>
    <w:rsid w:val="004159D1"/>
    <w:rsid w:val="00422B18"/>
    <w:rsid w:val="00426BFE"/>
    <w:rsid w:val="00436A20"/>
    <w:rsid w:val="00443610"/>
    <w:rsid w:val="00451E5F"/>
    <w:rsid w:val="004706A7"/>
    <w:rsid w:val="0047735C"/>
    <w:rsid w:val="00497EF5"/>
    <w:rsid w:val="004C230C"/>
    <w:rsid w:val="004F0B1B"/>
    <w:rsid w:val="004F319F"/>
    <w:rsid w:val="004F343A"/>
    <w:rsid w:val="005139B1"/>
    <w:rsid w:val="00524E72"/>
    <w:rsid w:val="005301DF"/>
    <w:rsid w:val="0053133A"/>
    <w:rsid w:val="00537C93"/>
    <w:rsid w:val="0055122A"/>
    <w:rsid w:val="00563295"/>
    <w:rsid w:val="00575C53"/>
    <w:rsid w:val="00576303"/>
    <w:rsid w:val="00576F1F"/>
    <w:rsid w:val="0059570E"/>
    <w:rsid w:val="005B1840"/>
    <w:rsid w:val="005C45DA"/>
    <w:rsid w:val="005D446B"/>
    <w:rsid w:val="005E2505"/>
    <w:rsid w:val="005E65CB"/>
    <w:rsid w:val="005F0E35"/>
    <w:rsid w:val="006020F8"/>
    <w:rsid w:val="00603DFC"/>
    <w:rsid w:val="006102A6"/>
    <w:rsid w:val="0065625C"/>
    <w:rsid w:val="0067053E"/>
    <w:rsid w:val="0067077A"/>
    <w:rsid w:val="00672436"/>
    <w:rsid w:val="00672C2C"/>
    <w:rsid w:val="0067542C"/>
    <w:rsid w:val="0069673B"/>
    <w:rsid w:val="006A0428"/>
    <w:rsid w:val="006B75D8"/>
    <w:rsid w:val="006C052C"/>
    <w:rsid w:val="006C2E8D"/>
    <w:rsid w:val="006D49E7"/>
    <w:rsid w:val="006D514C"/>
    <w:rsid w:val="006F77EC"/>
    <w:rsid w:val="007071A8"/>
    <w:rsid w:val="00707C14"/>
    <w:rsid w:val="007102F8"/>
    <w:rsid w:val="00714470"/>
    <w:rsid w:val="00717272"/>
    <w:rsid w:val="007229DA"/>
    <w:rsid w:val="007275A4"/>
    <w:rsid w:val="00735034"/>
    <w:rsid w:val="00760E4B"/>
    <w:rsid w:val="0076640C"/>
    <w:rsid w:val="00766E34"/>
    <w:rsid w:val="00767C60"/>
    <w:rsid w:val="007A1E95"/>
    <w:rsid w:val="007B0C9B"/>
    <w:rsid w:val="007B3EC0"/>
    <w:rsid w:val="007C1C28"/>
    <w:rsid w:val="007C76F6"/>
    <w:rsid w:val="007D1701"/>
    <w:rsid w:val="007D1E0B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34AC0"/>
    <w:rsid w:val="00834D6F"/>
    <w:rsid w:val="008351ED"/>
    <w:rsid w:val="008403E8"/>
    <w:rsid w:val="0084150F"/>
    <w:rsid w:val="00841714"/>
    <w:rsid w:val="00877FA3"/>
    <w:rsid w:val="00882A5B"/>
    <w:rsid w:val="00892767"/>
    <w:rsid w:val="0089455A"/>
    <w:rsid w:val="00896EBE"/>
    <w:rsid w:val="008A5AE3"/>
    <w:rsid w:val="008C7E74"/>
    <w:rsid w:val="008D7974"/>
    <w:rsid w:val="008F2DB6"/>
    <w:rsid w:val="009039FD"/>
    <w:rsid w:val="00912DB4"/>
    <w:rsid w:val="0091452E"/>
    <w:rsid w:val="0096318B"/>
    <w:rsid w:val="0096489D"/>
    <w:rsid w:val="00973D29"/>
    <w:rsid w:val="00974D34"/>
    <w:rsid w:val="00982299"/>
    <w:rsid w:val="009B3E81"/>
    <w:rsid w:val="009B5C0B"/>
    <w:rsid w:val="009B604E"/>
    <w:rsid w:val="009B75CD"/>
    <w:rsid w:val="009C02E9"/>
    <w:rsid w:val="009C65D4"/>
    <w:rsid w:val="009D3CC3"/>
    <w:rsid w:val="009D465B"/>
    <w:rsid w:val="009D78D2"/>
    <w:rsid w:val="009D7DA4"/>
    <w:rsid w:val="009E049D"/>
    <w:rsid w:val="009E2E6F"/>
    <w:rsid w:val="00A01902"/>
    <w:rsid w:val="00A2652D"/>
    <w:rsid w:val="00A26741"/>
    <w:rsid w:val="00A301CA"/>
    <w:rsid w:val="00A51AAD"/>
    <w:rsid w:val="00A57A56"/>
    <w:rsid w:val="00A75D93"/>
    <w:rsid w:val="00A82709"/>
    <w:rsid w:val="00A8372D"/>
    <w:rsid w:val="00A92CF5"/>
    <w:rsid w:val="00A96BAC"/>
    <w:rsid w:val="00AA2DDA"/>
    <w:rsid w:val="00AA5AC1"/>
    <w:rsid w:val="00AB7DA7"/>
    <w:rsid w:val="00AC6DF1"/>
    <w:rsid w:val="00AD2AEB"/>
    <w:rsid w:val="00AD4077"/>
    <w:rsid w:val="00AE318F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53BFF"/>
    <w:rsid w:val="00B5552F"/>
    <w:rsid w:val="00B56A3A"/>
    <w:rsid w:val="00B77C12"/>
    <w:rsid w:val="00B84A42"/>
    <w:rsid w:val="00B9205B"/>
    <w:rsid w:val="00B96CE3"/>
    <w:rsid w:val="00BA1685"/>
    <w:rsid w:val="00BB003F"/>
    <w:rsid w:val="00BD22AD"/>
    <w:rsid w:val="00C213EC"/>
    <w:rsid w:val="00C37B8A"/>
    <w:rsid w:val="00C4430D"/>
    <w:rsid w:val="00C61211"/>
    <w:rsid w:val="00C66E73"/>
    <w:rsid w:val="00C8646D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5631B"/>
    <w:rsid w:val="00D7517A"/>
    <w:rsid w:val="00D94442"/>
    <w:rsid w:val="00DC18DC"/>
    <w:rsid w:val="00DD515F"/>
    <w:rsid w:val="00DE3DC2"/>
    <w:rsid w:val="00DF2F8C"/>
    <w:rsid w:val="00DF42CC"/>
    <w:rsid w:val="00E01826"/>
    <w:rsid w:val="00E023B5"/>
    <w:rsid w:val="00E02998"/>
    <w:rsid w:val="00E11BD8"/>
    <w:rsid w:val="00E33169"/>
    <w:rsid w:val="00E34108"/>
    <w:rsid w:val="00E51130"/>
    <w:rsid w:val="00E560B0"/>
    <w:rsid w:val="00E56B79"/>
    <w:rsid w:val="00E6528C"/>
    <w:rsid w:val="00E81738"/>
    <w:rsid w:val="00E94364"/>
    <w:rsid w:val="00E95CC3"/>
    <w:rsid w:val="00EB3388"/>
    <w:rsid w:val="00EC6A3E"/>
    <w:rsid w:val="00EF4FD0"/>
    <w:rsid w:val="00EF5ED8"/>
    <w:rsid w:val="00EF6910"/>
    <w:rsid w:val="00F05E2C"/>
    <w:rsid w:val="00F23E04"/>
    <w:rsid w:val="00F32007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4208"/>
    <w:rsid w:val="00086FCD"/>
    <w:rsid w:val="000C6828"/>
    <w:rsid w:val="00142762"/>
    <w:rsid w:val="00142AEC"/>
    <w:rsid w:val="00143EB3"/>
    <w:rsid w:val="00184AF9"/>
    <w:rsid w:val="001B308E"/>
    <w:rsid w:val="001E4F27"/>
    <w:rsid w:val="00252D8E"/>
    <w:rsid w:val="002745B4"/>
    <w:rsid w:val="003160DD"/>
    <w:rsid w:val="00406BDE"/>
    <w:rsid w:val="0041766D"/>
    <w:rsid w:val="004562E0"/>
    <w:rsid w:val="004661D2"/>
    <w:rsid w:val="00563BFE"/>
    <w:rsid w:val="0059570F"/>
    <w:rsid w:val="005C0EB1"/>
    <w:rsid w:val="005D2E70"/>
    <w:rsid w:val="00613FB0"/>
    <w:rsid w:val="006427C2"/>
    <w:rsid w:val="00695423"/>
    <w:rsid w:val="006A30FB"/>
    <w:rsid w:val="006F7671"/>
    <w:rsid w:val="007569BC"/>
    <w:rsid w:val="007830CF"/>
    <w:rsid w:val="00791E69"/>
    <w:rsid w:val="007D1C39"/>
    <w:rsid w:val="0080682C"/>
    <w:rsid w:val="00871833"/>
    <w:rsid w:val="0094430A"/>
    <w:rsid w:val="00972111"/>
    <w:rsid w:val="00A6483E"/>
    <w:rsid w:val="00A675AA"/>
    <w:rsid w:val="00AC2A13"/>
    <w:rsid w:val="00AD123C"/>
    <w:rsid w:val="00AF391E"/>
    <w:rsid w:val="00C36F95"/>
    <w:rsid w:val="00C60F00"/>
    <w:rsid w:val="00C90180"/>
    <w:rsid w:val="00C96FE4"/>
    <w:rsid w:val="00CB4982"/>
    <w:rsid w:val="00D338A0"/>
    <w:rsid w:val="00E232CC"/>
    <w:rsid w:val="00E407CE"/>
    <w:rsid w:val="00E56C73"/>
    <w:rsid w:val="00F211AF"/>
    <w:rsid w:val="00F331DC"/>
    <w:rsid w:val="00F43DD1"/>
    <w:rsid w:val="00FC1C0B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  <w:style w:type="paragraph" w:customStyle="1" w:styleId="BF999FDD9784462CBEE1AD7B6495F313">
    <w:name w:val="BF999FDD9784462CBEE1AD7B6495F313"/>
    <w:rsid w:val="001B308E"/>
  </w:style>
  <w:style w:type="paragraph" w:customStyle="1" w:styleId="ADB37B32F00147808E107E3BEA9E1376">
    <w:name w:val="ADB37B32F00147808E107E3BEA9E1376"/>
    <w:rsid w:val="005D2E7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</TotalTime>
  <Pages>4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2020-09-19T16:57:00Z</cp:lastPrinted>
  <dcterms:created xsi:type="dcterms:W3CDTF">2020-09-26T17:10:00Z</dcterms:created>
  <dcterms:modified xsi:type="dcterms:W3CDTF">2020-09-26T17:14:00Z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