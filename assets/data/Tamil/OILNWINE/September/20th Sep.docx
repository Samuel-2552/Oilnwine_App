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31AAF48B" w:rsidR="0082470D" w:rsidRDefault="00AD2AEB" w:rsidP="006C2E8D">
      <w:pPr>
        <w:ind w:left="1276" w:right="1676"/>
      </w:pPr>
      <w:r>
        <w:rPr>
          <w:noProof/>
          <w:lang w:eastAsia="zh-TW"/>
        </w:rPr>
        <w:pict w14:anchorId="33820D6C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18.6pt;margin-top:2.25pt;width:437.3pt;height:125.85pt;z-index:251699200;mso-width-relative:margin;mso-height-relative:margin" filled="f" stroked="f">
            <v:textbox>
              <w:txbxContent>
                <w:p w14:paraId="6BE2EDEA" w14:textId="4B3D9194" w:rsidR="0059570E" w:rsidRPr="0059570E" w:rsidRDefault="0059570E" w:rsidP="0059570E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59570E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ஏசாயா</w:t>
                  </w:r>
                  <w:r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 xml:space="preserve"> </w:t>
                  </w:r>
                  <w:r w:rsidRPr="0059570E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33:10-36:22</w:t>
                  </w:r>
                </w:p>
                <w:p w14:paraId="7BCE2869" w14:textId="2CBDCBD9" w:rsidR="0059570E" w:rsidRPr="0059570E" w:rsidRDefault="0059570E" w:rsidP="0059570E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59570E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கலாத்தியர் 5:13-2</w:t>
                  </w:r>
                  <w:r w:rsidR="004159D1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5</w:t>
                  </w:r>
                </w:p>
                <w:p w14:paraId="2EF12E78" w14:textId="225B5CFA" w:rsidR="0059570E" w:rsidRPr="0059570E" w:rsidRDefault="0059570E" w:rsidP="0059570E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59570E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64:1-10</w:t>
                  </w:r>
                </w:p>
                <w:p w14:paraId="3F50C377" w14:textId="392CFA30" w:rsidR="00973D29" w:rsidRPr="007A1E95" w:rsidRDefault="0059570E" w:rsidP="0059570E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59570E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</w:t>
                  </w:r>
                  <w:r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 xml:space="preserve"> </w:t>
                  </w:r>
                  <w:r w:rsidRPr="0059570E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23:23</w:t>
                  </w:r>
                </w:p>
              </w:txbxContent>
            </v:textbox>
          </v:shape>
        </w:pict>
      </w:r>
      <w:r>
        <w:rPr>
          <w:rFonts w:ascii="Arial" w:hAnsi="Arial"/>
          <w:b/>
          <w:noProof/>
          <w:sz w:val="36"/>
        </w:rPr>
        <w:pict w14:anchorId="7E74833A">
          <v:shape id="Text Box 38" o:spid="_x0000_s1029" type="#_x0000_t202" style="position:absolute;left:0;text-align:left;margin-left:104.6pt;margin-top:-57.2pt;width:415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56DD93D5" w:rsidR="003B57E6" w:rsidRPr="00B9205B" w:rsidRDefault="007C1C28" w:rsidP="007C1C28">
                  <w:pPr>
                    <w:rPr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B9205B">
                    <w:rPr>
                      <w:b/>
                      <w:color w:val="FFFFFF" w:themeColor="background1"/>
                      <w:sz w:val="48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="008D7974" w:rsidRPr="00B9205B">
                    <w:rPr>
                      <w:rFonts w:ascii="Latha" w:hAnsi="Latha" w:cs="Latha"/>
                      <w:b/>
                      <w:color w:val="FFFFFF" w:themeColor="background1"/>
                      <w:sz w:val="48"/>
                      <w:szCs w:val="36"/>
                    </w:rPr>
                    <w:t xml:space="preserve"> </w:t>
                  </w:r>
                  <w:r w:rsidR="008D7974" w:rsidRPr="00B9205B">
                    <w:rPr>
                      <w:b/>
                      <w:color w:val="FFFFFF" w:themeColor="background1"/>
                      <w:sz w:val="48"/>
                      <w:szCs w:val="36"/>
                    </w:rPr>
                    <w:t>(</w:t>
                  </w:r>
                  <w:r w:rsidR="00B26186" w:rsidRPr="00B26186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செப்டம்பர்</w:t>
                  </w:r>
                  <w:r w:rsidR="00393FB0" w:rsidRPr="00B9205B">
                    <w:rPr>
                      <w:b/>
                      <w:color w:val="FFFFFF" w:themeColor="background1"/>
                      <w:sz w:val="48"/>
                      <w:szCs w:val="36"/>
                    </w:rPr>
                    <w:t xml:space="preserve"> </w:t>
                  </w:r>
                  <w:r w:rsidR="0067053E">
                    <w:rPr>
                      <w:b/>
                      <w:color w:val="FFFFFF" w:themeColor="background1"/>
                      <w:sz w:val="48"/>
                      <w:szCs w:val="36"/>
                    </w:rPr>
                    <w:t>20</w:t>
                  </w:r>
                  <w:r w:rsidR="008D7974" w:rsidRPr="00B9205B">
                    <w:rPr>
                      <w:b/>
                      <w:color w:val="FFFFFF" w:themeColor="background1"/>
                      <w:sz w:val="48"/>
                      <w:szCs w:val="36"/>
                    </w:rPr>
                    <w:t>)</w:t>
                  </w:r>
                </w:p>
              </w:txbxContent>
            </v:textbox>
          </v:shape>
        </w:pict>
      </w:r>
      <w:r w:rsidR="00AE318F"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00112E" w:rsidRDefault="00F4227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7F2462BD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31ECF21C" w:rsidR="0082470D" w:rsidRDefault="00AE318F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9.3pt;margin-top:25.4pt;width:415.75pt;height:47.7pt;z-index:251701248" filled="f" stroked="f">
            <v:textbox>
              <w:txbxContent>
                <w:p w14:paraId="53B7F2EE" w14:textId="0DE2BF3D" w:rsidR="008D7974" w:rsidRPr="00B9205B" w:rsidRDefault="00B9205B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="008D7974"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="008D7974"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="008D7974"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="008D7974"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="008D7974"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="008D7974"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="008D7974"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="008D7974"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="008D7974"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8D7974" w:rsidRPr="00B9205B" w:rsidRDefault="008D7974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AE318F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5AC1E35C" w14:textId="77777777" w:rsidR="00042B7E" w:rsidRDefault="00042B7E" w:rsidP="00735034">
      <w:pPr>
        <w:ind w:firstLine="720"/>
        <w:jc w:val="both"/>
        <w:rPr>
          <w:rFonts w:ascii="Latha" w:hAnsi="Latha" w:cs="Latha"/>
          <w:noProof/>
          <w:sz w:val="36"/>
          <w:szCs w:val="36"/>
          <w:cs/>
          <w:lang w:val="ta-IN" w:bidi="ta-IN"/>
        </w:rPr>
      </w:pPr>
    </w:p>
    <w:p w14:paraId="7055F756" w14:textId="027D6A39" w:rsidR="00E34108" w:rsidRDefault="00AE318F" w:rsidP="00AC6DF1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576F1F">
        <w:rPr>
          <w:rFonts w:ascii="Latha" w:hAnsi="Latha" w:cs="Latha" w:hint="cs"/>
          <w:noProof/>
          <w:sz w:val="36"/>
          <w:szCs w:val="28"/>
          <w:cs/>
          <w:lang w:val="ta-IN" w:bidi="ta-IN"/>
        </w:rPr>
        <w:t xml:space="preserve"> </w:t>
      </w:r>
      <w:r w:rsidR="00576F1F">
        <w:rPr>
          <w:rFonts w:ascii="Latha" w:hAnsi="Latha" w:cs="Latha"/>
          <w:noProof/>
          <w:sz w:val="36"/>
          <w:szCs w:val="28"/>
          <w:cs/>
          <w:lang w:val="ta-IN" w:bidi="ta-IN"/>
        </w:rPr>
        <w:tab/>
      </w:r>
      <w:r w:rsidR="0059570E" w:rsidRPr="0059570E">
        <w:rPr>
          <w:rFonts w:ascii="Latha" w:hAnsi="Latha" w:cs="Arial Unicode MS"/>
          <w:noProof/>
          <w:sz w:val="52"/>
          <w:szCs w:val="48"/>
          <w:cs/>
          <w:lang w:val="ta-IN" w:bidi="ta-IN"/>
        </w:rPr>
        <w:t>"எந்தவொரு மனிதனும் தேவ சித்தத்தை</w:t>
      </w:r>
      <w:r w:rsidR="00B117F6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="0059570E" w:rsidRPr="0059570E">
        <w:rPr>
          <w:rFonts w:ascii="Latha" w:hAnsi="Latha" w:cs="Arial Unicode MS"/>
          <w:noProof/>
          <w:sz w:val="52"/>
          <w:szCs w:val="48"/>
          <w:cs/>
          <w:lang w:val="ta-IN" w:bidi="ta-IN"/>
        </w:rPr>
        <w:t>(தேவனுக்கு பிரியமானதை) செய்ய விரும்பினால்</w:t>
      </w:r>
      <w:r w:rsidR="0059570E" w:rsidRPr="0059570E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59570E" w:rsidRPr="0059570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என் போதனை தேவனிடமிருந்து வந்ததா அல்லது நான் என்னிடமிருந்தே</w:t>
      </w:r>
      <w:r w:rsidR="0059570E" w:rsidRPr="0059570E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59570E" w:rsidRPr="0059570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என் சொந்த  அதிகாரத்தில் பேசுகிறேனா என்பதை அவர் அறிந்து (தேவையான வெளிச்சம் பெற்று</w:t>
      </w:r>
      <w:r w:rsidR="0059570E" w:rsidRPr="0059570E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59570E" w:rsidRPr="0059570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தனக்குள் புரிந்து)  கொள்வார்."  தேவனின் விருப்பத்தையும் அவருக்கு பிரியமானதையும் செய்ய ஒருவர் விரும்பினால்</w:t>
      </w:r>
      <w:r w:rsidR="0059570E" w:rsidRPr="0059570E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59570E" w:rsidRPr="0059570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கர்த்தருக்குரியதென்ன</w:t>
      </w:r>
      <w:r w:rsidR="0059570E" w:rsidRPr="0059570E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59570E" w:rsidRPr="0059570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மனிதனிடமிருந்து வருகிறதென்ன</w:t>
      </w:r>
      <w:r w:rsidR="0059570E" w:rsidRPr="0059570E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59570E" w:rsidRPr="0059570E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என்பதை அறிந்துகொள்வதற்கு தேவையான வெளிச்சம் அல்லது புரிதலைக் கொடுக்க கர்த்தர் தயாராக இருக்கிறார்.  இந்த வார்த்தை எவ்வளவு விலைமதிப்பற்றது!  </w:t>
      </w:r>
      <w:r w:rsidR="0059570E" w:rsidRPr="0059570E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கீழ்ப்படிதல் உண்மையை அறிய நமக்கு உதவும்.  இது மிகவும் முக்கியமானது.  பலர் என்னிடம் கேட்கிறார்கள்</w:t>
      </w:r>
      <w:r w:rsidR="0059570E" w:rsidRPr="0059570E">
        <w:rPr>
          <w:rFonts w:ascii="Latha" w:hAnsi="Latha" w:cs="Arial Unicode MS"/>
          <w:noProof/>
          <w:sz w:val="52"/>
          <w:szCs w:val="48"/>
          <w:lang w:val="ta-IN" w:bidi="ta-IN"/>
        </w:rPr>
        <w:t>, "</w:t>
      </w:r>
      <w:r w:rsidR="0059570E" w:rsidRPr="0059570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சகோதரரே</w:t>
      </w:r>
      <w:r w:rsidR="0059570E" w:rsidRPr="0059570E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59570E" w:rsidRPr="0059570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இந்த வார்த்தை கர்த்தரிடமிருந்து வந்தது என்று எனக்கு எப்படித் தெரியும்</w:t>
      </w:r>
      <w:r w:rsidR="0059570E" w:rsidRPr="0059570E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?"  </w:t>
      </w:r>
      <w:r w:rsidR="0059570E" w:rsidRPr="0059570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இது மிகவும் பொதுவான கேள்வி.  இந்த கேள்வி உங்கள் மனதிலும் இருந்திருக்கலாம். கர்த்தர் பேசுவதற்கோ அல்லது அவருடைய வார்த்தையிலிருந்து  வெளிப்படுத்துவதற்கோ கீழ்ப்படிகிற ஒரு இருதயம் நம்மில் இருப்பது முக்கியமாகும்.  அப்பேற்ப்பட்ட இருதயம் இருந்தால்</w:t>
      </w:r>
      <w:r w:rsidR="0059570E" w:rsidRPr="0059570E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59570E" w:rsidRPr="0059570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கர்த்தருடைய வார்த்தையைப் படிக்கும்போது அல்லது கேட்கும்போது</w:t>
      </w:r>
      <w:r w:rsidR="0059570E" w:rsidRPr="0059570E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59570E" w:rsidRPr="0059570E">
        <w:rPr>
          <w:rFonts w:ascii="Latha" w:hAnsi="Latha" w:cs="Arial Unicode MS"/>
          <w:noProof/>
          <w:sz w:val="52"/>
          <w:szCs w:val="48"/>
          <w:cs/>
          <w:lang w:val="ta-IN" w:bidi="ta-IN"/>
        </w:rPr>
        <w:t>​​அவருடைய சத்தத்தை அடையாளம் காணவும்</w:t>
      </w:r>
      <w:r w:rsidR="0059570E" w:rsidRPr="0059570E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59570E" w:rsidRPr="0059570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 சித்தத்தை அறிந்து கொள்ளவும் கர்த்தர் உங்களுக்கு வெளிச்சம் தருவார்.  இந்த உண்மைக்கு நான் தாழ்மையுடன் சாட்சியமளிக்க முடியும்.  பலருக்கு இன்று சத்தியத்தை ஏற்றுக்கொள்ள முடியவில்லை</w:t>
      </w:r>
      <w:r w:rsidR="0059570E" w:rsidRPr="0059570E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="0059570E" w:rsidRPr="0059570E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ஏனெனில் அதற்கு கீழ்ப்படிய </w:t>
      </w:r>
      <w:r w:rsidR="00B117F6"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6" style="position:absolute;left:0;text-align:left;margin-left:-8.25pt;margin-top:730.5pt;width:630pt;height:13.7pt;z-index:25171251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59570E" w:rsidRPr="0059570E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அவர்களுக்கு இருதயம் இல்லை.  நீங்கள் </w:t>
      </w:r>
      <w:r w:rsidR="0059570E" w:rsidRPr="0059570E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அவருடைய வார்த்தைக்கும் அவருடைய சத்தத்திற்கும் கீழ்ப்படிந்து வாழ்கிறீர்களா அல்லது உங்கள் சொந்த கருத்துக்களையும்</w:t>
      </w:r>
      <w:r w:rsidR="0059570E" w:rsidRPr="0059570E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59570E" w:rsidRPr="0059570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உங்கள் சொந்த மாம்சீக எண்ணங்களையும்</w:t>
      </w:r>
      <w:r w:rsidR="0059570E" w:rsidRPr="0059570E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59570E" w:rsidRPr="0059570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கர்த்தருடைய வழிகளைப் பற்றிய உங்கள் விமர்சனத்தையும் நீங்கள் பிடித்துக் கொண்டிருக்கிறீர்களா</w:t>
      </w:r>
      <w:r w:rsidR="0059570E" w:rsidRPr="0059570E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?  </w:t>
      </w:r>
      <w:r w:rsidR="0059570E" w:rsidRPr="0059570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அப்படியானால்</w:t>
      </w:r>
      <w:r w:rsidR="0059570E" w:rsidRPr="0059570E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59570E" w:rsidRPr="0059570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நீங்கள் தொடர்ந்து வார்த்தையின் உண்மையை இழப்பீர்கள்.  தேவனின் வார்த்தைக்கு நீங்கள் கீழ்ப்படிந்தால்தான் சத்தியத்தை அறிந்துகொள்ள முடியும்.</w:t>
      </w:r>
    </w:p>
    <w:p w14:paraId="5B184920" w14:textId="77777777" w:rsidR="00AC6DF1" w:rsidRPr="00AC6DF1" w:rsidRDefault="00AC6DF1" w:rsidP="00AC6DF1">
      <w:pPr>
        <w:ind w:firstLine="720"/>
        <w:jc w:val="both"/>
        <w:rPr>
          <w:rFonts w:ascii="Latha" w:hAnsi="Latha" w:cs="Arial Unicode MS"/>
          <w:noProof/>
          <w:sz w:val="52"/>
          <w:szCs w:val="48"/>
        </w:rPr>
      </w:pPr>
    </w:p>
    <w:p w14:paraId="710CB921" w14:textId="5B486192" w:rsidR="00E56B79" w:rsidRDefault="00AE318F" w:rsidP="00E34108">
      <w:pPr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8.7pt;margin-top:5.95pt;width:556.9pt;height:248.65pt;z-index:251711488" filled="f" strokecolor="red" strokeweight="2.25pt"/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63702093" w14:textId="1CA075FD" w:rsidR="00B117F6" w:rsidRDefault="00B117F6" w:rsidP="00B117F6">
      <w:pPr>
        <w:jc w:val="both"/>
        <w:rPr>
          <w:rFonts w:ascii="Latha" w:hAnsi="Latha" w:cs="Arial Unicode MS"/>
          <w:noProof/>
          <w:sz w:val="48"/>
          <w:szCs w:val="44"/>
          <w:lang w:bidi="ta-IN"/>
        </w:rPr>
      </w:pPr>
      <w:r w:rsidRPr="00B117F6">
        <w:rPr>
          <w:rFonts w:ascii="Latha" w:hAnsi="Latha" w:cs="Arial Unicode MS"/>
          <w:noProof/>
          <w:sz w:val="48"/>
          <w:szCs w:val="44"/>
          <w:cs/>
          <w:lang w:bidi="ta-IN"/>
        </w:rPr>
        <w:t>அல்லாமலும்</w:t>
      </w:r>
      <w:r w:rsidRPr="00B117F6">
        <w:rPr>
          <w:rFonts w:ascii="Latha" w:hAnsi="Latha" w:cs="Arial Unicode MS"/>
          <w:noProof/>
          <w:sz w:val="48"/>
          <w:szCs w:val="44"/>
        </w:rPr>
        <w:t xml:space="preserve">, </w:t>
      </w:r>
      <w:r w:rsidRPr="00B117F6">
        <w:rPr>
          <w:rFonts w:ascii="Latha" w:hAnsi="Latha" w:cs="Arial Unicode MS"/>
          <w:noProof/>
          <w:sz w:val="48"/>
          <w:szCs w:val="44"/>
          <w:cs/>
          <w:lang w:bidi="ta-IN"/>
        </w:rPr>
        <w:t>நம்முடைய நம்பிக்கையை அறிக்கையிடுகிறதில் அசைவில்லாமல் உறுதியாயிருக்</w:t>
      </w:r>
      <w:r w:rsidR="005D446B">
        <w:rPr>
          <w:rFonts w:ascii="Latha" w:hAnsi="Latha" w:cs="Arial Unicode MS"/>
          <w:noProof/>
          <w:sz w:val="48"/>
          <w:szCs w:val="44"/>
          <w:lang w:bidi="ta-IN"/>
        </w:rPr>
        <w:t xml:space="preserve"> </w:t>
      </w:r>
      <w:r w:rsidRPr="00B117F6">
        <w:rPr>
          <w:rFonts w:ascii="Latha" w:hAnsi="Latha" w:cs="Arial Unicode MS"/>
          <w:noProof/>
          <w:sz w:val="48"/>
          <w:szCs w:val="44"/>
          <w:cs/>
          <w:lang w:bidi="ta-IN"/>
        </w:rPr>
        <w:t>கக்கடவோம்</w:t>
      </w:r>
      <w:r w:rsidRPr="00B117F6">
        <w:rPr>
          <w:rFonts w:ascii="Latha" w:hAnsi="Latha" w:cs="Arial Unicode MS"/>
          <w:noProof/>
          <w:sz w:val="48"/>
          <w:szCs w:val="44"/>
        </w:rPr>
        <w:t xml:space="preserve">; </w:t>
      </w:r>
      <w:r w:rsidRPr="00B117F6">
        <w:rPr>
          <w:rFonts w:ascii="Latha" w:hAnsi="Latha" w:cs="Arial Unicode MS"/>
          <w:noProof/>
          <w:sz w:val="48"/>
          <w:szCs w:val="44"/>
          <w:cs/>
          <w:lang w:bidi="ta-IN"/>
        </w:rPr>
        <w:t>வாக்குத்தத்தம்பண்ணினவர்</w:t>
      </w:r>
      <w:r>
        <w:rPr>
          <w:rFonts w:ascii="Latha" w:hAnsi="Latha" w:cs="Arial Unicode MS"/>
          <w:noProof/>
          <w:sz w:val="48"/>
          <w:szCs w:val="44"/>
          <w:lang w:bidi="ta-IN"/>
        </w:rPr>
        <w:t xml:space="preserve"> </w:t>
      </w:r>
      <w:r w:rsidRPr="00B117F6">
        <w:rPr>
          <w:rFonts w:ascii="Latha" w:hAnsi="Latha" w:cs="Arial Unicode MS"/>
          <w:noProof/>
          <w:sz w:val="48"/>
          <w:szCs w:val="44"/>
          <w:cs/>
          <w:lang w:bidi="ta-IN"/>
        </w:rPr>
        <w:t>உண்மையுள்ளவராயிருக்கிறாரே.</w:t>
      </w:r>
    </w:p>
    <w:p w14:paraId="21C61CA4" w14:textId="7B0755B6" w:rsidR="005F0E35" w:rsidRPr="00B117F6" w:rsidRDefault="00B117F6" w:rsidP="00B117F6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  <w:r w:rsidRPr="00B117F6">
        <w:rPr>
          <w:rFonts w:ascii="Latha" w:hAnsi="Latha" w:cs="Arial Unicode MS"/>
          <w:noProof/>
          <w:sz w:val="48"/>
          <w:szCs w:val="44"/>
          <w:cs/>
          <w:lang w:bidi="ta-IN"/>
        </w:rPr>
        <w:t>எபிரெயர் 10:23</w:t>
      </w:r>
    </w:p>
    <w:p w14:paraId="22DF2C40" w14:textId="472F9D6C" w:rsidR="00877FA3" w:rsidRPr="005D446B" w:rsidRDefault="00877FA3" w:rsidP="00B26186">
      <w:pPr>
        <w:ind w:left="1276" w:right="1676" w:hanging="1366"/>
        <w:rPr>
          <w:sz w:val="28"/>
          <w:szCs w:val="22"/>
        </w:rPr>
      </w:pPr>
    </w:p>
    <w:p w14:paraId="750EFD9F" w14:textId="5F9E922C" w:rsidR="00EF5ED8" w:rsidRDefault="00EF5ED8" w:rsidP="00974D34">
      <w:pPr>
        <w:ind w:right="1676"/>
        <w:rPr>
          <w:sz w:val="28"/>
          <w:szCs w:val="22"/>
          <w:lang w:val="en-IN"/>
        </w:rPr>
      </w:pPr>
    </w:p>
    <w:p w14:paraId="615A9BF7" w14:textId="6C1E47D7" w:rsidR="00B117F6" w:rsidRDefault="00B117F6" w:rsidP="00974D34">
      <w:pPr>
        <w:ind w:right="1676"/>
        <w:rPr>
          <w:sz w:val="28"/>
          <w:szCs w:val="22"/>
          <w:lang w:val="en-IN"/>
        </w:rPr>
      </w:pPr>
    </w:p>
    <w:p w14:paraId="60B6FFA2" w14:textId="6779E5DB" w:rsidR="00B117F6" w:rsidRDefault="00B117F6" w:rsidP="00974D34">
      <w:pPr>
        <w:ind w:right="1676"/>
        <w:rPr>
          <w:sz w:val="28"/>
          <w:szCs w:val="22"/>
          <w:lang w:val="en-IN"/>
        </w:rPr>
      </w:pPr>
    </w:p>
    <w:p w14:paraId="4A73F400" w14:textId="5D647DFD" w:rsidR="00B117F6" w:rsidRDefault="00B117F6" w:rsidP="00974D34">
      <w:pPr>
        <w:ind w:right="1676"/>
        <w:rPr>
          <w:sz w:val="28"/>
          <w:szCs w:val="22"/>
          <w:lang w:val="en-IN"/>
        </w:rPr>
      </w:pPr>
    </w:p>
    <w:p w14:paraId="73423284" w14:textId="4D98E977" w:rsidR="00B117F6" w:rsidRDefault="00B117F6" w:rsidP="00974D34">
      <w:pPr>
        <w:ind w:right="1676"/>
        <w:rPr>
          <w:sz w:val="28"/>
          <w:szCs w:val="22"/>
          <w:lang w:val="en-IN"/>
        </w:rPr>
      </w:pPr>
    </w:p>
    <w:p w14:paraId="7E414947" w14:textId="29A51AD6" w:rsidR="00B117F6" w:rsidRDefault="00B117F6" w:rsidP="00974D34">
      <w:pPr>
        <w:ind w:right="1676"/>
        <w:rPr>
          <w:sz w:val="28"/>
          <w:szCs w:val="22"/>
          <w:lang w:val="en-IN"/>
        </w:rPr>
      </w:pPr>
    </w:p>
    <w:p w14:paraId="3E0348E7" w14:textId="1F10927F" w:rsidR="00B117F6" w:rsidRDefault="00B117F6" w:rsidP="00974D34">
      <w:pPr>
        <w:ind w:right="1676"/>
        <w:rPr>
          <w:sz w:val="28"/>
          <w:szCs w:val="22"/>
          <w:lang w:val="en-IN"/>
        </w:rPr>
      </w:pPr>
    </w:p>
    <w:p w14:paraId="59D0DE0A" w14:textId="3CE2FF8C" w:rsidR="00B117F6" w:rsidRDefault="00B117F6" w:rsidP="00974D34">
      <w:pPr>
        <w:ind w:right="1676"/>
        <w:rPr>
          <w:sz w:val="28"/>
          <w:szCs w:val="22"/>
          <w:lang w:val="en-IN"/>
        </w:rPr>
      </w:pPr>
    </w:p>
    <w:p w14:paraId="6B72767F" w14:textId="2138E1C5" w:rsidR="00B117F6" w:rsidRDefault="00B117F6" w:rsidP="00974D34">
      <w:pPr>
        <w:ind w:right="1676"/>
        <w:rPr>
          <w:sz w:val="28"/>
          <w:szCs w:val="22"/>
          <w:lang w:val="en-IN"/>
        </w:rPr>
      </w:pPr>
    </w:p>
    <w:p w14:paraId="1E3A1152" w14:textId="34B72698" w:rsidR="00B117F6" w:rsidRDefault="00B117F6" w:rsidP="00974D34">
      <w:pPr>
        <w:ind w:right="1676"/>
        <w:rPr>
          <w:sz w:val="28"/>
          <w:szCs w:val="22"/>
          <w:lang w:val="en-IN"/>
        </w:rPr>
      </w:pPr>
    </w:p>
    <w:p w14:paraId="71506AB6" w14:textId="351AAB9F" w:rsidR="00B117F6" w:rsidRDefault="00B117F6" w:rsidP="00974D34">
      <w:pPr>
        <w:ind w:right="1676"/>
        <w:rPr>
          <w:sz w:val="28"/>
          <w:szCs w:val="22"/>
          <w:lang w:val="en-IN"/>
        </w:rPr>
      </w:pPr>
    </w:p>
    <w:p w14:paraId="5B36D4FE" w14:textId="6195F322" w:rsidR="00B117F6" w:rsidRDefault="00B117F6" w:rsidP="00974D34">
      <w:pPr>
        <w:ind w:right="1676"/>
        <w:rPr>
          <w:sz w:val="28"/>
          <w:szCs w:val="22"/>
          <w:lang w:val="en-IN"/>
        </w:rPr>
      </w:pPr>
    </w:p>
    <w:p w14:paraId="509D378B" w14:textId="3A68A152" w:rsidR="00B117F6" w:rsidRDefault="00B117F6" w:rsidP="00974D34">
      <w:pPr>
        <w:ind w:right="1676"/>
        <w:rPr>
          <w:sz w:val="28"/>
          <w:szCs w:val="22"/>
          <w:lang w:val="en-IN"/>
        </w:rPr>
      </w:pPr>
    </w:p>
    <w:p w14:paraId="5B0187C0" w14:textId="64C1BD18" w:rsidR="00B117F6" w:rsidRDefault="00B117F6" w:rsidP="00974D34">
      <w:pPr>
        <w:ind w:right="1676"/>
        <w:rPr>
          <w:sz w:val="28"/>
          <w:szCs w:val="22"/>
          <w:lang w:val="en-IN"/>
        </w:rPr>
      </w:pPr>
    </w:p>
    <w:p w14:paraId="77803495" w14:textId="0C6E236E" w:rsidR="00B117F6" w:rsidRDefault="00B117F6" w:rsidP="00974D34">
      <w:pPr>
        <w:ind w:right="1676"/>
        <w:rPr>
          <w:sz w:val="28"/>
          <w:szCs w:val="22"/>
          <w:lang w:val="en-IN"/>
        </w:rPr>
      </w:pPr>
    </w:p>
    <w:p w14:paraId="7851EAA1" w14:textId="79A3211D" w:rsidR="00B117F6" w:rsidRDefault="00B117F6" w:rsidP="00974D34">
      <w:pPr>
        <w:ind w:right="1676"/>
        <w:rPr>
          <w:sz w:val="28"/>
          <w:szCs w:val="22"/>
          <w:lang w:val="en-IN"/>
        </w:rPr>
      </w:pPr>
    </w:p>
    <w:p w14:paraId="023A54D8" w14:textId="12D586F6" w:rsidR="00B117F6" w:rsidRDefault="00B117F6" w:rsidP="00974D34">
      <w:pPr>
        <w:ind w:right="1676"/>
        <w:rPr>
          <w:sz w:val="28"/>
          <w:szCs w:val="22"/>
          <w:lang w:val="en-IN"/>
        </w:rPr>
      </w:pPr>
    </w:p>
    <w:p w14:paraId="24A75075" w14:textId="41C64EC1" w:rsidR="00B117F6" w:rsidRDefault="00B117F6" w:rsidP="00974D34">
      <w:pPr>
        <w:ind w:right="1676"/>
        <w:rPr>
          <w:sz w:val="28"/>
          <w:szCs w:val="22"/>
          <w:lang w:val="en-IN"/>
        </w:rPr>
      </w:pPr>
    </w:p>
    <w:p w14:paraId="6FC80911" w14:textId="6810D1E7" w:rsidR="00B117F6" w:rsidRDefault="00B117F6" w:rsidP="00974D34">
      <w:pPr>
        <w:ind w:right="1676"/>
        <w:rPr>
          <w:sz w:val="28"/>
          <w:szCs w:val="22"/>
          <w:lang w:val="en-IN"/>
        </w:rPr>
      </w:pPr>
    </w:p>
    <w:p w14:paraId="68516727" w14:textId="15EF3403" w:rsidR="00B117F6" w:rsidRDefault="00B117F6" w:rsidP="00974D34">
      <w:pPr>
        <w:ind w:right="1676"/>
        <w:rPr>
          <w:sz w:val="28"/>
          <w:szCs w:val="22"/>
          <w:lang w:val="en-IN"/>
        </w:rPr>
      </w:pPr>
    </w:p>
    <w:p w14:paraId="14AB1FB3" w14:textId="03EBC9E2" w:rsidR="00B117F6" w:rsidRDefault="00B117F6" w:rsidP="00974D34">
      <w:pPr>
        <w:ind w:right="1676"/>
        <w:rPr>
          <w:sz w:val="28"/>
          <w:szCs w:val="22"/>
          <w:lang w:val="en-IN"/>
        </w:rPr>
      </w:pPr>
    </w:p>
    <w:p w14:paraId="07AC8AE4" w14:textId="0159119E" w:rsidR="00B117F6" w:rsidRDefault="00B117F6" w:rsidP="00974D34">
      <w:pPr>
        <w:ind w:right="1676"/>
        <w:rPr>
          <w:sz w:val="28"/>
          <w:szCs w:val="22"/>
          <w:lang w:val="en-IN"/>
        </w:rPr>
      </w:pPr>
    </w:p>
    <w:p w14:paraId="51058422" w14:textId="5BAAECDC" w:rsidR="00B117F6" w:rsidRDefault="00B117F6" w:rsidP="00974D34">
      <w:pPr>
        <w:ind w:right="1676"/>
        <w:rPr>
          <w:sz w:val="28"/>
          <w:szCs w:val="22"/>
          <w:lang w:val="en-IN"/>
        </w:rPr>
      </w:pPr>
    </w:p>
    <w:p w14:paraId="474D976D" w14:textId="06B712D5" w:rsidR="00B117F6" w:rsidRDefault="00B117F6" w:rsidP="00974D34">
      <w:pPr>
        <w:ind w:right="1676"/>
        <w:rPr>
          <w:sz w:val="28"/>
          <w:szCs w:val="22"/>
          <w:lang w:val="en-IN"/>
        </w:rPr>
      </w:pPr>
    </w:p>
    <w:p w14:paraId="385A2DE0" w14:textId="769EC290" w:rsidR="00B117F6" w:rsidRDefault="00B117F6" w:rsidP="00974D34">
      <w:pPr>
        <w:ind w:right="1676"/>
        <w:rPr>
          <w:sz w:val="28"/>
          <w:szCs w:val="22"/>
          <w:lang w:val="en-IN"/>
        </w:rPr>
      </w:pPr>
    </w:p>
    <w:p w14:paraId="439B067F" w14:textId="2D551D77" w:rsidR="00B117F6" w:rsidRDefault="00B117F6" w:rsidP="00974D34">
      <w:pPr>
        <w:ind w:right="1676"/>
        <w:rPr>
          <w:sz w:val="28"/>
          <w:szCs w:val="22"/>
          <w:lang w:val="en-IN"/>
        </w:rPr>
      </w:pPr>
    </w:p>
    <w:p w14:paraId="35582437" w14:textId="11721E7C" w:rsidR="00B117F6" w:rsidRDefault="00B117F6" w:rsidP="00974D34">
      <w:pPr>
        <w:ind w:right="1676"/>
        <w:rPr>
          <w:sz w:val="28"/>
          <w:szCs w:val="22"/>
          <w:lang w:val="en-IN"/>
        </w:rPr>
      </w:pPr>
    </w:p>
    <w:p w14:paraId="62083FFB" w14:textId="718B5E37" w:rsidR="00B117F6" w:rsidRDefault="00B117F6" w:rsidP="00974D34">
      <w:pPr>
        <w:ind w:right="1676"/>
        <w:rPr>
          <w:sz w:val="28"/>
          <w:szCs w:val="22"/>
          <w:lang w:val="en-IN"/>
        </w:rPr>
      </w:pPr>
    </w:p>
    <w:p w14:paraId="0AAA629D" w14:textId="77777777" w:rsidR="00B117F6" w:rsidRPr="00E56B79" w:rsidRDefault="00B117F6" w:rsidP="00974D34">
      <w:pPr>
        <w:ind w:right="1676"/>
        <w:rPr>
          <w:sz w:val="28"/>
          <w:szCs w:val="22"/>
          <w:lang w:val="en-IN"/>
        </w:rPr>
      </w:pPr>
    </w:p>
    <w:p w14:paraId="3664B31E" w14:textId="1507DCBC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77777777" w:rsidR="00B26186" w:rsidRPr="00262142" w:rsidRDefault="00B26186" w:rsidP="005139B1">
      <w:pPr>
        <w:ind w:left="1276" w:right="1676" w:hanging="1366"/>
        <w:rPr>
          <w:sz w:val="28"/>
          <w:szCs w:val="28"/>
        </w:rPr>
      </w:pPr>
    </w:p>
    <w:p w14:paraId="7EAE4406" w14:textId="77777777" w:rsidR="00F42272" w:rsidRPr="00B9205B" w:rsidRDefault="00AE318F" w:rsidP="005139B1">
      <w:pPr>
        <w:ind w:left="1276" w:right="1676" w:hanging="1366"/>
        <w:rPr>
          <w:sz w:val="40"/>
          <w:szCs w:val="32"/>
          <w:lang w:val="en-IN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8.45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</w:p>
    <w:sectPr w:rsidR="00F42272" w:rsidRPr="00B9205B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5E1622" w14:textId="77777777" w:rsidR="00AE318F" w:rsidRDefault="00AE318F" w:rsidP="00A01902">
      <w:r>
        <w:separator/>
      </w:r>
    </w:p>
  </w:endnote>
  <w:endnote w:type="continuationSeparator" w:id="0">
    <w:p w14:paraId="5D291C5F" w14:textId="77777777" w:rsidR="00AE318F" w:rsidRDefault="00AE318F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15F344" w14:textId="77777777" w:rsidR="00AE318F" w:rsidRDefault="00AE318F" w:rsidP="00A01902">
      <w:r>
        <w:separator/>
      </w:r>
    </w:p>
  </w:footnote>
  <w:footnote w:type="continuationSeparator" w:id="0">
    <w:p w14:paraId="0E04B3B4" w14:textId="77777777" w:rsidR="00AE318F" w:rsidRDefault="00AE318F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5139B1" w:rsidRDefault="00AE318F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A01902" w:rsidRPr="00834AC0" w:rsidRDefault="00A0190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A01902" w:rsidRDefault="00A019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42B7E"/>
    <w:rsid w:val="0005642F"/>
    <w:rsid w:val="00075998"/>
    <w:rsid w:val="000A6B12"/>
    <w:rsid w:val="000B2964"/>
    <w:rsid w:val="000B41C0"/>
    <w:rsid w:val="000D360C"/>
    <w:rsid w:val="000D3907"/>
    <w:rsid w:val="001149B1"/>
    <w:rsid w:val="00146C3C"/>
    <w:rsid w:val="00164876"/>
    <w:rsid w:val="00170790"/>
    <w:rsid w:val="00170C39"/>
    <w:rsid w:val="0017476F"/>
    <w:rsid w:val="00174B95"/>
    <w:rsid w:val="0018006E"/>
    <w:rsid w:val="00195C49"/>
    <w:rsid w:val="001B59BC"/>
    <w:rsid w:val="001C7C78"/>
    <w:rsid w:val="001D1F4D"/>
    <w:rsid w:val="002100DF"/>
    <w:rsid w:val="00237408"/>
    <w:rsid w:val="002467FA"/>
    <w:rsid w:val="00251D5D"/>
    <w:rsid w:val="00257981"/>
    <w:rsid w:val="00262142"/>
    <w:rsid w:val="00282153"/>
    <w:rsid w:val="00285211"/>
    <w:rsid w:val="002D0702"/>
    <w:rsid w:val="002F29DB"/>
    <w:rsid w:val="0031769F"/>
    <w:rsid w:val="00332929"/>
    <w:rsid w:val="0034552A"/>
    <w:rsid w:val="00361CF0"/>
    <w:rsid w:val="00382462"/>
    <w:rsid w:val="00393FB0"/>
    <w:rsid w:val="003A06F2"/>
    <w:rsid w:val="003A390C"/>
    <w:rsid w:val="003B57E6"/>
    <w:rsid w:val="003C6B88"/>
    <w:rsid w:val="003E564B"/>
    <w:rsid w:val="004150C0"/>
    <w:rsid w:val="004159D1"/>
    <w:rsid w:val="00422B18"/>
    <w:rsid w:val="00426BFE"/>
    <w:rsid w:val="00436A20"/>
    <w:rsid w:val="00443610"/>
    <w:rsid w:val="00451E5F"/>
    <w:rsid w:val="004706A7"/>
    <w:rsid w:val="0047735C"/>
    <w:rsid w:val="00497EF5"/>
    <w:rsid w:val="004C230C"/>
    <w:rsid w:val="004F0B1B"/>
    <w:rsid w:val="004F319F"/>
    <w:rsid w:val="004F343A"/>
    <w:rsid w:val="005139B1"/>
    <w:rsid w:val="00524E72"/>
    <w:rsid w:val="005301DF"/>
    <w:rsid w:val="0053133A"/>
    <w:rsid w:val="00537C93"/>
    <w:rsid w:val="00563295"/>
    <w:rsid w:val="00575C53"/>
    <w:rsid w:val="00576303"/>
    <w:rsid w:val="00576F1F"/>
    <w:rsid w:val="0059570E"/>
    <w:rsid w:val="005B1840"/>
    <w:rsid w:val="005D446B"/>
    <w:rsid w:val="005E2505"/>
    <w:rsid w:val="005E65CB"/>
    <w:rsid w:val="005F0E35"/>
    <w:rsid w:val="006020F8"/>
    <w:rsid w:val="00603DFC"/>
    <w:rsid w:val="006102A6"/>
    <w:rsid w:val="0065625C"/>
    <w:rsid w:val="0067053E"/>
    <w:rsid w:val="0067077A"/>
    <w:rsid w:val="00672C2C"/>
    <w:rsid w:val="0067542C"/>
    <w:rsid w:val="0069673B"/>
    <w:rsid w:val="006B75D8"/>
    <w:rsid w:val="006C052C"/>
    <w:rsid w:val="006C2E8D"/>
    <w:rsid w:val="006D49E7"/>
    <w:rsid w:val="006F77EC"/>
    <w:rsid w:val="007071A8"/>
    <w:rsid w:val="00707C14"/>
    <w:rsid w:val="007102F8"/>
    <w:rsid w:val="00714470"/>
    <w:rsid w:val="00717272"/>
    <w:rsid w:val="007229DA"/>
    <w:rsid w:val="007275A4"/>
    <w:rsid w:val="00735034"/>
    <w:rsid w:val="00760E4B"/>
    <w:rsid w:val="0076640C"/>
    <w:rsid w:val="00766E34"/>
    <w:rsid w:val="00767C60"/>
    <w:rsid w:val="007A1E95"/>
    <w:rsid w:val="007B0C9B"/>
    <w:rsid w:val="007B3EC0"/>
    <w:rsid w:val="007C1C28"/>
    <w:rsid w:val="007C76F6"/>
    <w:rsid w:val="007D1701"/>
    <w:rsid w:val="007D1E0B"/>
    <w:rsid w:val="007D5CBF"/>
    <w:rsid w:val="007E1CA8"/>
    <w:rsid w:val="007E55F0"/>
    <w:rsid w:val="007E69A3"/>
    <w:rsid w:val="007F49FD"/>
    <w:rsid w:val="007F5F9D"/>
    <w:rsid w:val="00803D20"/>
    <w:rsid w:val="00816322"/>
    <w:rsid w:val="00821526"/>
    <w:rsid w:val="0082470D"/>
    <w:rsid w:val="00834AC0"/>
    <w:rsid w:val="00834D6F"/>
    <w:rsid w:val="008351ED"/>
    <w:rsid w:val="008403E8"/>
    <w:rsid w:val="0084150F"/>
    <w:rsid w:val="00841714"/>
    <w:rsid w:val="00877FA3"/>
    <w:rsid w:val="00882A5B"/>
    <w:rsid w:val="00892767"/>
    <w:rsid w:val="0089455A"/>
    <w:rsid w:val="00896EBE"/>
    <w:rsid w:val="008A5AE3"/>
    <w:rsid w:val="008C7E74"/>
    <w:rsid w:val="008D7974"/>
    <w:rsid w:val="008F2DB6"/>
    <w:rsid w:val="009039FD"/>
    <w:rsid w:val="00912DB4"/>
    <w:rsid w:val="0091452E"/>
    <w:rsid w:val="0096318B"/>
    <w:rsid w:val="0096489D"/>
    <w:rsid w:val="00973D29"/>
    <w:rsid w:val="00974D34"/>
    <w:rsid w:val="00982299"/>
    <w:rsid w:val="009B3E81"/>
    <w:rsid w:val="009B5C0B"/>
    <w:rsid w:val="009B604E"/>
    <w:rsid w:val="009B75CD"/>
    <w:rsid w:val="009C02E9"/>
    <w:rsid w:val="009C65D4"/>
    <w:rsid w:val="009D3CC3"/>
    <w:rsid w:val="009D465B"/>
    <w:rsid w:val="009D78D2"/>
    <w:rsid w:val="009D7DA4"/>
    <w:rsid w:val="009E049D"/>
    <w:rsid w:val="009E2E6F"/>
    <w:rsid w:val="00A01902"/>
    <w:rsid w:val="00A2652D"/>
    <w:rsid w:val="00A26741"/>
    <w:rsid w:val="00A301CA"/>
    <w:rsid w:val="00A51AAD"/>
    <w:rsid w:val="00A75D93"/>
    <w:rsid w:val="00A82709"/>
    <w:rsid w:val="00A8372D"/>
    <w:rsid w:val="00A92CF5"/>
    <w:rsid w:val="00AA2DDA"/>
    <w:rsid w:val="00AA5AC1"/>
    <w:rsid w:val="00AB7DA7"/>
    <w:rsid w:val="00AC6DF1"/>
    <w:rsid w:val="00AD2AEB"/>
    <w:rsid w:val="00AD4077"/>
    <w:rsid w:val="00AE318F"/>
    <w:rsid w:val="00AF5151"/>
    <w:rsid w:val="00B117F6"/>
    <w:rsid w:val="00B12920"/>
    <w:rsid w:val="00B21891"/>
    <w:rsid w:val="00B220EC"/>
    <w:rsid w:val="00B26186"/>
    <w:rsid w:val="00B53BFF"/>
    <w:rsid w:val="00B5552F"/>
    <w:rsid w:val="00B56A3A"/>
    <w:rsid w:val="00B77C12"/>
    <w:rsid w:val="00B84A42"/>
    <w:rsid w:val="00B9205B"/>
    <w:rsid w:val="00B96CE3"/>
    <w:rsid w:val="00BA1685"/>
    <w:rsid w:val="00BB003F"/>
    <w:rsid w:val="00BD22AD"/>
    <w:rsid w:val="00C213EC"/>
    <w:rsid w:val="00C37B8A"/>
    <w:rsid w:val="00C4430D"/>
    <w:rsid w:val="00C61211"/>
    <w:rsid w:val="00C66E73"/>
    <w:rsid w:val="00CB523F"/>
    <w:rsid w:val="00CC2D16"/>
    <w:rsid w:val="00CE2F4E"/>
    <w:rsid w:val="00D014E1"/>
    <w:rsid w:val="00D0701E"/>
    <w:rsid w:val="00D1130B"/>
    <w:rsid w:val="00D131EC"/>
    <w:rsid w:val="00D1453D"/>
    <w:rsid w:val="00D33164"/>
    <w:rsid w:val="00D5631B"/>
    <w:rsid w:val="00D7517A"/>
    <w:rsid w:val="00D94442"/>
    <w:rsid w:val="00DC18DC"/>
    <w:rsid w:val="00DD515F"/>
    <w:rsid w:val="00DE3DC2"/>
    <w:rsid w:val="00DF2F8C"/>
    <w:rsid w:val="00DF42CC"/>
    <w:rsid w:val="00E01826"/>
    <w:rsid w:val="00E023B5"/>
    <w:rsid w:val="00E02998"/>
    <w:rsid w:val="00E11BD8"/>
    <w:rsid w:val="00E33169"/>
    <w:rsid w:val="00E34108"/>
    <w:rsid w:val="00E51130"/>
    <w:rsid w:val="00E560B0"/>
    <w:rsid w:val="00E56B79"/>
    <w:rsid w:val="00E6528C"/>
    <w:rsid w:val="00E81738"/>
    <w:rsid w:val="00E95CC3"/>
    <w:rsid w:val="00EB3388"/>
    <w:rsid w:val="00EC6A3E"/>
    <w:rsid w:val="00EF4FD0"/>
    <w:rsid w:val="00EF5ED8"/>
    <w:rsid w:val="00EF6910"/>
    <w:rsid w:val="00F05E2C"/>
    <w:rsid w:val="00F32007"/>
    <w:rsid w:val="00F42272"/>
    <w:rsid w:val="00F5442D"/>
    <w:rsid w:val="00F7274D"/>
    <w:rsid w:val="00F75ABC"/>
    <w:rsid w:val="00F80087"/>
    <w:rsid w:val="00F95333"/>
    <w:rsid w:val="00F965D9"/>
    <w:rsid w:val="00F979AA"/>
    <w:rsid w:val="00FA0C58"/>
    <w:rsid w:val="00FA11BE"/>
    <w:rsid w:val="00FA1911"/>
    <w:rsid w:val="00FA5997"/>
    <w:rsid w:val="00FB2D96"/>
    <w:rsid w:val="00FC2800"/>
    <w:rsid w:val="00FC4E74"/>
    <w:rsid w:val="00FF44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64208"/>
    <w:rsid w:val="000C6828"/>
    <w:rsid w:val="00142762"/>
    <w:rsid w:val="00142AEC"/>
    <w:rsid w:val="00143EB3"/>
    <w:rsid w:val="00184AF9"/>
    <w:rsid w:val="001B308E"/>
    <w:rsid w:val="001E4F27"/>
    <w:rsid w:val="00252D8E"/>
    <w:rsid w:val="002745B4"/>
    <w:rsid w:val="00406BDE"/>
    <w:rsid w:val="0041766D"/>
    <w:rsid w:val="004562E0"/>
    <w:rsid w:val="004661D2"/>
    <w:rsid w:val="00563BFE"/>
    <w:rsid w:val="0059570F"/>
    <w:rsid w:val="005C0EB1"/>
    <w:rsid w:val="005D2E70"/>
    <w:rsid w:val="00613FB0"/>
    <w:rsid w:val="006427C2"/>
    <w:rsid w:val="00695423"/>
    <w:rsid w:val="006A30FB"/>
    <w:rsid w:val="006F7671"/>
    <w:rsid w:val="007569BC"/>
    <w:rsid w:val="007830CF"/>
    <w:rsid w:val="007D1C39"/>
    <w:rsid w:val="0080682C"/>
    <w:rsid w:val="00871833"/>
    <w:rsid w:val="0094430A"/>
    <w:rsid w:val="00A6483E"/>
    <w:rsid w:val="00AC2A13"/>
    <w:rsid w:val="00AD123C"/>
    <w:rsid w:val="00AF391E"/>
    <w:rsid w:val="00C36F95"/>
    <w:rsid w:val="00C60F00"/>
    <w:rsid w:val="00C90180"/>
    <w:rsid w:val="00C96FE4"/>
    <w:rsid w:val="00CB4982"/>
    <w:rsid w:val="00D338A0"/>
    <w:rsid w:val="00E232CC"/>
    <w:rsid w:val="00E407CE"/>
    <w:rsid w:val="00E56C73"/>
    <w:rsid w:val="00F211AF"/>
    <w:rsid w:val="00F331DC"/>
    <w:rsid w:val="00F43DD1"/>
    <w:rsid w:val="00FC1C0B"/>
    <w:rsid w:val="00FD184E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  <w:style w:type="paragraph" w:customStyle="1" w:styleId="BF999FDD9784462CBEE1AD7B6495F313">
    <w:name w:val="BF999FDD9784462CBEE1AD7B6495F313"/>
    <w:rsid w:val="001B308E"/>
  </w:style>
  <w:style w:type="paragraph" w:customStyle="1" w:styleId="ADB37B32F00147808E107E3BEA9E1376">
    <w:name w:val="ADB37B32F00147808E107E3BEA9E1376"/>
    <w:rsid w:val="005D2E70"/>
    <w:pPr>
      <w:spacing w:after="200" w:line="276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44</TotalTime>
  <Pages>4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6</cp:revision>
  <cp:lastPrinted>2020-09-19T16:57:00Z</cp:lastPrinted>
  <dcterms:created xsi:type="dcterms:W3CDTF">2020-09-19T16:34:00Z</dcterms:created>
  <dcterms:modified xsi:type="dcterms:W3CDTF">2020-09-19T17:04:00Z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