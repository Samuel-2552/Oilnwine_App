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7275A4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EFFFE21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AD4077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76C95FFB" w14:textId="77777777" w:rsidR="00AD4077" w:rsidRPr="00AD4077" w:rsidRDefault="00AD4077" w:rsidP="00AD40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D40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பிரசங்கி 1:1-3:22</w:t>
                  </w:r>
                </w:p>
                <w:p w14:paraId="26742868" w14:textId="77777777" w:rsidR="00AD4077" w:rsidRPr="00AD4077" w:rsidRDefault="00AD4077" w:rsidP="00AD40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D40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6:1-13</w:t>
                  </w:r>
                </w:p>
                <w:p w14:paraId="513ED9F3" w14:textId="77777777" w:rsidR="00AD4077" w:rsidRPr="00AD4077" w:rsidRDefault="00AD4077" w:rsidP="00AD40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D40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46:1-11</w:t>
                  </w:r>
                </w:p>
                <w:p w14:paraId="3F50C377" w14:textId="733C13A5" w:rsidR="00973D29" w:rsidRPr="007A1E95" w:rsidRDefault="00AD4077" w:rsidP="00AD407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D40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22:15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7275A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275A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2DF6E3" w14:textId="11270FE3" w:rsidR="00B53BFF" w:rsidRDefault="007275A4" w:rsidP="00AD407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நபர்களுக்கு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இயற்கை மற்றும் சரீர பிரகாரமான வசதி என்பது ஒன்றுகூடி வருவதற்கான முக்கிய காரணியாகும். நடைமுறையின் அனைத்து துறைகளிலும் ஜனங்கள் அதிக வசதியை தேடுகிறார்கள்.  இது இந்த நாட்களில் தேவன்   தேவ ஜனங்கள் மத்தியில் இடைபட விரும்பும்</w:t>
      </w:r>
      <w:r w:rsidR="00AD4077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பொதுவான நோயாகும்.  ஓ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சிந்தனையற்றதாகவும் கடுமையானதாகவும் தோன்றலாம்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அதுவே தேவனின் மனதாகும்! தேவன்  தம்முடைய பரிசுத்த சபையில் ஒரு எச்சரிக்கையின் தொனி எழுப்புகிறார்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அதைக் கேட்கக்கூடியவர்கள்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வசதிக்கு மாறாக இருந்தாலும்கூட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தங்களுடையை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அழைப்பிற்க்குத் தங்களை கொடுக்க வேண்டும்.   பிரியமானவர்களே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மீந்திருப்பவர்களைக் கூட்டிச் சேர்ப்பது ஒரு பேரம் பேசும் காரியமல்ல.  துரதிர்ஷ்டவசமாக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நம்மில் பலர் இன்னும் பேரம் பேசும் நிலையில் காணப்படுகிறோம். பலருக்கும் தேவனை ஆராதிப்பதற்காக கூடிவருவதும்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ஜனங்களுடன் ஐக்கியம் கொள்வதும் அவர்களின் பேரம் பேசும் திறன்களை வெளிப்படுத்தக் கூடிய ஒரு விஷயமாக தெரிகிறது!  அவர்கள் ஒரு கூட்டத்தில் கலந்து கொள்ள விரும்புகிறார்கள்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ஜெப கூட்டத்தில் கலந்து கொள்ள விரும்ப மாட்டார்கள்!  ஆயினும்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கண்கள் கர்த்தரைக் காண்கிறதாக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வெளிச்சத்தில்  தவறுகளிலிருந்து சரியானதை வேறுபடுத்திக் காண முடிந்தால்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பேரம் பேசும் ஆவியை ஒதுக்கி வைப்போம்.  சில நேரங்களில்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ஜனங்கள் அதிக செல்லம் கொடுத்து கெட்டுப்போன  குழந்தைகளைப் போல நடந்து கொள்கிறார்கள். 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4" style="position:absolute;left:0;text-align:left;margin-left:-3.7pt;margin-top:728.6pt;width:630pt;height:13.7pt;z-index:2517063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சிறிய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அற்பமான எந்தவொரு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அசௌகரியத்தையும் அவர்களால் தாங்க முடியாது.   ஏமாற்றமடையாதீர்கள்!  யாராவது தேவனின் மீந்திருப்பவர்களின் ஒரு பாகமாக இருக்க விரும்பினால்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ஆவியின் பாரத்தால் அவர்களுடைய தீர்மானங்கள் ஆளப்பட வேண்டும்</w:t>
      </w:r>
      <w:r w:rsidR="00AD4077" w:rsidRPr="00AD40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D4077" w:rsidRPr="00AD40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வசதிகளாளும் சௌகரியங்களாலும் அல்ல. நம்முடைய தவறான அணுகுமுறைகளை சரிசெய்ய தேவன் நமக்கு உதவிசெய்வாராக!</w:t>
      </w:r>
    </w:p>
    <w:p w14:paraId="3E2C2FCE" w14:textId="0703B892" w:rsidR="0084150F" w:rsidRPr="0084150F" w:rsidRDefault="007275A4" w:rsidP="0084150F">
      <w:pPr>
        <w:ind w:firstLine="720"/>
        <w:jc w:val="both"/>
        <w:rPr>
          <w:rFonts w:ascii="Latha" w:hAnsi="Latha" w:cs="Arial Unicode MS"/>
          <w:noProof/>
          <w:sz w:val="18"/>
          <w:szCs w:val="16"/>
          <w:cs/>
          <w:lang w:val="ta-IN"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11.25pt;margin-top:15.1pt;width:577.9pt;height:123.95pt;z-index:-251612160" strokecolor="#e36c0a [2409]" strokeweight="3pt"/>
        </w:pict>
      </w:r>
    </w:p>
    <w:p w14:paraId="24DAC763" w14:textId="45CDE62A" w:rsidR="00393FB0" w:rsidRPr="00B9205B" w:rsidRDefault="00393FB0" w:rsidP="00393FB0">
      <w:pPr>
        <w:ind w:firstLine="720"/>
        <w:jc w:val="center"/>
        <w:rPr>
          <w:rFonts w:ascii="Latha" w:hAnsi="Latha" w:cs="Latha"/>
          <w:b/>
          <w:sz w:val="52"/>
          <w:szCs w:val="44"/>
        </w:rPr>
      </w:pP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81FE260" w14:textId="0528A42E" w:rsidR="00393FB0" w:rsidRPr="0084150F" w:rsidRDefault="00393FB0" w:rsidP="00393FB0">
      <w:pPr>
        <w:ind w:firstLine="720"/>
        <w:jc w:val="center"/>
        <w:rPr>
          <w:b/>
          <w:sz w:val="36"/>
          <w:szCs w:val="28"/>
        </w:rPr>
      </w:pPr>
    </w:p>
    <w:p w14:paraId="1D88EFCF" w14:textId="72DBDD3D" w:rsidR="00AD4077" w:rsidRPr="00AD4077" w:rsidRDefault="00AD4077" w:rsidP="00AD4077">
      <w:pPr>
        <w:ind w:left="1276" w:right="1676" w:hanging="1366"/>
        <w:jc w:val="right"/>
        <w:rPr>
          <w:rFonts w:cs="Latha"/>
          <w:sz w:val="44"/>
          <w:szCs w:val="36"/>
          <w:lang w:val="en-IN" w:bidi="ta-IN"/>
        </w:rPr>
      </w:pPr>
      <w:r w:rsidRPr="00AD4077">
        <w:rPr>
          <w:rFonts w:cs="Latha"/>
          <w:sz w:val="44"/>
          <w:szCs w:val="36"/>
          <w:cs/>
          <w:lang w:val="en-IN" w:bidi="ta-IN"/>
        </w:rPr>
        <w:t>பூமியிலே உங்களுக்குப் பொக்கிஷங்களைச்</w:t>
      </w:r>
    </w:p>
    <w:p w14:paraId="527CB3BB" w14:textId="0DC8FE99" w:rsidR="00B26186" w:rsidRDefault="00AD4077" w:rsidP="00AD4077">
      <w:pPr>
        <w:ind w:left="1276" w:right="1676" w:hanging="1366"/>
        <w:jc w:val="right"/>
        <w:rPr>
          <w:sz w:val="40"/>
          <w:szCs w:val="32"/>
          <w:lang w:val="en-IN"/>
        </w:rPr>
      </w:pPr>
      <w:r w:rsidRPr="00AD4077">
        <w:rPr>
          <w:rFonts w:cs="Latha"/>
          <w:sz w:val="44"/>
          <w:szCs w:val="36"/>
          <w:cs/>
          <w:lang w:val="en-IN" w:bidi="ta-IN"/>
        </w:rPr>
        <w:t>சேர்த்துவைக்கவேண்டாம்</w:t>
      </w:r>
      <w:r w:rsidRPr="00AD4077">
        <w:rPr>
          <w:rFonts w:cs="Latha"/>
          <w:sz w:val="44"/>
          <w:szCs w:val="36"/>
          <w:lang w:val="en-IN" w:bidi="ta-IN"/>
        </w:rPr>
        <w:t xml:space="preserve"> </w:t>
      </w:r>
      <w:r w:rsidRPr="00AD4077">
        <w:rPr>
          <w:rFonts w:cs="Latha"/>
          <w:sz w:val="44"/>
          <w:szCs w:val="36"/>
          <w:cs/>
          <w:lang w:val="en-IN" w:bidi="ta-IN"/>
        </w:rPr>
        <w:t xml:space="preserve">மத்தேயு </w:t>
      </w:r>
      <w:r w:rsidRPr="00AD4077">
        <w:rPr>
          <w:sz w:val="44"/>
          <w:szCs w:val="36"/>
          <w:lang w:val="en-IN"/>
        </w:rPr>
        <w:t>6:19</w:t>
      </w:r>
    </w:p>
    <w:p w14:paraId="71CFC03B" w14:textId="41F6D4A8" w:rsidR="00B26186" w:rsidRDefault="00B26186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77777777" w:rsidR="00B26186" w:rsidRDefault="00B2618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B26186" w:rsidRDefault="00B26186" w:rsidP="005139B1">
      <w:pPr>
        <w:ind w:left="1276" w:right="1676" w:hanging="1366"/>
        <w:rPr>
          <w:sz w:val="52"/>
          <w:szCs w:val="52"/>
          <w:lang w:val="en-IN"/>
        </w:rPr>
      </w:pPr>
    </w:p>
    <w:p w14:paraId="7EAE4406" w14:textId="77777777" w:rsidR="00F42272" w:rsidRPr="00B9205B" w:rsidRDefault="007275A4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0F9AF" w14:textId="77777777" w:rsidR="007275A4" w:rsidRDefault="007275A4" w:rsidP="00A01902">
      <w:r>
        <w:separator/>
      </w:r>
    </w:p>
  </w:endnote>
  <w:endnote w:type="continuationSeparator" w:id="0">
    <w:p w14:paraId="5CD57976" w14:textId="77777777" w:rsidR="007275A4" w:rsidRDefault="007275A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8DAF7" w14:textId="77777777" w:rsidR="007275A4" w:rsidRDefault="007275A4" w:rsidP="00A01902">
      <w:r>
        <w:separator/>
      </w:r>
    </w:p>
  </w:footnote>
  <w:footnote w:type="continuationSeparator" w:id="0">
    <w:p w14:paraId="0FA58321" w14:textId="77777777" w:rsidR="007275A4" w:rsidRDefault="007275A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7275A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4F343A"/>
    <w:rsid w:val="005139B1"/>
    <w:rsid w:val="00524E72"/>
    <w:rsid w:val="005301DF"/>
    <w:rsid w:val="00537C93"/>
    <w:rsid w:val="00563295"/>
    <w:rsid w:val="00576F1F"/>
    <w:rsid w:val="005B1840"/>
    <w:rsid w:val="005E2505"/>
    <w:rsid w:val="005E65CB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A30FB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2020-09-02T00:34:00Z</cp:lastPrinted>
  <dcterms:created xsi:type="dcterms:W3CDTF">2020-09-02T00:33:00Z</dcterms:created>
  <dcterms:modified xsi:type="dcterms:W3CDTF">2020-09-02T00:35:00Z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