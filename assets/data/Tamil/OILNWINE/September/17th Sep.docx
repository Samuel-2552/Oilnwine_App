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6EB0D222" w:rsidR="0082470D" w:rsidRDefault="00361CF0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04.6pt;margin-top:-56.55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15B0D5D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B26186" w:rsidRPr="00B261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செப்டம்பர்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D131EC">
                    <w:rPr>
                      <w:b/>
                      <w:color w:val="FFFFFF" w:themeColor="background1"/>
                      <w:sz w:val="48"/>
                      <w:szCs w:val="36"/>
                    </w:rPr>
                    <w:t>1</w:t>
                  </w:r>
                  <w:r w:rsidR="00576303">
                    <w:rPr>
                      <w:b/>
                      <w:color w:val="FFFFFF" w:themeColor="background1"/>
                      <w:sz w:val="48"/>
                      <w:szCs w:val="36"/>
                    </w:rPr>
                    <w:t>7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11.35pt;width:438pt;height:113.15pt;z-index:251699200;mso-width-relative:margin;mso-height-relative:margin" filled="f" stroked="f">
            <v:textbox>
              <w:txbxContent>
                <w:p w14:paraId="79FBC815" w14:textId="37AD2586" w:rsidR="0018006E" w:rsidRPr="0018006E" w:rsidRDefault="0018006E" w:rsidP="0018006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8006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ஏசாயா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18006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25:1-28:13</w:t>
                  </w:r>
                </w:p>
                <w:p w14:paraId="4B37C763" w14:textId="06FFFECA" w:rsidR="0018006E" w:rsidRPr="0018006E" w:rsidRDefault="0018006E" w:rsidP="0018006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8006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கலாத்தியர்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18006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3:10-22</w:t>
                  </w:r>
                </w:p>
                <w:p w14:paraId="35E90140" w14:textId="10D1DA95" w:rsidR="0018006E" w:rsidRPr="0018006E" w:rsidRDefault="0018006E" w:rsidP="0018006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8006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61:1-8</w:t>
                  </w:r>
                </w:p>
                <w:p w14:paraId="3F50C377" w14:textId="763E3735" w:rsidR="00973D29" w:rsidRPr="007A1E95" w:rsidRDefault="0018006E" w:rsidP="0018006E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18006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 23:17-18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7F2462BD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31ECF21C" w:rsidR="0082470D" w:rsidRDefault="00361CF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9.3pt;margin-top:25.4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61CF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06DDAA17" w14:textId="712C5232" w:rsidR="008A5AE3" w:rsidRDefault="00361CF0" w:rsidP="008A5AE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"ஏனெனில்</w:t>
      </w:r>
      <w:r w:rsidR="0018006E" w:rsidRPr="0018006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தாமே கட்டி உண்டாக்கின அஸ்திபாரங்களுள்ள நகரத்துக்கு அவன் காத்திருந்தான்."  (எபிரெயர் 11:10).  இந்த தேவனுடைய நகரத்திற்கான தேடலில்</w:t>
      </w:r>
      <w:r w:rsidR="0018006E" w:rsidRPr="0018006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ஆபிரகாம் வாக்குத்தத்தம்ப்பண்ணப்பட்ட தேசத்திற்கு அப்பால் சென்றார்.  அவர் ஒரு இடத்திலிருந்து மற்றொரு இடத்திற்குச் செல்லும்போது பல நகரங்களைக் கண்டார்.  சோதோம் என்ற ஒரு பெரிய நகரத்தைக் கண்டதும்</w:t>
      </w:r>
      <w:r w:rsidR="0018006E" w:rsidRPr="0018006E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தேவனுடைய கையால் கட்டப்பட்ட நகரம் அல்ல” என்று தமக்குள் நினைத்துக் கொண்டார்.  அவர் தொடர்ந்த பயணத்தில் கோமோரா என்ற மற்றொரு நகரத்தைப் பார்த்து</w:t>
      </w:r>
      <w:r w:rsidR="0018006E" w:rsidRPr="0018006E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இல்லை! இந்த நகரம் ஒருபோதும்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தேவனால் கட்டப்பட்ட நகரமாக இருக்க முடியாது” என்றார்.  ஆகவே</w:t>
      </w:r>
      <w:r w:rsidR="0018006E" w:rsidRPr="0018006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ஆபிரகாம் நகரத்திலிருந்து நகரத்திற்கு பயணிக்கிறதை நாம் காண்கிறோம்</w:t>
      </w:r>
      <w:r w:rsidR="0018006E" w:rsidRPr="0018006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அந்த நகரங்கள் எதுவும் தேவனால் கட்டப்பட்டிருக்க முடியாது என்பதை அவர் கண்டார்.  அந்த நகரங்கள் எல்லாமே தேவன் அவருக்குக் காண்பித்ததற்கு முரணானது என்பதை அவரால் அறிய முடிந்தது.  ஆகவே</w:t>
      </w:r>
      <w:r w:rsidR="0018006E" w:rsidRPr="0018006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ஆபிரகாம் கடைசியில் அந்த நகரத்தை கண்டடைவோம் என்ற நம்பிக்கையுடன் வாக்குத்தத்தம் பண்ணப்பட்ட தேசத்தில் தொடர்ந்து தங்கியிருந்தார்.  அவர் இடத்திலிருந்து இடத்திற்குச் சென்றாலும்</w:t>
      </w:r>
      <w:r w:rsidR="0018006E" w:rsidRPr="0018006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தெய்வீக எண்ணம் ஒருபோதும் நிறைவேறவில்லை.  அவரது வாழ்க்கையின் மீதமுள்ள ஆண்டுகளில் அவர் அந்த குறிப்பிட்ட நகரத்தைத் தொடர்ந்து தேடினார்</w:t>
      </w:r>
      <w:r w:rsidR="0018006E" w:rsidRPr="0018006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அவர் அதை ஒருபோதும் காணவில்லை.  அவர் மரிப்பதற்கு இன்னும் நூறு ஆண்டுகளுக்கு </w:t>
      </w:r>
      <w:r w:rsidR="009D7DA4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0" style="position:absolute;left:0;text-align:left;margin-left:-5.7pt;margin-top:730.2pt;width:630pt;height:13.7pt;z-index:25171456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மேலாகிவிட்டது</w:t>
      </w:r>
      <w:r w:rsidR="0018006E" w:rsidRPr="0018006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ஆபிரகாம் தனது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தேடலின் பலனை ஒருபோதும் கண்டடையவில்லை!  "இவர்களெல்லாரும்</w:t>
      </w:r>
      <w:r w:rsidR="0018006E" w:rsidRPr="0018006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வாக்குத்தத்தம்பண்ணப்பட்டவைகளை</w:t>
      </w:r>
      <w:r w:rsidR="0018006E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அடையாமல்</w:t>
      </w:r>
      <w:r w:rsidR="0018006E" w:rsidRPr="0018006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தூரத்திலே அவைகளைக் கண்டு</w:t>
      </w:r>
      <w:r w:rsidR="0018006E" w:rsidRPr="0018006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நம்பி அணைத்துக்கொண்டு</w:t>
      </w:r>
      <w:r w:rsidR="0018006E" w:rsidRPr="0018006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பூமியின்மேல் தங்களை அந்நியரும் பரதேசிகளும் என்று அறிக்கையிட்டு</w:t>
      </w:r>
      <w:r w:rsidR="0018006E" w:rsidRPr="0018006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விசுவாசத்தோடே மரித்தார்கள்.  இப்படி அறிக்கையிடுகிறவர்கள் சுயதேசத்தை நாடிப்போகிறோம்</w:t>
      </w:r>
      <w:r w:rsidR="0018006E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தெரியப்படுத்துகிறார்கள்." (எபி 11: 13</w:t>
      </w:r>
      <w:r w:rsidR="0018006E" w:rsidRPr="0018006E">
        <w:rPr>
          <w:rFonts w:ascii="Latha" w:hAnsi="Latha" w:cs="Arial Unicode MS"/>
          <w:noProof/>
          <w:sz w:val="52"/>
          <w:szCs w:val="48"/>
          <w:lang w:val="ta-IN" w:bidi="ta-IN"/>
        </w:rPr>
        <w:t>,</w:t>
      </w:r>
      <w:r w:rsidR="0018006E" w:rsidRPr="0018006E">
        <w:rPr>
          <w:rFonts w:ascii="Latha" w:hAnsi="Latha" w:cs="Arial Unicode MS"/>
          <w:noProof/>
          <w:sz w:val="52"/>
          <w:szCs w:val="48"/>
          <w:cs/>
          <w:lang w:val="ta-IN" w:bidi="ta-IN"/>
        </w:rPr>
        <w:t>14)</w:t>
      </w:r>
    </w:p>
    <w:p w14:paraId="25F58C58" w14:textId="77777777" w:rsidR="0018006E" w:rsidRDefault="0018006E" w:rsidP="008A5AE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5832A97F" w14:textId="77777777" w:rsidR="0018006E" w:rsidRDefault="0018006E" w:rsidP="008A5AE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E3FFBEC" w14:textId="77777777" w:rsidR="0018006E" w:rsidRDefault="0018006E" w:rsidP="008A5AE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383BC60B" w14:textId="77777777" w:rsidR="0018006E" w:rsidRDefault="0018006E" w:rsidP="008A5AE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1681B246" w14:textId="77777777" w:rsidR="0018006E" w:rsidRDefault="0018006E" w:rsidP="008A5AE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1ECC9E84" w14:textId="77777777" w:rsidR="0018006E" w:rsidRDefault="0018006E" w:rsidP="008A5AE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A51A0EE" w14:textId="77777777" w:rsidR="0018006E" w:rsidRDefault="0018006E" w:rsidP="008A5AE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7055F756" w14:textId="2AE9E70D" w:rsidR="00E34108" w:rsidRPr="008A5AE3" w:rsidRDefault="00361CF0" w:rsidP="008A5AE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96" style="position:absolute;left:0;text-align:left;margin-left:-7.8pt;margin-top:729.4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B486192" w:rsidR="00E56B79" w:rsidRDefault="00361CF0" w:rsidP="00E34108">
      <w:pPr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lastRenderedPageBreak/>
        <w:pict w14:anchorId="5CED800B">
          <v:rect id="_x0000_s1084" style="position:absolute;left:0;text-align:left;margin-left:-8.7pt;margin-top:5.95pt;width:556.9pt;height:281.4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0DB793" w14:textId="3852450C" w:rsidR="0018006E" w:rsidRDefault="0018006E" w:rsidP="0018006E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18006E">
        <w:rPr>
          <w:rFonts w:ascii="Latha" w:hAnsi="Latha" w:cs="Arial Unicode MS"/>
          <w:noProof/>
          <w:sz w:val="48"/>
          <w:szCs w:val="44"/>
          <w:cs/>
          <w:lang w:bidi="ta-IN"/>
        </w:rPr>
        <w:t>ஆகையால்</w:t>
      </w:r>
      <w:r w:rsidRPr="0018006E">
        <w:rPr>
          <w:rFonts w:ascii="Latha" w:hAnsi="Latha" w:cs="Arial Unicode MS"/>
          <w:noProof/>
          <w:sz w:val="48"/>
          <w:szCs w:val="44"/>
        </w:rPr>
        <w:t xml:space="preserve">, </w:t>
      </w:r>
      <w:r w:rsidRPr="0018006E">
        <w:rPr>
          <w:rFonts w:ascii="Latha" w:hAnsi="Latha" w:cs="Arial Unicode MS"/>
          <w:noProof/>
          <w:sz w:val="48"/>
          <w:szCs w:val="44"/>
          <w:cs/>
          <w:lang w:bidi="ta-IN"/>
        </w:rPr>
        <w:t>எனக்குப் பிரியமான சகோதரரே</w:t>
      </w:r>
      <w:r w:rsidRPr="0018006E">
        <w:rPr>
          <w:rFonts w:ascii="Latha" w:hAnsi="Latha" w:cs="Arial Unicode MS"/>
          <w:noProof/>
          <w:sz w:val="48"/>
          <w:szCs w:val="44"/>
        </w:rPr>
        <w:t xml:space="preserve">, </w:t>
      </w:r>
      <w:r w:rsidRPr="0018006E">
        <w:rPr>
          <w:rFonts w:ascii="Latha" w:hAnsi="Latha" w:cs="Arial Unicode MS"/>
          <w:noProof/>
          <w:sz w:val="48"/>
          <w:szCs w:val="44"/>
          <w:cs/>
          <w:lang w:bidi="ta-IN"/>
        </w:rPr>
        <w:t>கர்த்தருக்குள் நீங்கள் படுகிறபிரயாசம் விருதாவாயிராதென்று அறிந்து</w:t>
      </w:r>
      <w:r w:rsidRPr="0018006E">
        <w:rPr>
          <w:rFonts w:ascii="Latha" w:hAnsi="Latha" w:cs="Arial Unicode MS"/>
          <w:noProof/>
          <w:sz w:val="48"/>
          <w:szCs w:val="44"/>
        </w:rPr>
        <w:t xml:space="preserve">, </w:t>
      </w:r>
      <w:r w:rsidRPr="0018006E">
        <w:rPr>
          <w:rFonts w:ascii="Latha" w:hAnsi="Latha" w:cs="Arial Unicode MS"/>
          <w:noProof/>
          <w:sz w:val="48"/>
          <w:szCs w:val="44"/>
          <w:cs/>
          <w:lang w:bidi="ta-IN"/>
        </w:rPr>
        <w:t>நீங்கள் உறுதிப்பட்டவர்களாயும்</w:t>
      </w:r>
      <w:r w:rsidRPr="0018006E">
        <w:rPr>
          <w:rFonts w:ascii="Latha" w:hAnsi="Latha" w:cs="Arial Unicode MS"/>
          <w:noProof/>
          <w:sz w:val="48"/>
          <w:szCs w:val="44"/>
        </w:rPr>
        <w:t xml:space="preserve">, </w:t>
      </w:r>
      <w:r w:rsidRPr="0018006E">
        <w:rPr>
          <w:rFonts w:ascii="Latha" w:hAnsi="Latha" w:cs="Arial Unicode MS"/>
          <w:noProof/>
          <w:sz w:val="48"/>
          <w:szCs w:val="44"/>
          <w:cs/>
          <w:lang w:bidi="ta-IN"/>
        </w:rPr>
        <w:t>அசையாதவர்களாயும்</w:t>
      </w:r>
      <w:r w:rsidRPr="0018006E">
        <w:rPr>
          <w:rFonts w:ascii="Latha" w:hAnsi="Latha" w:cs="Arial Unicode MS"/>
          <w:noProof/>
          <w:sz w:val="48"/>
          <w:szCs w:val="44"/>
        </w:rPr>
        <w:t xml:space="preserve">, </w:t>
      </w:r>
      <w:r w:rsidRPr="0018006E">
        <w:rPr>
          <w:rFonts w:ascii="Latha" w:hAnsi="Latha" w:cs="Arial Unicode MS"/>
          <w:noProof/>
          <w:sz w:val="48"/>
          <w:szCs w:val="44"/>
          <w:cs/>
          <w:lang w:bidi="ta-IN"/>
        </w:rPr>
        <w:t>கர்த்தருடைய கிரியையிலே எப்பொழுதும் பெருகுகிறவர்களாயும் இருப்பீர்களாக.</w:t>
      </w:r>
      <w:r>
        <w:rPr>
          <w:rFonts w:ascii="Latha" w:hAnsi="Latha" w:cs="Arial Unicode MS"/>
          <w:noProof/>
          <w:sz w:val="48"/>
          <w:szCs w:val="44"/>
          <w:lang w:bidi="ta-IN"/>
        </w:rPr>
        <w:t xml:space="preserve"> </w:t>
      </w:r>
    </w:p>
    <w:p w14:paraId="033410F4" w14:textId="6EE73E69" w:rsidR="00A301CA" w:rsidRPr="00E34108" w:rsidRDefault="0018006E" w:rsidP="0018006E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18006E">
        <w:rPr>
          <w:rFonts w:ascii="Latha" w:hAnsi="Latha" w:cs="Arial Unicode MS"/>
          <w:noProof/>
          <w:sz w:val="48"/>
          <w:szCs w:val="44"/>
          <w:cs/>
          <w:lang w:bidi="ta-IN"/>
        </w:rPr>
        <w:t>1 கொரிந்தியர் 15:58</w:t>
      </w:r>
    </w:p>
    <w:p w14:paraId="2F52597D" w14:textId="43C53242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5DC7B136" w14:textId="77777777" w:rsidR="00E34108" w:rsidRDefault="00E34108" w:rsidP="00B26186">
      <w:pPr>
        <w:ind w:left="1276" w:right="1676" w:hanging="1366"/>
        <w:rPr>
          <w:sz w:val="28"/>
          <w:szCs w:val="22"/>
          <w:lang w:val="en-IN"/>
        </w:rPr>
      </w:pPr>
    </w:p>
    <w:p w14:paraId="21C61CA4" w14:textId="77777777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22DF2C40" w14:textId="472F9D6C" w:rsidR="00877FA3" w:rsidRDefault="00877FA3" w:rsidP="00B26186">
      <w:pPr>
        <w:ind w:left="1276" w:right="1676" w:hanging="1366"/>
        <w:rPr>
          <w:sz w:val="28"/>
          <w:szCs w:val="22"/>
          <w:lang w:val="en-IN"/>
        </w:rPr>
      </w:pPr>
    </w:p>
    <w:p w14:paraId="08B71DB1" w14:textId="73FAC087" w:rsidR="0018006E" w:rsidRDefault="0018006E" w:rsidP="00B26186">
      <w:pPr>
        <w:ind w:left="1276" w:right="1676" w:hanging="1366"/>
        <w:rPr>
          <w:sz w:val="28"/>
          <w:szCs w:val="22"/>
          <w:lang w:val="en-IN"/>
        </w:rPr>
      </w:pPr>
    </w:p>
    <w:p w14:paraId="75B8E1D7" w14:textId="50BCFD66" w:rsidR="0018006E" w:rsidRDefault="0018006E" w:rsidP="00B26186">
      <w:pPr>
        <w:ind w:left="1276" w:right="1676" w:hanging="1366"/>
        <w:rPr>
          <w:sz w:val="28"/>
          <w:szCs w:val="22"/>
          <w:lang w:val="en-IN"/>
        </w:rPr>
      </w:pPr>
    </w:p>
    <w:p w14:paraId="7D521B7A" w14:textId="51F506F6" w:rsidR="0018006E" w:rsidRDefault="0018006E" w:rsidP="00B26186">
      <w:pPr>
        <w:ind w:left="1276" w:right="1676" w:hanging="1366"/>
        <w:rPr>
          <w:sz w:val="28"/>
          <w:szCs w:val="22"/>
          <w:lang w:val="en-IN"/>
        </w:rPr>
      </w:pPr>
    </w:p>
    <w:p w14:paraId="4018FE15" w14:textId="19D848FE" w:rsidR="0018006E" w:rsidRDefault="0018006E" w:rsidP="00B26186">
      <w:pPr>
        <w:ind w:left="1276" w:right="1676" w:hanging="1366"/>
        <w:rPr>
          <w:sz w:val="28"/>
          <w:szCs w:val="22"/>
          <w:lang w:val="en-IN"/>
        </w:rPr>
      </w:pPr>
    </w:p>
    <w:p w14:paraId="1974F831" w14:textId="376220F4" w:rsidR="0018006E" w:rsidRDefault="0018006E" w:rsidP="00B26186">
      <w:pPr>
        <w:ind w:left="1276" w:right="1676" w:hanging="1366"/>
        <w:rPr>
          <w:sz w:val="28"/>
          <w:szCs w:val="22"/>
          <w:lang w:val="en-IN"/>
        </w:rPr>
      </w:pPr>
    </w:p>
    <w:p w14:paraId="4A971079" w14:textId="77777777" w:rsidR="0018006E" w:rsidRDefault="0018006E" w:rsidP="00B26186">
      <w:pPr>
        <w:ind w:left="1276" w:right="1676" w:hanging="1366"/>
        <w:rPr>
          <w:sz w:val="28"/>
          <w:szCs w:val="22"/>
          <w:lang w:val="en-IN"/>
        </w:rPr>
      </w:pPr>
    </w:p>
    <w:p w14:paraId="750EFD9F" w14:textId="77777777" w:rsidR="00EF5ED8" w:rsidRPr="00E56B79" w:rsidRDefault="00EF5ED8" w:rsidP="00974D34">
      <w:pPr>
        <w:ind w:right="1676"/>
        <w:rPr>
          <w:sz w:val="28"/>
          <w:szCs w:val="22"/>
          <w:lang w:val="en-IN"/>
        </w:rPr>
      </w:pPr>
    </w:p>
    <w:p w14:paraId="3664B31E" w14:textId="1507DCB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361CF0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2EA1C" w14:textId="77777777" w:rsidR="00361CF0" w:rsidRDefault="00361CF0" w:rsidP="00A01902">
      <w:r>
        <w:separator/>
      </w:r>
    </w:p>
  </w:endnote>
  <w:endnote w:type="continuationSeparator" w:id="0">
    <w:p w14:paraId="4F7BF948" w14:textId="77777777" w:rsidR="00361CF0" w:rsidRDefault="00361CF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82031" w14:textId="77777777" w:rsidR="00361CF0" w:rsidRDefault="00361CF0" w:rsidP="00A01902">
      <w:r>
        <w:separator/>
      </w:r>
    </w:p>
  </w:footnote>
  <w:footnote w:type="continuationSeparator" w:id="0">
    <w:p w14:paraId="1FBE8407" w14:textId="77777777" w:rsidR="00361CF0" w:rsidRDefault="00361CF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361CF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42B7E"/>
    <w:rsid w:val="0005642F"/>
    <w:rsid w:val="00075998"/>
    <w:rsid w:val="000A6B12"/>
    <w:rsid w:val="000B2964"/>
    <w:rsid w:val="000B41C0"/>
    <w:rsid w:val="000D360C"/>
    <w:rsid w:val="000D3907"/>
    <w:rsid w:val="001149B1"/>
    <w:rsid w:val="00146C3C"/>
    <w:rsid w:val="00164876"/>
    <w:rsid w:val="00170790"/>
    <w:rsid w:val="00170C39"/>
    <w:rsid w:val="0017476F"/>
    <w:rsid w:val="0018006E"/>
    <w:rsid w:val="00195C49"/>
    <w:rsid w:val="001B59BC"/>
    <w:rsid w:val="001C7C78"/>
    <w:rsid w:val="001D1F4D"/>
    <w:rsid w:val="002100DF"/>
    <w:rsid w:val="002467FA"/>
    <w:rsid w:val="00251D5D"/>
    <w:rsid w:val="00257981"/>
    <w:rsid w:val="00262142"/>
    <w:rsid w:val="00282153"/>
    <w:rsid w:val="00285211"/>
    <w:rsid w:val="002D0702"/>
    <w:rsid w:val="002F29DB"/>
    <w:rsid w:val="0031769F"/>
    <w:rsid w:val="00332929"/>
    <w:rsid w:val="0034552A"/>
    <w:rsid w:val="00361CF0"/>
    <w:rsid w:val="00382462"/>
    <w:rsid w:val="00393FB0"/>
    <w:rsid w:val="003A390C"/>
    <w:rsid w:val="003B57E6"/>
    <w:rsid w:val="003C6B88"/>
    <w:rsid w:val="003E564B"/>
    <w:rsid w:val="004150C0"/>
    <w:rsid w:val="00422B18"/>
    <w:rsid w:val="00426BFE"/>
    <w:rsid w:val="00436A20"/>
    <w:rsid w:val="00451E5F"/>
    <w:rsid w:val="004706A7"/>
    <w:rsid w:val="0047735C"/>
    <w:rsid w:val="00497EF5"/>
    <w:rsid w:val="004F0B1B"/>
    <w:rsid w:val="004F319F"/>
    <w:rsid w:val="004F343A"/>
    <w:rsid w:val="005139B1"/>
    <w:rsid w:val="00524E72"/>
    <w:rsid w:val="005301DF"/>
    <w:rsid w:val="0053133A"/>
    <w:rsid w:val="00537C93"/>
    <w:rsid w:val="00563295"/>
    <w:rsid w:val="00575C53"/>
    <w:rsid w:val="00576303"/>
    <w:rsid w:val="00576F1F"/>
    <w:rsid w:val="005B1840"/>
    <w:rsid w:val="005E2505"/>
    <w:rsid w:val="005E65CB"/>
    <w:rsid w:val="005F0E35"/>
    <w:rsid w:val="006020F8"/>
    <w:rsid w:val="00603DFC"/>
    <w:rsid w:val="006102A6"/>
    <w:rsid w:val="0065625C"/>
    <w:rsid w:val="0067077A"/>
    <w:rsid w:val="00672C2C"/>
    <w:rsid w:val="0067542C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275A4"/>
    <w:rsid w:val="00735034"/>
    <w:rsid w:val="00760E4B"/>
    <w:rsid w:val="0076640C"/>
    <w:rsid w:val="00766E34"/>
    <w:rsid w:val="00767C60"/>
    <w:rsid w:val="007A1E95"/>
    <w:rsid w:val="007B0C9B"/>
    <w:rsid w:val="007B3EC0"/>
    <w:rsid w:val="007C1C28"/>
    <w:rsid w:val="007C76F6"/>
    <w:rsid w:val="007D1701"/>
    <w:rsid w:val="007D1E0B"/>
    <w:rsid w:val="007D5CBF"/>
    <w:rsid w:val="007E1CA8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77FA3"/>
    <w:rsid w:val="00882A5B"/>
    <w:rsid w:val="00892767"/>
    <w:rsid w:val="0089455A"/>
    <w:rsid w:val="00896EBE"/>
    <w:rsid w:val="008A5AE3"/>
    <w:rsid w:val="008C7E74"/>
    <w:rsid w:val="008D7974"/>
    <w:rsid w:val="008F2DB6"/>
    <w:rsid w:val="009039FD"/>
    <w:rsid w:val="00912DB4"/>
    <w:rsid w:val="0091452E"/>
    <w:rsid w:val="0096318B"/>
    <w:rsid w:val="0096489D"/>
    <w:rsid w:val="00973D29"/>
    <w:rsid w:val="00974D34"/>
    <w:rsid w:val="00982299"/>
    <w:rsid w:val="009B3E81"/>
    <w:rsid w:val="009B5C0B"/>
    <w:rsid w:val="009B604E"/>
    <w:rsid w:val="009B75CD"/>
    <w:rsid w:val="009C02E9"/>
    <w:rsid w:val="009C65D4"/>
    <w:rsid w:val="009D3CC3"/>
    <w:rsid w:val="009D465B"/>
    <w:rsid w:val="009D78D2"/>
    <w:rsid w:val="009D7DA4"/>
    <w:rsid w:val="009E049D"/>
    <w:rsid w:val="009E2E6F"/>
    <w:rsid w:val="00A01902"/>
    <w:rsid w:val="00A2652D"/>
    <w:rsid w:val="00A26741"/>
    <w:rsid w:val="00A301CA"/>
    <w:rsid w:val="00A51AAD"/>
    <w:rsid w:val="00A75D93"/>
    <w:rsid w:val="00A82709"/>
    <w:rsid w:val="00A92CF5"/>
    <w:rsid w:val="00AA2DDA"/>
    <w:rsid w:val="00AA5AC1"/>
    <w:rsid w:val="00AD4077"/>
    <w:rsid w:val="00AF5151"/>
    <w:rsid w:val="00B12920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B003F"/>
    <w:rsid w:val="00BD22AD"/>
    <w:rsid w:val="00C213EC"/>
    <w:rsid w:val="00C37B8A"/>
    <w:rsid w:val="00C4430D"/>
    <w:rsid w:val="00C61211"/>
    <w:rsid w:val="00C66E73"/>
    <w:rsid w:val="00CB523F"/>
    <w:rsid w:val="00CC2D16"/>
    <w:rsid w:val="00CE2F4E"/>
    <w:rsid w:val="00D014E1"/>
    <w:rsid w:val="00D0701E"/>
    <w:rsid w:val="00D1130B"/>
    <w:rsid w:val="00D131EC"/>
    <w:rsid w:val="00D1453D"/>
    <w:rsid w:val="00D33164"/>
    <w:rsid w:val="00D5631B"/>
    <w:rsid w:val="00D7517A"/>
    <w:rsid w:val="00D94442"/>
    <w:rsid w:val="00DC18DC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6528C"/>
    <w:rsid w:val="00E81738"/>
    <w:rsid w:val="00E95CC3"/>
    <w:rsid w:val="00EB3388"/>
    <w:rsid w:val="00EC6A3E"/>
    <w:rsid w:val="00EF4FD0"/>
    <w:rsid w:val="00EF5ED8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84AF9"/>
    <w:rsid w:val="001B308E"/>
    <w:rsid w:val="001E4F27"/>
    <w:rsid w:val="00252D8E"/>
    <w:rsid w:val="002745B4"/>
    <w:rsid w:val="00406BDE"/>
    <w:rsid w:val="0041766D"/>
    <w:rsid w:val="004562E0"/>
    <w:rsid w:val="004661D2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D1C39"/>
    <w:rsid w:val="00871833"/>
    <w:rsid w:val="0094430A"/>
    <w:rsid w:val="00A6483E"/>
    <w:rsid w:val="00AD123C"/>
    <w:rsid w:val="00AF391E"/>
    <w:rsid w:val="00C36F95"/>
    <w:rsid w:val="00C60F00"/>
    <w:rsid w:val="00C90180"/>
    <w:rsid w:val="00C96FE4"/>
    <w:rsid w:val="00CB4982"/>
    <w:rsid w:val="00D338A0"/>
    <w:rsid w:val="00E232CC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10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2020-09-16T17:11:00Z</cp:lastPrinted>
  <dcterms:created xsi:type="dcterms:W3CDTF">2020-09-16T17:04:00Z</dcterms:created>
  <dcterms:modified xsi:type="dcterms:W3CDTF">2020-09-16T17:11:00Z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