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E51130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6379F50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D131EC">
                    <w:rPr>
                      <w:b/>
                      <w:color w:val="FFFFFF" w:themeColor="background1"/>
                      <w:sz w:val="48"/>
                      <w:szCs w:val="36"/>
                    </w:rPr>
                    <w:t>1</w:t>
                  </w:r>
                  <w:r w:rsidR="0017476F">
                    <w:rPr>
                      <w:b/>
                      <w:color w:val="FFFFFF" w:themeColor="background1"/>
                      <w:sz w:val="48"/>
                      <w:szCs w:val="36"/>
                    </w:rPr>
                    <w:t>4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49BCE5E2" w14:textId="754BD3EA" w:rsidR="0017476F" w:rsidRPr="0017476F" w:rsidRDefault="0017476F" w:rsidP="0017476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747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 15:1-18:7</w:t>
                  </w:r>
                </w:p>
                <w:p w14:paraId="6ECBEA10" w14:textId="77777777" w:rsidR="0017476F" w:rsidRPr="0017476F" w:rsidRDefault="0017476F" w:rsidP="0017476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747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கலாத்தியர்  1:1-24</w:t>
                  </w:r>
                </w:p>
                <w:p w14:paraId="1FDF5549" w14:textId="77777777" w:rsidR="0017476F" w:rsidRPr="0017476F" w:rsidRDefault="0017476F" w:rsidP="0017476F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747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58:1-11</w:t>
                  </w:r>
                </w:p>
                <w:p w14:paraId="3F50C377" w14:textId="55D79388" w:rsidR="00973D29" w:rsidRPr="007A1E95" w:rsidRDefault="0017476F" w:rsidP="0017476F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7476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 23:12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E5113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5113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16DAFE38" w14:textId="59F966CF" w:rsidR="005F0E35" w:rsidRDefault="00E51130" w:rsidP="0017476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எபிரெயன் ஒரு இஸ்ரவேலருக்கு விற்கப்பட்டால்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ஏழாம் வருடத்தில் அவனை விடுதலைசெய்ய வேண்டியிருந்தது. "ஆனாலும்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உன்னிடத்தில் நன்மைபெற்று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உன்னையும் உன் குடும்பத்தையும் நேசிப்பதினால்: நான் உன்னைவிட்டுப் போகமாட்டேன் என்று உன்னுடனே சொல்வானேயாகில்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ஒரு கம்பியை எடுத்து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அவன் காதைக் கதவோடே சேர்த்துக் குத்துவாயாக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பின்பு அவன் என்றைக்கும் உனக்கு அடிமையாயிருக்கக்கடவன்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 அடிமைப்பெண்ணுக்கும்</w:t>
      </w:r>
      <w:r w:rsidR="0017476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அப்படியே செய்யக்கடவாய்." (உபா 15: 16-17).  ஒரு அடிமை ஊழியர் என்பது தனது சொந்த விருப்பப்படி தனது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எஜமானருக்கு நிரந்தர அடிமையாகத் தேர்ந்தெடுப்பவர் என்பது தெளிவாகிறது.  பரிசுத்தவான்களே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17476F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மிகவும் விலையேறப்பெற்றது.</w:t>
      </w:r>
      <w:r w:rsidR="0017476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சாதாரண வேலைக்காரனுக்கும் ஒரு அடிமை வேலைக்காரனுக்கும் இடையிலான  வித்தியாசம் என்னவென்றால்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வேலைக்காரன் தன் எஜமானுக்கு முன்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சுய விருப்பத்தின்படி செய்யும் தெரிந்துகொள்ளுதலாகும்.  ஒரு வேலைக்காரன் கூலிக்காக வேலை செய்கிறான்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>;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ஒரு அடிமை ஊழியர் எஜமானருக்கு அன்பின் காரணமாக சேவை செய்கிறான்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அதற்காக அவனுடைய தனிப்பட்ட உரிமைகளை எஜமானிடம் ஒப்படைக்கிறான்.  எஜமானரின் எல்லா ஆசீர்வாதங்களையும் தன்னுடன் எடுத்துச் செல்ல அவனுக்கு சுதந்திரம் உண்டு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ஆனாலும் அதற்கு பதிலாக எஜமானருடன் தங்குவதற்கும் அவரது அடிமையாக வேலை செய்வதற்கும் தேர்வு </w:t>
      </w:r>
      <w:r w:rsidR="0017476F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93" style="position:absolute;left:0;text-align:left;margin-left:-7.8pt;margin-top:730.95pt;width:630pt;height:13.7pt;z-index:25171251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செய்கிறான்.  அதன்பிறகு</w:t>
      </w:r>
      <w:r w:rsidR="0017476F" w:rsidRPr="0017476F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வேறு எங்கும் செல்ல </w:t>
      </w:r>
      <w:r w:rsidR="0017476F" w:rsidRPr="0017476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முடியாததால் எஜமானரின் வீடு அவனுடைய வீடாகிறது!</w:t>
      </w:r>
    </w:p>
    <w:p w14:paraId="4565875E" w14:textId="376AB779" w:rsidR="00251D5D" w:rsidRDefault="00E51130" w:rsidP="0017476F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1413B5A4" w:rsidR="00E56B79" w:rsidRDefault="00E51130" w:rsidP="00C37B8A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27.4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7A4383A" w14:textId="77777777" w:rsidR="0017476F" w:rsidRDefault="0017476F" w:rsidP="0017476F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17476F">
        <w:rPr>
          <w:rFonts w:ascii="Latha" w:hAnsi="Latha" w:cs="Arial Unicode MS"/>
          <w:noProof/>
          <w:sz w:val="48"/>
          <w:szCs w:val="44"/>
          <w:cs/>
          <w:lang w:bidi="ta-IN"/>
        </w:rPr>
        <w:t>கள்ளத் தீர்க்கதரிசிகளுக்கு எச்சரிக்கையாயிருங்கள்.</w:t>
      </w:r>
      <w:r>
        <w:rPr>
          <w:rFonts w:ascii="Latha" w:hAnsi="Latha" w:cs="Arial Unicode MS"/>
          <w:noProof/>
          <w:sz w:val="48"/>
          <w:szCs w:val="44"/>
          <w:lang w:bidi="ta-IN"/>
        </w:rPr>
        <w:t xml:space="preserve"> </w:t>
      </w:r>
    </w:p>
    <w:p w14:paraId="54549804" w14:textId="05480994" w:rsidR="00A301CA" w:rsidRPr="0017476F" w:rsidRDefault="0017476F" w:rsidP="0017476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17476F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7:15</w:t>
      </w:r>
    </w:p>
    <w:p w14:paraId="033410F4" w14:textId="7F7B1144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2F52597D" w14:textId="43C53242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7F25E869" w14:textId="7DDED37F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6864B927" w14:textId="7B1FFD7B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154C629B" w14:textId="2E6F7ECB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06600B37" w14:textId="2D9AEBD0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0F56ECFF" w14:textId="14CEB853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5981F8C8" w14:textId="6A31E612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17544371" w14:textId="16AC060B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60708C1E" w14:textId="58BC369C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4787E519" w14:textId="436CD589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4148C05C" w14:textId="1F08703A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1C61CA4" w14:textId="77777777" w:rsidR="005F0E35" w:rsidRDefault="005F0E35" w:rsidP="00B26186">
      <w:pPr>
        <w:ind w:left="1276" w:right="1676" w:hanging="1366"/>
        <w:rPr>
          <w:sz w:val="28"/>
          <w:szCs w:val="22"/>
          <w:lang w:val="en-IN"/>
        </w:rPr>
      </w:pPr>
    </w:p>
    <w:p w14:paraId="22DF2C40" w14:textId="66B14C1E" w:rsidR="00877FA3" w:rsidRDefault="00877FA3" w:rsidP="00B26186">
      <w:pPr>
        <w:ind w:left="1276" w:right="1676" w:hanging="1366"/>
        <w:rPr>
          <w:sz w:val="28"/>
          <w:szCs w:val="22"/>
          <w:lang w:val="en-IN"/>
        </w:rPr>
      </w:pPr>
    </w:p>
    <w:p w14:paraId="750EFD9F" w14:textId="77777777" w:rsidR="00EF5ED8" w:rsidRPr="00E56B79" w:rsidRDefault="00EF5ED8" w:rsidP="00974D34">
      <w:pPr>
        <w:ind w:right="167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E51130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6D415" w14:textId="77777777" w:rsidR="00E51130" w:rsidRDefault="00E51130" w:rsidP="00A01902">
      <w:r>
        <w:separator/>
      </w:r>
    </w:p>
  </w:endnote>
  <w:endnote w:type="continuationSeparator" w:id="0">
    <w:p w14:paraId="33B99CB6" w14:textId="77777777" w:rsidR="00E51130" w:rsidRDefault="00E5113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38320" w14:textId="77777777" w:rsidR="00E51130" w:rsidRDefault="00E51130" w:rsidP="00A01902">
      <w:r>
        <w:separator/>
      </w:r>
    </w:p>
  </w:footnote>
  <w:footnote w:type="continuationSeparator" w:id="0">
    <w:p w14:paraId="3FC1BA59" w14:textId="77777777" w:rsidR="00E51130" w:rsidRDefault="00E5113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E5113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907"/>
    <w:rsid w:val="001149B1"/>
    <w:rsid w:val="00146C3C"/>
    <w:rsid w:val="00164876"/>
    <w:rsid w:val="00170790"/>
    <w:rsid w:val="00170C39"/>
    <w:rsid w:val="0017476F"/>
    <w:rsid w:val="00195C49"/>
    <w:rsid w:val="001B59BC"/>
    <w:rsid w:val="001C7C78"/>
    <w:rsid w:val="001D1F4D"/>
    <w:rsid w:val="002100DF"/>
    <w:rsid w:val="002467FA"/>
    <w:rsid w:val="00251D5D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150C0"/>
    <w:rsid w:val="00422B18"/>
    <w:rsid w:val="00436A20"/>
    <w:rsid w:val="00451E5F"/>
    <w:rsid w:val="004706A7"/>
    <w:rsid w:val="0047735C"/>
    <w:rsid w:val="00497EF5"/>
    <w:rsid w:val="004F0B1B"/>
    <w:rsid w:val="004F319F"/>
    <w:rsid w:val="004F343A"/>
    <w:rsid w:val="005139B1"/>
    <w:rsid w:val="00524E72"/>
    <w:rsid w:val="005301DF"/>
    <w:rsid w:val="0053133A"/>
    <w:rsid w:val="00537C93"/>
    <w:rsid w:val="00563295"/>
    <w:rsid w:val="00575C53"/>
    <w:rsid w:val="00576F1F"/>
    <w:rsid w:val="005B1840"/>
    <w:rsid w:val="005E2505"/>
    <w:rsid w:val="005E65CB"/>
    <w:rsid w:val="005F0E35"/>
    <w:rsid w:val="006020F8"/>
    <w:rsid w:val="00603DFC"/>
    <w:rsid w:val="006102A6"/>
    <w:rsid w:val="0065625C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D1701"/>
    <w:rsid w:val="007D1E0B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C7E74"/>
    <w:rsid w:val="008D7974"/>
    <w:rsid w:val="008F2DB6"/>
    <w:rsid w:val="009039FD"/>
    <w:rsid w:val="00912DB4"/>
    <w:rsid w:val="0091452E"/>
    <w:rsid w:val="0096489D"/>
    <w:rsid w:val="00973D29"/>
    <w:rsid w:val="00974D34"/>
    <w:rsid w:val="00982299"/>
    <w:rsid w:val="009B3E81"/>
    <w:rsid w:val="009B5C0B"/>
    <w:rsid w:val="009B604E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92CF5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CE2F4E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51130"/>
    <w:rsid w:val="00E560B0"/>
    <w:rsid w:val="00E56B79"/>
    <w:rsid w:val="00E6528C"/>
    <w:rsid w:val="00E81738"/>
    <w:rsid w:val="00E95CC3"/>
    <w:rsid w:val="00EB3388"/>
    <w:rsid w:val="00EC6A3E"/>
    <w:rsid w:val="00EF4FD0"/>
    <w:rsid w:val="00EF5ED8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84AF9"/>
    <w:rsid w:val="001B308E"/>
    <w:rsid w:val="001E4F27"/>
    <w:rsid w:val="00252D8E"/>
    <w:rsid w:val="002745B4"/>
    <w:rsid w:val="00406BDE"/>
    <w:rsid w:val="0041766D"/>
    <w:rsid w:val="004562E0"/>
    <w:rsid w:val="004661D2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D1C39"/>
    <w:rsid w:val="00A6483E"/>
    <w:rsid w:val="00AD123C"/>
    <w:rsid w:val="00AF391E"/>
    <w:rsid w:val="00C36F95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6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2020-09-02T00:34:00Z</cp:lastPrinted>
  <dcterms:created xsi:type="dcterms:W3CDTF">2020-09-13T14:38:00Z</dcterms:created>
  <dcterms:modified xsi:type="dcterms:W3CDTF">2020-09-13T14:38:00Z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