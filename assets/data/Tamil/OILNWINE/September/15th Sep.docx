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0D360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9082344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D131EC">
                    <w:rPr>
                      <w:b/>
                      <w:color w:val="FFFFFF" w:themeColor="background1"/>
                      <w:sz w:val="48"/>
                      <w:szCs w:val="36"/>
                    </w:rPr>
                    <w:t>1</w:t>
                  </w:r>
                  <w:r w:rsidR="0096318B">
                    <w:rPr>
                      <w:b/>
                      <w:color w:val="FFFFFF" w:themeColor="background1"/>
                      <w:sz w:val="48"/>
                      <w:szCs w:val="36"/>
                    </w:rPr>
                    <w:t>5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6911DEBA" w14:textId="47509334" w:rsidR="007C76F6" w:rsidRPr="007C76F6" w:rsidRDefault="007C76F6" w:rsidP="007C76F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C76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19:1-21:17</w:t>
                  </w:r>
                </w:p>
                <w:p w14:paraId="6D9A71D7" w14:textId="188F6C1E" w:rsidR="007C76F6" w:rsidRPr="007C76F6" w:rsidRDefault="007C76F6" w:rsidP="007C76F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C76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கலாத்தியர் 2:1-16</w:t>
                  </w:r>
                </w:p>
                <w:p w14:paraId="590E3100" w14:textId="43546ABB" w:rsidR="007C76F6" w:rsidRPr="007C76F6" w:rsidRDefault="007C76F6" w:rsidP="007C76F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C76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59:1-17</w:t>
                  </w:r>
                </w:p>
                <w:p w14:paraId="3F50C377" w14:textId="599EBFE5" w:rsidR="00973D29" w:rsidRPr="007A1E95" w:rsidRDefault="007C76F6" w:rsidP="007C76F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C76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23:13-14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0D360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D360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16DAFE38" w14:textId="280E4B33" w:rsidR="005F0E35" w:rsidRDefault="000D360C" w:rsidP="00DC18D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"ஜனத்தைக் கூட்டுங்கள். சபையைப் பரிசுத்தப்படுத்துங்கள்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முதியோரைச் சேருங்கள்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பிள்ளைகளையும் பாலுண்கிற குழந்தைகளையும் கூட்டுங்கள்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மணவாளன் தன் அறையையும்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மணவாட்டி தன் மறைவையும் விட்டுப்புறப்படுவார்களாக."</w:t>
      </w:r>
      <w:r w:rsidR="00E3410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(யோவேல் 2:16).   தாய்மார்களும் பாலுண்கிற குழந்தைகளும் கூட தேவ ஜனங்களின் கூடிவருகையில் கூட்டிச்சேர்க்கப்பட வேண்டிய</w:t>
      </w:r>
      <w:r w:rsidR="00E3410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நேரம் இது!  பரிசுத்தவான்களுடன் ஒன்றுகூடுவது நமது வசதிக்கடுத்த காரியமல்ல.  வாழ்க்கை வேகமாக இருக்கும் நகரங்களில் நாம் வாழ்ந்தாலும்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ஓய்வு நேரங்கள் இல்லாவிட்டாலும்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கூடுகையைக்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குறித்த காரியத்தில் நம்முடைய மனநிலை மாறி நாம் விடுவிக்கப்பட வேண்டும்.  அதுமாத்திரமல்ல நம்முடைய இயல்பான மனநிலையையும்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மனப்பான்மையையும் நாம் விட்டுவிடும்போது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​​கூடுகையில் பங்கேற்கும்படி உந்தப்படுவோம்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பொருளாதார நிலையும் நம்மைத் தடுத்து நிறுத்தாது. நாம் இந்தப் பாரத்துடன் கூடிவருகின்ற பரிசுத்தவான்களுடன்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பாதத்தில் செலவழிக்க நேரத்தைக்  கண்டடைவோம்!இன்று தங்களை</w:t>
      </w:r>
      <w:r w:rsidR="00E3410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கடைசிக்கால சபை</w:t>
      </w:r>
      <w:r w:rsidR="00DC18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கருதுகின்ற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DC18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சபைகள் உள்ளன.  அவர்கள் தங்களைக் கடைசிக்கால ஜனங்கள் என்றும் அழைத்துக்கொள்கிறார்கள்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அவர்களுக்கு அவருடைய பாதத்தில் செலவிட நேரமில்லை.  வார இறுதியில் மட்டுமே அவர்களால் சந்திக்க முடிகிறது!  அவர்களுக்கு சௌகரியமானதை மட்டுமே செய்கிறார்கள்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வசதியை தேடுகிற அவர்களுக்கு கர்த்தரின் </w:t>
      </w:r>
      <w:r w:rsidR="00DC18D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5" style="position:absolute;left:0;text-align:left;margin-left:-9.3pt;margin-top:729.45pt;width:630pt;height:13.7pt;z-index:25171251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உண்மையான பாரம் இல்லை.  அவர்களுக்கு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முக்கியமானது எல்லாம் உபதேசம் மட்டுமே.  அவர்கள் வாரத்தில் ஒரு முறை மட்டும் கூடும் நபர்கள்!  எனவே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பலவீனமான ஜனங்கள்!  அத்தகையவர்கள் இந்த மணி நேரத்தில் தங்கள் ஏமாற்றங்களிலிருந்து வெளியே வருவார்களாக!  நம்முடைய மனநிலையிலிருந்து விடுபட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பேசும் காரியங்களுக்கு நம் கண்கள் திறக்கப்பட வேண்டும்.  இல்லையெனில்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எதுவும் நடக்காது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உலகத்தின் கவர்ச்சிகரமான காரியங்களால் நாம் குருடாக்கப்படுவோம். நம்மீதான தேவனின் அழைப்பை காணும்படி</w:t>
      </w:r>
      <w:r w:rsidR="007C76F6" w:rsidRPr="007C76F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C76F6" w:rsidRPr="007C76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நம் கண்களை திறப்பாராக.</w:t>
      </w:r>
    </w:p>
    <w:p w14:paraId="05695F8E" w14:textId="722EB572" w:rsidR="00E34108" w:rsidRDefault="00E34108" w:rsidP="007C76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4F3C430" w14:textId="16BA1CF6" w:rsidR="00DC18DC" w:rsidRDefault="00DC18DC" w:rsidP="007C76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CF5D3B1" w14:textId="77777777" w:rsidR="00DC18DC" w:rsidRDefault="00DC18DC" w:rsidP="007C76F6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6B885481" w14:textId="681EB6E5" w:rsidR="00E34108" w:rsidRDefault="00E34108" w:rsidP="007C76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D5B6DE4" w14:textId="5E25B93C" w:rsidR="00E34108" w:rsidRDefault="00E34108" w:rsidP="007C76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055F756" w14:textId="684020B7" w:rsidR="00E34108" w:rsidRDefault="00DC18DC" w:rsidP="00E34108">
      <w:pPr>
        <w:jc w:val="both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6" style="position:absolute;left:0;text-align:left;margin-left:-7.8pt;margin-top:729.4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B486192" w:rsidR="00E56B79" w:rsidRDefault="00E34108" w:rsidP="00E34108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8.7pt;margin-top:5.95pt;width:556.9pt;height:195.05pt;z-index:251711488" filled="f" strokecolor="red" strokeweight="2.25pt"/>
        </w:pict>
      </w:r>
      <w:r w:rsidR="000D360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D360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6FCC781" w14:textId="77777777" w:rsidR="00E34108" w:rsidRDefault="00E34108" w:rsidP="00E34108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E34108">
        <w:rPr>
          <w:rFonts w:ascii="Latha" w:hAnsi="Latha" w:cs="Arial Unicode MS"/>
          <w:noProof/>
          <w:sz w:val="48"/>
          <w:szCs w:val="44"/>
          <w:cs/>
          <w:lang w:bidi="ta-IN"/>
        </w:rPr>
        <w:t>அவர்களில் சிலர் முறுமுறுத்து</w:t>
      </w:r>
      <w:r w:rsidRPr="00E34108">
        <w:rPr>
          <w:rFonts w:ascii="Latha" w:hAnsi="Latha" w:cs="Arial Unicode MS"/>
          <w:noProof/>
          <w:sz w:val="48"/>
          <w:szCs w:val="44"/>
        </w:rPr>
        <w:t xml:space="preserve">, </w:t>
      </w:r>
      <w:r w:rsidRPr="00E34108">
        <w:rPr>
          <w:rFonts w:ascii="Latha" w:hAnsi="Latha" w:cs="Arial Unicode MS"/>
          <w:noProof/>
          <w:sz w:val="48"/>
          <w:szCs w:val="44"/>
          <w:cs/>
          <w:lang w:bidi="ta-IN"/>
        </w:rPr>
        <w:t>சங்காரக்காரனாலே அழிக்கப்பட்டார்கள்</w:t>
      </w:r>
      <w:r w:rsidRPr="00E34108">
        <w:rPr>
          <w:rFonts w:ascii="Latha" w:hAnsi="Latha" w:cs="Arial Unicode MS"/>
          <w:noProof/>
          <w:sz w:val="48"/>
          <w:szCs w:val="44"/>
        </w:rPr>
        <w:t xml:space="preserve">; </w:t>
      </w:r>
      <w:r w:rsidRPr="00E34108">
        <w:rPr>
          <w:rFonts w:ascii="Latha" w:hAnsi="Latha" w:cs="Arial Unicode MS"/>
          <w:noProof/>
          <w:sz w:val="48"/>
          <w:szCs w:val="44"/>
          <w:cs/>
          <w:lang w:bidi="ta-IN"/>
        </w:rPr>
        <w:t>அதுபோல நீங்களும் முறுமுறுக்காதிருங்கள்.</w:t>
      </w:r>
      <w:r w:rsidR="0017476F"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</w:p>
    <w:p w14:paraId="033410F4" w14:textId="12CF5501" w:rsidR="00A301CA" w:rsidRPr="00E34108" w:rsidRDefault="00E34108" w:rsidP="00E3410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34108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10:10</w:t>
      </w:r>
    </w:p>
    <w:p w14:paraId="2F52597D" w14:textId="43C53242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7F25E869" w14:textId="7DDED37F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6864B927" w14:textId="7B1FFD7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54C629B" w14:textId="2E6F7EC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06600B37" w14:textId="2D9AEBD0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0F56ECFF" w14:textId="14CEB853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5981F8C8" w14:textId="6A31E612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7544371" w14:textId="16AC060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60708C1E" w14:textId="58BC369C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787E519" w14:textId="436CD589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148C05C" w14:textId="1A7E65ED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7E18E233" w14:textId="1BAACC12" w:rsidR="00E34108" w:rsidRDefault="00E34108" w:rsidP="00B26186">
      <w:pPr>
        <w:ind w:left="1276" w:right="1676" w:hanging="1366"/>
        <w:rPr>
          <w:sz w:val="28"/>
          <w:szCs w:val="22"/>
          <w:lang w:val="en-IN"/>
        </w:rPr>
      </w:pPr>
    </w:p>
    <w:p w14:paraId="026386AA" w14:textId="3F31DD1B" w:rsidR="00E34108" w:rsidRDefault="00E34108" w:rsidP="00B26186">
      <w:pPr>
        <w:ind w:left="1276" w:right="1676" w:hanging="1366"/>
        <w:rPr>
          <w:sz w:val="28"/>
          <w:szCs w:val="22"/>
          <w:lang w:val="en-IN"/>
        </w:rPr>
      </w:pPr>
    </w:p>
    <w:p w14:paraId="5DC7B136" w14:textId="77777777" w:rsidR="00E34108" w:rsidRDefault="00E34108" w:rsidP="00B26186">
      <w:pPr>
        <w:ind w:left="1276" w:right="1676" w:hanging="1366"/>
        <w:rPr>
          <w:sz w:val="28"/>
          <w:szCs w:val="22"/>
          <w:lang w:val="en-IN"/>
        </w:rPr>
      </w:pPr>
    </w:p>
    <w:p w14:paraId="21C61CA4" w14:textId="77777777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2DF2C40" w14:textId="66B14C1E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750EFD9F" w14:textId="77777777" w:rsidR="00EF5ED8" w:rsidRPr="00E56B79" w:rsidRDefault="00EF5ED8" w:rsidP="00974D34">
      <w:pPr>
        <w:ind w:right="167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0D360C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C76AE" w14:textId="77777777" w:rsidR="000D360C" w:rsidRDefault="000D360C" w:rsidP="00A01902">
      <w:r>
        <w:separator/>
      </w:r>
    </w:p>
  </w:endnote>
  <w:endnote w:type="continuationSeparator" w:id="0">
    <w:p w14:paraId="2829137D" w14:textId="77777777" w:rsidR="000D360C" w:rsidRDefault="000D360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1628A" w14:textId="77777777" w:rsidR="000D360C" w:rsidRDefault="000D360C" w:rsidP="00A01902">
      <w:r>
        <w:separator/>
      </w:r>
    </w:p>
  </w:footnote>
  <w:footnote w:type="continuationSeparator" w:id="0">
    <w:p w14:paraId="725517D4" w14:textId="77777777" w:rsidR="000D360C" w:rsidRDefault="000D360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0D360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150C0"/>
    <w:rsid w:val="00422B18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F1F"/>
    <w:rsid w:val="005B1840"/>
    <w:rsid w:val="005E2505"/>
    <w:rsid w:val="005E65CB"/>
    <w:rsid w:val="005F0E35"/>
    <w:rsid w:val="006020F8"/>
    <w:rsid w:val="00603DFC"/>
    <w:rsid w:val="006102A6"/>
    <w:rsid w:val="0065625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92CF5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D1C39"/>
    <w:rsid w:val="0094430A"/>
    <w:rsid w:val="00A6483E"/>
    <w:rsid w:val="00AD123C"/>
    <w:rsid w:val="00AF391E"/>
    <w:rsid w:val="00C36F95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2020-09-14T12:41:00Z</cp:lastPrinted>
  <dcterms:created xsi:type="dcterms:W3CDTF">2020-09-14T12:12:00Z</dcterms:created>
  <dcterms:modified xsi:type="dcterms:W3CDTF">2020-09-14T12:46:00Z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