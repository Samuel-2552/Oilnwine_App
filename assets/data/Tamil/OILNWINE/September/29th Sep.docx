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863DDC"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3.75pt;width:437.3pt;height:125.85pt;z-index:251699200;mso-width-relative:margin;mso-height-relative:margin" filled="f" stroked="f">
            <v:textbox>
              <w:txbxContent>
                <w:p w14:paraId="5A15CE60" w14:textId="6DC61A02" w:rsidR="009A3345" w:rsidRPr="009A3345" w:rsidRDefault="009A3345" w:rsidP="009A3345">
                  <w:pPr>
                    <w:jc w:val="right"/>
                    <w:rPr>
                      <w:rFonts w:ascii="Latha" w:hAnsi="Latha" w:cs="Arial Unicode MS"/>
                      <w:b/>
                      <w:bCs/>
                      <w:color w:val="FFFFFF" w:themeColor="background1"/>
                      <w:sz w:val="48"/>
                      <w:szCs w:val="40"/>
                    </w:rPr>
                  </w:pPr>
                  <w:r w:rsidRPr="009A3345">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60:1-62:5</w:t>
                  </w:r>
                </w:p>
                <w:p w14:paraId="119B2526" w14:textId="397399C1" w:rsidR="009A3345" w:rsidRPr="009A3345" w:rsidRDefault="009A3345" w:rsidP="009A3345">
                  <w:pPr>
                    <w:jc w:val="right"/>
                    <w:rPr>
                      <w:rFonts w:ascii="Latha" w:hAnsi="Latha" w:cs="Arial Unicode MS"/>
                      <w:b/>
                      <w:bCs/>
                      <w:color w:val="FFFFFF" w:themeColor="background1"/>
                      <w:sz w:val="48"/>
                      <w:szCs w:val="40"/>
                    </w:rPr>
                  </w:pPr>
                  <w:r w:rsidRPr="009A3345">
                    <w:rPr>
                      <w:rFonts w:ascii="Latha" w:hAnsi="Latha" w:cs="Arial Unicode MS"/>
                      <w:b/>
                      <w:bCs/>
                      <w:color w:val="FFFFFF" w:themeColor="background1"/>
                      <w:sz w:val="48"/>
                      <w:szCs w:val="40"/>
                      <w:cs/>
                      <w:lang w:bidi="ta-IN"/>
                    </w:rPr>
                    <w:t>பிலிப்பியர்</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1:27-2:18</w:t>
                  </w:r>
                </w:p>
                <w:p w14:paraId="00FDA30F" w14:textId="7A4F1A95" w:rsidR="009A3345" w:rsidRDefault="009A3345" w:rsidP="009A3345">
                  <w:pPr>
                    <w:jc w:val="right"/>
                    <w:rPr>
                      <w:rFonts w:ascii="Latha" w:hAnsi="Latha" w:cs="Arial Unicode MS"/>
                      <w:b/>
                      <w:bCs/>
                      <w:color w:val="FFFFFF" w:themeColor="background1"/>
                      <w:sz w:val="48"/>
                      <w:szCs w:val="40"/>
                      <w:lang w:bidi="ta-IN"/>
                    </w:rPr>
                  </w:pPr>
                  <w:r w:rsidRPr="009A3345">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Pr="009A3345">
                    <w:rPr>
                      <w:rFonts w:ascii="Latha" w:hAnsi="Latha" w:cs="Arial Unicode MS"/>
                      <w:b/>
                      <w:bCs/>
                      <w:color w:val="FFFFFF" w:themeColor="background1"/>
                      <w:sz w:val="48"/>
                      <w:szCs w:val="40"/>
                      <w:cs/>
                      <w:lang w:bidi="ta-IN"/>
                    </w:rPr>
                    <w:t>72:1-20</w:t>
                  </w:r>
                </w:p>
                <w:p w14:paraId="3F50C377" w14:textId="5BC5AD84" w:rsidR="00973D29" w:rsidRPr="007A1E95" w:rsidRDefault="000B03F5" w:rsidP="009A3345">
                  <w:pPr>
                    <w:jc w:val="right"/>
                    <w:rPr>
                      <w:b/>
                      <w:bCs/>
                      <w:sz w:val="32"/>
                      <w:szCs w:val="32"/>
                    </w:rPr>
                  </w:pPr>
                  <w:r w:rsidRPr="002A1677">
                    <w:rPr>
                      <w:rFonts w:ascii="Latha" w:hAnsi="Latha" w:cs="Arial Unicode MS"/>
                      <w:b/>
                      <w:bCs/>
                      <w:color w:val="FFFFFF" w:themeColor="background1"/>
                      <w:sz w:val="48"/>
                      <w:szCs w:val="40"/>
                      <w:cs/>
                      <w:lang w:bidi="ta-IN"/>
                    </w:rPr>
                    <w:t>நீதிமொ</w:t>
                  </w:r>
                  <w:r w:rsidR="009A3345">
                    <w:rPr>
                      <w:rFonts w:ascii="Latha" w:hAnsi="Latha" w:cs="Arial Unicode MS"/>
                      <w:b/>
                      <w:bCs/>
                      <w:color w:val="FFFFFF" w:themeColor="background1"/>
                      <w:sz w:val="48"/>
                      <w:szCs w:val="40"/>
                      <w:lang w:bidi="ta-IN"/>
                    </w:rPr>
                    <w:t xml:space="preserve"> </w:t>
                  </w:r>
                  <w:r w:rsidRPr="000B03F5">
                    <w:rPr>
                      <w:rFonts w:ascii="Latha" w:hAnsi="Latha" w:cs="Arial Unicode MS"/>
                      <w:b/>
                      <w:bCs/>
                      <w:color w:val="FFFFFF" w:themeColor="background1"/>
                      <w:sz w:val="48"/>
                      <w:szCs w:val="40"/>
                      <w:cs/>
                      <w:lang w:bidi="ta-IN"/>
                    </w:rPr>
                    <w:t>24:</w:t>
                  </w:r>
                  <w:r w:rsidR="009A3345">
                    <w:rPr>
                      <w:rFonts w:ascii="Latha" w:hAnsi="Latha" w:cs="Arial Unicode MS"/>
                      <w:b/>
                      <w:bCs/>
                      <w:color w:val="FFFFFF" w:themeColor="background1"/>
                      <w:sz w:val="48"/>
                      <w:szCs w:val="40"/>
                      <w:lang w:bidi="ta-IN"/>
                    </w:rPr>
                    <w:t>11</w:t>
                  </w:r>
                  <w:r w:rsidRPr="000B03F5">
                    <w:rPr>
                      <w:rFonts w:ascii="Latha" w:hAnsi="Latha" w:cs="Arial Unicode MS"/>
                      <w:b/>
                      <w:bCs/>
                      <w:color w:val="FFFFFF" w:themeColor="background1"/>
                      <w:sz w:val="48"/>
                      <w:szCs w:val="40"/>
                      <w:cs/>
                      <w:lang w:bidi="ta-IN"/>
                    </w:rPr>
                    <w:t>-1</w:t>
                  </w:r>
                  <w:r w:rsidR="009A3345">
                    <w:rPr>
                      <w:rFonts w:ascii="Latha" w:hAnsi="Latha" w:cs="Arial Unicode MS"/>
                      <w:b/>
                      <w:bCs/>
                      <w:color w:val="FFFFFF" w:themeColor="background1"/>
                      <w:sz w:val="48"/>
                      <w:szCs w:val="40"/>
                      <w:lang w:bidi="ta-IN"/>
                    </w:rPr>
                    <w:t>2</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58A7750"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9A3345">
                    <w:rPr>
                      <w:b/>
                      <w:color w:val="FFFFFF" w:themeColor="background1"/>
                      <w:sz w:val="48"/>
                      <w:szCs w:val="36"/>
                    </w:rPr>
                    <w:t>30</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63DD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0.9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63DD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49AC7E74" w14:textId="58473C2F" w:rsidR="00C455B6" w:rsidRDefault="00863DDC" w:rsidP="00C455B6">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 ஏற்பாடு</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என்பதின் சாராம்சம்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அது ‘புதியது’ என்பதாகும்.  கிறிஸ்து இயேசுவில் ஒரு ‘புதிய’ சிருஷ்டி இருக்கிறது.  கிறிஸ்து இயேசுவில் உள்ள ‘புதிய’ மனிதனைப் பற்றி வேதாகமத்தில் நாம் படிக்கிறோம்.  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ஜீவன்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வழி </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மனிதன் போன்றவற்றைப் பற்றியும் நாம் காண்கிறோம். இறுதியாக வெளிப்படுத்துதல் புத்தகத்திற்கு வரும்போது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​​நாம்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வானம் </w:t>
      </w:r>
      <w:r w:rsidR="009A3345" w:rsidRPr="009A3345">
        <w:rPr>
          <w:rFonts w:ascii="Latha" w:hAnsi="Latha" w:cs="Arial Unicode MS"/>
          <w:noProof/>
          <w:sz w:val="52"/>
          <w:szCs w:val="48"/>
          <w:lang w:val="ta-IN" w:bidi="ta-IN"/>
        </w:rPr>
        <w:t>'</w:t>
      </w:r>
      <w:r w:rsidR="009A3345" w:rsidRPr="009A3345">
        <w:rPr>
          <w:rFonts w:ascii="Latha" w:hAnsi="Latha" w:cs="Arial Unicode MS"/>
          <w:noProof/>
          <w:sz w:val="52"/>
          <w:szCs w:val="48"/>
          <w:cs/>
          <w:lang w:val="ta-IN" w:bidi="ta-IN"/>
        </w:rPr>
        <w:t>புதிய</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புதிய  ஏருசலேம் என்பவைகளைக் குறித்தும் நாம் பார்க்கிறோம்.  புதிய உடன்படிக்கையில் அனைத்தும் புதிதாக்கப்பட்டிருக்கிறது.  அங்கு ஒரு புதிய ஜீவன்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புதிய சிருஷ்டி</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புதிய மனிதன்</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ஒரு புதிய </w:t>
      </w:r>
      <w:r w:rsidR="009A3345" w:rsidRPr="009A3345">
        <w:rPr>
          <w:rFonts w:ascii="Latha" w:hAnsi="Latha" w:cs="Arial Unicode MS"/>
          <w:noProof/>
          <w:sz w:val="52"/>
          <w:szCs w:val="48"/>
          <w:cs/>
          <w:lang w:val="ta-IN" w:bidi="ta-IN"/>
        </w:rPr>
        <w:lastRenderedPageBreak/>
        <w:t>வாழ்க்கை முறை என்பவைகளை காண்கிறோம்.    ‘புதியது’ என்ற சொல் பழையது ஒன்று  இருந்ததைக் குறிக்கிறது என்பதை நினைவில் கொள்ளுங்கள்.  இது ஒரு ஒப்பீட்டையும் மாறுபாட்டையும் தெரிவிக்கும் சொல்.  எனவே ஒரு பழைய எருசலேமும்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பழைய சிருஷ்டியும்</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ஒரு பழைய மனிதனும் இருந்ததாக இது காண்பிக்கிறது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ஆனால் பழையது போய்விட்டது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புதியது வந்துவிட்டது.  பழைய எருசலேம் தேவனின் நியாயத்தீர்ப்பின் கீழ் கொண்டுவரப்பட்டுள்ளது.  பழையது தள்ளி வைக்கப்பட்டபோது புதியது கொண்டு வரப்பட்டது. அதைப் பார்க்க தேவன் நமக்கு உதவுவாராக!  தேவனில் புதியது என்ன என்பதை நாம் காண வேண்டுமானால் நாம் பரிசுத்த ஆவியின் ஆளுகையின் கீழ் இருக்க வேண்டும்.   புதிய எருசலேமின் அர்த்தத்தை நாம் இன்னும் தெளிவாகக் காணவில்லை</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 xml:space="preserve">ஆனால் இப்போதைக்கு ‘புதிய’ என்ற வார்த்தையை </w:t>
      </w:r>
      <w:r w:rsidR="009A3345">
        <w:rPr>
          <w:rFonts w:ascii="Latha" w:hAnsi="Latha" w:cs="Arial Unicode MS"/>
          <w:noProof/>
          <w:sz w:val="52"/>
          <w:szCs w:val="48"/>
          <w:lang w:val="ta-IN" w:bidi="ta-IN"/>
        </w:rPr>
        <w:pict w14:anchorId="3CC91F6C">
          <v:rect id="_x0000_s1125" style="position:absolute;left:0;text-align:left;margin-left:-7.5pt;margin-top:730.0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9A3345" w:rsidRPr="009A3345">
        <w:rPr>
          <w:rFonts w:ascii="Latha" w:hAnsi="Latha" w:cs="Arial Unicode MS"/>
          <w:noProof/>
          <w:sz w:val="52"/>
          <w:szCs w:val="48"/>
          <w:cs/>
          <w:lang w:val="ta-IN" w:bidi="ta-IN"/>
        </w:rPr>
        <w:t xml:space="preserve">மீண்டும் பார்ப்போம்.  ஏதாவது புதியதாக </w:t>
      </w:r>
      <w:r w:rsidR="009A3345" w:rsidRPr="009A3345">
        <w:rPr>
          <w:rFonts w:ascii="Latha" w:hAnsi="Latha" w:cs="Arial Unicode MS"/>
          <w:noProof/>
          <w:sz w:val="52"/>
          <w:szCs w:val="48"/>
          <w:cs/>
          <w:lang w:val="ta-IN" w:bidi="ta-IN"/>
        </w:rPr>
        <w:lastRenderedPageBreak/>
        <w:t>இருந்தால்</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அது முற்றிலும் புதியது என்று அர்த்தம்.  இது புதியது</w:t>
      </w:r>
      <w:r w:rsidR="009A3345" w:rsidRPr="009A3345">
        <w:rPr>
          <w:rFonts w:ascii="Latha" w:hAnsi="Latha" w:cs="Arial Unicode MS"/>
          <w:noProof/>
          <w:sz w:val="52"/>
          <w:szCs w:val="48"/>
          <w:lang w:val="ta-IN" w:bidi="ta-IN"/>
        </w:rPr>
        <w:t xml:space="preserve">, </w:t>
      </w:r>
      <w:r w:rsidR="009A3345" w:rsidRPr="009A3345">
        <w:rPr>
          <w:rFonts w:ascii="Latha" w:hAnsi="Latha" w:cs="Arial Unicode MS"/>
          <w:noProof/>
          <w:sz w:val="52"/>
          <w:szCs w:val="48"/>
          <w:cs/>
          <w:lang w:val="ta-IN" w:bidi="ta-IN"/>
        </w:rPr>
        <w:t>முற்றிலும் புதியது.  பழைய ஏற்பாட்டு வரலாற்றைக் கருத்தில் கொள்ளும்போது</w:t>
      </w:r>
      <w:r w:rsidR="009A3345" w:rsidRPr="009A3345">
        <w:rPr>
          <w:rFonts w:ascii="Latha" w:hAnsi="Latha" w:cs="Arial Unicode MS"/>
          <w:noProof/>
          <w:sz w:val="52"/>
          <w:szCs w:val="48"/>
          <w:lang w:val="ta-IN" w:bidi="ta-IN"/>
        </w:rPr>
        <w:t>, ​​‘</w:t>
      </w:r>
      <w:r w:rsidR="009A3345" w:rsidRPr="009A3345">
        <w:rPr>
          <w:rFonts w:ascii="Latha" w:hAnsi="Latha" w:cs="Arial Unicode MS"/>
          <w:noProof/>
          <w:sz w:val="52"/>
          <w:szCs w:val="48"/>
          <w:cs/>
          <w:lang w:val="ta-IN" w:bidi="ta-IN"/>
        </w:rPr>
        <w:t>பழைய’ எருசலேமைப் பற்றி நாம் என்ன ஒரு பரிதாபகரமான கதையைப் படிக்கிறோம்.  இது தேவ ஜனங்களின் பாவத்தின் காரணமாக உண்டான சோகத்தின் கதை.  ஆனால் புதிய எருசலேம் - தேவன் உருவாக்குகிற புதிய ஜனங்கள் - பழைய எருசலேமுக்கு எதிர்மாறானதாயிருக்கிறது.</w:t>
      </w:r>
    </w:p>
    <w:p w14:paraId="3FDCCCC9" w14:textId="14A92293" w:rsidR="009A3345" w:rsidRDefault="009A3345" w:rsidP="00C455B6">
      <w:pPr>
        <w:ind w:firstLine="720"/>
        <w:jc w:val="both"/>
        <w:rPr>
          <w:rFonts w:ascii="Latha" w:hAnsi="Latha" w:cs="Arial Unicode MS"/>
          <w:noProof/>
          <w:sz w:val="52"/>
          <w:szCs w:val="48"/>
          <w:lang w:val="ta-IN" w:bidi="ta-IN"/>
        </w:rPr>
      </w:pPr>
    </w:p>
    <w:p w14:paraId="37A015EE" w14:textId="77777777" w:rsidR="009A3345" w:rsidRPr="009A3345" w:rsidRDefault="009A3345" w:rsidP="00C455B6">
      <w:pPr>
        <w:ind w:firstLine="720"/>
        <w:jc w:val="both"/>
        <w:rPr>
          <w:rFonts w:ascii="Latha" w:hAnsi="Latha" w:cs="Arial Unicode MS" w:hint="cs"/>
          <w:noProof/>
          <w:sz w:val="2"/>
          <w:szCs w:val="2"/>
          <w:lang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863DDC"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57.5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0B764454" w:rsidR="00C455B6" w:rsidRDefault="009A3345" w:rsidP="00C455B6">
      <w:pPr>
        <w:jc w:val="both"/>
        <w:rPr>
          <w:rFonts w:ascii="Latha" w:hAnsi="Latha" w:cs="Arial Unicode MS"/>
          <w:noProof/>
          <w:sz w:val="48"/>
          <w:szCs w:val="44"/>
          <w:lang w:bidi="ta-IN"/>
        </w:rPr>
      </w:pPr>
      <w:r w:rsidRPr="009A3345">
        <w:rPr>
          <w:rFonts w:ascii="Latha" w:hAnsi="Latha" w:cs="Arial Unicode MS"/>
          <w:noProof/>
          <w:sz w:val="48"/>
          <w:szCs w:val="44"/>
          <w:cs/>
          <w:lang w:bidi="ta-IN"/>
        </w:rPr>
        <w:t>உங்கள் அன்பு மாயமற்றதாயிருப்பதாக</w:t>
      </w:r>
      <w:r w:rsidRPr="009A3345">
        <w:rPr>
          <w:rFonts w:ascii="Latha" w:hAnsi="Latha" w:cs="Arial Unicode MS"/>
          <w:noProof/>
          <w:sz w:val="48"/>
          <w:szCs w:val="44"/>
        </w:rPr>
        <w:t xml:space="preserve">, </w:t>
      </w:r>
      <w:r w:rsidRPr="009A3345">
        <w:rPr>
          <w:rFonts w:ascii="Latha" w:hAnsi="Latha" w:cs="Arial Unicode MS"/>
          <w:noProof/>
          <w:sz w:val="48"/>
          <w:szCs w:val="44"/>
          <w:cs/>
          <w:lang w:bidi="ta-IN"/>
        </w:rPr>
        <w:t>தீமையை வெறுத்து</w:t>
      </w:r>
      <w:r w:rsidRPr="009A3345">
        <w:rPr>
          <w:rFonts w:ascii="Latha" w:hAnsi="Latha" w:cs="Arial Unicode MS"/>
          <w:noProof/>
          <w:sz w:val="48"/>
          <w:szCs w:val="44"/>
        </w:rPr>
        <w:t xml:space="preserve">, </w:t>
      </w:r>
      <w:r w:rsidRPr="009A3345">
        <w:rPr>
          <w:rFonts w:ascii="Latha" w:hAnsi="Latha" w:cs="Arial Unicode MS"/>
          <w:noProof/>
          <w:sz w:val="48"/>
          <w:szCs w:val="44"/>
          <w:cs/>
          <w:lang w:bidi="ta-IN"/>
        </w:rPr>
        <w:t>நன்மையைப் பற்றிக்கொண்டிருங்கள்.</w:t>
      </w:r>
    </w:p>
    <w:p w14:paraId="0720108A" w14:textId="6BE7705F" w:rsidR="00C8646D" w:rsidRPr="00C455B6" w:rsidRDefault="009A3345" w:rsidP="00C455B6">
      <w:pPr>
        <w:jc w:val="right"/>
        <w:rPr>
          <w:rFonts w:ascii="Latha" w:hAnsi="Latha" w:cs="Arial Unicode MS"/>
          <w:noProof/>
          <w:sz w:val="48"/>
          <w:szCs w:val="44"/>
          <w:lang w:bidi="ta-IN"/>
        </w:rPr>
      </w:pPr>
      <w:r w:rsidRPr="009A3345">
        <w:rPr>
          <w:rFonts w:ascii="Latha" w:hAnsi="Latha" w:cs="Arial Unicode MS"/>
          <w:noProof/>
          <w:sz w:val="48"/>
          <w:szCs w:val="44"/>
          <w:cs/>
          <w:lang w:bidi="ta-IN"/>
        </w:rPr>
        <w:t>ரோமர் 12:9</w:t>
      </w:r>
    </w:p>
    <w:p w14:paraId="69A2A472" w14:textId="77777777" w:rsidR="00C455B6" w:rsidRPr="000B03F5" w:rsidRDefault="00C455B6" w:rsidP="00B26186">
      <w:pPr>
        <w:ind w:left="1276" w:right="1676" w:hanging="1366"/>
        <w:rPr>
          <w:sz w:val="14"/>
          <w:szCs w:val="10"/>
          <w:lang w:val="en-IN"/>
        </w:rPr>
      </w:pPr>
    </w:p>
    <w:p w14:paraId="22371E71" w14:textId="77777777" w:rsidR="009A3345" w:rsidRDefault="009A3345" w:rsidP="00B26186">
      <w:pPr>
        <w:ind w:left="1276" w:right="1676" w:hanging="1366"/>
        <w:rPr>
          <w:sz w:val="40"/>
          <w:szCs w:val="32"/>
          <w:lang w:val="en-IN"/>
        </w:rPr>
      </w:pPr>
    </w:p>
    <w:p w14:paraId="4CED27FD" w14:textId="77777777" w:rsidR="009A3345" w:rsidRDefault="009A3345" w:rsidP="00B26186">
      <w:pPr>
        <w:ind w:left="1276" w:right="1676" w:hanging="1366"/>
        <w:rPr>
          <w:sz w:val="40"/>
          <w:szCs w:val="32"/>
          <w:lang w:val="en-IN"/>
        </w:rPr>
      </w:pPr>
    </w:p>
    <w:p w14:paraId="1A65AF1B" w14:textId="77777777" w:rsidR="009A3345" w:rsidRDefault="009A3345" w:rsidP="00B26186">
      <w:pPr>
        <w:ind w:left="1276" w:right="1676" w:hanging="1366"/>
        <w:rPr>
          <w:sz w:val="40"/>
          <w:szCs w:val="32"/>
          <w:lang w:val="en-IN"/>
        </w:rPr>
      </w:pPr>
    </w:p>
    <w:p w14:paraId="4BC6D2B7" w14:textId="77777777" w:rsidR="009A3345" w:rsidRDefault="009A3345" w:rsidP="00B26186">
      <w:pPr>
        <w:ind w:left="1276" w:right="1676" w:hanging="1366"/>
        <w:rPr>
          <w:sz w:val="40"/>
          <w:szCs w:val="32"/>
          <w:lang w:val="en-IN"/>
        </w:rPr>
      </w:pPr>
    </w:p>
    <w:p w14:paraId="684396F8" w14:textId="77777777" w:rsidR="009A3345" w:rsidRDefault="009A3345" w:rsidP="00B26186">
      <w:pPr>
        <w:ind w:left="1276" w:right="1676" w:hanging="1366"/>
        <w:rPr>
          <w:sz w:val="40"/>
          <w:szCs w:val="32"/>
          <w:lang w:val="en-IN"/>
        </w:rPr>
      </w:pPr>
    </w:p>
    <w:p w14:paraId="18C43B29" w14:textId="77777777" w:rsidR="009A3345" w:rsidRDefault="009A3345" w:rsidP="00B26186">
      <w:pPr>
        <w:ind w:left="1276" w:right="1676" w:hanging="1366"/>
        <w:rPr>
          <w:sz w:val="40"/>
          <w:szCs w:val="32"/>
          <w:lang w:val="en-IN"/>
        </w:rPr>
      </w:pPr>
    </w:p>
    <w:p w14:paraId="12828640" w14:textId="77777777" w:rsidR="009A3345" w:rsidRDefault="009A3345" w:rsidP="00B26186">
      <w:pPr>
        <w:ind w:left="1276" w:right="1676" w:hanging="1366"/>
        <w:rPr>
          <w:sz w:val="40"/>
          <w:szCs w:val="32"/>
          <w:lang w:val="en-IN"/>
        </w:rPr>
      </w:pPr>
    </w:p>
    <w:p w14:paraId="1FB833FA" w14:textId="77777777" w:rsidR="009A3345" w:rsidRDefault="009A3345" w:rsidP="00B26186">
      <w:pPr>
        <w:ind w:left="1276" w:right="1676" w:hanging="1366"/>
        <w:rPr>
          <w:sz w:val="40"/>
          <w:szCs w:val="32"/>
          <w:lang w:val="en-IN"/>
        </w:rPr>
      </w:pPr>
    </w:p>
    <w:p w14:paraId="66076667" w14:textId="77777777" w:rsidR="009A3345" w:rsidRDefault="009A3345" w:rsidP="00B26186">
      <w:pPr>
        <w:ind w:left="1276" w:right="1676" w:hanging="1366"/>
        <w:rPr>
          <w:sz w:val="40"/>
          <w:szCs w:val="32"/>
          <w:lang w:val="en-IN"/>
        </w:rPr>
      </w:pPr>
    </w:p>
    <w:p w14:paraId="54C5FFD6" w14:textId="77777777" w:rsidR="009A3345" w:rsidRDefault="009A3345" w:rsidP="00B26186">
      <w:pPr>
        <w:ind w:left="1276" w:right="1676" w:hanging="1366"/>
        <w:rPr>
          <w:sz w:val="40"/>
          <w:szCs w:val="32"/>
          <w:lang w:val="en-IN"/>
        </w:rPr>
      </w:pPr>
    </w:p>
    <w:p w14:paraId="23313A40" w14:textId="77777777" w:rsidR="009A3345" w:rsidRDefault="009A3345" w:rsidP="00B26186">
      <w:pPr>
        <w:ind w:left="1276" w:right="1676" w:hanging="1366"/>
        <w:rPr>
          <w:sz w:val="40"/>
          <w:szCs w:val="32"/>
          <w:lang w:val="en-IN"/>
        </w:rPr>
      </w:pPr>
    </w:p>
    <w:p w14:paraId="04BB2EF3" w14:textId="77777777" w:rsidR="009A3345" w:rsidRDefault="009A3345" w:rsidP="00B26186">
      <w:pPr>
        <w:ind w:left="1276" w:right="1676" w:hanging="1366"/>
        <w:rPr>
          <w:sz w:val="40"/>
          <w:szCs w:val="32"/>
          <w:lang w:val="en-IN"/>
        </w:rPr>
      </w:pPr>
    </w:p>
    <w:p w14:paraId="7D8A83D2" w14:textId="77777777" w:rsidR="009A3345" w:rsidRDefault="009A3345" w:rsidP="00B26186">
      <w:pPr>
        <w:ind w:left="1276" w:right="1676" w:hanging="1366"/>
        <w:rPr>
          <w:sz w:val="40"/>
          <w:szCs w:val="32"/>
          <w:lang w:val="en-IN"/>
        </w:rPr>
      </w:pPr>
    </w:p>
    <w:p w14:paraId="243BF5C8" w14:textId="77777777" w:rsidR="009A3345" w:rsidRDefault="009A3345" w:rsidP="00B26186">
      <w:pPr>
        <w:ind w:left="1276" w:right="1676" w:hanging="1366"/>
        <w:rPr>
          <w:sz w:val="40"/>
          <w:szCs w:val="32"/>
          <w:lang w:val="en-IN"/>
        </w:rPr>
      </w:pPr>
    </w:p>
    <w:p w14:paraId="55EB6B06" w14:textId="77777777" w:rsidR="009A3345" w:rsidRDefault="009A3345" w:rsidP="00B26186">
      <w:pPr>
        <w:ind w:left="1276" w:right="1676" w:hanging="1366"/>
        <w:rPr>
          <w:sz w:val="40"/>
          <w:szCs w:val="32"/>
          <w:lang w:val="en-IN"/>
        </w:rPr>
      </w:pPr>
    </w:p>
    <w:p w14:paraId="151CD511" w14:textId="77777777" w:rsidR="009A3345" w:rsidRDefault="009A3345" w:rsidP="00B26186">
      <w:pPr>
        <w:ind w:left="1276" w:right="1676" w:hanging="1366"/>
        <w:rPr>
          <w:sz w:val="40"/>
          <w:szCs w:val="32"/>
          <w:lang w:val="en-IN"/>
        </w:rPr>
      </w:pPr>
    </w:p>
    <w:p w14:paraId="7A445FF8" w14:textId="77777777" w:rsidR="009A3345" w:rsidRDefault="009A3345" w:rsidP="00B26186">
      <w:pPr>
        <w:ind w:left="1276" w:right="1676" w:hanging="1366"/>
        <w:rPr>
          <w:sz w:val="40"/>
          <w:szCs w:val="32"/>
          <w:lang w:val="en-IN"/>
        </w:rPr>
      </w:pPr>
    </w:p>
    <w:p w14:paraId="457F5B0C" w14:textId="77777777" w:rsidR="009A3345" w:rsidRDefault="009A3345" w:rsidP="00B26186">
      <w:pPr>
        <w:ind w:left="1276" w:right="1676" w:hanging="1366"/>
        <w:rPr>
          <w:sz w:val="40"/>
          <w:szCs w:val="32"/>
          <w:lang w:val="en-IN"/>
        </w:rPr>
      </w:pPr>
    </w:p>
    <w:p w14:paraId="1A96BBEA" w14:textId="77777777" w:rsidR="009A3345" w:rsidRDefault="009A3345" w:rsidP="00B26186">
      <w:pPr>
        <w:ind w:left="1276" w:right="1676" w:hanging="1366"/>
        <w:rPr>
          <w:sz w:val="40"/>
          <w:szCs w:val="32"/>
          <w:lang w:val="en-IN"/>
        </w:rPr>
      </w:pPr>
    </w:p>
    <w:p w14:paraId="41D3B861" w14:textId="77777777" w:rsidR="009A3345" w:rsidRDefault="009A3345" w:rsidP="00B26186">
      <w:pPr>
        <w:ind w:left="1276" w:right="1676" w:hanging="1366"/>
        <w:rPr>
          <w:sz w:val="40"/>
          <w:szCs w:val="32"/>
          <w:lang w:val="en-IN"/>
        </w:rPr>
      </w:pPr>
    </w:p>
    <w:p w14:paraId="4C4C4E7A" w14:textId="77777777" w:rsidR="009A3345" w:rsidRDefault="009A3345" w:rsidP="00B26186">
      <w:pPr>
        <w:ind w:left="1276" w:right="1676" w:hanging="1366"/>
        <w:rPr>
          <w:sz w:val="40"/>
          <w:szCs w:val="32"/>
          <w:lang w:val="en-IN"/>
        </w:rPr>
      </w:pPr>
    </w:p>
    <w:p w14:paraId="06BC2E3D" w14:textId="77777777" w:rsidR="009A3345" w:rsidRDefault="009A3345" w:rsidP="00B26186">
      <w:pPr>
        <w:ind w:left="1276" w:right="1676" w:hanging="1366"/>
        <w:rPr>
          <w:sz w:val="40"/>
          <w:szCs w:val="32"/>
          <w:lang w:val="en-IN"/>
        </w:rPr>
      </w:pPr>
    </w:p>
    <w:p w14:paraId="3A77EF18" w14:textId="77777777" w:rsidR="009A3345" w:rsidRDefault="009A3345" w:rsidP="00B26186">
      <w:pPr>
        <w:ind w:left="1276" w:right="1676" w:hanging="1366"/>
        <w:rPr>
          <w:sz w:val="40"/>
          <w:szCs w:val="32"/>
          <w:lang w:val="en-IN"/>
        </w:rPr>
      </w:pPr>
    </w:p>
    <w:p w14:paraId="23D96551" w14:textId="77777777" w:rsidR="009A3345" w:rsidRDefault="009A3345" w:rsidP="00B26186">
      <w:pPr>
        <w:ind w:left="1276" w:right="1676" w:hanging="1366"/>
        <w:rPr>
          <w:sz w:val="40"/>
          <w:szCs w:val="32"/>
          <w:lang w:val="en-IN"/>
        </w:rPr>
      </w:pPr>
    </w:p>
    <w:p w14:paraId="243D2EF4" w14:textId="77777777" w:rsidR="009A3345" w:rsidRDefault="009A3345" w:rsidP="00B26186">
      <w:pPr>
        <w:ind w:left="1276" w:right="1676" w:hanging="1366"/>
        <w:rPr>
          <w:sz w:val="40"/>
          <w:szCs w:val="32"/>
          <w:lang w:val="en-IN"/>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863DDC"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A13A4" w14:textId="77777777" w:rsidR="00863DDC" w:rsidRDefault="00863DDC" w:rsidP="00A01902">
      <w:r>
        <w:separator/>
      </w:r>
    </w:p>
  </w:endnote>
  <w:endnote w:type="continuationSeparator" w:id="0">
    <w:p w14:paraId="70D10B9A" w14:textId="77777777" w:rsidR="00863DDC" w:rsidRDefault="00863DD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24BBE" w14:textId="77777777" w:rsidR="00863DDC" w:rsidRDefault="00863DDC" w:rsidP="00A01902">
      <w:r>
        <w:separator/>
      </w:r>
    </w:p>
  </w:footnote>
  <w:footnote w:type="continuationSeparator" w:id="0">
    <w:p w14:paraId="733D57B6" w14:textId="77777777" w:rsidR="00863DDC" w:rsidRDefault="00863DD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863DD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03F5"/>
    <w:rsid w:val="000B2964"/>
    <w:rsid w:val="000B41C0"/>
    <w:rsid w:val="000D360C"/>
    <w:rsid w:val="000D3907"/>
    <w:rsid w:val="001149B1"/>
    <w:rsid w:val="00146C3C"/>
    <w:rsid w:val="00164876"/>
    <w:rsid w:val="00164A86"/>
    <w:rsid w:val="00170790"/>
    <w:rsid w:val="00170C39"/>
    <w:rsid w:val="0017476F"/>
    <w:rsid w:val="00174B95"/>
    <w:rsid w:val="0018006E"/>
    <w:rsid w:val="00195C49"/>
    <w:rsid w:val="001B59BC"/>
    <w:rsid w:val="001C7C78"/>
    <w:rsid w:val="001D1F4D"/>
    <w:rsid w:val="002100DF"/>
    <w:rsid w:val="0023697A"/>
    <w:rsid w:val="00237408"/>
    <w:rsid w:val="002467FA"/>
    <w:rsid w:val="00251D5D"/>
    <w:rsid w:val="00257981"/>
    <w:rsid w:val="00262142"/>
    <w:rsid w:val="00282153"/>
    <w:rsid w:val="00285211"/>
    <w:rsid w:val="002A1677"/>
    <w:rsid w:val="002D0702"/>
    <w:rsid w:val="002F29DB"/>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B4A0F"/>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B6700"/>
    <w:rsid w:val="005C45DA"/>
    <w:rsid w:val="005D446B"/>
    <w:rsid w:val="005E2505"/>
    <w:rsid w:val="005E65CB"/>
    <w:rsid w:val="005F0E35"/>
    <w:rsid w:val="006020F8"/>
    <w:rsid w:val="00603DFC"/>
    <w:rsid w:val="006102A6"/>
    <w:rsid w:val="0065625C"/>
    <w:rsid w:val="0067053E"/>
    <w:rsid w:val="0067077A"/>
    <w:rsid w:val="00672436"/>
    <w:rsid w:val="00672C2C"/>
    <w:rsid w:val="0067542C"/>
    <w:rsid w:val="0069673B"/>
    <w:rsid w:val="006A0428"/>
    <w:rsid w:val="006B75D8"/>
    <w:rsid w:val="006C052C"/>
    <w:rsid w:val="006C2E8D"/>
    <w:rsid w:val="006D49E7"/>
    <w:rsid w:val="006D514C"/>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63DDC"/>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A3345"/>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455B6"/>
    <w:rsid w:val="00C61211"/>
    <w:rsid w:val="00C66E73"/>
    <w:rsid w:val="00C8646D"/>
    <w:rsid w:val="00CB523F"/>
    <w:rsid w:val="00CC2D16"/>
    <w:rsid w:val="00CE2F4E"/>
    <w:rsid w:val="00CF2CCC"/>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4364"/>
    <w:rsid w:val="00E95CC3"/>
    <w:rsid w:val="00EB3388"/>
    <w:rsid w:val="00EC6A3E"/>
    <w:rsid w:val="00EF4FD0"/>
    <w:rsid w:val="00EF5ED8"/>
    <w:rsid w:val="00EF6910"/>
    <w:rsid w:val="00F05E2C"/>
    <w:rsid w:val="00F23E04"/>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6828"/>
    <w:rsid w:val="00142762"/>
    <w:rsid w:val="00142AEC"/>
    <w:rsid w:val="00143EB3"/>
    <w:rsid w:val="00184AF9"/>
    <w:rsid w:val="001B308E"/>
    <w:rsid w:val="001E4F27"/>
    <w:rsid w:val="00252D8E"/>
    <w:rsid w:val="002745B4"/>
    <w:rsid w:val="003160DD"/>
    <w:rsid w:val="003A7549"/>
    <w:rsid w:val="00406BDE"/>
    <w:rsid w:val="0041766D"/>
    <w:rsid w:val="004562E0"/>
    <w:rsid w:val="004661D2"/>
    <w:rsid w:val="005027F3"/>
    <w:rsid w:val="00563BFE"/>
    <w:rsid w:val="0059570F"/>
    <w:rsid w:val="005C0EB1"/>
    <w:rsid w:val="005D2E70"/>
    <w:rsid w:val="00613FB0"/>
    <w:rsid w:val="006427C2"/>
    <w:rsid w:val="00695423"/>
    <w:rsid w:val="006A30FB"/>
    <w:rsid w:val="006F7671"/>
    <w:rsid w:val="007569BC"/>
    <w:rsid w:val="007830CF"/>
    <w:rsid w:val="00791E69"/>
    <w:rsid w:val="007D1C39"/>
    <w:rsid w:val="0080682C"/>
    <w:rsid w:val="00871833"/>
    <w:rsid w:val="0094430A"/>
    <w:rsid w:val="00972111"/>
    <w:rsid w:val="00A6483E"/>
    <w:rsid w:val="00A675AA"/>
    <w:rsid w:val="00AC2A13"/>
    <w:rsid w:val="00AD123C"/>
    <w:rsid w:val="00AF391E"/>
    <w:rsid w:val="00C36F95"/>
    <w:rsid w:val="00C60F00"/>
    <w:rsid w:val="00C90180"/>
    <w:rsid w:val="00C96FE4"/>
    <w:rsid w:val="00CB4982"/>
    <w:rsid w:val="00D338A0"/>
    <w:rsid w:val="00DA355B"/>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10</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2020-09-19T16:57:00Z</cp:lastPrinted>
  <dcterms:created xsi:type="dcterms:W3CDTF">2020-09-28T17:17:00Z</dcterms:created>
  <dcterms:modified xsi:type="dcterms:W3CDTF">2020-09-29T17:09:00Z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