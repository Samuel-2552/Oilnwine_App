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6EB0D222" w:rsidR="0082470D" w:rsidRDefault="00426BFE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04.6pt;margin-top:-56.55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7DFBF4C" w:rsidR="003B57E6" w:rsidRPr="00B9205B" w:rsidRDefault="007C1C28" w:rsidP="007C1C28">
                  <w:pPr>
                    <w:rPr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(</w:t>
                  </w:r>
                  <w:r w:rsidR="00B26186" w:rsidRPr="00B2618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செப்டம்பர்</w:t>
                  </w:r>
                  <w:r w:rsidR="00393FB0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D131EC">
                    <w:rPr>
                      <w:b/>
                      <w:color w:val="FFFFFF" w:themeColor="background1"/>
                      <w:sz w:val="48"/>
                      <w:szCs w:val="36"/>
                    </w:rPr>
                    <w:t>1</w:t>
                  </w:r>
                  <w:r w:rsidR="009C02E9">
                    <w:rPr>
                      <w:b/>
                      <w:color w:val="FFFFFF" w:themeColor="background1"/>
                      <w:sz w:val="48"/>
                      <w:szCs w:val="36"/>
                    </w:rPr>
                    <w:t>6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18.6pt;margin-top:11.35pt;width:438pt;height:113.15pt;z-index:251699200;mso-width-relative:margin;mso-height-relative:margin" filled="f" stroked="f">
            <v:textbox>
              <w:txbxContent>
                <w:p w14:paraId="7B747AC4" w14:textId="5594AD2A" w:rsidR="008A5AE3" w:rsidRPr="008A5AE3" w:rsidRDefault="008A5AE3" w:rsidP="008A5AE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A5AE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ஏசாயா 22:1-24:23</w:t>
                  </w:r>
                </w:p>
                <w:p w14:paraId="3E96A917" w14:textId="43C4170C" w:rsidR="008A5AE3" w:rsidRPr="008A5AE3" w:rsidRDefault="008A5AE3" w:rsidP="008A5AE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A5AE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கலாத்தியர் 2:17-3:9</w:t>
                  </w:r>
                </w:p>
                <w:p w14:paraId="34E1A2CF" w14:textId="1551ABDA" w:rsidR="008A5AE3" w:rsidRPr="008A5AE3" w:rsidRDefault="008A5AE3" w:rsidP="008A5AE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8A5AE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60:1-12</w:t>
                  </w:r>
                </w:p>
                <w:p w14:paraId="3F50C377" w14:textId="705B50E9" w:rsidR="00973D29" w:rsidRPr="007A1E95" w:rsidRDefault="008A5AE3" w:rsidP="008A5AE3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8A5AE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8A5AE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23:15-16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7F2462BD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31ECF21C" w:rsidR="0082470D" w:rsidRDefault="00426BFE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9.3pt;margin-top:25.4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426BFE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06DDAA17" w14:textId="28F0A891" w:rsidR="008A5AE3" w:rsidRDefault="00426BFE" w:rsidP="008A5AE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8A5AE3" w:rsidRPr="008A5A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மனிதர்கள் தேவனுக்காக கட்டத் தொடங்கிய ஒரு நகரத்தைக் குறித்து வேதாகமத்தில் ஆதியாகமம் 11: 3 லிருந்து 9 வரையுள்ள வசனங்களில் நாம் வாசிக்கிறோம்.  பிரியமானவர்களே</w:t>
      </w:r>
      <w:r w:rsidR="008A5AE3" w:rsidRPr="008A5A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A5AE3" w:rsidRPr="008A5A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பழைய காலங்களிலிருந்து மிகவும் வித்தியாசமானதல்ல   நாம் வாழ்கின்ற இந்தக் காலம்.  மனிதனின் சக்தியிலும்</w:t>
      </w:r>
      <w:r w:rsidR="008A5AE3" w:rsidRPr="008A5A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A5AE3" w:rsidRPr="008A5A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பலத்திலும்</w:t>
      </w:r>
      <w:r w:rsidR="008A5AE3" w:rsidRPr="008A5A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A5AE3" w:rsidRPr="008A5A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 நகரங்களும் கோபுரங்களும் கட்டப்பட்டு வருகின்றன.  இந்த நாட்களில்  நம்மைச் சுற்றிலும் ஜனங்கள் "நாங்கள்  கட்டுவொம்" என்கிறார்கள்.  ஆவிக்குரிய உலகில் கூட</w:t>
      </w:r>
      <w:r w:rsidR="008A5AE3" w:rsidRPr="008A5A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A5AE3" w:rsidRPr="008A5A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 பல கோபுரங்கள் எழும்பிக் கொண்டிருக்கின்றன</w:t>
      </w:r>
      <w:r w:rsidR="008A5AE3" w:rsidRPr="008A5AE3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="008A5AE3" w:rsidRPr="008A5AE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பல நகரங்கள் கட்டப்பட்டு வருகின்றன. அங்கு மனிதர்கள் தைரியமாக தங்கள் </w:t>
      </w:r>
      <w:r w:rsidR="008A5AE3" w:rsidRPr="008A5AE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பெயரை உயர்த்துவதற்காக</w:t>
      </w:r>
      <w:r w:rsidR="008A5AE3" w:rsidRPr="008A5A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A5AE3" w:rsidRPr="008A5A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தங்களுக்கு ஒரு பெயரை உருவாக்குகிறார்கள்.  பாபேலில்</w:t>
      </w:r>
      <w:r w:rsidR="008A5AE3" w:rsidRPr="008A5A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A5AE3" w:rsidRPr="008A5A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மனிதர்களிடையே குழப்பத்தை ஏற்படுத்தினார்</w:t>
      </w:r>
      <w:r w:rsidR="008A5AE3" w:rsidRPr="008A5A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A5AE3" w:rsidRPr="008A5A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"நாம் இறங்கிப்போய்</w:t>
      </w:r>
      <w:r w:rsidR="008A5AE3" w:rsidRPr="008A5A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A5AE3" w:rsidRPr="008A5A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ஒருவர் பேசுவதை மற்றொருவர் அறியாதபடிக்கு</w:t>
      </w:r>
      <w:r w:rsidR="008A5AE3" w:rsidRPr="008A5A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A5AE3" w:rsidRPr="008A5A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அங்கே அவர்கள் பாஷையைத் தாறுமாறாக்குவோம்." என்று கூறினார்.  பாவமுள்ள மனிதன் தனக்கு ஒரு பெயரை உருவாக்க ஒரு நகரத்தை கட்டியபோது</w:t>
      </w:r>
      <w:r w:rsidR="008A5AE3" w:rsidRPr="008A5A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A5AE3" w:rsidRPr="008A5AE3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​​கர்த்தர் தலையிட்டு அவர்களை சிதறடித்தார் என்பதை வார்த்தை நமக்குக் காட்டுகிறது. பாபேல் அத்தியாயத்தைத் தொடர்ந்து வரும் அத்தியாயமான ஆதியாகமம் 12 ல்</w:t>
      </w:r>
      <w:r w:rsidR="008A5AE3" w:rsidRPr="008A5A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A5AE3" w:rsidRPr="008A5A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கல்தேயரின் ஊரில் இருந்து ஒரு மனிதனை தேவன் எப்படி அழைத்தார் என்பதைக் காண்கிறோம். அவர் தனது வாழ்க்கையில் உண்மையான தேவனை ஒருபோதும் அறியாதவர்.  தேவனின் கரம் ஒரு மனிதனின் மீது வந்தது</w:t>
      </w:r>
      <w:r w:rsidR="008A5AE3" w:rsidRPr="008A5AE3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="008A5AE3" w:rsidRPr="008A5AE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தேவனின் மனம் ஒரு குடும்பத்திற்கு வெளிப்பட்டது.  ஆதியாகமத்தின் இந்த அத்தியாயங்களில் பல </w:t>
      </w:r>
      <w:r w:rsidR="008A5AE3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98" style="position:absolute;left:0;text-align:left;margin-left:-8.25pt;margin-top:730.35pt;width:630pt;height:13.7pt;z-index:25171456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8A5AE3" w:rsidRPr="008A5A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விலையேறப்பெற்ற விஷயங்கள் உள்ளன</w:t>
      </w:r>
      <w:r w:rsidR="008A5AE3" w:rsidRPr="008A5A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A5AE3" w:rsidRPr="008A5AE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</w:t>
      </w:r>
      <w:r w:rsidR="008A5AE3" w:rsidRPr="008A5AE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அவற்றின் மூலம் நாம் பார்ப்பது என்னவென்றால் ஆபிரகாமுக்கு தேவனுக்காக ஒரு இருதயம் இருந்தது என்பதாகும்.  அவர் ஒரு தேடும் இருதயத்தை கொண்டிருந்தார்</w:t>
      </w:r>
      <w:r w:rsidR="008A5AE3" w:rsidRPr="008A5AE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8A5AE3" w:rsidRPr="008A5AE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அவர் ஒரு நகரத்தைத் தேடுகிறவராயிருந்தார்.</w:t>
      </w:r>
    </w:p>
    <w:p w14:paraId="7055F756" w14:textId="235ECCA5" w:rsidR="00E34108" w:rsidRPr="008A5AE3" w:rsidRDefault="00426BFE" w:rsidP="008A5AE3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96" style="position:absolute;left:0;text-align:left;margin-left:-7.8pt;margin-top:729.4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B486192" w:rsidR="00E56B79" w:rsidRDefault="00426BFE" w:rsidP="00E34108">
      <w:pPr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195.05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5F01500" w14:textId="3CDC679A" w:rsidR="008A5AE3" w:rsidRDefault="008A5AE3" w:rsidP="008A5AE3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8A5AE3">
        <w:rPr>
          <w:rFonts w:ascii="Latha" w:hAnsi="Latha" w:cs="Arial Unicode MS"/>
          <w:noProof/>
          <w:sz w:val="48"/>
          <w:szCs w:val="44"/>
          <w:cs/>
          <w:lang w:bidi="ta-IN"/>
        </w:rPr>
        <w:t>அதற்கு இயேசு: மரித்தோர் தங்கள் மரித்தோரை அடக்கம்பண்ணட்டும்</w:t>
      </w:r>
      <w:r w:rsidRPr="008A5AE3">
        <w:rPr>
          <w:rFonts w:ascii="Latha" w:hAnsi="Latha" w:cs="Arial Unicode MS"/>
          <w:noProof/>
          <w:sz w:val="48"/>
          <w:szCs w:val="44"/>
        </w:rPr>
        <w:t xml:space="preserve">, </w:t>
      </w:r>
      <w:r w:rsidRPr="008A5AE3">
        <w:rPr>
          <w:rFonts w:ascii="Latha" w:hAnsi="Latha" w:cs="Arial Unicode MS"/>
          <w:noProof/>
          <w:sz w:val="48"/>
          <w:szCs w:val="44"/>
          <w:cs/>
          <w:lang w:bidi="ta-IN"/>
        </w:rPr>
        <w:t>நீ என்னைப் பின்பற்றி வா என்றார்.</w:t>
      </w:r>
    </w:p>
    <w:p w14:paraId="033410F4" w14:textId="23B6F4DC" w:rsidR="00A301CA" w:rsidRPr="00E34108" w:rsidRDefault="008A5AE3" w:rsidP="008A5AE3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8A5AE3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மத்தேயு </w:t>
      </w:r>
      <w:r w:rsidRPr="008A5AE3">
        <w:rPr>
          <w:rFonts w:ascii="Latha" w:hAnsi="Latha" w:cs="Arial Unicode MS"/>
          <w:noProof/>
          <w:sz w:val="48"/>
          <w:szCs w:val="44"/>
        </w:rPr>
        <w:t>8:22</w:t>
      </w:r>
    </w:p>
    <w:p w14:paraId="2F52597D" w14:textId="43C53242" w:rsidR="00A301CA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5DC7B136" w14:textId="77777777" w:rsidR="00E34108" w:rsidRDefault="00E34108" w:rsidP="00B26186">
      <w:pPr>
        <w:ind w:left="1276" w:right="1676" w:hanging="1366"/>
        <w:rPr>
          <w:sz w:val="28"/>
          <w:szCs w:val="22"/>
          <w:lang w:val="en-IN"/>
        </w:rPr>
      </w:pPr>
    </w:p>
    <w:p w14:paraId="21C61CA4" w14:textId="77777777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22DF2C40" w14:textId="66B14C1E" w:rsidR="00877FA3" w:rsidRDefault="00877FA3" w:rsidP="00B26186">
      <w:pPr>
        <w:ind w:left="1276" w:right="1676" w:hanging="1366"/>
        <w:rPr>
          <w:sz w:val="28"/>
          <w:szCs w:val="22"/>
          <w:lang w:val="en-IN"/>
        </w:rPr>
      </w:pPr>
    </w:p>
    <w:p w14:paraId="750EFD9F" w14:textId="77777777" w:rsidR="00EF5ED8" w:rsidRPr="00E56B79" w:rsidRDefault="00EF5ED8" w:rsidP="00974D34">
      <w:pPr>
        <w:ind w:right="1676"/>
        <w:rPr>
          <w:sz w:val="28"/>
          <w:szCs w:val="22"/>
          <w:lang w:val="en-IN"/>
        </w:rPr>
      </w:pPr>
    </w:p>
    <w:p w14:paraId="3664B31E" w14:textId="1507DCB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426BFE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62381" w14:textId="77777777" w:rsidR="00426BFE" w:rsidRDefault="00426BFE" w:rsidP="00A01902">
      <w:r>
        <w:separator/>
      </w:r>
    </w:p>
  </w:endnote>
  <w:endnote w:type="continuationSeparator" w:id="0">
    <w:p w14:paraId="124CB9A0" w14:textId="77777777" w:rsidR="00426BFE" w:rsidRDefault="00426BFE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586C9" w14:textId="77777777" w:rsidR="00426BFE" w:rsidRDefault="00426BFE" w:rsidP="00A01902">
      <w:r>
        <w:separator/>
      </w:r>
    </w:p>
  </w:footnote>
  <w:footnote w:type="continuationSeparator" w:id="0">
    <w:p w14:paraId="47223CD7" w14:textId="77777777" w:rsidR="00426BFE" w:rsidRDefault="00426BFE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426BFE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42B7E"/>
    <w:rsid w:val="0005642F"/>
    <w:rsid w:val="00075998"/>
    <w:rsid w:val="000A6B12"/>
    <w:rsid w:val="000B2964"/>
    <w:rsid w:val="000B41C0"/>
    <w:rsid w:val="000D360C"/>
    <w:rsid w:val="000D3907"/>
    <w:rsid w:val="001149B1"/>
    <w:rsid w:val="00146C3C"/>
    <w:rsid w:val="00164876"/>
    <w:rsid w:val="00170790"/>
    <w:rsid w:val="00170C39"/>
    <w:rsid w:val="0017476F"/>
    <w:rsid w:val="00195C49"/>
    <w:rsid w:val="001B59BC"/>
    <w:rsid w:val="001C7C78"/>
    <w:rsid w:val="001D1F4D"/>
    <w:rsid w:val="002100DF"/>
    <w:rsid w:val="002467FA"/>
    <w:rsid w:val="00251D5D"/>
    <w:rsid w:val="00257981"/>
    <w:rsid w:val="00262142"/>
    <w:rsid w:val="00282153"/>
    <w:rsid w:val="00285211"/>
    <w:rsid w:val="002D0702"/>
    <w:rsid w:val="002F29DB"/>
    <w:rsid w:val="0031769F"/>
    <w:rsid w:val="00332929"/>
    <w:rsid w:val="0034552A"/>
    <w:rsid w:val="00382462"/>
    <w:rsid w:val="00393FB0"/>
    <w:rsid w:val="003A390C"/>
    <w:rsid w:val="003B57E6"/>
    <w:rsid w:val="003C6B88"/>
    <w:rsid w:val="003E564B"/>
    <w:rsid w:val="004150C0"/>
    <w:rsid w:val="00422B18"/>
    <w:rsid w:val="00426BFE"/>
    <w:rsid w:val="00436A20"/>
    <w:rsid w:val="00451E5F"/>
    <w:rsid w:val="004706A7"/>
    <w:rsid w:val="0047735C"/>
    <w:rsid w:val="00497EF5"/>
    <w:rsid w:val="004F0B1B"/>
    <w:rsid w:val="004F319F"/>
    <w:rsid w:val="004F343A"/>
    <w:rsid w:val="005139B1"/>
    <w:rsid w:val="00524E72"/>
    <w:rsid w:val="005301DF"/>
    <w:rsid w:val="0053133A"/>
    <w:rsid w:val="00537C93"/>
    <w:rsid w:val="00563295"/>
    <w:rsid w:val="00575C53"/>
    <w:rsid w:val="00576F1F"/>
    <w:rsid w:val="005B1840"/>
    <w:rsid w:val="005E2505"/>
    <w:rsid w:val="005E65CB"/>
    <w:rsid w:val="005F0E35"/>
    <w:rsid w:val="006020F8"/>
    <w:rsid w:val="00603DFC"/>
    <w:rsid w:val="006102A6"/>
    <w:rsid w:val="0065625C"/>
    <w:rsid w:val="0067077A"/>
    <w:rsid w:val="00672C2C"/>
    <w:rsid w:val="0067542C"/>
    <w:rsid w:val="0069673B"/>
    <w:rsid w:val="006B75D8"/>
    <w:rsid w:val="006C052C"/>
    <w:rsid w:val="006C2E8D"/>
    <w:rsid w:val="006D49E7"/>
    <w:rsid w:val="006F77EC"/>
    <w:rsid w:val="007071A8"/>
    <w:rsid w:val="00707C14"/>
    <w:rsid w:val="007102F8"/>
    <w:rsid w:val="00714470"/>
    <w:rsid w:val="00717272"/>
    <w:rsid w:val="007275A4"/>
    <w:rsid w:val="00735034"/>
    <w:rsid w:val="00760E4B"/>
    <w:rsid w:val="0076640C"/>
    <w:rsid w:val="00766E34"/>
    <w:rsid w:val="00767C60"/>
    <w:rsid w:val="007A1E95"/>
    <w:rsid w:val="007B0C9B"/>
    <w:rsid w:val="007B3EC0"/>
    <w:rsid w:val="007C1C28"/>
    <w:rsid w:val="007C76F6"/>
    <w:rsid w:val="007D1701"/>
    <w:rsid w:val="007D1E0B"/>
    <w:rsid w:val="007D5CBF"/>
    <w:rsid w:val="007E1CA8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77FA3"/>
    <w:rsid w:val="00882A5B"/>
    <w:rsid w:val="00892767"/>
    <w:rsid w:val="0089455A"/>
    <w:rsid w:val="00896EBE"/>
    <w:rsid w:val="008A5AE3"/>
    <w:rsid w:val="008C7E74"/>
    <w:rsid w:val="008D7974"/>
    <w:rsid w:val="008F2DB6"/>
    <w:rsid w:val="009039FD"/>
    <w:rsid w:val="00912DB4"/>
    <w:rsid w:val="0091452E"/>
    <w:rsid w:val="0096318B"/>
    <w:rsid w:val="0096489D"/>
    <w:rsid w:val="00973D29"/>
    <w:rsid w:val="00974D34"/>
    <w:rsid w:val="00982299"/>
    <w:rsid w:val="009B3E81"/>
    <w:rsid w:val="009B5C0B"/>
    <w:rsid w:val="009B604E"/>
    <w:rsid w:val="009B75CD"/>
    <w:rsid w:val="009C02E9"/>
    <w:rsid w:val="009C65D4"/>
    <w:rsid w:val="009D3CC3"/>
    <w:rsid w:val="009D465B"/>
    <w:rsid w:val="009D78D2"/>
    <w:rsid w:val="009E049D"/>
    <w:rsid w:val="009E2E6F"/>
    <w:rsid w:val="00A01902"/>
    <w:rsid w:val="00A2652D"/>
    <w:rsid w:val="00A26741"/>
    <w:rsid w:val="00A301CA"/>
    <w:rsid w:val="00A51AAD"/>
    <w:rsid w:val="00A75D93"/>
    <w:rsid w:val="00A82709"/>
    <w:rsid w:val="00A92CF5"/>
    <w:rsid w:val="00AA2DDA"/>
    <w:rsid w:val="00AA5AC1"/>
    <w:rsid w:val="00AD4077"/>
    <w:rsid w:val="00AF5151"/>
    <w:rsid w:val="00B12920"/>
    <w:rsid w:val="00B21891"/>
    <w:rsid w:val="00B220EC"/>
    <w:rsid w:val="00B26186"/>
    <w:rsid w:val="00B53BFF"/>
    <w:rsid w:val="00B5552F"/>
    <w:rsid w:val="00B56A3A"/>
    <w:rsid w:val="00B77C12"/>
    <w:rsid w:val="00B84A42"/>
    <w:rsid w:val="00B9205B"/>
    <w:rsid w:val="00B96CE3"/>
    <w:rsid w:val="00BA1685"/>
    <w:rsid w:val="00BB003F"/>
    <w:rsid w:val="00BD22AD"/>
    <w:rsid w:val="00C213EC"/>
    <w:rsid w:val="00C37B8A"/>
    <w:rsid w:val="00C4430D"/>
    <w:rsid w:val="00C61211"/>
    <w:rsid w:val="00C66E73"/>
    <w:rsid w:val="00CB523F"/>
    <w:rsid w:val="00CC2D16"/>
    <w:rsid w:val="00CE2F4E"/>
    <w:rsid w:val="00D014E1"/>
    <w:rsid w:val="00D0701E"/>
    <w:rsid w:val="00D1130B"/>
    <w:rsid w:val="00D131EC"/>
    <w:rsid w:val="00D1453D"/>
    <w:rsid w:val="00D33164"/>
    <w:rsid w:val="00D5631B"/>
    <w:rsid w:val="00D7517A"/>
    <w:rsid w:val="00D94442"/>
    <w:rsid w:val="00DC18DC"/>
    <w:rsid w:val="00DD515F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6528C"/>
    <w:rsid w:val="00E81738"/>
    <w:rsid w:val="00E95CC3"/>
    <w:rsid w:val="00EB3388"/>
    <w:rsid w:val="00EC6A3E"/>
    <w:rsid w:val="00EF4FD0"/>
    <w:rsid w:val="00EF5ED8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64208"/>
    <w:rsid w:val="000C6828"/>
    <w:rsid w:val="00142762"/>
    <w:rsid w:val="00184AF9"/>
    <w:rsid w:val="001B308E"/>
    <w:rsid w:val="001E4F27"/>
    <w:rsid w:val="00252D8E"/>
    <w:rsid w:val="002745B4"/>
    <w:rsid w:val="00406BDE"/>
    <w:rsid w:val="0041766D"/>
    <w:rsid w:val="004562E0"/>
    <w:rsid w:val="004661D2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7569BC"/>
    <w:rsid w:val="007830CF"/>
    <w:rsid w:val="007D1C39"/>
    <w:rsid w:val="0094430A"/>
    <w:rsid w:val="00A6483E"/>
    <w:rsid w:val="00AD123C"/>
    <w:rsid w:val="00AF391E"/>
    <w:rsid w:val="00C36F95"/>
    <w:rsid w:val="00C60F00"/>
    <w:rsid w:val="00C90180"/>
    <w:rsid w:val="00C96FE4"/>
    <w:rsid w:val="00CB4982"/>
    <w:rsid w:val="00D338A0"/>
    <w:rsid w:val="00E232CC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2020-09-14T12:41:00Z</cp:lastPrinted>
  <dcterms:created xsi:type="dcterms:W3CDTF">2020-09-15T16:58:00Z</dcterms:created>
  <dcterms:modified xsi:type="dcterms:W3CDTF">2020-09-15T17:03:00Z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