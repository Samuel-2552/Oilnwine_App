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6EB0D222" w:rsidR="0082470D" w:rsidRDefault="00834D6F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4.6pt;margin-top:-56.55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3B59F8B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D131EC">
                    <w:rPr>
                      <w:b/>
                      <w:color w:val="FFFFFF" w:themeColor="background1"/>
                      <w:sz w:val="48"/>
                      <w:szCs w:val="36"/>
                    </w:rPr>
                    <w:t>10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36C21F7F" w14:textId="77777777" w:rsidR="00877FA3" w:rsidRPr="00877FA3" w:rsidRDefault="00877FA3" w:rsidP="00877FA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77FA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ஏசாயா    6:1-7:25</w:t>
                  </w:r>
                </w:p>
                <w:p w14:paraId="503F2A38" w14:textId="77777777" w:rsidR="00877FA3" w:rsidRPr="00877FA3" w:rsidRDefault="00877FA3" w:rsidP="00877FA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77FA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கொரி  11:16-33</w:t>
                  </w:r>
                </w:p>
                <w:p w14:paraId="22439371" w14:textId="77777777" w:rsidR="00877FA3" w:rsidRPr="00877FA3" w:rsidRDefault="00877FA3" w:rsidP="00877FA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77FA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54:1-7</w:t>
                  </w:r>
                </w:p>
                <w:p w14:paraId="3F50C377" w14:textId="157C1B83" w:rsidR="00973D29" w:rsidRPr="007A1E95" w:rsidRDefault="00877FA3" w:rsidP="00877FA3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77FA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  23:1-3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834D6F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34D6F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23F53387" w14:textId="636DD65B" w:rsidR="00877FA3" w:rsidRDefault="00834D6F" w:rsidP="0065625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>120 ஆண்டுகளாக நோவா ஒரு தோல்வியுற்ற ஊழியத்தை கொண்டிருந்தார் என்று தெரிகிறது!  அவருடைய ஊழியத்தின் மூலம் யாரும் இரட்சிக்கப்பட வில்லைை.  அவர் ஒவ்வொரு கட்டத்திலும் தோற்கடிக்கப்பட்டதாகத் தோன்றியது!  இன்றைய சுவிசேஷகர்களின் பார்வையில்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நோவா மிகவும் தோல்வியுற்ற மனிதன்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அவருடைய குடும்பத்தைத் தவிர வேறு யாரும் அவருடைய ஊழியத்தின் மூலம் இரட்சிக்கப்படவில்லை.  நோவாவின் கீழ்ப்படிதல் மற்றும் நீதியான வாழ்க்கை அவரது உடனடி குடும்பத்தைத் தவிர வேறு யாரையும் இரட்சிக்கவில்லை!  இருப்பினும்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இன்று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வெற்றியும் சாதனைகளும் பல தலைவர்களுக்கும் பிரதான காரியமாகும்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அதுவே அவர்களின் முக்கியக் குறிக்கோளாகவும் இலக்காகவும் இருக்கிறது.  அவர்கள் எப்படியும் வெற்றியை அடைய முயற்சிக்கிறார்கள்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அவர்கள் எதிரியால் யதார்த்தத்திற்கு குருடாக்கப்பட்டிருக்கிறார்கள்.  சபை உலகில் தற்போதைய போக்கு என்னவென்றால்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வெற்றிகரமான எதுவும் தேவனுக்குரியது என்பதும்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நல்ல பலன்களைக் கொடுப்பது பரிசுத்த ஆவியானவர் என்பதுமே.  அவர்கள் பரிசுத்த ஆவியினால் வழிநடத்தப்படுவதற்கு பதிலாக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தத்துவத்தையும் மனித ஞானத்தையும் தங்கள் வழிகாட்டும் நட்சத்திரமாக்குகிறார்கள்.  அவர்கள் ஆவியானவரை விட்டுவிட்டு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தேவனின் வேலையைச் செய்வதற்கும் நல்ல பலன்களைக் கொடுப்பதற்கும் தங்கள் ஆத்துமாவைச் சார்ந்து இருக்கிறார்கள்.  ஆனால் அவர்கள் தேவனுடைய </w:t>
      </w:r>
      <w:r w:rsidR="00877FA3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5" style="position:absolute;left:0;text-align:left;margin-left:-6.9pt;margin-top:730.5pt;width:630pt;height:13.7pt;z-index:25171251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ஆவியினால் வழிநடத்தப்படுகிறார்கள் என்று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போலியாக நம்புகிறார்கள்.  இவ்வாறு அவர்கள் தேவனுடைய வார்த்தையை பல வழிகளில் சமரசம் செய்கிறார்கள்.  என்ன ஒரு பயங்கரமான வஞ்சனை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மனம் பிரகாசிக்கப்பட்டு புதுப்பிக்கப்படும்போதுதான் எது உண்மை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எது பொய் என்பதை நாம் அறிந்து கொள்ள முடியும்!  இங்கே ஒரு உண்மையுள்ள சாட்சி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நீதியுள்ள மனிதன்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>120 ஆண்டுகளாக இரவும் பகலும் பிரசங்கித்தார்</w:t>
      </w:r>
      <w:r w:rsidR="00877FA3" w:rsidRPr="00877FA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877FA3" w:rsidRPr="00877F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அவருடைய சொந்த வீட்டாரைத் தவிர வேறு யாரும்  அவருக்குச் செவிசாய்க்கவில்லை!</w:t>
      </w:r>
    </w:p>
    <w:p w14:paraId="2DDE4435" w14:textId="77777777" w:rsidR="00877FA3" w:rsidRDefault="00877FA3" w:rsidP="0065625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C97AE7F" w14:textId="77777777" w:rsidR="00877FA3" w:rsidRDefault="00877FA3" w:rsidP="0065625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4894329" w14:textId="77777777" w:rsidR="00877FA3" w:rsidRDefault="00877FA3" w:rsidP="0065625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6C3562C" w14:textId="77777777" w:rsidR="00877FA3" w:rsidRDefault="00877FA3" w:rsidP="0065625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7CD160F" w14:textId="77777777" w:rsidR="00877FA3" w:rsidRDefault="00877FA3" w:rsidP="0065625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72CD29B0" w14:textId="77777777" w:rsidR="00877FA3" w:rsidRDefault="00877FA3" w:rsidP="0065625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4565875E" w14:textId="71D42645" w:rsidR="00251D5D" w:rsidRDefault="00834D6F" w:rsidP="0065625C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08F82A20" w:rsidR="00E56B79" w:rsidRDefault="00877FA3" w:rsidP="00C37B8A">
      <w:pPr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lastRenderedPageBreak/>
        <w:pict w14:anchorId="5CED800B">
          <v:rect id="_x0000_s1084" style="position:absolute;left:0;text-align:left;margin-left:-8.7pt;margin-top:4.1pt;width:556.9pt;height:234pt;z-index:251711488" filled="f" strokecolor="red" strokeweight="2.25pt"/>
        </w:pict>
      </w:r>
      <w:r w:rsidR="00834D6F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42A3860" w14:textId="77777777" w:rsidR="00877FA3" w:rsidRDefault="00877FA3" w:rsidP="00877FA3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877FA3">
        <w:rPr>
          <w:rFonts w:ascii="Latha" w:hAnsi="Latha" w:cs="Arial Unicode MS"/>
          <w:noProof/>
          <w:sz w:val="48"/>
          <w:szCs w:val="44"/>
          <w:cs/>
          <w:lang w:bidi="ta-IN"/>
        </w:rPr>
        <w:t>இப்படி இருக்கிறபடியினால்</w:t>
      </w:r>
      <w:r w:rsidRPr="00877FA3">
        <w:rPr>
          <w:rFonts w:ascii="Latha" w:hAnsi="Latha" w:cs="Arial Unicode MS"/>
          <w:noProof/>
          <w:sz w:val="48"/>
          <w:szCs w:val="44"/>
        </w:rPr>
        <w:t xml:space="preserve">, </w:t>
      </w:r>
      <w:r w:rsidRPr="00877FA3">
        <w:rPr>
          <w:rFonts w:ascii="Latha" w:hAnsi="Latha" w:cs="Arial Unicode MS"/>
          <w:noProof/>
          <w:sz w:val="48"/>
          <w:szCs w:val="44"/>
          <w:cs/>
          <w:lang w:bidi="ta-IN"/>
        </w:rPr>
        <w:t>அவர்கள் இருவராயிராமல்</w:t>
      </w:r>
      <w:r w:rsidRPr="00877FA3">
        <w:rPr>
          <w:rFonts w:ascii="Latha" w:hAnsi="Latha" w:cs="Arial Unicode MS"/>
          <w:noProof/>
          <w:sz w:val="48"/>
          <w:szCs w:val="44"/>
        </w:rPr>
        <w:t xml:space="preserve">, </w:t>
      </w:r>
      <w:r w:rsidRPr="00877FA3">
        <w:rPr>
          <w:rFonts w:ascii="Latha" w:hAnsi="Latha" w:cs="Arial Unicode MS"/>
          <w:noProof/>
          <w:sz w:val="48"/>
          <w:szCs w:val="44"/>
          <w:cs/>
          <w:lang w:bidi="ta-IN"/>
        </w:rPr>
        <w:t>ஒரே மாம்சமாயிருக்கிறார்கள்</w:t>
      </w:r>
      <w:r w:rsidRPr="00877FA3">
        <w:rPr>
          <w:rFonts w:ascii="Latha" w:hAnsi="Latha" w:cs="Arial Unicode MS"/>
          <w:noProof/>
          <w:sz w:val="48"/>
          <w:szCs w:val="44"/>
        </w:rPr>
        <w:t xml:space="preserve">; </w:t>
      </w:r>
      <w:r w:rsidRPr="00877FA3">
        <w:rPr>
          <w:rFonts w:ascii="Latha" w:hAnsi="Latha" w:cs="Arial Unicode MS"/>
          <w:noProof/>
          <w:sz w:val="48"/>
          <w:szCs w:val="44"/>
          <w:cs/>
          <w:lang w:bidi="ta-IN"/>
        </w:rPr>
        <w:t>ஆகையால்</w:t>
      </w:r>
      <w:r w:rsidRPr="00877FA3">
        <w:rPr>
          <w:rFonts w:ascii="Latha" w:hAnsi="Latha" w:cs="Arial Unicode MS"/>
          <w:noProof/>
          <w:sz w:val="48"/>
          <w:szCs w:val="44"/>
        </w:rPr>
        <w:t xml:space="preserve">, </w:t>
      </w:r>
      <w:r w:rsidRPr="00877FA3">
        <w:rPr>
          <w:rFonts w:ascii="Latha" w:hAnsi="Latha" w:cs="Arial Unicode MS"/>
          <w:noProof/>
          <w:sz w:val="48"/>
          <w:szCs w:val="44"/>
          <w:cs/>
          <w:lang w:bidi="ta-IN"/>
        </w:rPr>
        <w:t>தேவன் இணைத்ததை மனுஷன் பிரிக்காதிருக்கக்கடவன் என்றார்.</w:t>
      </w:r>
    </w:p>
    <w:p w14:paraId="775B8FF2" w14:textId="3A031ADC" w:rsidR="00E56B79" w:rsidRPr="00877FA3" w:rsidRDefault="00877FA3" w:rsidP="00877FA3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877FA3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19:6</w:t>
      </w:r>
    </w:p>
    <w:p w14:paraId="3548FB36" w14:textId="626D153E" w:rsidR="00B26186" w:rsidRDefault="00B26186" w:rsidP="00B26186">
      <w:pPr>
        <w:ind w:left="1276" w:right="1676" w:hanging="1366"/>
        <w:rPr>
          <w:sz w:val="28"/>
          <w:szCs w:val="22"/>
          <w:lang w:val="en-IN"/>
        </w:rPr>
      </w:pPr>
    </w:p>
    <w:p w14:paraId="0DD4E210" w14:textId="22F7BF1D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5BB12EEF" w14:textId="77777777" w:rsidR="00251D5D" w:rsidRDefault="00251D5D" w:rsidP="00B26186">
      <w:pPr>
        <w:ind w:left="1276" w:right="1676" w:hanging="1366"/>
        <w:rPr>
          <w:sz w:val="28"/>
          <w:szCs w:val="22"/>
          <w:lang w:val="en-IN"/>
        </w:rPr>
      </w:pPr>
    </w:p>
    <w:p w14:paraId="54549804" w14:textId="4C58BC13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033410F4" w14:textId="7F7B1144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2F52597D" w14:textId="43C53242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7F25E869" w14:textId="6C520D90" w:rsidR="00877FA3" w:rsidRDefault="00877FA3" w:rsidP="00B26186">
      <w:pPr>
        <w:ind w:left="1276" w:right="1676" w:hanging="1366"/>
        <w:rPr>
          <w:sz w:val="28"/>
          <w:szCs w:val="22"/>
          <w:lang w:val="en-IN"/>
        </w:rPr>
      </w:pPr>
    </w:p>
    <w:p w14:paraId="22DF2C40" w14:textId="66B14C1E" w:rsidR="00877FA3" w:rsidRDefault="00877FA3" w:rsidP="00B26186">
      <w:pPr>
        <w:ind w:left="1276" w:right="1676" w:hanging="1366"/>
        <w:rPr>
          <w:sz w:val="28"/>
          <w:szCs w:val="22"/>
          <w:lang w:val="en-IN"/>
        </w:rPr>
      </w:pPr>
    </w:p>
    <w:p w14:paraId="3AC215EE" w14:textId="42D02F0A" w:rsidR="00877FA3" w:rsidRDefault="00877FA3" w:rsidP="00B26186">
      <w:pPr>
        <w:ind w:left="1276" w:right="1676" w:hanging="1366"/>
        <w:rPr>
          <w:sz w:val="28"/>
          <w:szCs w:val="22"/>
          <w:lang w:val="en-IN"/>
        </w:rPr>
      </w:pPr>
    </w:p>
    <w:p w14:paraId="47A97BD5" w14:textId="4C00751E" w:rsidR="00877FA3" w:rsidRDefault="00877FA3" w:rsidP="00B26186">
      <w:pPr>
        <w:ind w:left="1276" w:right="1676" w:hanging="1366"/>
        <w:rPr>
          <w:sz w:val="28"/>
          <w:szCs w:val="22"/>
          <w:lang w:val="en-IN"/>
        </w:rPr>
      </w:pPr>
    </w:p>
    <w:p w14:paraId="4899D877" w14:textId="51121B88" w:rsidR="00877FA3" w:rsidRDefault="00877FA3" w:rsidP="00B26186">
      <w:pPr>
        <w:ind w:left="1276" w:right="1676" w:hanging="1366"/>
        <w:rPr>
          <w:sz w:val="28"/>
          <w:szCs w:val="22"/>
          <w:lang w:val="en-IN"/>
        </w:rPr>
      </w:pPr>
    </w:p>
    <w:p w14:paraId="63CE6D72" w14:textId="01498F27" w:rsidR="00EF5ED8" w:rsidRDefault="00EF5ED8" w:rsidP="00877FA3">
      <w:pPr>
        <w:ind w:right="1676"/>
        <w:rPr>
          <w:sz w:val="28"/>
          <w:szCs w:val="22"/>
          <w:lang w:val="en-IN"/>
        </w:rPr>
      </w:pPr>
    </w:p>
    <w:p w14:paraId="7E056B62" w14:textId="30F592DA" w:rsidR="00EF5ED8" w:rsidRDefault="00EF5ED8" w:rsidP="00B26186">
      <w:pPr>
        <w:ind w:left="1276" w:right="1676" w:hanging="1366"/>
        <w:rPr>
          <w:sz w:val="28"/>
          <w:szCs w:val="22"/>
          <w:lang w:val="en-IN"/>
        </w:rPr>
      </w:pPr>
    </w:p>
    <w:p w14:paraId="580F8B23" w14:textId="6759A4AA" w:rsidR="00EF5ED8" w:rsidRDefault="00EF5ED8" w:rsidP="00B26186">
      <w:pPr>
        <w:ind w:left="1276" w:right="1676" w:hanging="1366"/>
        <w:rPr>
          <w:sz w:val="28"/>
          <w:szCs w:val="22"/>
          <w:lang w:val="en-IN"/>
        </w:rPr>
      </w:pPr>
    </w:p>
    <w:p w14:paraId="750EFD9F" w14:textId="77777777" w:rsidR="00EF5ED8" w:rsidRPr="00E56B79" w:rsidRDefault="00EF5ED8" w:rsidP="00B26186">
      <w:pPr>
        <w:ind w:left="1276" w:right="1676" w:hanging="1366"/>
        <w:rPr>
          <w:sz w:val="28"/>
          <w:szCs w:val="22"/>
          <w:lang w:val="en-IN"/>
        </w:rPr>
      </w:pPr>
    </w:p>
    <w:p w14:paraId="3664B31E" w14:textId="1507DCB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834D6F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8DE92" w14:textId="77777777" w:rsidR="00834D6F" w:rsidRDefault="00834D6F" w:rsidP="00A01902">
      <w:r>
        <w:separator/>
      </w:r>
    </w:p>
  </w:endnote>
  <w:endnote w:type="continuationSeparator" w:id="0">
    <w:p w14:paraId="14BA3DF6" w14:textId="77777777" w:rsidR="00834D6F" w:rsidRDefault="00834D6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66B57" w14:textId="77777777" w:rsidR="00834D6F" w:rsidRDefault="00834D6F" w:rsidP="00A01902">
      <w:r>
        <w:separator/>
      </w:r>
    </w:p>
  </w:footnote>
  <w:footnote w:type="continuationSeparator" w:id="0">
    <w:p w14:paraId="1DBF06E8" w14:textId="77777777" w:rsidR="00834D6F" w:rsidRDefault="00834D6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834D6F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2964"/>
    <w:rsid w:val="000B41C0"/>
    <w:rsid w:val="000D3907"/>
    <w:rsid w:val="001149B1"/>
    <w:rsid w:val="00146C3C"/>
    <w:rsid w:val="00164876"/>
    <w:rsid w:val="00170790"/>
    <w:rsid w:val="00170C39"/>
    <w:rsid w:val="00195C49"/>
    <w:rsid w:val="001B59BC"/>
    <w:rsid w:val="001C7C78"/>
    <w:rsid w:val="001D1F4D"/>
    <w:rsid w:val="002100DF"/>
    <w:rsid w:val="002467FA"/>
    <w:rsid w:val="00251D5D"/>
    <w:rsid w:val="00257981"/>
    <w:rsid w:val="00262142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22B18"/>
    <w:rsid w:val="00436A20"/>
    <w:rsid w:val="00451E5F"/>
    <w:rsid w:val="004706A7"/>
    <w:rsid w:val="0047735C"/>
    <w:rsid w:val="00497EF5"/>
    <w:rsid w:val="004F0B1B"/>
    <w:rsid w:val="004F319F"/>
    <w:rsid w:val="004F343A"/>
    <w:rsid w:val="005139B1"/>
    <w:rsid w:val="00524E72"/>
    <w:rsid w:val="005301DF"/>
    <w:rsid w:val="0053133A"/>
    <w:rsid w:val="00537C93"/>
    <w:rsid w:val="00563295"/>
    <w:rsid w:val="00575C53"/>
    <w:rsid w:val="00576F1F"/>
    <w:rsid w:val="005B1840"/>
    <w:rsid w:val="005E2505"/>
    <w:rsid w:val="005E65CB"/>
    <w:rsid w:val="006020F8"/>
    <w:rsid w:val="00603DFC"/>
    <w:rsid w:val="0065625C"/>
    <w:rsid w:val="0067077A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D1701"/>
    <w:rsid w:val="007D5CBF"/>
    <w:rsid w:val="007E1CA8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C7E74"/>
    <w:rsid w:val="008D7974"/>
    <w:rsid w:val="008F2DB6"/>
    <w:rsid w:val="009039FD"/>
    <w:rsid w:val="00912DB4"/>
    <w:rsid w:val="0091452E"/>
    <w:rsid w:val="0096489D"/>
    <w:rsid w:val="00973D29"/>
    <w:rsid w:val="00982299"/>
    <w:rsid w:val="009B3E81"/>
    <w:rsid w:val="009B5C0B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301CA"/>
    <w:rsid w:val="00A51AAD"/>
    <w:rsid w:val="00A75D93"/>
    <w:rsid w:val="00A82709"/>
    <w:rsid w:val="00AA2DDA"/>
    <w:rsid w:val="00AA5AC1"/>
    <w:rsid w:val="00AD4077"/>
    <w:rsid w:val="00AF5151"/>
    <w:rsid w:val="00B12920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D22AD"/>
    <w:rsid w:val="00C213EC"/>
    <w:rsid w:val="00C37B8A"/>
    <w:rsid w:val="00C4430D"/>
    <w:rsid w:val="00C61211"/>
    <w:rsid w:val="00C66E73"/>
    <w:rsid w:val="00CB523F"/>
    <w:rsid w:val="00CC2D16"/>
    <w:rsid w:val="00CE2F4E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560B0"/>
    <w:rsid w:val="00E56B79"/>
    <w:rsid w:val="00E6528C"/>
    <w:rsid w:val="00E81738"/>
    <w:rsid w:val="00E95CC3"/>
    <w:rsid w:val="00EB3388"/>
    <w:rsid w:val="00EC6A3E"/>
    <w:rsid w:val="00EF4FD0"/>
    <w:rsid w:val="00EF5ED8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B308E"/>
    <w:rsid w:val="001E4F27"/>
    <w:rsid w:val="00252D8E"/>
    <w:rsid w:val="002745B4"/>
    <w:rsid w:val="00406BDE"/>
    <w:rsid w:val="0041766D"/>
    <w:rsid w:val="004562E0"/>
    <w:rsid w:val="004661D2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D1C39"/>
    <w:rsid w:val="00AD123C"/>
    <w:rsid w:val="00AF391E"/>
    <w:rsid w:val="00C36F95"/>
    <w:rsid w:val="00C90180"/>
    <w:rsid w:val="00C96FE4"/>
    <w:rsid w:val="00CB4982"/>
    <w:rsid w:val="00D338A0"/>
    <w:rsid w:val="00E232CC"/>
    <w:rsid w:val="00E407CE"/>
    <w:rsid w:val="00E56C73"/>
    <w:rsid w:val="00F211AF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2020-09-02T00:34:00Z</cp:lastPrinted>
  <dcterms:created xsi:type="dcterms:W3CDTF">2020-09-09T19:18:00Z</dcterms:created>
  <dcterms:modified xsi:type="dcterms:W3CDTF">2020-09-09T19:24:00Z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