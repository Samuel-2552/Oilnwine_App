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686861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5B5EB2D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410C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B2537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DF89918" w14:textId="77777777" w:rsidR="00B25378" w:rsidRPr="00B25378" w:rsidRDefault="00B25378" w:rsidP="00B2537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2537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நாளாகமம் 15:1-16:36</w:t>
                  </w:r>
                </w:p>
                <w:p w14:paraId="75160F92" w14:textId="77777777" w:rsidR="00B25378" w:rsidRPr="00B25378" w:rsidRDefault="00B25378" w:rsidP="00B2537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2537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1:18-32</w:t>
                  </w:r>
                </w:p>
                <w:p w14:paraId="6A605CEE" w14:textId="77777777" w:rsidR="00B25378" w:rsidRPr="00B25378" w:rsidRDefault="00B25378" w:rsidP="00B2537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2537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10:1-15</w:t>
                  </w:r>
                </w:p>
                <w:p w14:paraId="3F50C377" w14:textId="0DDA1146" w:rsidR="009A0942" w:rsidRPr="007A1E95" w:rsidRDefault="00B25378" w:rsidP="00B2537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2537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19:6-7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8686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8686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68686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2EFE095" w14:textId="68589150" w:rsidR="002A1404" w:rsidRDefault="00B25378" w:rsidP="00A9703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"ஆவிக்குள் என்னை வனாந்தரத்திற்குக் கொண்டுபோனான். அப்பொழுது ஏழு தலைகளையும் பத்துக் கொம்புகளையும் உடையதும் தூஷணமான நாமங்களால் நிறைந்ததுமான சிவுப்புநிறமுள்ள மிருகத்தின்மேல் ஒரு ஸ்திரீ ஏறியிருக்கக்கண்டேன். அந்த ஸ்திரீ இரத்தாம்பரமும் சிவப்பான ஆடையுந்தரித்து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பொன்னினாலும் இரத்தினங்களினாலும் முத்துக்களினாலும் சிங்காரிக்கப்பட்டு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தன் வேசித்தனமாகிய அருவருப்புகளாலும் அசுத்தத்தாலும் நிறைந்த பொற்பாத்திரத்தைத் தன் கையிலே பிடித்திருந்தாள். மேலும்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இரகசியம்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மகா பாபிலோன்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வேசிகளுக்கும் பூமியிலுள்ள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அருவருப்புகளுக்கும் தாய் என்னும் நாமம் அவள் நெற்றியில் எழுதியிருந்தது.” என்று வெளி 17: 3 முதல் 5 வரையுள்ள வசனங்கள் கூறுகிறது. தண்ணீர்கள் என்ற சொல் ஒரு அடையாளச் சொல்லாகும்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ஜனங்களைக் குறிக்கிறது. இது வெளிப்படுத்துதல் 17: 15 ல் இருந்து தெளிவாகிறது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"அந்த வேசி உட்கார்ந்திருக்கிற தண்ணீர்களைக் கண்டாயே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அவைகள் ஜனங்களும் கூட்டங்களும் ஜாதிகளும் பாஷைக்காரருமாம்." என்று கூறப்பட்டிருக்கிறது. ‘ஸ்திரீ’ என்ற வார்த்தையும் அடையாளச் சொல்லாகும். இங்கே வேசியான ‘ஸ்திரீ’ என்பது தேவனுடைய வார்த்தையுடன் ஒத்துப்போகாத போலியான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வழிவிலகிய சபையைக் குறிக்கிறது. அவள் என்பது ஸ்தாபன ஒழுங்கை அடையாளப் படுத்துகிறது. தண்ணீர்கள் மீது உட்கார்ந்து இருக்கிற வேசியான ஸ்திரீ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ஜனங்களின் வாழ்க்கையை ஆளுகிறாள்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"மகா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87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பாபிலோன்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வேசிகளுக்கும் பூமியிலுள்ள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அருவருப்புகளுக்கும் தாய்" என்று வேதம் கூறுகிறது. தாய்க்கு பல குமாரத்திகள் உள்ளனர். எனவே அவள் தாய் என்று அழைக்கப்படுகிறாள்</w:t>
      </w:r>
      <w:r w:rsidRPr="00B253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253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அவள் பல குமாரத்திகளைகளையும் பெற்றிருக்கிறாள்.</w:t>
      </w:r>
    </w:p>
    <w:p w14:paraId="7986FDE1" w14:textId="17876A9B" w:rsidR="0013256B" w:rsidRPr="00307FB8" w:rsidRDefault="00686861" w:rsidP="00A9703C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4FE7250" w14:textId="60746072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6BA4D924" w14:textId="2E2B3137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4A0BDDA0" w14:textId="44422A60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686861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686861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6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686861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1264F4B" w:rsidR="00DE09CC" w:rsidRPr="00DE09CC" w:rsidRDefault="00B25378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2537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சோதனைக்குட்படாதபடிக்கு விழித்திருந்து ஜெபம்பண்ணுங்கள்</w:t>
      </w:r>
      <w:r w:rsidRPr="00B2537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69A5B3B8" w14:textId="4DCFCB35" w:rsidR="00C35299" w:rsidRPr="001A286F" w:rsidRDefault="00B25378" w:rsidP="001A286F">
      <w:pPr>
        <w:jc w:val="right"/>
        <w:rPr>
          <w:szCs w:val="20"/>
          <w:lang w:val="en-IN"/>
        </w:rPr>
      </w:pPr>
      <w:r w:rsidRPr="00B2537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26:41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33CB969B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716AF99D" w14:textId="2FF6F38C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FEA10E9" w14:textId="41978653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6D08E329" w14:textId="3F45A1B6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6D598B32" w14:textId="1F3DF354" w:rsidR="006923BC" w:rsidRDefault="006923BC" w:rsidP="001A0F82">
      <w:pPr>
        <w:ind w:right="1676"/>
        <w:rPr>
          <w:sz w:val="52"/>
          <w:szCs w:val="44"/>
          <w:lang w:val="en-IN"/>
        </w:rPr>
      </w:pPr>
    </w:p>
    <w:p w14:paraId="26ACA23A" w14:textId="47D85433" w:rsidR="006923BC" w:rsidRDefault="006923BC" w:rsidP="001A0F82">
      <w:pPr>
        <w:ind w:right="1676"/>
        <w:rPr>
          <w:sz w:val="52"/>
          <w:szCs w:val="44"/>
          <w:lang w:val="en-IN"/>
        </w:rPr>
      </w:pPr>
    </w:p>
    <w:p w14:paraId="51230D28" w14:textId="48BC8F32" w:rsidR="006923BC" w:rsidRDefault="006923BC" w:rsidP="001A0F82">
      <w:pPr>
        <w:ind w:right="1676"/>
        <w:rPr>
          <w:sz w:val="52"/>
          <w:szCs w:val="44"/>
          <w:lang w:val="en-IN"/>
        </w:rPr>
      </w:pPr>
    </w:p>
    <w:p w14:paraId="04CE5EF0" w14:textId="7C1CD4A2" w:rsidR="006923BC" w:rsidRDefault="006923BC" w:rsidP="001A0F82">
      <w:pPr>
        <w:ind w:right="1676"/>
        <w:rPr>
          <w:sz w:val="52"/>
          <w:szCs w:val="44"/>
          <w:lang w:val="en-IN"/>
        </w:rPr>
      </w:pPr>
    </w:p>
    <w:p w14:paraId="79163492" w14:textId="63EBD0A1" w:rsidR="006923BC" w:rsidRDefault="006923BC" w:rsidP="001A0F82">
      <w:pPr>
        <w:ind w:right="1676"/>
        <w:rPr>
          <w:sz w:val="52"/>
          <w:szCs w:val="44"/>
          <w:lang w:val="en-IN"/>
        </w:rPr>
      </w:pPr>
    </w:p>
    <w:p w14:paraId="68AF999C" w14:textId="33A4EFCE" w:rsidR="006923BC" w:rsidRDefault="006923BC" w:rsidP="001A0F82">
      <w:pPr>
        <w:ind w:right="1676"/>
        <w:rPr>
          <w:sz w:val="52"/>
          <w:szCs w:val="44"/>
          <w:lang w:val="en-IN"/>
        </w:rPr>
      </w:pPr>
    </w:p>
    <w:p w14:paraId="59908E85" w14:textId="77777777" w:rsidR="006923BC" w:rsidRDefault="006923BC" w:rsidP="001A0F82">
      <w:pPr>
        <w:ind w:right="1676"/>
        <w:rPr>
          <w:sz w:val="52"/>
          <w:szCs w:val="44"/>
          <w:lang w:val="en-IN"/>
        </w:rPr>
      </w:pPr>
    </w:p>
    <w:p w14:paraId="73587BD8" w14:textId="28CBA46C" w:rsidR="005821E9" w:rsidRDefault="005821E9" w:rsidP="001A0F82">
      <w:pPr>
        <w:ind w:right="1676"/>
        <w:rPr>
          <w:sz w:val="52"/>
          <w:szCs w:val="44"/>
          <w:lang w:val="en-IN"/>
        </w:rPr>
      </w:pPr>
    </w:p>
    <w:p w14:paraId="276F8E77" w14:textId="7DB92CCA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43F83F1D" w14:textId="259A0D95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2207E300" w14:textId="239C309F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3A021163" w14:textId="7C61E3B2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5269109C" w14:textId="23AF0EB5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4F795383" w14:textId="77777777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5C84167C" w14:textId="7777777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68686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D0000" w14:textId="77777777" w:rsidR="00686861" w:rsidRDefault="00686861" w:rsidP="00A01902">
      <w:r>
        <w:separator/>
      </w:r>
    </w:p>
  </w:endnote>
  <w:endnote w:type="continuationSeparator" w:id="0">
    <w:p w14:paraId="437D235D" w14:textId="77777777" w:rsidR="00686861" w:rsidRDefault="0068686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0FA85" w14:textId="77777777" w:rsidR="00686861" w:rsidRDefault="00686861" w:rsidP="00A01902">
      <w:r>
        <w:separator/>
      </w:r>
    </w:p>
  </w:footnote>
  <w:footnote w:type="continuationSeparator" w:id="0">
    <w:p w14:paraId="3E48C12B" w14:textId="77777777" w:rsidR="00686861" w:rsidRDefault="0068686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8686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2021-07-11T18:02:00Z</cp:lastPrinted>
  <dcterms:created xsi:type="dcterms:W3CDTF">2021-07-13T02:12:00Z</dcterms:created>
  <dcterms:modified xsi:type="dcterms:W3CDTF">2021-07-13T02:12:00Z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