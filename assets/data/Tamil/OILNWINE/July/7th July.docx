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14861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57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24E64632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B128E" w:rsidRPr="007B128E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ஜூலை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A9703C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7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7246CF71" w14:textId="77777777" w:rsidR="00A9703C" w:rsidRPr="00A9703C" w:rsidRDefault="00A9703C" w:rsidP="00A9703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9703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நாளாகமம் 4:5-5:17</w:t>
                  </w:r>
                </w:p>
                <w:p w14:paraId="219123AE" w14:textId="77777777" w:rsidR="00A9703C" w:rsidRPr="00A9703C" w:rsidRDefault="00A9703C" w:rsidP="00A9703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9703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25:1-27</w:t>
                  </w:r>
                </w:p>
                <w:p w14:paraId="581286FA" w14:textId="77777777" w:rsidR="00A9703C" w:rsidRPr="00A9703C" w:rsidRDefault="00A9703C" w:rsidP="00A9703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A9703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5:1-12</w:t>
                  </w:r>
                </w:p>
                <w:p w14:paraId="3F50C377" w14:textId="59D10A92" w:rsidR="009A0942" w:rsidRPr="007A1E95" w:rsidRDefault="00A9703C" w:rsidP="00A9703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9703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18:19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14861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14861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14861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986FDE1" w14:textId="57C4744F" w:rsidR="0013256B" w:rsidRPr="00307FB8" w:rsidRDefault="00A9703C" w:rsidP="00A9703C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இயேசு கிறிஸ்து தமது வல்லமையிலும் மகிமையிலும் திரும்பி வரும்போது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இந்த பூமியை அகற்றிவிட்டு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ஒரு புதிய பூமியை உருவாக்கி அதில் ஆட்சி செய்வார் என்று பலர் நம்புகிறார்கள்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அது அப்படி அல்ல. இதில் நோவாவின் நாட்களில் இருந்து ஒரு நல்ல உதாரணத்தை நாம் பெற்றுக் கொள்ளலாம். "தேவன் பூமியைப் பார்த்தார்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இதோ அது சீர்கெட்டதாயிருந்தது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; ....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நான் அவர்களைப் பூமியோடுங்கூட அழித்துப்போடுவேன்." என்று ஆதியாகமம் 6: 12-13-ல் வாசிக்கிறோம். "பூமியை அழிக்க இனி ஜலப்பிரளயம்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உண்டாவதில்லையென்றும்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உங்களோடே என் உடன்படிக்கையை ஏற்படுத்துகிறேன்" என்றும் ஆதியாகமம் 9:11-ல் காண்கிறோம். தேவன் உண்மையில் பூமியை அழித்தாரா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விலங்குகளையும்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அக்கிரமம் நிறைந்த மனிதர்களைப் போன்ற அனைத்து உயிரினங்களையும் அவர் அழித்துவிட்டாரா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இல்லை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பூமியின் முகத்தில் இருந்து துன்மார்க்கத்தையும் அநீதியையும் தேவன் நீக்கி விட்டார். அவர் யதார்த்தத்தில் பூமியை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அழிக்கவில்லை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பூமியையும்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அதில் வாழ்ந்த நீதியுள்ள நோவாவையும் அவருடைய குடும்பத்தாரையும்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அனைத்து  உயிரினத்தின் ஜோடுகளையும் பாதுகாத்தார். "பூர்வ உலகத்தையும் தப்பவிடாமல்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நீதியைப் பிரசங்கித்தவனாகிய நோவா முதலான எட்டுப்பேரைக் காப்பாற்றி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,.."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 2 பேதுரு 2:5 குறிப்பிடுகிறது. இங்கு 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>'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பூர்வ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76" style="position:absolute;left:0;text-align:left;margin-left:-9.15pt;margin-top:730.5pt;width:630pt;height:13.7pt;z-index:2517309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உலகத்தை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'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அல்லது "பழைய பூமி" என்ற சொல்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நோவாவின் நாட்களை குறிக்க பயன்படுத்தப்படுவதை நாம் தெளிவாகக் காண்கிறோம். மேலும்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>, "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அப்பொழுது இருந்த உலகம் ஜலப்பிரளயத்தினாலே அழிந்ததென்பதையும் மனதார அறியாமலிருக்கிறார்கள்." என்று 2 பேதுரு 3: 6 குறிப்பிடுகிறது. எனவே நோவா பேழையிலிருந்து வெளியே வந்தபோது</w:t>
      </w:r>
      <w:r w:rsidRPr="00A9703C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A9703C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ஒரு புதிய பூமியில் பிரவேசித்தார். நாம் இன்னும் அதே பூமியில் தான் வாழ்ந்து கொண்டிருக்கிறோம்.</w:t>
      </w:r>
      <w:r w:rsidR="00D14861">
        <w:rPr>
          <w:rFonts w:ascii="Latha" w:hAnsi="Latha" w:cs="Arial Unicode MS"/>
          <w:noProof/>
          <w:sz w:val="28"/>
        </w:rPr>
        <w:pict w14:anchorId="3CC91F6C">
          <v:rect id="_x0000_s1357" style="position:absolute;left:0;text-align:left;margin-left:-6.15pt;margin-top:732pt;width:630pt;height:13.7pt;z-index:25172992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4AE0E6C" w14:textId="3A2E1E9F" w:rsidR="00F95A3F" w:rsidRDefault="00F95A3F" w:rsidP="0071694C">
      <w:pPr>
        <w:jc w:val="both"/>
        <w:rPr>
          <w:rFonts w:ascii="Latha" w:hAnsi="Latha" w:cs="Arial Unicode MS"/>
          <w:noProof/>
          <w:sz w:val="28"/>
        </w:rPr>
      </w:pPr>
    </w:p>
    <w:p w14:paraId="16597F5F" w14:textId="77777777" w:rsidR="00A9703C" w:rsidRPr="00E50352" w:rsidRDefault="00A9703C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B3D06BE" w:rsidR="00DE61B0" w:rsidRPr="00DE61B0" w:rsidRDefault="00D14861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347" style="position:absolute;left:0;text-align:left;margin-left:-4.95pt;margin-top:729.6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4301C851" w:rsidR="006D514C" w:rsidRPr="00DE61B0" w:rsidRDefault="00D14861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49.6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5340AC98" w:rsidR="00E56B79" w:rsidRDefault="00D14861" w:rsidP="006D514C">
      <w:pPr>
        <w:ind w:firstLine="720"/>
        <w:jc w:val="center"/>
        <w:rPr>
          <w:rFonts w:ascii="Latha" w:hAnsi="Latha" w:cs="Arial Unicode MS"/>
          <w:b/>
          <w:bCs/>
          <w:sz w:val="52"/>
          <w:szCs w:val="52"/>
          <w:lang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732A14E3" w14:textId="77777777" w:rsidR="00CF69DE" w:rsidRDefault="00CF69DE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17FFE36" w:rsidR="00DE09CC" w:rsidRPr="00DE09CC" w:rsidRDefault="00A9703C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நீங்களோ ரபீ என்றழைக்கப்படாதிருங்கள்</w:t>
      </w: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கிறிஸ்து ஒருவரே உங்களுக்குப் போதகராயிருக்கிறார்</w:t>
      </w: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நீங்கள் எல்லாரும் சகோதரராயிருக்கிறீர்கள்.</w:t>
      </w:r>
    </w:p>
    <w:p w14:paraId="69A5B3B8" w14:textId="3FF6EA43" w:rsidR="00C35299" w:rsidRPr="001A286F" w:rsidRDefault="00A9703C" w:rsidP="001A286F">
      <w:pPr>
        <w:jc w:val="right"/>
        <w:rPr>
          <w:szCs w:val="20"/>
          <w:lang w:val="en-IN"/>
        </w:rPr>
      </w:pPr>
      <w:r w:rsidRPr="00A9703C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மத்தேயு 23:8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  <w:r w:rsidR="00AC185F">
          <w:t>‬</w:t>
        </w:r>
        <w:r w:rsidR="002F54E5">
          <w:t>‬</w:t>
        </w:r>
        <w:r w:rsidR="00002450">
          <w:t>‬</w:t>
        </w:r>
        <w:r w:rsidR="008A0067">
          <w:t>‬</w:t>
        </w:r>
        <w:r w:rsidR="00B27743">
          <w:t>‬</w:t>
        </w:r>
        <w:r w:rsidR="0083624E">
          <w:t>‬</w:t>
        </w:r>
        <w:r w:rsidR="00930B57">
          <w:t>‬</w:t>
        </w:r>
        <w:r w:rsidR="00DF2F68">
          <w:t>‬</w:t>
        </w:r>
        <w:r w:rsidR="006C27C9">
          <w:t>‬</w:t>
        </w:r>
        <w:r w:rsidR="00D82C29">
          <w:t>‬</w:t>
        </w:r>
        <w:r w:rsidR="001746F7">
          <w:t>‬</w:t>
        </w:r>
        <w:r w:rsidR="00F378F4">
          <w:t>‬</w:t>
        </w:r>
        <w:r w:rsidR="00941993">
          <w:t>‬</w:t>
        </w:r>
        <w:r w:rsidR="002E3126">
          <w:t>‬</w:t>
        </w:r>
        <w:r w:rsidR="0066034B">
          <w:t>‬</w:t>
        </w:r>
        <w:r w:rsidR="00F63CFB">
          <w:t>‬</w:t>
        </w:r>
        <w:r w:rsidR="00626162">
          <w:t>‬</w:t>
        </w:r>
        <w:r w:rsidR="004E468C">
          <w:t>‬</w:t>
        </w:r>
        <w:r w:rsidR="00217691">
          <w:t>‬</w:t>
        </w:r>
        <w:r w:rsidR="00E401BC">
          <w:t>‬</w:t>
        </w:r>
        <w:r w:rsidR="005A7DFB">
          <w:t>‬</w:t>
        </w:r>
        <w:r w:rsidR="00B50BCC">
          <w:t>‬</w:t>
        </w:r>
        <w:r w:rsidR="00BF6BDF">
          <w:t>‬</w:t>
        </w:r>
        <w:r w:rsidR="008B78ED">
          <w:t>‬</w:t>
        </w:r>
        <w:r w:rsidR="00DB40A1">
          <w:t>‬</w:t>
        </w:r>
        <w:r w:rsidR="00FD2847">
          <w:t>‬</w:t>
        </w:r>
        <w:r w:rsidR="00B97696">
          <w:t>‬</w:t>
        </w:r>
        <w:r w:rsidR="00D14861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1427EC2" w14:textId="2F059DF0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0588C247" w14:textId="33CB969B" w:rsidR="00E828B8" w:rsidRDefault="00E828B8" w:rsidP="001A0F82">
      <w:pPr>
        <w:ind w:right="1676"/>
        <w:rPr>
          <w:sz w:val="52"/>
          <w:szCs w:val="44"/>
          <w:lang w:val="en-IN"/>
        </w:rPr>
      </w:pPr>
    </w:p>
    <w:p w14:paraId="245D9299" w14:textId="34CDCCB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632D60D" w14:textId="774AA78E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060AF5F0" w14:textId="6D89BBB2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7F28EC1" w14:textId="0F5B5BF5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EE37150" w14:textId="367EE37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CE8A75E" w14:textId="44698CE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04F45E6" w14:textId="1C394314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BCF046C" w14:textId="2FE978E1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ACF1AD1" w14:textId="66449DEA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716AF99D" w14:textId="2FF6F38C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2FEA10E9" w14:textId="41978653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6D08E329" w14:textId="08FF80E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5C84167C" w14:textId="77777777" w:rsidR="00A9703C" w:rsidRDefault="00A9703C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14861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7F8E" w14:textId="77777777" w:rsidR="00D14861" w:rsidRDefault="00D14861" w:rsidP="00A01902">
      <w:r>
        <w:separator/>
      </w:r>
    </w:p>
  </w:endnote>
  <w:endnote w:type="continuationSeparator" w:id="0">
    <w:p w14:paraId="29614200" w14:textId="77777777" w:rsidR="00D14861" w:rsidRDefault="00D14861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D1E70" w14:textId="77777777" w:rsidR="00D14861" w:rsidRDefault="00D14861" w:rsidP="00A01902">
      <w:r>
        <w:separator/>
      </w:r>
    </w:p>
  </w:footnote>
  <w:footnote w:type="continuationSeparator" w:id="0">
    <w:p w14:paraId="66E7115A" w14:textId="77777777" w:rsidR="00D14861" w:rsidRDefault="00D14861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14861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450"/>
    <w:rsid w:val="000029C0"/>
    <w:rsid w:val="00003148"/>
    <w:rsid w:val="00007377"/>
    <w:rsid w:val="00011C02"/>
    <w:rsid w:val="00021A26"/>
    <w:rsid w:val="00025895"/>
    <w:rsid w:val="00031082"/>
    <w:rsid w:val="00032326"/>
    <w:rsid w:val="0004029A"/>
    <w:rsid w:val="00042B7E"/>
    <w:rsid w:val="00046977"/>
    <w:rsid w:val="000503CE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093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1B8F"/>
    <w:rsid w:val="001149B1"/>
    <w:rsid w:val="00116A43"/>
    <w:rsid w:val="00117FF8"/>
    <w:rsid w:val="001232CC"/>
    <w:rsid w:val="001244AC"/>
    <w:rsid w:val="0012676A"/>
    <w:rsid w:val="00127777"/>
    <w:rsid w:val="0013256B"/>
    <w:rsid w:val="00143C27"/>
    <w:rsid w:val="001454C5"/>
    <w:rsid w:val="00146C3C"/>
    <w:rsid w:val="00151EB9"/>
    <w:rsid w:val="00161BCC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6F7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1E5A"/>
    <w:rsid w:val="0021298D"/>
    <w:rsid w:val="00212BED"/>
    <w:rsid w:val="002144E4"/>
    <w:rsid w:val="002163F7"/>
    <w:rsid w:val="00217457"/>
    <w:rsid w:val="00217691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4B69"/>
    <w:rsid w:val="00277A0A"/>
    <w:rsid w:val="00282153"/>
    <w:rsid w:val="00285211"/>
    <w:rsid w:val="0028567A"/>
    <w:rsid w:val="00291561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E0EAB"/>
    <w:rsid w:val="002E3126"/>
    <w:rsid w:val="002F26F2"/>
    <w:rsid w:val="002F29DB"/>
    <w:rsid w:val="002F43C2"/>
    <w:rsid w:val="002F54E5"/>
    <w:rsid w:val="002F7A7A"/>
    <w:rsid w:val="00307BFD"/>
    <w:rsid w:val="00307FB8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5105"/>
    <w:rsid w:val="004555FB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468C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A7DFB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5F346F"/>
    <w:rsid w:val="006020F8"/>
    <w:rsid w:val="00603DFC"/>
    <w:rsid w:val="006102A6"/>
    <w:rsid w:val="006208B0"/>
    <w:rsid w:val="00625F3B"/>
    <w:rsid w:val="00626162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034B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1748"/>
    <w:rsid w:val="006B75D8"/>
    <w:rsid w:val="006B7B8F"/>
    <w:rsid w:val="006C052C"/>
    <w:rsid w:val="006C080B"/>
    <w:rsid w:val="006C126D"/>
    <w:rsid w:val="006C2233"/>
    <w:rsid w:val="006C27C9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05F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2550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128E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27D83"/>
    <w:rsid w:val="00834AC0"/>
    <w:rsid w:val="00834D6F"/>
    <w:rsid w:val="008351ED"/>
    <w:rsid w:val="0083624E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0067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B78E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0B57"/>
    <w:rsid w:val="00931AB0"/>
    <w:rsid w:val="00932025"/>
    <w:rsid w:val="00932A3C"/>
    <w:rsid w:val="00936D8F"/>
    <w:rsid w:val="00937883"/>
    <w:rsid w:val="00937B89"/>
    <w:rsid w:val="00941993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18AD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4A43"/>
    <w:rsid w:val="00A10C73"/>
    <w:rsid w:val="00A13521"/>
    <w:rsid w:val="00A16250"/>
    <w:rsid w:val="00A20CAC"/>
    <w:rsid w:val="00A24DF1"/>
    <w:rsid w:val="00A2652D"/>
    <w:rsid w:val="00A26741"/>
    <w:rsid w:val="00A301CA"/>
    <w:rsid w:val="00A31151"/>
    <w:rsid w:val="00A3180C"/>
    <w:rsid w:val="00A319E3"/>
    <w:rsid w:val="00A33464"/>
    <w:rsid w:val="00A37467"/>
    <w:rsid w:val="00A41807"/>
    <w:rsid w:val="00A47B68"/>
    <w:rsid w:val="00A51AAD"/>
    <w:rsid w:val="00A541FA"/>
    <w:rsid w:val="00A57432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9703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185F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27743"/>
    <w:rsid w:val="00B327EF"/>
    <w:rsid w:val="00B37370"/>
    <w:rsid w:val="00B43035"/>
    <w:rsid w:val="00B50BCC"/>
    <w:rsid w:val="00B53BFF"/>
    <w:rsid w:val="00B54108"/>
    <w:rsid w:val="00B541D3"/>
    <w:rsid w:val="00B5552F"/>
    <w:rsid w:val="00B56A3A"/>
    <w:rsid w:val="00B6077C"/>
    <w:rsid w:val="00B648AB"/>
    <w:rsid w:val="00B76E90"/>
    <w:rsid w:val="00B77C12"/>
    <w:rsid w:val="00B80043"/>
    <w:rsid w:val="00B84A42"/>
    <w:rsid w:val="00B84ACF"/>
    <w:rsid w:val="00B9205B"/>
    <w:rsid w:val="00B94BB6"/>
    <w:rsid w:val="00B96CE3"/>
    <w:rsid w:val="00B97696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BF6BDF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5101F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A2786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CF69DE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14861"/>
    <w:rsid w:val="00D21435"/>
    <w:rsid w:val="00D30633"/>
    <w:rsid w:val="00D321F9"/>
    <w:rsid w:val="00D32F29"/>
    <w:rsid w:val="00D33164"/>
    <w:rsid w:val="00D3499D"/>
    <w:rsid w:val="00D35299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2C29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40A1"/>
    <w:rsid w:val="00DB57BF"/>
    <w:rsid w:val="00DB6EC9"/>
    <w:rsid w:val="00DC170E"/>
    <w:rsid w:val="00DC18DC"/>
    <w:rsid w:val="00DC4C7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68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149F6"/>
    <w:rsid w:val="00E25453"/>
    <w:rsid w:val="00E33169"/>
    <w:rsid w:val="00E34108"/>
    <w:rsid w:val="00E401BC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828B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378F4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63CFB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5A3F"/>
    <w:rsid w:val="00F965D9"/>
    <w:rsid w:val="00F9743E"/>
    <w:rsid w:val="00F979AA"/>
    <w:rsid w:val="00FA0C58"/>
    <w:rsid w:val="00FA11BE"/>
    <w:rsid w:val="00FA1911"/>
    <w:rsid w:val="00FA449C"/>
    <w:rsid w:val="00FA5997"/>
    <w:rsid w:val="00FB2D96"/>
    <w:rsid w:val="00FB2FFB"/>
    <w:rsid w:val="00FC1172"/>
    <w:rsid w:val="00FC2800"/>
    <w:rsid w:val="00FC4E74"/>
    <w:rsid w:val="00FD18A7"/>
    <w:rsid w:val="00FD284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45BBC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0E5019"/>
    <w:rsid w:val="001061F8"/>
    <w:rsid w:val="00111109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B38B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214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92185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A68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96696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11B6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32DD"/>
    <w:rsid w:val="006B4296"/>
    <w:rsid w:val="006D7C1D"/>
    <w:rsid w:val="006E1C47"/>
    <w:rsid w:val="006F7671"/>
    <w:rsid w:val="007115C9"/>
    <w:rsid w:val="007234AA"/>
    <w:rsid w:val="00731A59"/>
    <w:rsid w:val="007358EB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7F0BF6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D59A2"/>
    <w:rsid w:val="008E0C39"/>
    <w:rsid w:val="008E6275"/>
    <w:rsid w:val="008F578E"/>
    <w:rsid w:val="00907DA4"/>
    <w:rsid w:val="00920669"/>
    <w:rsid w:val="009335C8"/>
    <w:rsid w:val="0094430A"/>
    <w:rsid w:val="00952B4B"/>
    <w:rsid w:val="00954135"/>
    <w:rsid w:val="00956A76"/>
    <w:rsid w:val="00972111"/>
    <w:rsid w:val="00982604"/>
    <w:rsid w:val="00997A1D"/>
    <w:rsid w:val="009B7817"/>
    <w:rsid w:val="009D2E65"/>
    <w:rsid w:val="009D2FEA"/>
    <w:rsid w:val="009E26BE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AF5200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64707"/>
    <w:rsid w:val="00C83068"/>
    <w:rsid w:val="00C869BA"/>
    <w:rsid w:val="00C90180"/>
    <w:rsid w:val="00C92E03"/>
    <w:rsid w:val="00C9530F"/>
    <w:rsid w:val="00C96FE4"/>
    <w:rsid w:val="00CB08D3"/>
    <w:rsid w:val="00CB4275"/>
    <w:rsid w:val="00CB4982"/>
    <w:rsid w:val="00CC3AF3"/>
    <w:rsid w:val="00D15550"/>
    <w:rsid w:val="00D26A2E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04BF6"/>
    <w:rsid w:val="00E07D86"/>
    <w:rsid w:val="00E20A12"/>
    <w:rsid w:val="00E210AD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3</TotalTime>
  <Pages>4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2021-07-05T04:36:00Z</cp:lastPrinted>
  <dcterms:created xsi:type="dcterms:W3CDTF">2021-07-07T02:54:00Z</dcterms:created>
  <dcterms:modified xsi:type="dcterms:W3CDTF">2021-07-07T02:54:00Z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