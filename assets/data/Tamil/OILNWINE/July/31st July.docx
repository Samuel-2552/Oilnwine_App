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345D4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8D64495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631A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99336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0CD4A05" w14:textId="77777777" w:rsidR="00993369" w:rsidRPr="00993369" w:rsidRDefault="00993369" w:rsidP="0099336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9336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29:1-36</w:t>
                  </w:r>
                </w:p>
                <w:p w14:paraId="0E9D96B5" w14:textId="77777777" w:rsidR="00993369" w:rsidRPr="00993369" w:rsidRDefault="00993369" w:rsidP="0099336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9336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14:1-23</w:t>
                  </w:r>
                </w:p>
                <w:p w14:paraId="4EAB5F04" w14:textId="77777777" w:rsidR="00993369" w:rsidRPr="00993369" w:rsidRDefault="00993369" w:rsidP="0099336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9336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24:1-10</w:t>
                  </w:r>
                </w:p>
                <w:p w14:paraId="3F50C377" w14:textId="1F68FE50" w:rsidR="009A0942" w:rsidRPr="007A1E95" w:rsidRDefault="00993369" w:rsidP="0099336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9336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20:12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45D4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45D4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345D4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68EC94E" w14:textId="77777777" w:rsidR="00993369" w:rsidRPr="00993369" w:rsidRDefault="00993369" w:rsidP="009933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கிறிஸ்துவுக்காக  தேவன் இரண்டு சரீரங்களை ஆயத்தப்படுத்தினார். ஒன்று அவருடைய பூமிக்குரிய கூடாரமாகிய இயற்கையான சரீரம். இந்த சரீரம் பிதாவாலும் பரிசுத்த ஆவியினாலும் உருவாக்கப்பட்டது. தேவதூதன் மரியாளுக்கு வெளிப்பட்டு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இதோ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கர்ப்பவதியாகி ஒரு குமாரனைப் பெறுவாய்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,"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சொன்னபோது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​​மரியாள் தேவதூதனிடம் கேட்டாள் "இது எப்படியாகும்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புருஷனை அறியேனே என்றாள்". " தேவதூதன் அவளுக்குப் பிரதியுத்தரமாக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 உன்மேல் வரும்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உன்னதமானவருடைய பலம் உன்மேல் நிழலிடும்"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என்றார். வேறு வார்த்தைகளில் கூறுவதானால்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தேவதூதன் மரியாளிடம் குமாரன் மனிதனாலோ மனிதனின் விருப்பத்தினாலோ உருவாக்கப்பட்டவராக இருக்க மாட்டார் என்று கூறினார். கர்த்தராகிய இயேசு ஆவியினால் பிறந்தார்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மேலிருந்து பிறந்தவர். முதற்பலன் மேலே இருந்து வந்தது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பரலோகத்தில் இருந்து வந்தவர்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ஆவியினால் பிறந்தவர்.</w:t>
      </w:r>
    </w:p>
    <w:p w14:paraId="2ECD6A03" w14:textId="77777777" w:rsidR="00993369" w:rsidRPr="00993369" w:rsidRDefault="00993369" w:rsidP="009933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590C0989" w14:textId="767C1A74" w:rsidR="00EA5970" w:rsidRDefault="00993369" w:rsidP="009933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09" style="position:absolute;left:0;text-align:left;margin-left:-9.15pt;margin-top:729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 உருவாக்கி ஆயத்தப்படுத்திய கிறிஸ்துவின் இரண்டாவது சரீரம் கிறிஸ்துவின் சரீரமாகிய சபையாகும். அவருடைய இயற்கை சரீரத்தை உருவாக்க பயன்ப்படுத்தப்பட்ட கொள்கைகள் கிறிஸ்துவின் சரீரமாகிய சபையை உருவாக்க பயன்ப்படுத்தப்படுகிறது. பரிசுத்த ஆவி உன் மேல் நிழலிடும் என்று மரியாளுக்கு சொல்லப்பட்ட தேவதூதரின் அறிவிப்பு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அநேக குமாரர்கள் கொண்ட இந்த சரீரத்தை உருவாக்குவதிலும் உண்மையாக இருக்க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வேண்டும். முதற்பலன் மனிதனால் உருவாக்கப்படவில்லை என்றால்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அல்லது மனிதனின் விருப்பத்தால் பிறக்கவில்லை என்றால்</w:t>
      </w:r>
      <w:r w:rsidRPr="0099336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9336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கிறிஸ்துவின் சரீரமாகிய சபையைக் குறித்தும் உண்மையாக இருக்கிறது.</w:t>
      </w:r>
    </w:p>
    <w:p w14:paraId="2069E3B5" w14:textId="566E5DE1" w:rsidR="008E23C4" w:rsidRPr="00F631A5" w:rsidRDefault="00345D47" w:rsidP="00F631A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E462EDB" w14:textId="77777777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345D47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345D4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6.7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345D47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B1F036E" w:rsidR="00DE09CC" w:rsidRPr="00DE09CC" w:rsidRDefault="0099336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933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இயேசு: இவளை விட்டுவிடு</w:t>
      </w:r>
      <w:r w:rsidRPr="009933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933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என்னை அடக்கம்பண்ணும் நாளுக்காக இதை வைத்திருந்தாள்.</w:t>
      </w:r>
    </w:p>
    <w:p w14:paraId="69A5B3B8" w14:textId="374B0A24" w:rsidR="00C35299" w:rsidRPr="001A286F" w:rsidRDefault="00993369" w:rsidP="001A286F">
      <w:pPr>
        <w:jc w:val="right"/>
        <w:rPr>
          <w:szCs w:val="20"/>
          <w:lang w:val="en-IN"/>
        </w:rPr>
      </w:pPr>
      <w:r w:rsidRPr="0099336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12:7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2106F814" w14:textId="2367E9D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4829706" w14:textId="00E8AAA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78E8A575" w14:textId="102067F4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4640B09D" w14:textId="3AC460FC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AC9773F" w14:textId="3DF05B3E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48E92B92" w14:textId="343955E8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6A18544" w14:textId="4D824F54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B2A2A40" w14:textId="3BA39FD5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F378C44" w14:textId="63146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0D21B32" w14:textId="376A1446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7B98835D" w14:textId="24F480F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53057401" w14:textId="13401B24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D5DE037" w14:textId="356F50E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A80A816" w14:textId="04BCFD82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1560977" w14:textId="3CB5FEA3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CF675FA" w14:textId="0618CB98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0473C8C" w14:textId="47EA6E6C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079AFB7B" w14:textId="5FAE622B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3FF8E636" w14:textId="4AA4703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172F76E" w14:textId="1247CAE9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740066A" w14:textId="1E42EC13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08674708" w14:textId="7D1CC53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53C78C00" w14:textId="2952C9E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6819281E" w14:textId="77777777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3AE287B9" w14:textId="77777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44A22EF0" w14:textId="77777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345D4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FB1E" w14:textId="77777777" w:rsidR="00345D47" w:rsidRDefault="00345D47" w:rsidP="00A01902">
      <w:r>
        <w:separator/>
      </w:r>
    </w:p>
  </w:endnote>
  <w:endnote w:type="continuationSeparator" w:id="0">
    <w:p w14:paraId="13ED54A3" w14:textId="77777777" w:rsidR="00345D47" w:rsidRDefault="00345D4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CA51" w14:textId="77777777" w:rsidR="00345D47" w:rsidRDefault="00345D47" w:rsidP="00A01902">
      <w:r>
        <w:separator/>
      </w:r>
    </w:p>
  </w:footnote>
  <w:footnote w:type="continuationSeparator" w:id="0">
    <w:p w14:paraId="25BB41F5" w14:textId="77777777" w:rsidR="00345D47" w:rsidRDefault="00345D4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2021-07-27T16:04:00Z</cp:lastPrinted>
  <dcterms:created xsi:type="dcterms:W3CDTF">2021-07-31T01:46:00Z</dcterms:created>
  <dcterms:modified xsi:type="dcterms:W3CDTF">2021-07-31T01:46:00Z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