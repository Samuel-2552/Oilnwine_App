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A207ED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FBC1C31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61EB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461A9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85FE640" w14:textId="77777777" w:rsidR="00461A9C" w:rsidRPr="00461A9C" w:rsidRDefault="00461A9C" w:rsidP="00461A9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61A9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19:1-20:37</w:t>
                  </w:r>
                </w:p>
                <w:p w14:paraId="721118A3" w14:textId="77777777" w:rsidR="00461A9C" w:rsidRPr="00461A9C" w:rsidRDefault="00461A9C" w:rsidP="00461A9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61A9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10:14-11:12</w:t>
                  </w:r>
                </w:p>
                <w:p w14:paraId="14EB1AEE" w14:textId="77777777" w:rsidR="00461A9C" w:rsidRPr="00461A9C" w:rsidRDefault="00461A9C" w:rsidP="00461A9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61A9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21:1-13</w:t>
                  </w:r>
                </w:p>
                <w:p w14:paraId="3F50C377" w14:textId="1A74DDBA" w:rsidR="009A0942" w:rsidRPr="007A1E95" w:rsidRDefault="00461A9C" w:rsidP="00461A9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61A9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20:4-6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207E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207E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207ED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143E643E" w:rsidR="00EA5970" w:rsidRDefault="00461A9C" w:rsidP="00461A9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ஆவியினால் பிறந்த பிள்ளைகளாகிய நாம்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அவருடன் பாடுபடுவோமானால்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சுதந்திரத்திற்கான அச்சாரம் அளிக்கப்படுகிறது. நமது சுதந்தரம் அவருடைய பாடுகளின் ஐக்கியத்தோடு பிணைக்கப்பட்டுள்ளது. அவரோடு கூட பாடு அனுபவிக்க நாம் அழைக்கப்பட்டிருக்கிறோம். நாம் தேவனுடைய குமாரர்களும் சுதந்தரர்களுமாக கர்த்தருடன் ஆளுகை செய்ய விரும்பினால்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கூட பாடு அனுபவிப்பதற்கு நாம் தயாராக இருக்க வேண்டும். நாம் அனுபவிக்க அழைக்கப்படும் பாடுகள்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சரீரப் பிரகாரமான வியாதிகளும் நோய்களுமல்ல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மாதிரியான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குமாரனோடு ஜக்கியப்படுவதன் விளைவாக நமக்கு ஏற்படும் பாடுகளாகும். இவ்விதமாக கிறிஸ்துவின் பாடுகளை நாம் பகிர்ந்துகொள்கிறோம்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அவருடைய மகிமையையும் நாம் பகிர்ந்து கொள்ளுவோம். நாம் அவருடைய பாடுகளோடு ஐக்கியப் படும்போது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மகிமையிலும் ஐக்கியப்படுவோம். அப்போஸ்தலனாகிய பவுல் இப்போது நாம் அனுபவிக்கும் பாடுகளை வரப்போகிற மகிமையுடன் ஒப்பிடும்போது அது ஒன்றுமில்லை என்று உறுதியளிக்கிறார் (ரோமர் 8: 18). தற்போதைய பாடுகளை தனித்து பார்க்காமல்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விரைவில் நம்மில் வெளிப்படும் மகிமையின் வெளிச்சத்தில் நாம் அதை பார்க்க வேண்டும் என்று பவுல் தெளிவாக கூறுகிறார். தேவன் கிறிஸ்துவுக்கு பாடுகளை நியமித்திருந்தார்</w:t>
      </w:r>
      <w:r w:rsidRPr="00461A9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"கிறிஸ்து பாடுபடவேண்டுமென்று தேவன் தம்முடைய தீர்க்கதரிசிகளெல்லாருடைய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01" style="position:absolute;left:0;text-align:left;margin-left:-6.1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வாக்கினாலும் முன்னறிவித்தவைகளை </w:t>
      </w:r>
      <w:r w:rsidRPr="00461A9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இவ்விதமாய் நிறைவேற்றினார்." என்று அப்போஸ்தலர் 3:18-ல் கூறப்பட்டுள்ளது.</w:t>
      </w:r>
    </w:p>
    <w:p w14:paraId="6BA4D924" w14:textId="7F396CB3" w:rsidR="002A1404" w:rsidRPr="00361EBA" w:rsidRDefault="00A207ED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0BDDA0" w14:textId="44422A60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A207ED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A207ED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2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A207ED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6A9E52C" w:rsidR="00DE09CC" w:rsidRPr="00DE09CC" w:rsidRDefault="00461A9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61A9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உங்களைச் சபிக்கிறவர்களை ஆசீர்வதியுங்கள்</w:t>
      </w:r>
      <w:r w:rsidRPr="00461A9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461A9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 நிந்திக்கிறவர்களுக்காக ஜெபம்பண்ணுங்கள்.</w:t>
      </w:r>
    </w:p>
    <w:p w14:paraId="69A5B3B8" w14:textId="51F0E21B" w:rsidR="00C35299" w:rsidRPr="001A286F" w:rsidRDefault="00461A9C" w:rsidP="001A286F">
      <w:pPr>
        <w:jc w:val="right"/>
        <w:rPr>
          <w:szCs w:val="20"/>
          <w:lang w:val="en-IN"/>
        </w:rPr>
      </w:pPr>
      <w:r w:rsidRPr="00461A9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6:18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4EDA285B" w14:textId="224B031A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2C2C055" w14:textId="77777777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A207E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A216" w14:textId="77777777" w:rsidR="00A207ED" w:rsidRDefault="00A207ED" w:rsidP="00A01902">
      <w:r>
        <w:separator/>
      </w:r>
    </w:p>
  </w:endnote>
  <w:endnote w:type="continuationSeparator" w:id="0">
    <w:p w14:paraId="5AD9080D" w14:textId="77777777" w:rsidR="00A207ED" w:rsidRDefault="00A207E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49F3" w14:textId="77777777" w:rsidR="00A207ED" w:rsidRDefault="00A207ED" w:rsidP="00A01902">
      <w:r>
        <w:separator/>
      </w:r>
    </w:p>
  </w:footnote>
  <w:footnote w:type="continuationSeparator" w:id="0">
    <w:p w14:paraId="1EF3BA19" w14:textId="77777777" w:rsidR="00A207ED" w:rsidRDefault="00A207E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2021-07-27T16:04:00Z</cp:lastPrinted>
  <dcterms:created xsi:type="dcterms:W3CDTF">2021-07-27T16:04:00Z</dcterms:created>
  <dcterms:modified xsi:type="dcterms:W3CDTF">2021-07-27T16:04:00Z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