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E00929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57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1D44C927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7B128E" w:rsidRPr="007B128E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ஜூலை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361EBA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8E23C4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9</w:t>
                  </w:r>
                  <w:r w:rsidR="00AA4931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2D901CE5" w14:textId="77777777" w:rsidR="008E23C4" w:rsidRPr="008E23C4" w:rsidRDefault="008E23C4" w:rsidP="008E23C4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8E23C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2 நாளாகமம் 24:1-25:28</w:t>
                  </w:r>
                </w:p>
                <w:p w14:paraId="0CB15769" w14:textId="77777777" w:rsidR="008E23C4" w:rsidRPr="008E23C4" w:rsidRDefault="008E23C4" w:rsidP="008E23C4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8E23C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ரோமர் 12:1-21</w:t>
                  </w:r>
                </w:p>
                <w:p w14:paraId="0A72FEEF" w14:textId="77777777" w:rsidR="008E23C4" w:rsidRPr="008E23C4" w:rsidRDefault="008E23C4" w:rsidP="008E23C4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8E23C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22:19-31</w:t>
                  </w:r>
                </w:p>
                <w:p w14:paraId="3F50C377" w14:textId="78AADB9B" w:rsidR="009A0942" w:rsidRPr="007A1E95" w:rsidRDefault="008E23C4" w:rsidP="008E23C4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8E23C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20:8-10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E00929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E00929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E00929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590C0989" w14:textId="72900B00" w:rsidR="00EA5970" w:rsidRDefault="008E23C4" w:rsidP="008E23C4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8E23C4">
        <w:rPr>
          <w:rFonts w:ascii="Latha" w:hAnsi="Latha" w:cs="Arial Unicode MS"/>
          <w:noProof/>
          <w:sz w:val="52"/>
          <w:szCs w:val="48"/>
          <w:cs/>
          <w:lang w:val="ta-IN" w:bidi="ta-IN"/>
        </w:rPr>
        <w:t>"எங்கள் தேவனுக்குமுன்பாக எங்களை ராஜாக்களும் ஆசாரியர்களுமாக்கினீர்</w:t>
      </w:r>
      <w:r w:rsidRPr="008E23C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8E23C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நாங்கள் பூமியிலே அரசாளுவோம் என்று புதிய பாட்டைப் பாடினார்கள்." என்று வெளிப்படுத்துதல் 5:10-ல் படிக்கிறோம். கிறிஸ்துவில் அளிக்கப்படும் இந்த இராஜரீகத்தை நாம் நம் வாழ்வில் பயன்படுத்த வேண்டும். பாவத்தின் மீது நாம் ஆதிக்கம் செலுத்த வேண்டும். நம்முடைய மாம்சத்தின் இச்சை</w:t>
      </w:r>
      <w:r w:rsidRPr="008E23C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8E23C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கண்களின் இச்சை</w:t>
      </w:r>
      <w:r w:rsidRPr="008E23C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8E23C4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ஜீவனத்தின் பெருமை ஆகியவற்றை நாம் உள்ளான விதத்தில் அடக்கி ஆள வேண்டும். நம்முடைய பாவ சுபாவத்தை ஆளுவதற்காக இராஜாக்களாக தேவன் நமக்கு அதிகாரத்தையும் வல்லமையையும் அளித்துள்ளார். </w:t>
      </w:r>
      <w:r w:rsidRPr="008E23C4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நம்முடைய மாம்சத்தின் மீதும்</w:t>
      </w:r>
      <w:r w:rsidRPr="008E23C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8E23C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மாம்ச சுபாவத்தின் மீதும் முழுமையான அதிகாரத்தை பயன்படுத்தி ​​நம்முடைய மனதையும் ஆசைகளையும் தேவனுடைய காரியங்களில் நாம் காத்துக் கொள்ள வேண்டும். பழைய நாட்களில்</w:t>
      </w:r>
      <w:r w:rsidRPr="008E23C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8E23C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இராஜா தொடர்ந்து தனது படைகளை போருக்கு அழைத்துச் சென்றார். இராஜ்யத்தைப் பாதுகாப்பதற்கான ஒவ்வொரு போரிலும் அவர் ஈடுபட்டார்.  கிறிஸ்தவர்கள் விளையாடுவதை நிறுத்திவிட்டு</w:t>
      </w:r>
      <w:r w:rsidRPr="008E23C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8E23C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பாவத்திற்கும் சாத்தானுக்கும் எதிரான போரில் இறங்க வேண்டும். மனிதனாக சோதிக்கப்பட்ட இயேசு</w:t>
      </w:r>
      <w:r w:rsidRPr="008E23C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8E23C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சிலுவையின் வெற்றியின் ஒரு பகுதியை  (விசுவாசத்தால் மேற்கொள்ளத் தயாராக உள்ள) ஒவ்வொரு விசுவாசிக்கும் கொடுக்க</w:t>
      </w:r>
      <w:r w:rsidRPr="008E23C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8E23C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பரலோகத்திற்கு ஏறினார். சாத்தானுக்கு எதிரான போருக்குப் பிறகு கிறிஸ்துவில் நமக்கு வெற்றியும் இளைப்பாறுதலும் உண்டு. ஆகவே</w:t>
      </w:r>
      <w:r w:rsidRPr="008E23C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8E23C4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கிறிஸ்துவில் நம்முடைய இராஜரீகம் ஜெயம் கொள்ளுதலோடு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405" style="position:absolute;left:0;text-align:left;margin-left:-4.65pt;margin-top:730.5pt;width:630pt;height:13.7pt;z-index:2517309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8E23C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இணைந்ததாகும். பாவம்</w:t>
      </w:r>
      <w:r w:rsidRPr="008E23C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8E23C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சாத்தான்</w:t>
      </w:r>
      <w:r w:rsidRPr="008E23C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8E23C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மாம்சம்</w:t>
      </w:r>
      <w:r w:rsidRPr="008E23C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8E23C4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உலகத்தன்மை ஆகியவற்றை மேற்கொண்டு ஜெயிப்பதன் மூலம் இந்த வாழ்க்கையில் ஆளுகை செய்ய தேவன் நம்மை அழைக்கிறார். "நான் ஜெயங்கொண்டு என் பிதாவினுடைய சிங்காசனத்திலே அவரோடேகூட உட்கார்ந்ததுபோல</w:t>
      </w:r>
      <w:r w:rsidRPr="008E23C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8E23C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ஜெயங்கொள்ளு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8E23C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கிறவனெவனோ அவனும் என்னுடைய சிங்காசனத்தில் என்னோடேகூட உட்காரும்படிக்கு அருள்செய்வேன்." என்று வெளிப்படுத்துதல் 3:21 தெளிவாக கூறுகிறது.</w:t>
      </w:r>
    </w:p>
    <w:p w14:paraId="6BA4D924" w14:textId="7F396CB3" w:rsidR="002A1404" w:rsidRPr="00361EBA" w:rsidRDefault="00E00929" w:rsidP="00362404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  <w:r>
        <w:rPr>
          <w:rFonts w:ascii="Latha" w:hAnsi="Latha" w:cs="Arial Unicode MS"/>
          <w:noProof/>
          <w:sz w:val="28"/>
        </w:rPr>
        <w:pict w14:anchorId="3CC91F6C">
          <v:rect id="_x0000_s1357" style="position:absolute;left:0;text-align:left;margin-left:-6.15pt;margin-top:732pt;width:630pt;height:13.7pt;z-index:25172992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0BDDA0" w14:textId="42022A97" w:rsidR="002A1404" w:rsidRDefault="002A1404" w:rsidP="002A1404">
      <w:pPr>
        <w:rPr>
          <w:rFonts w:ascii="Latha" w:hAnsi="Latha" w:cs="Arial Unicode MS"/>
          <w:noProof/>
          <w:sz w:val="28"/>
        </w:rPr>
      </w:pPr>
    </w:p>
    <w:p w14:paraId="6828ABE9" w14:textId="7B57E74D" w:rsidR="008E23C4" w:rsidRDefault="008E23C4" w:rsidP="002A1404">
      <w:pPr>
        <w:rPr>
          <w:rFonts w:ascii="Latha" w:hAnsi="Latha" w:cs="Arial Unicode MS"/>
          <w:noProof/>
          <w:sz w:val="28"/>
        </w:rPr>
      </w:pPr>
    </w:p>
    <w:p w14:paraId="7651771F" w14:textId="2E53CDBC" w:rsidR="008E23C4" w:rsidRDefault="008E23C4" w:rsidP="002A1404">
      <w:pPr>
        <w:rPr>
          <w:rFonts w:ascii="Latha" w:hAnsi="Latha" w:cs="Arial Unicode MS"/>
          <w:noProof/>
          <w:sz w:val="28"/>
        </w:rPr>
      </w:pPr>
    </w:p>
    <w:p w14:paraId="6008674F" w14:textId="3D701C83" w:rsidR="008E23C4" w:rsidRDefault="008E23C4" w:rsidP="002A1404">
      <w:pPr>
        <w:rPr>
          <w:rFonts w:ascii="Latha" w:hAnsi="Latha" w:cs="Arial Unicode MS"/>
          <w:noProof/>
          <w:sz w:val="28"/>
        </w:rPr>
      </w:pPr>
    </w:p>
    <w:p w14:paraId="1102AD20" w14:textId="2EB86ECE" w:rsidR="008E23C4" w:rsidRDefault="008E23C4" w:rsidP="002A1404">
      <w:pPr>
        <w:rPr>
          <w:rFonts w:ascii="Latha" w:hAnsi="Latha" w:cs="Arial Unicode MS"/>
          <w:noProof/>
          <w:sz w:val="28"/>
        </w:rPr>
      </w:pPr>
    </w:p>
    <w:p w14:paraId="747FA7EE" w14:textId="605A4028" w:rsidR="008E23C4" w:rsidRDefault="008E23C4" w:rsidP="002A1404">
      <w:pPr>
        <w:rPr>
          <w:rFonts w:ascii="Latha" w:hAnsi="Latha" w:cs="Arial Unicode MS"/>
          <w:noProof/>
          <w:sz w:val="28"/>
        </w:rPr>
      </w:pPr>
    </w:p>
    <w:p w14:paraId="015C318D" w14:textId="48E59ABB" w:rsidR="008E23C4" w:rsidRDefault="008E23C4" w:rsidP="002A1404">
      <w:pPr>
        <w:rPr>
          <w:rFonts w:ascii="Latha" w:hAnsi="Latha" w:cs="Arial Unicode MS"/>
          <w:noProof/>
          <w:sz w:val="28"/>
        </w:rPr>
      </w:pPr>
    </w:p>
    <w:p w14:paraId="2B6DCDBB" w14:textId="2E7A3D0D" w:rsidR="008E23C4" w:rsidRDefault="008E23C4" w:rsidP="002A1404">
      <w:pPr>
        <w:rPr>
          <w:rFonts w:ascii="Latha" w:hAnsi="Latha" w:cs="Arial Unicode MS"/>
          <w:noProof/>
          <w:sz w:val="28"/>
        </w:rPr>
      </w:pPr>
    </w:p>
    <w:p w14:paraId="2284E574" w14:textId="5F6362CA" w:rsidR="008E23C4" w:rsidRDefault="008E23C4" w:rsidP="002A1404">
      <w:pPr>
        <w:rPr>
          <w:rFonts w:ascii="Latha" w:hAnsi="Latha" w:cs="Arial Unicode MS"/>
          <w:noProof/>
          <w:sz w:val="28"/>
        </w:rPr>
      </w:pPr>
    </w:p>
    <w:p w14:paraId="02D1BC73" w14:textId="43372BD1" w:rsidR="008E23C4" w:rsidRDefault="008E23C4" w:rsidP="002A1404">
      <w:pPr>
        <w:rPr>
          <w:rFonts w:ascii="Latha" w:hAnsi="Latha" w:cs="Arial Unicode MS"/>
          <w:noProof/>
          <w:sz w:val="28"/>
        </w:rPr>
      </w:pPr>
    </w:p>
    <w:p w14:paraId="3698D8EE" w14:textId="20C6F170" w:rsidR="008E23C4" w:rsidRDefault="008E23C4" w:rsidP="002A1404">
      <w:pPr>
        <w:rPr>
          <w:rFonts w:ascii="Latha" w:hAnsi="Latha" w:cs="Arial Unicode MS"/>
          <w:noProof/>
          <w:sz w:val="28"/>
        </w:rPr>
      </w:pPr>
    </w:p>
    <w:p w14:paraId="0B291A66" w14:textId="42E6842F" w:rsidR="008E23C4" w:rsidRDefault="008E23C4" w:rsidP="002A1404">
      <w:pPr>
        <w:rPr>
          <w:rFonts w:ascii="Latha" w:hAnsi="Latha" w:cs="Arial Unicode MS"/>
          <w:noProof/>
          <w:sz w:val="28"/>
        </w:rPr>
      </w:pPr>
    </w:p>
    <w:p w14:paraId="2069E3B5" w14:textId="1951480F" w:rsidR="008E23C4" w:rsidRDefault="008E23C4" w:rsidP="002A1404">
      <w:pPr>
        <w:rPr>
          <w:rFonts w:ascii="Latha" w:hAnsi="Latha" w:cs="Arial Unicode MS"/>
          <w:noProof/>
          <w:sz w:val="28"/>
        </w:rPr>
      </w:pPr>
    </w:p>
    <w:p w14:paraId="5E462EDB" w14:textId="77777777" w:rsidR="008E23C4" w:rsidRDefault="008E23C4" w:rsidP="002A1404">
      <w:pPr>
        <w:rPr>
          <w:rFonts w:ascii="Latha" w:hAnsi="Latha" w:cs="Arial Unicode MS"/>
          <w:noProof/>
          <w:sz w:val="28"/>
        </w:rPr>
      </w:pPr>
    </w:p>
    <w:p w14:paraId="39608A41" w14:textId="77777777" w:rsidR="002A1404" w:rsidRPr="00E50352" w:rsidRDefault="002A1404" w:rsidP="002A1404">
      <w:pPr>
        <w:rPr>
          <w:rFonts w:ascii="Latha" w:hAnsi="Latha" w:cs="Arial Unicode MS"/>
          <w:noProof/>
          <w:sz w:val="28"/>
          <w:cs/>
        </w:rPr>
      </w:pPr>
    </w:p>
    <w:p w14:paraId="0792ECD7" w14:textId="7B3D06BE" w:rsidR="00DE61B0" w:rsidRPr="00DE61B0" w:rsidRDefault="00E00929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347" style="position:absolute;left:0;text-align:left;margin-left:-4.95pt;margin-top:729.6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4301C851" w:rsidR="006D514C" w:rsidRPr="00DE61B0" w:rsidRDefault="00E00929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lastRenderedPageBreak/>
        <w:pict w14:anchorId="5CED800B">
          <v:rect id="_x0000_s1084" style="position:absolute;left:0;text-align:left;margin-left:-13pt;margin-top:8.2pt;width:570.1pt;height:407.7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5340AC98" w:rsidR="00E56B79" w:rsidRDefault="00E00929" w:rsidP="006D514C">
      <w:pPr>
        <w:ind w:firstLine="720"/>
        <w:jc w:val="center"/>
        <w:rPr>
          <w:rFonts w:ascii="Latha" w:hAnsi="Latha" w:cs="Arial Unicode MS"/>
          <w:b/>
          <w:bCs/>
          <w:sz w:val="52"/>
          <w:szCs w:val="52"/>
          <w:lang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732A14E3" w14:textId="77777777" w:rsidR="00CF69DE" w:rsidRDefault="00CF69DE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7C64CC65" w:rsidR="00DE09CC" w:rsidRPr="00DE09CC" w:rsidRDefault="008E23C4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8E23C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மற்றவர்களைக் குற்றவாளிகளென்று தீர்க்காதிருங்கள்</w:t>
      </w:r>
      <w:r w:rsidRPr="008E23C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8E23C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அப்பொழுது நீங்களும் குற்றவாளிகளென்று தீர்க்கப்படாதிருப்பீர்கள்</w:t>
      </w:r>
      <w:r w:rsidRPr="008E23C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8E23C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மற்றவர்களை ஆக்கினைக்குள்ளாகும்படி தீர்க்காதிருங்கள்</w:t>
      </w:r>
      <w:r w:rsidRPr="008E23C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8E23C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அப்பொழுது நீங்களும் ஆக்கினைக்குள்ளாகத் தீர்க்கப்படாதிருப்பீர்கள்</w:t>
      </w:r>
      <w:r w:rsidRPr="008E23C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8E23C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விடுதலைபண்ணுங்கள்</w:t>
      </w:r>
      <w:r w:rsidRPr="008E23C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8E23C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அப்பொழுது நீங்களும் விடுதலைபண்ணப்படுவீர்கள்.</w:t>
      </w:r>
    </w:p>
    <w:p w14:paraId="69A5B3B8" w14:textId="7D30501D" w:rsidR="00C35299" w:rsidRPr="001A286F" w:rsidRDefault="008E23C4" w:rsidP="001A286F">
      <w:pPr>
        <w:jc w:val="right"/>
        <w:rPr>
          <w:szCs w:val="20"/>
          <w:lang w:val="en-IN"/>
        </w:rPr>
      </w:pPr>
      <w:r w:rsidRPr="008E23C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லூக்கா 6:37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  <w:r w:rsidR="00DA6F05">
          <w:t>‬</w:t>
        </w:r>
        <w:r w:rsidR="00855B0D">
          <w:t>‬</w:t>
        </w:r>
        <w:r w:rsidR="00397D98">
          <w:t>‬</w:t>
        </w:r>
        <w:r w:rsidR="008D7E0B">
          <w:t>‬</w:t>
        </w:r>
        <w:r w:rsidR="00C47A69">
          <w:t>‬</w:t>
        </w:r>
        <w:r w:rsidR="00B37370">
          <w:t>‬</w:t>
        </w:r>
        <w:r w:rsidR="003B5EAD">
          <w:t>‬</w:t>
        </w:r>
        <w:r w:rsidR="00D32F29">
          <w:t>‬</w:t>
        </w:r>
        <w:r w:rsidR="00417085">
          <w:t>‬</w:t>
        </w:r>
        <w:r w:rsidR="00203844">
          <w:t>‬</w:t>
        </w:r>
        <w:r w:rsidR="005E6906">
          <w:t>‬</w:t>
        </w:r>
        <w:r w:rsidR="00143C27">
          <w:t>‬</w:t>
        </w:r>
        <w:r w:rsidR="00C053EA">
          <w:t>‬</w:t>
        </w:r>
        <w:r w:rsidR="00AC2BD2">
          <w:t>‬</w:t>
        </w:r>
        <w:r w:rsidR="00D7441F">
          <w:t>‬</w:t>
        </w:r>
        <w:r w:rsidR="00890191">
          <w:t>‬</w:t>
        </w:r>
        <w:r w:rsidR="00C82206">
          <w:t>‬</w:t>
        </w:r>
        <w:r w:rsidR="00DB6EC9">
          <w:t>‬</w:t>
        </w:r>
        <w:r w:rsidR="00AC185F">
          <w:t>‬</w:t>
        </w:r>
        <w:r w:rsidR="002F54E5">
          <w:t>‬</w:t>
        </w:r>
        <w:r w:rsidR="00002450">
          <w:t>‬</w:t>
        </w:r>
        <w:r w:rsidR="008A0067">
          <w:t>‬</w:t>
        </w:r>
        <w:r w:rsidR="00B27743">
          <w:t>‬</w:t>
        </w:r>
        <w:r w:rsidR="0083624E">
          <w:t>‬</w:t>
        </w:r>
        <w:r w:rsidR="00930B57">
          <w:t>‬</w:t>
        </w:r>
        <w:r w:rsidR="00DF2F68">
          <w:t>‬</w:t>
        </w:r>
        <w:r w:rsidR="006C27C9">
          <w:t>‬</w:t>
        </w:r>
        <w:r w:rsidR="00D82C29">
          <w:t>‬</w:t>
        </w:r>
        <w:r w:rsidR="001746F7">
          <w:t>‬</w:t>
        </w:r>
        <w:r w:rsidR="00F378F4">
          <w:t>‬</w:t>
        </w:r>
        <w:r w:rsidR="00941993">
          <w:t>‬</w:t>
        </w:r>
        <w:r w:rsidR="002E3126">
          <w:t>‬</w:t>
        </w:r>
        <w:r w:rsidR="0066034B">
          <w:t>‬</w:t>
        </w:r>
        <w:r w:rsidR="00F63CFB">
          <w:t>‬</w:t>
        </w:r>
        <w:r w:rsidR="00626162">
          <w:t>‬</w:t>
        </w:r>
        <w:r w:rsidR="004E468C">
          <w:t>‬</w:t>
        </w:r>
        <w:r w:rsidR="00217691">
          <w:t>‬</w:t>
        </w:r>
        <w:r w:rsidR="00E401BC">
          <w:t>‬</w:t>
        </w:r>
        <w:r w:rsidR="005A7DFB">
          <w:t>‬</w:t>
        </w:r>
        <w:r w:rsidR="00B50BCC">
          <w:t>‬</w:t>
        </w:r>
        <w:r w:rsidR="00BF6BDF">
          <w:t>‬</w:t>
        </w:r>
        <w:r w:rsidR="008B78ED">
          <w:t>‬</w:t>
        </w:r>
        <w:r w:rsidR="00DB40A1">
          <w:t>‬</w:t>
        </w:r>
        <w:r w:rsidR="00FD2847">
          <w:t>‬</w:t>
        </w:r>
        <w:r w:rsidR="00B97696">
          <w:t>‬</w:t>
        </w:r>
        <w:r w:rsidR="00D14861">
          <w:t>‬</w:t>
        </w:r>
        <w:r w:rsidR="00B26CD8">
          <w:t>‬</w:t>
        </w:r>
        <w:r w:rsidR="00471DBF">
          <w:t>‬</w:t>
        </w:r>
        <w:r w:rsidR="00454456">
          <w:t>‬</w:t>
        </w:r>
        <w:r w:rsidR="00840E62">
          <w:t>‬</w:t>
        </w:r>
        <w:r w:rsidR="00686861">
          <w:t>‬</w:t>
        </w:r>
        <w:r w:rsidR="00E87B59">
          <w:t>‬</w:t>
        </w:r>
        <w:r w:rsidR="00B11AF9">
          <w:t>‬</w:t>
        </w:r>
        <w:r w:rsidR="004D778A">
          <w:t>‬</w:t>
        </w:r>
        <w:r w:rsidR="003E5F15">
          <w:t>‬</w:t>
        </w:r>
        <w:r w:rsidR="003E5F15">
          <w:t>‬</w:t>
        </w:r>
        <w:r w:rsidR="000D34CD">
          <w:t>‬</w:t>
        </w:r>
        <w:r w:rsidR="005922AC">
          <w:t>‬</w:t>
        </w:r>
        <w:r w:rsidR="00A207ED">
          <w:t>‬</w:t>
        </w:r>
        <w:r w:rsidR="00B620B2">
          <w:t>‬</w:t>
        </w:r>
        <w:r w:rsidR="00E00929">
          <w:t>‬</w:t>
        </w:r>
      </w:bdo>
    </w:p>
    <w:p w14:paraId="4866398A" w14:textId="3C8491C5" w:rsidR="00AA08B3" w:rsidRDefault="00AA08B3" w:rsidP="001A0F82">
      <w:pPr>
        <w:ind w:right="1676"/>
        <w:rPr>
          <w:sz w:val="52"/>
          <w:szCs w:val="44"/>
          <w:lang w:val="en-IN"/>
        </w:rPr>
      </w:pPr>
    </w:p>
    <w:p w14:paraId="73C6BB6A" w14:textId="77777777" w:rsidR="0059018C" w:rsidRDefault="0059018C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1B227804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E00929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A7BEC" w14:textId="77777777" w:rsidR="00E00929" w:rsidRDefault="00E00929" w:rsidP="00A01902">
      <w:r>
        <w:separator/>
      </w:r>
    </w:p>
  </w:endnote>
  <w:endnote w:type="continuationSeparator" w:id="0">
    <w:p w14:paraId="1F9CDF60" w14:textId="77777777" w:rsidR="00E00929" w:rsidRDefault="00E00929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59F29" w14:textId="77777777" w:rsidR="00E00929" w:rsidRDefault="00E00929" w:rsidP="00A01902">
      <w:r>
        <w:separator/>
      </w:r>
    </w:p>
  </w:footnote>
  <w:footnote w:type="continuationSeparator" w:id="0">
    <w:p w14:paraId="71BA762E" w14:textId="77777777" w:rsidR="00E00929" w:rsidRDefault="00E00929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0ED569B4" w:rsidR="009A0942" w:rsidRDefault="009A0942">
    <w:pPr>
      <w:pStyle w:val="Header"/>
    </w:pP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49">
      <o:colormru v:ext="edit" colors="#46646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450"/>
    <w:rsid w:val="000029C0"/>
    <w:rsid w:val="00003148"/>
    <w:rsid w:val="00007377"/>
    <w:rsid w:val="00011C02"/>
    <w:rsid w:val="00021A26"/>
    <w:rsid w:val="00025895"/>
    <w:rsid w:val="00031082"/>
    <w:rsid w:val="00032326"/>
    <w:rsid w:val="0004029A"/>
    <w:rsid w:val="00042B7E"/>
    <w:rsid w:val="00046977"/>
    <w:rsid w:val="000503CE"/>
    <w:rsid w:val="00050EC5"/>
    <w:rsid w:val="00053E93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093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0B8F"/>
    <w:rsid w:val="000B2964"/>
    <w:rsid w:val="000B41C0"/>
    <w:rsid w:val="000B4C4C"/>
    <w:rsid w:val="000C44AD"/>
    <w:rsid w:val="000C5790"/>
    <w:rsid w:val="000C5BF3"/>
    <w:rsid w:val="000C62F0"/>
    <w:rsid w:val="000D34CD"/>
    <w:rsid w:val="000D360C"/>
    <w:rsid w:val="000D3907"/>
    <w:rsid w:val="000D4DAC"/>
    <w:rsid w:val="000D6BFC"/>
    <w:rsid w:val="000D73DC"/>
    <w:rsid w:val="000E2DF3"/>
    <w:rsid w:val="000E6D4E"/>
    <w:rsid w:val="000F12C3"/>
    <w:rsid w:val="000F2FB0"/>
    <w:rsid w:val="000F582D"/>
    <w:rsid w:val="000F790E"/>
    <w:rsid w:val="0010320D"/>
    <w:rsid w:val="0010340A"/>
    <w:rsid w:val="00111B8F"/>
    <w:rsid w:val="001149B1"/>
    <w:rsid w:val="00116A43"/>
    <w:rsid w:val="00117FF8"/>
    <w:rsid w:val="001232CC"/>
    <w:rsid w:val="001244AC"/>
    <w:rsid w:val="0012676A"/>
    <w:rsid w:val="00127777"/>
    <w:rsid w:val="0013256B"/>
    <w:rsid w:val="00143C27"/>
    <w:rsid w:val="001454C5"/>
    <w:rsid w:val="00146C3C"/>
    <w:rsid w:val="00151EB9"/>
    <w:rsid w:val="00161BCC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6F7"/>
    <w:rsid w:val="0017476F"/>
    <w:rsid w:val="00174B95"/>
    <w:rsid w:val="0018006E"/>
    <w:rsid w:val="00180974"/>
    <w:rsid w:val="00180FE7"/>
    <w:rsid w:val="00187287"/>
    <w:rsid w:val="00190C63"/>
    <w:rsid w:val="00195C49"/>
    <w:rsid w:val="001A0F82"/>
    <w:rsid w:val="001A286F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3844"/>
    <w:rsid w:val="0020492C"/>
    <w:rsid w:val="00204B3B"/>
    <w:rsid w:val="002100DF"/>
    <w:rsid w:val="002115C6"/>
    <w:rsid w:val="00211E5A"/>
    <w:rsid w:val="0021298D"/>
    <w:rsid w:val="00212BED"/>
    <w:rsid w:val="002144E4"/>
    <w:rsid w:val="002163F7"/>
    <w:rsid w:val="00217457"/>
    <w:rsid w:val="00217691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3597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4B69"/>
    <w:rsid w:val="00277A0A"/>
    <w:rsid w:val="00282153"/>
    <w:rsid w:val="00285211"/>
    <w:rsid w:val="0028567A"/>
    <w:rsid w:val="00291561"/>
    <w:rsid w:val="00293A0B"/>
    <w:rsid w:val="00293FB2"/>
    <w:rsid w:val="002A1404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E0EAB"/>
    <w:rsid w:val="002E3126"/>
    <w:rsid w:val="002F26F2"/>
    <w:rsid w:val="002F29DB"/>
    <w:rsid w:val="002F43C2"/>
    <w:rsid w:val="002F54E5"/>
    <w:rsid w:val="002F7A7A"/>
    <w:rsid w:val="00307BFD"/>
    <w:rsid w:val="00307FB8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1EBA"/>
    <w:rsid w:val="00362404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97D98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B5EAD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E5F15"/>
    <w:rsid w:val="003F0CE0"/>
    <w:rsid w:val="003F2E7D"/>
    <w:rsid w:val="00400743"/>
    <w:rsid w:val="004054E3"/>
    <w:rsid w:val="004150C0"/>
    <w:rsid w:val="004159D1"/>
    <w:rsid w:val="00416B17"/>
    <w:rsid w:val="00417085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4456"/>
    <w:rsid w:val="00455105"/>
    <w:rsid w:val="004555FB"/>
    <w:rsid w:val="004614C1"/>
    <w:rsid w:val="00461A9C"/>
    <w:rsid w:val="00463D8F"/>
    <w:rsid w:val="004706A7"/>
    <w:rsid w:val="00471DBF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D778A"/>
    <w:rsid w:val="004E0E6F"/>
    <w:rsid w:val="004E4408"/>
    <w:rsid w:val="004E468C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821E9"/>
    <w:rsid w:val="0059018C"/>
    <w:rsid w:val="00590BD8"/>
    <w:rsid w:val="005922AC"/>
    <w:rsid w:val="0059260A"/>
    <w:rsid w:val="0059405D"/>
    <w:rsid w:val="0059570E"/>
    <w:rsid w:val="005A03E0"/>
    <w:rsid w:val="005A4E69"/>
    <w:rsid w:val="005A7DFB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C70CE"/>
    <w:rsid w:val="005D446B"/>
    <w:rsid w:val="005E2505"/>
    <w:rsid w:val="005E3B3C"/>
    <w:rsid w:val="005E65CB"/>
    <w:rsid w:val="005E6906"/>
    <w:rsid w:val="005F0E35"/>
    <w:rsid w:val="005F1AA7"/>
    <w:rsid w:val="005F1F06"/>
    <w:rsid w:val="005F346F"/>
    <w:rsid w:val="006020F8"/>
    <w:rsid w:val="00603DFC"/>
    <w:rsid w:val="006102A6"/>
    <w:rsid w:val="006208B0"/>
    <w:rsid w:val="00625F3B"/>
    <w:rsid w:val="00626162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034B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86861"/>
    <w:rsid w:val="006923A9"/>
    <w:rsid w:val="006923BC"/>
    <w:rsid w:val="0069673B"/>
    <w:rsid w:val="0069775F"/>
    <w:rsid w:val="006A010F"/>
    <w:rsid w:val="006A0428"/>
    <w:rsid w:val="006A3779"/>
    <w:rsid w:val="006B0703"/>
    <w:rsid w:val="006B1157"/>
    <w:rsid w:val="006B1748"/>
    <w:rsid w:val="006B75D8"/>
    <w:rsid w:val="006B7B8F"/>
    <w:rsid w:val="006C052C"/>
    <w:rsid w:val="006C080B"/>
    <w:rsid w:val="006C126D"/>
    <w:rsid w:val="006C2233"/>
    <w:rsid w:val="006C27C9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05F"/>
    <w:rsid w:val="007071A8"/>
    <w:rsid w:val="007073B3"/>
    <w:rsid w:val="00707C14"/>
    <w:rsid w:val="007102F8"/>
    <w:rsid w:val="00714470"/>
    <w:rsid w:val="00714E37"/>
    <w:rsid w:val="00715D58"/>
    <w:rsid w:val="0071694C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2550"/>
    <w:rsid w:val="00746E74"/>
    <w:rsid w:val="00747145"/>
    <w:rsid w:val="00753AB3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128E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1899"/>
    <w:rsid w:val="008237DD"/>
    <w:rsid w:val="00823F45"/>
    <w:rsid w:val="0082470D"/>
    <w:rsid w:val="00825D73"/>
    <w:rsid w:val="00827872"/>
    <w:rsid w:val="00827D83"/>
    <w:rsid w:val="00834AC0"/>
    <w:rsid w:val="00834D6F"/>
    <w:rsid w:val="008351ED"/>
    <w:rsid w:val="0083624E"/>
    <w:rsid w:val="008403E8"/>
    <w:rsid w:val="00840E62"/>
    <w:rsid w:val="0084150F"/>
    <w:rsid w:val="00841714"/>
    <w:rsid w:val="00842F23"/>
    <w:rsid w:val="0085300A"/>
    <w:rsid w:val="00855781"/>
    <w:rsid w:val="00855B0D"/>
    <w:rsid w:val="00861216"/>
    <w:rsid w:val="00877FA3"/>
    <w:rsid w:val="008808D4"/>
    <w:rsid w:val="00881FD0"/>
    <w:rsid w:val="00882A5B"/>
    <w:rsid w:val="00883AF6"/>
    <w:rsid w:val="0088505F"/>
    <w:rsid w:val="00890191"/>
    <w:rsid w:val="00892711"/>
    <w:rsid w:val="00892767"/>
    <w:rsid w:val="00893D6F"/>
    <w:rsid w:val="008943BA"/>
    <w:rsid w:val="0089455A"/>
    <w:rsid w:val="00896876"/>
    <w:rsid w:val="00896EBE"/>
    <w:rsid w:val="008A0067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B78ED"/>
    <w:rsid w:val="008C7E74"/>
    <w:rsid w:val="008D0F9D"/>
    <w:rsid w:val="008D2AEF"/>
    <w:rsid w:val="008D2BBE"/>
    <w:rsid w:val="008D6FD3"/>
    <w:rsid w:val="008D7974"/>
    <w:rsid w:val="008D7E0B"/>
    <w:rsid w:val="008E23C4"/>
    <w:rsid w:val="008E3ABF"/>
    <w:rsid w:val="008E7C99"/>
    <w:rsid w:val="008F24E2"/>
    <w:rsid w:val="008F2DB6"/>
    <w:rsid w:val="008F46F4"/>
    <w:rsid w:val="00901FE8"/>
    <w:rsid w:val="00903981"/>
    <w:rsid w:val="009039FD"/>
    <w:rsid w:val="00907A79"/>
    <w:rsid w:val="00912DB4"/>
    <w:rsid w:val="0091452E"/>
    <w:rsid w:val="009158B5"/>
    <w:rsid w:val="00916741"/>
    <w:rsid w:val="00916C9D"/>
    <w:rsid w:val="009217C2"/>
    <w:rsid w:val="00926843"/>
    <w:rsid w:val="00930B57"/>
    <w:rsid w:val="00931AB0"/>
    <w:rsid w:val="00932025"/>
    <w:rsid w:val="00932A3C"/>
    <w:rsid w:val="00936D8F"/>
    <w:rsid w:val="00937883"/>
    <w:rsid w:val="00937B89"/>
    <w:rsid w:val="009410CD"/>
    <w:rsid w:val="00941993"/>
    <w:rsid w:val="0094319A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2493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18AD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04A43"/>
    <w:rsid w:val="00A10C73"/>
    <w:rsid w:val="00A13521"/>
    <w:rsid w:val="00A16250"/>
    <w:rsid w:val="00A207ED"/>
    <w:rsid w:val="00A20CAC"/>
    <w:rsid w:val="00A24DF1"/>
    <w:rsid w:val="00A2652D"/>
    <w:rsid w:val="00A26741"/>
    <w:rsid w:val="00A301CA"/>
    <w:rsid w:val="00A31151"/>
    <w:rsid w:val="00A3180C"/>
    <w:rsid w:val="00A319E3"/>
    <w:rsid w:val="00A33464"/>
    <w:rsid w:val="00A37467"/>
    <w:rsid w:val="00A41807"/>
    <w:rsid w:val="00A47B68"/>
    <w:rsid w:val="00A51AAD"/>
    <w:rsid w:val="00A541FA"/>
    <w:rsid w:val="00A57432"/>
    <w:rsid w:val="00A57968"/>
    <w:rsid w:val="00A57A56"/>
    <w:rsid w:val="00A70393"/>
    <w:rsid w:val="00A74000"/>
    <w:rsid w:val="00A75327"/>
    <w:rsid w:val="00A75D93"/>
    <w:rsid w:val="00A81E62"/>
    <w:rsid w:val="00A82709"/>
    <w:rsid w:val="00A8372D"/>
    <w:rsid w:val="00A85290"/>
    <w:rsid w:val="00A90A10"/>
    <w:rsid w:val="00A92CF5"/>
    <w:rsid w:val="00A96BAC"/>
    <w:rsid w:val="00A9703C"/>
    <w:rsid w:val="00AA053D"/>
    <w:rsid w:val="00AA08B3"/>
    <w:rsid w:val="00AA2DDA"/>
    <w:rsid w:val="00AA360C"/>
    <w:rsid w:val="00AA4931"/>
    <w:rsid w:val="00AA5AC1"/>
    <w:rsid w:val="00AB0840"/>
    <w:rsid w:val="00AB244F"/>
    <w:rsid w:val="00AB43CD"/>
    <w:rsid w:val="00AB7DA7"/>
    <w:rsid w:val="00AC185F"/>
    <w:rsid w:val="00AC2BD2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1AF9"/>
    <w:rsid w:val="00B12920"/>
    <w:rsid w:val="00B14B0E"/>
    <w:rsid w:val="00B14E01"/>
    <w:rsid w:val="00B20D7C"/>
    <w:rsid w:val="00B21891"/>
    <w:rsid w:val="00B220EC"/>
    <w:rsid w:val="00B25306"/>
    <w:rsid w:val="00B25378"/>
    <w:rsid w:val="00B26186"/>
    <w:rsid w:val="00B26CD8"/>
    <w:rsid w:val="00B27743"/>
    <w:rsid w:val="00B327EF"/>
    <w:rsid w:val="00B37370"/>
    <w:rsid w:val="00B43035"/>
    <w:rsid w:val="00B50BCC"/>
    <w:rsid w:val="00B53BFF"/>
    <w:rsid w:val="00B54108"/>
    <w:rsid w:val="00B541D3"/>
    <w:rsid w:val="00B5552F"/>
    <w:rsid w:val="00B56A3A"/>
    <w:rsid w:val="00B6077C"/>
    <w:rsid w:val="00B620B2"/>
    <w:rsid w:val="00B648AB"/>
    <w:rsid w:val="00B76E90"/>
    <w:rsid w:val="00B77C12"/>
    <w:rsid w:val="00B80043"/>
    <w:rsid w:val="00B84A42"/>
    <w:rsid w:val="00B84ACF"/>
    <w:rsid w:val="00B9205B"/>
    <w:rsid w:val="00B94BB6"/>
    <w:rsid w:val="00B96CE3"/>
    <w:rsid w:val="00B97696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BF6BDF"/>
    <w:rsid w:val="00C01182"/>
    <w:rsid w:val="00C053EA"/>
    <w:rsid w:val="00C07D03"/>
    <w:rsid w:val="00C14401"/>
    <w:rsid w:val="00C213EC"/>
    <w:rsid w:val="00C26E29"/>
    <w:rsid w:val="00C335B3"/>
    <w:rsid w:val="00C35299"/>
    <w:rsid w:val="00C35C99"/>
    <w:rsid w:val="00C37B8A"/>
    <w:rsid w:val="00C37FB4"/>
    <w:rsid w:val="00C42BC4"/>
    <w:rsid w:val="00C43152"/>
    <w:rsid w:val="00C432B7"/>
    <w:rsid w:val="00C43BDC"/>
    <w:rsid w:val="00C4430D"/>
    <w:rsid w:val="00C44A18"/>
    <w:rsid w:val="00C455B6"/>
    <w:rsid w:val="00C47A69"/>
    <w:rsid w:val="00C5101F"/>
    <w:rsid w:val="00C60965"/>
    <w:rsid w:val="00C61211"/>
    <w:rsid w:val="00C63184"/>
    <w:rsid w:val="00C633E0"/>
    <w:rsid w:val="00C63C13"/>
    <w:rsid w:val="00C66E73"/>
    <w:rsid w:val="00C71E2B"/>
    <w:rsid w:val="00C74B5D"/>
    <w:rsid w:val="00C7650C"/>
    <w:rsid w:val="00C82206"/>
    <w:rsid w:val="00C8646D"/>
    <w:rsid w:val="00C91F38"/>
    <w:rsid w:val="00C94F7F"/>
    <w:rsid w:val="00CA10F4"/>
    <w:rsid w:val="00CA2786"/>
    <w:rsid w:val="00CB137D"/>
    <w:rsid w:val="00CB523F"/>
    <w:rsid w:val="00CC1388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CF69DE"/>
    <w:rsid w:val="00D014E1"/>
    <w:rsid w:val="00D03E13"/>
    <w:rsid w:val="00D061FF"/>
    <w:rsid w:val="00D06206"/>
    <w:rsid w:val="00D06CF7"/>
    <w:rsid w:val="00D0701E"/>
    <w:rsid w:val="00D1130B"/>
    <w:rsid w:val="00D131EC"/>
    <w:rsid w:val="00D1453D"/>
    <w:rsid w:val="00D14861"/>
    <w:rsid w:val="00D21435"/>
    <w:rsid w:val="00D30633"/>
    <w:rsid w:val="00D321F9"/>
    <w:rsid w:val="00D32F29"/>
    <w:rsid w:val="00D33164"/>
    <w:rsid w:val="00D3499D"/>
    <w:rsid w:val="00D35299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6700F"/>
    <w:rsid w:val="00D7441F"/>
    <w:rsid w:val="00D7517A"/>
    <w:rsid w:val="00D7780E"/>
    <w:rsid w:val="00D82C29"/>
    <w:rsid w:val="00D83E1E"/>
    <w:rsid w:val="00D85FD7"/>
    <w:rsid w:val="00D92A0C"/>
    <w:rsid w:val="00D93458"/>
    <w:rsid w:val="00D94442"/>
    <w:rsid w:val="00D95889"/>
    <w:rsid w:val="00D96B02"/>
    <w:rsid w:val="00DA6F05"/>
    <w:rsid w:val="00DA7D5A"/>
    <w:rsid w:val="00DB40A1"/>
    <w:rsid w:val="00DB57BF"/>
    <w:rsid w:val="00DB6EC9"/>
    <w:rsid w:val="00DC170E"/>
    <w:rsid w:val="00DC18DC"/>
    <w:rsid w:val="00DC4C7C"/>
    <w:rsid w:val="00DC5557"/>
    <w:rsid w:val="00DD09C6"/>
    <w:rsid w:val="00DD142E"/>
    <w:rsid w:val="00DD3E7E"/>
    <w:rsid w:val="00DD515F"/>
    <w:rsid w:val="00DD59E4"/>
    <w:rsid w:val="00DD5A78"/>
    <w:rsid w:val="00DE09CC"/>
    <w:rsid w:val="00DE2FC4"/>
    <w:rsid w:val="00DE31BA"/>
    <w:rsid w:val="00DE3DC2"/>
    <w:rsid w:val="00DE4732"/>
    <w:rsid w:val="00DE49B6"/>
    <w:rsid w:val="00DE61B0"/>
    <w:rsid w:val="00DE7394"/>
    <w:rsid w:val="00DF2F68"/>
    <w:rsid w:val="00DF2F8C"/>
    <w:rsid w:val="00DF42CC"/>
    <w:rsid w:val="00DF45F9"/>
    <w:rsid w:val="00E00929"/>
    <w:rsid w:val="00E01826"/>
    <w:rsid w:val="00E023B5"/>
    <w:rsid w:val="00E02998"/>
    <w:rsid w:val="00E035C9"/>
    <w:rsid w:val="00E068F4"/>
    <w:rsid w:val="00E11BD8"/>
    <w:rsid w:val="00E149F6"/>
    <w:rsid w:val="00E25453"/>
    <w:rsid w:val="00E33169"/>
    <w:rsid w:val="00E34108"/>
    <w:rsid w:val="00E401BC"/>
    <w:rsid w:val="00E40941"/>
    <w:rsid w:val="00E50352"/>
    <w:rsid w:val="00E50C21"/>
    <w:rsid w:val="00E51130"/>
    <w:rsid w:val="00E54366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828B8"/>
    <w:rsid w:val="00E87B59"/>
    <w:rsid w:val="00E90063"/>
    <w:rsid w:val="00E94364"/>
    <w:rsid w:val="00E956F3"/>
    <w:rsid w:val="00E95CC3"/>
    <w:rsid w:val="00E962F1"/>
    <w:rsid w:val="00E97A03"/>
    <w:rsid w:val="00E97EC0"/>
    <w:rsid w:val="00EA2F8B"/>
    <w:rsid w:val="00EA5970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378F4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63CFB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5A3F"/>
    <w:rsid w:val="00F965D9"/>
    <w:rsid w:val="00F9743E"/>
    <w:rsid w:val="00F979AA"/>
    <w:rsid w:val="00FA0C58"/>
    <w:rsid w:val="00FA11BE"/>
    <w:rsid w:val="00FA1911"/>
    <w:rsid w:val="00FA449C"/>
    <w:rsid w:val="00FA5997"/>
    <w:rsid w:val="00FB2D96"/>
    <w:rsid w:val="00FB2FFB"/>
    <w:rsid w:val="00FC1172"/>
    <w:rsid w:val="00FC2800"/>
    <w:rsid w:val="00FC4E74"/>
    <w:rsid w:val="00FD18A7"/>
    <w:rsid w:val="00FD284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45BBC"/>
    <w:rsid w:val="00062D05"/>
    <w:rsid w:val="00062D66"/>
    <w:rsid w:val="00064208"/>
    <w:rsid w:val="00075E45"/>
    <w:rsid w:val="00086FCD"/>
    <w:rsid w:val="00097FDF"/>
    <w:rsid w:val="000A60D1"/>
    <w:rsid w:val="000B2370"/>
    <w:rsid w:val="000B538A"/>
    <w:rsid w:val="000C0600"/>
    <w:rsid w:val="000C532A"/>
    <w:rsid w:val="000C6828"/>
    <w:rsid w:val="000D3413"/>
    <w:rsid w:val="000E5019"/>
    <w:rsid w:val="00102D67"/>
    <w:rsid w:val="001061F8"/>
    <w:rsid w:val="00111109"/>
    <w:rsid w:val="001111F0"/>
    <w:rsid w:val="00112C26"/>
    <w:rsid w:val="00115466"/>
    <w:rsid w:val="0011707D"/>
    <w:rsid w:val="00137FC6"/>
    <w:rsid w:val="00142762"/>
    <w:rsid w:val="00142AEC"/>
    <w:rsid w:val="00143807"/>
    <w:rsid w:val="00143EB3"/>
    <w:rsid w:val="001508C5"/>
    <w:rsid w:val="00151B20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B38BE"/>
    <w:rsid w:val="001C0D6D"/>
    <w:rsid w:val="001D5AEA"/>
    <w:rsid w:val="001D5E87"/>
    <w:rsid w:val="001E4F27"/>
    <w:rsid w:val="001E5445"/>
    <w:rsid w:val="001F62ED"/>
    <w:rsid w:val="001F7DE3"/>
    <w:rsid w:val="00213499"/>
    <w:rsid w:val="00221088"/>
    <w:rsid w:val="00221488"/>
    <w:rsid w:val="00252D8E"/>
    <w:rsid w:val="002745B4"/>
    <w:rsid w:val="002979A8"/>
    <w:rsid w:val="002A2F54"/>
    <w:rsid w:val="002A7438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71828"/>
    <w:rsid w:val="003812E1"/>
    <w:rsid w:val="00386968"/>
    <w:rsid w:val="003873BF"/>
    <w:rsid w:val="00392185"/>
    <w:rsid w:val="003A5AA9"/>
    <w:rsid w:val="003C6F6E"/>
    <w:rsid w:val="003D73DB"/>
    <w:rsid w:val="003E7498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BAE"/>
    <w:rsid w:val="004B1C11"/>
    <w:rsid w:val="004B3886"/>
    <w:rsid w:val="004C413F"/>
    <w:rsid w:val="004D157E"/>
    <w:rsid w:val="004D1EDA"/>
    <w:rsid w:val="004D44D6"/>
    <w:rsid w:val="004D5F30"/>
    <w:rsid w:val="005013E6"/>
    <w:rsid w:val="005027F3"/>
    <w:rsid w:val="00505A68"/>
    <w:rsid w:val="00505C04"/>
    <w:rsid w:val="00532AA9"/>
    <w:rsid w:val="005364CA"/>
    <w:rsid w:val="005401DB"/>
    <w:rsid w:val="005475CD"/>
    <w:rsid w:val="005515CE"/>
    <w:rsid w:val="005528AE"/>
    <w:rsid w:val="00562730"/>
    <w:rsid w:val="00563BFE"/>
    <w:rsid w:val="00574EC4"/>
    <w:rsid w:val="005778ED"/>
    <w:rsid w:val="00593E49"/>
    <w:rsid w:val="0059570F"/>
    <w:rsid w:val="0059657B"/>
    <w:rsid w:val="00596696"/>
    <w:rsid w:val="005C0EB1"/>
    <w:rsid w:val="005D0E8C"/>
    <w:rsid w:val="005D2E70"/>
    <w:rsid w:val="005D5305"/>
    <w:rsid w:val="005D6277"/>
    <w:rsid w:val="005D7C08"/>
    <w:rsid w:val="005E0C82"/>
    <w:rsid w:val="005E277A"/>
    <w:rsid w:val="005E67F7"/>
    <w:rsid w:val="00613FB0"/>
    <w:rsid w:val="0061631E"/>
    <w:rsid w:val="00636872"/>
    <w:rsid w:val="006411B6"/>
    <w:rsid w:val="006427C2"/>
    <w:rsid w:val="00652A54"/>
    <w:rsid w:val="006578A8"/>
    <w:rsid w:val="00660EA2"/>
    <w:rsid w:val="0066455D"/>
    <w:rsid w:val="00673DED"/>
    <w:rsid w:val="00687984"/>
    <w:rsid w:val="00692256"/>
    <w:rsid w:val="00695423"/>
    <w:rsid w:val="006A27F1"/>
    <w:rsid w:val="006A30FB"/>
    <w:rsid w:val="006A345A"/>
    <w:rsid w:val="006B32DD"/>
    <w:rsid w:val="006B4296"/>
    <w:rsid w:val="006D7C1D"/>
    <w:rsid w:val="006E1C47"/>
    <w:rsid w:val="006F7671"/>
    <w:rsid w:val="007115C9"/>
    <w:rsid w:val="007234AA"/>
    <w:rsid w:val="00731A59"/>
    <w:rsid w:val="007358EB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C36A5"/>
    <w:rsid w:val="007D00CA"/>
    <w:rsid w:val="007D1BD9"/>
    <w:rsid w:val="007D1C39"/>
    <w:rsid w:val="007F0BF6"/>
    <w:rsid w:val="0080682C"/>
    <w:rsid w:val="00836525"/>
    <w:rsid w:val="00840716"/>
    <w:rsid w:val="008439A9"/>
    <w:rsid w:val="00851B76"/>
    <w:rsid w:val="00855758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D59A2"/>
    <w:rsid w:val="008E0C39"/>
    <w:rsid w:val="008E6275"/>
    <w:rsid w:val="008F578E"/>
    <w:rsid w:val="00907DA4"/>
    <w:rsid w:val="00920669"/>
    <w:rsid w:val="009335C8"/>
    <w:rsid w:val="0094430A"/>
    <w:rsid w:val="00952B4B"/>
    <w:rsid w:val="00954135"/>
    <w:rsid w:val="00956A76"/>
    <w:rsid w:val="00972111"/>
    <w:rsid w:val="00982604"/>
    <w:rsid w:val="00997A1D"/>
    <w:rsid w:val="009B7817"/>
    <w:rsid w:val="009D2E65"/>
    <w:rsid w:val="009D2FEA"/>
    <w:rsid w:val="009E26BE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378"/>
    <w:rsid w:val="00A56853"/>
    <w:rsid w:val="00A6483E"/>
    <w:rsid w:val="00A64AF2"/>
    <w:rsid w:val="00A675AA"/>
    <w:rsid w:val="00A74C77"/>
    <w:rsid w:val="00A74E0B"/>
    <w:rsid w:val="00A95861"/>
    <w:rsid w:val="00AC2A13"/>
    <w:rsid w:val="00AD123C"/>
    <w:rsid w:val="00AE2D6B"/>
    <w:rsid w:val="00AF391E"/>
    <w:rsid w:val="00AF5200"/>
    <w:rsid w:val="00B070BC"/>
    <w:rsid w:val="00B1051C"/>
    <w:rsid w:val="00B405CB"/>
    <w:rsid w:val="00B40D59"/>
    <w:rsid w:val="00B63271"/>
    <w:rsid w:val="00B73EC1"/>
    <w:rsid w:val="00BA22C4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64707"/>
    <w:rsid w:val="00C83068"/>
    <w:rsid w:val="00C869BA"/>
    <w:rsid w:val="00C90180"/>
    <w:rsid w:val="00C92E03"/>
    <w:rsid w:val="00C9530F"/>
    <w:rsid w:val="00C96FE4"/>
    <w:rsid w:val="00CB08D3"/>
    <w:rsid w:val="00CB4275"/>
    <w:rsid w:val="00CB4982"/>
    <w:rsid w:val="00CC3AF3"/>
    <w:rsid w:val="00D13A7A"/>
    <w:rsid w:val="00D15550"/>
    <w:rsid w:val="00D26A2E"/>
    <w:rsid w:val="00D30A3D"/>
    <w:rsid w:val="00D338A0"/>
    <w:rsid w:val="00D501C5"/>
    <w:rsid w:val="00D50316"/>
    <w:rsid w:val="00D53DC0"/>
    <w:rsid w:val="00D57FD6"/>
    <w:rsid w:val="00D62FDE"/>
    <w:rsid w:val="00D67702"/>
    <w:rsid w:val="00D7445E"/>
    <w:rsid w:val="00D931E6"/>
    <w:rsid w:val="00D943E3"/>
    <w:rsid w:val="00DA355B"/>
    <w:rsid w:val="00DA482B"/>
    <w:rsid w:val="00DB6C44"/>
    <w:rsid w:val="00DC41BB"/>
    <w:rsid w:val="00DD6166"/>
    <w:rsid w:val="00DE10B5"/>
    <w:rsid w:val="00DE3DEE"/>
    <w:rsid w:val="00DF7BBE"/>
    <w:rsid w:val="00E01ABB"/>
    <w:rsid w:val="00E02846"/>
    <w:rsid w:val="00E04BF6"/>
    <w:rsid w:val="00E07D86"/>
    <w:rsid w:val="00E17DF5"/>
    <w:rsid w:val="00E20A12"/>
    <w:rsid w:val="00E210AD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A5CA5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D585D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8</TotalTime>
  <Pages>4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2021-07-27T16:04:00Z</cp:lastPrinted>
  <dcterms:created xsi:type="dcterms:W3CDTF">2021-07-29T01:06:00Z</dcterms:created>
  <dcterms:modified xsi:type="dcterms:W3CDTF">2021-07-29T01:07:00Z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