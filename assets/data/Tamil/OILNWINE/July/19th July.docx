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1824BE9" w:rsidR="0082470D" w:rsidRDefault="00F35DFA" w:rsidP="006C2E8D">
      <w:pPr>
        <w:ind w:left="1276" w:right="1676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820D6C" wp14:editId="0CD3CE4C">
                <wp:simplePos x="0" y="0"/>
                <wp:positionH relativeFrom="column">
                  <wp:posOffset>1924050</wp:posOffset>
                </wp:positionH>
                <wp:positionV relativeFrom="paragraph">
                  <wp:posOffset>0</wp:posOffset>
                </wp:positionV>
                <wp:extent cx="5288280" cy="1788795"/>
                <wp:effectExtent l="0" t="0" r="0" b="1905"/>
                <wp:wrapNone/>
                <wp:docPr id="2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78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DCCF0" w14:textId="0A372113" w:rsidR="006923BC" w:rsidRPr="006923BC" w:rsidRDefault="006923BC" w:rsidP="006923BC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lang w:bidi="ta-IN"/>
                              </w:rPr>
                            </w:pP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 xml:space="preserve">1 நாளாகமம் </w:t>
                            </w:r>
                            <w:r w:rsidR="00844EF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2</w:t>
                            </w:r>
                            <w:r w:rsidR="00557F70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8</w:t>
                            </w:r>
                            <w:r w:rsidR="00844EF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:1</w:t>
                            </w:r>
                            <w:r w:rsidR="00EC1779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-2</w:t>
                            </w:r>
                            <w:r w:rsidR="00557F70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9</w:t>
                            </w:r>
                            <w:r w:rsidR="00EC1779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:3</w:t>
                            </w:r>
                            <w:r w:rsidR="00557F70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0</w:t>
                            </w:r>
                          </w:p>
                          <w:p w14:paraId="0FDC15B7" w14:textId="1AF92018" w:rsidR="006923BC" w:rsidRPr="006923BC" w:rsidRDefault="006923BC" w:rsidP="006923BC">
                            <w:pPr>
                              <w:jc w:val="right"/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lang w:bidi="ta-IN"/>
                              </w:rPr>
                            </w:pP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 xml:space="preserve">ரோமர் </w:t>
                            </w:r>
                            <w:r w:rsidR="00557F70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5:6-21</w:t>
                            </w:r>
                          </w:p>
                          <w:p w14:paraId="0939D125" w14:textId="707CD331" w:rsidR="006923BC" w:rsidRPr="006923BC" w:rsidRDefault="006923BC" w:rsidP="006923BC">
                            <w:pPr>
                              <w:jc w:val="right"/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lang w:bidi="ta-IN"/>
                              </w:rPr>
                            </w:pP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 xml:space="preserve">சங்கீதம்  </w:t>
                            </w:r>
                            <w:r w:rsidR="00C00DE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1</w:t>
                            </w:r>
                            <w:r w:rsidR="00557F70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5:1-5</w:t>
                            </w:r>
                          </w:p>
                          <w:p w14:paraId="3F50C377" w14:textId="181C1584" w:rsidR="009A0942" w:rsidRPr="007A1E95" w:rsidRDefault="006923BC" w:rsidP="006923BC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923BC">
                              <w:rPr>
                                <w:rFonts w:ascii="Latha" w:hAnsi="Latha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நீதிமொழி 19:</w:t>
                            </w:r>
                            <w:r w:rsidR="00C00DED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1</w:t>
                            </w:r>
                            <w:r w:rsidR="00557F70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8"/>
                                <w:szCs w:val="40"/>
                                <w:cs/>
                                <w:lang w:bidi="ta-IN"/>
                              </w:rPr>
                              <w:t>8-19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20D6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51.5pt;margin-top:0;width:416.4pt;height:14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" filled="f" stroked="f">
                <v:textbox>
                  <w:txbxContent>
                    <w:p w14:paraId="7AEDCCF0" w14:textId="0A372113" w:rsidR="006923BC" w:rsidRPr="006923BC" w:rsidRDefault="006923BC" w:rsidP="006923BC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lang w:bidi="ta-IN"/>
                        </w:rPr>
                      </w:pP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 xml:space="preserve">1 நாளாகமம் </w:t>
                      </w:r>
                      <w:r w:rsidR="00844EF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2</w:t>
                      </w:r>
                      <w:r w:rsidR="00557F70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8</w:t>
                      </w:r>
                      <w:r w:rsidR="00844EF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:1</w:t>
                      </w:r>
                      <w:r w:rsidR="00EC1779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-2</w:t>
                      </w:r>
                      <w:r w:rsidR="00557F70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9</w:t>
                      </w:r>
                      <w:r w:rsidR="00EC1779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:3</w:t>
                      </w:r>
                      <w:r w:rsidR="00557F70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0</w:t>
                      </w:r>
                    </w:p>
                    <w:p w14:paraId="0FDC15B7" w14:textId="1AF92018" w:rsidR="006923BC" w:rsidRPr="006923BC" w:rsidRDefault="006923BC" w:rsidP="006923BC">
                      <w:pPr>
                        <w:jc w:val="right"/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lang w:bidi="ta-IN"/>
                        </w:rPr>
                      </w:pP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 xml:space="preserve">ரோமர் </w:t>
                      </w:r>
                      <w:r w:rsidR="00557F70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5:6-21</w:t>
                      </w:r>
                    </w:p>
                    <w:p w14:paraId="0939D125" w14:textId="707CD331" w:rsidR="006923BC" w:rsidRPr="006923BC" w:rsidRDefault="006923BC" w:rsidP="006923BC">
                      <w:pPr>
                        <w:jc w:val="right"/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lang w:bidi="ta-IN"/>
                        </w:rPr>
                      </w:pP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 xml:space="preserve">சங்கீதம்  </w:t>
                      </w:r>
                      <w:r w:rsidR="00C00DE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1</w:t>
                      </w:r>
                      <w:r w:rsidR="00557F70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5:1-5</w:t>
                      </w:r>
                    </w:p>
                    <w:p w14:paraId="3F50C377" w14:textId="181C1584" w:rsidR="009A0942" w:rsidRPr="007A1E95" w:rsidRDefault="006923BC" w:rsidP="006923BC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923BC">
                        <w:rPr>
                          <w:rFonts w:ascii="Latha" w:hAnsi="Latha" w:cs="Arial Unicode M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நீதிமொழி 19:</w:t>
                      </w:r>
                      <w:r w:rsidR="00C00DED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1</w:t>
                      </w:r>
                      <w:r w:rsidR="00557F70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8"/>
                          <w:szCs w:val="40"/>
                          <w:cs/>
                          <w:lang w:bidi="ta-IN"/>
                        </w:rPr>
                        <w:t>8-19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74833A" wp14:editId="7798D020">
                <wp:simplePos x="0" y="0"/>
                <wp:positionH relativeFrom="column">
                  <wp:posOffset>1676400</wp:posOffset>
                </wp:positionH>
                <wp:positionV relativeFrom="paragraph">
                  <wp:posOffset>-762000</wp:posOffset>
                </wp:positionV>
                <wp:extent cx="4686300" cy="1009650"/>
                <wp:effectExtent l="0" t="0" r="0" b="0"/>
                <wp:wrapNone/>
                <wp:docPr id="2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01E7E" w14:textId="1924B220" w:rsidR="009A0942" w:rsidRPr="0078461A" w:rsidRDefault="009A0942" w:rsidP="00F35DFA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அனுதின</w:t>
                            </w: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bidi="ta-IN"/>
                              </w:rPr>
                              <w:t>தியானம்</w:t>
                            </w: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(</w:t>
                            </w:r>
                            <w:r w:rsidR="007B128E" w:rsidRPr="007B128E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cs/>
                                <w:lang w:val="en-IN" w:eastAsia="en-IN" w:bidi="ta-IN"/>
                              </w:rPr>
                              <w:t>ஜூலை</w:t>
                            </w:r>
                            <w:r w:rsidRPr="00772606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410CD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1</w:t>
                            </w:r>
                            <w:r w:rsidR="00557F70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9</w:t>
                            </w:r>
                            <w:r w:rsidR="001A0F82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4833A" id="Text Box 38" o:spid="_x0000_s1027" type="#_x0000_t202" style="position:absolute;left:0;text-align:left;margin-left:132pt;margin-top:-60pt;width:369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" filled="f" stroked="f">
                <v:textbox>
                  <w:txbxContent>
                    <w:p w14:paraId="6C301E7E" w14:textId="1924B220" w:rsidR="009A0942" w:rsidRPr="0078461A" w:rsidRDefault="009A0942" w:rsidP="00F35DFA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அனுதின</w:t>
                      </w: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bidi="ta-IN"/>
                        </w:rPr>
                        <w:t>தியானம்</w:t>
                      </w: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(</w:t>
                      </w:r>
                      <w:r w:rsidR="007B128E" w:rsidRPr="007B128E">
                        <w:rPr>
                          <w:rFonts w:ascii="Arial Unicode MS" w:eastAsia="Arial Unicode MS" w:hAnsi="Arial Unicode MS" w:cs="Arial Unicode MS"/>
                          <w:b/>
                          <w:bCs/>
                          <w:color w:val="FFFFFF" w:themeColor="background1"/>
                          <w:sz w:val="48"/>
                          <w:szCs w:val="48"/>
                          <w:cs/>
                          <w:lang w:val="en-IN" w:eastAsia="en-IN" w:bidi="ta-IN"/>
                        </w:rPr>
                        <w:t>ஜூலை</w:t>
                      </w:r>
                      <w:r w:rsidRPr="00772606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9410CD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>1</w:t>
                      </w:r>
                      <w:r w:rsidR="00557F70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>9</w:t>
                      </w:r>
                      <w:r w:rsidR="001A0F82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513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DB3B62" wp14:editId="1E656D6D">
                <wp:simplePos x="0" y="0"/>
                <wp:positionH relativeFrom="page">
                  <wp:posOffset>-177165</wp:posOffset>
                </wp:positionH>
                <wp:positionV relativeFrom="page">
                  <wp:posOffset>-111760</wp:posOffset>
                </wp:positionV>
                <wp:extent cx="8001000" cy="2847340"/>
                <wp:effectExtent l="3810" t="2540" r="15240" b="26670"/>
                <wp:wrapNone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2847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74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F85FD" w14:textId="77777777" w:rsidR="009A0942" w:rsidRDefault="009A0942" w:rsidP="001149B1">
                            <w:pPr>
                              <w:pStyle w:val="Heading2"/>
                            </w:pPr>
                            <w:r>
                              <w:rPr>
                                <w:rFonts w:ascii="Lucida Grande" w:hAnsi="Lucida Grande"/>
                                <w:noProof/>
                                <w:color w:val="000000"/>
                                <w:sz w:val="22"/>
                                <w:lang w:val="pl-PL" w:eastAsia="pl-PL" w:bidi="hi-IN"/>
                              </w:rPr>
                              <w:drawing>
                                <wp:inline distT="0" distB="0" distL="0" distR="0" wp14:anchorId="20D42C57" wp14:editId="06B5D8EE">
                                  <wp:extent cx="2124603" cy="174490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oilshort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994" cy="176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B3B62" id="Rectangle 6" o:spid="_x0000_s1028" style="position:absolute;left:0;text-align:left;margin-left:-13.95pt;margin-top:-8.8pt;width:630pt;height:22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" fillcolor="#bcbcbc [2369]" stroked="f" strokeweight="0">
                <v:fill color2="black [3200]" focusposition=".5,.5" focussize="" focus="100%" type="gradientRadial"/>
                <v:shadow on="t" color="#7f7f7f [1601]" offset="1pt"/>
                <v:textbox inset=",7.2pt,,7.2pt">
                  <w:txbxContent>
                    <w:p w14:paraId="097F85FD" w14:textId="77777777" w:rsidR="009A0942" w:rsidRDefault="009A0942" w:rsidP="001149B1">
                      <w:pPr>
                        <w:pStyle w:val="Heading2"/>
                      </w:pPr>
                      <w:r>
                        <w:rPr>
                          <w:rFonts w:ascii="Lucida Grande" w:hAnsi="Lucida Grande"/>
                          <w:noProof/>
                          <w:color w:val="000000"/>
                          <w:sz w:val="22"/>
                          <w:lang w:val="pl-PL" w:eastAsia="pl-PL" w:bidi="hi-IN"/>
                        </w:rPr>
                        <w:drawing>
                          <wp:inline distT="0" distB="0" distL="0" distR="0" wp14:anchorId="20D42C57" wp14:editId="06B5D8EE">
                            <wp:extent cx="2124603" cy="174490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oilshortlogo.png"/>
                                    <pic:cNvPicPr/>
                                  </pic:nvPicPr>
                                  <pic:blipFill>
                                    <a:blip r:embed="rId12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994" cy="1768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796DC157" w:rsidR="0082470D" w:rsidRDefault="00D8513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49B484" wp14:editId="6F23F3B4">
                <wp:simplePos x="0" y="0"/>
                <wp:positionH relativeFrom="page">
                  <wp:align>left</wp:align>
                </wp:positionH>
                <wp:positionV relativeFrom="paragraph">
                  <wp:posOffset>129540</wp:posOffset>
                </wp:positionV>
                <wp:extent cx="4514850" cy="800100"/>
                <wp:effectExtent l="0" t="0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7F2EE" w14:textId="0DE2BF3D" w:rsidR="009A0942" w:rsidRPr="00B9205B" w:rsidRDefault="009A0942" w:rsidP="008D7974">
                            <w:pPr>
                              <w:jc w:val="center"/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B9205B">
                              <w:rPr>
                                <w:rFonts w:ascii="Latha" w:hAnsi="Latha" w:cs="Arial Unicode MS"/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4"/>
                                <w:cs/>
                                <w:lang w:val="ta-IN" w:bidi="ta-IN"/>
                              </w:rPr>
                              <w:t>இ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ன்றைக்கு</w:t>
                            </w:r>
                            <w:r w:rsidRPr="00B9205B"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படிக்க</w:t>
                            </w:r>
                            <w:r w:rsidRPr="00B9205B"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வேண்டிய</w:t>
                            </w:r>
                            <w:r w:rsidRPr="00B9205B"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வேத</w:t>
                            </w:r>
                            <w:r w:rsidRPr="00B9205B">
                              <w:rPr>
                                <w:rFonts w:ascii="Latha" w:hAnsi="Latha" w:cs="Latha"/>
                                <w:b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B9205B">
                              <w:rPr>
                                <w:rFonts w:ascii="Latha" w:hAnsi="Latha" w:cs="Arial Unicode MS" w:hint="cs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cs/>
                                <w:lang w:bidi="ta-IN"/>
                              </w:rPr>
                              <w:t>பகுதி</w:t>
                            </w:r>
                          </w:p>
                          <w:p w14:paraId="52EF74AB" w14:textId="77777777" w:rsidR="009A0942" w:rsidRPr="00B9205B" w:rsidRDefault="009A09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B484" id="Text Box 17" o:spid="_x0000_s1029" type="#_x0000_t202" style="position:absolute;left:0;text-align:left;margin-left:0;margin-top:10.2pt;width:355.5pt;height:63pt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" filled="f" stroked="f">
                <v:textbox>
                  <w:txbxContent>
                    <w:p w14:paraId="53B7F2EE" w14:textId="0DE2BF3D" w:rsidR="009A0942" w:rsidRPr="00B9205B" w:rsidRDefault="009A0942" w:rsidP="008D7974">
                      <w:pPr>
                        <w:jc w:val="center"/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</w:pPr>
                      <w:r w:rsidRPr="00B9205B">
                        <w:rPr>
                          <w:rFonts w:ascii="Latha" w:hAnsi="Latha" w:cs="Arial Unicode MS"/>
                          <w:b/>
                          <w:bCs/>
                          <w:noProof/>
                          <w:color w:val="FFFFFF" w:themeColor="background1"/>
                          <w:sz w:val="48"/>
                          <w:szCs w:val="44"/>
                          <w:cs/>
                          <w:lang w:val="ta-IN" w:bidi="ta-IN"/>
                        </w:rPr>
                        <w:t>இ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ன்றைக்கு</w:t>
                      </w:r>
                      <w:r w:rsidRPr="00B9205B"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படிக்க</w:t>
                      </w:r>
                      <w:r w:rsidRPr="00B9205B"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வேண்டிய</w:t>
                      </w:r>
                      <w:r w:rsidRPr="00B9205B"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வேத</w:t>
                      </w:r>
                      <w:r w:rsidRPr="00B9205B">
                        <w:rPr>
                          <w:rFonts w:ascii="Latha" w:hAnsi="Latha" w:cs="Latha"/>
                          <w:b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B9205B">
                        <w:rPr>
                          <w:rFonts w:ascii="Latha" w:hAnsi="Latha" w:cs="Arial Unicode MS" w:hint="cs"/>
                          <w:b/>
                          <w:bCs/>
                          <w:color w:val="FFFFFF" w:themeColor="background1"/>
                          <w:sz w:val="40"/>
                          <w:szCs w:val="40"/>
                          <w:cs/>
                          <w:lang w:bidi="ta-IN"/>
                        </w:rPr>
                        <w:t>பகுதி</w:t>
                      </w:r>
                    </w:p>
                    <w:p w14:paraId="52EF74AB" w14:textId="77777777" w:rsidR="009A0942" w:rsidRPr="00B9205B" w:rsidRDefault="009A094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06C06AC1" w:rsidR="0082470D" w:rsidRPr="00EE1259" w:rsidRDefault="00D8513B" w:rsidP="006C2E8D">
      <w:pPr>
        <w:pStyle w:val="NewsletterHeadline"/>
        <w:ind w:left="1276" w:right="16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EDBFB" wp14:editId="059A2D16">
                <wp:simplePos x="0" y="0"/>
                <wp:positionH relativeFrom="page">
                  <wp:posOffset>-224790</wp:posOffset>
                </wp:positionH>
                <wp:positionV relativeFrom="page">
                  <wp:posOffset>2745740</wp:posOffset>
                </wp:positionV>
                <wp:extent cx="8001000" cy="173990"/>
                <wp:effectExtent l="13335" t="12065" r="15240" b="2349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2BA52" id="Rectangle 7" o:spid="_x0000_s1026" style="position:absolute;margin-left:-17.7pt;margin-top:216.2pt;width:630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sdt>
        <w:sdtPr>
          <w:id w:val="228783093"/>
          <w:placeholder>
            <w:docPart w:val="974D66505E53447BBB9ADE4DA7BD6ABA"/>
          </w:placeholder>
        </w:sdtPr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E3BDA49" w:rsidR="008D2BBE" w:rsidRPr="008D2BBE" w:rsidRDefault="00D8513B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C91F6C" wp14:editId="6C172037">
                <wp:simplePos x="0" y="0"/>
                <wp:positionH relativeFrom="page">
                  <wp:posOffset>-76200</wp:posOffset>
                </wp:positionH>
                <wp:positionV relativeFrom="page">
                  <wp:posOffset>9276080</wp:posOffset>
                </wp:positionV>
                <wp:extent cx="8001000" cy="173990"/>
                <wp:effectExtent l="9525" t="8255" r="9525" b="2730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6CC81" id="Rectangle 27" o:spid="_x0000_s1026" style="position:absolute;margin-left:-6pt;margin-top:730.4pt;width:630pt;height:13.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</w:p>
    <w:p w14:paraId="0A101A36" w14:textId="56AD9E37" w:rsidR="00557F70" w:rsidRPr="00557F70" w:rsidRDefault="00557F70" w:rsidP="00557F7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t>மேலும் எவர்கள் தேவனுடைய ஆவியினாலே நடத்தப்படுகிறார்களோ, அவர்கள் தேவனுடைய புத்திரராயிருக்கிறார்கள்.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(Adoption) தத்தெடுப்புக்கான கிரேக்க வார்த்தை 'புயோதீசியா (buiothesia)  (hweeoth-es-ee-ah என்று உச்சரிக்கப்படுகிறது). இது மகன் என்று பொருள்படும் 'பியோஸ்'(buios) என்ற மூல வார்த்தையிலிருந்து பெறப்பட்டது. 'Huios' (hwee-os என உச்சரிக்கப்படுகிறது).  இது பிரதானமாக முதிர்ச்சியடைந்து </w:t>
      </w: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t>பூரணத்தை நோக்கி வளருகிற தேவ பிள்ளைகளைக் குறிக்கிறது. விசுவாசிகள், தேவனுடைய பிள்ளைகளாக (கிரேக்க வார்த்தை 'டெக்ணா' (tekna அல்லது( டெக்னான்')or teknon) குறிக்கிறது. மற்றும் மகன்கள், புயோட்' (buiot)... (hwee-i என்று உச்சரிக்கப்படுகிறது) இது ரோமர் 8:14-17 இல் வெளிப்படுத்தப்பட்டுள்ளது.</w:t>
      </w:r>
    </w:p>
    <w:p w14:paraId="26CA3FB8" w14:textId="77777777" w:rsidR="00557F70" w:rsidRPr="00557F70" w:rsidRDefault="00557F70" w:rsidP="00557F7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5B355FE" w14:textId="5D9B7CFE" w:rsidR="00557F70" w:rsidRDefault="00557F70" w:rsidP="00557F7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D52052" wp14:editId="112DE8F4">
                <wp:simplePos x="0" y="0"/>
                <wp:positionH relativeFrom="page">
                  <wp:posOffset>0</wp:posOffset>
                </wp:positionH>
                <wp:positionV relativeFrom="page">
                  <wp:posOffset>9296400</wp:posOffset>
                </wp:positionV>
                <wp:extent cx="8001000" cy="173990"/>
                <wp:effectExtent l="0" t="0" r="38100" b="5461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1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740E8" id="Rectangle 333" o:spid="_x0000_s1026" style="position:absolute;margin-left:0;margin-top:732pt;width:630pt;height:13.7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t>"மேலும் எவர்கள் தேவனுடைய ஆவியினாலே நடத்தப்படுகிறார்களோ, அவர்கள் தேவனுடைய புத்திரராயிருக்கிறார்கள்.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அந்தப்படி, திரும்பவும் பயப்படுகிறதற்கு நீங்கள் அடிமைத்தனத்தின் ஆவியைப் பெறாமல், அப்பா பிதாவே, என்று கூப்பிடப்பண்ணுகிற புத்திர </w:t>
      </w: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t>சுவிகாரத்தின் ஆவியைப் (buiothesia) பெற்றீர்கள்.</w:t>
      </w:r>
    </w:p>
    <w:p w14:paraId="0612242B" w14:textId="0BE39AB9" w:rsidR="00557F70" w:rsidRPr="00557F70" w:rsidRDefault="00557F70" w:rsidP="00557F7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</w:p>
    <w:p w14:paraId="4FBF49F3" w14:textId="444F757F" w:rsidR="00557F70" w:rsidRPr="00557F70" w:rsidRDefault="00557F70" w:rsidP="00557F7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t>நாம் தேவனுடைய பிள்ளைகளாயிருக்கிறோமென்று...  (tecknon)... ஆவியானவர்தாமே நம்முடைய ஆவியுடனேகூடச் சாட்சிகொடுக்கிறார்.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t>"நாம் பிள்ளைகளானால் சுதந்தரருமாமே; தேவனுடைய சுதந்தரரும், கிறிஸ்துவுக்கு உடன் சுதந்தரருமாமே; கிறிஸ்துவுடனேகூட நாம் மகிமைப்படும்படிக்கு அவருடனேகூடப் பாடுபட்டால் அப்படியாகும்.ரோமர் 8:14-17).</w:t>
      </w:r>
    </w:p>
    <w:p w14:paraId="7884C4FE" w14:textId="3C6B80B2" w:rsidR="00557F70" w:rsidRPr="00557F70" w:rsidRDefault="00557F70" w:rsidP="00557F7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DDEE2E8" w14:textId="0334FC9E" w:rsidR="008A6058" w:rsidRDefault="00557F70" w:rsidP="00557F70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C91F6C" wp14:editId="3E48D9A9">
                <wp:simplePos x="0" y="0"/>
                <wp:positionH relativeFrom="page">
                  <wp:posOffset>-171450</wp:posOffset>
                </wp:positionH>
                <wp:positionV relativeFrom="page">
                  <wp:posOffset>9296400</wp:posOffset>
                </wp:positionV>
                <wp:extent cx="8001000" cy="173990"/>
                <wp:effectExtent l="0" t="0" r="38100" b="54610"/>
                <wp:wrapTight wrapText="bothSides">
                  <wp:wrapPolygon edited="0">
                    <wp:start x="0" y="0"/>
                    <wp:lineTo x="0" y="26015"/>
                    <wp:lineTo x="21651" y="26015"/>
                    <wp:lineTo x="21651" y="0"/>
                    <wp:lineTo x="0" y="0"/>
                  </wp:wrapPolygon>
                </wp:wrapTight>
                <wp:docPr id="17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6283B" id="Rectangle 333" o:spid="_x0000_s1026" style="position:absolute;margin-left:-13.5pt;margin-top:732pt;width:630pt;height:13.7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மீண்டும் பிறந்த தேவனுடைய பிள்ளை ஒரு 'டெக்னான்';(teknon) </w:t>
      </w:r>
      <w:r w:rsidRPr="00557F70"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t>தந்தையுடனான உறவில் அவர்   தேவ பிள்ளை. ஆனால் ஒரு 'பியூயோ' (buio) ஒரு வளர்ந்த மகன், தந்தையின் குணாதிசயத்தை கொண்டவரும் தேவனுடைய குடும்பத்தில் கண்ணியம் மற்றும் கனத்திற்குரிய இடத்தைக் கொண்டவருமாவார்.</w:t>
      </w:r>
    </w:p>
    <w:p w14:paraId="4A0BDDA0" w14:textId="266BDDD5" w:rsidR="002A1404" w:rsidRPr="00F35DFA" w:rsidRDefault="002A1404" w:rsidP="00CB255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49DE2C73" w:rsidR="00DE61B0" w:rsidRPr="00DE61B0" w:rsidRDefault="00D8513B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C91F6C" wp14:editId="70F032EA">
                <wp:simplePos x="0" y="0"/>
                <wp:positionH relativeFrom="page">
                  <wp:posOffset>-62865</wp:posOffset>
                </wp:positionH>
                <wp:positionV relativeFrom="page">
                  <wp:posOffset>9265920</wp:posOffset>
                </wp:positionV>
                <wp:extent cx="8001000" cy="173990"/>
                <wp:effectExtent l="13335" t="7620" r="15240" b="2794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6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6F38A" id="Rectangle 323" o:spid="_x0000_s1026" style="position:absolute;margin-left:-4.95pt;margin-top:729.6pt;width:630pt;height:13.7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</w:p>
    <w:p w14:paraId="4AEB2C63" w14:textId="6C8461E1" w:rsidR="006D514C" w:rsidRPr="00DE61B0" w:rsidRDefault="00D8513B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ED800B" wp14:editId="2FE86EF3">
                <wp:simplePos x="0" y="0"/>
                <wp:positionH relativeFrom="column">
                  <wp:posOffset>-152400</wp:posOffset>
                </wp:positionH>
                <wp:positionV relativeFrom="paragraph">
                  <wp:posOffset>118110</wp:posOffset>
                </wp:positionV>
                <wp:extent cx="7240270" cy="2533650"/>
                <wp:effectExtent l="19050" t="19050" r="17780" b="19050"/>
                <wp:wrapNone/>
                <wp:docPr id="1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0270" cy="2533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54BF2" id="Rectangle 60" o:spid="_x0000_s1026" style="position:absolute;margin-left:-12pt;margin-top:9.3pt;width:570.1pt;height:19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" filled="f" strokecolor="red" strokeweight="2.25pt"/>
            </w:pict>
          </mc:Fallback>
        </mc:AlternateContent>
      </w:r>
      <w:r>
        <w:rPr>
          <w:rFonts w:ascii="Latha" w:hAnsi="Latha" w:cs="Arial Unicode MS"/>
          <w:noProof/>
          <w:sz w:val="2"/>
          <w:szCs w:val="2"/>
          <w:lang w:val="ta-IN" w:bidi="ta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91F6C" wp14:editId="73F71F9C">
                <wp:simplePos x="0" y="0"/>
                <wp:positionH relativeFrom="page">
                  <wp:posOffset>-169545</wp:posOffset>
                </wp:positionH>
                <wp:positionV relativeFrom="page">
                  <wp:posOffset>9281160</wp:posOffset>
                </wp:positionV>
                <wp:extent cx="8001000" cy="173990"/>
                <wp:effectExtent l="11430" t="13335" r="17145" b="2222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4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98906" id="Rectangle 222" o:spid="_x0000_s1026" style="position:absolute;margin-left:-13.35pt;margin-top:730.8pt;width:630pt;height:13.7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Mh7Arn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C91F6C" wp14:editId="6B95C9A6">
                <wp:simplePos x="0" y="0"/>
                <wp:positionH relativeFrom="page">
                  <wp:posOffset>-182245</wp:posOffset>
                </wp:positionH>
                <wp:positionV relativeFrom="page">
                  <wp:posOffset>9268460</wp:posOffset>
                </wp:positionV>
                <wp:extent cx="8001000" cy="173990"/>
                <wp:effectExtent l="8255" t="10160" r="10795" b="2540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3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DDA56" id="Rectangle 204" o:spid="_x0000_s1026" style="position:absolute;margin-left:-14.35pt;margin-top:729.8pt;width:630pt;height:13.7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EhC6xX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91F6C" wp14:editId="67083812">
                <wp:simplePos x="0" y="0"/>
                <wp:positionH relativeFrom="page">
                  <wp:posOffset>-67945</wp:posOffset>
                </wp:positionH>
                <wp:positionV relativeFrom="page">
                  <wp:posOffset>9281160</wp:posOffset>
                </wp:positionV>
                <wp:extent cx="8001000" cy="173990"/>
                <wp:effectExtent l="8255" t="13335" r="10795" b="2222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2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38E06" id="Rectangle 198" o:spid="_x0000_s1026" style="position:absolute;margin-left:-5.35pt;margin-top:730.8pt;width:630pt;height:13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L5zdPr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2"/>
          <w:szCs w:val="2"/>
          <w:lang w:val="ta-IN"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91F6C" wp14:editId="65C725B1">
                <wp:simplePos x="0" y="0"/>
                <wp:positionH relativeFrom="page">
                  <wp:posOffset>-118745</wp:posOffset>
                </wp:positionH>
                <wp:positionV relativeFrom="page">
                  <wp:posOffset>9268460</wp:posOffset>
                </wp:positionV>
                <wp:extent cx="8001000" cy="173990"/>
                <wp:effectExtent l="14605" t="10160" r="13970" b="2540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1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186AA" id="Rectangle 160" o:spid="_x0000_s1026" style="position:absolute;margin-left:-9.35pt;margin-top:729.8pt;width:630pt;height:13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IvKbrj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C91F6C" wp14:editId="77D7595B">
                <wp:simplePos x="0" y="0"/>
                <wp:positionH relativeFrom="page">
                  <wp:posOffset>-156845</wp:posOffset>
                </wp:positionH>
                <wp:positionV relativeFrom="page">
                  <wp:posOffset>9287510</wp:posOffset>
                </wp:positionV>
                <wp:extent cx="8001000" cy="173990"/>
                <wp:effectExtent l="14605" t="10160" r="13970" b="2540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10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F7432" id="Rectangle 156" o:spid="_x0000_s1026" style="position:absolute;margin-left:-12.35pt;margin-top:731.3pt;width:630pt;height:13.7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Lnaia7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C91F6C" wp14:editId="0CB893FA">
                <wp:simplePos x="0" y="0"/>
                <wp:positionH relativeFrom="page">
                  <wp:posOffset>-65405</wp:posOffset>
                </wp:positionH>
                <wp:positionV relativeFrom="page">
                  <wp:posOffset>9274175</wp:posOffset>
                </wp:positionV>
                <wp:extent cx="8001000" cy="173990"/>
                <wp:effectExtent l="10795" t="6350" r="8255" b="29210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9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4C6F9" id="Rectangle 143" o:spid="_x0000_s1026" style="position:absolute;margin-left:-5.15pt;margin-top:730.25pt;width:630pt;height:13.7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Ob/jUb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91F6C" wp14:editId="260138CB">
                <wp:simplePos x="0" y="0"/>
                <wp:positionH relativeFrom="page">
                  <wp:posOffset>-99060</wp:posOffset>
                </wp:positionH>
                <wp:positionV relativeFrom="page">
                  <wp:posOffset>9277350</wp:posOffset>
                </wp:positionV>
                <wp:extent cx="8001000" cy="173990"/>
                <wp:effectExtent l="15240" t="9525" r="13335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8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01D4C" id="Rectangle 125" o:spid="_x0000_s1026" style="position:absolute;margin-left:-7.8pt;margin-top:730.5pt;width:630pt;height:13.7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C91F6C" wp14:editId="4CD86877">
                <wp:simplePos x="0" y="0"/>
                <wp:positionH relativeFrom="page">
                  <wp:posOffset>-116205</wp:posOffset>
                </wp:positionH>
                <wp:positionV relativeFrom="page">
                  <wp:posOffset>9277350</wp:posOffset>
                </wp:positionV>
                <wp:extent cx="8001000" cy="173990"/>
                <wp:effectExtent l="7620" t="9525" r="11430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7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A4F6D" id="Rectangle 112" o:spid="_x0000_s1026" style="position:absolute;margin-left:-9.15pt;margin-top:730.5pt;width:630pt;height:13.7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6B371E46" w:rsidR="00E56B79" w:rsidRDefault="00D8513B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C91F6C" wp14:editId="6B27A6CE">
                <wp:simplePos x="0" y="0"/>
                <wp:positionH relativeFrom="page">
                  <wp:posOffset>-184785</wp:posOffset>
                </wp:positionH>
                <wp:positionV relativeFrom="page">
                  <wp:posOffset>9277350</wp:posOffset>
                </wp:positionV>
                <wp:extent cx="8001000" cy="173990"/>
                <wp:effectExtent l="15240" t="9525" r="13335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FFF2A" id="Rectangle 85" o:spid="_x0000_s1026" style="position:absolute;margin-left:-14.55pt;margin-top:730.5pt;width:630pt;height:13.7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JpV0SD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C91F6C" wp14:editId="227BCC1B">
                <wp:simplePos x="0" y="0"/>
                <wp:positionH relativeFrom="page">
                  <wp:posOffset>-99060</wp:posOffset>
                </wp:positionH>
                <wp:positionV relativeFrom="page">
                  <wp:posOffset>9283065</wp:posOffset>
                </wp:positionV>
                <wp:extent cx="8001000" cy="173990"/>
                <wp:effectExtent l="15240" t="15240" r="13335" b="2984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17871" id="Rectangle 56" o:spid="_x0000_s1026" style="position:absolute;margin-left:-7.8pt;margin-top:730.95pt;width:630pt;height:13.7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C91F6C" wp14:editId="415A6F4D">
                <wp:simplePos x="0" y="0"/>
                <wp:positionH relativeFrom="page">
                  <wp:posOffset>-76200</wp:posOffset>
                </wp:positionH>
                <wp:positionV relativeFrom="page">
                  <wp:posOffset>9258300</wp:posOffset>
                </wp:positionV>
                <wp:extent cx="8001000" cy="173990"/>
                <wp:effectExtent l="9525" t="9525" r="9525" b="2603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100AB" id="Rectangle 44" o:spid="_x0000_s1026" style="position:absolute;margin-left:-6pt;margin-top:729pt;width:630pt;height:13.7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D7BD7F0" w:rsidR="00DE09CC" w:rsidRPr="00CB2555" w:rsidRDefault="00557F70" w:rsidP="00CB2555">
      <w:pPr>
        <w:jc w:val="both"/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</w:pP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உடனே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இயேசு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அவர்களோடு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பேசி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: </w:t>
      </w: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திடன்கொள்ளுங்கள்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, </w:t>
      </w: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நான்தான்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, </w:t>
      </w: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பயப்படாமலிருங்கள்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என்றார்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.</w:t>
      </w:r>
    </w:p>
    <w:p w14:paraId="69A5B3B8" w14:textId="1FCA852B" w:rsidR="00C35299" w:rsidRPr="001A286F" w:rsidRDefault="00557F70" w:rsidP="001A286F">
      <w:pPr>
        <w:jc w:val="right"/>
        <w:rPr>
          <w:szCs w:val="20"/>
          <w:lang w:val="en-IN"/>
        </w:rPr>
      </w:pPr>
      <w:proofErr w:type="spellStart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>மத்தேயு</w:t>
      </w:r>
      <w:proofErr w:type="spellEnd"/>
      <w:r w:rsidRPr="00557F70">
        <w:rPr>
          <w:rFonts w:ascii="Nirmala UI" w:eastAsia="Arial Unicode MS" w:hAnsi="Nirmala UI" w:cs="Nirmala UI"/>
          <w:color w:val="000000" w:themeColor="text1"/>
          <w:sz w:val="48"/>
          <w:szCs w:val="48"/>
          <w:shd w:val="clear" w:color="auto" w:fill="F9F9F9"/>
          <w:lang w:bidi="ta-IN"/>
        </w:rPr>
        <w:t xml:space="preserve"> 14:27</w:t>
      </w:r>
      <w:r w:rsidR="001E3C17">
        <w:t>‬</w:t>
      </w:r>
      <w:r w:rsidR="009B155E">
        <w:t>‬</w:t>
      </w:r>
      <w:r w:rsidR="00D96B02">
        <w:t>‬</w:t>
      </w:r>
      <w:r w:rsidR="00552104">
        <w:t>‬</w:t>
      </w:r>
      <w:r w:rsidR="00827872">
        <w:t>‬</w:t>
      </w:r>
      <w:r w:rsidR="00CB137D">
        <w:t>‬</w:t>
      </w:r>
      <w:r w:rsidR="00080913">
        <w:t>‬</w:t>
      </w:r>
      <w:r w:rsidR="00714E37">
        <w:t>‬</w:t>
      </w:r>
      <w:r w:rsidR="00277A0A">
        <w:t>‬</w:t>
      </w:r>
      <w:r w:rsidR="00B25306">
        <w:t>‬</w:t>
      </w:r>
      <w:r w:rsidR="00F42286">
        <w:t>‬</w:t>
      </w:r>
      <w:r w:rsidR="0063517B">
        <w:t>‬</w:t>
      </w:r>
      <w:r w:rsidR="001A6FE7">
        <w:t>‬</w:t>
      </w:r>
      <w:r w:rsidR="00087242">
        <w:t>‬</w:t>
      </w:r>
      <w:r w:rsidR="00D92A0C">
        <w:t>‬</w:t>
      </w:r>
      <w:r w:rsidR="009158B5">
        <w:t>‬</w:t>
      </w:r>
      <w:r w:rsidR="00703F49">
        <w:t>‬</w:t>
      </w:r>
      <w:r w:rsidR="003E0312">
        <w:t>‬</w:t>
      </w:r>
      <w:r w:rsidR="000C62F0">
        <w:t>‬</w:t>
      </w:r>
      <w:r w:rsidR="00FE4BA7">
        <w:t>‬</w:t>
      </w:r>
      <w:r w:rsidR="00861216">
        <w:t>‬</w:t>
      </w:r>
      <w:r w:rsidR="00855781">
        <w:t>‬</w:t>
      </w:r>
      <w:r w:rsidR="004C1F31">
        <w:t>‬</w:t>
      </w:r>
      <w:r w:rsidR="00A3180C">
        <w:t>‬</w:t>
      </w:r>
      <w:r w:rsidR="007C1338">
        <w:t>‬</w:t>
      </w:r>
      <w:r w:rsidR="00C43BDC">
        <w:t>‬</w:t>
      </w:r>
      <w:r w:rsidR="000C44AD">
        <w:t>‬</w:t>
      </w:r>
      <w:r w:rsidR="007073B3">
        <w:t>‬</w:t>
      </w:r>
      <w:r w:rsidR="00DA6F05">
        <w:t>‬</w:t>
      </w:r>
      <w:r w:rsidR="00855B0D">
        <w:t>‬</w:t>
      </w:r>
      <w:r w:rsidR="00397D98">
        <w:t>‬</w:t>
      </w:r>
      <w:r w:rsidR="008D7E0B">
        <w:t>‬</w:t>
      </w:r>
      <w:r w:rsidR="00C47A69">
        <w:t>‬</w:t>
      </w:r>
      <w:r w:rsidR="00B37370">
        <w:t>‬</w:t>
      </w:r>
      <w:r w:rsidR="003B5EAD">
        <w:t>‬</w:t>
      </w:r>
      <w:r w:rsidR="00D32F29">
        <w:t>‬</w:t>
      </w:r>
      <w:r w:rsidR="00417085">
        <w:t>‬</w:t>
      </w:r>
      <w:r w:rsidR="00203844">
        <w:t>‬</w:t>
      </w:r>
      <w:r w:rsidR="005E6906">
        <w:t>‬</w:t>
      </w:r>
      <w:r w:rsidR="00143C27">
        <w:t>‬</w:t>
      </w:r>
      <w:r w:rsidR="00C053EA">
        <w:t>‬</w:t>
      </w:r>
      <w:r w:rsidR="00AC2BD2">
        <w:t>‬</w:t>
      </w:r>
      <w:r w:rsidR="00D7441F">
        <w:t>‬</w:t>
      </w:r>
      <w:r w:rsidR="00890191">
        <w:t>‬</w:t>
      </w:r>
      <w:r w:rsidR="00C82206">
        <w:t>‬</w:t>
      </w:r>
      <w:r w:rsidR="00DB6EC9">
        <w:t>‬</w:t>
      </w:r>
      <w:r w:rsidR="00AC185F">
        <w:t>‬</w:t>
      </w:r>
      <w:r w:rsidR="002F54E5">
        <w:t>‬</w:t>
      </w:r>
      <w:r w:rsidR="00002450">
        <w:t>‬</w:t>
      </w:r>
      <w:r w:rsidR="008A0067">
        <w:t>‬</w:t>
      </w:r>
      <w:r w:rsidR="00B27743">
        <w:t>‬</w:t>
      </w:r>
      <w:r w:rsidR="0083624E">
        <w:t>‬</w:t>
      </w:r>
      <w:r w:rsidR="00930B57">
        <w:t>‬</w:t>
      </w:r>
      <w:r w:rsidR="00DF2F68">
        <w:t>‬</w:t>
      </w:r>
      <w:r w:rsidR="006C27C9">
        <w:t>‬</w:t>
      </w:r>
      <w:r w:rsidR="00D82C29">
        <w:t>‬</w:t>
      </w:r>
      <w:r w:rsidR="001746F7">
        <w:t>‬</w:t>
      </w:r>
      <w:r w:rsidR="00F378F4">
        <w:t>‬</w:t>
      </w:r>
      <w:r w:rsidR="00941993">
        <w:t>‬</w:t>
      </w:r>
      <w:r w:rsidR="002E3126">
        <w:t>‬</w:t>
      </w:r>
      <w:r w:rsidR="0066034B">
        <w:t>‬</w:t>
      </w:r>
      <w:r w:rsidR="00F63CFB">
        <w:t>‬</w:t>
      </w:r>
      <w:r w:rsidR="00626162">
        <w:t>‬</w:t>
      </w:r>
      <w:r w:rsidR="004E468C">
        <w:t>‬</w:t>
      </w:r>
      <w:r w:rsidR="00217691">
        <w:t>‬</w:t>
      </w:r>
      <w:r w:rsidR="00E401BC">
        <w:t>‬</w:t>
      </w:r>
      <w:r w:rsidR="005A7DFB">
        <w:t>‬</w:t>
      </w:r>
      <w:r w:rsidR="00B50BCC">
        <w:t>‬</w:t>
      </w:r>
      <w:r w:rsidR="00BF6BDF">
        <w:t>‬</w:t>
      </w:r>
      <w:r w:rsidR="008B78ED">
        <w:t>‬</w:t>
      </w:r>
      <w:r w:rsidR="00DB40A1">
        <w:t>‬</w:t>
      </w:r>
      <w:r w:rsidR="00FD2847">
        <w:t>‬</w:t>
      </w:r>
      <w:r w:rsidR="00B97696">
        <w:t>‬</w:t>
      </w:r>
      <w:r w:rsidR="00D14861">
        <w:t>‬</w:t>
      </w:r>
      <w:r w:rsidR="00B26CD8">
        <w:t>‬</w:t>
      </w:r>
      <w:r w:rsidR="00471DBF">
        <w:t>‬</w:t>
      </w:r>
      <w:r w:rsidR="00454456">
        <w:t>‬</w:t>
      </w:r>
      <w:r w:rsidR="00840E62">
        <w:t>‬</w:t>
      </w:r>
      <w:r w:rsidR="006923BC">
        <w:t>‬</w:t>
      </w:r>
      <w:r w:rsidR="006923BC">
        <w:t>‬</w:t>
      </w:r>
      <w:r w:rsidR="007D1DDE">
        <w:t>‬</w:t>
      </w:r>
      <w:r w:rsidR="007141BA">
        <w:t>‬</w:t>
      </w:r>
      <w:r w:rsidR="008A6058">
        <w:t>‬</w:t>
      </w:r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0A173CC5" w14:textId="448DFE69" w:rsidR="007D1DDE" w:rsidRDefault="007D1DDE" w:rsidP="007141BA">
      <w:pPr>
        <w:ind w:right="1676"/>
        <w:rPr>
          <w:sz w:val="40"/>
          <w:szCs w:val="32"/>
          <w:lang w:val="en-IN"/>
        </w:rPr>
      </w:pPr>
    </w:p>
    <w:p w14:paraId="776BE6B9" w14:textId="017F4098" w:rsidR="008A6058" w:rsidRDefault="008A6058" w:rsidP="007141BA">
      <w:pPr>
        <w:ind w:right="1676"/>
        <w:rPr>
          <w:sz w:val="40"/>
          <w:szCs w:val="32"/>
          <w:lang w:val="en-IN"/>
        </w:rPr>
      </w:pPr>
    </w:p>
    <w:p w14:paraId="68DE31B3" w14:textId="15597C1F" w:rsidR="008A6058" w:rsidRDefault="008A6058" w:rsidP="007141BA">
      <w:pPr>
        <w:ind w:right="1676"/>
        <w:rPr>
          <w:sz w:val="40"/>
          <w:szCs w:val="32"/>
          <w:lang w:val="en-IN"/>
        </w:rPr>
      </w:pPr>
    </w:p>
    <w:p w14:paraId="24FB7154" w14:textId="5D37629B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30CEABE7" w14:textId="03A57D5C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7EC6EDFD" w14:textId="30A4EC43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420888CD" w14:textId="5C74FEBB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0F5D391B" w14:textId="06648D3D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5A8B1B20" w14:textId="259C7CC8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7F6BDC8B" w14:textId="67F8C32B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4D64406E" w14:textId="1A08A6D0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58F42DC9" w14:textId="2A8D6903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0E026EA3" w14:textId="0E5B0ED4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5654838D" w14:textId="03479C55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6D450FC4" w14:textId="0D7AB677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37B698C5" w14:textId="730F977A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38332253" w14:textId="1CB89F80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71CBA0B4" w14:textId="739CFC4E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68883CE9" w14:textId="4D95AB28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2F4D7636" w14:textId="77777777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725E1378" w14:textId="1E1DC8CC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77AD0AA7" w14:textId="294E9688" w:rsidR="00EC1779" w:rsidRDefault="00EC1779" w:rsidP="007141BA">
      <w:pPr>
        <w:ind w:right="1676"/>
        <w:rPr>
          <w:sz w:val="40"/>
          <w:szCs w:val="32"/>
          <w:lang w:val="en-IN"/>
        </w:rPr>
      </w:pPr>
    </w:p>
    <w:p w14:paraId="46F1BA98" w14:textId="4290353B" w:rsidR="00557F70" w:rsidRDefault="00557F70" w:rsidP="007141BA">
      <w:pPr>
        <w:ind w:right="1676"/>
        <w:rPr>
          <w:sz w:val="40"/>
          <w:szCs w:val="32"/>
          <w:lang w:val="en-IN"/>
        </w:rPr>
      </w:pPr>
    </w:p>
    <w:p w14:paraId="3156F45F" w14:textId="6FE9B57A" w:rsidR="00557F70" w:rsidRDefault="00557F70" w:rsidP="007141BA">
      <w:pPr>
        <w:ind w:right="1676"/>
        <w:rPr>
          <w:sz w:val="40"/>
          <w:szCs w:val="32"/>
          <w:lang w:val="en-IN"/>
        </w:rPr>
      </w:pPr>
    </w:p>
    <w:p w14:paraId="73E408C5" w14:textId="77777777" w:rsidR="00557F70" w:rsidRDefault="00557F70" w:rsidP="007141BA">
      <w:pPr>
        <w:ind w:right="1676"/>
        <w:rPr>
          <w:sz w:val="40"/>
          <w:szCs w:val="32"/>
          <w:lang w:val="en-IN"/>
        </w:rPr>
      </w:pPr>
    </w:p>
    <w:p w14:paraId="3664B31E" w14:textId="42351945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7ED0B7A6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1B5FFC5C" w14:textId="30951FF7" w:rsidR="007D1DDE" w:rsidRDefault="007D1DDE" w:rsidP="00F35DFA">
      <w:pPr>
        <w:ind w:right="1676"/>
        <w:rPr>
          <w:sz w:val="40"/>
          <w:szCs w:val="32"/>
        </w:rPr>
      </w:pPr>
    </w:p>
    <w:p w14:paraId="7EAE4406" w14:textId="68D6DF79" w:rsidR="00F42272" w:rsidRPr="0017278E" w:rsidRDefault="00000000" w:rsidP="007D1DDE">
      <w:pPr>
        <w:ind w:left="1276" w:right="1676" w:hanging="1366"/>
        <w:rPr>
          <w:sz w:val="40"/>
          <w:szCs w:val="32"/>
        </w:rPr>
      </w:pPr>
      <w:hyperlink r:id="rId13" w:tgtFrame="_blank" w:history="1">
        <w:r w:rsidR="007D1DDE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7D1DDE">
        <w:rPr>
          <w:rStyle w:val="Hyperlink"/>
          <w:sz w:val="40"/>
          <w:szCs w:val="32"/>
          <w:lang w:val="en-IN"/>
        </w:rPr>
        <w:t>:</w:t>
      </w:r>
      <w:r w:rsidR="00D8513B">
        <w:rPr>
          <w:rFonts w:ascii="Arial" w:hAnsi="Arial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91F6C" wp14:editId="30EA36A1">
                <wp:simplePos x="0" y="0"/>
                <wp:positionH relativeFrom="page">
                  <wp:posOffset>-228600</wp:posOffset>
                </wp:positionH>
                <wp:positionV relativeFrom="page">
                  <wp:posOffset>9262110</wp:posOffset>
                </wp:positionV>
                <wp:extent cx="8001000" cy="173990"/>
                <wp:effectExtent l="9525" t="13335" r="9525" b="22225"/>
                <wp:wrapTight wrapText="bothSides">
                  <wp:wrapPolygon edited="0">
                    <wp:start x="-26" y="-1182"/>
                    <wp:lineTo x="-26" y="23965"/>
                    <wp:lineTo x="21626" y="23965"/>
                    <wp:lineTo x="21626" y="-1182"/>
                    <wp:lineTo x="-26" y="-1182"/>
                  </wp:wrapPolygon>
                </wp:wrapTight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73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34D9" id="Rectangle 19" o:spid="_x0000_s1026" style="position:absolute;margin-left:-18pt;margin-top:729.3pt;width:630pt;height:13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" fillcolor="#92cddc [1944]" strokecolor="#4bacc6 [3208]" strokeweight="1pt">
                <v:fill color2="#4bacc6 [3208]" focus="50%" type="gradient"/>
                <v:shadow on="t" color="#205867 [1608]" offset="1pt"/>
                <v:textbox inset=",7.2pt,,7.2pt"/>
                <w10:wrap type="tight" anchorx="page" anchory="page"/>
              </v:rect>
            </w:pict>
          </mc:Fallback>
        </mc:AlternateContent>
      </w:r>
      <w:r w:rsidR="00F35DFA" w:rsidRPr="0017278E">
        <w:rPr>
          <w:sz w:val="40"/>
          <w:szCs w:val="32"/>
        </w:rPr>
        <w:t xml:space="preserve"> </w:t>
      </w:r>
    </w:p>
    <w:sectPr w:rsidR="00F42272" w:rsidRPr="0017278E" w:rsidSect="006C2E8D">
      <w:headerReference w:type="default" r:id="rId14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A167" w14:textId="77777777" w:rsidR="00AC04E8" w:rsidRDefault="00AC04E8" w:rsidP="00A01902">
      <w:r>
        <w:separator/>
      </w:r>
    </w:p>
  </w:endnote>
  <w:endnote w:type="continuationSeparator" w:id="0">
    <w:p w14:paraId="4C314122" w14:textId="77777777" w:rsidR="00AC04E8" w:rsidRDefault="00AC04E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6772" w14:textId="77777777" w:rsidR="00AC04E8" w:rsidRDefault="00AC04E8" w:rsidP="00A01902">
      <w:r>
        <w:separator/>
      </w:r>
    </w:p>
  </w:footnote>
  <w:footnote w:type="continuationSeparator" w:id="0">
    <w:p w14:paraId="40A6D118" w14:textId="77777777" w:rsidR="00AC04E8" w:rsidRDefault="00AC04E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3F9C7241" w:rsidR="009A0942" w:rsidRDefault="00D8513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3D1BBD0B" wp14:editId="10058A6F">
              <wp:simplePos x="0" y="0"/>
              <wp:positionH relativeFrom="margin">
                <wp:posOffset>-525780</wp:posOffset>
              </wp:positionH>
              <wp:positionV relativeFrom="page">
                <wp:posOffset>113030</wp:posOffset>
              </wp:positionV>
              <wp:extent cx="7906385" cy="147955"/>
              <wp:effectExtent l="7620" t="8255" r="10795" b="24765"/>
              <wp:wrapSquare wrapText="bothSides"/>
              <wp:docPr id="2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06385" cy="14795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5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5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</a:schemeClr>
                        </a:outerShdw>
                      </a:effectLst>
                    </wps:spPr>
                    <wps:txbx>
                      <w:txbxContent>
                        <w:p w14:paraId="094FD557" w14:textId="77777777" w:rsidR="009A0942" w:rsidRPr="00834AC0" w:rsidRDefault="009A0942" w:rsidP="00834AC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1BBD0B" id="Rectangle 197" o:spid="_x0000_s1030" style="position:absolute;margin-left:-41.4pt;margin-top:8.9pt;width:622.55pt;height:11.65pt;z-index:-251658752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" o:allowoverlap="f" fillcolor="#92cddc [1944]" strokecolor="#4bacc6 [3208]" strokeweight="1pt">
              <v:fill color2="#4bacc6 [3208]" focus="50%" type="gradient"/>
              <v:shadow on="t" color="#205867 [1608]" offset="1pt"/>
              <v:textbox>
                <w:txbxContent>
                  <w:p w14:paraId="094FD557" w14:textId="77777777" w:rsidR="009A0942" w:rsidRPr="00834AC0" w:rsidRDefault="009A0942" w:rsidP="00834AC0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7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B7CEE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57F70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31FF"/>
    <w:rsid w:val="005D446B"/>
    <w:rsid w:val="005E15D9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1BA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A6C49"/>
    <w:rsid w:val="007B0C9B"/>
    <w:rsid w:val="007B128E"/>
    <w:rsid w:val="007B3EC0"/>
    <w:rsid w:val="007B4203"/>
    <w:rsid w:val="007C1338"/>
    <w:rsid w:val="007C1C28"/>
    <w:rsid w:val="007C76F6"/>
    <w:rsid w:val="007D1701"/>
    <w:rsid w:val="007D1DDE"/>
    <w:rsid w:val="007D1E0B"/>
    <w:rsid w:val="007D4524"/>
    <w:rsid w:val="007D5CBF"/>
    <w:rsid w:val="007E0275"/>
    <w:rsid w:val="007E1CA8"/>
    <w:rsid w:val="007E55F0"/>
    <w:rsid w:val="007E60ED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44EFD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6058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04E8"/>
    <w:rsid w:val="00AC185F"/>
    <w:rsid w:val="00AC2BD2"/>
    <w:rsid w:val="00AC321D"/>
    <w:rsid w:val="00AC6277"/>
    <w:rsid w:val="00AC6DF1"/>
    <w:rsid w:val="00AD19B9"/>
    <w:rsid w:val="00AD2AEB"/>
    <w:rsid w:val="00AD396F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1DFC"/>
    <w:rsid w:val="00BF2D3A"/>
    <w:rsid w:val="00BF6BDF"/>
    <w:rsid w:val="00C00DED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2555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13B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1779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5DFA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67C86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2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ilnwine.us10.list-manage.com/vcard?u=79fc4e260da2611c688c7342f&amp;id=13b9cf5c5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1086D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2F72C3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44D6"/>
    <w:rsid w:val="004D5F30"/>
    <w:rsid w:val="004E3C27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86591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228C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1DD2"/>
    <w:rsid w:val="00B070BC"/>
    <w:rsid w:val="00B1051C"/>
    <w:rsid w:val="00B405CB"/>
    <w:rsid w:val="00B40D59"/>
    <w:rsid w:val="00B63271"/>
    <w:rsid w:val="00B73EC1"/>
    <w:rsid w:val="00BA22C4"/>
    <w:rsid w:val="00BA70CE"/>
    <w:rsid w:val="00BB008F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24D9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2021-07-11T18:02:00Z</cp:lastPrinted>
  <dcterms:created xsi:type="dcterms:W3CDTF">2022-07-18T19:44:00Z</dcterms:created>
  <dcterms:modified xsi:type="dcterms:W3CDTF">2022-07-18T19:44:00Z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