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B11AF9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402D5E4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B128E" w:rsidRPr="007B128E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ஜூலை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61EB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0B0B8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0DB2C34" w14:textId="77777777" w:rsidR="000B0B8F" w:rsidRPr="000B0B8F" w:rsidRDefault="000B0B8F" w:rsidP="000B0B8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B0B8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நாளாகமம் 4:1-6:11</w:t>
                  </w:r>
                </w:p>
                <w:p w14:paraId="733B6A07" w14:textId="77777777" w:rsidR="000B0B8F" w:rsidRPr="000B0B8F" w:rsidRDefault="000B0B8F" w:rsidP="000B0B8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B0B8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ரோமர் 7:1-13</w:t>
                  </w:r>
                </w:p>
                <w:p w14:paraId="495F9604" w14:textId="77777777" w:rsidR="000B0B8F" w:rsidRPr="000B0B8F" w:rsidRDefault="000B0B8F" w:rsidP="000B0B8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B0B8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17:1-15</w:t>
                  </w:r>
                </w:p>
                <w:p w14:paraId="3F50C377" w14:textId="730AE60D" w:rsidR="009A0942" w:rsidRPr="007A1E95" w:rsidRDefault="000B0B8F" w:rsidP="000B0B8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0B0B8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19:22-23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11AF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11AF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B11AF9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BA4D924" w14:textId="77160E0B" w:rsidR="002A1404" w:rsidRPr="00361EBA" w:rsidRDefault="000B0B8F" w:rsidP="00362404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0B0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கடினமான சூழ்நிலைகளில் பொறுப்பைத் தவிர்க்கும் அந்த யாக்கோபின் இயல்பை நம்மிலிருந்து அகற்ற தேவன் விரும்புகிறார்.  "கர்த்தருடைய கண்கள் நீதிமான்கள்மேல் நோக்கமாயிருக்கிறது</w:t>
      </w:r>
      <w:r w:rsidRPr="000B0B8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B0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செவிகள் அவர்கள் வேண்டுதலுக்குக் கவனமாயிருக்கிறது</w:t>
      </w:r>
      <w:r w:rsidRPr="000B0B8F">
        <w:rPr>
          <w:rFonts w:ascii="Latha" w:hAnsi="Latha" w:cs="Arial Unicode MS"/>
          <w:noProof/>
          <w:sz w:val="52"/>
          <w:szCs w:val="48"/>
          <w:lang w:val="ta-IN"/>
        </w:rPr>
        <w:t>;"</w:t>
      </w:r>
      <w:r w:rsidR="00362404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0B0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(</w:t>
      </w:r>
      <w:r w:rsidRPr="000B0B8F">
        <w:rPr>
          <w:rFonts w:ascii="Latha" w:hAnsi="Latha" w:cs="Arial Unicode MS"/>
          <w:noProof/>
          <w:sz w:val="52"/>
          <w:szCs w:val="48"/>
          <w:lang w:val="ta-IN"/>
        </w:rPr>
        <w:t xml:space="preserve">I </w:t>
      </w:r>
      <w:r w:rsidRPr="000B0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பேதுரு 3:12) என்ற உறுதியுடனும்</w:t>
      </w:r>
      <w:r w:rsidRPr="000B0B8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B0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தைரியத்துடனும் ஆபத்துக்களையும் சிரமங்களையும் எதிர்கொள்ளும் ஜனங்களாக நாம் இருக்க வேண்டும் என்று அவர் விரும்புகிறார். "கர்த்தர் தேவபக்தியுள்ளவர்களைச் சோதனையினின்று இரட்சிக்கவும்</w:t>
      </w:r>
      <w:r w:rsidRPr="000B0B8F">
        <w:rPr>
          <w:rFonts w:ascii="Latha" w:hAnsi="Latha" w:cs="Arial Unicode MS"/>
          <w:noProof/>
          <w:sz w:val="52"/>
          <w:szCs w:val="48"/>
          <w:lang w:val="ta-IN"/>
        </w:rPr>
        <w:t xml:space="preserve">, ... </w:t>
      </w:r>
      <w:r w:rsidRPr="000B0B8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அறிந்திருக்கிறார்." என்று பேதுரு கூறுகிறார் (2 </w:t>
      </w:r>
      <w:r w:rsidRPr="000B0B8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பேதுரு 2: 9). பொறுப்பு என்பது போதகர்களுக்கும்</w:t>
      </w:r>
      <w:r w:rsidRPr="000B0B8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B0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மூப்பர்களுக்கும் ஊழியர்களுக்கும் மட்டும் உரியதல்ல. நாம் அனைவரும் பொறுப்புள்ளவர்களாக இருக்க வேண்டும்</w:t>
      </w:r>
      <w:r w:rsidRPr="000B0B8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0B0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தேவனுக்கு முன்பாக பொறுப்புடன் வாழ வேண்டும். புத்திரத்துவம் என்பது கிறிஸ்துவோடு கூட ஆளுகையும் ஆட்சியும் செய்வதையும்</w:t>
      </w:r>
      <w:r w:rsidRPr="000B0B8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B0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வார்த்தையோடும் தேவனுடைய காரியங்களோடும் பொறுப்பான மனப்பான்மையைக் கொண்டிருப்பதையும் குறித்து பேசுகிறது. இந்தக் கடைசி நாட்களில் கர்த்தர் தம் ஜனங்களை அதிக பொறுப்புகளை ஏற்கத் தயார்படுத்துகிறார்</w:t>
      </w:r>
      <w:r w:rsidRPr="000B0B8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0B0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இதனால் கர்த்தருடைய நாளில் நாம் ராஜாவுடன் ஆளுகை செய்ய முடியும். இந்த பூமியில் ஆட்சியும் ஆளுகையும் செய்யும் ஜனங்களாக இருக்க தேவன் நம்மை ஜெயம் கொள்ளுகிறவர்களின் கூட்டமாக ஆயத்தப்படுத்துகிறார். இந்த நாட்களிலும்</w:t>
      </w:r>
      <w:r w:rsidRPr="000B0B8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B0B8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நாம் சொல்லுகிறதும் செய்கிறதுமான எல்லாவற்றிலும்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91" style="position:absolute;left:0;text-align:left;margin-left:-7.65pt;margin-top:729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0B0B8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தேவனுக்கு பொறுப்பாகவும் பொறுப்புணர்வுடனும் </w:t>
      </w:r>
      <w:r w:rsidRPr="000B0B8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இருப்பது அவசியம். நாம் கிறிஸ்து இயேசுவுடனும்</w:t>
      </w:r>
      <w:r w:rsidRPr="000B0B8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B0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மகிமையின் புத்திரர்களுடனும் சுதந்திரவாளிகளாக இருக்க வேண்டுமென்றால்</w:t>
      </w:r>
      <w:r w:rsidRPr="000B0B8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B0B8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வாழ்வில் தேவ கிருபைக்கேற்றபடி எப்போதும் நம்முடைய கடமைகளை நாம் நிறைவேற்ற பொறுப்புள்ள மனிதர்கள் என்பதை நிரூபிக்க வேண்டும்.</w:t>
      </w:r>
      <w:r w:rsidR="00B11AF9"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0BDDA0" w14:textId="44422A60" w:rsidR="002A1404" w:rsidRDefault="002A1404" w:rsidP="002A1404">
      <w:pPr>
        <w:rPr>
          <w:rFonts w:ascii="Latha" w:hAnsi="Latha" w:cs="Arial Unicode MS"/>
          <w:noProof/>
          <w:sz w:val="28"/>
        </w:rPr>
      </w:pP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B11AF9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B11AF9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9.6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B11AF9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07BF377A" w:rsidR="00DE09CC" w:rsidRPr="00DE09CC" w:rsidRDefault="000B0B8F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B0B8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வருத்தப்பட்டுப் பாரஞ்சுமக்கிறவர்களே! நீங்கள் எல்லாரும் என்னிடத்தில் வாருங்கள்</w:t>
      </w:r>
      <w:r w:rsidRPr="000B0B8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0B0B8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நான் உங்களுக்கு இளைப்பாறுதல் தருவேன்.</w:t>
      </w:r>
    </w:p>
    <w:p w14:paraId="69A5B3B8" w14:textId="589C4CAD" w:rsidR="00C35299" w:rsidRPr="001A286F" w:rsidRDefault="000B0B8F" w:rsidP="001A286F">
      <w:pPr>
        <w:jc w:val="right"/>
        <w:rPr>
          <w:szCs w:val="20"/>
          <w:lang w:val="en-IN"/>
        </w:rPr>
      </w:pPr>
      <w:r w:rsidRPr="000B0B8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மத்தேயு 11:28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  <w:r w:rsidR="00E87B59">
          <w:t>‬</w:t>
        </w:r>
        <w:r w:rsidR="00B11AF9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41427EC2" w14:textId="2F059DF0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5269109C" w14:textId="2FE821ED" w:rsidR="00B25378" w:rsidRDefault="00B25378" w:rsidP="001A0F82">
      <w:pPr>
        <w:ind w:right="1676"/>
        <w:rPr>
          <w:sz w:val="52"/>
          <w:szCs w:val="44"/>
          <w:lang w:val="en-IN"/>
        </w:rPr>
      </w:pPr>
    </w:p>
    <w:p w14:paraId="776A55C3" w14:textId="456923C8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6D8E98EE" w14:textId="128DC42C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63AB7A10" w14:textId="4476ACDA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17D1F666" w14:textId="6CE65A4E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5C234577" w14:textId="502CCC0F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619D2F84" w14:textId="6634D383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13A32C66" w14:textId="75EAF66E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51FCCEB3" w14:textId="6A9282DD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11B35053" w14:textId="271D332E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264139F0" w14:textId="2F5877F1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6FFE2487" w14:textId="03CC2FEE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4B576BB1" w14:textId="73CB41E9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57AC74F7" w14:textId="0E10022C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17300EAE" w14:textId="29AFE1A2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5B6FD513" w14:textId="6C4E0FD8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09C2B86D" w14:textId="77777777" w:rsidR="000B0B8F" w:rsidRDefault="000B0B8F" w:rsidP="001A0F82">
      <w:pPr>
        <w:ind w:right="1676"/>
        <w:rPr>
          <w:sz w:val="52"/>
          <w:szCs w:val="44"/>
          <w:lang w:val="en-IN"/>
        </w:rPr>
      </w:pPr>
    </w:p>
    <w:p w14:paraId="4F795383" w14:textId="77777777" w:rsidR="00B25378" w:rsidRDefault="00B25378" w:rsidP="001A0F82">
      <w:pPr>
        <w:ind w:right="1676"/>
        <w:rPr>
          <w:sz w:val="52"/>
          <w:szCs w:val="44"/>
          <w:lang w:val="en-IN"/>
        </w:rPr>
      </w:pPr>
    </w:p>
    <w:p w14:paraId="5C84167C" w14:textId="77777777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B11AF9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AB505" w14:textId="77777777" w:rsidR="00B11AF9" w:rsidRDefault="00B11AF9" w:rsidP="00A01902">
      <w:r>
        <w:separator/>
      </w:r>
    </w:p>
  </w:endnote>
  <w:endnote w:type="continuationSeparator" w:id="0">
    <w:p w14:paraId="38E05263" w14:textId="77777777" w:rsidR="00B11AF9" w:rsidRDefault="00B11AF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16929" w14:textId="77777777" w:rsidR="00B11AF9" w:rsidRDefault="00B11AF9" w:rsidP="00A01902">
      <w:r>
        <w:separator/>
      </w:r>
    </w:p>
  </w:footnote>
  <w:footnote w:type="continuationSeparator" w:id="0">
    <w:p w14:paraId="7E9B9C22" w14:textId="77777777" w:rsidR="00B11AF9" w:rsidRDefault="00B11AF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0ED569B4" w:rsidR="009A0942" w:rsidRDefault="009A0942">
    <w:pPr>
      <w:pStyle w:val="Header"/>
    </w:pP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0B8F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1EBA"/>
    <w:rsid w:val="00362404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BD8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1AF9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3E0"/>
    <w:rsid w:val="00C63C13"/>
    <w:rsid w:val="00C66E73"/>
    <w:rsid w:val="00C71E2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87B59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44D6"/>
    <w:rsid w:val="004D5F30"/>
    <w:rsid w:val="005013E6"/>
    <w:rsid w:val="005027F3"/>
    <w:rsid w:val="00505A68"/>
    <w:rsid w:val="00505C04"/>
    <w:rsid w:val="00532AA9"/>
    <w:rsid w:val="005364CA"/>
    <w:rsid w:val="005401DB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07D86"/>
    <w:rsid w:val="00E17DF5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2021-07-21T02:54:00Z</cp:lastPrinted>
  <dcterms:created xsi:type="dcterms:W3CDTF">2021-07-21T02:54:00Z</dcterms:created>
  <dcterms:modified xsi:type="dcterms:W3CDTF">2021-07-21T02:55:00Z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