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2D7715"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720C7C8"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2A1404">
                    <w:rPr>
                      <w:rFonts w:ascii="Arial Unicode MS" w:eastAsia="Arial Unicode MS" w:hAnsi="Arial Unicode MS" w:cs="Arial Unicode MS"/>
                      <w:b/>
                      <w:color w:val="FFFFFF" w:themeColor="background1"/>
                      <w:sz w:val="48"/>
                      <w:szCs w:val="48"/>
                    </w:rPr>
                    <w:t>1</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A5F16A3" w14:textId="77777777" w:rsidR="002A1404" w:rsidRPr="002A1404" w:rsidRDefault="002A1404" w:rsidP="002A1404">
                  <w:pPr>
                    <w:jc w:val="right"/>
                    <w:rPr>
                      <w:rFonts w:ascii="Latha" w:hAnsi="Latha" w:cs="Arial Unicode MS"/>
                      <w:b/>
                      <w:bCs/>
                      <w:color w:val="FFFFFF" w:themeColor="background1"/>
                      <w:sz w:val="48"/>
                      <w:szCs w:val="40"/>
                      <w:lang w:bidi="ta-IN"/>
                    </w:rPr>
                  </w:pPr>
                  <w:r w:rsidRPr="002A1404">
                    <w:rPr>
                      <w:rFonts w:ascii="Latha" w:hAnsi="Latha" w:cs="Arial Unicode MS"/>
                      <w:b/>
                      <w:bCs/>
                      <w:color w:val="FFFFFF" w:themeColor="background1"/>
                      <w:sz w:val="48"/>
                      <w:szCs w:val="40"/>
                      <w:cs/>
                      <w:lang w:bidi="ta-IN"/>
                    </w:rPr>
                    <w:t>1 நாளாகமம் 11:1-12:18</w:t>
                  </w:r>
                </w:p>
                <w:p w14:paraId="0CF459D0" w14:textId="77777777" w:rsidR="002A1404" w:rsidRPr="002A1404" w:rsidRDefault="002A1404" w:rsidP="002A1404">
                  <w:pPr>
                    <w:jc w:val="right"/>
                    <w:rPr>
                      <w:rFonts w:ascii="Latha" w:hAnsi="Latha" w:cs="Arial Unicode MS"/>
                      <w:b/>
                      <w:bCs/>
                      <w:color w:val="FFFFFF" w:themeColor="background1"/>
                      <w:sz w:val="48"/>
                      <w:szCs w:val="40"/>
                      <w:lang w:bidi="ta-IN"/>
                    </w:rPr>
                  </w:pPr>
                  <w:r w:rsidRPr="002A1404">
                    <w:rPr>
                      <w:rFonts w:ascii="Latha" w:hAnsi="Latha" w:cs="Arial Unicode MS"/>
                      <w:b/>
                      <w:bCs/>
                      <w:color w:val="FFFFFF" w:themeColor="background1"/>
                      <w:sz w:val="48"/>
                      <w:szCs w:val="40"/>
                      <w:cs/>
                      <w:lang w:bidi="ta-IN"/>
                    </w:rPr>
                    <w:t>அப்போஸ்தலர் 28:1-31</w:t>
                  </w:r>
                </w:p>
                <w:p w14:paraId="152637F0" w14:textId="77777777" w:rsidR="002A1404" w:rsidRPr="002A1404" w:rsidRDefault="002A1404" w:rsidP="002A1404">
                  <w:pPr>
                    <w:jc w:val="right"/>
                    <w:rPr>
                      <w:rFonts w:ascii="Latha" w:hAnsi="Latha" w:cs="Arial Unicode MS"/>
                      <w:b/>
                      <w:bCs/>
                      <w:color w:val="FFFFFF" w:themeColor="background1"/>
                      <w:sz w:val="48"/>
                      <w:szCs w:val="40"/>
                      <w:lang w:bidi="ta-IN"/>
                    </w:rPr>
                  </w:pPr>
                  <w:r w:rsidRPr="002A1404">
                    <w:rPr>
                      <w:rFonts w:ascii="Latha" w:hAnsi="Latha" w:cs="Arial Unicode MS"/>
                      <w:b/>
                      <w:bCs/>
                      <w:color w:val="FFFFFF" w:themeColor="background1"/>
                      <w:sz w:val="48"/>
                      <w:szCs w:val="40"/>
                      <w:cs/>
                      <w:lang w:bidi="ta-IN"/>
                    </w:rPr>
                    <w:t>சங்கீதம்  9:1-12</w:t>
                  </w:r>
                </w:p>
                <w:p w14:paraId="3F50C377" w14:textId="763CAE94" w:rsidR="009A0942" w:rsidRPr="007A1E95" w:rsidRDefault="002A1404" w:rsidP="002A1404">
                  <w:pPr>
                    <w:jc w:val="right"/>
                    <w:rPr>
                      <w:b/>
                      <w:bCs/>
                      <w:sz w:val="32"/>
                      <w:szCs w:val="32"/>
                    </w:rPr>
                  </w:pPr>
                  <w:r w:rsidRPr="002A1404">
                    <w:rPr>
                      <w:rFonts w:ascii="Latha" w:hAnsi="Latha" w:cs="Arial Unicode MS"/>
                      <w:b/>
                      <w:bCs/>
                      <w:color w:val="FFFFFF" w:themeColor="background1"/>
                      <w:sz w:val="48"/>
                      <w:szCs w:val="40"/>
                      <w:cs/>
                      <w:lang w:bidi="ta-IN"/>
                    </w:rPr>
                    <w:t>நீதிமொழி. 19:1-3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D7715"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D7715"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2D7715"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2EFE095" w14:textId="62614902" w:rsidR="002A1404" w:rsidRDefault="002A1404" w:rsidP="00A9703C">
      <w:pPr>
        <w:ind w:firstLine="720"/>
        <w:jc w:val="both"/>
        <w:rPr>
          <w:rFonts w:ascii="Latha" w:hAnsi="Latha" w:cs="Arial Unicode MS"/>
          <w:noProof/>
          <w:sz w:val="52"/>
          <w:szCs w:val="48"/>
          <w:lang w:val="ta-IN" w:bidi="ta-IN"/>
        </w:rPr>
      </w:pPr>
      <w:r w:rsidRPr="002A1404">
        <w:rPr>
          <w:rFonts w:ascii="Latha" w:hAnsi="Latha" w:cs="Arial Unicode MS"/>
          <w:noProof/>
          <w:sz w:val="52"/>
          <w:szCs w:val="48"/>
          <w:cs/>
          <w:lang w:val="ta-IN" w:bidi="ta-IN"/>
        </w:rPr>
        <w:t>கர்த்தராகிய இயேசு கிறிஸ்து</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வேதவாக்கியங்களின்படி</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இரண்டு சந்தர்ப்பங்களில் ஆலயத்தை சுத்திகரித்தார்</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ஒன்று அவருடைய பூமிக்குரிய ஊழியத்தின் தொடக்கத்திலும்</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மற்றொன்று அவருடைய ஊழியத்தின் முடிவிலும் ஆகும். முதல் சந்தர்ப்பத்தில்</w:t>
      </w:r>
      <w:r w:rsidRPr="002A1404">
        <w:rPr>
          <w:rFonts w:ascii="Latha" w:hAnsi="Latha" w:cs="Arial Unicode MS"/>
          <w:noProof/>
          <w:sz w:val="52"/>
          <w:szCs w:val="48"/>
          <w:lang w:val="ta-IN"/>
        </w:rPr>
        <w:t>, “</w:t>
      </w:r>
      <w:r w:rsidRPr="002A1404">
        <w:rPr>
          <w:rFonts w:ascii="Latha" w:hAnsi="Latha" w:cs="Arial Unicode MS"/>
          <w:noProof/>
          <w:sz w:val="52"/>
          <w:szCs w:val="48"/>
          <w:cs/>
          <w:lang w:val="ta-IN" w:bidi="ta-IN"/>
        </w:rPr>
        <w:t>என் பிதாவின் வீட்டை வியாபார வீடாக்காதிருங்கள் என்றார்.” (யோவான் 2:16)</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ஆனால் இரண்டாவதாக "இதோ</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உங்கள் வீடு உங்களுக்குப் பாழாக்கிவிடப்படும்." என்று சொன்னார் (மத்தேயு 23:38). அந்த இயற்கையான ஆலயம் இனி அவரது வீடு அல்ல</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 xml:space="preserve">ஆனால் அது </w:t>
      </w:r>
      <w:r w:rsidRPr="002A1404">
        <w:rPr>
          <w:rFonts w:ascii="Latha" w:hAnsi="Latha" w:cs="Arial Unicode MS"/>
          <w:noProof/>
          <w:sz w:val="52"/>
          <w:szCs w:val="48"/>
          <w:cs/>
          <w:lang w:val="ta-IN" w:bidi="ta-IN"/>
        </w:rPr>
        <w:lastRenderedPageBreak/>
        <w:t>அவர்களின் வீடாகி விட்டது. ஆகவே</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அவர் அதை அவர்களிடம் விட்டுவிட்டு வெளியேறினார். இயேசு ஆலயத்தை சுத்தப்படுத்தினார்</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ஆனால் யூதர்கள் அதை மறுபடியும் தீட்டுப் படுத்தினார்கள். ஆகவே</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இயேசு அந்த ஆலயத்தை விட்டு வெளியேறினார். அவர் அந்த ஆலயத்தைக் குறித்ததான அவர்கள் கருத்தை விட்டு வெளியேறினார்</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ஜனங்கள் ஆலயத்தை தங்கள் பாதுகாப்பான இடமாக மாற்றியுள்ளனர். “இது தேவனின் வீடு" என்று அவர்கள் சொல்லி அதில் (வரி வசூலிப்பவர்களிடமிருந்து) தாங்கள் பாதுகாப்பாக இருக்க முடியும் என்று நினைத்தார்கள். அவர்கள் தங்கள் விருப்பப்படியே தங்கள் சரீர ஆசைகளுக்கு ஏற்ப அனைத்து வகையான செயல்பாடுகளுக்கும் ஆலயத்தைப் பயன்படுத்தினார்கள்.  ஆலயத்தைக் குறித்த ஒரு புதிய கருத்தை கிறிஸ்து அவர்களிடம் சொல்லத் தொடங்கியபோது</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 xml:space="preserve">​​அது அவர்களுக்கு அர்த்தமற்றதாக தோன்றியது. கிறிஸ்து </w:t>
      </w:r>
      <w:r>
        <w:rPr>
          <w:rFonts w:ascii="Latha" w:hAnsi="Latha" w:cs="Arial Unicode MS"/>
          <w:noProof/>
          <w:sz w:val="52"/>
          <w:szCs w:val="48"/>
          <w:lang w:val="ta-IN" w:bidi="ta-IN"/>
        </w:rPr>
        <w:pict w14:anchorId="3CC91F6C">
          <v:rect id="_x0000_s1384" style="position:absolute;left:0;text-align:left;margin-left:-16.65pt;margin-top:730.5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2A1404">
        <w:rPr>
          <w:rFonts w:ascii="Latha" w:hAnsi="Latha" w:cs="Arial Unicode MS"/>
          <w:noProof/>
          <w:sz w:val="52"/>
          <w:szCs w:val="48"/>
          <w:cs/>
          <w:lang w:val="ta-IN" w:bidi="ta-IN"/>
        </w:rPr>
        <w:t xml:space="preserve">தேவனுடைய ஆலயத்தைக் குறித்த ஒரு புதிய </w:t>
      </w:r>
      <w:r w:rsidRPr="002A1404">
        <w:rPr>
          <w:rFonts w:ascii="Latha" w:hAnsi="Latha" w:cs="Arial Unicode MS"/>
          <w:noProof/>
          <w:sz w:val="52"/>
          <w:szCs w:val="48"/>
          <w:cs/>
          <w:lang w:val="ta-IN" w:bidi="ta-IN"/>
        </w:rPr>
        <w:lastRenderedPageBreak/>
        <w:t>கருத்தை முன்வைத்தார். ஆனால்</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அவர்கள் அவருடைய போதனைகளை ஏற்றுக் கொள்ள மறுத்துவிட்டார்கள்.  இயேசுவின் வார்த்தைகளையும் எண்ணங்களையும் அவர்கள் தங்கள் இருதயத்தில் நிராகரித்தார்கள்.  அவர்கள் தங்கள் சொந்தமான மாம்சீக நோக்கங்களுக்காக ஆலயத்தைப் பயன்படுத்துவதில் மிகவும் நோக்கமாக இருந்ததால்</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ஆலயத்தைக் குறித்த புதிய கருத்துகளை ஏற்றுக் கொள்ள விரும்பவில்லை. ஆகவே</w:t>
      </w:r>
      <w:r w:rsidRPr="002A1404">
        <w:rPr>
          <w:rFonts w:ascii="Latha" w:hAnsi="Latha" w:cs="Arial Unicode MS"/>
          <w:noProof/>
          <w:sz w:val="52"/>
          <w:szCs w:val="48"/>
          <w:lang w:val="ta-IN"/>
        </w:rPr>
        <w:t xml:space="preserve">, </w:t>
      </w:r>
      <w:r w:rsidRPr="002A1404">
        <w:rPr>
          <w:rFonts w:ascii="Latha" w:hAnsi="Latha" w:cs="Arial Unicode MS"/>
          <w:noProof/>
          <w:sz w:val="52"/>
          <w:szCs w:val="48"/>
          <w:cs/>
          <w:lang w:val="ta-IN" w:bidi="ta-IN"/>
        </w:rPr>
        <w:t>அவர்களுடைய ஆலயம்‌ இனி ஒருபோதும் தேவனுடைய வீடு அல்ல.</w:t>
      </w:r>
    </w:p>
    <w:p w14:paraId="7986FDE1" w14:textId="17876A9B" w:rsidR="0013256B" w:rsidRPr="00307FB8" w:rsidRDefault="002D7715" w:rsidP="00A9703C">
      <w:pPr>
        <w:ind w:firstLine="720"/>
        <w:jc w:val="both"/>
        <w:rPr>
          <w:rFonts w:ascii="Latha" w:hAnsi="Latha" w:cs="Arial Unicode MS" w:hint="cs"/>
          <w:noProof/>
          <w:sz w:val="52"/>
          <w:szCs w:val="48"/>
          <w:cs/>
          <w:lang w:val="ta-IN"/>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2DA333D4" w14:textId="5340A11F" w:rsidR="002A1404" w:rsidRDefault="002A1404" w:rsidP="002A1404">
      <w:pPr>
        <w:rPr>
          <w:rFonts w:ascii="Latha" w:hAnsi="Latha" w:cs="Arial Unicode MS"/>
          <w:noProof/>
          <w:sz w:val="28"/>
        </w:rPr>
      </w:pPr>
    </w:p>
    <w:p w14:paraId="71720DA2" w14:textId="3F81E4DB" w:rsidR="002A1404" w:rsidRDefault="002A1404" w:rsidP="002A1404">
      <w:pPr>
        <w:rPr>
          <w:rFonts w:ascii="Latha" w:hAnsi="Latha" w:cs="Arial Unicode MS"/>
          <w:noProof/>
          <w:sz w:val="28"/>
        </w:rPr>
      </w:pPr>
    </w:p>
    <w:p w14:paraId="753579B3" w14:textId="1F8AC78F" w:rsidR="002A1404" w:rsidRDefault="002A1404" w:rsidP="002A1404">
      <w:pPr>
        <w:rPr>
          <w:rFonts w:ascii="Latha" w:hAnsi="Latha" w:cs="Arial Unicode MS"/>
          <w:noProof/>
          <w:sz w:val="28"/>
        </w:rPr>
      </w:pPr>
    </w:p>
    <w:p w14:paraId="2A16726C" w14:textId="3A3058ED" w:rsidR="002A1404" w:rsidRDefault="002A1404" w:rsidP="002A1404">
      <w:pPr>
        <w:rPr>
          <w:rFonts w:ascii="Latha" w:hAnsi="Latha" w:cs="Arial Unicode MS"/>
          <w:noProof/>
          <w:sz w:val="28"/>
        </w:rPr>
      </w:pPr>
    </w:p>
    <w:p w14:paraId="6BD03EB5" w14:textId="2F0291F4" w:rsidR="002A1404" w:rsidRDefault="002A1404" w:rsidP="002A1404">
      <w:pPr>
        <w:rPr>
          <w:rFonts w:ascii="Latha" w:hAnsi="Latha" w:cs="Arial Unicode MS"/>
          <w:noProof/>
          <w:sz w:val="28"/>
        </w:rPr>
      </w:pPr>
    </w:p>
    <w:p w14:paraId="10A5FC35" w14:textId="4AC94A6E" w:rsidR="002A1404" w:rsidRDefault="002A1404" w:rsidP="002A1404">
      <w:pPr>
        <w:rPr>
          <w:rFonts w:ascii="Latha" w:hAnsi="Latha" w:cs="Arial Unicode MS"/>
          <w:noProof/>
          <w:sz w:val="28"/>
        </w:rPr>
      </w:pPr>
    </w:p>
    <w:p w14:paraId="27393B40" w14:textId="59A2BF32" w:rsidR="002A1404" w:rsidRDefault="002A1404" w:rsidP="002A1404">
      <w:pPr>
        <w:rPr>
          <w:rFonts w:ascii="Latha" w:hAnsi="Latha" w:cs="Arial Unicode MS"/>
          <w:noProof/>
          <w:sz w:val="28"/>
        </w:rPr>
      </w:pPr>
    </w:p>
    <w:p w14:paraId="538DBCCD" w14:textId="7F90E3EE" w:rsidR="002A1404" w:rsidRDefault="002A1404" w:rsidP="002A1404">
      <w:pPr>
        <w:rPr>
          <w:rFonts w:ascii="Latha" w:hAnsi="Latha" w:cs="Arial Unicode MS"/>
          <w:noProof/>
          <w:sz w:val="28"/>
        </w:rPr>
      </w:pPr>
    </w:p>
    <w:p w14:paraId="74850B08" w14:textId="2F052F90" w:rsidR="002A1404" w:rsidRDefault="002A1404" w:rsidP="002A1404">
      <w:pPr>
        <w:rPr>
          <w:rFonts w:ascii="Latha" w:hAnsi="Latha" w:cs="Arial Unicode MS"/>
          <w:noProof/>
          <w:sz w:val="28"/>
        </w:rPr>
      </w:pPr>
    </w:p>
    <w:p w14:paraId="74FE7250" w14:textId="60746072" w:rsidR="002A1404" w:rsidRDefault="002A1404" w:rsidP="002A1404">
      <w:pPr>
        <w:rPr>
          <w:rFonts w:ascii="Latha" w:hAnsi="Latha" w:cs="Arial Unicode MS"/>
          <w:noProof/>
          <w:sz w:val="28"/>
        </w:rPr>
      </w:pPr>
    </w:p>
    <w:p w14:paraId="6BA4D924" w14:textId="2E2B3137" w:rsidR="002A1404" w:rsidRDefault="002A1404" w:rsidP="002A1404">
      <w:pPr>
        <w:rPr>
          <w:rFonts w:ascii="Latha" w:hAnsi="Latha" w:cs="Arial Unicode MS"/>
          <w:noProof/>
          <w:sz w:val="28"/>
        </w:rPr>
      </w:pP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2D7715"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2D7715" w:rsidP="00DE61B0">
      <w:pPr>
        <w:jc w:val="both"/>
        <w:rPr>
          <w:rFonts w:ascii="Latha" w:hAnsi="Latha" w:cs="Arial Unicode MS"/>
          <w:noProof/>
          <w:sz w:val="10"/>
          <w:szCs w:val="8"/>
          <w:cs/>
          <w:lang w:val="ta-IN" w:bidi="ta-IN"/>
        </w:rPr>
      </w:pPr>
      <w:r>
        <w:rPr>
          <w:noProof/>
          <w:sz w:val="28"/>
          <w:szCs w:val="22"/>
          <w:lang w:val="en-IN"/>
        </w:rPr>
        <w:lastRenderedPageBreak/>
        <w:pict w14:anchorId="5CED800B">
          <v:rect id="_x0000_s1084" style="position:absolute;left:0;text-align:left;margin-left:-13pt;margin-top:8.2pt;width:570.1pt;height:218.2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2D7715"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B8B9575" w:rsidR="00DE09CC" w:rsidRPr="00DE09CC" w:rsidRDefault="002A1404" w:rsidP="00B20D7C">
      <w:pPr>
        <w:jc w:val="both"/>
        <w:rPr>
          <w:rFonts w:ascii="Arial Unicode MS" w:eastAsia="Arial Unicode MS" w:hAnsi="Arial Unicode MS" w:cs="Arial Unicode MS"/>
          <w:color w:val="000000" w:themeColor="text1"/>
          <w:sz w:val="48"/>
          <w:szCs w:val="48"/>
          <w:shd w:val="clear" w:color="auto" w:fill="F9F9F9"/>
        </w:rPr>
      </w:pPr>
      <w:r w:rsidRPr="002A1404">
        <w:rPr>
          <w:rFonts w:ascii="Arial Unicode MS" w:eastAsia="Arial Unicode MS" w:hAnsi="Arial Unicode MS" w:cs="Arial Unicode MS"/>
          <w:color w:val="000000" w:themeColor="text1"/>
          <w:sz w:val="48"/>
          <w:szCs w:val="48"/>
          <w:shd w:val="clear" w:color="auto" w:fill="F9F9F9"/>
          <w:cs/>
          <w:lang w:bidi="ta-IN"/>
        </w:rPr>
        <w:t>மற்றவர்களைக் குற்றவாளிகளென்று தீர்க்காதிருங்கள்</w:t>
      </w:r>
      <w:r w:rsidRPr="002A1404">
        <w:rPr>
          <w:rFonts w:ascii="Arial Unicode MS" w:eastAsia="Arial Unicode MS" w:hAnsi="Arial Unicode MS" w:cs="Arial Unicode MS"/>
          <w:color w:val="000000" w:themeColor="text1"/>
          <w:sz w:val="48"/>
          <w:szCs w:val="48"/>
          <w:shd w:val="clear" w:color="auto" w:fill="F9F9F9"/>
        </w:rPr>
        <w:t xml:space="preserve">; </w:t>
      </w:r>
      <w:r w:rsidRPr="002A1404">
        <w:rPr>
          <w:rFonts w:ascii="Arial Unicode MS" w:eastAsia="Arial Unicode MS" w:hAnsi="Arial Unicode MS" w:cs="Arial Unicode MS"/>
          <w:color w:val="000000" w:themeColor="text1"/>
          <w:sz w:val="48"/>
          <w:szCs w:val="48"/>
          <w:shd w:val="clear" w:color="auto" w:fill="F9F9F9"/>
          <w:cs/>
          <w:lang w:bidi="ta-IN"/>
        </w:rPr>
        <w:t>அப்பொழுது நீங்களும் குற்றவாளிகளென்று தீர்க்கப்படாதிருப்பீர்கள்</w:t>
      </w:r>
      <w:r w:rsidRPr="002A1404">
        <w:rPr>
          <w:rFonts w:ascii="Arial Unicode MS" w:eastAsia="Arial Unicode MS" w:hAnsi="Arial Unicode MS" w:cs="Arial Unicode MS"/>
          <w:color w:val="000000" w:themeColor="text1"/>
          <w:sz w:val="48"/>
          <w:szCs w:val="48"/>
          <w:shd w:val="clear" w:color="auto" w:fill="F9F9F9"/>
        </w:rPr>
        <w:t>;</w:t>
      </w:r>
    </w:p>
    <w:p w14:paraId="69A5B3B8" w14:textId="7DA5E803" w:rsidR="00C35299" w:rsidRPr="001A286F" w:rsidRDefault="002A1404" w:rsidP="001A286F">
      <w:pPr>
        <w:jc w:val="right"/>
        <w:rPr>
          <w:szCs w:val="20"/>
          <w:lang w:val="en-IN"/>
        </w:rPr>
      </w:pPr>
      <w:r w:rsidRPr="002A1404">
        <w:rPr>
          <w:rFonts w:ascii="Arial Unicode MS" w:eastAsia="Arial Unicode MS" w:hAnsi="Arial Unicode MS" w:cs="Arial Unicode MS"/>
          <w:color w:val="000000" w:themeColor="text1"/>
          <w:sz w:val="48"/>
          <w:szCs w:val="48"/>
          <w:shd w:val="clear" w:color="auto" w:fill="F9F9F9"/>
          <w:cs/>
          <w:lang w:bidi="ta-IN"/>
        </w:rPr>
        <w:t>லூக்கா 6:37</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2D7715">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33CB969B" w:rsidR="00E828B8" w:rsidRDefault="00E828B8" w:rsidP="001A0F82">
      <w:pPr>
        <w:ind w:right="1676"/>
        <w:rPr>
          <w:sz w:val="52"/>
          <w:szCs w:val="44"/>
          <w:lang w:val="en-IN"/>
        </w:rPr>
      </w:pPr>
    </w:p>
    <w:p w14:paraId="716AF99D" w14:textId="2FF6F38C" w:rsidR="00A9703C" w:rsidRDefault="00A9703C" w:rsidP="001A0F82">
      <w:pPr>
        <w:ind w:right="1676"/>
        <w:rPr>
          <w:sz w:val="52"/>
          <w:szCs w:val="44"/>
          <w:lang w:val="en-IN"/>
        </w:rPr>
      </w:pPr>
    </w:p>
    <w:p w14:paraId="2FEA10E9" w14:textId="41978653" w:rsidR="00A9703C" w:rsidRDefault="00A9703C" w:rsidP="001A0F82">
      <w:pPr>
        <w:ind w:right="1676"/>
        <w:rPr>
          <w:sz w:val="52"/>
          <w:szCs w:val="44"/>
          <w:lang w:val="en-IN"/>
        </w:rPr>
      </w:pPr>
    </w:p>
    <w:p w14:paraId="6D08E329" w14:textId="3223B131" w:rsidR="00A9703C" w:rsidRDefault="00A9703C" w:rsidP="001A0F82">
      <w:pPr>
        <w:ind w:right="1676"/>
        <w:rPr>
          <w:sz w:val="52"/>
          <w:szCs w:val="44"/>
          <w:lang w:val="en-IN"/>
        </w:rPr>
      </w:pPr>
    </w:p>
    <w:p w14:paraId="73587BD8" w14:textId="77777777" w:rsidR="005821E9" w:rsidRDefault="005821E9" w:rsidP="001A0F82">
      <w:pPr>
        <w:ind w:right="1676"/>
        <w:rPr>
          <w:sz w:val="52"/>
          <w:szCs w:val="44"/>
          <w:lang w:val="en-IN"/>
        </w:rPr>
      </w:pPr>
    </w:p>
    <w:p w14:paraId="5C84167C" w14:textId="77777777" w:rsidR="00A9703C" w:rsidRDefault="00A9703C"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2D7715"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92AF3" w14:textId="77777777" w:rsidR="002D7715" w:rsidRDefault="002D7715" w:rsidP="00A01902">
      <w:r>
        <w:separator/>
      </w:r>
    </w:p>
  </w:endnote>
  <w:endnote w:type="continuationSeparator" w:id="0">
    <w:p w14:paraId="53FDBF89" w14:textId="77777777" w:rsidR="002D7715" w:rsidRDefault="002D7715"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B263C" w14:textId="77777777" w:rsidR="002D7715" w:rsidRDefault="002D7715" w:rsidP="00A01902">
      <w:r>
        <w:separator/>
      </w:r>
    </w:p>
  </w:footnote>
  <w:footnote w:type="continuationSeparator" w:id="0">
    <w:p w14:paraId="360B7009" w14:textId="77777777" w:rsidR="002D7715" w:rsidRDefault="002D7715"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2D7715">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D7715"/>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E1637"/>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8</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2021-07-10T03:07:00Z</cp:lastPrinted>
  <dcterms:created xsi:type="dcterms:W3CDTF">2021-07-11T18:02:00Z</dcterms:created>
  <dcterms:modified xsi:type="dcterms:W3CDTF">2021-07-11T18:02:00Z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