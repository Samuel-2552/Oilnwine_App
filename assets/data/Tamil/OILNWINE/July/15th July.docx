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1824BE9" w:rsidR="0082470D" w:rsidRDefault="00F35DFA" w:rsidP="006C2E8D">
      <w:pPr>
        <w:ind w:left="1276" w:right="1676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820D6C" wp14:editId="0CD3CE4C">
                <wp:simplePos x="0" y="0"/>
                <wp:positionH relativeFrom="column">
                  <wp:posOffset>1924050</wp:posOffset>
                </wp:positionH>
                <wp:positionV relativeFrom="paragraph">
                  <wp:posOffset>0</wp:posOffset>
                </wp:positionV>
                <wp:extent cx="5288280" cy="1788795"/>
                <wp:effectExtent l="0" t="0" r="0" b="1905"/>
                <wp:wrapNone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78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DCCF0" w14:textId="3DA24581" w:rsidR="006923BC" w:rsidRPr="006923BC" w:rsidRDefault="006923BC" w:rsidP="006923BC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lang w:bidi="ta-IN"/>
                              </w:rPr>
                            </w:pP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1 நாளாகமம் 1</w:t>
                            </w:r>
                            <w:r w:rsidR="00C00DE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9</w:t>
                            </w: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:</w:t>
                            </w:r>
                            <w:r w:rsidR="00C00DE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1</w:t>
                            </w: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-</w:t>
                            </w:r>
                            <w:r w:rsidR="00C00DE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21:30</w:t>
                            </w:r>
                          </w:p>
                          <w:p w14:paraId="0FDC15B7" w14:textId="01C57931" w:rsidR="006923BC" w:rsidRPr="006923BC" w:rsidRDefault="006923BC" w:rsidP="006923BC">
                            <w:pPr>
                              <w:jc w:val="right"/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lang w:bidi="ta-IN"/>
                              </w:rPr>
                            </w:pP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 xml:space="preserve">ரோமர் </w:t>
                            </w:r>
                            <w:r w:rsidR="00F67C86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2</w:t>
                            </w: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:</w:t>
                            </w:r>
                            <w:r w:rsidR="00C00DE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25-3:8</w:t>
                            </w:r>
                          </w:p>
                          <w:p w14:paraId="0939D125" w14:textId="516D6749" w:rsidR="006923BC" w:rsidRPr="006923BC" w:rsidRDefault="006923BC" w:rsidP="006923BC">
                            <w:pPr>
                              <w:jc w:val="right"/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lang w:bidi="ta-IN"/>
                              </w:rPr>
                            </w:pP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 xml:space="preserve">சங்கீதம்  </w:t>
                            </w:r>
                            <w:r w:rsidR="00C00DE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11:1-7</w:t>
                            </w:r>
                          </w:p>
                          <w:p w14:paraId="3F50C377" w14:textId="4AE3A1C0" w:rsidR="009A0942" w:rsidRPr="007A1E95" w:rsidRDefault="006923BC" w:rsidP="006923BC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நீதிமொழி 19:</w:t>
                            </w:r>
                            <w:r w:rsidR="00C00DE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10-12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20D6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51.5pt;margin-top:0;width:416.4pt;height:14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" filled="f" stroked="f">
                <v:textbox>
                  <w:txbxContent>
                    <w:p w14:paraId="7AEDCCF0" w14:textId="3DA24581" w:rsidR="006923BC" w:rsidRPr="006923BC" w:rsidRDefault="006923BC" w:rsidP="006923BC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lang w:bidi="ta-IN"/>
                        </w:rPr>
                      </w:pP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1 நாளாகமம் 1</w:t>
                      </w:r>
                      <w:r w:rsidR="00C00DE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9</w:t>
                      </w: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:</w:t>
                      </w:r>
                      <w:r w:rsidR="00C00DE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1</w:t>
                      </w: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-</w:t>
                      </w:r>
                      <w:r w:rsidR="00C00DE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21:30</w:t>
                      </w:r>
                    </w:p>
                    <w:p w14:paraId="0FDC15B7" w14:textId="01C57931" w:rsidR="006923BC" w:rsidRPr="006923BC" w:rsidRDefault="006923BC" w:rsidP="006923BC">
                      <w:pPr>
                        <w:jc w:val="right"/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lang w:bidi="ta-IN"/>
                        </w:rPr>
                      </w:pP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 xml:space="preserve">ரோமர் </w:t>
                      </w:r>
                      <w:r w:rsidR="00F67C86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2</w:t>
                      </w: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:</w:t>
                      </w:r>
                      <w:r w:rsidR="00C00DE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25-3:8</w:t>
                      </w:r>
                    </w:p>
                    <w:p w14:paraId="0939D125" w14:textId="516D6749" w:rsidR="006923BC" w:rsidRPr="006923BC" w:rsidRDefault="006923BC" w:rsidP="006923BC">
                      <w:pPr>
                        <w:jc w:val="right"/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lang w:bidi="ta-IN"/>
                        </w:rPr>
                      </w:pP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 xml:space="preserve">சங்கீதம்  </w:t>
                      </w:r>
                      <w:r w:rsidR="00C00DE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11:1-7</w:t>
                      </w:r>
                    </w:p>
                    <w:p w14:paraId="3F50C377" w14:textId="4AE3A1C0" w:rsidR="009A0942" w:rsidRPr="007A1E95" w:rsidRDefault="006923BC" w:rsidP="006923BC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</w:pP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நீதிமொழி 19:</w:t>
                      </w:r>
                      <w:r w:rsidR="00C00DE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10-12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74833A" wp14:editId="7798D020">
                <wp:simplePos x="0" y="0"/>
                <wp:positionH relativeFrom="column">
                  <wp:posOffset>1676400</wp:posOffset>
                </wp:positionH>
                <wp:positionV relativeFrom="paragraph">
                  <wp:posOffset>-762000</wp:posOffset>
                </wp:positionV>
                <wp:extent cx="4686300" cy="1009650"/>
                <wp:effectExtent l="0" t="0" r="0" b="0"/>
                <wp:wrapNone/>
                <wp:docPr id="2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01E7E" w14:textId="69441338" w:rsidR="009A0942" w:rsidRPr="0078461A" w:rsidRDefault="009A0942" w:rsidP="00F35DFA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அனுதின</w:t>
                            </w: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தியானம்</w:t>
                            </w: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(</w:t>
                            </w:r>
                            <w:r w:rsidR="007B128E" w:rsidRPr="007B128E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val="en-IN" w:eastAsia="en-IN" w:bidi="ta-IN"/>
                              </w:rPr>
                              <w:t>ஜூலை</w:t>
                            </w: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410CD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 w:rsidR="00C00DED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5</w:t>
                            </w:r>
                            <w:r w:rsidR="001A0F82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4833A" id="Text Box 38" o:spid="_x0000_s1027" type="#_x0000_t202" style="position:absolute;left:0;text-align:left;margin-left:132pt;margin-top:-60pt;width:369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" filled="f" stroked="f">
                <v:textbox>
                  <w:txbxContent>
                    <w:p w14:paraId="6C301E7E" w14:textId="69441338" w:rsidR="009A0942" w:rsidRPr="0078461A" w:rsidRDefault="009A0942" w:rsidP="00F35DFA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அனுதின</w:t>
                      </w: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தியானம்</w:t>
                      </w: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(</w:t>
                      </w:r>
                      <w:r w:rsidR="007B128E" w:rsidRPr="007B128E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val="en-IN" w:eastAsia="en-IN" w:bidi="ta-IN"/>
                        </w:rPr>
                        <w:t>ஜூலை</w:t>
                      </w: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9410CD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 w:rsidR="00C00DED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>5</w:t>
                      </w:r>
                      <w:r w:rsidR="001A0F82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513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DB3B62" wp14:editId="1E656D6D">
                <wp:simplePos x="0" y="0"/>
                <wp:positionH relativeFrom="page">
                  <wp:posOffset>-177165</wp:posOffset>
                </wp:positionH>
                <wp:positionV relativeFrom="page">
                  <wp:posOffset>-111760</wp:posOffset>
                </wp:positionV>
                <wp:extent cx="8001000" cy="2847340"/>
                <wp:effectExtent l="3810" t="2540" r="15240" b="26670"/>
                <wp:wrapNone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2847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F85FD" w14:textId="77777777" w:rsidR="009A0942" w:rsidRDefault="009A0942" w:rsidP="001149B1">
                            <w:pPr>
                              <w:pStyle w:val="Heading2"/>
                            </w:pPr>
                            <w:r>
                              <w:rPr>
                                <w:rFonts w:ascii="Lucida Grande" w:hAnsi="Lucida Grande"/>
                                <w:noProof/>
                                <w:color w:val="000000"/>
                                <w:sz w:val="22"/>
                                <w:lang w:val="pl-PL" w:eastAsia="pl-PL" w:bidi="hi-IN"/>
                              </w:rPr>
                              <w:drawing>
                                <wp:inline distT="0" distB="0" distL="0" distR="0" wp14:anchorId="20D42C57" wp14:editId="06B5D8EE">
                                  <wp:extent cx="2124603" cy="174490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oilshort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994" cy="176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B3B62" id="Rectangle 6" o:spid="_x0000_s1028" style="position:absolute;left:0;text-align:left;margin-left:-13.95pt;margin-top:-8.8pt;width:630pt;height:224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" fillcolor="#bcbcbc [2369]" stroked="f" strokeweight="0">
                <v:fill color2="black [3200]" focusposition=".5,.5" focussize="" focus="100%" type="gradientRadial"/>
                <v:shadow on="t" color="#7f7f7f [1601]" offset="1pt"/>
                <v:textbox inset=",7.2pt,,7.2pt">
                  <w:txbxContent>
                    <w:p w14:paraId="097F85FD" w14:textId="77777777" w:rsidR="009A0942" w:rsidRDefault="009A0942" w:rsidP="001149B1">
                      <w:pPr>
                        <w:pStyle w:val="Heading2"/>
                      </w:pPr>
                      <w:r>
                        <w:rPr>
                          <w:rFonts w:ascii="Lucida Grande" w:hAnsi="Lucida Grande"/>
                          <w:noProof/>
                          <w:color w:val="000000"/>
                          <w:sz w:val="22"/>
                          <w:lang w:val="pl-PL" w:eastAsia="pl-PL" w:bidi="hi-IN"/>
                        </w:rPr>
                        <w:drawing>
                          <wp:inline distT="0" distB="0" distL="0" distR="0" wp14:anchorId="20D42C57" wp14:editId="06B5D8EE">
                            <wp:extent cx="2124603" cy="174490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oilshortlogo.png"/>
                                    <pic:cNvPicPr/>
                                  </pic:nvPicPr>
                                  <pic:blipFill>
                                    <a:blip r:embed="rId12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994" cy="1768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796DC157" w:rsidR="0082470D" w:rsidRDefault="00D8513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49B484" wp14:editId="6F23F3B4">
                <wp:simplePos x="0" y="0"/>
                <wp:positionH relativeFrom="page">
                  <wp:align>left</wp:align>
                </wp:positionH>
                <wp:positionV relativeFrom="paragraph">
                  <wp:posOffset>129540</wp:posOffset>
                </wp:positionV>
                <wp:extent cx="4514850" cy="800100"/>
                <wp:effectExtent l="0" t="0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7F2EE" w14:textId="0DE2BF3D" w:rsidR="009A0942" w:rsidRPr="00B9205B" w:rsidRDefault="009A0942" w:rsidP="008D7974">
                            <w:pPr>
                              <w:jc w:val="center"/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4"/>
                                <w:cs/>
                                <w:lang w:val="ta-IN" w:bidi="ta-IN"/>
                              </w:rPr>
                              <w:t>இ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ன்றைக்கு</w:t>
                            </w:r>
                            <w:r w:rsidRPr="00B9205B"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படிக்க</w:t>
                            </w:r>
                            <w:r w:rsidRPr="00B9205B"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வேண்டிய</w:t>
                            </w:r>
                            <w:r w:rsidRPr="00B9205B"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வேத</w:t>
                            </w:r>
                            <w:r w:rsidRPr="00B9205B"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பகுதி</w:t>
                            </w:r>
                          </w:p>
                          <w:p w14:paraId="52EF74AB" w14:textId="77777777" w:rsidR="009A0942" w:rsidRPr="00B9205B" w:rsidRDefault="009A09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B484" id="Text Box 17" o:spid="_x0000_s1029" type="#_x0000_t202" style="position:absolute;left:0;text-align:left;margin-left:0;margin-top:10.2pt;width:355.5pt;height:63pt;z-index:251701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" filled="f" stroked="f">
                <v:textbox>
                  <w:txbxContent>
                    <w:p w14:paraId="53B7F2EE" w14:textId="0DE2BF3D" w:rsidR="009A0942" w:rsidRPr="00B9205B" w:rsidRDefault="009A0942" w:rsidP="008D7974">
                      <w:pPr>
                        <w:jc w:val="center"/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noProof/>
                          <w:color w:val="FFFFFF" w:themeColor="background1"/>
                          <w:sz w:val="48"/>
                          <w:szCs w:val="44"/>
                          <w:cs/>
                          <w:lang w:val="ta-IN" w:bidi="ta-IN"/>
                        </w:rPr>
                        <w:t>இ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ன்றைக்கு</w:t>
                      </w:r>
                      <w:r w:rsidRPr="00B9205B"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படிக்க</w:t>
                      </w:r>
                      <w:r w:rsidRPr="00B9205B"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வேண்டிய</w:t>
                      </w:r>
                      <w:r w:rsidRPr="00B9205B"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வேத</w:t>
                      </w:r>
                      <w:r w:rsidRPr="00B9205B"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பகுதி</w:t>
                      </w:r>
                    </w:p>
                    <w:p w14:paraId="52EF74AB" w14:textId="77777777" w:rsidR="009A0942" w:rsidRPr="00B9205B" w:rsidRDefault="009A094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06C06AC1" w:rsidR="0082470D" w:rsidRPr="00EE1259" w:rsidRDefault="00D8513B" w:rsidP="006C2E8D">
      <w:pPr>
        <w:pStyle w:val="NewsletterHeadline"/>
        <w:ind w:left="1276" w:right="1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EDBFB" wp14:editId="059A2D16">
                <wp:simplePos x="0" y="0"/>
                <wp:positionH relativeFrom="page">
                  <wp:posOffset>-224790</wp:posOffset>
                </wp:positionH>
                <wp:positionV relativeFrom="page">
                  <wp:posOffset>2745740</wp:posOffset>
                </wp:positionV>
                <wp:extent cx="8001000" cy="173990"/>
                <wp:effectExtent l="13335" t="12065" r="15240" b="2349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2BA52" id="Rectangle 7" o:spid="_x0000_s1026" style="position:absolute;margin-left:-17.7pt;margin-top:216.2pt;width:630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sdt>
        <w:sdtPr>
          <w:id w:val="228783093"/>
          <w:placeholder>
            <w:docPart w:val="974D66505E53447BBB9ADE4DA7BD6ABA"/>
          </w:placeholder>
        </w:sdtPr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E3BDA49" w:rsidR="008D2BBE" w:rsidRPr="008D2BBE" w:rsidRDefault="00D8513B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C91F6C" wp14:editId="6C172037">
                <wp:simplePos x="0" y="0"/>
                <wp:positionH relativeFrom="page">
                  <wp:posOffset>-76200</wp:posOffset>
                </wp:positionH>
                <wp:positionV relativeFrom="page">
                  <wp:posOffset>9276080</wp:posOffset>
                </wp:positionV>
                <wp:extent cx="8001000" cy="173990"/>
                <wp:effectExtent l="9525" t="8255" r="9525" b="2730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6CC81" id="Rectangle 27" o:spid="_x0000_s1026" style="position:absolute;margin-left:-6pt;margin-top:730.4pt;width:630pt;height:13.7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</w:p>
    <w:p w14:paraId="4A0BDDA0" w14:textId="70A0934B" w:rsidR="002A1404" w:rsidRPr="00F35DFA" w:rsidRDefault="00C00DED" w:rsidP="00F35DF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C00DED">
        <w:rPr>
          <w:rFonts w:ascii="Latha" w:hAnsi="Latha" w:cs="Arial Unicode MS"/>
          <w:noProof/>
          <w:sz w:val="52"/>
          <w:szCs w:val="48"/>
          <w:lang w:val="ta-IN" w:bidi="ta-IN"/>
        </w:rPr>
        <w:t>வாசஸ்தல சுவரின் பலகைகள் "நிமிர்ந்து" இருக்க வேண்டும் (யாத்திராகமம் 26:1). மேலும் சங்கீதக்காரன் தன் சங்கீதத்தில் கூறுகிறார், "...செம்மையானவர்கள் உம்முடைய சமுகத்தில் குடியிருப்பார்கள்" (சங்கீதம் 140:13). நீதிமான்களும் நேர்மையா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C00DE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னவர்களுமே கர்த்தருடைய நாளில் நிற்பார்கள்.  தேவனின் வாசஸ்தலத்தைக் கட்ட நேர்மையானவர்கள் மட்டுமே </w:t>
      </w:r>
      <w:r w:rsidRPr="00C00DED"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t xml:space="preserve">பயன்படுத்தப்படுவார்கள். தேவன் நேர்மையுடைய அவருடைய நீதியையும் உண்மையையும் தேடும் ஆண்களையும் பெண்களையும் தேடுகிறார். நேர்மையானவர்கள் தேவனின் வீட்டைக் கட்டமைப்பார்கள்; மனித முயற்சியால் உருவாக்கப்பட்ட அனைத்தும் கீழே விழும்போது, ​​தேவனின் வீடு மட்டுமே நிலைத்து நிற்கும். அதுவே தேவனின் உண்மையான வாசஸ்தலத்தின் அடையாளமாக இருக்கும். அது நித்திய நித்தியமாகவும் இருக்கும் வீடாக இருக்கும். மனிதனின் வைராக்கியத்திற்கு தேவனுடைய பணியில் இடமில்லை. பரிசுத்த ஆவியின் கண்களையும் கைகளையும் </w:t>
      </w:r>
      <w:r>
        <w:rPr>
          <w:rFonts w:ascii="Latha" w:hAnsi="Latha" w:cs="Arial Unicode MS"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5763BE" wp14:editId="6F2FA09F">
                <wp:simplePos x="0" y="0"/>
                <wp:positionH relativeFrom="page">
                  <wp:posOffset>0</wp:posOffset>
                </wp:positionH>
                <wp:positionV relativeFrom="page">
                  <wp:posOffset>9282497</wp:posOffset>
                </wp:positionV>
                <wp:extent cx="8001000" cy="173990"/>
                <wp:effectExtent l="0" t="0" r="38100" b="5461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18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24539" id="Rectangle 333" o:spid="_x0000_s1026" style="position:absolute;margin-left:0;margin-top:730.9pt;width:630pt;height:13.7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Pr="00C00DE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அவர் தேவனின் தெய்வீக </w:t>
      </w:r>
      <w:r w:rsidRPr="00C00DED"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t xml:space="preserve">நியமங்களின்படி அவருடைய வீட்டைக் கட்டுவதற்கு  பயன்படுத்துவார். இந்த நேரத்தில் ஆவியானவர் சொல்வதைக் காதுள்ளவர்கள் கேட்பார்கள். பிரியமானவர்களே, தேவன் தம்முடைய கூட்டாண ஆலயத்தைக் கட்டும் பணியில் இருக்கிறார். அவர் அதில் குடியிருக்கும்படி அதைக் கட்டமைக்கிறார். தேவன் நம் வாழ்வில் கிரியை செய்ய வேண்டும்; நாம் கர்த்தராகிய இயேசு கிறிஸ்துவின் சாயலுக்கு ஒப்பாகும் வரை அவர் நம்மை மாற்ற வேண்டும். கர்த்தருக்குள் நாம் சரியான அளவுடையவர்களாக, அவருக்குரிய மென்மையுடன் ஒரே மாதிரியாக </w:t>
      </w:r>
      <w:r>
        <w:rPr>
          <w:rFonts w:ascii="Latha" w:hAnsi="Latha" w:cs="Arial Unicode MS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5F1F7" wp14:editId="308EC822">
                <wp:simplePos x="0" y="0"/>
                <wp:positionH relativeFrom="page">
                  <wp:posOffset>95250</wp:posOffset>
                </wp:positionH>
                <wp:positionV relativeFrom="page">
                  <wp:posOffset>9294428</wp:posOffset>
                </wp:positionV>
                <wp:extent cx="8001000" cy="173990"/>
                <wp:effectExtent l="0" t="0" r="38100" b="5461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27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98B91" id="Rectangle 333" o:spid="_x0000_s1026" style="position:absolute;margin-left:7.5pt;margin-top:731.85pt;width:630pt;height:13.7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Pr="00C00DE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இருக்க வேண்டும் என்பதற்காக அவர் </w:t>
      </w:r>
      <w:r w:rsidRPr="00C00DED"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t>தச்சரின் மட்டத்தை நம் வாழ்வில் பயன்படுத்துகிறார். தேவன் உங்கள் வாழ்க்கையில் என்ன செய்கிறார் என்று ஆச்சரியப்பட வேண்டாம். பிரதான கட்டுமான நிபுணர் அவர் தம் வழியில் கிரியை செய்வாராக!</w:t>
      </w:r>
      <w:r w:rsidR="00D8513B">
        <w:rPr>
          <w:rFonts w:ascii="Latha" w:hAnsi="Latha" w:cs="Arial Unicode MS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C91F6C" wp14:editId="572E043D">
                <wp:simplePos x="0" y="0"/>
                <wp:positionH relativeFrom="page">
                  <wp:posOffset>-78105</wp:posOffset>
                </wp:positionH>
                <wp:positionV relativeFrom="page">
                  <wp:posOffset>9296400</wp:posOffset>
                </wp:positionV>
                <wp:extent cx="8001000" cy="173990"/>
                <wp:effectExtent l="7620" t="9525" r="11430" b="2603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7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4FBED" id="Rectangle 333" o:spid="_x0000_s1026" style="position:absolute;margin-left:-6.15pt;margin-top:732pt;width:630pt;height:13.7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JNwJXf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49DE2C73" w:rsidR="00DE61B0" w:rsidRPr="00DE61B0" w:rsidRDefault="00D8513B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C91F6C" wp14:editId="70F032EA">
                <wp:simplePos x="0" y="0"/>
                <wp:positionH relativeFrom="page">
                  <wp:posOffset>-62865</wp:posOffset>
                </wp:positionH>
                <wp:positionV relativeFrom="page">
                  <wp:posOffset>9265920</wp:posOffset>
                </wp:positionV>
                <wp:extent cx="8001000" cy="173990"/>
                <wp:effectExtent l="13335" t="7620" r="15240" b="2794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6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6F38A" id="Rectangle 323" o:spid="_x0000_s1026" style="position:absolute;margin-left:-4.95pt;margin-top:729.6pt;width:630pt;height:13.7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</w:p>
    <w:p w14:paraId="4AEB2C63" w14:textId="6C8461E1" w:rsidR="006D514C" w:rsidRPr="00DE61B0" w:rsidRDefault="00D8513B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ED800B" wp14:editId="51908D2A">
                <wp:simplePos x="0" y="0"/>
                <wp:positionH relativeFrom="column">
                  <wp:posOffset>-149392</wp:posOffset>
                </wp:positionH>
                <wp:positionV relativeFrom="paragraph">
                  <wp:posOffset>112863</wp:posOffset>
                </wp:positionV>
                <wp:extent cx="7240270" cy="2098508"/>
                <wp:effectExtent l="19050" t="19050" r="17780" b="16510"/>
                <wp:wrapNone/>
                <wp:docPr id="1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0270" cy="20985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E82BD" id="Rectangle 60" o:spid="_x0000_s1026" style="position:absolute;margin-left:-11.75pt;margin-top:8.9pt;width:570.1pt;height:16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" filled="f" strokecolor="red" strokeweight="2.25pt"/>
            </w:pict>
          </mc:Fallback>
        </mc:AlternateContent>
      </w:r>
      <w:r>
        <w:rPr>
          <w:rFonts w:ascii="Latha" w:hAnsi="Latha" w:cs="Arial Unicode MS"/>
          <w:noProof/>
          <w:sz w:val="2"/>
          <w:szCs w:val="2"/>
          <w:lang w:val="ta-IN" w:bidi="ta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C91F6C" wp14:editId="73F71F9C">
                <wp:simplePos x="0" y="0"/>
                <wp:positionH relativeFrom="page">
                  <wp:posOffset>-169545</wp:posOffset>
                </wp:positionH>
                <wp:positionV relativeFrom="page">
                  <wp:posOffset>9281160</wp:posOffset>
                </wp:positionV>
                <wp:extent cx="8001000" cy="173990"/>
                <wp:effectExtent l="11430" t="13335" r="17145" b="2222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4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98906" id="Rectangle 222" o:spid="_x0000_s1026" style="position:absolute;margin-left:-13.35pt;margin-top:730.8pt;width:630pt;height:13.7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Mh7Arn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C91F6C" wp14:editId="6B95C9A6">
                <wp:simplePos x="0" y="0"/>
                <wp:positionH relativeFrom="page">
                  <wp:posOffset>-182245</wp:posOffset>
                </wp:positionH>
                <wp:positionV relativeFrom="page">
                  <wp:posOffset>9268460</wp:posOffset>
                </wp:positionV>
                <wp:extent cx="8001000" cy="173990"/>
                <wp:effectExtent l="8255" t="10160" r="10795" b="2540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3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DDA56" id="Rectangle 204" o:spid="_x0000_s1026" style="position:absolute;margin-left:-14.35pt;margin-top:729.8pt;width:630pt;height:13.7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EhC6xX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C91F6C" wp14:editId="67083812">
                <wp:simplePos x="0" y="0"/>
                <wp:positionH relativeFrom="page">
                  <wp:posOffset>-67945</wp:posOffset>
                </wp:positionH>
                <wp:positionV relativeFrom="page">
                  <wp:posOffset>9281160</wp:posOffset>
                </wp:positionV>
                <wp:extent cx="8001000" cy="173990"/>
                <wp:effectExtent l="8255" t="13335" r="10795" b="2222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2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38E06" id="Rectangle 198" o:spid="_x0000_s1026" style="position:absolute;margin-left:-5.35pt;margin-top:730.8pt;width:630pt;height:13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L5zdPr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2"/>
          <w:szCs w:val="2"/>
          <w:lang w:val="ta-IN"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C91F6C" wp14:editId="65C725B1">
                <wp:simplePos x="0" y="0"/>
                <wp:positionH relativeFrom="page">
                  <wp:posOffset>-118745</wp:posOffset>
                </wp:positionH>
                <wp:positionV relativeFrom="page">
                  <wp:posOffset>9268460</wp:posOffset>
                </wp:positionV>
                <wp:extent cx="8001000" cy="173990"/>
                <wp:effectExtent l="14605" t="10160" r="13970" b="2540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1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186AA" id="Rectangle 160" o:spid="_x0000_s1026" style="position:absolute;margin-left:-9.35pt;margin-top:729.8pt;width:630pt;height:13.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IvKbrj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C91F6C" wp14:editId="77D7595B">
                <wp:simplePos x="0" y="0"/>
                <wp:positionH relativeFrom="page">
                  <wp:posOffset>-156845</wp:posOffset>
                </wp:positionH>
                <wp:positionV relativeFrom="page">
                  <wp:posOffset>9287510</wp:posOffset>
                </wp:positionV>
                <wp:extent cx="8001000" cy="173990"/>
                <wp:effectExtent l="14605" t="10160" r="13970" b="2540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0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F7432" id="Rectangle 156" o:spid="_x0000_s1026" style="position:absolute;margin-left:-12.35pt;margin-top:731.3pt;width:630pt;height:13.7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Lnaia7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C91F6C" wp14:editId="0CB893FA">
                <wp:simplePos x="0" y="0"/>
                <wp:positionH relativeFrom="page">
                  <wp:posOffset>-65405</wp:posOffset>
                </wp:positionH>
                <wp:positionV relativeFrom="page">
                  <wp:posOffset>9274175</wp:posOffset>
                </wp:positionV>
                <wp:extent cx="8001000" cy="173990"/>
                <wp:effectExtent l="10795" t="6350" r="8255" b="2921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9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4C6F9" id="Rectangle 143" o:spid="_x0000_s1026" style="position:absolute;margin-left:-5.15pt;margin-top:730.25pt;width:630pt;height:13.7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Ob/jUb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91F6C" wp14:editId="260138CB">
                <wp:simplePos x="0" y="0"/>
                <wp:positionH relativeFrom="page">
                  <wp:posOffset>-99060</wp:posOffset>
                </wp:positionH>
                <wp:positionV relativeFrom="page">
                  <wp:posOffset>9277350</wp:posOffset>
                </wp:positionV>
                <wp:extent cx="8001000" cy="173990"/>
                <wp:effectExtent l="15240" t="9525" r="13335" b="2603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8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01D4C" id="Rectangle 125" o:spid="_x0000_s1026" style="position:absolute;margin-left:-7.8pt;margin-top:730.5pt;width:630pt;height:13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C91F6C" wp14:editId="4CD86877">
                <wp:simplePos x="0" y="0"/>
                <wp:positionH relativeFrom="page">
                  <wp:posOffset>-116205</wp:posOffset>
                </wp:positionH>
                <wp:positionV relativeFrom="page">
                  <wp:posOffset>9277350</wp:posOffset>
                </wp:positionV>
                <wp:extent cx="8001000" cy="173990"/>
                <wp:effectExtent l="7620" t="9525" r="11430" b="2603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7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A4F6D" id="Rectangle 112" o:spid="_x0000_s1026" style="position:absolute;margin-left:-9.15pt;margin-top:730.5pt;width:630pt;height:13.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6B371E46" w:rsidR="00E56B79" w:rsidRDefault="00D8513B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C91F6C" wp14:editId="6B27A6CE">
                <wp:simplePos x="0" y="0"/>
                <wp:positionH relativeFrom="page">
                  <wp:posOffset>-184785</wp:posOffset>
                </wp:positionH>
                <wp:positionV relativeFrom="page">
                  <wp:posOffset>9277350</wp:posOffset>
                </wp:positionV>
                <wp:extent cx="8001000" cy="173990"/>
                <wp:effectExtent l="15240" t="9525" r="13335" b="2603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FFF2A" id="Rectangle 85" o:spid="_x0000_s1026" style="position:absolute;margin-left:-14.55pt;margin-top:730.5pt;width:630pt;height:13.7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JpV0SD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C91F6C" wp14:editId="227BCC1B">
                <wp:simplePos x="0" y="0"/>
                <wp:positionH relativeFrom="page">
                  <wp:posOffset>-99060</wp:posOffset>
                </wp:positionH>
                <wp:positionV relativeFrom="page">
                  <wp:posOffset>9283065</wp:posOffset>
                </wp:positionV>
                <wp:extent cx="8001000" cy="173990"/>
                <wp:effectExtent l="15240" t="15240" r="13335" b="2984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17871" id="Rectangle 56" o:spid="_x0000_s1026" style="position:absolute;margin-left:-7.8pt;margin-top:730.95pt;width:630pt;height:13.7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PO1+gP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C91F6C" wp14:editId="415A6F4D">
                <wp:simplePos x="0" y="0"/>
                <wp:positionH relativeFrom="page">
                  <wp:posOffset>-76200</wp:posOffset>
                </wp:positionH>
                <wp:positionV relativeFrom="page">
                  <wp:posOffset>9258300</wp:posOffset>
                </wp:positionV>
                <wp:extent cx="8001000" cy="173990"/>
                <wp:effectExtent l="9525" t="9525" r="9525" b="2603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100AB" id="Rectangle 44" o:spid="_x0000_s1026" style="position:absolute;margin-left:-6pt;margin-top:729pt;width:630pt;height:13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34A40C6" w:rsidR="00DE09CC" w:rsidRPr="00DE09CC" w:rsidRDefault="007141BA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proofErr w:type="spellStart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பயப்படாதே</w:t>
      </w:r>
      <w:proofErr w:type="spellEnd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, </w:t>
      </w:r>
      <w:proofErr w:type="spellStart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நான்</w:t>
      </w:r>
      <w:proofErr w:type="spellEnd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proofErr w:type="spellStart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முந்தினவரும்</w:t>
      </w:r>
      <w:proofErr w:type="spellEnd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proofErr w:type="spellStart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பிந்தின</w:t>
      </w:r>
      <w:proofErr w:type="spellEnd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proofErr w:type="spellStart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வரும்</w:t>
      </w:r>
      <w:proofErr w:type="spellEnd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proofErr w:type="spellStart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உயிருள்ளவருமாயிருக்கிறேன்</w:t>
      </w:r>
      <w:proofErr w:type="spellEnd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.</w:t>
      </w:r>
    </w:p>
    <w:p w14:paraId="69A5B3B8" w14:textId="618AA0E0" w:rsidR="00C35299" w:rsidRPr="001A286F" w:rsidRDefault="007141BA" w:rsidP="001A286F">
      <w:pPr>
        <w:jc w:val="right"/>
        <w:rPr>
          <w:szCs w:val="20"/>
          <w:lang w:val="en-IN"/>
        </w:rPr>
      </w:pPr>
      <w:proofErr w:type="gramStart"/>
      <w:r w:rsidRPr="007141BA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வெளி:1:17</w:t>
      </w:r>
      <w:proofErr w:type="gramEnd"/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923BC">
          <w:t>‬</w:t>
        </w:r>
        <w:r w:rsidR="006923BC">
          <w:t>‬</w:t>
        </w:r>
        <w:r w:rsidR="007D1DDE">
          <w:t>‬</w:t>
        </w:r>
        <w:r w:rsidR="00000000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0A173CC5" w14:textId="77777777" w:rsidR="007D1DDE" w:rsidRDefault="007D1DDE" w:rsidP="007141BA">
      <w:pPr>
        <w:ind w:right="1676"/>
        <w:rPr>
          <w:sz w:val="40"/>
          <w:szCs w:val="32"/>
          <w:lang w:val="en-IN"/>
        </w:rPr>
      </w:pPr>
    </w:p>
    <w:p w14:paraId="3664B31E" w14:textId="42351945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7ED0B7A6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1B5FFC5C" w14:textId="30951FF7" w:rsidR="007D1DDE" w:rsidRDefault="007D1DDE" w:rsidP="00F35DFA">
      <w:pPr>
        <w:ind w:right="1676"/>
        <w:rPr>
          <w:sz w:val="40"/>
          <w:szCs w:val="32"/>
        </w:rPr>
      </w:pPr>
    </w:p>
    <w:p w14:paraId="7EAE4406" w14:textId="68D6DF79" w:rsidR="00F42272" w:rsidRPr="0017278E" w:rsidRDefault="00000000" w:rsidP="007D1DDE">
      <w:pPr>
        <w:ind w:left="1276" w:right="1676" w:hanging="1366"/>
        <w:rPr>
          <w:sz w:val="40"/>
          <w:szCs w:val="32"/>
        </w:rPr>
      </w:pPr>
      <w:hyperlink r:id="rId13" w:tgtFrame="_blank" w:history="1">
        <w:r w:rsidR="007D1DDE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7D1DDE">
        <w:rPr>
          <w:rStyle w:val="Hyperlink"/>
          <w:sz w:val="40"/>
          <w:szCs w:val="32"/>
          <w:lang w:val="en-IN"/>
        </w:rPr>
        <w:t>:</w:t>
      </w:r>
      <w:r w:rsidR="00D8513B">
        <w:rPr>
          <w:rFonts w:ascii="Arial" w:hAnsi="Arial"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91F6C" wp14:editId="30EA36A1">
                <wp:simplePos x="0" y="0"/>
                <wp:positionH relativeFrom="page">
                  <wp:posOffset>-228600</wp:posOffset>
                </wp:positionH>
                <wp:positionV relativeFrom="page">
                  <wp:posOffset>9262110</wp:posOffset>
                </wp:positionV>
                <wp:extent cx="8001000" cy="173990"/>
                <wp:effectExtent l="9525" t="13335" r="9525" b="2222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B34D9" id="Rectangle 19" o:spid="_x0000_s1026" style="position:absolute;margin-left:-18pt;margin-top:729.3pt;width:630pt;height:13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="00F35DFA" w:rsidRPr="0017278E">
        <w:rPr>
          <w:sz w:val="40"/>
          <w:szCs w:val="32"/>
        </w:rPr>
        <w:t xml:space="preserve"> </w:t>
      </w:r>
    </w:p>
    <w:sectPr w:rsidR="00F42272" w:rsidRPr="0017278E" w:rsidSect="006C2E8D">
      <w:headerReference w:type="default" r:id="rId14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6963" w14:textId="77777777" w:rsidR="00AD396F" w:rsidRDefault="00AD396F" w:rsidP="00A01902">
      <w:r>
        <w:separator/>
      </w:r>
    </w:p>
  </w:endnote>
  <w:endnote w:type="continuationSeparator" w:id="0">
    <w:p w14:paraId="72955527" w14:textId="77777777" w:rsidR="00AD396F" w:rsidRDefault="00AD396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F63C" w14:textId="77777777" w:rsidR="00AD396F" w:rsidRDefault="00AD396F" w:rsidP="00A01902">
      <w:r>
        <w:separator/>
      </w:r>
    </w:p>
  </w:footnote>
  <w:footnote w:type="continuationSeparator" w:id="0">
    <w:p w14:paraId="44BEE132" w14:textId="77777777" w:rsidR="00AD396F" w:rsidRDefault="00AD396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3F9C7241" w:rsidR="009A0942" w:rsidRDefault="00D8513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3D1BBD0B" wp14:editId="10058A6F">
              <wp:simplePos x="0" y="0"/>
              <wp:positionH relativeFrom="margin">
                <wp:posOffset>-525780</wp:posOffset>
              </wp:positionH>
              <wp:positionV relativeFrom="page">
                <wp:posOffset>113030</wp:posOffset>
              </wp:positionV>
              <wp:extent cx="7906385" cy="147955"/>
              <wp:effectExtent l="7620" t="8255" r="10795" b="24765"/>
              <wp:wrapSquare wrapText="bothSides"/>
              <wp:docPr id="2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06385" cy="14795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5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5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</a:schemeClr>
                        </a:outerShdw>
                      </a:effectLst>
                    </wps:spPr>
                    <wps:txbx>
                      <w:txbxContent>
                        <w:p w14:paraId="094FD557" w14:textId="77777777" w:rsidR="009A0942" w:rsidRPr="00834AC0" w:rsidRDefault="009A0942" w:rsidP="00834AC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1BBD0B" id="Rectangle 197" o:spid="_x0000_s1030" style="position:absolute;margin-left:-41.4pt;margin-top:8.9pt;width:622.55pt;height:11.65pt;z-index:-25165875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" o:allowoverlap="f" fillcolor="#92cddc [1944]" strokecolor="#4bacc6 [3208]" strokeweight="1pt">
              <v:fill color2="#4bacc6 [3208]" focus="50%" type="gradient"/>
              <v:shadow on="t" color="#205867 [1608]" offset="1pt"/>
              <v:textbox>
                <w:txbxContent>
                  <w:p w14:paraId="094FD557" w14:textId="77777777" w:rsidR="009A0942" w:rsidRPr="00834AC0" w:rsidRDefault="009A0942" w:rsidP="00834AC0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7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1BA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A6C49"/>
    <w:rsid w:val="007B0C9B"/>
    <w:rsid w:val="007B128E"/>
    <w:rsid w:val="007B3EC0"/>
    <w:rsid w:val="007B4203"/>
    <w:rsid w:val="007C1338"/>
    <w:rsid w:val="007C1C28"/>
    <w:rsid w:val="007C76F6"/>
    <w:rsid w:val="007D1701"/>
    <w:rsid w:val="007D1DDE"/>
    <w:rsid w:val="007D1E0B"/>
    <w:rsid w:val="007D4524"/>
    <w:rsid w:val="007D5CBF"/>
    <w:rsid w:val="007E0275"/>
    <w:rsid w:val="007E1CA8"/>
    <w:rsid w:val="007E55F0"/>
    <w:rsid w:val="007E60ED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396F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1DFC"/>
    <w:rsid w:val="00BF2D3A"/>
    <w:rsid w:val="00BF6BDF"/>
    <w:rsid w:val="00C00DED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13B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5DFA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67C86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2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ilnwine.us10.list-manage.com/vcard?u=79fc4e260da2611c688c7342f&amp;id=13b9cf5c5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1086D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44D6"/>
    <w:rsid w:val="004D5F30"/>
    <w:rsid w:val="004E3C27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86591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008F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2021-07-11T18:02:00Z</cp:lastPrinted>
  <dcterms:created xsi:type="dcterms:W3CDTF">2022-07-14T12:49:00Z</dcterms:created>
  <dcterms:modified xsi:type="dcterms:W3CDTF">2022-07-14T12:49:00Z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