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C72B8B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96A3A73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631A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30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EB7BB0E" w14:textId="77777777" w:rsidR="00F631A5" w:rsidRPr="00F631A5" w:rsidRDefault="00F631A5" w:rsidP="00F631A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F631A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26:1-28:27</w:t>
                  </w:r>
                </w:p>
                <w:p w14:paraId="498FE239" w14:textId="77777777" w:rsidR="00F631A5" w:rsidRPr="00F631A5" w:rsidRDefault="00F631A5" w:rsidP="00F631A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F631A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13:1-14</w:t>
                  </w:r>
                </w:p>
                <w:p w14:paraId="2FE69241" w14:textId="77777777" w:rsidR="00F631A5" w:rsidRPr="00F631A5" w:rsidRDefault="00F631A5" w:rsidP="00F631A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F631A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23:1-6</w:t>
                  </w:r>
                </w:p>
                <w:p w14:paraId="3F50C377" w14:textId="3B859085" w:rsidR="009A0942" w:rsidRPr="007A1E95" w:rsidRDefault="00F631A5" w:rsidP="00F631A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631A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20:11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72B8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72B8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C72B8B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90C0989" w14:textId="55578B24" w:rsidR="00EA5970" w:rsidRDefault="00F631A5" w:rsidP="00F631A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"அவருடைய சத்தம் அப்பொழுது பூமியை அசையப்பண்ணிற்று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இன்னும் ஒருதரம் நான் பூமியை மாத்திரமல்ல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வானத்தையும் அசையப்பண்ணுவேன் என்று இப்பொழுது வாக்குத்தத்தஞ்செய்திருக்கிறார்." (எபிரெயர் 12:26). சர்வ வல்லமையுள்ள தேவன் அந்தகார சக்திகளை அசைக்க ஒரு ஜனத்தைப் பயன்படுத்துவார் என்பதை நாம் அறிந்து கொள்ள வேண்டும்! அவர்கள் சிங்காசனத்தில் தங்கள் இடத்தைப் பெற்று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அவர்களின் சுதந்தரத்தையும் ஆளுகைக்குரிய இடத்தையும் பெற்றுக் கொள்வதின் விளைவாக இது நிகழும். அவர்கள் ஆகாயத்து அதிகார பிரபுவையும்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தற்போது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வானமண்டலங்களில் ஆதிக்கம் செலுத்தும் அதிகாரங்களையும் அதிபதிகளையும் கீழே தள்ளுவார்கள். நமது இரட்சிப்பின் அதிபதியாகிய சேனைகளின் கர்த்தர்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இராஜ்யத்தின் எதிரிகள் மீது ஒரு யுத்தத்தை நடத்த ஒரு ஜனங்களை வழிநடத்துவார். கர்த்தர் வானங்களையும் அசைப்பார் என்று அறிவித்திருக்கிறார். பல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ஆண்டுகளாக சபை தோல்வியுற்ற இடத்தில் உள்ளது. சபை வேதனையையும்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துன்பங்களையும்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சாத்தானுடைய தாக்குதல்களையும் எந்த வித எதிர்ப்புமின்றி ஏற்றுக் கொண்டிருக்கிறது. இருளின் சக்திகள் கடந்த காலங்களில் சபையில் ஆதிக்கம் செலுத்தி அவளுடைய செயல்களைக் கட்டுப்படுத்தியிருக்கிறது. அவை சபையை பல பிரிவுகளாக உடைத்து துண்டித்துள்ளது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ஜனங்களை கர்த்தரிடத்திலுள்ள விசுவாசத்திலிருந்து விலகச் செய்திருக்கிறது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அவை அவர்களுக்கு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07" style="position:absolute;left:0;text-align:left;margin-left:-7.65pt;margin-top:729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பல்வேறு விருப்பங்களையும் பல்வேறு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நம்பிக்கைகளையும் ஏற்படுத்தியுள்ளது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ஜனங்கள்</w:t>
      </w:r>
      <w:r w:rsidRPr="00F631A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631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சபையின் உண்மையான அழைப்பை புறக்கணிக்கச் செய்கிறது. ஆனால் சீயோன் மலையில் தேவன் எச்சரிப்பின் சத்தத்தை எழுப்பிக் கொண்டிருக்கிறார். அவர் இப்போது எக்காள சத்தத்தை தொனித்தக்கொண்டிருக்கிறார். அவர் பிசாசு மற்றும் அவனது அனைத்து தூதர்களுக்கும் எதிராக நிற்க ஒரு ஜனங்களை ஆயத்தப்படுத்திக் கொண்டிருக்கிறார்!</w:t>
      </w:r>
    </w:p>
    <w:p w14:paraId="2069E3B5" w14:textId="566E5DE1" w:rsidR="008E23C4" w:rsidRPr="00F631A5" w:rsidRDefault="00C72B8B" w:rsidP="00F631A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E462EDB" w14:textId="77777777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C72B8B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C72B8B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5.2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C72B8B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1348C9D" w:rsidR="00DE09CC" w:rsidRPr="00DE09CC" w:rsidRDefault="00F631A5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631A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ஆகிலும் நீ மரணபரியந்தம் உண்மையாயிரு</w:t>
      </w:r>
      <w:r w:rsidRPr="00F631A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631A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ஜீவகிரீடத்தை உனக்குத் தருவேன்.</w:t>
      </w:r>
    </w:p>
    <w:p w14:paraId="69A5B3B8" w14:textId="5B7EA85D" w:rsidR="00C35299" w:rsidRPr="001A286F" w:rsidRDefault="00F631A5" w:rsidP="001A286F">
      <w:pPr>
        <w:jc w:val="right"/>
        <w:rPr>
          <w:szCs w:val="20"/>
          <w:lang w:val="en-IN"/>
        </w:rPr>
      </w:pPr>
      <w:r w:rsidRPr="00F631A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வெளிப்படுத்தின விசேஷம் 2:10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73C6BB6A" w14:textId="250DE495" w:rsidR="0059018C" w:rsidRDefault="0059018C" w:rsidP="00B26186">
      <w:pPr>
        <w:ind w:left="1276" w:right="1676" w:hanging="1366"/>
        <w:rPr>
          <w:sz w:val="40"/>
          <w:szCs w:val="32"/>
          <w:lang w:val="en-IN"/>
        </w:rPr>
      </w:pPr>
    </w:p>
    <w:p w14:paraId="2106F814" w14:textId="2367E9D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64829706" w14:textId="00E8AAA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78E8A575" w14:textId="102067F4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4640B09D" w14:textId="3AC460FC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1AC9773F" w14:textId="3DF05B3E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48E92B92" w14:textId="343955E8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16A18544" w14:textId="4D824F54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1B2A2A40" w14:textId="3BA39FD5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0F378C44" w14:textId="6314677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20D21B32" w14:textId="376A1446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7B98835D" w14:textId="24F480F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53057401" w14:textId="13401B24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1D5DE037" w14:textId="356F50E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0A80A816" w14:textId="04BCFD82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61560977" w14:textId="3CB5FEA3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2CF675FA" w14:textId="0618CB98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00473C8C" w14:textId="47EA6E6C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079AFB7B" w14:textId="5FAE622B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3FF8E636" w14:textId="4AA4703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2172F76E" w14:textId="528B08E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3AE287B9" w14:textId="7777777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44A22EF0" w14:textId="7777777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C72B8B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97DB" w14:textId="77777777" w:rsidR="00C72B8B" w:rsidRDefault="00C72B8B" w:rsidP="00A01902">
      <w:r>
        <w:separator/>
      </w:r>
    </w:p>
  </w:endnote>
  <w:endnote w:type="continuationSeparator" w:id="0">
    <w:p w14:paraId="3FC9D719" w14:textId="77777777" w:rsidR="00C72B8B" w:rsidRDefault="00C72B8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5379" w14:textId="77777777" w:rsidR="00C72B8B" w:rsidRDefault="00C72B8B" w:rsidP="00A01902">
      <w:r>
        <w:separator/>
      </w:r>
    </w:p>
  </w:footnote>
  <w:footnote w:type="continuationSeparator" w:id="0">
    <w:p w14:paraId="43CD5D56" w14:textId="77777777" w:rsidR="00C72B8B" w:rsidRDefault="00C72B8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2021-07-27T16:04:00Z</cp:lastPrinted>
  <dcterms:created xsi:type="dcterms:W3CDTF">2021-07-30T01:55:00Z</dcterms:created>
  <dcterms:modified xsi:type="dcterms:W3CDTF">2021-07-30T01:55:00Z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