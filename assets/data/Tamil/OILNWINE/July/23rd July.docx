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E5F1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A9D426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61EB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5A1B854" w14:textId="77777777" w:rsidR="00AA4931" w:rsidRPr="00AA4931" w:rsidRDefault="00AA4931" w:rsidP="00AA49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A49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8:11-10:19</w:t>
                  </w:r>
                </w:p>
                <w:p w14:paraId="28292AFC" w14:textId="77777777" w:rsidR="00AA4931" w:rsidRPr="00AA4931" w:rsidRDefault="00AA4931" w:rsidP="00AA49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A49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8:9-25</w:t>
                  </w:r>
                </w:p>
                <w:p w14:paraId="4E62CF6D" w14:textId="77777777" w:rsidR="00AA4931" w:rsidRPr="00AA4931" w:rsidRDefault="00AA4931" w:rsidP="00AA49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A49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18:16-36</w:t>
                  </w:r>
                </w:p>
                <w:p w14:paraId="3F50C377" w14:textId="3FBC662F" w:rsidR="009A0942" w:rsidRPr="007A1E95" w:rsidRDefault="00AA4931" w:rsidP="00AA493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A49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19:26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E5F1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E5F1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E5F1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D166550" w14:textId="290C95E4" w:rsidR="00EA5970" w:rsidRDefault="00AA4931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யோனாவைப் போலவே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சித்தத்தைச் செய்வதில் குறுக்குவழியை மேற்கொள்ள விரும்பும் நம்மில் பலர் இருக்கிறார்கள். நம் வாழ்வில் தேவனின் சித்தத்தை நாம் பெற்றிருக்கலாம்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அதை தேவனின் வழியில் அல்ல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நம்முடைய சொந்த வழியில் செய்ய விரும்புகிறோம். யோனாவை ‘ முன்முடிவுடைய மனிதன்’ அல்லது ‘தயங்குகிற தீர்க்கதரிசி’ என்று அழைக்கலாம். தேவனின் பரிபூரண விருப்பத்தை செய்வதற்கு அவர் தம்மை முழுமையாக கொடுக்கவில்லை. தேவனுக்குக் கீழ்ப்படியாவிட்டால் இஸ்ரவேலைக் காப்பாற்ற முடியும் என்று நம்பி யோனா ஏமாற்றப்பட்டார். சில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நேரங்களில் சாத்தானின் கிசுகிசுக்கள் மற்றும் பரிந்துரைகளால் நம் வாழ்வில் தேவனின் விருப்பத்திலிருந்து விலக  நாம் ஏவப்படுகிறோம். தேவனின் சித்தத்தைச் செய்யாததற்கு ஒரு நல்ல காரணம் இருப்பதாக நாம் நம்புகிறோம். தேவனின் தெளிவான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நேரடியான விருப்பத்திலிருந்து எளிதான வழிக்கும்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குறுக்குவழிக்கும் விலகுவதற்கான பரிந்துரைகளுக்கு நம் மாம்சீக இயல்பானது மிகவும் எளிதில் ஈர்க்கப்படுகிறது. தேவனுடைய அழைப்பில் நமக்கு இருக்கும் பொறுப்புக்கு விழித்திருப்போம். நிஜ வாழ்க்கைச் சூழ்நிலைகளில்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அவர்களுக்கு காண்பிக்கும் வழியில் செல்ல விரும்பாத பலர் உள்ளனர்.  அவர்கள் தங்கள் சிலுவையை எடுக்க தயங்குகிறார்கள். ‘அனைத்தையும்’ அவருடைய பாதத்தில் ஒப்படைக்க அவர்கள் தயங்குகிறார்கள். தேவனின் வழிகளில் நடப்பதற்கான பொறுப்பை அவர்கள் வெறுக்கிறார்கள். எளிதான வழியும்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95" style="position:absolute;left:0;text-align:left;margin-left:-11.25pt;margin-top:732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குறுக்குவழியும் பொறுப்பற்ற வழியாகும்: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கடினமான வழியும்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நீண்ட வழியும்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பொறுப்பின் வழியாகும்</w:t>
      </w:r>
      <w:r w:rsidRPr="00AA493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A49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தேவனுடைய புத்திரர்களின் வழியாகும்</w:t>
      </w:r>
      <w:r w:rsidR="00EA5970" w:rsidRPr="00EA5970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590C0989" w14:textId="77777777" w:rsidR="00EA5970" w:rsidRDefault="00EA5970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BA4D924" w14:textId="7F396CB3" w:rsidR="002A1404" w:rsidRPr="00361EBA" w:rsidRDefault="003E5F15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0BDDA0" w14:textId="44422A60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3E5F15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3E5F1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0.2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3E5F15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3266804" w:rsidR="00DE09CC" w:rsidRPr="00DE09CC" w:rsidRDefault="00AA4931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இவைகளைச் சாட்சியாக அறிவிக்கிறவர்: மெய்யாகவே நான் சீக்கிரமாய் வருகிறேன் என்கிறார். ஆமென்</w:t>
      </w: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கர்த்தராகிய இயேசுவே</w:t>
      </w: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வாரும்.</w:t>
      </w:r>
    </w:p>
    <w:p w14:paraId="69A5B3B8" w14:textId="7CDF5D14" w:rsidR="00C35299" w:rsidRPr="001A286F" w:rsidRDefault="00AA4931" w:rsidP="001A286F">
      <w:pPr>
        <w:jc w:val="right"/>
        <w:rPr>
          <w:szCs w:val="20"/>
          <w:lang w:val="en-IN"/>
        </w:rPr>
      </w:pPr>
      <w:r w:rsidRPr="00AA49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வெளிப்படுத்தின விசேஷம் 22:20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269109C" w14:textId="2FE821ED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776A55C3" w14:textId="456923C8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D8E98EE" w14:textId="128DC42C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3AB7A10" w14:textId="4476ACDA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7D1F666" w14:textId="6CE65A4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C234577" w14:textId="502CCC0F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19D2F84" w14:textId="6634D383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3A32C66" w14:textId="75EAF66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1FCCEB3" w14:textId="6A9282DD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1B35053" w14:textId="271D332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B6FD513" w14:textId="6C4E0FD8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09C2B86D" w14:textId="77777777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4F795383" w14:textId="77777777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5C84167C" w14:textId="35EC0C6B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BA52F5A" w14:textId="4B16584D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3465C30" w14:textId="2D4B6B97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416B44A4" w14:textId="4B3517AD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4EDA285B" w14:textId="224B031A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2C2C055" w14:textId="77777777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3E5F1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7A05" w14:textId="77777777" w:rsidR="003E5F15" w:rsidRDefault="003E5F15" w:rsidP="00A01902">
      <w:r>
        <w:separator/>
      </w:r>
    </w:p>
  </w:endnote>
  <w:endnote w:type="continuationSeparator" w:id="0">
    <w:p w14:paraId="76CD1A48" w14:textId="77777777" w:rsidR="003E5F15" w:rsidRDefault="003E5F1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DD59" w14:textId="77777777" w:rsidR="003E5F15" w:rsidRDefault="003E5F15" w:rsidP="00A01902">
      <w:r>
        <w:separator/>
      </w:r>
    </w:p>
  </w:footnote>
  <w:footnote w:type="continuationSeparator" w:id="0">
    <w:p w14:paraId="770ED822" w14:textId="77777777" w:rsidR="003E5F15" w:rsidRDefault="003E5F1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2021-07-21T02:54:00Z</cp:lastPrinted>
  <dcterms:created xsi:type="dcterms:W3CDTF">2021-07-23T02:42:00Z</dcterms:created>
  <dcterms:modified xsi:type="dcterms:W3CDTF">2021-07-23T02:42:00Z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