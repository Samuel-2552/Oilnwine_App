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B9769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973889E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07FB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8D95973" w14:textId="77777777" w:rsidR="00307FB8" w:rsidRPr="00307FB8" w:rsidRDefault="00307FB8" w:rsidP="00307FB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307F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நாளாகமம் 2:18-4:4</w:t>
                  </w:r>
                </w:p>
                <w:p w14:paraId="55496A9E" w14:textId="77777777" w:rsidR="00307FB8" w:rsidRPr="00307FB8" w:rsidRDefault="00307FB8" w:rsidP="00307FB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307F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24:1-27</w:t>
                  </w:r>
                </w:p>
                <w:p w14:paraId="7C8C0111" w14:textId="77777777" w:rsidR="00307FB8" w:rsidRPr="00307FB8" w:rsidRDefault="00307FB8" w:rsidP="00307FB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307F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4:1-8</w:t>
                  </w:r>
                </w:p>
                <w:p w14:paraId="3F50C377" w14:textId="2211E8EE" w:rsidR="009A0942" w:rsidRPr="007A1E95" w:rsidRDefault="00307FB8" w:rsidP="00307FB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07FB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18:16-18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9769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9769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9769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986FDE1" w14:textId="3EF7F9D1" w:rsidR="0013256B" w:rsidRPr="00307FB8" w:rsidRDefault="00307FB8" w:rsidP="00307FB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யோவான் ஸ்நானகன் பிரசங்கிக்க ஆரம்பித்தபோது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​​ஏராளமான ஜனங்கள் ஞானஸ்நானத்திற்காக யோர்தான் நதியண்டை வந்தார்கள்.  ஞானஸ்நானம் பெற முன்வருபவர்களிடம் அவர்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விரியன் பாம்புக் குட்டிகளே! வருங்கோபத்துக்குத் தப்பித்துக்கொள்ள உங்களுக்கு வகைகாட்டினவன் யார்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?"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சொன்னார் (மத் 3: 7). இந்த வசனத்தை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லிவிங் பைபிள் (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Living Bible)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அழகாக விளக்குகிறது. “ஆனால்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பல பரிசேயரும் சதுசேயர்களும் ஞானஸ்நானம் பெற வருவதைக் கண்ட அவர் அவர்களைக் கண்டித்தார்.  "விரியன் பாம்புக் குட்டிகளே !" என்று அழைத்து அவர்களை கடிந்து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எச்சரித்தார். "தேவனின் வரவிருக்கும் கோபத்திலிருந்து நீங்கள் தப்பிக்க முடியும் என்று யார் சொன்னார்கள்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?"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மத்தேயு 3: 7-ல் (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TLB)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குறிப்பிடுகிறது. இன்று பலர் சபைக்குச் செல்வதற்கான காரணம்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நரகத்திற்குச் சென்று விடுவோமோ என்ற பயம் தான். பிதாவும் குமாரனும் பரிசுத்த ஆவியும் நாளை முதல் நரகமில்லை என்று அறிவித்தால்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சபைகள் காலியாகி விடும்! யோவான் ஸ்நானகனின் நாட்களில்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நரகத்திற்குச் செல்ல பயந்தார்கள்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ஆகவே அவர்கள் ஞானஸ்நானம் பெற யோவானிடம் சென்றார்கள். ஆனால் அவர்கள் மனந்திரும்பாமல் ஞானஸ்நானம் பெற விரும்பியதற்காக அவர் அவர்களைக் கடிந்துக் கொண்டார்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குறுக்குவழியை மேற்கொள்ள விரும்பியதற்காகவும்</w:t>
      </w:r>
      <w:r w:rsidRPr="00307F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நரகத்தைத் தவிர்க்க விரும்பியதற்காகவும் அவர் அவர்களைக் கண்டித்தார்! இன்றும் அதே நெறிமுறை நிலை தான்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74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உலகில் நிலவுகின்றன. ஆனால் துரதிர்ஷ்டவசமாக </w:t>
      </w:r>
      <w:r w:rsidRPr="00307FB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யோவான் ஸ்நானகன் போன்ற நேர்மையான போதகர்கள் நம்மிடம் இல்லை. அவர் இந்த நாளின் போதகர்களைப் போல காணப்படவில்லை.</w:t>
      </w:r>
      <w:r w:rsidR="00B97696"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4AE0E6C" w14:textId="3CA40412" w:rsidR="00F95A3F" w:rsidRPr="00E50352" w:rsidRDefault="00F95A3F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B97696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B9769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9.6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B97696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47D85BD" w:rsidR="00DE09CC" w:rsidRPr="00DE09CC" w:rsidRDefault="00307FB8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07F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நீயோ தர்மஞ்செய்யும்போது</w:t>
      </w:r>
      <w:r w:rsidRPr="00307F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07F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 தர்மம் அந்தரங்கமாயிருப்பதற்கு</w:t>
      </w:r>
      <w:r w:rsidRPr="00307F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07F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 வலதுகை செய்கிறதை உன் இடதுகை அறியாதிருக்கக்கடவது.</w:t>
      </w:r>
    </w:p>
    <w:p w14:paraId="69A5B3B8" w14:textId="4FA7F0D8" w:rsidR="00C35299" w:rsidRPr="001A286F" w:rsidRDefault="00307FB8" w:rsidP="001A286F">
      <w:pPr>
        <w:jc w:val="right"/>
        <w:rPr>
          <w:szCs w:val="20"/>
          <w:lang w:val="en-IN"/>
        </w:rPr>
      </w:pPr>
      <w:r w:rsidRPr="00307FB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6:3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7777777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B9769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7C07" w14:textId="77777777" w:rsidR="00B97696" w:rsidRDefault="00B97696" w:rsidP="00A01902">
      <w:r>
        <w:separator/>
      </w:r>
    </w:p>
  </w:endnote>
  <w:endnote w:type="continuationSeparator" w:id="0">
    <w:p w14:paraId="4D0898CC" w14:textId="77777777" w:rsidR="00B97696" w:rsidRDefault="00B9769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AC18" w14:textId="77777777" w:rsidR="00B97696" w:rsidRDefault="00B97696" w:rsidP="00A01902">
      <w:r>
        <w:separator/>
      </w:r>
    </w:p>
  </w:footnote>
  <w:footnote w:type="continuationSeparator" w:id="0">
    <w:p w14:paraId="3EE92172" w14:textId="77777777" w:rsidR="00B97696" w:rsidRDefault="00B9769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B9769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555FB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2021-07-05T04:36:00Z</cp:lastPrinted>
  <dcterms:created xsi:type="dcterms:W3CDTF">2021-07-06T12:43:00Z</dcterms:created>
  <dcterms:modified xsi:type="dcterms:W3CDTF">2021-07-06T12:43:00Z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