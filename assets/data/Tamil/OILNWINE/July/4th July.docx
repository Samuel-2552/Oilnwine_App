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F24692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03EB2AB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B128E" w:rsidRPr="007B128E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ஜூலை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0503C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E804F3F" w14:textId="77777777" w:rsidR="000503CE" w:rsidRPr="000503CE" w:rsidRDefault="000503CE" w:rsidP="000503C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503C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இராஜாக்கள் 23:31-25:30</w:t>
                  </w:r>
                </w:p>
                <w:p w14:paraId="7B6D0B0F" w14:textId="77777777" w:rsidR="000503CE" w:rsidRPr="000503CE" w:rsidRDefault="000503CE" w:rsidP="000503C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503C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22:17-23:10</w:t>
                  </w:r>
                </w:p>
                <w:p w14:paraId="214E4339" w14:textId="77777777" w:rsidR="000503CE" w:rsidRPr="000503CE" w:rsidRDefault="000503CE" w:rsidP="000503C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503C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2:1-12</w:t>
                  </w:r>
                </w:p>
                <w:p w14:paraId="3F50C377" w14:textId="5275B673" w:rsidR="009A0942" w:rsidRPr="007A1E95" w:rsidRDefault="000503CE" w:rsidP="000503CE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0503C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18:13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24692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24692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F24692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9C09002" w14:textId="1DBC8D48" w:rsidR="0071694C" w:rsidRDefault="000503CE" w:rsidP="0013256B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0503C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குடும்பத்தில் ஒரு திருமணம் நடக்கும் போது</w:t>
      </w:r>
      <w:r w:rsidRPr="000503C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503C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உண்மையிலேயே நாம் இன்னும் மனித பாரம்பரியங்களால் கட்டப்பட்டிருக்கிறோமா இல்லையா என்பதை அது வெளிப்படுத்துகிறது. தனது மகள்களின் திருமணம் போன்ற பல குடும்ப பிரச்சினைகளைக் கொண்டிருந்த ஒரு விசுவாசி</w:t>
      </w:r>
      <w:r w:rsidRPr="000503C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503C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என்னிடம் ஆலோசனை கேட்டார். நான் அவரை ஊக்குவித்து</w:t>
      </w:r>
      <w:r w:rsidRPr="000503C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503C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சத்தியத்திற்காக தீவிரமாக நிற்கும்படி சொன்னேன். அவர் மிகவும் கவலையுடன் காணப்பட்டார். அவர் "நான் என்ன செய்ய வேண்டும்</w:t>
      </w:r>
      <w:r w:rsidRPr="000503CE">
        <w:rPr>
          <w:rFonts w:ascii="Latha" w:hAnsi="Latha" w:cs="Arial Unicode MS"/>
          <w:noProof/>
          <w:sz w:val="52"/>
          <w:szCs w:val="48"/>
          <w:lang w:val="ta-IN"/>
        </w:rPr>
        <w:t xml:space="preserve">?" </w:t>
      </w:r>
      <w:r w:rsidRPr="000503C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கேட்டார். ‘பொறியியல் பட்டம் பெற்ற மணமகனை விரும்பினால்</w:t>
      </w:r>
      <w:r w:rsidRPr="000503C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503C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ஒருவர் லட்சக் கணக்கில் வரதட்சணை கொடுக்க வேண்டும்!” </w:t>
      </w:r>
      <w:r w:rsidRPr="000503C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என்றார். ஓ மனித பாரம்பரியங்கள் எவ்வளவு பயங்கரமானவை! இத்தகைய பாரம்பரியங்களுக்கு தலைவணங்க முடிவு செய்யும் ஒரு தகப்பன் மீண்டும் ஒருபோதும் தலை நிமிர முடியாது. என் அன்பான சகோதர சகோதரிகளே</w:t>
      </w:r>
      <w:r w:rsidRPr="000503C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503C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இதுபோன்ற சூழ்நிலைகளை எதிர்கொள்ளும்போது நாம் மனத்தாழ்மையிலும் கீழ்ப்படிதலிலும் சத்தியத்திற்கு சமரசம் செய்துக் கொள்ளாத போக்கிலும் முதலிடம் வகிக்க வேண்டும். தேவ வார்த்தையின் உண்மையான சமநிலையை நாம் பராமரிக்க வேண்டியது இங்குதான். "ஒருவருக்கு ஞானம் இல்லாவிட்டால்</w:t>
      </w:r>
      <w:r w:rsidRPr="000503C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503C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அதை கொடுக்கிறவரான தேவனிடம் கேட்க வேண்டும்." என்று தேவனுடைய வார்த்தை கூறுகிறது. மனித பாரம்பரியங்களால் கட்டப்பட்டவர்கள் அல்ல என்று அவர்கள் கூறினாலும்</w:t>
      </w:r>
      <w:r w:rsidRPr="000503CE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Pr="000503C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உண்மையில் மனித பாரம்பரியங்களால் கட்டப்பட்ட விசுவாசிகளால் நாம் சூழப்பட்டிருக்கிறோம். வாழ்க்கையின்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71" style="position:absolute;left:0;text-align:left;margin-left:-7.35pt;margin-top:729.6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0503C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சூழ்நிலைகள் வரும்போது மாத்திரமே</w:t>
      </w:r>
      <w:r w:rsidRPr="000503C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503C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​</w:t>
      </w:r>
      <w:r w:rsidRPr="000503C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மனித பாரம்பரியங்களால் கட்டப்பட்டிருக்கிறோம் என்பதை புரிந்துகொள்கிறார்கள். இன்று திருமணத்தின் பெயரில் பல சமூக தீமைகள் நடைபெறுகின்றன என்பதை நாம் அனைவரும் அறிவோம். தேவ வார்த்தைக்காக நிற்கும்படி பெற்றோர்களையும் வாலிப சகோதர சகோதரிகளை நான் ஊக்குவிக்கிறேன்.</w:t>
      </w:r>
    </w:p>
    <w:p w14:paraId="0D19AB54" w14:textId="254D03B5" w:rsidR="00F95A3F" w:rsidRDefault="00F24692" w:rsidP="0071694C">
      <w:pPr>
        <w:jc w:val="both"/>
        <w:rPr>
          <w:rFonts w:ascii="Latha" w:hAnsi="Latha" w:cs="Arial Unicode MS"/>
          <w:noProof/>
          <w:sz w:val="28"/>
        </w:rPr>
      </w:pP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50EF06A" w14:textId="3F811901" w:rsidR="00F95A3F" w:rsidRDefault="00F95A3F" w:rsidP="0071694C">
      <w:pPr>
        <w:jc w:val="both"/>
        <w:rPr>
          <w:rFonts w:ascii="Latha" w:hAnsi="Latha" w:cs="Arial Unicode MS"/>
          <w:noProof/>
          <w:sz w:val="28"/>
        </w:rPr>
      </w:pPr>
    </w:p>
    <w:p w14:paraId="56A91607" w14:textId="2FBEDC24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48102380" w14:textId="2E2EB7D9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514FCB36" w14:textId="7D33A61D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41789C06" w14:textId="4B0664D3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13AE8A9E" w14:textId="2A08960F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26717BF1" w14:textId="6AAC92C2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7986FDE1" w14:textId="77777777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44AE0E6C" w14:textId="3CA40412" w:rsidR="00F95A3F" w:rsidRPr="00E50352" w:rsidRDefault="00F95A3F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F24692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F24692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86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F24692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52DA855A" w:rsidR="00DE09CC" w:rsidRPr="00DE09CC" w:rsidRDefault="000503CE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0503C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உன் வலதுகை உனக்கு இடறலுண்டாக்கினால்</w:t>
      </w:r>
      <w:r w:rsidRPr="000503C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503C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அதைத் தறித்து எறிந்துபோடு</w:t>
      </w:r>
      <w:r w:rsidRPr="000503C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69A5B3B8" w14:textId="73B28E08" w:rsidR="00C35299" w:rsidRPr="001A286F" w:rsidRDefault="000503CE" w:rsidP="001A286F">
      <w:pPr>
        <w:jc w:val="right"/>
        <w:rPr>
          <w:szCs w:val="20"/>
          <w:lang w:val="en-IN"/>
        </w:rPr>
      </w:pPr>
      <w:r w:rsidRPr="000503C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மத்தேயு 5:30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24692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1FE02545" w14:textId="75027A27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7B15278F" w14:textId="759B8511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6A4CE192" w14:textId="63AF62D4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5A6F5939" w14:textId="6584CF5B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3313CBD9" w14:textId="19800BFE" w:rsidR="000503CE" w:rsidRDefault="000503CE" w:rsidP="001A0F82">
      <w:pPr>
        <w:ind w:right="1676"/>
        <w:rPr>
          <w:sz w:val="52"/>
          <w:szCs w:val="44"/>
          <w:lang w:val="en-IN"/>
        </w:rPr>
      </w:pPr>
    </w:p>
    <w:p w14:paraId="6058BFAD" w14:textId="47BE36B9" w:rsidR="000503CE" w:rsidRDefault="000503CE" w:rsidP="001A0F82">
      <w:pPr>
        <w:ind w:right="1676"/>
        <w:rPr>
          <w:sz w:val="52"/>
          <w:szCs w:val="44"/>
          <w:lang w:val="en-IN"/>
        </w:rPr>
      </w:pPr>
    </w:p>
    <w:p w14:paraId="6746401B" w14:textId="0D16310A" w:rsidR="000503CE" w:rsidRDefault="000503CE" w:rsidP="001A0F82">
      <w:pPr>
        <w:ind w:right="1676"/>
        <w:rPr>
          <w:sz w:val="52"/>
          <w:szCs w:val="44"/>
          <w:lang w:val="en-IN"/>
        </w:rPr>
      </w:pPr>
    </w:p>
    <w:p w14:paraId="27640F52" w14:textId="44AC8997" w:rsidR="000503CE" w:rsidRDefault="000503CE" w:rsidP="001A0F82">
      <w:pPr>
        <w:ind w:right="1676"/>
        <w:rPr>
          <w:sz w:val="52"/>
          <w:szCs w:val="44"/>
          <w:lang w:val="en-IN"/>
        </w:rPr>
      </w:pPr>
    </w:p>
    <w:p w14:paraId="2A2746AA" w14:textId="3FCEB54F" w:rsidR="000503CE" w:rsidRDefault="000503CE" w:rsidP="001A0F82">
      <w:pPr>
        <w:ind w:right="1676"/>
        <w:rPr>
          <w:sz w:val="52"/>
          <w:szCs w:val="44"/>
          <w:lang w:val="en-IN"/>
        </w:rPr>
      </w:pPr>
    </w:p>
    <w:p w14:paraId="780E7176" w14:textId="5D23ACEF" w:rsidR="000503CE" w:rsidRDefault="000503CE" w:rsidP="001A0F82">
      <w:pPr>
        <w:ind w:right="1676"/>
        <w:rPr>
          <w:sz w:val="52"/>
          <w:szCs w:val="44"/>
          <w:lang w:val="en-IN"/>
        </w:rPr>
      </w:pPr>
    </w:p>
    <w:p w14:paraId="3CAE2A69" w14:textId="009DD2F8" w:rsidR="000503CE" w:rsidRDefault="000503CE" w:rsidP="001A0F82">
      <w:pPr>
        <w:ind w:right="1676"/>
        <w:rPr>
          <w:sz w:val="52"/>
          <w:szCs w:val="44"/>
          <w:lang w:val="en-IN"/>
        </w:rPr>
      </w:pPr>
    </w:p>
    <w:p w14:paraId="41B318E2" w14:textId="0ECE7710" w:rsidR="000503CE" w:rsidRDefault="000503CE" w:rsidP="001A0F82">
      <w:pPr>
        <w:ind w:right="1676"/>
        <w:rPr>
          <w:sz w:val="52"/>
          <w:szCs w:val="44"/>
          <w:lang w:val="en-IN"/>
        </w:rPr>
      </w:pPr>
    </w:p>
    <w:p w14:paraId="18B3BFD8" w14:textId="77777777" w:rsidR="000503CE" w:rsidRDefault="000503CE" w:rsidP="001A0F82">
      <w:pPr>
        <w:ind w:right="1676"/>
        <w:rPr>
          <w:sz w:val="52"/>
          <w:szCs w:val="44"/>
          <w:lang w:val="en-IN"/>
        </w:rPr>
      </w:pPr>
    </w:p>
    <w:p w14:paraId="41427EC2" w14:textId="2F059DF0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0588C247" w14:textId="77777777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F24692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9F81C" w14:textId="77777777" w:rsidR="00F24692" w:rsidRDefault="00F24692" w:rsidP="00A01902">
      <w:r>
        <w:separator/>
      </w:r>
    </w:p>
  </w:endnote>
  <w:endnote w:type="continuationSeparator" w:id="0">
    <w:p w14:paraId="469071A6" w14:textId="77777777" w:rsidR="00F24692" w:rsidRDefault="00F24692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43428" w14:textId="77777777" w:rsidR="00F24692" w:rsidRDefault="00F24692" w:rsidP="00A01902">
      <w:r>
        <w:separator/>
      </w:r>
    </w:p>
  </w:footnote>
  <w:footnote w:type="continuationSeparator" w:id="0">
    <w:p w14:paraId="7DDD0A59" w14:textId="77777777" w:rsidR="00F24692" w:rsidRDefault="00F24692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F24692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555FB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4692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92185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A68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5550"/>
    <w:rsid w:val="00D26A2E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C6071"/>
    <w:rsid w:val="00DD6166"/>
    <w:rsid w:val="00DE10B5"/>
    <w:rsid w:val="00DE3DEE"/>
    <w:rsid w:val="00DF7BBE"/>
    <w:rsid w:val="00E01ABB"/>
    <w:rsid w:val="00E02846"/>
    <w:rsid w:val="00E04BF6"/>
    <w:rsid w:val="00E07D86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2021-06-22T03:55:00Z</cp:lastPrinted>
  <dcterms:created xsi:type="dcterms:W3CDTF">2021-07-05T04:35:00Z</dcterms:created>
  <dcterms:modified xsi:type="dcterms:W3CDTF">2021-07-05T04:35:00Z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