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45445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E41936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410C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7081F82" w14:textId="77777777" w:rsidR="009410CD" w:rsidRPr="009410CD" w:rsidRDefault="009410CD" w:rsidP="009410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410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9:1-10:14</w:t>
                  </w:r>
                </w:p>
                <w:p w14:paraId="3DADB331" w14:textId="77777777" w:rsidR="009410CD" w:rsidRPr="009410CD" w:rsidRDefault="009410CD" w:rsidP="009410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410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27:21-44</w:t>
                  </w:r>
                </w:p>
                <w:p w14:paraId="4BC0327F" w14:textId="77777777" w:rsidR="009410CD" w:rsidRPr="009410CD" w:rsidRDefault="009410CD" w:rsidP="009410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410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8:1-9</w:t>
                  </w:r>
                </w:p>
                <w:p w14:paraId="3F50C377" w14:textId="275E07DB" w:rsidR="009A0942" w:rsidRPr="007A1E95" w:rsidRDefault="009410CD" w:rsidP="009410C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410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18:23-24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5445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5445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5445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986FDE1" w14:textId="453CFC28" w:rsidR="0013256B" w:rsidRPr="00307FB8" w:rsidRDefault="009410CD" w:rsidP="00A9703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ஒரு மீந்திருப்பவர்களின் கூட்டத்தை எழுப்புவார்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தமது நாமத்திற்கு மகிமையையும் கனத்தையும் உண்மையிலேயே திரும்பக் கொண்டுவருவார்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சந்தேகத்திற்கு இடமின்றி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அதைச் செய்யத் தொடங்கும் போது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​​எதிரி தனது முயற்சிகளை தீவிரப்படுத்துவான். தேவனுடைய வார்த்தை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ஸ்தாபிக்கப்படுவதை விரக்தியடையச் செய்கிற சன்பல்லாத் மற்றும் தொபியா ஆகியோரும் உள்ளனர்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இந்த வேலைக்கு எதிராக நிற்க அம்மோனியர்களும் அஸ்தோத்தியர்களும் சதி செய்கிறார்கள் (நெகேமியா 4: 1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3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 &amp;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7).  ஆனால்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அப்போஸ்தலனாகிய பவுல் சொல்வது போல்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சாத்தானின் தந்திரங்களை நாம் அறியாதவர்கள் அல்லவே.” எபிரேய மொழியில் சன்பல்லாத் என்றால் “இரகசிய எதிரி” என்று பொருள். ஆம்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இரகசிய எதிரி இருக்கிறான். தொபியா என்றால்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>, '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யெகோவா நல்லவர்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பொருள்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தொபியா சன்பல்லாத்துக்கு சேவை செய்கிறான்! தொபியாவைப் போன்ற பலர் இருக்கிறார்கள்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தங்களுக்கு இரக்கம் காட்டியதாகவும்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நல்லவர் என்றும் அவர்கள் கூறுகிறார்கள்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அவர்கள் ஜெபங்களுக்கு பதிலளித்ததாகவும்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அவர்களின் வாழ்க்கையில் பல அதிசயங்களைச் செய்ததாகவும் அவர்கள் சொல்லுகிறார்கள்.  ஆனாலும்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ஜனங்கள் எதிரியான சன்பல்லாத்துக்கு சேவை செய்கிறார்கள். சிலர் நல்ல கிறிஸ்தவ பெயர்களைக் கொண்டிருந்தும் அவர்கள் எதிரிக்கு சேவை செய்கிறார்கள்.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82" style="position:absolute;left:0;text-align:left;margin-left:-10.6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‘அவர்களும் விசுவாசிகள் தான்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ஆவியினால் ஞானஸ்நானம் பெற்றவர்கள்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சத்தியத்தின் மீதான அன்பு அவர்கள் இருதயத்தில் இல்லை. பிரியமானவர்களே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நம்மைச் சுற்றியுள்ளவர்கள் கைகோர்த்து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>, ‘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நபர்களைக் கல்லெறியுங்கள்’ என்று சொல்லலாம். அவர்கள் நம்மை எதிர்க்க ஒன்றுபடலாம். உங்கள் வாழ்க்கையில் இந்தக் காரியங்கள் நடக்கும்போது ஆச்சரியப்பட வேண்டாம். சத்தியத்தின் வழியில் செல்ல விரும்புவோர் அனைவரும் துன்பப்பட நேரிடும். ஆகவே</w:t>
      </w:r>
      <w:r w:rsidRPr="009410C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0C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நேரத்தில் சத்தியத்திற்காக நிற்கும் மனிதர்களாக காணப்படும்படி நாம் ஒருவரையொருவர் ஊக்குவிப்போம்.</w:t>
      </w:r>
      <w:r w:rsidR="00454456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4AE0E6C" w14:textId="3A2E1E9F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16597F5F" w14:textId="77777777" w:rsidR="00A9703C" w:rsidRPr="00E50352" w:rsidRDefault="00A9703C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454456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45445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35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454456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02C4398" w:rsidR="00DE09CC" w:rsidRPr="00DE09CC" w:rsidRDefault="009410CD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410C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தேவனிடத்தில் விசுவாசமுள்ளவர்களாயிருங்கள்.</w:t>
      </w:r>
    </w:p>
    <w:p w14:paraId="69A5B3B8" w14:textId="58B60F30" w:rsidR="00C35299" w:rsidRPr="001A286F" w:rsidRDefault="009410CD" w:rsidP="001A286F">
      <w:pPr>
        <w:jc w:val="right"/>
        <w:rPr>
          <w:szCs w:val="20"/>
          <w:lang w:val="en-IN"/>
        </w:rPr>
      </w:pPr>
      <w:r w:rsidRPr="009410C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மாற்கு 11:22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33CB969B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245D9299" w14:textId="34CDCCB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632D60D" w14:textId="774AA78E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060AF5F0" w14:textId="6D89BBB2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7F28EC1" w14:textId="0F5B5BF5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EE37150" w14:textId="367EE37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CE8A75E" w14:textId="44698CE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04F45E6" w14:textId="1C39431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BCF046C" w14:textId="2FE978E1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ACF1AD1" w14:textId="66449DEA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716AF99D" w14:textId="2FF6F38C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FEA10E9" w14:textId="41978653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6D08E329" w14:textId="3223B131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73587BD8" w14:textId="77777777" w:rsidR="005821E9" w:rsidRDefault="005821E9" w:rsidP="001A0F82">
      <w:pPr>
        <w:ind w:right="1676"/>
        <w:rPr>
          <w:sz w:val="52"/>
          <w:szCs w:val="44"/>
          <w:lang w:val="en-IN"/>
        </w:rPr>
      </w:pPr>
    </w:p>
    <w:p w14:paraId="5C84167C" w14:textId="7777777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45445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B299C" w14:textId="77777777" w:rsidR="00454456" w:rsidRDefault="00454456" w:rsidP="00A01902">
      <w:r>
        <w:separator/>
      </w:r>
    </w:p>
  </w:endnote>
  <w:endnote w:type="continuationSeparator" w:id="0">
    <w:p w14:paraId="29554850" w14:textId="77777777" w:rsidR="00454456" w:rsidRDefault="0045445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85090" w14:textId="77777777" w:rsidR="00454456" w:rsidRDefault="00454456" w:rsidP="00A01902">
      <w:r>
        <w:separator/>
      </w:r>
    </w:p>
  </w:footnote>
  <w:footnote w:type="continuationSeparator" w:id="0">
    <w:p w14:paraId="1DED31B6" w14:textId="77777777" w:rsidR="00454456" w:rsidRDefault="0045445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5445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2021-07-10T03:07:00Z</cp:lastPrinted>
  <dcterms:created xsi:type="dcterms:W3CDTF">2021-07-10T03:08:00Z</dcterms:created>
  <dcterms:modified xsi:type="dcterms:W3CDTF">2021-07-10T03:13:00Z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