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B40A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9716E2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3256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6688342A" w14:textId="77777777" w:rsidR="0013256B" w:rsidRPr="0013256B" w:rsidRDefault="0013256B" w:rsidP="001325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325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22:3-23:30</w:t>
                  </w:r>
                </w:p>
                <w:p w14:paraId="1246123E" w14:textId="77777777" w:rsidR="0013256B" w:rsidRPr="0013256B" w:rsidRDefault="0013256B" w:rsidP="001325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325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21:37-22:16</w:t>
                  </w:r>
                </w:p>
                <w:p w14:paraId="253685FA" w14:textId="77777777" w:rsidR="0013256B" w:rsidRPr="0013256B" w:rsidRDefault="0013256B" w:rsidP="0013256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1325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1:1-6</w:t>
                  </w:r>
                </w:p>
                <w:p w14:paraId="3F50C377" w14:textId="37BE9D2A" w:rsidR="009A0942" w:rsidRPr="007A1E95" w:rsidRDefault="0013256B" w:rsidP="0013256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13256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18:11-12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B40A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B40A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B40A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2C46869D" w:rsidR="0071694C" w:rsidRDefault="0013256B" w:rsidP="0013256B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சௌகரியத்தை தெரிந்து கொள்ளுவதைவிட கர்த்தருடைய வார்த்தையின்படி கட்டப்படுவதை நாட வேண்டும். தேவனிடமிருந்து எதையும் பெற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முதலில் அவருடைய வார்த்தைக்கு நம்மை கீழ்ப்படுத்த வேண்டும். அப்பொழுது கர்த்தர் நமக்கு தம்மை வெளிப்படுத்துவார். யோவான் 6-ம் அத்தியாயம்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இதற்கு ஒரு சிறந்த எடுத்துக்காட்டாகும். கர்த்தராகிய இயேசு தம்மைத் தேடி தங்கள் படகுகளில் வந்த ஜனங்களிடம் பேசும் போது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உண்மையில் அவர்கள் தன்னைப் பின்பற்றவில்லை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அவர்கள் அப்பமும் மீனும் சாப்பிட வந்தார்கள் என்று சொன்னார்.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 அவர்களை நோக்கி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அழிந்துபோகிற போஜனத்திற்காக (வெளிப்பிரகாரமாள காரியங்களுக்காக) அல்ல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நித்தியஜீவன்வரைக்கும் நிலைநிற்கிற போஜனத்திற்காகவே கிரியை நடப்பியுங்கள்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என்றார்.” (யோவான் 6:27). "எனக்கு புசிக்க மேலும் ஒரு போஜனம் இருக்கிறது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என்னுடைய பிதாவின் விருப்பத்தைச் செய்வதாகும்" என்று கூறினார். தொடர்ந்து "அவருடைய சித்தத்தின்படி செய்து அவருடைய கிரியையை முடிப்பதே என்னுடைய போஜனமாயிருக்கிறது." என்றும் அவர் கூறினார் (யோவான் 4:34).  இதையெல்லாம் ஜனங்களால் புரிந்து கொள்ள முடியவில்லை. அவர்கள் தங்களுக்குள்ளே வாக்குவாதம்பண்ண ஆரம்பித்தார்கள். அப்பொழுது இயேசு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பிதாக்கள் வனாந்தரத்தில் புசித்த மன்னா நானே என்றார்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(யோவான் 6: 49- 51). ஆனால் இந்த உண்மையை ஜனங்களால் ஏற்றுக் கொள்ள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69" style="position:absolute;left:0;text-align:left;margin-left:-8.55pt;margin-top:730.8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முடியவில்லை. அது அவர்களுக்கு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புரிந்துகொள்வதற்கு கடினமாக இருந்தது. பின்னர் அவர்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நானே ஜீவ அப்பம்” என்றார். ஆனால் ஜனங்கள் அவநம்பிக்கையால் நிறைந்திருந்தனர். அதற்கு அவர்கள்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மனிதன் நமக்கு எப்படி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சாப்பிட தனது மாம்சத்தைக் கொடுக்க முடியும்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கேட்டார்கள். அவர் ஒரு தச்சனின் மகன் என்றும்</w:t>
      </w:r>
      <w:r w:rsidRPr="0013256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13256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சகோதர சகோதரிகளை நாங்கள் அறிவோம் என்றும் கூறினார்கள். ஆனால் அவர் "வானத்திலிருந்து இறங்கி வந்த ஜீவ அப்பம் நானே" என்கிறாரே! "ஓ என்ன ஒரு பயங்கரமான தேவ நிந்தனை இது!"  என்று அவர்கள் சொன்னார்கள். அவர்கள் அவரைக் கல்லெறியத் துணிந்தார்கள்!</w:t>
      </w:r>
    </w:p>
    <w:p w14:paraId="0D19AB54" w14:textId="254D03B5" w:rsidR="00F95A3F" w:rsidRDefault="00DB40A1" w:rsidP="0071694C">
      <w:pPr>
        <w:jc w:val="both"/>
        <w:rPr>
          <w:rFonts w:ascii="Latha" w:hAnsi="Latha" w:cs="Arial Unicode MS"/>
          <w:noProof/>
          <w:sz w:val="28"/>
        </w:rPr>
      </w:pP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50EF06A" w14:textId="3F811901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56A91607" w14:textId="2FBEDC24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8102380" w14:textId="2E2EB7D9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514FCB36" w14:textId="7D33A61D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1789C06" w14:textId="4B0664D3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F56D9E7" w14:textId="51F2584C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59322C3B" w14:textId="74D7BE5A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13AE8A9E" w14:textId="2A08960F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26717BF1" w14:textId="6AAC92C2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7986FDE1" w14:textId="77777777" w:rsidR="0013256B" w:rsidRDefault="0013256B" w:rsidP="0071694C">
      <w:pPr>
        <w:jc w:val="both"/>
        <w:rPr>
          <w:rFonts w:ascii="Latha" w:hAnsi="Latha" w:cs="Arial Unicode MS"/>
          <w:noProof/>
          <w:sz w:val="28"/>
        </w:rPr>
      </w:pPr>
    </w:p>
    <w:p w14:paraId="44AE0E6C" w14:textId="3CA40412" w:rsidR="00F95A3F" w:rsidRPr="00E50352" w:rsidRDefault="00F95A3F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DB40A1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DB40A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1.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DB40A1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73DCFCE" w:rsidR="00DE09CC" w:rsidRPr="00DE09CC" w:rsidRDefault="0013256B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அன்பை நாடுங்கள்</w:t>
      </w: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ஞானவரங்களையும் விரும்புங்கள்</w:t>
      </w: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விசேஷமாய்த் தீர்க்கதரிசன வரத்தை விரும்புங்கள்.</w:t>
      </w:r>
    </w:p>
    <w:p w14:paraId="69A5B3B8" w14:textId="3B96A738" w:rsidR="00C35299" w:rsidRPr="001A286F" w:rsidRDefault="0013256B" w:rsidP="001A286F">
      <w:pPr>
        <w:jc w:val="right"/>
        <w:rPr>
          <w:szCs w:val="20"/>
          <w:lang w:val="en-IN"/>
        </w:rPr>
      </w:pPr>
      <w:r w:rsidRPr="0013256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14:1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1FE02545" w14:textId="75027A2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7B15278F" w14:textId="759B8511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6A4CE192" w14:textId="63AF62D4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5A6F5939" w14:textId="7CBEC35C" w:rsidR="00117FF8" w:rsidRDefault="00117FF8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77777777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B40A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D73E" w14:textId="77777777" w:rsidR="00DB40A1" w:rsidRDefault="00DB40A1" w:rsidP="00A01902">
      <w:r>
        <w:separator/>
      </w:r>
    </w:p>
  </w:endnote>
  <w:endnote w:type="continuationSeparator" w:id="0">
    <w:p w14:paraId="7112EE15" w14:textId="77777777" w:rsidR="00DB40A1" w:rsidRDefault="00DB40A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06F60" w14:textId="77777777" w:rsidR="00DB40A1" w:rsidRDefault="00DB40A1" w:rsidP="00A01902">
      <w:r>
        <w:separator/>
      </w:r>
    </w:p>
  </w:footnote>
  <w:footnote w:type="continuationSeparator" w:id="0">
    <w:p w14:paraId="29D70DEC" w14:textId="77777777" w:rsidR="00DB40A1" w:rsidRDefault="00DB40A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B40A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2021-06-22T03:55:00Z</cp:lastPrinted>
  <dcterms:created xsi:type="dcterms:W3CDTF">2021-07-03T03:17:00Z</dcterms:created>
  <dcterms:modified xsi:type="dcterms:W3CDTF">2021-07-03T03:17:00Z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