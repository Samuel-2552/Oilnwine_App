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B26CD8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1133312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C74B5D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E9250E9" w14:textId="77777777" w:rsidR="00C74B5D" w:rsidRPr="00C74B5D" w:rsidRDefault="00C74B5D" w:rsidP="00C74B5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74B5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நாளாகமம் 5:18-6:81</w:t>
                  </w:r>
                </w:p>
                <w:p w14:paraId="7E36F1DA" w14:textId="77777777" w:rsidR="00C74B5D" w:rsidRPr="00C74B5D" w:rsidRDefault="00C74B5D" w:rsidP="00C74B5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74B5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26:1-32</w:t>
                  </w:r>
                </w:p>
                <w:p w14:paraId="1CE9381A" w14:textId="77777777" w:rsidR="00C74B5D" w:rsidRPr="00C74B5D" w:rsidRDefault="00C74B5D" w:rsidP="00C74B5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74B5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6:1-10</w:t>
                  </w:r>
                </w:p>
                <w:p w14:paraId="3F50C377" w14:textId="3A19F352" w:rsidR="009A0942" w:rsidRPr="007A1E95" w:rsidRDefault="00C74B5D" w:rsidP="00C74B5D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74B5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18:20-21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26CD8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26CD8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B26CD8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986FDE1" w14:textId="33088355" w:rsidR="0013256B" w:rsidRPr="00307FB8" w:rsidRDefault="00C74B5D" w:rsidP="00A9703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ஒவ்வொரு கிறிஸ்தவரும் மரணத்திற்குப் பின்னர் பரலோகத்தில் பிரவேசிக்கிறார்கள் என்பது நமக்குப் பழக்கமான பாரம்பரிய போதனை.  அன்பானவர்களே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அந்தப் போதனை எவ்வளவு தவறானதாக இருக்கிறது! ஆனால் நாம் மறுபடியும் பிறப்பதினால் தான் பரலோக இராஜ்யத்தில் பிரவேசிக்கிறோம்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மரணத்தின் காரணமாக அல்ல! “ஒருவன் மறுபடியும் பிறவாவிட்டால் தேவனுடைய ராஜ்யத்தைக் காணமாட்டான் ” என்று யோவான் 3: 3 தெளிவாகக் கூறுகிறது. மீண்டும் யோவான் 3: 5 ல்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ஒருவன் ஜலத்தினாலும் ஆவியினாலும் பிறவாவிட்டால் தேவனுடைய ராஜ்யத்திலே பிரவேசிக்கமாட்டான்” என்றும் வாசிக்கிறோம்.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புதிய பிறப்பினால்தான் நாம் பரலோக இராஜ்யத்தில் பிரவேசிக்கிறோம் என்பதை வேதம் மிகத் தெளிவாகக் கூறுகிறது. ஆனாலும்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பலர் தங்கள் மரணத்தினால் பரலோகத்திற்கு செல்வதைப் பற்றி யோசிக்கிறார்கள்.  அன்பானவர்களே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உயிருடன் இருக்கும்போது பரலோகத்திற்குள் பிரவேசிக்கலாம். நாம் தேவனுடைய ஆவியினால் மறுபடியும் பிறந்த போது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 இயேசுவில் உன்னதங்களில் (பரலோகத்தில்) அவரோடேகூட உட்காரவும் செய்தார். இதை எபேசியர் 2: 5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7ல் காண்கிறோம்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அக்கிரமங்களில் மரித்தவர்களாயிருந்த நம்மைக் கிறிஸ்துவுடனேகூட உயிர்ப்பித்தார்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கிருபையினாலே இரட்சிக்கப்பட்டீர்கள். கிறிஸ்து இயேசுவுக்குள் நம்மை அவரோடேகூட எழுப்பி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உன்னதங்களிலே அவரோடேகூட உட்காரவும் செய்தார்.”  எனவே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 நாம் எங்கே இருக்கிறோம்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நாம் பரலோக மணடலங்களில் இருக்கிறோம். இதற்காக </w:t>
      </w:r>
      <w:r w:rsidR="00D6700F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78" style="position:absolute;left:0;text-align:left;margin-left:-7.6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தேவனைத் துதியுங்கள்! நாம் முன்பு பாவங்களிலும்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அக்கிரமங்களிலும் மரித்தவர்களாயிருந்தோம்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மாம்சத்தின் ஆசைகளில் ஈடுபட்டிருந்தோம்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தேவன் தம் இரக்கத்தினால் நம்மை மீண்டும் உயிர்ப்பித்தார்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அவருடன் நம்மை எழுப்பினார்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பரலோக மண்டலங்களில் அவருடன் அமரவும் செய்தார். ஆகவே</w:t>
      </w:r>
      <w:r w:rsidRPr="00C74B5D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74B5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இந்த பூமியில் இருக்கும்போது கூட நாம் அவருடன் பரலோகத்தில் இருக்கிறோம். நாம் அவருடன் உன்னதங்களில் அமர்ந்திருக்கிறோம்.</w:t>
      </w:r>
      <w:r w:rsidR="00B26CD8"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4AE0E6C" w14:textId="3A2E1E9F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16597F5F" w14:textId="77777777" w:rsidR="00A9703C" w:rsidRPr="00E50352" w:rsidRDefault="00A9703C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B26CD8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B26CD8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37.1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B26CD8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6D7DAC7E" w:rsidR="00DE09CC" w:rsidRPr="00DE09CC" w:rsidRDefault="00C74B5D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74B5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ஒருவனும் தேவனுடைய கிருபையை இழந்துபோகாதபடிக்கும் யாதொரு கசப்பான வேர் முளைத்தெழும்பிக் கலக்கமுண்டாக்குகிறதினால் அநேகர் தீட்டுப்படாதபடிக்கும்</w:t>
      </w:r>
      <w:r w:rsidRPr="00C74B5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,</w:t>
      </w:r>
    </w:p>
    <w:p w14:paraId="69A5B3B8" w14:textId="7ACE9008" w:rsidR="00C35299" w:rsidRPr="001A286F" w:rsidRDefault="00C74B5D" w:rsidP="001A286F">
      <w:pPr>
        <w:jc w:val="right"/>
        <w:rPr>
          <w:szCs w:val="20"/>
          <w:lang w:val="en-IN"/>
        </w:rPr>
      </w:pPr>
      <w:r w:rsidRPr="00C74B5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எபிரெயர் 12:15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1427EC2" w14:textId="2F059DF0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0588C247" w14:textId="33CB969B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245D9299" w14:textId="34CDCCB4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5632D60D" w14:textId="774AA78E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060AF5F0" w14:textId="6D89BBB2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57F28EC1" w14:textId="0F5B5BF5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3EE37150" w14:textId="367EE374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3CE8A75E" w14:textId="44698CE7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204F45E6" w14:textId="1C394314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5BCF046C" w14:textId="2FE978E1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2ACF1AD1" w14:textId="66449DEA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716AF99D" w14:textId="2FF6F38C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2FEA10E9" w14:textId="41978653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6D08E329" w14:textId="3223B131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2C5C5ED2" w14:textId="77777777" w:rsidR="00C74B5D" w:rsidRDefault="00C74B5D" w:rsidP="001A0F82">
      <w:pPr>
        <w:ind w:right="1676"/>
        <w:rPr>
          <w:sz w:val="52"/>
          <w:szCs w:val="44"/>
          <w:lang w:val="en-IN"/>
        </w:rPr>
      </w:pPr>
    </w:p>
    <w:p w14:paraId="5C84167C" w14:textId="77777777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B26CD8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12437" w14:textId="77777777" w:rsidR="00B26CD8" w:rsidRDefault="00B26CD8" w:rsidP="00A01902">
      <w:r>
        <w:separator/>
      </w:r>
    </w:p>
  </w:endnote>
  <w:endnote w:type="continuationSeparator" w:id="0">
    <w:p w14:paraId="5E54AAA8" w14:textId="77777777" w:rsidR="00B26CD8" w:rsidRDefault="00B26CD8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C0A8B" w14:textId="77777777" w:rsidR="00B26CD8" w:rsidRDefault="00B26CD8" w:rsidP="00A01902">
      <w:r>
        <w:separator/>
      </w:r>
    </w:p>
  </w:footnote>
  <w:footnote w:type="continuationSeparator" w:id="0">
    <w:p w14:paraId="2477AC16" w14:textId="77777777" w:rsidR="00B26CD8" w:rsidRDefault="00B26CD8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B26CD8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555FB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A68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9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2021-07-08T04:07:00Z</cp:lastPrinted>
  <dcterms:created xsi:type="dcterms:W3CDTF">2021-07-08T04:06:00Z</dcterms:created>
  <dcterms:modified xsi:type="dcterms:W3CDTF">2021-07-08T04:07:00Z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