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B620B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A595527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61EB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C6318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1A18282" w14:textId="77777777" w:rsidR="00C63184" w:rsidRPr="00C63184" w:rsidRDefault="00C63184" w:rsidP="00C6318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6318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நாளாகமம் 21:1-23:31</w:t>
                  </w:r>
                </w:p>
                <w:p w14:paraId="2C1853B9" w14:textId="77777777" w:rsidR="00C63184" w:rsidRPr="00C63184" w:rsidRDefault="00C63184" w:rsidP="00C6318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6318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ரோமர் 11:13-3</w:t>
                  </w:r>
                </w:p>
                <w:p w14:paraId="3C50B747" w14:textId="77777777" w:rsidR="00C63184" w:rsidRPr="00C63184" w:rsidRDefault="00C63184" w:rsidP="00C6318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6318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22:1-18</w:t>
                  </w:r>
                </w:p>
                <w:p w14:paraId="3F50C377" w14:textId="7F93E050" w:rsidR="009A0942" w:rsidRPr="007A1E95" w:rsidRDefault="00C63184" w:rsidP="00C6318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6318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620B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620B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620B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90C0989" w14:textId="19D8A1B0" w:rsidR="00EA5970" w:rsidRDefault="00C63184" w:rsidP="00C6318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“ஒருவன் கிறிஸ்தவனாயிருப்பதினால் பாடுபட்டால் வெட்கப்படாமலிருந்து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அதினிமித்தம் தேவனை மகிமைப்படுத்தக்கடவன்.” என்று 1 பேதுரு 4:16 கூறுகிறது. நமது பாடுகள் பல்வேறு விதமாக இருக்கக்கூடும். நாம் அனைவரும் ஒரே மாதிரியான பாடுகளுக்கு ஆளாகவில்லை. சிலர் குடும்பத்தின் சூழலில் கஷ்டப்பட அழைக்கப்படுகிறார்கள்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சிலர் தங்கள் வேலைகளிலும்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மற்றவர்கள் விசித்திரமான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மாறுபட்ட விதங்களிலும் பாதிக்கப்படுகிறார்கள். ஆனால் நம்முடைய பாடுகளில் ஒரு நோக்கமில்லாமல் இல்லை என்று கர்த்தர் நமக்கு உறுதியளிக்கிறார். வெறுமனே பாடுகளை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அனுபவிக்க நாம் அழைக்கப்படவில்லை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ஒரு போலியான பரிசுத்தம் அல்லது மற்றவர்களை விட நான் பரிசுத்தன் என்கிற அணுகுமுறைக்கு மட்டுமே வழிவகுக்கிறது. நாம் தேவ நோக்கங்களில் முன் செல்லும் போது சோதனைகள்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பாடுகள் மற்றும் சூழ்நிலைகள் நம்மை மிகவும் சோதித்துப் பார்க்கக்கூடும்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 ஒரு விதமான பாரத்தையும்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குழப்பத்தையும்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சோர்வையும் ஏற்படுத்தும். ஆனால்  “அழிந்துபோகிற பொன் அக்கினியினாலே சோதிக்கப்படும்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அதைப்பார்க்கிலும் அதிக விலையேறப் பெற்றதாயிருக்கிற உங்கள் விசுவாசம் சோதிக்கப்பட்டு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இயேசுகிறிஸ்து வெளிப்படும்போது உங்களுக்குப் புகழ்ச்சியும் கனமும் மகிமையுமுண்டாகக் காணப்படும்.” என்று 1 பேதுரு 1: 7  கூறுகிறது. நம்முடைய சோதனைகள் மற்றும் சோதனைகளின் தன்மை எதுவாக இருந்தாலும்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உண்மையுள்ளவராயிருக்கிறார்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உங்கள்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03" style="position:absolute;left:0;text-align:left;margin-left:-6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திராணிக்கு மேலாக நீங்கள் சோதிக்கப்படுகிறதற்கு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அவர் இடங்கொடாமல்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,”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என்பதின் மூலம் தேவன் நமக்கு ஒரு உறுதியான உத்தரவாதத்தை அளிக்கிறார் (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l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கொரிந்தியர் 10:13). ஜெபத்தின் மூலமாகவும்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வாழ்க்கையில் சிலுவையின் கிரியையினால் நாம்</w:t>
      </w:r>
      <w:r w:rsidRPr="00C6318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C6318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பாடுகளிலிருந்து விடுவிக்கப்படுவதற்காக தேவன் எல்லா நேரங்களிலும் நம்முடைய சூழ்நிலைகளை மேற்கொள்ளுவதற்காகவே நம்மை அழைக்கின்றார்.</w:t>
      </w:r>
    </w:p>
    <w:p w14:paraId="6BA4D924" w14:textId="7F396CB3" w:rsidR="002A1404" w:rsidRPr="00361EBA" w:rsidRDefault="00B620B2" w:rsidP="00362404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0BDDA0" w14:textId="44422A60" w:rsidR="002A1404" w:rsidRDefault="002A1404" w:rsidP="002A1404">
      <w:pPr>
        <w:rPr>
          <w:rFonts w:ascii="Latha" w:hAnsi="Latha" w:cs="Arial Unicode MS"/>
          <w:noProof/>
          <w:sz w:val="28"/>
        </w:rPr>
      </w:pP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B620B2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B620B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85.7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B620B2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1BCB788" w:rsidR="00DE09CC" w:rsidRPr="00DE09CC" w:rsidRDefault="00C63184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6318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C6318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6318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 இன்ன நிலைமையிலிருந்து விழுந்தாயென்பதை நினைத்து</w:t>
      </w:r>
      <w:r w:rsidRPr="00C6318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</w:t>
      </w:r>
    </w:p>
    <w:p w14:paraId="69A5B3B8" w14:textId="734E9B75" w:rsidR="00C35299" w:rsidRPr="001A286F" w:rsidRDefault="00C63184" w:rsidP="001A286F">
      <w:pPr>
        <w:jc w:val="right"/>
        <w:rPr>
          <w:szCs w:val="20"/>
          <w:lang w:val="en-IN"/>
        </w:rPr>
      </w:pPr>
      <w:r w:rsidRPr="00C6318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வெளிப்படுத்தின விசேஷம் 2:5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4EDA285B" w14:textId="224B031A" w:rsidR="00AA4931" w:rsidRDefault="00AA4931" w:rsidP="001A0F82">
      <w:pPr>
        <w:ind w:right="1676"/>
        <w:rPr>
          <w:sz w:val="52"/>
          <w:szCs w:val="44"/>
          <w:lang w:val="en-IN"/>
        </w:rPr>
      </w:pPr>
    </w:p>
    <w:p w14:paraId="32C2C055" w14:textId="77777777" w:rsidR="00AA4931" w:rsidRDefault="00AA4931" w:rsidP="001A0F82">
      <w:pPr>
        <w:ind w:right="1676"/>
        <w:rPr>
          <w:sz w:val="52"/>
          <w:szCs w:val="44"/>
          <w:lang w:val="en-IN"/>
        </w:rPr>
      </w:pPr>
    </w:p>
    <w:p w14:paraId="1FE88F1A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59B2EEB8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15EB18E4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1F32D692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4A6AD9CC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21F58755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63F3D4E3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1D66F536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6FD893F3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34EB2739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603FDEA0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4B4B9AC1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019B7DF7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2BF1E25B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1179EF94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3642DE92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3924A588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6A284E13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1691B880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4A28D28E" w14:textId="77777777" w:rsidR="00C63184" w:rsidRDefault="00C63184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B620B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F2D6" w14:textId="77777777" w:rsidR="00B620B2" w:rsidRDefault="00B620B2" w:rsidP="00A01902">
      <w:r>
        <w:separator/>
      </w:r>
    </w:p>
  </w:endnote>
  <w:endnote w:type="continuationSeparator" w:id="0">
    <w:p w14:paraId="1A51C6F3" w14:textId="77777777" w:rsidR="00B620B2" w:rsidRDefault="00B620B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F9E2" w14:textId="77777777" w:rsidR="00B620B2" w:rsidRDefault="00B620B2" w:rsidP="00A01902">
      <w:r>
        <w:separator/>
      </w:r>
    </w:p>
  </w:footnote>
  <w:footnote w:type="continuationSeparator" w:id="0">
    <w:p w14:paraId="1A708AC8" w14:textId="77777777" w:rsidR="00B620B2" w:rsidRDefault="00B620B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2021-07-27T16:04:00Z</cp:lastPrinted>
  <dcterms:created xsi:type="dcterms:W3CDTF">2021-07-28T01:36:00Z</dcterms:created>
  <dcterms:modified xsi:type="dcterms:W3CDTF">2021-07-28T01:36:00Z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