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0B4C4C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3.75pt;width:437.3pt;height:125.85pt;z-index:251699200;mso-width-relative:margin;mso-height-relative:margin" filled="f" stroked="f">
            <v:textbox>
              <w:txbxContent>
                <w:p w14:paraId="19359A53" w14:textId="4900E664" w:rsidR="00E574AC" w:rsidRPr="00E574AC" w:rsidRDefault="00E574AC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எரேமியா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1:1-2:30</w:t>
                  </w:r>
                </w:p>
                <w:p w14:paraId="386E2D02" w14:textId="2136B534" w:rsidR="00E574AC" w:rsidRPr="00E574AC" w:rsidRDefault="00E574AC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பிலிப்பியர்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4:1-23</w:t>
                  </w:r>
                </w:p>
                <w:p w14:paraId="55EE2F15" w14:textId="69E085E6" w:rsidR="00E574AC" w:rsidRDefault="00E574AC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75:1-10</w:t>
                  </w:r>
                </w:p>
                <w:p w14:paraId="3F50C377" w14:textId="182B732C" w:rsidR="00973D29" w:rsidRPr="007A1E95" w:rsidRDefault="000B03F5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 w:rsidR="00BA216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Pr="000B03F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24:</w:t>
                  </w:r>
                  <w:r w:rsidR="009A334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7</w:t>
                  </w:r>
                  <w:r w:rsidRPr="000B03F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-</w:t>
                  </w:r>
                  <w:r w:rsid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20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131F61A" w:rsidR="003B57E6" w:rsidRPr="00772606" w:rsidRDefault="007C1C28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="008D7974"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72606" w:rsidRPr="00772606">
                    <w:rPr>
                      <w:rFonts w:ascii="Arial Unicode MS" w:eastAsia="Arial Unicode MS" w:hAnsi="Arial Unicode MS" w:cs="Arial Unicode MS" w:hint="c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அக்டோபர்</w:t>
                  </w:r>
                  <w:r w:rsidR="00393FB0"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676CA8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</w:t>
                  </w:r>
                  <w:r w:rsidR="008D7974"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00112E" w:rsidRDefault="00F4227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0B4C4C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8D7974" w:rsidRPr="00B9205B" w:rsidRDefault="00B9205B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8D7974" w:rsidRPr="00B9205B" w:rsidRDefault="008D7974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0B4C4C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3FDCCCC9" w14:textId="3C35F347" w:rsidR="009A3345" w:rsidRDefault="000B4C4C" w:rsidP="00BA2167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E574AC" w:rsidRPr="00E574AC">
        <w:rPr>
          <w:rFonts w:ascii="Latha" w:hAnsi="Latha" w:cs="Arial Unicode MS"/>
          <w:noProof/>
          <w:sz w:val="52"/>
          <w:szCs w:val="48"/>
          <w:cs/>
          <w:lang w:val="ta-IN" w:bidi="ta-IN"/>
        </w:rPr>
        <w:t>“அப்பொழுது கர்த்தர் ஊசாவின்மேல் கோபம் மூண்டவராகி</w:t>
      </w:r>
      <w:r w:rsidR="00E574AC" w:rsidRPr="00E574A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574AC" w:rsidRPr="00E574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அவன் தன் கையை பெட்டியண்டைக்கு நீட்டினதினிமித்தம் அவனை அடித்தார்</w:t>
      </w:r>
      <w:r w:rsidR="00E574AC" w:rsidRPr="00E574A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E574AC" w:rsidRPr="00E574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அங்கே அவன் தேவசமுகத்தில் செத்தான்.  அப்பொழுது கர்த்தர் ஊசாவை அடித்ததினிமித்தம் தாவீது விசனப்பட்டு</w:t>
      </w:r>
      <w:r w:rsidR="00E574AC" w:rsidRPr="00E574A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574AC" w:rsidRPr="00E574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அந்த ஸ்தலத்திற்கு இந்நாள் மட்டும் வழங்கிவருகிற பேரேஸ் ஊசா என்னும் பேரிட்டு</w:t>
      </w:r>
      <w:r w:rsidR="00E574AC" w:rsidRPr="00E574A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 </w:t>
      </w:r>
      <w:r w:rsidR="00E574AC" w:rsidRPr="00E574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அன்றையதினம் தேவனுக்குப் பயந்து: தேவனுடைய பெட்டியை நான் என்னிடத்துக்குக் கொண்டுவருவது எப்படியென்று சொல்லி</w:t>
      </w:r>
      <w:r w:rsidR="00E574AC" w:rsidRPr="00E574AC">
        <w:rPr>
          <w:rFonts w:ascii="Latha" w:hAnsi="Latha" w:cs="Arial Unicode MS"/>
          <w:noProof/>
          <w:sz w:val="52"/>
          <w:szCs w:val="48"/>
          <w:lang w:val="ta-IN" w:bidi="ta-IN"/>
        </w:rPr>
        <w:t>," (</w:t>
      </w:r>
      <w:r w:rsidR="00E574AC" w:rsidRPr="00E574A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1 நாளாகமம் 13: 10-12).  தாவீது பெரிதும் அதிருப்தி அடைந்தார்.  ஊசா அந்த இடத்திலேயே மரித்ததால் </w:t>
      </w:r>
      <w:r w:rsidR="00E574AC" w:rsidRPr="00E574A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தேவன் செய்ததை குறித்து  தாவீது விசனம் அடைந்தார்.  நம்முடைய சூழ்நிலைகளில் தேவன் நம்முடன் இடைபடும்போது</w:t>
      </w:r>
      <w:r w:rsidR="00E574AC" w:rsidRPr="00E574A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574AC" w:rsidRPr="00E574AC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​​நாம் பெரும்பாலும் தேவனிடம் கோபப்படுகிறோம் என்பதை நம்மில் பெரும்பாலோர் நன்கு அறிவோம்.  தேவன் நம்முடன் நடந்துகொள்வது பெரும்பாலும் நமக்கும் கர்த்தருக்கும் இடையே ஒரு முரண்பாட்டை ஏற்படுத்துகிறது.  அந்த தடையையும்</w:t>
      </w:r>
      <w:r w:rsidR="00E574AC" w:rsidRPr="00E574A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574AC" w:rsidRPr="00E574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அந்த சூழ்நிலையில் நம் மனோபாவத்தையும் நாம் அகற்றும் வரைக்கும்</w:t>
      </w:r>
      <w:r w:rsidR="00E574AC" w:rsidRPr="00E574A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574AC" w:rsidRPr="00E574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மேலும் எதுவும் நடக்காது. அது மாத்திரமல்ல எந்தவொரு முன்னேற்றமும் கடினமாகவும்</w:t>
      </w:r>
      <w:r w:rsidR="00E574AC" w:rsidRPr="00E574A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 </w:t>
      </w:r>
      <w:r w:rsidR="00E574AC" w:rsidRPr="00E574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தடைபடுகிறதாகவும் இருக்கும்.  அதுதான் இங்கே நடந்தது.  தாவீதுக்கும் கர்த்தருக்கும் இடையிலான முரண்பாடு தீரும் வரை தேவனின் முழு செயல்பாடும் நிறுத்தப்பட்டது.  இதன் விளைவாக</w:t>
      </w:r>
      <w:r w:rsidR="00E574AC" w:rsidRPr="00E574A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574AC" w:rsidRPr="00E574A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பேழையை மீண்டும் எருசலேமுக்கு கொண்டு வர தாவீதால் முடியவில்லை.  அதற்கு பதிலாக</w:t>
      </w:r>
      <w:r w:rsidR="00E574AC" w:rsidRPr="00E574A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574AC" w:rsidRPr="00E574A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 அதைக் </w:t>
      </w:r>
      <w:r w:rsidR="00E574AC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31" style="position:absolute;left:0;text-align:left;margin-left:-6.45pt;margin-top:730.3pt;width:630pt;height:13.7pt;z-index:25171456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74AC" w:rsidRPr="00E574A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கித்தியனாகிய ஓபேத் ஏதோமின் வீட்டில் </w:t>
      </w:r>
      <w:r w:rsidR="00E574AC" w:rsidRPr="00E574A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வைத்திருந்தார்.  இந்த காரியத்தில் தேவ ஜனங்கள் அநேக சமயங்களில் கவனக்குறைவாக இருப்பதாக  காணப்படுகிறது!  தேவனுடைய தேவைக்கு நாம் பெரும்பாலும் உணர்ச்சியற்றவர்களாக இருக்கிறோம்!</w:t>
      </w:r>
    </w:p>
    <w:p w14:paraId="73FBDDDA" w14:textId="77777777" w:rsidR="00BA2167" w:rsidRDefault="00BA2167" w:rsidP="00BA2167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</w:p>
    <w:p w14:paraId="37A015EE" w14:textId="77777777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77777777" w:rsidR="006D514C" w:rsidRPr="00CF2CCC" w:rsidRDefault="006D514C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</w:p>
    <w:p w14:paraId="710CB921" w14:textId="350E512E" w:rsidR="00E56B79" w:rsidRDefault="000B4C4C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5.95pt;width:556.9pt;height:157.55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91AD95B" w14:textId="667705FB" w:rsidR="00C455B6" w:rsidRDefault="00E574AC" w:rsidP="00C455B6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E574AC">
        <w:rPr>
          <w:rFonts w:ascii="Latha" w:hAnsi="Latha" w:cs="Arial Unicode MS"/>
          <w:noProof/>
          <w:sz w:val="48"/>
          <w:szCs w:val="44"/>
          <w:cs/>
          <w:lang w:bidi="ta-IN"/>
        </w:rPr>
        <w:t>ஒருவர் பாரத்தை ஒருவர் சுமந்து</w:t>
      </w:r>
      <w:r w:rsidRPr="00E574AC">
        <w:rPr>
          <w:rFonts w:ascii="Latha" w:hAnsi="Latha" w:cs="Arial Unicode MS"/>
          <w:noProof/>
          <w:sz w:val="48"/>
          <w:szCs w:val="44"/>
        </w:rPr>
        <w:t xml:space="preserve">, </w:t>
      </w:r>
      <w:r w:rsidRPr="00E574AC">
        <w:rPr>
          <w:rFonts w:ascii="Latha" w:hAnsi="Latha" w:cs="Arial Unicode MS"/>
          <w:noProof/>
          <w:sz w:val="48"/>
          <w:szCs w:val="44"/>
          <w:cs/>
          <w:lang w:bidi="ta-IN"/>
        </w:rPr>
        <w:t>இப்படியே கிறிஸ்துவினுடைய பிரமாணத்தை நிறைவேற்றுங்கள்.</w:t>
      </w:r>
    </w:p>
    <w:p w14:paraId="0720108A" w14:textId="5AFAAE79" w:rsidR="00C8646D" w:rsidRPr="00C455B6" w:rsidRDefault="00E574AC" w:rsidP="00C455B6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E574AC">
        <w:rPr>
          <w:rFonts w:ascii="Latha" w:hAnsi="Latha" w:cs="Arial Unicode MS"/>
          <w:noProof/>
          <w:sz w:val="48"/>
          <w:szCs w:val="44"/>
          <w:cs/>
          <w:lang w:bidi="ta-IN"/>
        </w:rPr>
        <w:t>கலாத்தியர் 6:2</w:t>
      </w:r>
    </w:p>
    <w:p w14:paraId="69A2A472" w14:textId="77777777" w:rsidR="00C455B6" w:rsidRPr="000B03F5" w:rsidRDefault="00C455B6" w:rsidP="00B26186">
      <w:pPr>
        <w:ind w:left="1276" w:right="1676" w:hanging="1366"/>
        <w:rPr>
          <w:sz w:val="14"/>
          <w:szCs w:val="10"/>
          <w:lang w:val="en-IN"/>
        </w:rPr>
      </w:pPr>
    </w:p>
    <w:p w14:paraId="22371E71" w14:textId="77777777" w:rsidR="009A3345" w:rsidRDefault="009A3345" w:rsidP="00B26186">
      <w:pPr>
        <w:ind w:left="1276" w:right="1676" w:hanging="1366"/>
        <w:rPr>
          <w:sz w:val="40"/>
          <w:szCs w:val="32"/>
          <w:lang w:val="en-IN"/>
        </w:rPr>
      </w:pPr>
    </w:p>
    <w:p w14:paraId="06BC2E3D" w14:textId="77777777" w:rsidR="009A3345" w:rsidRDefault="009A3345" w:rsidP="00B26186">
      <w:pPr>
        <w:ind w:left="1276" w:right="1676" w:hanging="1366"/>
        <w:rPr>
          <w:sz w:val="40"/>
          <w:szCs w:val="32"/>
          <w:lang w:val="en-IN"/>
        </w:rPr>
      </w:pPr>
    </w:p>
    <w:p w14:paraId="3A77EF18" w14:textId="77777777" w:rsidR="009A3345" w:rsidRDefault="009A3345" w:rsidP="00B26186">
      <w:pPr>
        <w:ind w:left="1276" w:right="1676" w:hanging="1366"/>
        <w:rPr>
          <w:sz w:val="40"/>
          <w:szCs w:val="32"/>
          <w:lang w:val="en-IN"/>
        </w:rPr>
      </w:pPr>
    </w:p>
    <w:p w14:paraId="23D96551" w14:textId="207AEDE2" w:rsidR="009A3345" w:rsidRDefault="009A3345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5A3F066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B9205B" w:rsidRDefault="000B4C4C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5C077" w14:textId="77777777" w:rsidR="000B4C4C" w:rsidRDefault="000B4C4C" w:rsidP="00A01902">
      <w:r>
        <w:separator/>
      </w:r>
    </w:p>
  </w:endnote>
  <w:endnote w:type="continuationSeparator" w:id="0">
    <w:p w14:paraId="28DBE8CD" w14:textId="77777777" w:rsidR="000B4C4C" w:rsidRDefault="000B4C4C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A9BC9" w14:textId="77777777" w:rsidR="000B4C4C" w:rsidRDefault="000B4C4C" w:rsidP="00A01902">
      <w:r>
        <w:separator/>
      </w:r>
    </w:p>
  </w:footnote>
  <w:footnote w:type="continuationSeparator" w:id="0">
    <w:p w14:paraId="0B7A1626" w14:textId="77777777" w:rsidR="000B4C4C" w:rsidRDefault="000B4C4C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5139B1" w:rsidRDefault="000B4C4C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A01902" w:rsidRPr="00834AC0" w:rsidRDefault="00A0190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5642F"/>
    <w:rsid w:val="00075998"/>
    <w:rsid w:val="000A6B12"/>
    <w:rsid w:val="000B03F5"/>
    <w:rsid w:val="000B2964"/>
    <w:rsid w:val="000B41C0"/>
    <w:rsid w:val="000B4C4C"/>
    <w:rsid w:val="000D360C"/>
    <w:rsid w:val="000D3907"/>
    <w:rsid w:val="001149B1"/>
    <w:rsid w:val="00146C3C"/>
    <w:rsid w:val="00164876"/>
    <w:rsid w:val="00164A86"/>
    <w:rsid w:val="00170790"/>
    <w:rsid w:val="00170C39"/>
    <w:rsid w:val="0017476F"/>
    <w:rsid w:val="00174B95"/>
    <w:rsid w:val="0018006E"/>
    <w:rsid w:val="00195C49"/>
    <w:rsid w:val="001B59BC"/>
    <w:rsid w:val="001C7C78"/>
    <w:rsid w:val="001D1F4D"/>
    <w:rsid w:val="002100DF"/>
    <w:rsid w:val="002144E4"/>
    <w:rsid w:val="0023697A"/>
    <w:rsid w:val="00237408"/>
    <w:rsid w:val="002467FA"/>
    <w:rsid w:val="00251D5D"/>
    <w:rsid w:val="00257981"/>
    <w:rsid w:val="00262142"/>
    <w:rsid w:val="00282153"/>
    <w:rsid w:val="00285211"/>
    <w:rsid w:val="002A1677"/>
    <w:rsid w:val="002C3527"/>
    <w:rsid w:val="002D0702"/>
    <w:rsid w:val="002F29DB"/>
    <w:rsid w:val="0031769F"/>
    <w:rsid w:val="00332929"/>
    <w:rsid w:val="0034552A"/>
    <w:rsid w:val="00361CF0"/>
    <w:rsid w:val="0037033A"/>
    <w:rsid w:val="00382462"/>
    <w:rsid w:val="00393FB0"/>
    <w:rsid w:val="003A06F2"/>
    <w:rsid w:val="003A148E"/>
    <w:rsid w:val="003A390C"/>
    <w:rsid w:val="003B57E6"/>
    <w:rsid w:val="003C0B32"/>
    <w:rsid w:val="003C6B88"/>
    <w:rsid w:val="003E564B"/>
    <w:rsid w:val="004150C0"/>
    <w:rsid w:val="004159D1"/>
    <w:rsid w:val="00422B18"/>
    <w:rsid w:val="00426BFE"/>
    <w:rsid w:val="00436A20"/>
    <w:rsid w:val="00443610"/>
    <w:rsid w:val="00451E5F"/>
    <w:rsid w:val="004706A7"/>
    <w:rsid w:val="0047735C"/>
    <w:rsid w:val="00497EF5"/>
    <w:rsid w:val="004B4A0F"/>
    <w:rsid w:val="004C230C"/>
    <w:rsid w:val="004F0B1B"/>
    <w:rsid w:val="004F319F"/>
    <w:rsid w:val="004F343A"/>
    <w:rsid w:val="005139B1"/>
    <w:rsid w:val="00524E72"/>
    <w:rsid w:val="005301DF"/>
    <w:rsid w:val="0053133A"/>
    <w:rsid w:val="00537C93"/>
    <w:rsid w:val="0055122A"/>
    <w:rsid w:val="00563295"/>
    <w:rsid w:val="00575C53"/>
    <w:rsid w:val="00576303"/>
    <w:rsid w:val="00576F1F"/>
    <w:rsid w:val="0059570E"/>
    <w:rsid w:val="005B1840"/>
    <w:rsid w:val="005B6700"/>
    <w:rsid w:val="005C45DA"/>
    <w:rsid w:val="005D446B"/>
    <w:rsid w:val="005E2505"/>
    <w:rsid w:val="005E65CB"/>
    <w:rsid w:val="005F0E35"/>
    <w:rsid w:val="006020F8"/>
    <w:rsid w:val="00603DFC"/>
    <w:rsid w:val="006102A6"/>
    <w:rsid w:val="0065625C"/>
    <w:rsid w:val="0067053E"/>
    <w:rsid w:val="0067077A"/>
    <w:rsid w:val="00672436"/>
    <w:rsid w:val="00672C2C"/>
    <w:rsid w:val="0067542C"/>
    <w:rsid w:val="00676CA8"/>
    <w:rsid w:val="0069673B"/>
    <w:rsid w:val="006A0428"/>
    <w:rsid w:val="006B75D8"/>
    <w:rsid w:val="006C052C"/>
    <w:rsid w:val="006C2E8D"/>
    <w:rsid w:val="006D49E7"/>
    <w:rsid w:val="006D514C"/>
    <w:rsid w:val="006F77EC"/>
    <w:rsid w:val="007071A8"/>
    <w:rsid w:val="00707C14"/>
    <w:rsid w:val="007102F8"/>
    <w:rsid w:val="00714470"/>
    <w:rsid w:val="00717272"/>
    <w:rsid w:val="007229DA"/>
    <w:rsid w:val="007275A4"/>
    <w:rsid w:val="00735034"/>
    <w:rsid w:val="00760E4B"/>
    <w:rsid w:val="0076640C"/>
    <w:rsid w:val="00766E34"/>
    <w:rsid w:val="00767C60"/>
    <w:rsid w:val="00772606"/>
    <w:rsid w:val="007A1E95"/>
    <w:rsid w:val="007B0C9B"/>
    <w:rsid w:val="007B3EC0"/>
    <w:rsid w:val="007C1C28"/>
    <w:rsid w:val="007C76F6"/>
    <w:rsid w:val="007D1701"/>
    <w:rsid w:val="007D1E0B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34AC0"/>
    <w:rsid w:val="00834D6F"/>
    <w:rsid w:val="008351ED"/>
    <w:rsid w:val="008403E8"/>
    <w:rsid w:val="0084150F"/>
    <w:rsid w:val="00841714"/>
    <w:rsid w:val="00877FA3"/>
    <w:rsid w:val="00882A5B"/>
    <w:rsid w:val="00892767"/>
    <w:rsid w:val="0089455A"/>
    <w:rsid w:val="00896EBE"/>
    <w:rsid w:val="008A5AE3"/>
    <w:rsid w:val="008C7E74"/>
    <w:rsid w:val="008D7974"/>
    <w:rsid w:val="008F2DB6"/>
    <w:rsid w:val="009039FD"/>
    <w:rsid w:val="00912DB4"/>
    <w:rsid w:val="0091452E"/>
    <w:rsid w:val="0096318B"/>
    <w:rsid w:val="0096489D"/>
    <w:rsid w:val="00973D29"/>
    <w:rsid w:val="00974D34"/>
    <w:rsid w:val="00982299"/>
    <w:rsid w:val="009A3345"/>
    <w:rsid w:val="009B3E81"/>
    <w:rsid w:val="009B5C0B"/>
    <w:rsid w:val="009B604E"/>
    <w:rsid w:val="009B75CD"/>
    <w:rsid w:val="009C02E9"/>
    <w:rsid w:val="009C65D4"/>
    <w:rsid w:val="009D3CC3"/>
    <w:rsid w:val="009D465B"/>
    <w:rsid w:val="009D78D2"/>
    <w:rsid w:val="009D7DA4"/>
    <w:rsid w:val="009E049D"/>
    <w:rsid w:val="009E2E6F"/>
    <w:rsid w:val="00A01902"/>
    <w:rsid w:val="00A2652D"/>
    <w:rsid w:val="00A26741"/>
    <w:rsid w:val="00A301CA"/>
    <w:rsid w:val="00A51AAD"/>
    <w:rsid w:val="00A57A56"/>
    <w:rsid w:val="00A75D93"/>
    <w:rsid w:val="00A82709"/>
    <w:rsid w:val="00A8372D"/>
    <w:rsid w:val="00A92CF5"/>
    <w:rsid w:val="00A96BAC"/>
    <w:rsid w:val="00AA2DDA"/>
    <w:rsid w:val="00AA5AC1"/>
    <w:rsid w:val="00AB7DA7"/>
    <w:rsid w:val="00AC6DF1"/>
    <w:rsid w:val="00AD2AEB"/>
    <w:rsid w:val="00AD4077"/>
    <w:rsid w:val="00AE318F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53BFF"/>
    <w:rsid w:val="00B5552F"/>
    <w:rsid w:val="00B56A3A"/>
    <w:rsid w:val="00B77C12"/>
    <w:rsid w:val="00B84A42"/>
    <w:rsid w:val="00B9205B"/>
    <w:rsid w:val="00B96CE3"/>
    <w:rsid w:val="00BA1685"/>
    <w:rsid w:val="00BA2167"/>
    <w:rsid w:val="00BB003F"/>
    <w:rsid w:val="00BB691E"/>
    <w:rsid w:val="00BD22AD"/>
    <w:rsid w:val="00C213EC"/>
    <w:rsid w:val="00C37B8A"/>
    <w:rsid w:val="00C4430D"/>
    <w:rsid w:val="00C455B6"/>
    <w:rsid w:val="00C61211"/>
    <w:rsid w:val="00C66E73"/>
    <w:rsid w:val="00C8646D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5631B"/>
    <w:rsid w:val="00D7517A"/>
    <w:rsid w:val="00D94442"/>
    <w:rsid w:val="00DC18DC"/>
    <w:rsid w:val="00DD515F"/>
    <w:rsid w:val="00DE3DC2"/>
    <w:rsid w:val="00DF2F8C"/>
    <w:rsid w:val="00DF42CC"/>
    <w:rsid w:val="00E01826"/>
    <w:rsid w:val="00E023B5"/>
    <w:rsid w:val="00E02998"/>
    <w:rsid w:val="00E11BD8"/>
    <w:rsid w:val="00E33169"/>
    <w:rsid w:val="00E34108"/>
    <w:rsid w:val="00E51130"/>
    <w:rsid w:val="00E560B0"/>
    <w:rsid w:val="00E56B79"/>
    <w:rsid w:val="00E574AC"/>
    <w:rsid w:val="00E6528C"/>
    <w:rsid w:val="00E81738"/>
    <w:rsid w:val="00E94364"/>
    <w:rsid w:val="00E95CC3"/>
    <w:rsid w:val="00EB3388"/>
    <w:rsid w:val="00EC6A3E"/>
    <w:rsid w:val="00ED4245"/>
    <w:rsid w:val="00EF4FD0"/>
    <w:rsid w:val="00EF5ED8"/>
    <w:rsid w:val="00EF6910"/>
    <w:rsid w:val="00F05E2C"/>
    <w:rsid w:val="00F23E04"/>
    <w:rsid w:val="00F32007"/>
    <w:rsid w:val="00F34002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4208"/>
    <w:rsid w:val="00086FCD"/>
    <w:rsid w:val="000C6828"/>
    <w:rsid w:val="00142762"/>
    <w:rsid w:val="00142AEC"/>
    <w:rsid w:val="00143EB3"/>
    <w:rsid w:val="00184AF9"/>
    <w:rsid w:val="001B308E"/>
    <w:rsid w:val="001E4F27"/>
    <w:rsid w:val="00252D8E"/>
    <w:rsid w:val="002745B4"/>
    <w:rsid w:val="003160DD"/>
    <w:rsid w:val="003A5AA9"/>
    <w:rsid w:val="00406BDE"/>
    <w:rsid w:val="0041766D"/>
    <w:rsid w:val="004562E0"/>
    <w:rsid w:val="004661D2"/>
    <w:rsid w:val="005027F3"/>
    <w:rsid w:val="00563BFE"/>
    <w:rsid w:val="0059570F"/>
    <w:rsid w:val="005C0EB1"/>
    <w:rsid w:val="005D2E70"/>
    <w:rsid w:val="00613FB0"/>
    <w:rsid w:val="006427C2"/>
    <w:rsid w:val="00695423"/>
    <w:rsid w:val="006A30FB"/>
    <w:rsid w:val="006F7671"/>
    <w:rsid w:val="007569BC"/>
    <w:rsid w:val="007830CF"/>
    <w:rsid w:val="00791E69"/>
    <w:rsid w:val="007D1C39"/>
    <w:rsid w:val="0080682C"/>
    <w:rsid w:val="00836525"/>
    <w:rsid w:val="00871833"/>
    <w:rsid w:val="0094430A"/>
    <w:rsid w:val="00972111"/>
    <w:rsid w:val="00A16EBC"/>
    <w:rsid w:val="00A6483E"/>
    <w:rsid w:val="00A675AA"/>
    <w:rsid w:val="00AC2A13"/>
    <w:rsid w:val="00AD123C"/>
    <w:rsid w:val="00AF391E"/>
    <w:rsid w:val="00C36F95"/>
    <w:rsid w:val="00C60F00"/>
    <w:rsid w:val="00C90180"/>
    <w:rsid w:val="00C96FE4"/>
    <w:rsid w:val="00CB4982"/>
    <w:rsid w:val="00D338A0"/>
    <w:rsid w:val="00DA355B"/>
    <w:rsid w:val="00E22665"/>
    <w:rsid w:val="00E232CC"/>
    <w:rsid w:val="00E407CE"/>
    <w:rsid w:val="00E56C73"/>
    <w:rsid w:val="00F211AF"/>
    <w:rsid w:val="00F331DC"/>
    <w:rsid w:val="00F43DD1"/>
    <w:rsid w:val="00FC1C0B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  <w:style w:type="paragraph" w:customStyle="1" w:styleId="BF999FDD9784462CBEE1AD7B6495F313">
    <w:name w:val="BF999FDD9784462CBEE1AD7B6495F313"/>
    <w:rsid w:val="001B308E"/>
  </w:style>
  <w:style w:type="paragraph" w:customStyle="1" w:styleId="ADB37B32F00147808E107E3BEA9E1376">
    <w:name w:val="ADB37B32F00147808E107E3BEA9E1376"/>
    <w:rsid w:val="005D2E7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8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4</cp:revision>
  <cp:lastPrinted>2020-10-02T18:14:00Z</cp:lastPrinted>
  <dcterms:created xsi:type="dcterms:W3CDTF">2020-10-02T18:12:00Z</dcterms:created>
  <dcterms:modified xsi:type="dcterms:W3CDTF">2020-10-02T18:15:00Z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