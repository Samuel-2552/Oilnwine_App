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A33464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22D2A962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AE3D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AE3D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AA053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1-2</w:t>
                  </w:r>
                  <w:r w:rsid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AA053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AA053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</w:p>
                <w:p w14:paraId="386E2D02" w14:textId="3D4B4EE6" w:rsidR="009A0942" w:rsidRPr="00E574AC" w:rsidRDefault="00EA71BF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தீமோத்தேயு 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1:1-20</w:t>
                  </w:r>
                </w:p>
                <w:p w14:paraId="55EE2F15" w14:textId="4ED4FA57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</w:t>
                  </w:r>
                  <w:r w:rsidR="00AA053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:1-1</w:t>
                  </w:r>
                  <w:r w:rsid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</w:p>
                <w:p w14:paraId="3F50C377" w14:textId="763D82D6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25:</w:t>
                  </w:r>
                  <w:r w:rsidR="00256F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C4DB0E9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5739DD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3346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3346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2C151C4D" w:rsidR="00985209" w:rsidRDefault="00A33464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"ஏனென்றால்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தேமா இப்பிரபஞ்சத்தின் மேல் ஆசைவைத்து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என்னைவிட்டுப் பிரிந்து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தெசலோனிக்கே பட்டணத்துக்குப் போய்விட்டான்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>;" (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2 திமோத்தேயு 4 : 10) என்று தேமாவைக் குறித்து வாசிக்கிறோம். பல விசுவாசிகளுக்கு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அன்பை விட "தற்போதைய காரியங்கள்" மிக முக்கியமானவையாகக் காணப் படுகின்றன. அவர்கள் தேவனின் காரியங்களை தொலைவிலுள்ள எதிர்கால காரியங்கள் என்று பார்க்கிறார்கள்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காணக்கூடிய உறுதியான மற்றும் சிற்றின்பமான காரியங்களை அவர்கள் உயர்ந்ததும் மிகவும் முக்கியத்துவம் வாய்ந்ததுகமாக கருதுகின்றனர். அவர்கள் தேவனிடமிருந்து விலகி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 xml:space="preserve">"தற்போதுள்ள காரியங்களை" நோக்கி இழுக்கப்படுகிறார்கள். 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>'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தற்போதுள்ள காரியங்கள்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'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அன்பிலிருந்து அவரைப் பிரிக்க முடியாது என்று அப்போஸ்தலனாகிய பவுல் கண்டறிந்த போதிலும்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சக ஊழியரும் நண்பருமான தேமா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காலத்தில் பவுலின் ஊழியத்திற்கு ஆசீர்வாதமாக இருந்தவர்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இழுக்கிறதும் மயக்குகிறதுமான தற்போதைய உலகத்தை நேசித்தார்.   “… ஏனெனில் தேமா என்னை விட்டுவிட்டார். அவர் இந்த வாழ்க்கையின் நல்ல காரியங்களை நேசித்து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தெசலோனிக்காவுக்குச் சென்றார்.” என்று லிவிங் பைபிள் கூறுகிறது. அவர் ஒரு காலத்தில் பவுலுக்கு ஒரு பெரிய உதவியாக இருந்தார் (கொலோ 4:14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பிலேமோன் 24). ‘தற்போதுள்ள காரியங்கள்’ பலரின் வாழ்க்கையை தேவ அழைப்பிலிருந்து விலகச் செய்கின்றன. பரிசுத்தவான்களே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உங்களுக்கு உதவுவதற்கு பரிசுத்த </w:t>
      </w:r>
      <w:r w:rsidR="00C42BC4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38" style="position:absolute;left:0;text-align:left;margin-left:-4.8pt;margin-top:730.0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ஆவியானவருக்குத் திறந்திருங்கள்.  இன்று பலர்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பணிந்து கொண்டிருக்கும் பொருள்முதல்கொள்கையைக் (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materialism)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கொண்ட தற்போதைய உலகத்திலிருந்து விலகி இருப்போம். நல்ல வாழ்க்கை விட</w:t>
      </w:r>
      <w:r w:rsidR="00C42BC4" w:rsidRPr="00C42B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C42BC4" w:rsidRPr="00C42B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உலகத்தின் நல்ல காரியங்களை விட தேவ அன்பு உயர்ந்தது என்பதை நம் இருதயத்தில் உறுதிப் படுத்துவோம்.</w:t>
      </w:r>
    </w:p>
    <w:p w14:paraId="6190BB75" w14:textId="13049B92" w:rsidR="000F12C3" w:rsidRPr="00C42BC4" w:rsidRDefault="000F12C3" w:rsidP="00C42BC4">
      <w:pPr>
        <w:jc w:val="both"/>
        <w:rPr>
          <w:rFonts w:ascii="Latha" w:hAnsi="Latha" w:cs="Arial Unicode MS" w:hint="cs"/>
          <w:noProof/>
          <w:sz w:val="2"/>
          <w:szCs w:val="2"/>
          <w:cs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273ED93" w:rsidR="006D514C" w:rsidRPr="00CF2CCC" w:rsidRDefault="00A33464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350E512E" w:rsidR="00E56B79" w:rsidRDefault="00A3346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90.3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370073F8" w:rsidR="00C455B6" w:rsidRDefault="00C42BC4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C42BC4">
        <w:rPr>
          <w:rFonts w:ascii="Latha" w:hAnsi="Latha" w:cs="Arial Unicode MS"/>
          <w:noProof/>
          <w:sz w:val="48"/>
          <w:szCs w:val="44"/>
          <w:cs/>
          <w:lang w:bidi="ta-IN"/>
        </w:rPr>
        <w:t>நான் உங்களுக்கு இருளிலே சொல்லுகிறதை நீங்கள் வெளிச்சத்திலே சொல்லுங்கள்</w:t>
      </w:r>
      <w:r w:rsidRPr="00C42BC4">
        <w:rPr>
          <w:rFonts w:ascii="Latha" w:hAnsi="Latha" w:cs="Arial Unicode MS"/>
          <w:noProof/>
          <w:sz w:val="48"/>
          <w:szCs w:val="44"/>
        </w:rPr>
        <w:t xml:space="preserve">; </w:t>
      </w:r>
      <w:r w:rsidRPr="00C42BC4">
        <w:rPr>
          <w:rFonts w:ascii="Latha" w:hAnsi="Latha" w:cs="Arial Unicode MS"/>
          <w:noProof/>
          <w:sz w:val="48"/>
          <w:szCs w:val="44"/>
          <w:cs/>
          <w:lang w:bidi="ta-IN"/>
        </w:rPr>
        <w:t>காதிலே கேட்கிறதை நீங்கள் வீடுகளின்மேல் பிரசித்தம்பண்ணுங்கள்.</w:t>
      </w:r>
    </w:p>
    <w:p w14:paraId="0720108A" w14:textId="360B1248" w:rsidR="00C8646D" w:rsidRPr="00C455B6" w:rsidRDefault="00C42BC4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C42BC4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10:27</w:t>
      </w:r>
    </w:p>
    <w:p w14:paraId="740118A8" w14:textId="61C91378" w:rsidR="00676B9E" w:rsidRDefault="00676B9E" w:rsidP="00985209">
      <w:pPr>
        <w:ind w:right="1676"/>
        <w:rPr>
          <w:sz w:val="40"/>
          <w:szCs w:val="32"/>
        </w:rPr>
      </w:pPr>
    </w:p>
    <w:p w14:paraId="79FCCF16" w14:textId="77777777" w:rsidR="00C42BC4" w:rsidRPr="00C42BC4" w:rsidRDefault="00C42BC4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A33464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B432F" w14:textId="77777777" w:rsidR="00A33464" w:rsidRDefault="00A33464" w:rsidP="00A01902">
      <w:r>
        <w:separator/>
      </w:r>
    </w:p>
  </w:endnote>
  <w:endnote w:type="continuationSeparator" w:id="0">
    <w:p w14:paraId="5100AEDA" w14:textId="77777777" w:rsidR="00A33464" w:rsidRDefault="00A3346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3F0CC" w14:textId="77777777" w:rsidR="00A33464" w:rsidRDefault="00A33464" w:rsidP="00A01902">
      <w:r>
        <w:separator/>
      </w:r>
    </w:p>
  </w:footnote>
  <w:footnote w:type="continuationSeparator" w:id="0">
    <w:p w14:paraId="64094677" w14:textId="77777777" w:rsidR="00A33464" w:rsidRDefault="00A3346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A3346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843A9"/>
    <w:rsid w:val="000A6B12"/>
    <w:rsid w:val="000B03F5"/>
    <w:rsid w:val="000B2964"/>
    <w:rsid w:val="000B41C0"/>
    <w:rsid w:val="000B4C4C"/>
    <w:rsid w:val="000D360C"/>
    <w:rsid w:val="000D3907"/>
    <w:rsid w:val="000F12C3"/>
    <w:rsid w:val="0010320D"/>
    <w:rsid w:val="001149B1"/>
    <w:rsid w:val="00146C3C"/>
    <w:rsid w:val="00164876"/>
    <w:rsid w:val="00164A86"/>
    <w:rsid w:val="00166BCA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115C6"/>
    <w:rsid w:val="002144E4"/>
    <w:rsid w:val="002163F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1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4A0F"/>
    <w:rsid w:val="004C230C"/>
    <w:rsid w:val="004D6C98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EBE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A01902"/>
    <w:rsid w:val="00A2652D"/>
    <w:rsid w:val="00A26741"/>
    <w:rsid w:val="00A301CA"/>
    <w:rsid w:val="00A33464"/>
    <w:rsid w:val="00A3746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7DA7"/>
    <w:rsid w:val="00AC6DF1"/>
    <w:rsid w:val="00AD2AEB"/>
    <w:rsid w:val="00AD4077"/>
    <w:rsid w:val="00AE318F"/>
    <w:rsid w:val="00AE3DA8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C13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7DD2"/>
    <w:rsid w:val="00D5631B"/>
    <w:rsid w:val="00D7517A"/>
    <w:rsid w:val="00D83E1E"/>
    <w:rsid w:val="00D94442"/>
    <w:rsid w:val="00D95889"/>
    <w:rsid w:val="00DC170E"/>
    <w:rsid w:val="00DC18DC"/>
    <w:rsid w:val="00DD515F"/>
    <w:rsid w:val="00DD59E4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81738"/>
    <w:rsid w:val="00E94364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E87"/>
    <w:rsid w:val="001E4F27"/>
    <w:rsid w:val="001E5445"/>
    <w:rsid w:val="00252D8E"/>
    <w:rsid w:val="002745B4"/>
    <w:rsid w:val="002A2F54"/>
    <w:rsid w:val="003160DD"/>
    <w:rsid w:val="003A5AA9"/>
    <w:rsid w:val="00401FE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5E277A"/>
    <w:rsid w:val="00613FB0"/>
    <w:rsid w:val="006427C2"/>
    <w:rsid w:val="00695423"/>
    <w:rsid w:val="006A30FB"/>
    <w:rsid w:val="006F7671"/>
    <w:rsid w:val="00731A59"/>
    <w:rsid w:val="007569BC"/>
    <w:rsid w:val="007830CF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13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2020-10-14T17:38:00Z</cp:lastPrinted>
  <dcterms:created xsi:type="dcterms:W3CDTF">2020-10-15T15:17:00Z</dcterms:created>
  <dcterms:modified xsi:type="dcterms:W3CDTF">2020-10-15T15:29:00Z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