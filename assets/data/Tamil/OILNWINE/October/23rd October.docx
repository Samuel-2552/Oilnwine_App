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DE49B6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1398F1FC" w:rsidR="009A0942" w:rsidRPr="00E574AC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C91F3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42</w:t>
                  </w:r>
                  <w:r w:rsidR="00F23F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</w:t>
                  </w:r>
                  <w:r w:rsidR="00C91F3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</w:t>
                  </w:r>
                  <w:r w:rsidR="00F23F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C91F3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23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</w:p>
                <w:p w14:paraId="386E2D02" w14:textId="718CDA13" w:rsidR="009A0942" w:rsidRPr="00E574AC" w:rsidRDefault="0017278E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EA71BF" w:rsidRP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EA71BF" w:rsidRP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தீமோத்தேயு </w:t>
                  </w:r>
                  <w:r w:rsidR="00C91F3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 w:rsidR="00C91F3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21</w:t>
                  </w:r>
                </w:p>
                <w:p w14:paraId="55EE2F15" w14:textId="7CCB8274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825D7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  <w:r w:rsidR="00C91F3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1-9</w:t>
                  </w:r>
                  <w:r w:rsidR="00C91F3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C91F3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</w:t>
                  </w:r>
                </w:p>
                <w:p w14:paraId="3F50C377" w14:textId="18A44C17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6:</w:t>
                  </w:r>
                  <w:r w:rsidR="00C91F3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</w:t>
                  </w:r>
                  <w:r w:rsidR="00C91F3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CBCBA7B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A17E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1F352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E49B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E49B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1C5B96E" w14:textId="4D2E35B1" w:rsidR="00985209" w:rsidRPr="00C91F38" w:rsidRDefault="00DE49B6" w:rsidP="00C91F38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C91F38" w:rsidRPr="00C91F3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முழு  சிருஷ்டியும் தேவ புத்திரர்கள் வெளிப்படுவதற்காக காத்திருக்கிறது என்று வேதம் சந்தேகமின்றி கூறுகிறது. ஆகவே</w:t>
      </w:r>
      <w:r w:rsidR="00C91F38" w:rsidRPr="00C91F3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91F38" w:rsidRPr="00C91F3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எல்லாவற்றையும் சாபத்திலிருந்தும் அடிமைத்தனத்தில் இருந்தும் விடுவிக்க வேண்டுமானால்</w:t>
      </w:r>
      <w:r w:rsidR="00C91F38" w:rsidRPr="00C91F3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91F38" w:rsidRPr="00C91F3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தேவன் தமது கிரியையினால் தமது இறுதி நோக்கங்களோடு இணைத்த  ஒரு ஜனங்கள் மூலமாகவே நடைபெறும்! அவர்களே ‘தேவனுடைய புத்திரர்கள்’ என்று அழைக்கப்படும் ஜனம்</w:t>
      </w:r>
      <w:r w:rsidR="00C91F38" w:rsidRPr="00C91F3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C91F38" w:rsidRPr="00C91F3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குமாரனுடைய சாயலுக்கு ஒப்பானவர்கள் அவர்களே.  ஆகையால்</w:t>
      </w:r>
      <w:r w:rsidR="00C91F38" w:rsidRPr="00C91F3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91F38" w:rsidRPr="00C91F3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இந்த மணி நேரத்தில் தேவன் தம்முடைய பரிசுத்த ஆவியின் மூலம் எந்த </w:t>
      </w:r>
      <w:r w:rsidR="00C91F38" w:rsidRPr="00C91F3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இறுதி நோக்கத்திற்காக செயல்படுகிறார் என்பதை நாம் பற்றிக் கொள்ள வேண்டும். தேவன் பூமியில் இரண்டு காரியங்களைச் செய்யவில்லை</w:t>
      </w:r>
      <w:r w:rsidR="00C91F38" w:rsidRPr="00C91F3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C91F38" w:rsidRPr="00C91F3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ஒரு காரியத்தை மட்டுமே செய்கிறார். சுவிசேஷம் ஜனங்களை கர்த்தரிடம் கொண்டு வந்து அவர்களை சபையில் சேர்க்கிறது. இது சந்தேகத்திற்கு இடமின்றி அவசியமானது</w:t>
      </w:r>
      <w:r w:rsidR="00C91F38" w:rsidRPr="00C91F3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C91F38" w:rsidRPr="00C91F3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பரிசுத்த ஆவியானவர் சபையில் சேர்க்கப்பட்ட இந்த புது விசுவாசிகளில் அவருடைய சித்தத்தின் ஆலோசனையின்படி  கிரியை செய்து</w:t>
      </w:r>
      <w:r w:rsidR="00C91F38" w:rsidRPr="00C91F3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91F38" w:rsidRPr="00C91F3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அவர்களை  குமாரனின் ரூபத்திற்கும் சாயலுக்கும் ஒப்பாக மாற்ற விரும்புகிறார். ஜனங்களை கர்த்தரிடம் கொண்டு வருவதும் அவர்களை சபையில் சேர்ப்பதும் பரிசுத்த ஆவியின் ஒட்டுமொத்த வேலையின் ஒரு பகுதி மட்டுமே. தேவனின் கிருபையால் ஜனங்கள் இரட்சிக்கப்படுகிறார்கள்</w:t>
      </w:r>
      <w:r w:rsidR="00C91F38" w:rsidRPr="00C91F3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C91F38" w:rsidRPr="00C91F3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அதன்பிறகு</w:t>
      </w:r>
      <w:r w:rsidR="00C91F38" w:rsidRPr="00C91F3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91F38" w:rsidRPr="00C91F3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தேவனுடைய ஆவியினால் செய்யப்பட வேண்டிய ஒரு மிகப் பெரிய கிரியை இருக்கிறது. அது </w:t>
      </w:r>
      <w:r w:rsidR="00C91F38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4" style="position:absolute;left:0;text-align:left;margin-left:-9.3pt;margin-top:729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C91F38" w:rsidRPr="00C91F3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விசுவாசிகளை குமாரனுடன் உறுதிப்படுத்துவதே </w:t>
      </w:r>
      <w:r w:rsidR="00C91F38" w:rsidRPr="00C91F3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ஆகும்.  துரதிர்ஷ்டவசமாக</w:t>
      </w:r>
      <w:r w:rsidR="00C91F38" w:rsidRPr="00C91F3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91F38" w:rsidRPr="00C91F3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கிறிஸ்தவ மண்டலத்தின் பெரும்பான்மையானவர்கள்</w:t>
      </w:r>
      <w:r w:rsidR="00C91F38" w:rsidRPr="00C91F3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91F38" w:rsidRPr="00C91F3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ஜனங்களை இரட்சிப்பின் நம்பிக்கைக்கு கொண்டு வருவதில் மட்டுமே ஈடுபட்டுள்ளார்கள். ஆனால்</w:t>
      </w:r>
      <w:r w:rsidR="00C91F38" w:rsidRPr="00C91F3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91F38" w:rsidRPr="00C91F3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தேவனை மட்டுப்படுத்த முடியாது. ஒரு ஜனங்களில் தனது முடிவை நிறைவேற்ற அவர் முன்னேறிச் செல்கிறார்.</w:t>
      </w:r>
    </w:p>
    <w:p w14:paraId="182C83CD" w14:textId="77777777" w:rsidR="00E73EEA" w:rsidRPr="00E73EEA" w:rsidRDefault="00E73EEA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6190BB75" w14:textId="13049B92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273ED93" w:rsidR="006D514C" w:rsidRPr="00CF2CCC" w:rsidRDefault="00DE49B6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350E512E" w:rsidR="00E56B79" w:rsidRDefault="00DE49B6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224.8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28FB6C9E" w:rsidR="00C455B6" w:rsidRDefault="00C91F38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C91F38">
        <w:rPr>
          <w:rFonts w:ascii="Latha" w:hAnsi="Latha" w:cs="Arial Unicode MS"/>
          <w:noProof/>
          <w:sz w:val="48"/>
          <w:szCs w:val="44"/>
          <w:cs/>
          <w:lang w:bidi="ta-IN"/>
        </w:rPr>
        <w:t>தேவனுடைய அன்பிலே உங்களைக் காத்துக்கொண்டு</w:t>
      </w:r>
      <w:r w:rsidRPr="00C91F38">
        <w:rPr>
          <w:rFonts w:ascii="Latha" w:hAnsi="Latha" w:cs="Arial Unicode MS"/>
          <w:noProof/>
          <w:sz w:val="48"/>
          <w:szCs w:val="44"/>
        </w:rPr>
        <w:t xml:space="preserve">, </w:t>
      </w:r>
      <w:r w:rsidRPr="00C91F38">
        <w:rPr>
          <w:rFonts w:ascii="Latha" w:hAnsi="Latha" w:cs="Arial Unicode MS"/>
          <w:noProof/>
          <w:sz w:val="48"/>
          <w:szCs w:val="44"/>
          <w:cs/>
          <w:lang w:bidi="ta-IN"/>
        </w:rPr>
        <w:t>நித்தியஜீவனுக்கேதுவாக நம்முடைய கர்த்தராகிய இயேசுகிறிஸ்துவினுடைய இரக்கத்தைப்பெறக் காத்திருங்கள்.</w:t>
      </w:r>
    </w:p>
    <w:p w14:paraId="7AC0C899" w14:textId="1A522831" w:rsidR="0017278E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C91F38">
        <w:rPr>
          <w:rFonts w:ascii="Latha" w:hAnsi="Latha" w:cs="Arial Unicode MS"/>
          <w:noProof/>
          <w:sz w:val="48"/>
          <w:szCs w:val="44"/>
          <w:cs/>
          <w:lang w:bidi="ta-IN"/>
        </w:rPr>
        <w:t>யூதா 1:21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</w:p>
    <w:p w14:paraId="5CDC9EAA" w14:textId="16BFC8CF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56877A00" w14:textId="266032CF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5389FCC0" w14:textId="6FB22B83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213C31A9" w14:textId="1D49D79E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34E19D38" w14:textId="4E59387F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4FD94118" w14:textId="5CA31134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76D7EFC6" w14:textId="551670BF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58F025ED" w14:textId="0FEBED70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69008A39" w14:textId="54C390CF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6D9748D0" w14:textId="5FD137D1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78572843" w14:textId="42B07C4A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79CF6BB" w14:textId="2BB2213A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6BB177DF" w14:textId="1250A2FF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3A89C337" w14:textId="5212DFC2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391EF9F5" w14:textId="7467F5BB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534AFCF2" w14:textId="7ED6AD0C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C33DD09" w14:textId="77777777" w:rsidR="00C91F38" w:rsidRP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6D5785F7" w14:textId="77777777" w:rsidR="00E73EEA" w:rsidRPr="00C42BC4" w:rsidRDefault="00E73EEA" w:rsidP="00985209">
      <w:pPr>
        <w:ind w:right="1676"/>
        <w:rPr>
          <w:sz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DE49B6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696F6" w14:textId="77777777" w:rsidR="00DE49B6" w:rsidRDefault="00DE49B6" w:rsidP="00A01902">
      <w:r>
        <w:separator/>
      </w:r>
    </w:p>
  </w:endnote>
  <w:endnote w:type="continuationSeparator" w:id="0">
    <w:p w14:paraId="305ECB3B" w14:textId="77777777" w:rsidR="00DE49B6" w:rsidRDefault="00DE49B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36C56" w14:textId="77777777" w:rsidR="00DE49B6" w:rsidRDefault="00DE49B6" w:rsidP="00A01902">
      <w:r>
        <w:separator/>
      </w:r>
    </w:p>
  </w:footnote>
  <w:footnote w:type="continuationSeparator" w:id="0">
    <w:p w14:paraId="78BA716A" w14:textId="77777777" w:rsidR="00DE49B6" w:rsidRDefault="00DE49B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DE49B6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843A9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95C49"/>
    <w:rsid w:val="001B59BC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67FA"/>
    <w:rsid w:val="00251D5D"/>
    <w:rsid w:val="00255920"/>
    <w:rsid w:val="00256FBF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32DFF"/>
    <w:rsid w:val="0034552A"/>
    <w:rsid w:val="00361CF0"/>
    <w:rsid w:val="0037033A"/>
    <w:rsid w:val="00382462"/>
    <w:rsid w:val="00393FB0"/>
    <w:rsid w:val="003A06F2"/>
    <w:rsid w:val="003A148E"/>
    <w:rsid w:val="003A17E1"/>
    <w:rsid w:val="003A390C"/>
    <w:rsid w:val="003B57E6"/>
    <w:rsid w:val="003C0B32"/>
    <w:rsid w:val="003C6B12"/>
    <w:rsid w:val="003C6B88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B3C64"/>
    <w:rsid w:val="004B4A0F"/>
    <w:rsid w:val="004C230C"/>
    <w:rsid w:val="004D6C98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A0661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36D8F"/>
    <w:rsid w:val="00960B0D"/>
    <w:rsid w:val="0096318B"/>
    <w:rsid w:val="0096489D"/>
    <w:rsid w:val="00973D29"/>
    <w:rsid w:val="00974D34"/>
    <w:rsid w:val="00982299"/>
    <w:rsid w:val="00985209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A01902"/>
    <w:rsid w:val="00A2652D"/>
    <w:rsid w:val="00A26741"/>
    <w:rsid w:val="00A301CA"/>
    <w:rsid w:val="00A33464"/>
    <w:rsid w:val="00A3746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7DA7"/>
    <w:rsid w:val="00AC6DF1"/>
    <w:rsid w:val="00AD2AEB"/>
    <w:rsid w:val="00AD4077"/>
    <w:rsid w:val="00AE318F"/>
    <w:rsid w:val="00AE3DA8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2BC4"/>
    <w:rsid w:val="00C4430D"/>
    <w:rsid w:val="00C455B6"/>
    <w:rsid w:val="00C61211"/>
    <w:rsid w:val="00C633E0"/>
    <w:rsid w:val="00C63C13"/>
    <w:rsid w:val="00C66E73"/>
    <w:rsid w:val="00C8646D"/>
    <w:rsid w:val="00C91F38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0936"/>
    <w:rsid w:val="00D47DD2"/>
    <w:rsid w:val="00D5631B"/>
    <w:rsid w:val="00D60EE4"/>
    <w:rsid w:val="00D7517A"/>
    <w:rsid w:val="00D83E1E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4364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5E2C"/>
    <w:rsid w:val="00F23E04"/>
    <w:rsid w:val="00F23FFD"/>
    <w:rsid w:val="00F32007"/>
    <w:rsid w:val="00F34002"/>
    <w:rsid w:val="00F42272"/>
    <w:rsid w:val="00F5442D"/>
    <w:rsid w:val="00F55F4A"/>
    <w:rsid w:val="00F60856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A5AA9"/>
    <w:rsid w:val="00400124"/>
    <w:rsid w:val="00401FE9"/>
    <w:rsid w:val="00406BDE"/>
    <w:rsid w:val="0041766D"/>
    <w:rsid w:val="004562E0"/>
    <w:rsid w:val="004661D2"/>
    <w:rsid w:val="005027F3"/>
    <w:rsid w:val="005364CA"/>
    <w:rsid w:val="00563BFE"/>
    <w:rsid w:val="0059570F"/>
    <w:rsid w:val="005C0EB1"/>
    <w:rsid w:val="005D2E70"/>
    <w:rsid w:val="005E277A"/>
    <w:rsid w:val="00613FB0"/>
    <w:rsid w:val="0061631E"/>
    <w:rsid w:val="006427C2"/>
    <w:rsid w:val="00695423"/>
    <w:rsid w:val="006A30FB"/>
    <w:rsid w:val="006B4296"/>
    <w:rsid w:val="006F7671"/>
    <w:rsid w:val="00731A59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BB1F7E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11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2020-10-14T17:38:00Z</cp:lastPrinted>
  <dcterms:created xsi:type="dcterms:W3CDTF">2020-10-22T16:44:00Z</dcterms:created>
  <dcterms:modified xsi:type="dcterms:W3CDTF">2020-10-22T16:55:00Z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