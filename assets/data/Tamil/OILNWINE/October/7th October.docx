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916C9D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8.25pt;width:437.3pt;height:143.85pt;z-index:251699200;mso-width-relative:margin;mso-height-relative:margin" filled="f" stroked="f">
            <v:textbox>
              <w:txbxContent>
                <w:p w14:paraId="19359A53" w14:textId="45EAF3D7" w:rsidR="00E574AC" w:rsidRPr="00E574AC" w:rsidRDefault="00E574AC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எரேமியா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98520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8:8</w:t>
                  </w:r>
                  <w:r w:rsidR="002361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-</w:t>
                  </w:r>
                  <w:r w:rsidR="0098520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9:26</w:t>
                  </w:r>
                </w:p>
                <w:p w14:paraId="386E2D02" w14:textId="3999B508" w:rsidR="00E574AC" w:rsidRPr="00E574AC" w:rsidRDefault="002361FD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361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கொலோசெயர்  </w:t>
                  </w:r>
                  <w:r w:rsidR="0098520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3:1-17</w:t>
                  </w:r>
                </w:p>
                <w:p w14:paraId="55EE2F15" w14:textId="5DB06544" w:rsidR="00E574AC" w:rsidRDefault="00E574AC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6323F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</w:t>
                  </w:r>
                  <w:r w:rsidR="00746E7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:</w:t>
                  </w:r>
                  <w:r w:rsidR="0098520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32-55</w:t>
                  </w:r>
                </w:p>
                <w:p w14:paraId="3F50C377" w14:textId="044E86B0" w:rsidR="00973D29" w:rsidRPr="007A1E95" w:rsidRDefault="000B03F5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 w:rsidR="00BA21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0B03F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24:</w:t>
                  </w:r>
                  <w:r w:rsidR="002361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98520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80D9F3E" w:rsidR="003B57E6" w:rsidRPr="00772606" w:rsidRDefault="007C1C28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72606"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="00393FB0"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B8004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="008D7974"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916C9D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916C9D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F609723" w14:textId="54E08DE1" w:rsidR="006323F6" w:rsidRDefault="00916C9D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985209" w:rsidRPr="0098520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விருப்பத்தை அறிய பலர் விரும்புகிறார்கள்</w:t>
      </w:r>
      <w:r w:rsidR="00985209" w:rsidRPr="0098520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85209" w:rsidRPr="0098520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அவர்களால் அதை அறிய முடியாது</w:t>
      </w:r>
      <w:r w:rsidR="00985209" w:rsidRPr="0098520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85209" w:rsidRPr="0098520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ஏனெனில் அவர்களின் ஆவி தேவனின் ஆவிக்கு  ஜீவனுள்ளதாக இல்லை.  நீங்கள் அன்றாட வாழ்க்கையில் உங்கள் ஆவியில் பரிசுத்த ஆவியானவருக்கு உயிருடன் இருந்தால்</w:t>
      </w:r>
      <w:r w:rsidR="00985209" w:rsidRPr="0098520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85209" w:rsidRPr="0098520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தம்முடைய மனதையும் அவருடைய சித்தத்தையும் உங்களுக்கு வெளிப்படுத்துவார்.  ஆவியானவர் தங்கள் வாழ்க்கையில் ஏதாவது செய்ய விரும்பும்போது</w:t>
      </w:r>
      <w:r w:rsidR="00985209" w:rsidRPr="0098520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85209" w:rsidRPr="0098520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​​பெரும்பான்மையான விசுவாசிகளும் பரிசுத்த ஆவியானவருக்கு தங்கள் ஆவியில் உயிரோடு இல்லை என்பது ஒரு பெரிய சோகம்.  இந்த கொள்கையை நம் வாழ்வில் ஒரு </w:t>
      </w:r>
      <w:r w:rsidR="00985209" w:rsidRPr="0098520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அடித்தளமாக வைக்க கர்த்தர் நமக்கு உதவுவாராக! இதனால் தேவனின் மீந்திருப்பவர்களான நாம்</w:t>
      </w:r>
      <w:r w:rsidR="00985209" w:rsidRPr="0098520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85209" w:rsidRPr="0098520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எப்போதும் பரிசுத்த ஆவியானவருக்கு நம்முடைய ஆவியிலேயே  உயிரோடு இருப்பதில் தீவிரமாக இருப்போம் ! தங்கள் தலைமுறையில் தேவனுடன் படிப்படியாக நடந்த பெரிய தேவ மனிதர்களின் வாழ்க்கை</w:t>
      </w:r>
      <w:r w:rsidR="00985209" w:rsidRPr="0098520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85209" w:rsidRPr="0098520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இன்றும் நமக்குப் பெரியதாகவும் அற்புதமாகவும் தோன்றுகிறது</w:t>
      </w:r>
      <w:r w:rsidR="00985209" w:rsidRPr="0098520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85209" w:rsidRPr="0098520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அவர்கள் தேவ சமூகத்தில் வாழ்ந்து</w:t>
      </w:r>
      <w:r w:rsidR="00985209" w:rsidRPr="0098520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85209" w:rsidRPr="0098520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ஆவியானவருடைய சிந்தயோடு இணைந்தவர்களும் கவனமுள்ளவருமாக இருந்தார்கள்.  பெரும்பாலும் நாம் அவர்களைப் போலவே இருக்க விரும்புகிறோம். நம்முடைய வாழ்க்கையில் அவர்களின் வாழ்க்கை முறையைப் பின்பற்றும்படி ஜெபிக்கிறோம்</w:t>
      </w:r>
      <w:r w:rsidR="00985209" w:rsidRPr="0098520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85209" w:rsidRPr="0098520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நம்முடைய வாழ்க்கையை அவர்கள் செய்ததைப் போல ஆவியானவருடைய காரியங்களோடு இணைக்கத் தவறிவிடுகிறோம். தேவனோடு </w:t>
      </w:r>
      <w:r w:rsidR="00985209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17" style="position:absolute;left:0;text-align:left;margin-left:-7.5pt;margin-top:730.05pt;width:630pt;height:13.7pt;z-index:25171456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985209" w:rsidRPr="0098520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உயர்ந்த வாழ்க்கை நிலைக்கு வர நமக்கு உதவும் </w:t>
      </w:r>
      <w:r w:rsidR="00985209" w:rsidRPr="0098520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ஒரு ஆவிக்குரிய கொள்கை இருக்கிறதா</w:t>
      </w:r>
      <w:r w:rsidR="00985209" w:rsidRPr="00985209">
        <w:rPr>
          <w:rFonts w:ascii="Latha" w:hAnsi="Latha" w:cs="Arial Unicode MS"/>
          <w:noProof/>
          <w:sz w:val="52"/>
          <w:szCs w:val="48"/>
          <w:lang w:val="ta-IN"/>
        </w:rPr>
        <w:t xml:space="preserve">?  </w:t>
      </w:r>
      <w:r w:rsidR="00985209" w:rsidRPr="0098520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உயர்ந்த மண்டலத்திற்குள் பிரவேசித்து தேவனுக்குள் அந்த இடத்தை பெற நாம் என்ன செய்ய வேண்டும்</w:t>
      </w:r>
      <w:r w:rsidR="00985209" w:rsidRPr="00985209">
        <w:rPr>
          <w:rFonts w:ascii="Latha" w:hAnsi="Latha" w:cs="Arial Unicode MS"/>
          <w:noProof/>
          <w:sz w:val="52"/>
          <w:szCs w:val="48"/>
          <w:lang w:val="ta-IN"/>
        </w:rPr>
        <w:t xml:space="preserve">?  </w:t>
      </w:r>
      <w:r w:rsidR="00985209" w:rsidRPr="0098520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நேரத்தில் உங்கள் ஆவி தேவ ஆவியுடன் இணைந்திருக்காவிட்டால் எல்லாம் மரித்த நிலைக்கு வந்துவிடும் என்பதை நினைவில் கொள்ளுங்கள்.</w:t>
      </w:r>
    </w:p>
    <w:p w14:paraId="71C5B96E" w14:textId="77777777" w:rsidR="00985209" w:rsidRPr="00985209" w:rsidRDefault="00985209" w:rsidP="006323F6">
      <w:pPr>
        <w:ind w:firstLine="720"/>
        <w:jc w:val="both"/>
        <w:rPr>
          <w:rFonts w:ascii="Latha" w:hAnsi="Latha" w:cs="Arial Unicode MS" w:hint="cs"/>
          <w:noProof/>
          <w:sz w:val="20"/>
          <w:szCs w:val="18"/>
          <w:lang w:bidi="ta-IN"/>
        </w:rPr>
      </w:pPr>
    </w:p>
    <w:p w14:paraId="37A015EE" w14:textId="77777777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77777777" w:rsidR="006D514C" w:rsidRPr="00CF2CCC" w:rsidRDefault="006D514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</w:p>
    <w:p w14:paraId="710CB921" w14:textId="350E512E" w:rsidR="00E56B79" w:rsidRDefault="00916C9D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187.55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093BD0E5" w:rsidR="00C455B6" w:rsidRDefault="00985209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985209">
        <w:rPr>
          <w:rFonts w:ascii="Latha" w:hAnsi="Latha" w:cs="Arial Unicode MS"/>
          <w:noProof/>
          <w:sz w:val="48"/>
          <w:szCs w:val="44"/>
          <w:cs/>
          <w:lang w:bidi="ta-IN"/>
        </w:rPr>
        <w:t>அவர்களில் சிலர் கிறிஸ்துவைப் பரீட்சைபார்த்து</w:t>
      </w:r>
      <w:r w:rsidRPr="00985209">
        <w:rPr>
          <w:rFonts w:ascii="Latha" w:hAnsi="Latha" w:cs="Arial Unicode MS"/>
          <w:noProof/>
          <w:sz w:val="48"/>
          <w:szCs w:val="44"/>
        </w:rPr>
        <w:t xml:space="preserve">, </w:t>
      </w:r>
      <w:r w:rsidRPr="00985209">
        <w:rPr>
          <w:rFonts w:ascii="Latha" w:hAnsi="Latha" w:cs="Arial Unicode MS"/>
          <w:noProof/>
          <w:sz w:val="48"/>
          <w:szCs w:val="44"/>
          <w:cs/>
          <w:lang w:bidi="ta-IN"/>
        </w:rPr>
        <w:t>பாம்புகளால் அழிக்கப்பட்டார்கள்</w:t>
      </w:r>
      <w:r w:rsidRPr="00985209">
        <w:rPr>
          <w:rFonts w:ascii="Latha" w:hAnsi="Latha" w:cs="Arial Unicode MS"/>
          <w:noProof/>
          <w:sz w:val="48"/>
          <w:szCs w:val="44"/>
        </w:rPr>
        <w:t xml:space="preserve">; </w:t>
      </w:r>
      <w:r w:rsidRPr="00985209">
        <w:rPr>
          <w:rFonts w:ascii="Latha" w:hAnsi="Latha" w:cs="Arial Unicode MS"/>
          <w:noProof/>
          <w:sz w:val="48"/>
          <w:szCs w:val="44"/>
          <w:cs/>
          <w:lang w:bidi="ta-IN"/>
        </w:rPr>
        <w:t>அதுபோல நாமும் கிறிஸ்துவைப் பரீட்சைபாராதிருப்போமாக.</w:t>
      </w:r>
    </w:p>
    <w:p w14:paraId="0720108A" w14:textId="530ECD9B" w:rsidR="00C8646D" w:rsidRPr="00C455B6" w:rsidRDefault="00985209" w:rsidP="00C455B6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985209">
        <w:rPr>
          <w:rFonts w:ascii="Latha" w:hAnsi="Latha" w:cs="Arial Unicode MS"/>
          <w:noProof/>
          <w:sz w:val="48"/>
          <w:szCs w:val="44"/>
          <w:cs/>
          <w:lang w:bidi="ta-IN"/>
        </w:rPr>
        <w:t>1 கொரிந்தியர் 10:9</w:t>
      </w:r>
    </w:p>
    <w:p w14:paraId="58DED73D" w14:textId="77777777" w:rsidR="00842F23" w:rsidRDefault="00842F23" w:rsidP="00985209">
      <w:pPr>
        <w:ind w:right="1676"/>
        <w:rPr>
          <w:sz w:val="40"/>
          <w:szCs w:val="32"/>
          <w:lang w:val="en-IN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916C9D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864B0" w14:textId="77777777" w:rsidR="00916C9D" w:rsidRDefault="00916C9D" w:rsidP="00A01902">
      <w:r>
        <w:separator/>
      </w:r>
    </w:p>
  </w:endnote>
  <w:endnote w:type="continuationSeparator" w:id="0">
    <w:p w14:paraId="35B49AB2" w14:textId="77777777" w:rsidR="00916C9D" w:rsidRDefault="00916C9D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E3BD9" w14:textId="77777777" w:rsidR="00916C9D" w:rsidRDefault="00916C9D" w:rsidP="00A01902">
      <w:r>
        <w:separator/>
      </w:r>
    </w:p>
  </w:footnote>
  <w:footnote w:type="continuationSeparator" w:id="0">
    <w:p w14:paraId="0458D74C" w14:textId="77777777" w:rsidR="00916C9D" w:rsidRDefault="00916C9D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916C9D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5642F"/>
    <w:rsid w:val="00075998"/>
    <w:rsid w:val="000A6B12"/>
    <w:rsid w:val="000B03F5"/>
    <w:rsid w:val="000B2964"/>
    <w:rsid w:val="000B41C0"/>
    <w:rsid w:val="000B4C4C"/>
    <w:rsid w:val="000D360C"/>
    <w:rsid w:val="000D3907"/>
    <w:rsid w:val="001149B1"/>
    <w:rsid w:val="00146C3C"/>
    <w:rsid w:val="00164876"/>
    <w:rsid w:val="00164A86"/>
    <w:rsid w:val="00170790"/>
    <w:rsid w:val="00170C39"/>
    <w:rsid w:val="0017476F"/>
    <w:rsid w:val="00174B95"/>
    <w:rsid w:val="0018006E"/>
    <w:rsid w:val="00195C49"/>
    <w:rsid w:val="001B59BC"/>
    <w:rsid w:val="001C7C78"/>
    <w:rsid w:val="001D1F4D"/>
    <w:rsid w:val="002100DF"/>
    <w:rsid w:val="002144E4"/>
    <w:rsid w:val="002361FD"/>
    <w:rsid w:val="0023697A"/>
    <w:rsid w:val="00237408"/>
    <w:rsid w:val="002467FA"/>
    <w:rsid w:val="00251D5D"/>
    <w:rsid w:val="00255920"/>
    <w:rsid w:val="00257981"/>
    <w:rsid w:val="00262142"/>
    <w:rsid w:val="00282153"/>
    <w:rsid w:val="00285211"/>
    <w:rsid w:val="002A1677"/>
    <w:rsid w:val="002C3527"/>
    <w:rsid w:val="002D0702"/>
    <w:rsid w:val="002F29DB"/>
    <w:rsid w:val="0031769F"/>
    <w:rsid w:val="00332929"/>
    <w:rsid w:val="0034552A"/>
    <w:rsid w:val="00361CF0"/>
    <w:rsid w:val="0037033A"/>
    <w:rsid w:val="00382462"/>
    <w:rsid w:val="00393FB0"/>
    <w:rsid w:val="003A06F2"/>
    <w:rsid w:val="003A148E"/>
    <w:rsid w:val="003A390C"/>
    <w:rsid w:val="003B57E6"/>
    <w:rsid w:val="003C0B32"/>
    <w:rsid w:val="003C6B88"/>
    <w:rsid w:val="003E564B"/>
    <w:rsid w:val="004150C0"/>
    <w:rsid w:val="004159D1"/>
    <w:rsid w:val="00422B18"/>
    <w:rsid w:val="00426BFE"/>
    <w:rsid w:val="00436A20"/>
    <w:rsid w:val="00443610"/>
    <w:rsid w:val="00451E5F"/>
    <w:rsid w:val="004706A7"/>
    <w:rsid w:val="0047735C"/>
    <w:rsid w:val="00497EF5"/>
    <w:rsid w:val="004B4A0F"/>
    <w:rsid w:val="004C230C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5C53"/>
    <w:rsid w:val="00576303"/>
    <w:rsid w:val="00576F1F"/>
    <w:rsid w:val="0059570E"/>
    <w:rsid w:val="005B1840"/>
    <w:rsid w:val="005B6700"/>
    <w:rsid w:val="005C45DA"/>
    <w:rsid w:val="005C57B8"/>
    <w:rsid w:val="005D446B"/>
    <w:rsid w:val="005E2505"/>
    <w:rsid w:val="005E65CB"/>
    <w:rsid w:val="005F0E35"/>
    <w:rsid w:val="006020F8"/>
    <w:rsid w:val="00603DFC"/>
    <w:rsid w:val="006102A6"/>
    <w:rsid w:val="006323F6"/>
    <w:rsid w:val="0065625C"/>
    <w:rsid w:val="0067053E"/>
    <w:rsid w:val="0067077A"/>
    <w:rsid w:val="00672436"/>
    <w:rsid w:val="00672C2C"/>
    <w:rsid w:val="0067542C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71A8"/>
    <w:rsid w:val="00707C14"/>
    <w:rsid w:val="007102F8"/>
    <w:rsid w:val="00714470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92767"/>
    <w:rsid w:val="0089455A"/>
    <w:rsid w:val="00896EBE"/>
    <w:rsid w:val="008A5AE3"/>
    <w:rsid w:val="008B04F0"/>
    <w:rsid w:val="008C7E74"/>
    <w:rsid w:val="008D7974"/>
    <w:rsid w:val="008F2DB6"/>
    <w:rsid w:val="009039FD"/>
    <w:rsid w:val="00912DB4"/>
    <w:rsid w:val="0091452E"/>
    <w:rsid w:val="00916C9D"/>
    <w:rsid w:val="0096318B"/>
    <w:rsid w:val="0096489D"/>
    <w:rsid w:val="00973D29"/>
    <w:rsid w:val="00974D34"/>
    <w:rsid w:val="00982299"/>
    <w:rsid w:val="00985209"/>
    <w:rsid w:val="009A3345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78D2"/>
    <w:rsid w:val="009D7DA4"/>
    <w:rsid w:val="009E049D"/>
    <w:rsid w:val="009E2E6F"/>
    <w:rsid w:val="00A01902"/>
    <w:rsid w:val="00A2652D"/>
    <w:rsid w:val="00A26741"/>
    <w:rsid w:val="00A301CA"/>
    <w:rsid w:val="00A51AAD"/>
    <w:rsid w:val="00A57A56"/>
    <w:rsid w:val="00A75D93"/>
    <w:rsid w:val="00A82709"/>
    <w:rsid w:val="00A8372D"/>
    <w:rsid w:val="00A92CF5"/>
    <w:rsid w:val="00A96BAC"/>
    <w:rsid w:val="00AA2DDA"/>
    <w:rsid w:val="00AA5AC1"/>
    <w:rsid w:val="00AB7DA7"/>
    <w:rsid w:val="00AC6DF1"/>
    <w:rsid w:val="00AD2AEB"/>
    <w:rsid w:val="00AD4077"/>
    <w:rsid w:val="00AE318F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430D"/>
    <w:rsid w:val="00C455B6"/>
    <w:rsid w:val="00C61211"/>
    <w:rsid w:val="00C66E73"/>
    <w:rsid w:val="00C8646D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7DD2"/>
    <w:rsid w:val="00D5631B"/>
    <w:rsid w:val="00D7517A"/>
    <w:rsid w:val="00D94442"/>
    <w:rsid w:val="00D95889"/>
    <w:rsid w:val="00DC18DC"/>
    <w:rsid w:val="00DD515F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574AC"/>
    <w:rsid w:val="00E6528C"/>
    <w:rsid w:val="00E81738"/>
    <w:rsid w:val="00E94364"/>
    <w:rsid w:val="00E95CC3"/>
    <w:rsid w:val="00EA2F8B"/>
    <w:rsid w:val="00EB3388"/>
    <w:rsid w:val="00EC6A3E"/>
    <w:rsid w:val="00ED4245"/>
    <w:rsid w:val="00EF4FD0"/>
    <w:rsid w:val="00EF5ED8"/>
    <w:rsid w:val="00EF6910"/>
    <w:rsid w:val="00F05E2C"/>
    <w:rsid w:val="00F23E04"/>
    <w:rsid w:val="00F32007"/>
    <w:rsid w:val="00F34002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4208"/>
    <w:rsid w:val="00086FCD"/>
    <w:rsid w:val="000C0600"/>
    <w:rsid w:val="000C6828"/>
    <w:rsid w:val="001111F0"/>
    <w:rsid w:val="00142762"/>
    <w:rsid w:val="00142AEC"/>
    <w:rsid w:val="00143EB3"/>
    <w:rsid w:val="00184AF9"/>
    <w:rsid w:val="001B308E"/>
    <w:rsid w:val="001E4F27"/>
    <w:rsid w:val="00252D8E"/>
    <w:rsid w:val="002745B4"/>
    <w:rsid w:val="003160DD"/>
    <w:rsid w:val="003A5AA9"/>
    <w:rsid w:val="00406BDE"/>
    <w:rsid w:val="0041766D"/>
    <w:rsid w:val="004562E0"/>
    <w:rsid w:val="004661D2"/>
    <w:rsid w:val="005027F3"/>
    <w:rsid w:val="005364CA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7569BC"/>
    <w:rsid w:val="007830CF"/>
    <w:rsid w:val="00791E69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2020-10-03T16:40:00Z</cp:lastPrinted>
  <dcterms:created xsi:type="dcterms:W3CDTF">2020-10-06T17:26:00Z</dcterms:created>
  <dcterms:modified xsi:type="dcterms:W3CDTF">2020-10-06T17:32:00Z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