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6085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35184EE8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="00AE3D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1-27:22</w:t>
                  </w:r>
                </w:p>
                <w:p w14:paraId="386E2D02" w14:textId="34680926" w:rsidR="009A0942" w:rsidRPr="00E574AC" w:rsidRDefault="00256F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A0942"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தெசலோனிக்கேயர் 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3:1-18</w:t>
                  </w:r>
                </w:p>
                <w:p w14:paraId="55EE2F15" w14:textId="03FA6BD5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5:1-13</w:t>
                  </w:r>
                </w:p>
                <w:p w14:paraId="3F50C377" w14:textId="6D01686C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A053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E2A7CB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AA053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6085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6085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154DDFDC" w:rsidR="00985209" w:rsidRDefault="00F60856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"மரணமானாலும்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தேவதூதர்களானாலும்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அதிகாரங்களானாலும்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வல்லமைகளானாலும் நிகழ்காரியங்களானாலும்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வருங்காரியங்களானாலும்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உயர்வானாலும்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தாழ்வானாலும்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வேறெந்தச் சிருஷ்டியானாலும் நம்முடைய கர்த்தராகிய கிறிஸ்து இயேசுவிலுள்ள தேவனுடைய அன்பைவிட்டு நம்மைப் பிரிக்கமாட்டாதென்று நிச்சயித்திருக்கிறேன்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>," (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ரோமர் 8: 38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39). பலருக்கு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மரணம் என்பது சக்திவாய்ந்த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மிகப்பெரிய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பயங்கரமான ஒரு இறுதி முடிவாகத் தெரிகிறது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மரணம் கூட நம்மை தேவ அன்பிலிருந்து பிரிக்க முடியாது என்று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வேதம் சொல்கிறது.  கிறிஸ்து இயேசுவிலுள்ள தேவ அன்பிலிருந்து நம்மைப் பிரிக்க மரணத்திற்கு சக்தி இல்லை! இதை நீங்கள் உண்மையிலேயே நம்ப முடியுமா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மரணம் மிகவும் சக்தி வாய்ந்தது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 கட்டுபாடுக்கு மேலானது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உயர்ந்தது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 அது கிறிஸ்துவை மறைக்கும் அளவுக்கு மகத்தானது என்று நீங்கள் கருதுகிறீர்களா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 இது அவ்வாறு இல்லை என்று கூறுகிறார்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அன்பு அதிலும் வல்லமை மிகுந்தது. அவருடைய அன்பிலிருந்து மரணமோ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ஜீவனோ நம்மைப் பிரிக்க முடியாது. பலர் தங்கள் ஜீவனையும் ஜீவியத்தையும் நேசிக்கிறார்கள்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தாங்கள் எப்படியும் வாழ வேண்டும் என்று நினைக்கிறார்கள். அவர்களின் முழு வாழ்க்கையும் தங்களுக்கென்றும்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சொந்த நலன்களுக்காகவும்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தங்கள் சொந்த வாழ்க்கையில் நீடித்திருக்கவும் வாழ்கின்றனர்.  ஆனால் நம்முடைய சொந்த வாழ்க்கையை விட </w:t>
      </w:r>
      <w:r w:rsidR="000F12C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5" style="position:absolute;left:0;text-align:left;margin-left:-8.7pt;margin-top:731.25pt;width:630pt;height:13.7pt;z-index:25171558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அன்பு மிகப் பெரியது என்று வேதம்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சொல்கிறது.  பல விசுவாசிகள் தங்கள் வாழ்க்கையில் தேவ அன்பிலிருந்தும்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இந்த மகத்தான அழைப்பிலிருந்தும் பிரிக்கப் பட்டிருக்கிறார்கள்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தங்கள் சுய வாழ்க்கையை அதிகமாக நேசித்திருக்கிறார்கள். வழியில் வரும் எதையும்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சுய வாழ்க்கையை சவாலான எல்லாவற்றையும் அவர்கள் வெறுத்து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நிராகரிக்கிறார்கள். சுய அன்பு இந்த பரிசுத்த அழைப்பிலிருந்து அவர்களைப் பிரித்துள்ளது. பரிசுத்தவான்களே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சொந்த வாழ்க்கையை நேசிக்கிறோம் என்றால்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நம் சுய வாழ்க்கையை நேசித்து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தற்போதைய வாழ்க்கையை எந்த சவாலுமின்றி தொடர விரும்பினால் நாம் பரலோக நகரமாகிய</w:t>
      </w:r>
      <w:r w:rsidR="000F12C3" w:rsidRPr="000F12C3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F12C3" w:rsidRPr="000F12C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எருசலேமின் ஒரு பகுதியாக இருக்க முடியாது.</w:t>
      </w:r>
    </w:p>
    <w:p w14:paraId="30F1252C" w14:textId="2E2BC8AD" w:rsidR="000F12C3" w:rsidRDefault="000F12C3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0BE5775" w14:textId="012E0FB4" w:rsidR="000F12C3" w:rsidRDefault="000F12C3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F1D2AF4" w14:textId="7D05C62E" w:rsidR="000F12C3" w:rsidRDefault="000F12C3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190BB75" w14:textId="13049B92" w:rsidR="000F12C3" w:rsidRPr="000F12C3" w:rsidRDefault="000F12C3" w:rsidP="006323F6">
      <w:pPr>
        <w:ind w:firstLine="720"/>
        <w:jc w:val="both"/>
        <w:rPr>
          <w:rFonts w:ascii="Latha" w:hAnsi="Latha" w:cs="Arial Unicode MS" w:hint="c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AA053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F6085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8.7pt;margin-top:5.95pt;width:556.9pt;height:22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1C121233" w:rsidR="00C455B6" w:rsidRDefault="00AA053D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AA053D">
        <w:rPr>
          <w:rFonts w:ascii="Latha" w:hAnsi="Latha" w:cs="Arial Unicode MS"/>
          <w:noProof/>
          <w:sz w:val="48"/>
          <w:szCs w:val="44"/>
          <w:cs/>
          <w:lang w:bidi="ta-IN"/>
        </w:rPr>
        <w:t>யாவரோடும் சமாதானமாயிருக்கவும்</w:t>
      </w:r>
      <w:r w:rsidRPr="00AA053D">
        <w:rPr>
          <w:rFonts w:ascii="Latha" w:hAnsi="Latha" w:cs="Arial Unicode MS"/>
          <w:noProof/>
          <w:sz w:val="48"/>
          <w:szCs w:val="44"/>
        </w:rPr>
        <w:t xml:space="preserve">, </w:t>
      </w:r>
      <w:r w:rsidRPr="00AA053D">
        <w:rPr>
          <w:rFonts w:ascii="Latha" w:hAnsi="Latha" w:cs="Arial Unicode MS"/>
          <w:noProof/>
          <w:sz w:val="48"/>
          <w:szCs w:val="44"/>
          <w:cs/>
          <w:lang w:bidi="ta-IN"/>
        </w:rPr>
        <w:t>பரிசுத்தமுள்ளவர்களாயிருக்கவும் நாடுங்கள்</w:t>
      </w:r>
      <w:r w:rsidRPr="00AA053D">
        <w:rPr>
          <w:rFonts w:ascii="Latha" w:hAnsi="Latha" w:cs="Arial Unicode MS"/>
          <w:noProof/>
          <w:sz w:val="48"/>
          <w:szCs w:val="44"/>
        </w:rPr>
        <w:t xml:space="preserve">; </w:t>
      </w:r>
      <w:r w:rsidRPr="00AA053D">
        <w:rPr>
          <w:rFonts w:ascii="Latha" w:hAnsi="Latha" w:cs="Arial Unicode MS"/>
          <w:noProof/>
          <w:sz w:val="48"/>
          <w:szCs w:val="44"/>
          <w:cs/>
          <w:lang w:bidi="ta-IN"/>
        </w:rPr>
        <w:t>பரிசுத்தமில்லாமல் ஒருவனும் கர்த்தரைத் தரிசிப்பதில்லையே.</w:t>
      </w:r>
    </w:p>
    <w:p w14:paraId="0720108A" w14:textId="681DE993" w:rsidR="00C8646D" w:rsidRPr="00C455B6" w:rsidRDefault="00AA053D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A053D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12:14</w:t>
      </w:r>
    </w:p>
    <w:p w14:paraId="740118A8" w14:textId="74D210F7" w:rsidR="00676B9E" w:rsidRDefault="00676B9E" w:rsidP="00985209">
      <w:pPr>
        <w:ind w:right="1676"/>
        <w:rPr>
          <w:sz w:val="40"/>
          <w:szCs w:val="32"/>
        </w:rPr>
      </w:pPr>
    </w:p>
    <w:p w14:paraId="39E1D608" w14:textId="27DCC5F4" w:rsidR="00AE3DA8" w:rsidRDefault="00AE3DA8" w:rsidP="00985209">
      <w:pPr>
        <w:ind w:right="1676"/>
        <w:rPr>
          <w:sz w:val="40"/>
          <w:szCs w:val="32"/>
        </w:rPr>
      </w:pPr>
    </w:p>
    <w:p w14:paraId="5BA2DB56" w14:textId="11C546D7" w:rsidR="00AE3DA8" w:rsidRDefault="00AE3DA8" w:rsidP="00985209">
      <w:pPr>
        <w:ind w:right="1676"/>
        <w:rPr>
          <w:sz w:val="40"/>
          <w:szCs w:val="32"/>
        </w:rPr>
      </w:pPr>
    </w:p>
    <w:p w14:paraId="583B5C5A" w14:textId="7852D603" w:rsidR="00AE3DA8" w:rsidRDefault="00AE3DA8" w:rsidP="00985209">
      <w:pPr>
        <w:ind w:right="1676"/>
        <w:rPr>
          <w:sz w:val="40"/>
          <w:szCs w:val="32"/>
        </w:rPr>
      </w:pPr>
    </w:p>
    <w:p w14:paraId="1CE931D2" w14:textId="3928FB2A" w:rsidR="00AE3DA8" w:rsidRDefault="00AE3DA8" w:rsidP="00985209">
      <w:pPr>
        <w:ind w:right="1676"/>
        <w:rPr>
          <w:sz w:val="40"/>
          <w:szCs w:val="32"/>
        </w:rPr>
      </w:pPr>
    </w:p>
    <w:p w14:paraId="743844BC" w14:textId="2DB1CF44" w:rsidR="00AE3DA8" w:rsidRDefault="00AE3DA8" w:rsidP="00985209">
      <w:pPr>
        <w:ind w:right="1676"/>
        <w:rPr>
          <w:sz w:val="40"/>
          <w:szCs w:val="32"/>
        </w:rPr>
      </w:pPr>
    </w:p>
    <w:p w14:paraId="19693DFF" w14:textId="757C0E64" w:rsidR="00AE3DA8" w:rsidRDefault="00AE3DA8" w:rsidP="00985209">
      <w:pPr>
        <w:ind w:right="1676"/>
        <w:rPr>
          <w:sz w:val="40"/>
          <w:szCs w:val="32"/>
        </w:rPr>
      </w:pPr>
    </w:p>
    <w:p w14:paraId="05A2FEFD" w14:textId="591CD85F" w:rsidR="00AE3DA8" w:rsidRDefault="00AE3DA8" w:rsidP="00985209">
      <w:pPr>
        <w:ind w:right="1676"/>
        <w:rPr>
          <w:sz w:val="40"/>
          <w:szCs w:val="32"/>
        </w:rPr>
      </w:pPr>
    </w:p>
    <w:p w14:paraId="42A591A6" w14:textId="64D15EAD" w:rsidR="00AE3DA8" w:rsidRDefault="00AE3DA8" w:rsidP="00985209">
      <w:pPr>
        <w:ind w:right="1676"/>
        <w:rPr>
          <w:sz w:val="40"/>
          <w:szCs w:val="32"/>
        </w:rPr>
      </w:pPr>
    </w:p>
    <w:p w14:paraId="154BE0DE" w14:textId="77777777" w:rsidR="00AE3DA8" w:rsidRPr="009A0942" w:rsidRDefault="00AE3DA8" w:rsidP="00985209">
      <w:pPr>
        <w:ind w:right="1676"/>
        <w:rPr>
          <w:sz w:val="40"/>
          <w:szCs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F60856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6854" w14:textId="77777777" w:rsidR="00F60856" w:rsidRDefault="00F60856" w:rsidP="00A01902">
      <w:r>
        <w:separator/>
      </w:r>
    </w:p>
  </w:endnote>
  <w:endnote w:type="continuationSeparator" w:id="0">
    <w:p w14:paraId="258FE17B" w14:textId="77777777" w:rsidR="00F60856" w:rsidRDefault="00F6085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D9BF4" w14:textId="77777777" w:rsidR="00F60856" w:rsidRDefault="00F60856" w:rsidP="00A01902">
      <w:r>
        <w:separator/>
      </w:r>
    </w:p>
  </w:footnote>
  <w:footnote w:type="continuationSeparator" w:id="0">
    <w:p w14:paraId="33316399" w14:textId="77777777" w:rsidR="00F60856" w:rsidRDefault="00F6085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6085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E87"/>
    <w:rsid w:val="001E4F27"/>
    <w:rsid w:val="00252D8E"/>
    <w:rsid w:val="002745B4"/>
    <w:rsid w:val="002A2F5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2020-10-14T17:38:00Z</cp:lastPrinted>
  <dcterms:created xsi:type="dcterms:W3CDTF">2020-10-14T17:39:00Z</dcterms:created>
  <dcterms:modified xsi:type="dcterms:W3CDTF">2020-10-14T17:39:00Z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