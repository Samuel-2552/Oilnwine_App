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3746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2BB261E2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23:2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1-25:38</w:t>
                  </w:r>
                </w:p>
                <w:p w14:paraId="386E2D02" w14:textId="002FDF83" w:rsidR="009A0942" w:rsidRPr="00E574AC" w:rsidRDefault="00256FBF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9A0942" w:rsidRP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தெசலோனிக்கேயர்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:1-17</w:t>
                  </w:r>
                </w:p>
                <w:p w14:paraId="55EE2F15" w14:textId="658F7B73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676B9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</w:p>
                <w:p w14:paraId="3F50C377" w14:textId="7F9E3E89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A0C2AF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8A51C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3746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3746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F609723" w14:textId="03BF2E2B" w:rsidR="006323F6" w:rsidRDefault="00A37467" w:rsidP="009A56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“கிறிஸ்துவின் அன்பைவிட்டு நம்மைப் பிரிப்பவன் யார்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உபத்திரவமோ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வியாகுலமோ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துன்பமோ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பசியோ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நிர்வாணமோ. நாசமோசமோ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பட்டயமோ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>?” (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ரோமர் 8:36). தேவனின் அன்பின் மகத்துவத்தை பிரதிபலிக்கும் அப்போஸ்தலன்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அன்பு ஒருவரின் உபத்திரவம் அல்லது துன்பத்தை விட உயரமானதாக இருக்கிறது என்று கூறுகிறார்.  இருப்பினும்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பல விசுவாசிகளின் வாழ்க்கையில்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சூழ்நிலைகள் அதிக முக்கியத்துவம் கொண்டுள்ளன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மேலும் அவை தேவனின் அன்பை விட உயரமானவை என்று தோன்றுகிறது!  அத்தகையவர்கள் கிறிஸ்துவில்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 அன்பின் உண்மையான நிலையை அறிந்து கொள்ள வேண்டும். பிரியமானவர்களே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பிரச்சனைகள்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எப்போதுமே நமக்குப் பெரிதாகத் தோன்றலாம்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தேவனின் அன்பை விட அவை சிறியவை என்பதைக் காண நம் கண்கள் திறக்கப்பட வேண்டும். எந்தவொரு உபத்திரமும்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சோதனையும்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துன்பமும்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சிரமங்களும்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அன்பின் மகத்தான அளவுவோடு ஒப்பிட முடியாது என்பதை அப்போஸ்தலனாகிய பவுலினால் காண முடிந்தது. இன்று கிறிஸ்தவர்கள் கிறிஸ்துவின் அன்பிலிருந்து எளிதில் பிரிக்கப்படுகிறார்கள்! சில நேரங்களில்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சிறிய பிரச்சனைகள் கூட சில விசுவாசிகளை கிறிஸ்துவின் அன்பிலிருந்து பிரிக்கிறதாக காணப்படுகிறது. மிகக் குறைந்த அளவு கஷ்டம்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சிறிதளவு சிரமம்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மிகச்சிறிய சோதனை ஆகியவை சில விசுவாசிகள் கிறிஸ்துவின் அன்பிலிருந்து விலகிச் செல்ல காரணமாகின்றன. அவர்கள் </w:t>
      </w:r>
      <w:r w:rsidR="00AE3DA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2" style="position:absolute;left:0;text-align:left;margin-left:-8.7pt;margin-top:731.2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உண்மையில் தேவ அன்பைப் பற்றிய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உண்மையான புரிந்துக்கொள்ளுதலுக்கு வரவில்லை என்பதை இது தெளிவாகக் காட்டுகிறது. அவர்கள் தேவ அன்பைப் பற்றி மென்மையாகப் பேசுகிறார்கள்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சிறிய சூழ்நிலைகளை சந்திக்கும் போது</w:t>
      </w:r>
      <w:r w:rsidR="00AE3DA8" w:rsidRPr="00AE3DA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​​ </w:t>
      </w:r>
      <w:r w:rsidR="00AE3DA8" w:rsidRPr="00AE3D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முதலில் தேவ அன்பைக் குறித்த கேள்வி அவர்களுக்குள் எழும்புகிறது.</w:t>
      </w:r>
    </w:p>
    <w:p w14:paraId="71C5B96E" w14:textId="77777777" w:rsidR="00985209" w:rsidRPr="00985209" w:rsidRDefault="00985209" w:rsidP="006323F6">
      <w:pPr>
        <w:ind w:firstLine="720"/>
        <w:jc w:val="both"/>
        <w:rPr>
          <w:rFonts w:ascii="Latha" w:hAnsi="Latha" w:cs="Arial Unicode MS"/>
          <w:noProof/>
          <w:sz w:val="20"/>
          <w:szCs w:val="18"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A3746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220.3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7AA38689" w:rsidR="00C455B6" w:rsidRDefault="00AE3DA8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AE3DA8">
        <w:rPr>
          <w:rFonts w:ascii="Latha" w:hAnsi="Latha" w:cs="Arial Unicode MS"/>
          <w:noProof/>
          <w:sz w:val="48"/>
          <w:szCs w:val="44"/>
          <w:cs/>
          <w:lang w:bidi="ta-IN"/>
        </w:rPr>
        <w:t>கர்த்தருடைய ஊழியக்காரன் சண்டைபண்ணுகிறவனாயிராமல்</w:t>
      </w:r>
      <w:r w:rsidRPr="00AE3DA8">
        <w:rPr>
          <w:rFonts w:ascii="Latha" w:hAnsi="Latha" w:cs="Arial Unicode MS"/>
          <w:noProof/>
          <w:sz w:val="48"/>
          <w:szCs w:val="44"/>
        </w:rPr>
        <w:t xml:space="preserve">, </w:t>
      </w:r>
      <w:r w:rsidRPr="00AE3DA8">
        <w:rPr>
          <w:rFonts w:ascii="Latha" w:hAnsi="Latha" w:cs="Arial Unicode MS"/>
          <w:noProof/>
          <w:sz w:val="48"/>
          <w:szCs w:val="44"/>
          <w:cs/>
          <w:lang w:bidi="ta-IN"/>
        </w:rPr>
        <w:t>எல்லாரிடத்திலும் சாந்தமுள்ளவனும்</w:t>
      </w:r>
      <w:r w:rsidRPr="00AE3DA8">
        <w:rPr>
          <w:rFonts w:ascii="Latha" w:hAnsi="Latha" w:cs="Arial Unicode MS"/>
          <w:noProof/>
          <w:sz w:val="48"/>
          <w:szCs w:val="44"/>
        </w:rPr>
        <w:t xml:space="preserve">, </w:t>
      </w:r>
      <w:r w:rsidRPr="00AE3DA8">
        <w:rPr>
          <w:rFonts w:ascii="Latha" w:hAnsi="Latha" w:cs="Arial Unicode MS"/>
          <w:noProof/>
          <w:sz w:val="48"/>
          <w:szCs w:val="44"/>
          <w:cs/>
          <w:lang w:bidi="ta-IN"/>
        </w:rPr>
        <w:t>போதகசமர்த்தனும்</w:t>
      </w:r>
      <w:r w:rsidRPr="00AE3DA8">
        <w:rPr>
          <w:rFonts w:ascii="Latha" w:hAnsi="Latha" w:cs="Arial Unicode MS"/>
          <w:noProof/>
          <w:sz w:val="48"/>
          <w:szCs w:val="44"/>
        </w:rPr>
        <w:t xml:space="preserve">, </w:t>
      </w:r>
      <w:r w:rsidRPr="00AE3DA8">
        <w:rPr>
          <w:rFonts w:ascii="Latha" w:hAnsi="Latha" w:cs="Arial Unicode MS"/>
          <w:noProof/>
          <w:sz w:val="48"/>
          <w:szCs w:val="44"/>
          <w:cs/>
          <w:lang w:bidi="ta-IN"/>
        </w:rPr>
        <w:t>தீமையைச் சகிக்கிறவனுமாயிருக்கவேண்டும்.</w:t>
      </w:r>
    </w:p>
    <w:p w14:paraId="0720108A" w14:textId="1B567D46" w:rsidR="00C8646D" w:rsidRPr="00C455B6" w:rsidRDefault="00AE3DA8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AE3DA8">
        <w:rPr>
          <w:rFonts w:ascii="Latha" w:hAnsi="Latha" w:cs="Arial Unicode MS"/>
          <w:noProof/>
          <w:sz w:val="48"/>
          <w:szCs w:val="44"/>
          <w:cs/>
          <w:lang w:bidi="ta-IN"/>
        </w:rPr>
        <w:t>2 தீமோத்தேயு 2:24</w:t>
      </w:r>
    </w:p>
    <w:p w14:paraId="740118A8" w14:textId="74D210F7" w:rsidR="00676B9E" w:rsidRDefault="00676B9E" w:rsidP="00985209">
      <w:pPr>
        <w:ind w:right="1676"/>
        <w:rPr>
          <w:sz w:val="40"/>
          <w:szCs w:val="32"/>
        </w:rPr>
      </w:pPr>
    </w:p>
    <w:p w14:paraId="39E1D608" w14:textId="27DCC5F4" w:rsidR="00AE3DA8" w:rsidRDefault="00AE3DA8" w:rsidP="00985209">
      <w:pPr>
        <w:ind w:right="1676"/>
        <w:rPr>
          <w:sz w:val="40"/>
          <w:szCs w:val="32"/>
        </w:rPr>
      </w:pPr>
    </w:p>
    <w:p w14:paraId="5BA2DB56" w14:textId="11C546D7" w:rsidR="00AE3DA8" w:rsidRDefault="00AE3DA8" w:rsidP="00985209">
      <w:pPr>
        <w:ind w:right="1676"/>
        <w:rPr>
          <w:sz w:val="40"/>
          <w:szCs w:val="32"/>
        </w:rPr>
      </w:pPr>
    </w:p>
    <w:p w14:paraId="583B5C5A" w14:textId="7852D603" w:rsidR="00AE3DA8" w:rsidRDefault="00AE3DA8" w:rsidP="00985209">
      <w:pPr>
        <w:ind w:right="1676"/>
        <w:rPr>
          <w:sz w:val="40"/>
          <w:szCs w:val="32"/>
        </w:rPr>
      </w:pPr>
    </w:p>
    <w:p w14:paraId="1CE931D2" w14:textId="3928FB2A" w:rsidR="00AE3DA8" w:rsidRDefault="00AE3DA8" w:rsidP="00985209">
      <w:pPr>
        <w:ind w:right="1676"/>
        <w:rPr>
          <w:sz w:val="40"/>
          <w:szCs w:val="32"/>
        </w:rPr>
      </w:pPr>
    </w:p>
    <w:p w14:paraId="743844BC" w14:textId="2DB1CF44" w:rsidR="00AE3DA8" w:rsidRDefault="00AE3DA8" w:rsidP="00985209">
      <w:pPr>
        <w:ind w:right="1676"/>
        <w:rPr>
          <w:sz w:val="40"/>
          <w:szCs w:val="32"/>
        </w:rPr>
      </w:pPr>
    </w:p>
    <w:p w14:paraId="19693DFF" w14:textId="757C0E64" w:rsidR="00AE3DA8" w:rsidRDefault="00AE3DA8" w:rsidP="00985209">
      <w:pPr>
        <w:ind w:right="1676"/>
        <w:rPr>
          <w:sz w:val="40"/>
          <w:szCs w:val="32"/>
        </w:rPr>
      </w:pPr>
    </w:p>
    <w:p w14:paraId="3340F95B" w14:textId="5EAAE89B" w:rsidR="00AE3DA8" w:rsidRDefault="00AE3DA8" w:rsidP="00985209">
      <w:pPr>
        <w:ind w:right="1676"/>
        <w:rPr>
          <w:sz w:val="40"/>
          <w:szCs w:val="32"/>
        </w:rPr>
      </w:pPr>
    </w:p>
    <w:p w14:paraId="5DAA6643" w14:textId="6D21FE04" w:rsidR="00AE3DA8" w:rsidRDefault="00AE3DA8" w:rsidP="00985209">
      <w:pPr>
        <w:ind w:right="1676"/>
        <w:rPr>
          <w:sz w:val="40"/>
          <w:szCs w:val="32"/>
        </w:rPr>
      </w:pPr>
    </w:p>
    <w:p w14:paraId="4C1ACBF3" w14:textId="3B0F03B7" w:rsidR="00AE3DA8" w:rsidRDefault="00AE3DA8" w:rsidP="00985209">
      <w:pPr>
        <w:ind w:right="1676"/>
        <w:rPr>
          <w:sz w:val="40"/>
          <w:szCs w:val="32"/>
        </w:rPr>
      </w:pPr>
    </w:p>
    <w:p w14:paraId="4A0E6689" w14:textId="2580748E" w:rsidR="00AE3DA8" w:rsidRDefault="00AE3DA8" w:rsidP="00985209">
      <w:pPr>
        <w:ind w:right="1676"/>
        <w:rPr>
          <w:sz w:val="40"/>
          <w:szCs w:val="32"/>
        </w:rPr>
      </w:pPr>
    </w:p>
    <w:p w14:paraId="4C043CCF" w14:textId="599DA724" w:rsidR="00AE3DA8" w:rsidRDefault="00AE3DA8" w:rsidP="00985209">
      <w:pPr>
        <w:ind w:right="1676"/>
        <w:rPr>
          <w:sz w:val="40"/>
          <w:szCs w:val="32"/>
        </w:rPr>
      </w:pPr>
    </w:p>
    <w:p w14:paraId="1021F708" w14:textId="020EB76A" w:rsidR="00AE3DA8" w:rsidRDefault="00AE3DA8" w:rsidP="00985209">
      <w:pPr>
        <w:ind w:right="1676"/>
        <w:rPr>
          <w:sz w:val="40"/>
          <w:szCs w:val="32"/>
        </w:rPr>
      </w:pPr>
    </w:p>
    <w:p w14:paraId="099F1841" w14:textId="377238AD" w:rsidR="00AE3DA8" w:rsidRDefault="00AE3DA8" w:rsidP="00985209">
      <w:pPr>
        <w:ind w:right="1676"/>
        <w:rPr>
          <w:sz w:val="40"/>
          <w:szCs w:val="32"/>
        </w:rPr>
      </w:pPr>
    </w:p>
    <w:p w14:paraId="33F5251F" w14:textId="5E9DF079" w:rsidR="00AE3DA8" w:rsidRDefault="00AE3DA8" w:rsidP="00985209">
      <w:pPr>
        <w:ind w:right="1676"/>
        <w:rPr>
          <w:sz w:val="40"/>
          <w:szCs w:val="32"/>
        </w:rPr>
      </w:pPr>
    </w:p>
    <w:p w14:paraId="6C1F4678" w14:textId="06DF54BF" w:rsidR="00AE3DA8" w:rsidRDefault="00AE3DA8" w:rsidP="00985209">
      <w:pPr>
        <w:ind w:right="1676"/>
        <w:rPr>
          <w:sz w:val="40"/>
          <w:szCs w:val="32"/>
        </w:rPr>
      </w:pPr>
    </w:p>
    <w:p w14:paraId="40C2CD46" w14:textId="0C49BE84" w:rsidR="00AE3DA8" w:rsidRDefault="00AE3DA8" w:rsidP="00985209">
      <w:pPr>
        <w:ind w:right="1676"/>
        <w:rPr>
          <w:sz w:val="40"/>
          <w:szCs w:val="32"/>
        </w:rPr>
      </w:pPr>
    </w:p>
    <w:p w14:paraId="041E7764" w14:textId="1FD6FBF7" w:rsidR="00AE3DA8" w:rsidRDefault="00AE3DA8" w:rsidP="00985209">
      <w:pPr>
        <w:ind w:right="1676"/>
        <w:rPr>
          <w:sz w:val="40"/>
          <w:szCs w:val="32"/>
        </w:rPr>
      </w:pPr>
    </w:p>
    <w:p w14:paraId="158CF4E5" w14:textId="5B9BB794" w:rsidR="00AE3DA8" w:rsidRDefault="00AE3DA8" w:rsidP="00985209">
      <w:pPr>
        <w:ind w:right="1676"/>
        <w:rPr>
          <w:sz w:val="40"/>
          <w:szCs w:val="32"/>
        </w:rPr>
      </w:pPr>
    </w:p>
    <w:p w14:paraId="7FDE800E" w14:textId="15E38A61" w:rsidR="00AE3DA8" w:rsidRDefault="00AE3DA8" w:rsidP="00985209">
      <w:pPr>
        <w:ind w:right="1676"/>
        <w:rPr>
          <w:sz w:val="40"/>
          <w:szCs w:val="32"/>
        </w:rPr>
      </w:pPr>
    </w:p>
    <w:p w14:paraId="5540774A" w14:textId="252D39BC" w:rsidR="00AE3DA8" w:rsidRDefault="00AE3DA8" w:rsidP="00985209">
      <w:pPr>
        <w:ind w:right="1676"/>
        <w:rPr>
          <w:sz w:val="40"/>
          <w:szCs w:val="32"/>
        </w:rPr>
      </w:pPr>
    </w:p>
    <w:p w14:paraId="530CB1B2" w14:textId="2909CFAF" w:rsidR="00AE3DA8" w:rsidRDefault="00AE3DA8" w:rsidP="00985209">
      <w:pPr>
        <w:ind w:right="1676"/>
        <w:rPr>
          <w:sz w:val="40"/>
          <w:szCs w:val="32"/>
        </w:rPr>
      </w:pPr>
    </w:p>
    <w:p w14:paraId="78713421" w14:textId="29E9C1BD" w:rsidR="00AE3DA8" w:rsidRDefault="00AE3DA8" w:rsidP="00985209">
      <w:pPr>
        <w:ind w:right="1676"/>
        <w:rPr>
          <w:sz w:val="40"/>
          <w:szCs w:val="32"/>
        </w:rPr>
      </w:pPr>
    </w:p>
    <w:p w14:paraId="07BA2AEF" w14:textId="0C0DB9F1" w:rsidR="00AE3DA8" w:rsidRDefault="00AE3DA8" w:rsidP="00985209">
      <w:pPr>
        <w:ind w:right="1676"/>
        <w:rPr>
          <w:sz w:val="40"/>
          <w:szCs w:val="32"/>
        </w:rPr>
      </w:pPr>
    </w:p>
    <w:p w14:paraId="05A2FEFD" w14:textId="591CD85F" w:rsidR="00AE3DA8" w:rsidRDefault="00AE3DA8" w:rsidP="00985209">
      <w:pPr>
        <w:ind w:right="1676"/>
        <w:rPr>
          <w:sz w:val="40"/>
          <w:szCs w:val="32"/>
        </w:rPr>
      </w:pPr>
    </w:p>
    <w:p w14:paraId="42A591A6" w14:textId="64D15EAD" w:rsidR="00AE3DA8" w:rsidRDefault="00AE3DA8" w:rsidP="00985209">
      <w:pPr>
        <w:ind w:right="1676"/>
        <w:rPr>
          <w:sz w:val="40"/>
          <w:szCs w:val="32"/>
        </w:rPr>
      </w:pPr>
    </w:p>
    <w:p w14:paraId="154BE0DE" w14:textId="77777777" w:rsidR="00AE3DA8" w:rsidRPr="009A0942" w:rsidRDefault="00AE3DA8" w:rsidP="00985209">
      <w:pPr>
        <w:ind w:right="1676"/>
        <w:rPr>
          <w:sz w:val="40"/>
          <w:szCs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A37467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B46DF" w14:textId="77777777" w:rsidR="00A37467" w:rsidRDefault="00A37467" w:rsidP="00A01902">
      <w:r>
        <w:separator/>
      </w:r>
    </w:p>
  </w:endnote>
  <w:endnote w:type="continuationSeparator" w:id="0">
    <w:p w14:paraId="603641C4" w14:textId="77777777" w:rsidR="00A37467" w:rsidRDefault="00A3746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3C646" w14:textId="77777777" w:rsidR="00A37467" w:rsidRDefault="00A37467" w:rsidP="00A01902">
      <w:r>
        <w:separator/>
      </w:r>
    </w:p>
  </w:footnote>
  <w:footnote w:type="continuationSeparator" w:id="0">
    <w:p w14:paraId="188EB40D" w14:textId="77777777" w:rsidR="00A37467" w:rsidRDefault="00A3746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3746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D360C"/>
    <w:rsid w:val="000D3907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15C6"/>
    <w:rsid w:val="002144E4"/>
    <w:rsid w:val="002163F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7467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E87"/>
    <w:rsid w:val="001E4F27"/>
    <w:rsid w:val="00252D8E"/>
    <w:rsid w:val="002745B4"/>
    <w:rsid w:val="003160DD"/>
    <w:rsid w:val="003A5AA9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427C2"/>
    <w:rsid w:val="00695423"/>
    <w:rsid w:val="006A30FB"/>
    <w:rsid w:val="006F7671"/>
    <w:rsid w:val="00731A59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2020-10-10T17:16:00Z</cp:lastPrinted>
  <dcterms:created xsi:type="dcterms:W3CDTF">2020-10-13T18:18:00Z</dcterms:created>
  <dcterms:modified xsi:type="dcterms:W3CDTF">2020-10-13T18:21:00Z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