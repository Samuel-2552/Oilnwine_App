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C71E2B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18.6pt;margin-top:-15.75pt;width:437.3pt;height:143.85pt;z-index:251699200;mso-width-relative:margin;mso-height-relative:margin" filled="f" stroked="f">
            <v:textbox>
              <w:txbxContent>
                <w:p w14:paraId="19359A53" w14:textId="4E2B9015" w:rsidR="009A0942" w:rsidRPr="00E574AC" w:rsidRDefault="009A0942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E574A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எரேமியா</w:t>
                  </w:r>
                  <w:r w:rsidR="00E73EE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="00C91F38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4</w:t>
                  </w:r>
                  <w:r w:rsidR="00AF37F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8</w:t>
                  </w:r>
                  <w:r w:rsidR="00F23FFD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:</w:t>
                  </w:r>
                  <w:r w:rsidR="00AF37F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</w:t>
                  </w:r>
                  <w:r w:rsidR="00F23FFD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-</w:t>
                  </w:r>
                  <w:r w:rsidR="0017278E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4</w:t>
                  </w:r>
                  <w:r w:rsidR="00AF37F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9</w:t>
                  </w:r>
                  <w:r w:rsidR="00F23FFD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:</w:t>
                  </w:r>
                  <w:r w:rsidR="00AF37F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22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</w:p>
                <w:p w14:paraId="386E2D02" w14:textId="200A399E" w:rsidR="009A0942" w:rsidRPr="00E574AC" w:rsidRDefault="0017278E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2</w:t>
                  </w:r>
                  <w:r w:rsidR="00EA71BF" w:rsidRPr="00EA71B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="00EA71BF" w:rsidRPr="00EA71B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 xml:space="preserve">தீமோத்தேயு </w:t>
                  </w:r>
                  <w:r w:rsidR="00AF37F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4:1-22</w:t>
                  </w:r>
                </w:p>
                <w:p w14:paraId="55EE2F15" w14:textId="15E8F46B" w:rsidR="009A0942" w:rsidRDefault="009A0942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E574A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="00825D7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9</w:t>
                  </w:r>
                  <w:r w:rsidR="00AF37F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5:1-96:13</w:t>
                  </w:r>
                </w:p>
                <w:p w14:paraId="3F50C377" w14:textId="5A700C94" w:rsidR="009A0942" w:rsidRPr="007A1E95" w:rsidRDefault="009A0942" w:rsidP="00E574AC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2A167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="005C392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2</w:t>
                  </w:r>
                  <w:r w:rsidR="0017278E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6:</w:t>
                  </w:r>
                  <w:r w:rsidR="00AF37F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9-12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5BF0A3D2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Pr="00772606">
                    <w:rPr>
                      <w:rFonts w:ascii="Arial Unicode MS" w:eastAsia="Arial Unicode MS" w:hAnsi="Arial Unicode MS" w:cs="Arial Unicode MS" w:hint="c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அக்டோபர்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3A17E1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2</w:t>
                  </w:r>
                  <w:r w:rsidR="004F6981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5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C71E2B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C71E2B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71C5B96E" w14:textId="13D82BF4" w:rsidR="00985209" w:rsidRPr="00C91F38" w:rsidRDefault="00C71E2B" w:rsidP="00AF37FC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AF37FC" w:rsidRPr="00AF37F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பொய் எவ்வாறு உலகிற்குள் நுழைந்தது</w:t>
      </w:r>
      <w:r w:rsidR="00AF37FC" w:rsidRPr="00AF37FC">
        <w:rPr>
          <w:rFonts w:ascii="Latha" w:hAnsi="Latha" w:cs="Arial Unicode MS"/>
          <w:noProof/>
          <w:sz w:val="52"/>
          <w:szCs w:val="48"/>
          <w:lang w:val="ta-IN"/>
        </w:rPr>
        <w:t xml:space="preserve">? </w:t>
      </w:r>
      <w:r w:rsidR="00AF37FC" w:rsidRPr="00AF37F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பொய்கள் மிக நீண்ட</w:t>
      </w:r>
      <w:r w:rsidR="00AF37FC" w:rsidRPr="00AF37F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AF37FC" w:rsidRPr="00AF37F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பயங்கரமான வரலாற்றைக் கொண்டுள்ளன</w:t>
      </w:r>
      <w:r w:rsidR="00AF37FC" w:rsidRPr="00AF37FC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AF37FC" w:rsidRPr="00AF37F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அவைகளின் துவக்கம் ஏதேன் தோட்டத்தில் காணப்படுகிறது. "அவன் பொய்யனும் பொய்க்குப் பிதாவுமாயிருக்கிற படியால் அவன் பொய்பேசும்போது தன் சொந்தத்தில் எடுத்துப் பேசுகிறான்." (யோவான் 8:44)</w:t>
      </w:r>
      <w:r w:rsidR="00AF37FC"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 w:rsidR="00AF37FC" w:rsidRPr="00AF37F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என்று கர்த்தராகிய இயேசு சொன்னார். தேவனைப் பற்றி சாத்தான் ஒரு பொய்யைக் கூறியபோது</w:t>
      </w:r>
      <w:r w:rsidR="00AF37FC" w:rsidRPr="00AF37F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AF37FC" w:rsidRPr="00AF37F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ஆதாம் அதை உடனடியாக ஏற்றுக்கொண்டார்</w:t>
      </w:r>
      <w:r w:rsidR="00AF37FC" w:rsidRPr="00AF37FC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AF37FC" w:rsidRPr="00AF37F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இங்கு</w:t>
      </w:r>
      <w:r w:rsidR="00AF37FC"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 w:rsidR="00AF37FC" w:rsidRPr="00AF37FC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ஆரம்பத்தில் நடந்ததைப் பற்றி கர்த்தர் தொடர்பு படுத்தியிருக்கிறார். இந்த உலகத்தின் பயங்கரமான </w:t>
      </w:r>
      <w:r w:rsidR="00AF37FC" w:rsidRPr="00AF37FC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சோகத்தின் கதை ஒரு பொய்யுடன் தொடங்கியது</w:t>
      </w:r>
      <w:r w:rsidR="00AF37FC" w:rsidRPr="00AF37FC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AF37FC" w:rsidRPr="00AF37F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அது அந்த பொய்யிலிருந்து வந்தது.  இந்த பிரபஞ்சத்தின் மையமாக ஒரு பொய் இருக்கிறது</w:t>
      </w:r>
      <w:r w:rsidR="00AF37FC" w:rsidRPr="00AF37FC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AF37FC" w:rsidRPr="00AF37F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தேவனுக்கு வெளியே</w:t>
      </w:r>
      <w:r w:rsidR="00AF37FC" w:rsidRPr="00AF37F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AF37FC" w:rsidRPr="00AF37F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இந்த பிரபஞ்சத்தில் எந்த உண்மையும் இல்லை. வீழ்ந்துபோன இந்த சிருஷ்டியின் வரலாறு ஒரு பொய்யின் வரலாறாகும். இயேசு சாத்தானைப் பற்றி</w:t>
      </w:r>
      <w:r w:rsidR="00AF37FC" w:rsidRPr="00AF37FC">
        <w:rPr>
          <w:rFonts w:ascii="Latha" w:hAnsi="Latha" w:cs="Arial Unicode MS"/>
          <w:noProof/>
          <w:sz w:val="52"/>
          <w:szCs w:val="48"/>
          <w:lang w:val="ta-IN"/>
        </w:rPr>
        <w:t xml:space="preserve">, “… </w:t>
      </w:r>
      <w:r w:rsidR="00AF37FC" w:rsidRPr="00AF37F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அவன் சத்தியத்திலே நிலைநிற்கவில்லை</w:t>
      </w:r>
      <w:r w:rsidR="00AF37FC" w:rsidRPr="00AF37FC">
        <w:rPr>
          <w:rFonts w:ascii="Latha" w:hAnsi="Latha" w:cs="Arial Unicode MS"/>
          <w:noProof/>
          <w:sz w:val="52"/>
          <w:szCs w:val="48"/>
          <w:lang w:val="ta-IN"/>
        </w:rPr>
        <w:t>; ” (</w:t>
      </w:r>
      <w:r w:rsidR="00AF37FC" w:rsidRPr="00AF37F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யோவான் 8:44) என்றார். ஏதோ ஒரு கட்டத்தில் சாத்தான் உண்மையாக இருந்திருக்க வேண்டும் என்று இங்கே ஒரு குறிப்பு உள்ளது. ஆனால் அவன் சத்தியத்திலிருந்து விலகினான்</w:t>
      </w:r>
      <w:r w:rsidR="00AF37FC" w:rsidRPr="00AF37FC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AF37FC" w:rsidRPr="00AF37F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தேவனின் பயங்கரமான நியாயத் தீர்ப்பு அவன் மீதும்</w:t>
      </w:r>
      <w:r w:rsidR="00AF37FC" w:rsidRPr="00AF37F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AF37FC" w:rsidRPr="00AF37FC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அவனுடன் பொய்யைப் பகிர்ந்தவர்கள் மீதும் விழுந்தது. பின்னர் சாத்தான் அவனுடைய பொய்யைக் கொடுக்க தேவனின் சிருஷ்டியான மனிதனிடம் வந்தான். “ உலகமுழுவதும் பொல்லாங்கனுக்குள் கிடக்கிறதென்றும் </w:t>
      </w:r>
      <w:r w:rsidR="00AF37FC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48" style="position:absolute;left:0;text-align:left;margin-left:-7.2pt;margin-top:731.25pt;width:630pt;height:13.7pt;z-index:25171763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AF37FC" w:rsidRPr="00AF37F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அறிந்திருக்கிறோம்.” என்று யோவான்</w:t>
      </w:r>
      <w:r w:rsidR="00AF37FC" w:rsidRPr="00AF37F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AF37FC" w:rsidRPr="00AF37FC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அப்போஸ்தலன் கூறுகிறார்</w:t>
      </w:r>
      <w:r w:rsidR="00AF37FC"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 w:rsidR="00AF37FC" w:rsidRPr="00AF37FC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 (1 யோவான் 5:19). ‘பொய்’ மிக நீண்ட</w:t>
      </w:r>
      <w:r w:rsidR="00AF37FC" w:rsidRPr="00AF37F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AF37FC" w:rsidRPr="00AF37F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பயங்கரமான வரலாற்றைக் கொண்டுள்ளது</w:t>
      </w:r>
      <w:r w:rsidR="00AF37FC" w:rsidRPr="00AF37FC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AF37FC" w:rsidRPr="00AF37F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அது இப்போது அதன் உச்சக்கட்டத்தை எட்டியிருக்கிறது. ‘பொய்’ என்பது உலகின் மிக சக்திவாய்ந்த தாக்கங்களில் ஒன்றாகும்</w:t>
      </w:r>
      <w:r w:rsidR="00AF37FC" w:rsidRPr="00AF37FC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AF37FC" w:rsidRPr="00AF37F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பொய்யர் என்பவர் சத்தியத்தை நம்பாதவர்! பிரியமானவர்களே</w:t>
      </w:r>
      <w:r w:rsidR="00AF37FC" w:rsidRPr="00AF37F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AF37FC" w:rsidRPr="00AF37F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நாம் ஏமாற்றப்பட்ட உலகில் வாழ்கிறோம்</w:t>
      </w:r>
      <w:r w:rsidR="00AF37FC" w:rsidRPr="00AF37FC">
        <w:rPr>
          <w:rFonts w:ascii="Latha" w:hAnsi="Latha" w:cs="Arial Unicode MS"/>
          <w:noProof/>
          <w:sz w:val="52"/>
          <w:szCs w:val="48"/>
          <w:lang w:val="ta-IN"/>
        </w:rPr>
        <w:t xml:space="preserve">;  </w:t>
      </w:r>
      <w:r w:rsidR="00AF37FC" w:rsidRPr="00AF37F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உலகம் ஏமாற்றத்தில் மூழ்கியுள்ளது</w:t>
      </w:r>
      <w:r w:rsidR="00AF37FC" w:rsidRPr="00AF37FC">
        <w:rPr>
          <w:rFonts w:ascii="Latha" w:hAnsi="Latha" w:cs="Arial Unicode MS"/>
          <w:noProof/>
          <w:sz w:val="52"/>
          <w:szCs w:val="48"/>
          <w:lang w:val="ta-IN"/>
        </w:rPr>
        <w:t xml:space="preserve">;  </w:t>
      </w:r>
      <w:r w:rsidR="00AF37FC" w:rsidRPr="00AF37F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இது பெரிய அளவில் தேவ ஜனங்கள் மீது நேரடி தாக்கத்தையும் மோசமான விளைவையும் ஏற்படுத்துகிறது.</w:t>
      </w:r>
    </w:p>
    <w:p w14:paraId="182C83CD" w14:textId="17A0A546" w:rsidR="00E73EEA" w:rsidRPr="00E73EEA" w:rsidRDefault="00E73EEA" w:rsidP="006323F6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6190BB75" w14:textId="46D85508" w:rsidR="000F12C3" w:rsidRPr="00C42BC4" w:rsidRDefault="000F12C3" w:rsidP="00C42BC4">
      <w:pPr>
        <w:jc w:val="both"/>
        <w:rPr>
          <w:rFonts w:ascii="Latha" w:hAnsi="Latha" w:cs="Arial Unicode MS"/>
          <w:noProof/>
          <w:sz w:val="2"/>
          <w:szCs w:val="2"/>
          <w:cs/>
          <w:lang w:bidi="ta-IN"/>
        </w:rPr>
      </w:pPr>
    </w:p>
    <w:p w14:paraId="37A015EE" w14:textId="1EF33234" w:rsidR="009A3345" w:rsidRPr="009A3345" w:rsidRDefault="009A3345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4AEB2C63" w14:textId="08F12BF3" w:rsidR="006D514C" w:rsidRPr="00CF2CCC" w:rsidRDefault="00AF37FC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8.7pt;margin-top:7.65pt;width:556.9pt;height:227.2pt;z-index:251711488" filled="f" strokecolor="red" strokeweight="2.25pt"/>
        </w:pict>
      </w:r>
      <w:r w:rsidR="00C71E2B"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54D7B75B" w:rsidR="00E56B79" w:rsidRDefault="00C71E2B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391AD95B" w14:textId="4DB47198" w:rsidR="00C455B6" w:rsidRDefault="00AF37FC" w:rsidP="00C455B6">
      <w:pPr>
        <w:jc w:val="both"/>
        <w:rPr>
          <w:rFonts w:ascii="Latha" w:hAnsi="Latha" w:cs="Arial Unicode MS"/>
          <w:noProof/>
          <w:sz w:val="48"/>
          <w:szCs w:val="44"/>
          <w:lang w:bidi="ta-IN"/>
        </w:rPr>
      </w:pPr>
      <w:r w:rsidRPr="00AF37FC">
        <w:rPr>
          <w:rFonts w:ascii="Latha" w:hAnsi="Latha" w:cs="Arial Unicode MS"/>
          <w:noProof/>
          <w:sz w:val="48"/>
          <w:szCs w:val="44"/>
          <w:cs/>
          <w:lang w:bidi="ta-IN"/>
        </w:rPr>
        <w:t>எப்படியும்</w:t>
      </w:r>
      <w:r w:rsidRPr="00AF37FC">
        <w:rPr>
          <w:rFonts w:ascii="Latha" w:hAnsi="Latha" w:cs="Arial Unicode MS"/>
          <w:noProof/>
          <w:sz w:val="48"/>
          <w:szCs w:val="44"/>
        </w:rPr>
        <w:t xml:space="preserve">, </w:t>
      </w:r>
      <w:r w:rsidRPr="00AF37FC">
        <w:rPr>
          <w:rFonts w:ascii="Latha" w:hAnsi="Latha" w:cs="Arial Unicode MS"/>
          <w:noProof/>
          <w:sz w:val="48"/>
          <w:szCs w:val="44"/>
          <w:cs/>
          <w:lang w:bidi="ta-IN"/>
        </w:rPr>
        <w:t>உங்களிலும் அவனவன் தன்னிடத்தில் அன்புகூருவதுபோல</w:t>
      </w:r>
      <w:r w:rsidRPr="00AF37FC">
        <w:rPr>
          <w:rFonts w:ascii="Latha" w:hAnsi="Latha" w:cs="Arial Unicode MS"/>
          <w:noProof/>
          <w:sz w:val="48"/>
          <w:szCs w:val="44"/>
        </w:rPr>
        <w:t xml:space="preserve">, </w:t>
      </w:r>
      <w:r w:rsidRPr="00AF37FC">
        <w:rPr>
          <w:rFonts w:ascii="Latha" w:hAnsi="Latha" w:cs="Arial Unicode MS"/>
          <w:noProof/>
          <w:sz w:val="48"/>
          <w:szCs w:val="44"/>
          <w:cs/>
          <w:lang w:bidi="ta-IN"/>
        </w:rPr>
        <w:t>தன் மனைவியினிடத்திலும் அன்புகூரக்கடவன்</w:t>
      </w:r>
      <w:r w:rsidRPr="00AF37FC">
        <w:rPr>
          <w:rFonts w:ascii="Latha" w:hAnsi="Latha" w:cs="Arial Unicode MS"/>
          <w:noProof/>
          <w:sz w:val="48"/>
          <w:szCs w:val="44"/>
        </w:rPr>
        <w:t xml:space="preserve">; </w:t>
      </w:r>
      <w:r w:rsidRPr="00AF37FC">
        <w:rPr>
          <w:rFonts w:ascii="Latha" w:hAnsi="Latha" w:cs="Arial Unicode MS"/>
          <w:noProof/>
          <w:sz w:val="48"/>
          <w:szCs w:val="44"/>
          <w:cs/>
          <w:lang w:bidi="ta-IN"/>
        </w:rPr>
        <w:t>மனைவியும் புருஷனிடத்தில் பயபக்தியாயிருக்கக்கடவள்.</w:t>
      </w:r>
    </w:p>
    <w:p w14:paraId="7AC0C899" w14:textId="7D954A4C" w:rsidR="0017278E" w:rsidRDefault="00AF37FC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  <w:r w:rsidRPr="00AF37FC">
        <w:rPr>
          <w:rFonts w:ascii="Latha" w:hAnsi="Latha" w:cs="Arial Unicode MS"/>
          <w:noProof/>
          <w:sz w:val="48"/>
          <w:szCs w:val="44"/>
          <w:cs/>
          <w:lang w:bidi="ta-IN"/>
        </w:rPr>
        <w:t>எபேசியர் 5:33</w:t>
      </w:r>
      <w:r w:rsidR="00D60EE4" w:rsidRPr="00D60EE4">
        <w:rPr>
          <w:rFonts w:ascii="Latha" w:hAnsi="Latha" w:cs="Arial Unicode MS"/>
          <w:noProof/>
          <w:sz w:val="48"/>
          <w:szCs w:val="44"/>
          <w:cs/>
          <w:lang w:bidi="ta-IN"/>
        </w:rPr>
        <w:t xml:space="preserve"> </w:t>
      </w:r>
      <w:r w:rsidR="00C71E2B">
        <w:t>‬</w:t>
      </w:r>
    </w:p>
    <w:p w14:paraId="5CDC9EAA" w14:textId="16BFC8CF" w:rsidR="00C91F38" w:rsidRDefault="00C91F38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56877A00" w14:textId="266032CF" w:rsidR="00C91F38" w:rsidRDefault="00C91F38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5389FCC0" w14:textId="6FB22B83" w:rsidR="00C91F38" w:rsidRDefault="00C91F38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4FD94118" w14:textId="5CA31134" w:rsidR="00C91F38" w:rsidRDefault="00C91F38" w:rsidP="00046977">
      <w:pPr>
        <w:rPr>
          <w:rFonts w:ascii="Latha" w:hAnsi="Latha" w:cs="Arial Unicode MS"/>
          <w:noProof/>
          <w:sz w:val="48"/>
          <w:szCs w:val="44"/>
          <w:lang w:bidi="ta-IN"/>
        </w:rPr>
      </w:pPr>
    </w:p>
    <w:p w14:paraId="76D7EFC6" w14:textId="551670BF" w:rsidR="00C91F38" w:rsidRDefault="00C91F38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58F025ED" w14:textId="0FEBED70" w:rsidR="00C91F38" w:rsidRDefault="00C91F38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69008A39" w14:textId="54C390CF" w:rsidR="00C91F38" w:rsidRDefault="00C91F38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079CF6BB" w14:textId="2BB2213A" w:rsidR="00C91F38" w:rsidRDefault="00C91F38" w:rsidP="00AF37FC">
      <w:pPr>
        <w:rPr>
          <w:rFonts w:ascii="Latha" w:hAnsi="Latha" w:cs="Arial Unicode MS"/>
          <w:noProof/>
          <w:sz w:val="48"/>
          <w:szCs w:val="44"/>
          <w:lang w:bidi="ta-IN"/>
        </w:rPr>
      </w:pPr>
    </w:p>
    <w:p w14:paraId="6BB177DF" w14:textId="1250A2FF" w:rsidR="00C91F38" w:rsidRDefault="00C91F38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3A89C337" w14:textId="5212DFC2" w:rsidR="00C91F38" w:rsidRDefault="00C91F38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391EF9F5" w14:textId="7467F5BB" w:rsidR="00C91F38" w:rsidRDefault="00C91F38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534AFCF2" w14:textId="7ED6AD0C" w:rsidR="00C91F38" w:rsidRDefault="00C91F38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0C33DD09" w14:textId="77777777" w:rsidR="00C91F38" w:rsidRPr="00C91F38" w:rsidRDefault="00C91F38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6D5785F7" w14:textId="77777777" w:rsidR="00E73EEA" w:rsidRPr="00C42BC4" w:rsidRDefault="00E73EEA" w:rsidP="00985209">
      <w:pPr>
        <w:ind w:right="1676"/>
        <w:rPr>
          <w:sz w:val="32"/>
        </w:rPr>
      </w:pPr>
    </w:p>
    <w:p w14:paraId="3664B31E" w14:textId="5A3F0667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17278E" w:rsidRDefault="00C71E2B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8.45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C43987" w14:textId="77777777" w:rsidR="00C71E2B" w:rsidRDefault="00C71E2B" w:rsidP="00A01902">
      <w:r>
        <w:separator/>
      </w:r>
    </w:p>
  </w:endnote>
  <w:endnote w:type="continuationSeparator" w:id="0">
    <w:p w14:paraId="0DCF861B" w14:textId="77777777" w:rsidR="00C71E2B" w:rsidRDefault="00C71E2B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4E5981" w14:textId="77777777" w:rsidR="00C71E2B" w:rsidRDefault="00C71E2B" w:rsidP="00A01902">
      <w:r>
        <w:separator/>
      </w:r>
    </w:p>
  </w:footnote>
  <w:footnote w:type="continuationSeparator" w:id="0">
    <w:p w14:paraId="612F9C2B" w14:textId="77777777" w:rsidR="00C71E2B" w:rsidRDefault="00C71E2B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C71E2B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embedSystemFonts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42B7E"/>
    <w:rsid w:val="00046977"/>
    <w:rsid w:val="0005642F"/>
    <w:rsid w:val="00075998"/>
    <w:rsid w:val="000843A9"/>
    <w:rsid w:val="000A6B12"/>
    <w:rsid w:val="000B03F5"/>
    <w:rsid w:val="000B2964"/>
    <w:rsid w:val="000B41C0"/>
    <w:rsid w:val="000B4C4C"/>
    <w:rsid w:val="000C5790"/>
    <w:rsid w:val="000D360C"/>
    <w:rsid w:val="000D3907"/>
    <w:rsid w:val="000F12C3"/>
    <w:rsid w:val="0010320D"/>
    <w:rsid w:val="001149B1"/>
    <w:rsid w:val="0012676A"/>
    <w:rsid w:val="00146C3C"/>
    <w:rsid w:val="00164876"/>
    <w:rsid w:val="00164A86"/>
    <w:rsid w:val="00166BCA"/>
    <w:rsid w:val="00170790"/>
    <w:rsid w:val="00170C39"/>
    <w:rsid w:val="00171067"/>
    <w:rsid w:val="0017278E"/>
    <w:rsid w:val="0017476F"/>
    <w:rsid w:val="00174B95"/>
    <w:rsid w:val="0018006E"/>
    <w:rsid w:val="00195C49"/>
    <w:rsid w:val="001B59BC"/>
    <w:rsid w:val="001C7C78"/>
    <w:rsid w:val="001D1F4D"/>
    <w:rsid w:val="001F3521"/>
    <w:rsid w:val="0020224C"/>
    <w:rsid w:val="00204B3B"/>
    <w:rsid w:val="002100DF"/>
    <w:rsid w:val="002115C6"/>
    <w:rsid w:val="0021298D"/>
    <w:rsid w:val="002144E4"/>
    <w:rsid w:val="002163F7"/>
    <w:rsid w:val="002234C7"/>
    <w:rsid w:val="002361FD"/>
    <w:rsid w:val="0023697A"/>
    <w:rsid w:val="00237408"/>
    <w:rsid w:val="002467FA"/>
    <w:rsid w:val="00251D5D"/>
    <w:rsid w:val="00255920"/>
    <w:rsid w:val="00256FBF"/>
    <w:rsid w:val="00257981"/>
    <w:rsid w:val="00262142"/>
    <w:rsid w:val="00282153"/>
    <w:rsid w:val="00285211"/>
    <w:rsid w:val="002A1677"/>
    <w:rsid w:val="002C3527"/>
    <w:rsid w:val="002D0702"/>
    <w:rsid w:val="002F29DB"/>
    <w:rsid w:val="002F43C2"/>
    <w:rsid w:val="0031769F"/>
    <w:rsid w:val="00332929"/>
    <w:rsid w:val="00332DFF"/>
    <w:rsid w:val="0034552A"/>
    <w:rsid w:val="00361CF0"/>
    <w:rsid w:val="0037033A"/>
    <w:rsid w:val="00382462"/>
    <w:rsid w:val="00393FB0"/>
    <w:rsid w:val="003A06F2"/>
    <w:rsid w:val="003A148E"/>
    <w:rsid w:val="003A17E1"/>
    <w:rsid w:val="003A390C"/>
    <w:rsid w:val="003B57E6"/>
    <w:rsid w:val="003C0B32"/>
    <w:rsid w:val="003C6B12"/>
    <w:rsid w:val="003C6B88"/>
    <w:rsid w:val="003E564B"/>
    <w:rsid w:val="004150C0"/>
    <w:rsid w:val="004159D1"/>
    <w:rsid w:val="00416B17"/>
    <w:rsid w:val="00422B18"/>
    <w:rsid w:val="00426BFE"/>
    <w:rsid w:val="00436A20"/>
    <w:rsid w:val="00443610"/>
    <w:rsid w:val="00451E5F"/>
    <w:rsid w:val="004706A7"/>
    <w:rsid w:val="0047735C"/>
    <w:rsid w:val="00494631"/>
    <w:rsid w:val="00497EF5"/>
    <w:rsid w:val="004B3C64"/>
    <w:rsid w:val="004B4A0F"/>
    <w:rsid w:val="004C230C"/>
    <w:rsid w:val="004D6C98"/>
    <w:rsid w:val="004F0B1B"/>
    <w:rsid w:val="004F319F"/>
    <w:rsid w:val="004F343A"/>
    <w:rsid w:val="004F6981"/>
    <w:rsid w:val="005139B1"/>
    <w:rsid w:val="00524E72"/>
    <w:rsid w:val="005301DF"/>
    <w:rsid w:val="0053133A"/>
    <w:rsid w:val="00537C93"/>
    <w:rsid w:val="0055122A"/>
    <w:rsid w:val="00563295"/>
    <w:rsid w:val="005739DD"/>
    <w:rsid w:val="00575C53"/>
    <w:rsid w:val="00576303"/>
    <w:rsid w:val="00576F1F"/>
    <w:rsid w:val="0059260A"/>
    <w:rsid w:val="0059570E"/>
    <w:rsid w:val="005B1840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6020F8"/>
    <w:rsid w:val="00603DFC"/>
    <w:rsid w:val="006102A6"/>
    <w:rsid w:val="006323F6"/>
    <w:rsid w:val="0065625C"/>
    <w:rsid w:val="00667276"/>
    <w:rsid w:val="0067053E"/>
    <w:rsid w:val="0067077A"/>
    <w:rsid w:val="00672436"/>
    <w:rsid w:val="00672C2C"/>
    <w:rsid w:val="0067542C"/>
    <w:rsid w:val="00676B9E"/>
    <w:rsid w:val="00676CA8"/>
    <w:rsid w:val="0069673B"/>
    <w:rsid w:val="006A0428"/>
    <w:rsid w:val="006B75D8"/>
    <w:rsid w:val="006C052C"/>
    <w:rsid w:val="006C2E8D"/>
    <w:rsid w:val="006D49E7"/>
    <w:rsid w:val="006D514C"/>
    <w:rsid w:val="006F77EC"/>
    <w:rsid w:val="007013A7"/>
    <w:rsid w:val="007071A8"/>
    <w:rsid w:val="00707C14"/>
    <w:rsid w:val="007102F8"/>
    <w:rsid w:val="00714470"/>
    <w:rsid w:val="00717272"/>
    <w:rsid w:val="007229DA"/>
    <w:rsid w:val="007275A4"/>
    <w:rsid w:val="00735034"/>
    <w:rsid w:val="00746E74"/>
    <w:rsid w:val="00760E4B"/>
    <w:rsid w:val="0076640C"/>
    <w:rsid w:val="00766E34"/>
    <w:rsid w:val="00767C60"/>
    <w:rsid w:val="00772606"/>
    <w:rsid w:val="007A0661"/>
    <w:rsid w:val="007A1E95"/>
    <w:rsid w:val="007B0C9B"/>
    <w:rsid w:val="007B3EC0"/>
    <w:rsid w:val="007C1C28"/>
    <w:rsid w:val="007C76F6"/>
    <w:rsid w:val="007D1701"/>
    <w:rsid w:val="007D1E0B"/>
    <w:rsid w:val="007D5CBF"/>
    <w:rsid w:val="007E0275"/>
    <w:rsid w:val="007E1CA8"/>
    <w:rsid w:val="007E55F0"/>
    <w:rsid w:val="007E69A3"/>
    <w:rsid w:val="007F49FD"/>
    <w:rsid w:val="007F5F9D"/>
    <w:rsid w:val="00803D20"/>
    <w:rsid w:val="00816322"/>
    <w:rsid w:val="00821526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2A5B"/>
    <w:rsid w:val="00892767"/>
    <w:rsid w:val="0089455A"/>
    <w:rsid w:val="00896876"/>
    <w:rsid w:val="00896EBE"/>
    <w:rsid w:val="008A1224"/>
    <w:rsid w:val="008A51C2"/>
    <w:rsid w:val="008A5AE3"/>
    <w:rsid w:val="008B04F0"/>
    <w:rsid w:val="008B30FB"/>
    <w:rsid w:val="008C7E74"/>
    <w:rsid w:val="008D7974"/>
    <w:rsid w:val="008F2DB6"/>
    <w:rsid w:val="009039FD"/>
    <w:rsid w:val="00912DB4"/>
    <w:rsid w:val="0091452E"/>
    <w:rsid w:val="00916C9D"/>
    <w:rsid w:val="00936D8F"/>
    <w:rsid w:val="00960B0D"/>
    <w:rsid w:val="0096318B"/>
    <w:rsid w:val="0096489D"/>
    <w:rsid w:val="00973D29"/>
    <w:rsid w:val="00974D34"/>
    <w:rsid w:val="00982299"/>
    <w:rsid w:val="00985209"/>
    <w:rsid w:val="009A0942"/>
    <w:rsid w:val="009A3345"/>
    <w:rsid w:val="009A56F3"/>
    <w:rsid w:val="009B3E81"/>
    <w:rsid w:val="009B5C0B"/>
    <w:rsid w:val="009B604E"/>
    <w:rsid w:val="009B75CD"/>
    <w:rsid w:val="009C02E9"/>
    <w:rsid w:val="009C166C"/>
    <w:rsid w:val="009C65D4"/>
    <w:rsid w:val="009D3CC3"/>
    <w:rsid w:val="009D465B"/>
    <w:rsid w:val="009D60D3"/>
    <w:rsid w:val="009D78D2"/>
    <w:rsid w:val="009D7DA4"/>
    <w:rsid w:val="009E049D"/>
    <w:rsid w:val="009E2E6F"/>
    <w:rsid w:val="00A01902"/>
    <w:rsid w:val="00A2652D"/>
    <w:rsid w:val="00A26741"/>
    <w:rsid w:val="00A301CA"/>
    <w:rsid w:val="00A33464"/>
    <w:rsid w:val="00A37467"/>
    <w:rsid w:val="00A41807"/>
    <w:rsid w:val="00A51AAD"/>
    <w:rsid w:val="00A57A56"/>
    <w:rsid w:val="00A75D93"/>
    <w:rsid w:val="00A82709"/>
    <w:rsid w:val="00A8372D"/>
    <w:rsid w:val="00A92CF5"/>
    <w:rsid w:val="00A96BAC"/>
    <w:rsid w:val="00AA053D"/>
    <w:rsid w:val="00AA2DDA"/>
    <w:rsid w:val="00AA5AC1"/>
    <w:rsid w:val="00AB7DA7"/>
    <w:rsid w:val="00AC6DF1"/>
    <w:rsid w:val="00AD2AEB"/>
    <w:rsid w:val="00AD4077"/>
    <w:rsid w:val="00AE318F"/>
    <w:rsid w:val="00AE3DA8"/>
    <w:rsid w:val="00AF37FC"/>
    <w:rsid w:val="00AF5151"/>
    <w:rsid w:val="00B05E88"/>
    <w:rsid w:val="00B06433"/>
    <w:rsid w:val="00B117F6"/>
    <w:rsid w:val="00B12920"/>
    <w:rsid w:val="00B14E01"/>
    <w:rsid w:val="00B21891"/>
    <w:rsid w:val="00B220EC"/>
    <w:rsid w:val="00B26186"/>
    <w:rsid w:val="00B53BFF"/>
    <w:rsid w:val="00B5552F"/>
    <w:rsid w:val="00B56A3A"/>
    <w:rsid w:val="00B77C12"/>
    <w:rsid w:val="00B80043"/>
    <w:rsid w:val="00B84A42"/>
    <w:rsid w:val="00B9205B"/>
    <w:rsid w:val="00B96CE3"/>
    <w:rsid w:val="00BA1685"/>
    <w:rsid w:val="00BA2167"/>
    <w:rsid w:val="00BB003F"/>
    <w:rsid w:val="00BB691E"/>
    <w:rsid w:val="00BD22AD"/>
    <w:rsid w:val="00C213EC"/>
    <w:rsid w:val="00C37B8A"/>
    <w:rsid w:val="00C42BC4"/>
    <w:rsid w:val="00C4430D"/>
    <w:rsid w:val="00C455B6"/>
    <w:rsid w:val="00C61211"/>
    <w:rsid w:val="00C633E0"/>
    <w:rsid w:val="00C63C13"/>
    <w:rsid w:val="00C66E73"/>
    <w:rsid w:val="00C71E2B"/>
    <w:rsid w:val="00C8646D"/>
    <w:rsid w:val="00C91F38"/>
    <w:rsid w:val="00CB523F"/>
    <w:rsid w:val="00CC2D16"/>
    <w:rsid w:val="00CE2F4E"/>
    <w:rsid w:val="00CF2CCC"/>
    <w:rsid w:val="00D014E1"/>
    <w:rsid w:val="00D0701E"/>
    <w:rsid w:val="00D1130B"/>
    <w:rsid w:val="00D131EC"/>
    <w:rsid w:val="00D1453D"/>
    <w:rsid w:val="00D33164"/>
    <w:rsid w:val="00D40936"/>
    <w:rsid w:val="00D47DD2"/>
    <w:rsid w:val="00D5631B"/>
    <w:rsid w:val="00D60EE4"/>
    <w:rsid w:val="00D7517A"/>
    <w:rsid w:val="00D83E1E"/>
    <w:rsid w:val="00D94442"/>
    <w:rsid w:val="00D95889"/>
    <w:rsid w:val="00DC170E"/>
    <w:rsid w:val="00DC18DC"/>
    <w:rsid w:val="00DD3E7E"/>
    <w:rsid w:val="00DD515F"/>
    <w:rsid w:val="00DD59E4"/>
    <w:rsid w:val="00DE3DC2"/>
    <w:rsid w:val="00DE49B6"/>
    <w:rsid w:val="00DF2F8C"/>
    <w:rsid w:val="00DF42CC"/>
    <w:rsid w:val="00E01826"/>
    <w:rsid w:val="00E023B5"/>
    <w:rsid w:val="00E02998"/>
    <w:rsid w:val="00E11BD8"/>
    <w:rsid w:val="00E33169"/>
    <w:rsid w:val="00E34108"/>
    <w:rsid w:val="00E51130"/>
    <w:rsid w:val="00E560B0"/>
    <w:rsid w:val="00E56B79"/>
    <w:rsid w:val="00E574AC"/>
    <w:rsid w:val="00E6528C"/>
    <w:rsid w:val="00E73EEA"/>
    <w:rsid w:val="00E81738"/>
    <w:rsid w:val="00E94364"/>
    <w:rsid w:val="00E95CC3"/>
    <w:rsid w:val="00EA2F8B"/>
    <w:rsid w:val="00EA71BF"/>
    <w:rsid w:val="00EB3388"/>
    <w:rsid w:val="00EB498B"/>
    <w:rsid w:val="00EC6A3E"/>
    <w:rsid w:val="00ED4245"/>
    <w:rsid w:val="00EF4FD0"/>
    <w:rsid w:val="00EF5ED8"/>
    <w:rsid w:val="00EF6910"/>
    <w:rsid w:val="00F05E2C"/>
    <w:rsid w:val="00F202A2"/>
    <w:rsid w:val="00F23E04"/>
    <w:rsid w:val="00F23FFD"/>
    <w:rsid w:val="00F32007"/>
    <w:rsid w:val="00F34002"/>
    <w:rsid w:val="00F42272"/>
    <w:rsid w:val="00F5442D"/>
    <w:rsid w:val="00F55F4A"/>
    <w:rsid w:val="00F60856"/>
    <w:rsid w:val="00F7274D"/>
    <w:rsid w:val="00F75ABC"/>
    <w:rsid w:val="00F80087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86FCD"/>
    <w:rsid w:val="000C0600"/>
    <w:rsid w:val="000C6828"/>
    <w:rsid w:val="001111F0"/>
    <w:rsid w:val="00142762"/>
    <w:rsid w:val="00142AEC"/>
    <w:rsid w:val="00143EB3"/>
    <w:rsid w:val="00161F4D"/>
    <w:rsid w:val="00184AF9"/>
    <w:rsid w:val="001B308E"/>
    <w:rsid w:val="001D5AEA"/>
    <w:rsid w:val="001D5E87"/>
    <w:rsid w:val="001E4F27"/>
    <w:rsid w:val="001E5445"/>
    <w:rsid w:val="00252D8E"/>
    <w:rsid w:val="002745B4"/>
    <w:rsid w:val="002A2F54"/>
    <w:rsid w:val="003160DD"/>
    <w:rsid w:val="003812E1"/>
    <w:rsid w:val="003A5AA9"/>
    <w:rsid w:val="00400124"/>
    <w:rsid w:val="00401FE9"/>
    <w:rsid w:val="00406BDE"/>
    <w:rsid w:val="0041766D"/>
    <w:rsid w:val="004562E0"/>
    <w:rsid w:val="004661D2"/>
    <w:rsid w:val="005013E6"/>
    <w:rsid w:val="005027F3"/>
    <w:rsid w:val="005364CA"/>
    <w:rsid w:val="00563BFE"/>
    <w:rsid w:val="0059570F"/>
    <w:rsid w:val="005C0EB1"/>
    <w:rsid w:val="005D2E70"/>
    <w:rsid w:val="005E277A"/>
    <w:rsid w:val="00613FB0"/>
    <w:rsid w:val="0061631E"/>
    <w:rsid w:val="006427C2"/>
    <w:rsid w:val="00695423"/>
    <w:rsid w:val="006A30FB"/>
    <w:rsid w:val="006B4296"/>
    <w:rsid w:val="006F7671"/>
    <w:rsid w:val="00731A59"/>
    <w:rsid w:val="007569BC"/>
    <w:rsid w:val="007830CF"/>
    <w:rsid w:val="00785634"/>
    <w:rsid w:val="00791E69"/>
    <w:rsid w:val="007C1667"/>
    <w:rsid w:val="007D1C39"/>
    <w:rsid w:val="0080682C"/>
    <w:rsid w:val="00836525"/>
    <w:rsid w:val="00871833"/>
    <w:rsid w:val="0094430A"/>
    <w:rsid w:val="00972111"/>
    <w:rsid w:val="00A16EBC"/>
    <w:rsid w:val="00A6483E"/>
    <w:rsid w:val="00A675AA"/>
    <w:rsid w:val="00AC2A13"/>
    <w:rsid w:val="00AD123C"/>
    <w:rsid w:val="00AF391E"/>
    <w:rsid w:val="00B1051C"/>
    <w:rsid w:val="00BB1F7E"/>
    <w:rsid w:val="00C36F95"/>
    <w:rsid w:val="00C60F00"/>
    <w:rsid w:val="00C90180"/>
    <w:rsid w:val="00C96FE4"/>
    <w:rsid w:val="00CB4982"/>
    <w:rsid w:val="00D338A0"/>
    <w:rsid w:val="00DA355B"/>
    <w:rsid w:val="00DC41BB"/>
    <w:rsid w:val="00E22665"/>
    <w:rsid w:val="00E232CC"/>
    <w:rsid w:val="00E30F25"/>
    <w:rsid w:val="00E407CE"/>
    <w:rsid w:val="00E56C73"/>
    <w:rsid w:val="00F211AF"/>
    <w:rsid w:val="00F331DC"/>
    <w:rsid w:val="00F43DD1"/>
    <w:rsid w:val="00FC1C0B"/>
    <w:rsid w:val="00FD184E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5</TotalTime>
  <Pages>4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3</cp:revision>
  <cp:lastPrinted>2020-10-14T17:38:00Z</cp:lastPrinted>
  <dcterms:created xsi:type="dcterms:W3CDTF">2020-10-24T16:28:00Z</dcterms:created>
  <dcterms:modified xsi:type="dcterms:W3CDTF">2020-10-24T16:28:00Z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