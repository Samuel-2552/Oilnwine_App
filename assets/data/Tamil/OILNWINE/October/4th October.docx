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EA2F8B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3.75pt;width:437.3pt;height:125.85pt;z-index:251699200;mso-width-relative:margin;mso-height-relative:margin" filled="f" stroked="f">
            <v:textbox>
              <w:txbxContent>
                <w:p w14:paraId="19359A53" w14:textId="52506B47" w:rsidR="00E574AC" w:rsidRPr="00E574AC" w:rsidRDefault="00E574AC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2:3</w:t>
                  </w:r>
                  <w:r w:rsidR="002361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1-4:18</w:t>
                  </w:r>
                </w:p>
                <w:p w14:paraId="386E2D02" w14:textId="20266800" w:rsidR="00E574AC" w:rsidRPr="00E574AC" w:rsidRDefault="002361FD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361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கொலோசெயர்  1:1-17</w:t>
                  </w:r>
                </w:p>
                <w:p w14:paraId="55EE2F15" w14:textId="601DFF57" w:rsidR="00E574AC" w:rsidRDefault="00E574AC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7</w:t>
                  </w:r>
                  <w:r w:rsidR="002361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</w:t>
                  </w: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:1-1</w:t>
                  </w:r>
                  <w:r w:rsidR="002361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</w:p>
                <w:p w14:paraId="3F50C377" w14:textId="702E580A" w:rsidR="00973D29" w:rsidRPr="007A1E95" w:rsidRDefault="000B03F5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 w:rsidR="00BA21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0B03F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24:</w:t>
                  </w:r>
                  <w:r w:rsidR="002361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21</w:t>
                  </w:r>
                  <w:r w:rsidRPr="000B03F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-</w:t>
                  </w:r>
                  <w:r w:rsid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2361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0062E0A" w:rsidR="003B57E6" w:rsidRPr="00772606" w:rsidRDefault="007C1C28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72606"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="00393FB0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5C57B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="008D7974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A2F8B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A2F8B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3FBDDDA" w14:textId="5E32D6BC" w:rsidR="00BA2167" w:rsidRPr="005C57B8" w:rsidRDefault="00EA2F8B" w:rsidP="005C57B8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யோவான் ஒரு பெரிய</w:t>
      </w:r>
      <w:r w:rsidR="005C57B8" w:rsidRPr="005C57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உயர்ந்த மலைக்கு "ஆவியினால் எடுத்துச் செல்லப்பட்டார்".  ஆவிக்குரிய ரீதியில் இது அவர் ஆவியில் உயிருடன் இருந்தார் என்பதை காண்பிக்கிறது. அவர் ஆவியில் உயிருடன் இருந்தார் என்பதை நான் வலியுறுத்த விரும்புகிறேன்.  பரிசுத்த ஆவியானவர் அவரை ஒரு பெரிய</w:t>
      </w:r>
      <w:r w:rsidR="005C57B8" w:rsidRPr="005C57B8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உயரமான மலைக்கு அழைத்துச் சென்றபோது</w:t>
      </w:r>
      <w:r w:rsidR="005C57B8" w:rsidRPr="005C57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​​அவர் ஆவியில் உயிரோடு இருந்தார்.  ஆவிக்குரிய அடிப்படையில்</w:t>
      </w:r>
      <w:r w:rsidR="005C57B8" w:rsidRPr="005C57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நேரத்தில் யோவான் ஆவியானவருக்கு முழுமையாக உயிரோடு இருந்தார் என்று அர்த்தம்.  உடல் ரீதியாக</w:t>
      </w:r>
      <w:r w:rsidR="005C57B8" w:rsidRPr="005C57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யோவான் பத்மு தீவில் இருந்தார்</w:t>
      </w:r>
      <w:r w:rsidR="005C57B8" w:rsidRPr="005C57B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</w: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ஆவியில் அவர் ஒரு உயர்ந்த மலையில் இருந்தார்.  அவர் உடல் ரீதியாக உயரமான மலைக்கு உயர்த்தப்படவில்லை</w:t>
      </w:r>
      <w:r w:rsidR="005C57B8" w:rsidRPr="005C57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பத்மு தீவில் சிறைபிடிக்கப்பட்டதிலிருந்து தப்பவில்லை.  அப்படி இருந்திருக்குமானால்</w:t>
      </w:r>
      <w:r w:rsidR="005C57B8" w:rsidRPr="005C57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ரோம பேரரசு அவரைத் தேடுவதற்கான எந்த முயற்சியையும் விட்டுவிடாது.  யோவான் உடல் ரீதியாக எங்கும்</w:t>
      </w:r>
      <w:r w:rsidR="005C57B8" w:rsidRPr="005C57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ஒருபோதும் செல்லவில்லை.  ஆவியில் உயிரோடு இருப்பது என்பது ஆவிக்குரிய வெளிப்பாடாகும்</w:t>
      </w:r>
      <w:r w:rsidR="005C57B8" w:rsidRPr="005C57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யோவான் ஆவியில் பெற்ற அனுபவத்தைப் பற்றி பேசுகிறது.  யோவானுக்கு ஒரு தரிசனம் இருந்திருக்கலாம்</w:t>
      </w:r>
      <w:r w:rsidR="005C57B8" w:rsidRPr="005C57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இது இயற்கையானதோ அல்லது உடல் ரீதியான ஒன்றோ அல்ல என்பது நிச்சயம்.  யோவானுக்கு ஒரு உண்மையான ஆவிக்குரிய அனுபவம் இருந்தது!  இயற்கையில் இது ஒரு கனவு காண்பதற்கு ஒத்ததாகும்.  உடல் ரீதியாக ஒருவர் ஒரு கனவில் எங்கும் செல்லமாட்டார்</w:t>
      </w:r>
      <w:r w:rsidR="005C57B8" w:rsidRPr="005C57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ஆனாலும் </w:t>
      </w:r>
      <w:r w:rsidR="00255920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11" style="position:absolute;left:0;text-align:left;margin-left:-2.55pt;margin-top:730.05pt;width:630pt;height:13.7pt;z-index:25171456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அந்த நபருக்கு எங்காவது செல்வது போன்ற </w: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உணர்வு இருக்கிறது.  ஆவிக்குரிய உலகில் இது உண்மையாக இருக்கிறது. அங்கு ஒருவர் உடல் ரீதியாக எங்கும் செல்லாமல்</w:t>
      </w:r>
      <w:r w:rsidR="005C57B8" w:rsidRPr="005C57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ஆவியானவரால் தெய்வீக மண்டலங்களுக்குள் அழைத்துச் செல்லப்பட்டு முற்றிலும் உண்மையும்</w:t>
      </w:r>
      <w:r w:rsidR="005C57B8" w:rsidRPr="005C57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நிஜமும் நித்தியமுமான பரலோக காரியங்களை</w:t>
      </w:r>
      <w:r w:rsidR="005C57B8" w:rsidRPr="005C57B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C57B8" w:rsidRPr="005C57B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ஆவியானவரால் காட்ட முடியும்!</w:t>
      </w: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77777777" w:rsidR="006D514C" w:rsidRPr="00CF2CCC" w:rsidRDefault="006D514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</w:p>
    <w:p w14:paraId="710CB921" w14:textId="350E512E" w:rsidR="00E56B79" w:rsidRDefault="00EA2F8B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87.5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7F40D7B6" w:rsidR="00C455B6" w:rsidRDefault="005C57B8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5C57B8">
        <w:rPr>
          <w:rFonts w:ascii="Latha" w:hAnsi="Latha" w:cs="Arial Unicode MS"/>
          <w:noProof/>
          <w:sz w:val="48"/>
          <w:szCs w:val="44"/>
          <w:cs/>
          <w:lang w:bidi="ta-IN"/>
        </w:rPr>
        <w:t>ஆதலால்</w:t>
      </w:r>
      <w:r w:rsidRPr="005C57B8">
        <w:rPr>
          <w:rFonts w:ascii="Latha" w:hAnsi="Latha" w:cs="Arial Unicode MS"/>
          <w:noProof/>
          <w:sz w:val="48"/>
          <w:szCs w:val="44"/>
        </w:rPr>
        <w:t xml:space="preserve">, </w:t>
      </w:r>
      <w:r w:rsidRPr="005C57B8">
        <w:rPr>
          <w:rFonts w:ascii="Latha" w:hAnsi="Latha" w:cs="Arial Unicode MS"/>
          <w:noProof/>
          <w:sz w:val="48"/>
          <w:szCs w:val="44"/>
          <w:cs/>
          <w:lang w:bidi="ta-IN"/>
        </w:rPr>
        <w:t>தூங்குகிற நீ விழித்து</w:t>
      </w:r>
      <w:r w:rsidRPr="005C57B8">
        <w:rPr>
          <w:rFonts w:ascii="Latha" w:hAnsi="Latha" w:cs="Arial Unicode MS"/>
          <w:noProof/>
          <w:sz w:val="48"/>
          <w:szCs w:val="44"/>
        </w:rPr>
        <w:t xml:space="preserve">, </w:t>
      </w:r>
      <w:r w:rsidRPr="005C57B8">
        <w:rPr>
          <w:rFonts w:ascii="Latha" w:hAnsi="Latha" w:cs="Arial Unicode MS"/>
          <w:noProof/>
          <w:sz w:val="48"/>
          <w:szCs w:val="44"/>
          <w:cs/>
          <w:lang w:bidi="ta-IN"/>
        </w:rPr>
        <w:t>மரித்தோரை விட்டு எழுந்திரு</w:t>
      </w:r>
      <w:r w:rsidRPr="005C57B8">
        <w:rPr>
          <w:rFonts w:ascii="Latha" w:hAnsi="Latha" w:cs="Arial Unicode MS"/>
          <w:noProof/>
          <w:sz w:val="48"/>
          <w:szCs w:val="44"/>
        </w:rPr>
        <w:t xml:space="preserve">, </w:t>
      </w:r>
      <w:r w:rsidRPr="005C57B8">
        <w:rPr>
          <w:rFonts w:ascii="Latha" w:hAnsi="Latha" w:cs="Arial Unicode MS"/>
          <w:noProof/>
          <w:sz w:val="48"/>
          <w:szCs w:val="44"/>
          <w:cs/>
          <w:lang w:bidi="ta-IN"/>
        </w:rPr>
        <w:t>அப்பொழுது கிறிஸ்து உன்னைப் பிரகாசிப்பிப்பாரென்று சொல்லியிருக்கிறார்.</w:t>
      </w:r>
    </w:p>
    <w:p w14:paraId="0720108A" w14:textId="553B43B3" w:rsidR="00C8646D" w:rsidRPr="00C455B6" w:rsidRDefault="005C57B8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5C57B8">
        <w:rPr>
          <w:rFonts w:ascii="Latha" w:hAnsi="Latha" w:cs="Arial Unicode MS"/>
          <w:noProof/>
          <w:sz w:val="48"/>
          <w:szCs w:val="44"/>
          <w:cs/>
          <w:lang w:bidi="ta-IN"/>
        </w:rPr>
        <w:t>எபேசியர் 5:14</w:t>
      </w:r>
    </w:p>
    <w:p w14:paraId="69A2A472" w14:textId="77777777" w:rsidR="00C455B6" w:rsidRPr="000B03F5" w:rsidRDefault="00C455B6" w:rsidP="00B26186">
      <w:pPr>
        <w:ind w:left="1276" w:right="1676" w:hanging="1366"/>
        <w:rPr>
          <w:sz w:val="14"/>
          <w:szCs w:val="10"/>
          <w:lang w:val="en-IN"/>
        </w:rPr>
      </w:pPr>
    </w:p>
    <w:p w14:paraId="22371E71" w14:textId="77777777" w:rsidR="009A3345" w:rsidRDefault="009A3345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EA2F8B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9B5A8" w14:textId="77777777" w:rsidR="00EA2F8B" w:rsidRDefault="00EA2F8B" w:rsidP="00A01902">
      <w:r>
        <w:separator/>
      </w:r>
    </w:p>
  </w:endnote>
  <w:endnote w:type="continuationSeparator" w:id="0">
    <w:p w14:paraId="720552BF" w14:textId="77777777" w:rsidR="00EA2F8B" w:rsidRDefault="00EA2F8B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0446D" w14:textId="77777777" w:rsidR="00EA2F8B" w:rsidRDefault="00EA2F8B" w:rsidP="00A01902">
      <w:r>
        <w:separator/>
      </w:r>
    </w:p>
  </w:footnote>
  <w:footnote w:type="continuationSeparator" w:id="0">
    <w:p w14:paraId="05704A53" w14:textId="77777777" w:rsidR="00EA2F8B" w:rsidRDefault="00EA2F8B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EA2F8B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A6B12"/>
    <w:rsid w:val="000B03F5"/>
    <w:rsid w:val="000B2964"/>
    <w:rsid w:val="000B41C0"/>
    <w:rsid w:val="000B4C4C"/>
    <w:rsid w:val="000D360C"/>
    <w:rsid w:val="000D3907"/>
    <w:rsid w:val="001149B1"/>
    <w:rsid w:val="00146C3C"/>
    <w:rsid w:val="00164876"/>
    <w:rsid w:val="00164A86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100DF"/>
    <w:rsid w:val="002144E4"/>
    <w:rsid w:val="002361FD"/>
    <w:rsid w:val="0023697A"/>
    <w:rsid w:val="00237408"/>
    <w:rsid w:val="002467FA"/>
    <w:rsid w:val="00251D5D"/>
    <w:rsid w:val="00255920"/>
    <w:rsid w:val="00257981"/>
    <w:rsid w:val="00262142"/>
    <w:rsid w:val="00282153"/>
    <w:rsid w:val="00285211"/>
    <w:rsid w:val="002A1677"/>
    <w:rsid w:val="002C3527"/>
    <w:rsid w:val="002D0702"/>
    <w:rsid w:val="002F29DB"/>
    <w:rsid w:val="0031769F"/>
    <w:rsid w:val="00332929"/>
    <w:rsid w:val="0034552A"/>
    <w:rsid w:val="00361CF0"/>
    <w:rsid w:val="0037033A"/>
    <w:rsid w:val="00382462"/>
    <w:rsid w:val="00393FB0"/>
    <w:rsid w:val="003A06F2"/>
    <w:rsid w:val="003A148E"/>
    <w:rsid w:val="003A390C"/>
    <w:rsid w:val="003B57E6"/>
    <w:rsid w:val="003C0B3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7EF5"/>
    <w:rsid w:val="004B4A0F"/>
    <w:rsid w:val="004C230C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5C53"/>
    <w:rsid w:val="00576303"/>
    <w:rsid w:val="00576F1F"/>
    <w:rsid w:val="0059570E"/>
    <w:rsid w:val="005B1840"/>
    <w:rsid w:val="005B6700"/>
    <w:rsid w:val="005C45DA"/>
    <w:rsid w:val="005C57B8"/>
    <w:rsid w:val="005D446B"/>
    <w:rsid w:val="005E2505"/>
    <w:rsid w:val="005E65CB"/>
    <w:rsid w:val="005F0E35"/>
    <w:rsid w:val="006020F8"/>
    <w:rsid w:val="00603DFC"/>
    <w:rsid w:val="006102A6"/>
    <w:rsid w:val="0065625C"/>
    <w:rsid w:val="0067053E"/>
    <w:rsid w:val="0067077A"/>
    <w:rsid w:val="00672436"/>
    <w:rsid w:val="00672C2C"/>
    <w:rsid w:val="0067542C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71A8"/>
    <w:rsid w:val="00707C14"/>
    <w:rsid w:val="007102F8"/>
    <w:rsid w:val="00714470"/>
    <w:rsid w:val="00717272"/>
    <w:rsid w:val="007229DA"/>
    <w:rsid w:val="007275A4"/>
    <w:rsid w:val="00735034"/>
    <w:rsid w:val="00760E4B"/>
    <w:rsid w:val="0076640C"/>
    <w:rsid w:val="00766E34"/>
    <w:rsid w:val="00767C60"/>
    <w:rsid w:val="00772606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77FA3"/>
    <w:rsid w:val="00882A5B"/>
    <w:rsid w:val="00892767"/>
    <w:rsid w:val="0089455A"/>
    <w:rsid w:val="00896EBE"/>
    <w:rsid w:val="008A5AE3"/>
    <w:rsid w:val="008C7E74"/>
    <w:rsid w:val="008D7974"/>
    <w:rsid w:val="008F2DB6"/>
    <w:rsid w:val="009039FD"/>
    <w:rsid w:val="00912DB4"/>
    <w:rsid w:val="0091452E"/>
    <w:rsid w:val="0096318B"/>
    <w:rsid w:val="0096489D"/>
    <w:rsid w:val="00973D29"/>
    <w:rsid w:val="00974D34"/>
    <w:rsid w:val="00982299"/>
    <w:rsid w:val="009A3345"/>
    <w:rsid w:val="009B3E81"/>
    <w:rsid w:val="009B5C0B"/>
    <w:rsid w:val="009B604E"/>
    <w:rsid w:val="009B75CD"/>
    <w:rsid w:val="009C02E9"/>
    <w:rsid w:val="009C65D4"/>
    <w:rsid w:val="009D3CC3"/>
    <w:rsid w:val="009D465B"/>
    <w:rsid w:val="009D78D2"/>
    <w:rsid w:val="009D7DA4"/>
    <w:rsid w:val="009E049D"/>
    <w:rsid w:val="009E2E6F"/>
    <w:rsid w:val="00A01902"/>
    <w:rsid w:val="00A2652D"/>
    <w:rsid w:val="00A26741"/>
    <w:rsid w:val="00A301CA"/>
    <w:rsid w:val="00A51AAD"/>
    <w:rsid w:val="00A57A56"/>
    <w:rsid w:val="00A75D93"/>
    <w:rsid w:val="00A82709"/>
    <w:rsid w:val="00A8372D"/>
    <w:rsid w:val="00A92CF5"/>
    <w:rsid w:val="00A96BAC"/>
    <w:rsid w:val="00AA2DDA"/>
    <w:rsid w:val="00AA5AC1"/>
    <w:rsid w:val="00AB7DA7"/>
    <w:rsid w:val="00AC6DF1"/>
    <w:rsid w:val="00AD2AEB"/>
    <w:rsid w:val="00AD4077"/>
    <w:rsid w:val="00AE318F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430D"/>
    <w:rsid w:val="00C455B6"/>
    <w:rsid w:val="00C61211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5631B"/>
    <w:rsid w:val="00D7517A"/>
    <w:rsid w:val="00D94442"/>
    <w:rsid w:val="00D95889"/>
    <w:rsid w:val="00DC18DC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81738"/>
    <w:rsid w:val="00E94364"/>
    <w:rsid w:val="00E95CC3"/>
    <w:rsid w:val="00EA2F8B"/>
    <w:rsid w:val="00EB3388"/>
    <w:rsid w:val="00EC6A3E"/>
    <w:rsid w:val="00ED4245"/>
    <w:rsid w:val="00EF4FD0"/>
    <w:rsid w:val="00EF5ED8"/>
    <w:rsid w:val="00EF6910"/>
    <w:rsid w:val="00F05E2C"/>
    <w:rsid w:val="00F23E04"/>
    <w:rsid w:val="00F32007"/>
    <w:rsid w:val="00F34002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4208"/>
    <w:rsid w:val="00086FCD"/>
    <w:rsid w:val="000C6828"/>
    <w:rsid w:val="00142762"/>
    <w:rsid w:val="00142AEC"/>
    <w:rsid w:val="00143EB3"/>
    <w:rsid w:val="00184AF9"/>
    <w:rsid w:val="001B308E"/>
    <w:rsid w:val="001E4F27"/>
    <w:rsid w:val="00252D8E"/>
    <w:rsid w:val="002745B4"/>
    <w:rsid w:val="003160DD"/>
    <w:rsid w:val="003A5AA9"/>
    <w:rsid w:val="00406BDE"/>
    <w:rsid w:val="0041766D"/>
    <w:rsid w:val="004562E0"/>
    <w:rsid w:val="004661D2"/>
    <w:rsid w:val="005027F3"/>
    <w:rsid w:val="005364CA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91E69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DA355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11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2020-10-03T16:40:00Z</cp:lastPrinted>
  <dcterms:created xsi:type="dcterms:W3CDTF">2020-10-03T16:43:00Z</dcterms:created>
  <dcterms:modified xsi:type="dcterms:W3CDTF">2020-10-03T16:47:00Z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