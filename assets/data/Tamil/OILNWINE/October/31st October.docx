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F57CDA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3EC95369" w:rsidR="009A0942" w:rsidRPr="00E574AC" w:rsidRDefault="00E25453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புலம்பல் </w:t>
                  </w:r>
                  <w:r w:rsidR="003C648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4:1-5:22</w:t>
                  </w:r>
                  <w:r w:rsidR="009A094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</w:p>
                <w:p w14:paraId="386E2D02" w14:textId="2B3CBAB8" w:rsidR="009A0942" w:rsidRPr="00E574AC" w:rsidRDefault="0099536D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9536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எபிரெயர்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 w:rsidR="003C648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:1-1</w:t>
                  </w:r>
                  <w:r w:rsidR="003C648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</w:p>
                <w:p w14:paraId="55EE2F15" w14:textId="7B7FBAB2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4B63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10</w:t>
                  </w:r>
                  <w:r w:rsidR="003C648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</w:t>
                  </w:r>
                  <w:r w:rsidR="00716EB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</w:t>
                  </w:r>
                  <w:r w:rsidR="00AB084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3C648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</w:p>
                <w:p w14:paraId="3F50C377" w14:textId="7EECD6E2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17278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6:</w:t>
                  </w:r>
                  <w:r w:rsid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3C648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69C00973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Pr="00772606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அக்டோபர்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05713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="00E956F3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F57CDA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F57CDA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1C5B96E" w14:textId="2EF658CB" w:rsidR="00985209" w:rsidRPr="00C91F38" w:rsidRDefault="00F57CDA" w:rsidP="003C6481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3C6481" w:rsidRPr="003C648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இயேசுவை நேசிப்பதே மிக முக்கியமான காரியம் என்று ஜனங்கள் கூறுகிறார்கள். கிறிஸ்தவ மண்டலத்தில் இன்று நாம் காணும் அன்பு-பொறியைக் குறித்து ஜாக்கிரதையாயிருங்கள்</w:t>
      </w:r>
      <w:r w:rsidR="003C6481" w:rsidRPr="003C6481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3C6481" w:rsidRPr="003C648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இங்கு இயேசுவின் அன்பு எல்லாவற்றையும் விட மேலானது என்று ஜனங்கள் அறிவிக்கிறார்கள். அவர்கள்</w:t>
      </w:r>
      <w:r w:rsidR="003C6481" w:rsidRPr="003C6481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="003C6481" w:rsidRPr="003C648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நாங்கள் இயேசுவை நேசிக்கிறோம்</w:t>
      </w:r>
      <w:r w:rsidR="003C6481" w:rsidRPr="003C6481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3C6481" w:rsidRPr="003C648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நாங்கள் கர்த்தரை நேசிக்கிறோம்</w:t>
      </w:r>
      <w:r w:rsidR="003C6481" w:rsidRPr="003C6481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3C6481" w:rsidRPr="003C648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ஒன்றுகூடும்போது உபதேசங்களைப் பற்றி பேசக்கூடாது</w:t>
      </w:r>
      <w:r w:rsidR="003C6481" w:rsidRPr="003C6481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3C6481" w:rsidRPr="003C648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நமக்குள்ள ஒரு பொதுவான அடிப்படை இயேசுவின் அன்பு மாத்திரமே." என்று கூறுகிறார்கள். பரிசுத்தவான்களே</w:t>
      </w:r>
      <w:r w:rsidR="003C6481" w:rsidRPr="003C648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C6481" w:rsidRPr="003C648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இயேசுவின் அன்பு</w:t>
      </w:r>
      <w:r w:rsidR="003C6481" w:rsidRPr="003C648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C6481" w:rsidRPr="003C648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ஐக்கியத்தின் பொதுவான இடமாக </w:t>
      </w:r>
      <w:r w:rsidR="003C6481" w:rsidRPr="003C6481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மாற்றப்படுகிற இந்த அன்பு-பொறியைக் குறித்து  ஜாக்கிரதையாயிருங்கள். இதைக் குறித்து கவனமாக இருங்கள் என்று நான் எச்சரிக்கிறேன். சத்தியத்தையும் வாழ்க்கையையும் குறித்து அதிகம் பேசுவதால் நாம் எந்த அன்பையும் காண்பிக்கவில்லை என்று அவர்கள் நினைக்கிறார்கள். சத்தியத்தையும்</w:t>
      </w:r>
      <w:r w:rsidR="003C6481" w:rsidRPr="003C648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C6481" w:rsidRPr="003C648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சிலுவையையும்</w:t>
      </w:r>
      <w:r w:rsidR="003C6481" w:rsidRPr="003C648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C6481" w:rsidRPr="003C648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வழியையும்</w:t>
      </w:r>
      <w:r w:rsidR="003C6481" w:rsidRPr="003C648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C6481" w:rsidRPr="003C648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கீழ்ப்படிதலையும் பற்றி நாம் பேசும்போது</w:t>
      </w:r>
      <w:r w:rsidR="003C6481" w:rsidRPr="003C648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C6481" w:rsidRPr="003C6481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​​அவர்கள் விரைவாக  நம் கருத்துக்களைப் புறக்கணிக்கின்றனர். கர்த்தர்</w:t>
      </w:r>
      <w:r w:rsidR="003C6481" w:rsidRPr="003C6481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="003C6481" w:rsidRPr="003C648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என்னை நேசித்தால்</w:t>
      </w:r>
      <w:r w:rsidR="003C6481" w:rsidRPr="003C648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C6481" w:rsidRPr="003C648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 கட்டளைகளுக்குக் கீழ்ப்படிவீர்கள்” என்றார். அவர்கள் இந்த கட்டளையை ஒதுக்கி வைத்துவிட்டு</w:t>
      </w:r>
      <w:r w:rsidR="003C6481" w:rsidRPr="003C648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C6481" w:rsidRPr="003C648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கர்த்தருக்குக் கீழ்ப்படிவதைக் காட்டிலும் ஒருவருக்கொருவர் அன்பு செலுத்துவதே முக்கியம் என்பதுபோல</w:t>
      </w:r>
      <w:r w:rsidR="003C6481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3C6481" w:rsidRPr="003C6481">
        <w:rPr>
          <w:rFonts w:ascii="Latha" w:hAnsi="Latha" w:cs="Arial Unicode MS"/>
          <w:noProof/>
          <w:sz w:val="52"/>
          <w:szCs w:val="48"/>
          <w:cs/>
          <w:lang w:val="ta-IN" w:bidi="ta-IN"/>
        </w:rPr>
        <w:t>“சகோதரனே</w:t>
      </w:r>
      <w:r w:rsidR="003C6481" w:rsidRPr="003C648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C6481" w:rsidRPr="003C648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ஒருவரையொருவர் நேசிப்போம்” என்று கூறுகிறார்கள்!  நாம் ஒருவருக்கொருவர் </w:t>
      </w:r>
      <w:r w:rsidR="003C6481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46" style="position:absolute;left:0;text-align:left;margin-left:-8.55pt;margin-top:729.75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3C6481" w:rsidRPr="003C648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உடன்படவில்லை என்றால் நாம் ஒன்றாக நடக்க </w:t>
      </w:r>
      <w:r w:rsidR="003C6481" w:rsidRPr="003C6481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முடியாது. “இரண்டுபேர் ஒருமனப்</w:t>
      </w:r>
      <w:r w:rsidR="003C6481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3C6481" w:rsidRPr="003C648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பட்டிருந்தாலொழிய ஒருமித்து நடந்துபோவார்களோ</w:t>
      </w:r>
      <w:r w:rsidR="003C6481" w:rsidRPr="003C6481">
        <w:rPr>
          <w:rFonts w:ascii="Latha" w:hAnsi="Latha" w:cs="Arial Unicode MS"/>
          <w:noProof/>
          <w:sz w:val="52"/>
          <w:szCs w:val="48"/>
          <w:lang w:val="ta-IN"/>
        </w:rPr>
        <w:t xml:space="preserve">?” </w:t>
      </w:r>
      <w:r w:rsidR="003C6481" w:rsidRPr="003C648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ஆமோஸ் 3:3 கூறுகிறது. ஆகவே</w:t>
      </w:r>
      <w:r w:rsidR="003C6481" w:rsidRPr="003C648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C6481" w:rsidRPr="003C648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ஒருவருக்கொருவர் அன்பு செலுத்துவதைவிட</w:t>
      </w:r>
      <w:r w:rsidR="003C6481" w:rsidRPr="003C648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C6481" w:rsidRPr="003C648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முழு அன்போடு சத்தியத்திற்குக் கீழ்ப்படிவதே உண்மையான அன்பாகும். "அவர் ஒளியிலிருக்கிறதுபோல நாமும் ஒளியிலே நடந்தால் ஒருவரோடொருவர் ஐக்கியப்பட்டிருப்போம்</w:t>
      </w:r>
      <w:r w:rsidR="003C6481" w:rsidRPr="003C6481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3C6481" w:rsidRPr="003C648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குமாரனாகிய இயேசுகிறிஸ்துவின் இரத்தம் சகல பாவங்களையும் நீக்கி</w:t>
      </w:r>
      <w:r w:rsidR="003C6481" w:rsidRPr="003C648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3C6481" w:rsidRPr="003C648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நம்மைச் சுத்திகரிக்கும்." என்று யோவான் அப்போஸ்தலன் தனது நிருபத்தில் கூறுகிறார்</w:t>
      </w:r>
      <w:r w:rsidR="003C6481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3C6481" w:rsidRPr="003C6481">
        <w:rPr>
          <w:rFonts w:ascii="Latha" w:hAnsi="Latha" w:cs="Arial Unicode MS"/>
          <w:noProof/>
          <w:sz w:val="52"/>
          <w:szCs w:val="48"/>
          <w:cs/>
          <w:lang w:val="ta-IN" w:bidi="ta-IN"/>
        </w:rPr>
        <w:t>(1 யோவான் 1: 7).</w:t>
      </w:r>
    </w:p>
    <w:p w14:paraId="182C83CD" w14:textId="17A0A546" w:rsidR="00E73EEA" w:rsidRPr="00E73EEA" w:rsidRDefault="00E73EEA" w:rsidP="006323F6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6190BB75" w14:textId="46D85508" w:rsidR="000F12C3" w:rsidRPr="00C42BC4" w:rsidRDefault="000F12C3" w:rsidP="00C42BC4">
      <w:pPr>
        <w:jc w:val="both"/>
        <w:rPr>
          <w:rFonts w:ascii="Latha" w:hAnsi="Latha" w:cs="Arial Unicode MS"/>
          <w:noProof/>
          <w:sz w:val="2"/>
          <w:szCs w:val="2"/>
          <w:cs/>
          <w:lang w:bidi="ta-IN"/>
        </w:rPr>
      </w:pPr>
    </w:p>
    <w:p w14:paraId="37A015EE" w14:textId="1EF33234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08F12BF3" w:rsidR="006D514C" w:rsidRPr="00CF2CCC" w:rsidRDefault="00F57CDA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7.65pt;width:556.9pt;height:160.2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D7B75B" w:rsidR="00E56B79" w:rsidRDefault="00F57CDA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5965759A" w:rsidR="00C455B6" w:rsidRDefault="003C6481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3C6481">
        <w:rPr>
          <w:rFonts w:ascii="Latha" w:hAnsi="Latha" w:cs="Arial Unicode MS"/>
          <w:noProof/>
          <w:sz w:val="48"/>
          <w:szCs w:val="44"/>
          <w:cs/>
          <w:lang w:bidi="ta-IN"/>
        </w:rPr>
        <w:t>கர்த்தருக்கு முன்பாகத் தாழ்மைப்படுங்கள்</w:t>
      </w:r>
      <w:r w:rsidRPr="003C6481">
        <w:rPr>
          <w:rFonts w:ascii="Latha" w:hAnsi="Latha" w:cs="Arial Unicode MS"/>
          <w:noProof/>
          <w:sz w:val="48"/>
          <w:szCs w:val="44"/>
        </w:rPr>
        <w:t xml:space="preserve">, </w:t>
      </w:r>
      <w:r w:rsidRPr="003C6481">
        <w:rPr>
          <w:rFonts w:ascii="Latha" w:hAnsi="Latha" w:cs="Arial Unicode MS"/>
          <w:noProof/>
          <w:sz w:val="48"/>
          <w:szCs w:val="44"/>
          <w:cs/>
          <w:lang w:bidi="ta-IN"/>
        </w:rPr>
        <w:t>அப்பொழுது அவர் உங்களை உயர்த்துவார்.</w:t>
      </w:r>
    </w:p>
    <w:p w14:paraId="7AC0C899" w14:textId="3FF31DC6" w:rsidR="0017278E" w:rsidRDefault="003C6481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3C6481">
        <w:rPr>
          <w:rFonts w:ascii="Latha" w:hAnsi="Latha" w:cs="Arial Unicode MS"/>
          <w:noProof/>
          <w:sz w:val="48"/>
          <w:szCs w:val="44"/>
          <w:cs/>
          <w:lang w:bidi="ta-IN"/>
        </w:rPr>
        <w:t>யாக்கோபு 4:10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  <w:r w:rsidR="00C71E2B">
        <w:t>‬</w:t>
      </w:r>
    </w:p>
    <w:p w14:paraId="62640455" w14:textId="3207107D" w:rsidR="004B63FC" w:rsidRDefault="004B63FC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444C50CF" w14:textId="3EC4DE54" w:rsidR="004B63FC" w:rsidRDefault="004B63FC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21922126" w14:textId="7E0E601B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889D995" w14:textId="2B6CE0A7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AF33100" w14:textId="2EAB87AC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5808D95" w14:textId="2FC4342B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15122174" w14:textId="739A0BB8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77C094F7" w14:textId="321FC323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78DF5DA" w14:textId="6C1D6164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3E2E382F" w14:textId="32171A0B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3B4A3D4" w14:textId="77777777" w:rsidR="0099536D" w:rsidRDefault="0099536D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1C208E7F" w14:textId="28076180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16773785" w14:textId="77777777" w:rsidR="004B63FC" w:rsidRPr="00C91F38" w:rsidRDefault="004B63FC" w:rsidP="0099536D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6D5785F7" w14:textId="77777777" w:rsidR="00E73EEA" w:rsidRPr="00C42BC4" w:rsidRDefault="00E73EEA" w:rsidP="00985209">
      <w:pPr>
        <w:ind w:right="1676"/>
        <w:rPr>
          <w:sz w:val="32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F57CDA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9B1A2" w14:textId="77777777" w:rsidR="00F57CDA" w:rsidRDefault="00F57CDA" w:rsidP="00A01902">
      <w:r>
        <w:separator/>
      </w:r>
    </w:p>
  </w:endnote>
  <w:endnote w:type="continuationSeparator" w:id="0">
    <w:p w14:paraId="17BD3BC5" w14:textId="77777777" w:rsidR="00F57CDA" w:rsidRDefault="00F57CDA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0ECEB" w14:textId="77777777" w:rsidR="00F57CDA" w:rsidRDefault="00F57CDA" w:rsidP="00A01902">
      <w:r>
        <w:separator/>
      </w:r>
    </w:p>
  </w:footnote>
  <w:footnote w:type="continuationSeparator" w:id="0">
    <w:p w14:paraId="3EA38892" w14:textId="77777777" w:rsidR="00F57CDA" w:rsidRDefault="00F57CDA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F57CDA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46977"/>
    <w:rsid w:val="0005642F"/>
    <w:rsid w:val="00057132"/>
    <w:rsid w:val="00075998"/>
    <w:rsid w:val="000843A9"/>
    <w:rsid w:val="00094B73"/>
    <w:rsid w:val="000A6B12"/>
    <w:rsid w:val="000B03F5"/>
    <w:rsid w:val="000B2964"/>
    <w:rsid w:val="000B41C0"/>
    <w:rsid w:val="000B4C4C"/>
    <w:rsid w:val="000C5790"/>
    <w:rsid w:val="000D360C"/>
    <w:rsid w:val="000D3907"/>
    <w:rsid w:val="000F12C3"/>
    <w:rsid w:val="0010320D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476F"/>
    <w:rsid w:val="00174B95"/>
    <w:rsid w:val="0018006E"/>
    <w:rsid w:val="00180FE7"/>
    <w:rsid w:val="00195C49"/>
    <w:rsid w:val="001B59BC"/>
    <w:rsid w:val="001C7C78"/>
    <w:rsid w:val="001D1F4D"/>
    <w:rsid w:val="001F3521"/>
    <w:rsid w:val="0020224C"/>
    <w:rsid w:val="00204B3B"/>
    <w:rsid w:val="002100DF"/>
    <w:rsid w:val="002115C6"/>
    <w:rsid w:val="0021298D"/>
    <w:rsid w:val="002144E4"/>
    <w:rsid w:val="002163F7"/>
    <w:rsid w:val="002234C7"/>
    <w:rsid w:val="002361FD"/>
    <w:rsid w:val="0023697A"/>
    <w:rsid w:val="00237408"/>
    <w:rsid w:val="002467FA"/>
    <w:rsid w:val="00251D5D"/>
    <w:rsid w:val="00255920"/>
    <w:rsid w:val="00256FBF"/>
    <w:rsid w:val="00257981"/>
    <w:rsid w:val="00262142"/>
    <w:rsid w:val="00282153"/>
    <w:rsid w:val="00285211"/>
    <w:rsid w:val="002A1677"/>
    <w:rsid w:val="002C3527"/>
    <w:rsid w:val="002D0702"/>
    <w:rsid w:val="002F29DB"/>
    <w:rsid w:val="002F43C2"/>
    <w:rsid w:val="0031769F"/>
    <w:rsid w:val="00332929"/>
    <w:rsid w:val="00332DFF"/>
    <w:rsid w:val="0034552A"/>
    <w:rsid w:val="00361CF0"/>
    <w:rsid w:val="0037033A"/>
    <w:rsid w:val="00382462"/>
    <w:rsid w:val="00393FB0"/>
    <w:rsid w:val="003A06F2"/>
    <w:rsid w:val="003A148E"/>
    <w:rsid w:val="003A17E1"/>
    <w:rsid w:val="003A390C"/>
    <w:rsid w:val="003B57E6"/>
    <w:rsid w:val="003C0B32"/>
    <w:rsid w:val="003C6481"/>
    <w:rsid w:val="003C6B12"/>
    <w:rsid w:val="003C6B88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706A7"/>
    <w:rsid w:val="0047735C"/>
    <w:rsid w:val="00494631"/>
    <w:rsid w:val="00497EF5"/>
    <w:rsid w:val="004A4F8D"/>
    <w:rsid w:val="004B3C64"/>
    <w:rsid w:val="004B4A0F"/>
    <w:rsid w:val="004B63FC"/>
    <w:rsid w:val="004C230C"/>
    <w:rsid w:val="004D6C98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6020F8"/>
    <w:rsid w:val="00603DFC"/>
    <w:rsid w:val="006102A6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2E8D"/>
    <w:rsid w:val="006D49E7"/>
    <w:rsid w:val="006D514C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7974"/>
    <w:rsid w:val="008F2DB6"/>
    <w:rsid w:val="009039FD"/>
    <w:rsid w:val="00912DB4"/>
    <w:rsid w:val="0091452E"/>
    <w:rsid w:val="00916C9D"/>
    <w:rsid w:val="00932025"/>
    <w:rsid w:val="00936D8F"/>
    <w:rsid w:val="00960B0D"/>
    <w:rsid w:val="0096318B"/>
    <w:rsid w:val="0096489D"/>
    <w:rsid w:val="00973D29"/>
    <w:rsid w:val="00974D34"/>
    <w:rsid w:val="00982299"/>
    <w:rsid w:val="00985209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652D"/>
    <w:rsid w:val="00A26741"/>
    <w:rsid w:val="00A301CA"/>
    <w:rsid w:val="00A33464"/>
    <w:rsid w:val="00A37467"/>
    <w:rsid w:val="00A41807"/>
    <w:rsid w:val="00A51AAD"/>
    <w:rsid w:val="00A57A56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6DF1"/>
    <w:rsid w:val="00AD2AEB"/>
    <w:rsid w:val="00AD4077"/>
    <w:rsid w:val="00AE318F"/>
    <w:rsid w:val="00AE3DA8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B003F"/>
    <w:rsid w:val="00BB691E"/>
    <w:rsid w:val="00BD22AD"/>
    <w:rsid w:val="00C213EC"/>
    <w:rsid w:val="00C37B8A"/>
    <w:rsid w:val="00C42BC4"/>
    <w:rsid w:val="00C4430D"/>
    <w:rsid w:val="00C455B6"/>
    <w:rsid w:val="00C61211"/>
    <w:rsid w:val="00C633E0"/>
    <w:rsid w:val="00C63C13"/>
    <w:rsid w:val="00C66E73"/>
    <w:rsid w:val="00C71E2B"/>
    <w:rsid w:val="00C8646D"/>
    <w:rsid w:val="00C91F38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40936"/>
    <w:rsid w:val="00D47DD2"/>
    <w:rsid w:val="00D5631B"/>
    <w:rsid w:val="00D57E69"/>
    <w:rsid w:val="00D60EE4"/>
    <w:rsid w:val="00D7517A"/>
    <w:rsid w:val="00D83E1E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51130"/>
    <w:rsid w:val="00E560B0"/>
    <w:rsid w:val="00E56B79"/>
    <w:rsid w:val="00E574AC"/>
    <w:rsid w:val="00E6528C"/>
    <w:rsid w:val="00E73EEA"/>
    <w:rsid w:val="00E81738"/>
    <w:rsid w:val="00E90063"/>
    <w:rsid w:val="00E94364"/>
    <w:rsid w:val="00E956F3"/>
    <w:rsid w:val="00E95CC3"/>
    <w:rsid w:val="00EA2F8B"/>
    <w:rsid w:val="00EA71BF"/>
    <w:rsid w:val="00EB3388"/>
    <w:rsid w:val="00EB498B"/>
    <w:rsid w:val="00EC6A3E"/>
    <w:rsid w:val="00ED4245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86FCD"/>
    <w:rsid w:val="000C0600"/>
    <w:rsid w:val="000C6828"/>
    <w:rsid w:val="001111F0"/>
    <w:rsid w:val="00142762"/>
    <w:rsid w:val="00142AEC"/>
    <w:rsid w:val="00143EB3"/>
    <w:rsid w:val="00161F4D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3160DD"/>
    <w:rsid w:val="0034175C"/>
    <w:rsid w:val="003812E1"/>
    <w:rsid w:val="003A5AA9"/>
    <w:rsid w:val="00400124"/>
    <w:rsid w:val="00401FE9"/>
    <w:rsid w:val="00406BDE"/>
    <w:rsid w:val="0041766D"/>
    <w:rsid w:val="004562E0"/>
    <w:rsid w:val="004661D2"/>
    <w:rsid w:val="005013E6"/>
    <w:rsid w:val="005027F3"/>
    <w:rsid w:val="005364CA"/>
    <w:rsid w:val="00563BFE"/>
    <w:rsid w:val="0059570F"/>
    <w:rsid w:val="005C0EB1"/>
    <w:rsid w:val="005D2E70"/>
    <w:rsid w:val="005E277A"/>
    <w:rsid w:val="00613FB0"/>
    <w:rsid w:val="0061631E"/>
    <w:rsid w:val="006427C2"/>
    <w:rsid w:val="00695423"/>
    <w:rsid w:val="006A30FB"/>
    <w:rsid w:val="006B4296"/>
    <w:rsid w:val="006D7C1D"/>
    <w:rsid w:val="006F7671"/>
    <w:rsid w:val="00731A59"/>
    <w:rsid w:val="007569BC"/>
    <w:rsid w:val="007830CF"/>
    <w:rsid w:val="00785634"/>
    <w:rsid w:val="00791E69"/>
    <w:rsid w:val="007C1667"/>
    <w:rsid w:val="007D1C39"/>
    <w:rsid w:val="0080682C"/>
    <w:rsid w:val="00836525"/>
    <w:rsid w:val="00871833"/>
    <w:rsid w:val="0094430A"/>
    <w:rsid w:val="00972111"/>
    <w:rsid w:val="00A16EBC"/>
    <w:rsid w:val="00A6483E"/>
    <w:rsid w:val="00A675AA"/>
    <w:rsid w:val="00AC2A13"/>
    <w:rsid w:val="00AD123C"/>
    <w:rsid w:val="00AF391E"/>
    <w:rsid w:val="00B1051C"/>
    <w:rsid w:val="00B63271"/>
    <w:rsid w:val="00BB1F7E"/>
    <w:rsid w:val="00C318D0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06801"/>
    <w:rsid w:val="00F211AF"/>
    <w:rsid w:val="00F331DC"/>
    <w:rsid w:val="00F43DD1"/>
    <w:rsid w:val="00FC1C0B"/>
    <w:rsid w:val="00FC2D7D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6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2020-10-26T18:14:00Z</cp:lastPrinted>
  <dcterms:created xsi:type="dcterms:W3CDTF">2020-10-30T23:09:00Z</dcterms:created>
  <dcterms:modified xsi:type="dcterms:W3CDTF">2020-10-30T23:15:00Z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