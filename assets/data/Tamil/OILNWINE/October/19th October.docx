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32DFF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6B4EE3A6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3</w:t>
                  </w:r>
                  <w:r w:rsidR="0089687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:1-34:22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71F1F03F" w:rsidR="009A0942" w:rsidRPr="00E574AC" w:rsidRDefault="00EA71BF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EA71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தீமோத்தேயு 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:1-1</w:t>
                  </w:r>
                  <w:r w:rsidR="00D60E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</w:p>
                <w:p w14:paraId="55EE2F15" w14:textId="366961A5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D60E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</w:p>
                <w:p w14:paraId="3F50C377" w14:textId="3AF585D9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D60E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E73EE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D60EE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825D7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116897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4B3C6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32DF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32DF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492ACE02" w:rsidR="00985209" w:rsidRDefault="00332DFF" w:rsidP="0089687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“ஆகிலும்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ஆவியானவர் வெளிப்</w:t>
      </w:r>
      <w:r w:rsidR="0089687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படையாய்ச் சொல்லுகிறபடி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பிற்காலங்களிலே மனச்சாட்சியில் சூடுண்ட பொய்யருடைய மாயத்தினாலே சிலர் வஞ்சிக்கிற ஆவிகளுக்கும் பிசாசுகளின் உபதேசங்களுக்கும் செவிகொடுத்து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விசுவாசத்தை விட்டு விலகிப் போவார்கள்."</w:t>
      </w:r>
      <w:r w:rsidR="0089687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(1தீமோ 4: 1-2). தேவனோடு ஒரு ஜீவனுள்ள உறவைக் கொண்டிருந்த ஒரு நபரைப் பற்றி யோசித்துப் பாருங்கள்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இயேசுவிடம் ஒரு உண்மையான அன்புடையவர்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தண்ணீரினாலும் பரிசுத்த ஆவியானவராலும் ஞானஸ்நானம் பெற்றவர்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மற்றும் சில அருமையான ஆவிக்குரிய வரங்களை பெற்றவர்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அர்ப்பணிப்புடையவர்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அது மாத்திரமல்ல ஓரளவுக்கு ஊழியத்தைக் கூட கொண்டிருந்த அப்படிப்பட்டவர்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வஞ்சிக்கிற ஆவிகளால் மயக்கப்பட்டு அதன் விளைவாக அவரது மனச்சாட்சியில் சூடுண்டவராக சத்தியத்தை மறுதலிக்கிறதை நினைத்துப் பாருங்கள்! அத்தகைய ஒருவர் வஞ்சிக்கிற ஆவிகளால் மயக்கப்படுகிறார்கள் என்று சொல்வது எளிதானதா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பவுல் குறிப்பிடுகிறதான ஜனங்கள்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புரிந்து கொள்வதுபோல் சாதாரணமாக விசுவாசத்தை  வேண்டுமென்றே விட்டு விலகுபவர்கள் அல்ல. அவர்கள் வேண்டுமென்றே தேவனை விட்டு விலகவில்லை என்றால்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பின்னர் எப்படி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ஏன் அவர்கள் விசுவாசத்தை விட்டு விலகுகிறார்கள்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விசுவாசிகளுக்கு இது எவ்வாறு நிகழ்கிறது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வஞ்சிக்கிற</w:t>
      </w:r>
      <w:r w:rsidR="0089687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ஆவிகளுக்கு செவி கொடுப்பதின் மூலம் இது தொடங்குகிறது! இது கேட்பதின் மூலமாக தொடங்குகிறது. வஞ்சிக்கிற ஆவிகளின் குரலுக்கும் பிசாசுகளின் உபதேசங்களுக்கும் அவர்கள் செவி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கொடுக்கிறார்கள்! பின்னர் அவர்களுக்கு என்ன நடக்கிறது என்பதை கூட உணராமல்</w:t>
      </w:r>
      <w:r w:rsidR="00896876" w:rsidRPr="0089687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96876" w:rsidRPr="0089687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உண்மையான விசுவாசத்திலிருந்து பொய்யான விசுவாசத்திற்கு இழுக்கப் படுகிறார்கள். ஆகையால் சரியான குரலைக் கேட்க நாம் எவ்வளவு கவனமாக இருக்க வேண்டும்!</w:t>
      </w:r>
    </w:p>
    <w:p w14:paraId="182C83CD" w14:textId="77777777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13049B92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273ED93" w:rsidR="006D514C" w:rsidRPr="00CF2CCC" w:rsidRDefault="00332DFF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350E512E" w:rsidR="00E56B79" w:rsidRDefault="00332DF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0.3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1742FC3A" w:rsidR="00C455B6" w:rsidRDefault="00896876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896876">
        <w:rPr>
          <w:rFonts w:ascii="Latha" w:hAnsi="Latha" w:cs="Arial Unicode MS"/>
          <w:noProof/>
          <w:sz w:val="48"/>
          <w:szCs w:val="44"/>
          <w:cs/>
          <w:lang w:bidi="ta-IN"/>
        </w:rPr>
        <w:t>கர்த்தருடைய வசனம் ..எவ்விடத்திலும் பரம்பி மகிமைப்படும்படிக்கும்....</w:t>
      </w:r>
      <w:r w:rsidRPr="00896876">
        <w:rPr>
          <w:rFonts w:ascii="Latha" w:hAnsi="Latha" w:cs="Arial Unicode MS"/>
          <w:noProof/>
          <w:sz w:val="48"/>
          <w:szCs w:val="44"/>
        </w:rPr>
        <w:t xml:space="preserve">, </w:t>
      </w:r>
      <w:r w:rsidRPr="00896876">
        <w:rPr>
          <w:rFonts w:ascii="Latha" w:hAnsi="Latha" w:cs="Arial Unicode MS"/>
          <w:noProof/>
          <w:sz w:val="48"/>
          <w:szCs w:val="44"/>
          <w:cs/>
          <w:lang w:bidi="ta-IN"/>
        </w:rPr>
        <w:t>எங்களுக்காக வேண்டிக்கொள்ளுங்கள்</w:t>
      </w:r>
      <w:r w:rsidRPr="00896876">
        <w:rPr>
          <w:rFonts w:ascii="Latha" w:hAnsi="Latha" w:cs="Arial Unicode MS"/>
          <w:noProof/>
          <w:sz w:val="48"/>
          <w:szCs w:val="44"/>
        </w:rPr>
        <w:t>;</w:t>
      </w:r>
    </w:p>
    <w:p w14:paraId="0720108A" w14:textId="520FE606" w:rsidR="00C8646D" w:rsidRPr="00C455B6" w:rsidRDefault="00896876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896876">
        <w:rPr>
          <w:rFonts w:ascii="Latha" w:hAnsi="Latha" w:cs="Arial Unicode MS"/>
          <w:noProof/>
          <w:sz w:val="48"/>
          <w:szCs w:val="44"/>
          <w:cs/>
          <w:lang w:bidi="ta-IN"/>
        </w:rPr>
        <w:t>2 தெசலோ 3:1</w:t>
      </w:r>
      <w:r w:rsidRPr="00896876">
        <w:rPr>
          <w:rFonts w:ascii="Latha" w:hAnsi="Latha" w:cs="Arial Unicode MS"/>
          <w:noProof/>
          <w:sz w:val="48"/>
          <w:szCs w:val="44"/>
          <w:lang w:bidi="ta-IN"/>
        </w:rPr>
        <w:t>,</w:t>
      </w:r>
      <w:r w:rsidRPr="00896876">
        <w:rPr>
          <w:rFonts w:ascii="Latha" w:hAnsi="Latha" w:cs="Arial Unicode MS"/>
          <w:noProof/>
          <w:sz w:val="48"/>
          <w:szCs w:val="44"/>
          <w:cs/>
          <w:lang w:bidi="ta-IN"/>
        </w:rPr>
        <w:t>2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</w:p>
    <w:p w14:paraId="740118A8" w14:textId="61C91378" w:rsidR="00676B9E" w:rsidRDefault="00676B9E" w:rsidP="00985209">
      <w:pPr>
        <w:ind w:right="1676"/>
        <w:rPr>
          <w:sz w:val="40"/>
          <w:szCs w:val="32"/>
        </w:rPr>
      </w:pPr>
    </w:p>
    <w:p w14:paraId="79FCCF16" w14:textId="62428B57" w:rsidR="00C42BC4" w:rsidRDefault="00C42BC4" w:rsidP="00985209">
      <w:pPr>
        <w:ind w:right="1676"/>
        <w:rPr>
          <w:sz w:val="32"/>
        </w:rPr>
      </w:pPr>
    </w:p>
    <w:p w14:paraId="2DE8824A" w14:textId="4BDB2A1F" w:rsidR="00E73EEA" w:rsidRDefault="00E73EEA" w:rsidP="00985209">
      <w:pPr>
        <w:ind w:right="1676"/>
        <w:rPr>
          <w:sz w:val="32"/>
        </w:rPr>
      </w:pPr>
    </w:p>
    <w:p w14:paraId="31EBCDEA" w14:textId="3E475E01" w:rsidR="00E73EEA" w:rsidRDefault="00E73EEA" w:rsidP="00985209">
      <w:pPr>
        <w:ind w:right="1676"/>
        <w:rPr>
          <w:sz w:val="32"/>
        </w:rPr>
      </w:pPr>
    </w:p>
    <w:p w14:paraId="4A2E4706" w14:textId="6C678313" w:rsidR="00E73EEA" w:rsidRDefault="00E73EEA" w:rsidP="00985209">
      <w:pPr>
        <w:ind w:right="1676"/>
        <w:rPr>
          <w:sz w:val="32"/>
        </w:rPr>
      </w:pPr>
    </w:p>
    <w:p w14:paraId="5A1C5E32" w14:textId="0D568C65" w:rsidR="00E73EEA" w:rsidRDefault="00E73EEA" w:rsidP="00985209">
      <w:pPr>
        <w:ind w:right="1676"/>
        <w:rPr>
          <w:sz w:val="32"/>
        </w:rPr>
      </w:pPr>
    </w:p>
    <w:p w14:paraId="4C54A534" w14:textId="626692D3" w:rsidR="00E73EEA" w:rsidRDefault="00E73EEA" w:rsidP="00985209">
      <w:pPr>
        <w:ind w:right="1676"/>
        <w:rPr>
          <w:sz w:val="32"/>
        </w:rPr>
      </w:pPr>
    </w:p>
    <w:p w14:paraId="141B8711" w14:textId="7F19458E" w:rsidR="00D60EE4" w:rsidRDefault="00D60EE4" w:rsidP="00985209">
      <w:pPr>
        <w:ind w:right="1676"/>
        <w:rPr>
          <w:sz w:val="32"/>
        </w:rPr>
      </w:pPr>
    </w:p>
    <w:p w14:paraId="078E4323" w14:textId="77B25494" w:rsidR="00D60EE4" w:rsidRDefault="00D60EE4" w:rsidP="00985209">
      <w:pPr>
        <w:ind w:right="1676"/>
        <w:rPr>
          <w:sz w:val="32"/>
        </w:rPr>
      </w:pPr>
    </w:p>
    <w:p w14:paraId="0F639AD2" w14:textId="7B3710E0" w:rsidR="00D60EE4" w:rsidRDefault="00D60EE4" w:rsidP="00985209">
      <w:pPr>
        <w:ind w:right="1676"/>
        <w:rPr>
          <w:sz w:val="32"/>
        </w:rPr>
      </w:pPr>
    </w:p>
    <w:p w14:paraId="0A8F501F" w14:textId="37017AB9" w:rsidR="00D60EE4" w:rsidRDefault="00D60EE4" w:rsidP="00985209">
      <w:pPr>
        <w:ind w:right="1676"/>
        <w:rPr>
          <w:sz w:val="32"/>
        </w:rPr>
      </w:pPr>
    </w:p>
    <w:p w14:paraId="4ECDCD4B" w14:textId="48499807" w:rsidR="00D60EE4" w:rsidRDefault="00D60EE4" w:rsidP="00985209">
      <w:pPr>
        <w:ind w:right="1676"/>
        <w:rPr>
          <w:sz w:val="32"/>
        </w:rPr>
      </w:pPr>
    </w:p>
    <w:p w14:paraId="4A5A1FF5" w14:textId="7E88C48E" w:rsidR="00D60EE4" w:rsidRDefault="00D60EE4" w:rsidP="00985209">
      <w:pPr>
        <w:ind w:right="1676"/>
        <w:rPr>
          <w:sz w:val="32"/>
        </w:rPr>
      </w:pPr>
    </w:p>
    <w:p w14:paraId="5FE97185" w14:textId="19B4F7ED" w:rsidR="00D60EE4" w:rsidRDefault="00D60EE4" w:rsidP="00985209">
      <w:pPr>
        <w:ind w:right="1676"/>
        <w:rPr>
          <w:sz w:val="32"/>
        </w:rPr>
      </w:pPr>
    </w:p>
    <w:p w14:paraId="4E97F532" w14:textId="36A65E8C" w:rsidR="00D60EE4" w:rsidRDefault="00D60EE4" w:rsidP="00985209">
      <w:pPr>
        <w:ind w:right="1676"/>
        <w:rPr>
          <w:sz w:val="32"/>
        </w:rPr>
      </w:pPr>
    </w:p>
    <w:p w14:paraId="27860378" w14:textId="5B3FC791" w:rsidR="00D60EE4" w:rsidRDefault="00D60EE4" w:rsidP="00985209">
      <w:pPr>
        <w:ind w:right="1676"/>
        <w:rPr>
          <w:sz w:val="32"/>
        </w:rPr>
      </w:pPr>
    </w:p>
    <w:p w14:paraId="38D7EFA0" w14:textId="4F10A0D2" w:rsidR="00D60EE4" w:rsidRDefault="00D60EE4" w:rsidP="00985209">
      <w:pPr>
        <w:ind w:right="1676"/>
        <w:rPr>
          <w:sz w:val="32"/>
        </w:rPr>
      </w:pPr>
    </w:p>
    <w:p w14:paraId="4BF66E02" w14:textId="47E714C6" w:rsidR="00D60EE4" w:rsidRDefault="00D60EE4" w:rsidP="00985209">
      <w:pPr>
        <w:ind w:right="1676"/>
        <w:rPr>
          <w:sz w:val="32"/>
        </w:rPr>
      </w:pPr>
    </w:p>
    <w:p w14:paraId="0714C5CD" w14:textId="42F50318" w:rsidR="00D60EE4" w:rsidRDefault="00D60EE4" w:rsidP="00985209">
      <w:pPr>
        <w:ind w:right="1676"/>
        <w:rPr>
          <w:sz w:val="32"/>
        </w:rPr>
      </w:pPr>
    </w:p>
    <w:p w14:paraId="4C847D58" w14:textId="11C979B4" w:rsidR="00D60EE4" w:rsidRDefault="00D60EE4" w:rsidP="00985209">
      <w:pPr>
        <w:ind w:right="1676"/>
        <w:rPr>
          <w:sz w:val="32"/>
        </w:rPr>
      </w:pPr>
    </w:p>
    <w:p w14:paraId="794EB4F8" w14:textId="5B819257" w:rsidR="00D60EE4" w:rsidRDefault="00D60EE4" w:rsidP="00985209">
      <w:pPr>
        <w:ind w:right="1676"/>
        <w:rPr>
          <w:sz w:val="32"/>
        </w:rPr>
      </w:pPr>
    </w:p>
    <w:p w14:paraId="14D80460" w14:textId="3E2C9883" w:rsidR="00D60EE4" w:rsidRDefault="00D60EE4" w:rsidP="00985209">
      <w:pPr>
        <w:ind w:right="1676"/>
        <w:rPr>
          <w:sz w:val="32"/>
        </w:rPr>
      </w:pPr>
    </w:p>
    <w:p w14:paraId="4FE3B7ED" w14:textId="46F848D9" w:rsidR="00D60EE4" w:rsidRDefault="00D60EE4" w:rsidP="00985209">
      <w:pPr>
        <w:ind w:right="1676"/>
        <w:rPr>
          <w:sz w:val="32"/>
        </w:rPr>
      </w:pPr>
    </w:p>
    <w:p w14:paraId="3E0F906A" w14:textId="7623F557" w:rsidR="00896876" w:rsidRDefault="00896876" w:rsidP="00985209">
      <w:pPr>
        <w:ind w:right="1676"/>
        <w:rPr>
          <w:sz w:val="32"/>
        </w:rPr>
      </w:pPr>
    </w:p>
    <w:p w14:paraId="5C880BB5" w14:textId="6A35F764" w:rsidR="00896876" w:rsidRDefault="00896876" w:rsidP="00985209">
      <w:pPr>
        <w:ind w:right="1676"/>
        <w:rPr>
          <w:sz w:val="32"/>
        </w:rPr>
      </w:pPr>
    </w:p>
    <w:p w14:paraId="3360B2F6" w14:textId="1FBE55F8" w:rsidR="00896876" w:rsidRDefault="00896876" w:rsidP="00985209">
      <w:pPr>
        <w:ind w:right="1676"/>
        <w:rPr>
          <w:sz w:val="32"/>
        </w:rPr>
      </w:pPr>
    </w:p>
    <w:p w14:paraId="63F4D353" w14:textId="425BF4E3" w:rsidR="00896876" w:rsidRDefault="00896876" w:rsidP="00985209">
      <w:pPr>
        <w:ind w:right="1676"/>
        <w:rPr>
          <w:sz w:val="32"/>
        </w:rPr>
      </w:pPr>
    </w:p>
    <w:p w14:paraId="5CCE8B38" w14:textId="77777777" w:rsidR="00896876" w:rsidRDefault="00896876" w:rsidP="00985209">
      <w:pPr>
        <w:ind w:right="1676"/>
        <w:rPr>
          <w:sz w:val="32"/>
        </w:rPr>
      </w:pPr>
    </w:p>
    <w:p w14:paraId="08A775AF" w14:textId="1B5A78FE" w:rsidR="00D60EE4" w:rsidRDefault="00D60EE4" w:rsidP="00985209">
      <w:pPr>
        <w:ind w:right="1676"/>
        <w:rPr>
          <w:sz w:val="32"/>
        </w:rPr>
      </w:pPr>
    </w:p>
    <w:p w14:paraId="78E06783" w14:textId="53EFF21E" w:rsidR="00D60EE4" w:rsidRDefault="00D60EE4" w:rsidP="00985209">
      <w:pPr>
        <w:ind w:right="1676"/>
        <w:rPr>
          <w:sz w:val="32"/>
        </w:rPr>
      </w:pPr>
    </w:p>
    <w:p w14:paraId="37284789" w14:textId="1F4D160F" w:rsidR="00D60EE4" w:rsidRDefault="00D60EE4" w:rsidP="00985209">
      <w:pPr>
        <w:ind w:right="1676"/>
        <w:rPr>
          <w:sz w:val="32"/>
        </w:rPr>
      </w:pPr>
    </w:p>
    <w:p w14:paraId="6B53F545" w14:textId="0EF53E46" w:rsidR="00D60EE4" w:rsidRDefault="00D60EE4" w:rsidP="00985209">
      <w:pPr>
        <w:ind w:right="1676"/>
        <w:rPr>
          <w:sz w:val="32"/>
        </w:rPr>
      </w:pPr>
    </w:p>
    <w:p w14:paraId="7162AD9D" w14:textId="71AB43FD" w:rsidR="00D60EE4" w:rsidRDefault="00D60EE4" w:rsidP="00985209">
      <w:pPr>
        <w:ind w:right="1676"/>
        <w:rPr>
          <w:sz w:val="32"/>
        </w:rPr>
      </w:pPr>
    </w:p>
    <w:p w14:paraId="27AC009E" w14:textId="77777777" w:rsidR="00D60EE4" w:rsidRDefault="00D60EE4" w:rsidP="00985209">
      <w:pPr>
        <w:ind w:right="1676"/>
        <w:rPr>
          <w:sz w:val="32"/>
        </w:rPr>
      </w:pPr>
    </w:p>
    <w:p w14:paraId="0B5DA08E" w14:textId="21E51B5D" w:rsidR="00E73EEA" w:rsidRDefault="00E73EEA" w:rsidP="00985209">
      <w:pPr>
        <w:ind w:right="1676"/>
        <w:rPr>
          <w:sz w:val="32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B9205B" w:rsidRDefault="00332DFF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945D8" w14:textId="77777777" w:rsidR="00332DFF" w:rsidRDefault="00332DFF" w:rsidP="00A01902">
      <w:r>
        <w:separator/>
      </w:r>
    </w:p>
  </w:endnote>
  <w:endnote w:type="continuationSeparator" w:id="0">
    <w:p w14:paraId="26CC5CF7" w14:textId="77777777" w:rsidR="00332DFF" w:rsidRDefault="00332DF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D4C07" w14:textId="77777777" w:rsidR="00332DFF" w:rsidRDefault="00332DFF" w:rsidP="00A01902">
      <w:r>
        <w:separator/>
      </w:r>
    </w:p>
  </w:footnote>
  <w:footnote w:type="continuationSeparator" w:id="0">
    <w:p w14:paraId="4DAB59D7" w14:textId="77777777" w:rsidR="00332DFF" w:rsidRDefault="00332DF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32DF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D360C"/>
    <w:rsid w:val="000D3907"/>
    <w:rsid w:val="000F12C3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0224C"/>
    <w:rsid w:val="002100DF"/>
    <w:rsid w:val="002115C6"/>
    <w:rsid w:val="0021298D"/>
    <w:rsid w:val="002144E4"/>
    <w:rsid w:val="002163F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3C64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33464"/>
    <w:rsid w:val="00A3746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7DA7"/>
    <w:rsid w:val="00AC6DF1"/>
    <w:rsid w:val="00AD2AEB"/>
    <w:rsid w:val="00AD4077"/>
    <w:rsid w:val="00AE318F"/>
    <w:rsid w:val="00AE3DA8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60EE4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A5AA9"/>
    <w:rsid w:val="00400124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427C2"/>
    <w:rsid w:val="00695423"/>
    <w:rsid w:val="006A30FB"/>
    <w:rsid w:val="006F7671"/>
    <w:rsid w:val="00731A59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14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2020-10-14T17:38:00Z</cp:lastPrinted>
  <dcterms:created xsi:type="dcterms:W3CDTF">2020-10-18T14:46:00Z</dcterms:created>
  <dcterms:modified xsi:type="dcterms:W3CDTF">2020-10-18T14:59:00Z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