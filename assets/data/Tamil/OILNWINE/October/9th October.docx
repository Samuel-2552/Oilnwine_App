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EB498B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8.25pt;width:437.3pt;height:143.85pt;z-index:251699200;mso-width-relative:margin;mso-height-relative:margin" filled="f" stroked="f">
            <v:textbox>
              <w:txbxContent>
                <w:p w14:paraId="19359A53" w14:textId="3B4E9564" w:rsidR="00E574AC" w:rsidRPr="00E574AC" w:rsidRDefault="00E574AC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7A066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12:1-14:10</w:t>
                  </w:r>
                </w:p>
                <w:p w14:paraId="386E2D02" w14:textId="48DF3622" w:rsidR="00E574AC" w:rsidRPr="00E574AC" w:rsidRDefault="007A0661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A066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தெசலோனிக்கேயர் 1:1-2:8</w:t>
                  </w:r>
                </w:p>
                <w:p w14:paraId="55EE2F15" w14:textId="1CEA5078" w:rsidR="00E574AC" w:rsidRDefault="00E574AC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6323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</w:t>
                  </w:r>
                  <w:r w:rsidR="007A066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:</w:t>
                  </w:r>
                  <w:r w:rsidR="007A066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1-13</w:t>
                  </w:r>
                </w:p>
                <w:p w14:paraId="3F50C377" w14:textId="25055D86" w:rsidR="00973D29" w:rsidRPr="007A1E95" w:rsidRDefault="000B03F5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 w:rsidR="00BA21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0B03F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24:</w:t>
                  </w:r>
                  <w:r w:rsidR="007A066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30-34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DEFBF47" w:rsidR="003B57E6" w:rsidRPr="00772606" w:rsidRDefault="007C1C28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72606"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="00393FB0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B2FF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="008D7974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B498B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B498B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F609723" w14:textId="08AB20C3" w:rsidR="006323F6" w:rsidRDefault="00EB498B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உலகம் ஒரு பயங்கரமான சாபத்தின் கீழ் உள்ளது.  சாத்தான் அதிபதியாக இருக்கும் இந்த உலகத்திற்கு கர்த்தர் ஒரு சாபத்தை அறிவித்திருக்கிறார்.  இந்த சாபத்திற்கான விளக்கம் என்ன</w:t>
      </w:r>
      <w:r w:rsidR="00FB2FFB" w:rsidRPr="00FB2FFB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விரக்தியின் பிரமாணம்</w:t>
      </w:r>
      <w:r w:rsidR="00FB2FFB" w:rsidRPr="00FB2F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சபிக்கப்பட்ட இந்த உலகில் செயல்படுகிறது அல்லது கிரியைசெய்கிறது என்பதாகும்.  மனிதன் விரக்தியின் தடையை உடைக்க பல காரியங்களைச் செய்திருந்தாலும்</w:t>
      </w:r>
      <w:r w:rsidR="00FB2FFB" w:rsidRPr="00FB2FFB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 முயற்சிகளை மேற்கொண்ட போதிலும்</w:t>
      </w:r>
      <w:r w:rsidR="00FB2FFB" w:rsidRPr="00FB2F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அவர்களால் அந்த தடையை உடைக்க முடியவில்லை.  விஞ்ஞானம்</w:t>
      </w:r>
      <w:r w:rsidR="00FB2FFB" w:rsidRPr="00FB2F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வளர்ச்சி</w:t>
      </w:r>
      <w:r w:rsidR="00FB2FFB" w:rsidRPr="00FB2F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தொழில்நுட்பம் மற்றும் உளவியல் ஆராய்ச்சி குறித்த அனைத்து அறிவையும் கொண்ட </w: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மனிதனால் விரக்தியின் காரியத்தில் ஒரு மாற்றத்தை உருவாக்க முடியவில்லை</w:t>
      </w:r>
      <w:r w:rsidR="00FB2FFB" w:rsidRPr="00FB2FFB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மனிதனால் விரக்தியின் தடையை கடக்க முடியவில்லை.  மனிதனால் ஒருபோதும் அவ்வாறு செய்ய முடியாது. அது மாத்திரமல்ல மனிதனின் ஞானம் தோல்வியடையும்.  விரக்தியின் பிரமாணம் இந்த உலகில் தொடர்ந்து செயல்படும்</w:t>
      </w:r>
      <w:r w:rsidR="00FB2FFB" w:rsidRPr="00FB2F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சமாதானத்திற்கான ஒவ்வொரு முயற்சியும் தொடர்ந்து தோல்வியடையும்</w:t>
      </w:r>
      <w:r w:rsidR="00FB2FFB" w:rsidRPr="00FB2FF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ஏனெனில் சமாதான பிரபு இல்லாமல் உலகில் சமாதானம் இருக்க முடியாது.  இதுவே நமக்குரிய  தேவ வார்த்தை.  இந்த உலகம் ஒரு சாபத்தின் கீழ் இருப்பதாலும்</w:t>
      </w:r>
      <w:r w:rsidR="00FB2FFB" w:rsidRPr="00FB2F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விரக்தியின் பிரமாணம் செயல்பாட்டில் இருப்பதாலும்</w:t>
      </w:r>
      <w:r w:rsidR="00FB2FFB" w:rsidRPr="00FB2F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ஒழுக்கக்கேடு அதிகரித்து</w:t>
      </w:r>
      <w:r w:rsidR="00FB2FFB" w:rsidRPr="00FB2F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இறுதியில் அது முதிர்ச்சியடையும்.  இதைத்தான் நாம் சுற்றிலும் காண்கிறோம்.  இந்த நேரத்தில் தேவ பிள்ளைகள் என்ன செய்ய வேண்டும்</w:t>
      </w:r>
      <w:r w:rsidR="00FB2FFB" w:rsidRPr="00FB2FFB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பரிசுத்த ஆவியானவரோடு உணர்வுள்ள ஒவ்வொரு தேவ </w:t>
      </w:r>
      <w:r w:rsidR="00FB2FFB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21" style="position:absolute;left:0;text-align:left;margin-left:-7.5pt;margin-top:731.25pt;width:630pt;height:13.7pt;z-index:25171456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பிள்ளையும் இந்த உலகத்தைத் தொடும்போது </w: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ஏதோ தவறு இருக்கிறது என்பதை அறிந்து கொள்ள வேண்டும். இந்த உலகில் நீங்கள் எதையாவது தொட்டால்</w:t>
      </w:r>
      <w:r w:rsidR="00FB2FFB" w:rsidRPr="00FB2F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B2FFB" w:rsidRPr="00FB2F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சபிக்கப்பட்ட ஒரு காரியத்தைத் தொடுகிறீர்கள் என்பதை நீங்கள் உணருவீர்கள்.  நீங்கள் அங்கு மரண வாசனையை நுகருவீர்கள்.</w:t>
      </w:r>
    </w:p>
    <w:p w14:paraId="71C5B96E" w14:textId="77777777" w:rsidR="00985209" w:rsidRPr="00985209" w:rsidRDefault="00985209" w:rsidP="006323F6">
      <w:pPr>
        <w:ind w:firstLine="720"/>
        <w:jc w:val="both"/>
        <w:rPr>
          <w:rFonts w:ascii="Latha" w:hAnsi="Latha" w:cs="Arial Unicode MS"/>
          <w:noProof/>
          <w:sz w:val="20"/>
          <w:szCs w:val="18"/>
          <w:lang w:bidi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77777777" w:rsidR="006D514C" w:rsidRPr="00CF2CCC" w:rsidRDefault="006D514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</w:p>
    <w:p w14:paraId="710CB921" w14:textId="350E512E" w:rsidR="00E56B79" w:rsidRDefault="00EB498B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218.7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41EA12F6" w:rsidR="00C455B6" w:rsidRDefault="007A0661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7A0661">
        <w:rPr>
          <w:rFonts w:ascii="Latha" w:hAnsi="Latha" w:cs="Arial Unicode MS"/>
          <w:noProof/>
          <w:sz w:val="48"/>
          <w:szCs w:val="44"/>
          <w:cs/>
          <w:lang w:bidi="ta-IN"/>
        </w:rPr>
        <w:t>நீயோ</w:t>
      </w:r>
      <w:r w:rsidRPr="007A0661">
        <w:rPr>
          <w:rFonts w:ascii="Latha" w:hAnsi="Latha" w:cs="Arial Unicode MS"/>
          <w:noProof/>
          <w:sz w:val="48"/>
          <w:szCs w:val="44"/>
        </w:rPr>
        <w:t xml:space="preserve">, </w:t>
      </w:r>
      <w:r w:rsidRPr="007A0661">
        <w:rPr>
          <w:rFonts w:ascii="Latha" w:hAnsi="Latha" w:cs="Arial Unicode MS"/>
          <w:noProof/>
          <w:sz w:val="48"/>
          <w:szCs w:val="44"/>
          <w:cs/>
          <w:lang w:bidi="ta-IN"/>
        </w:rPr>
        <w:t>தேவனுடைய மனுஷனே</w:t>
      </w:r>
      <w:r w:rsidRPr="007A0661">
        <w:rPr>
          <w:rFonts w:ascii="Latha" w:hAnsi="Latha" w:cs="Arial Unicode MS"/>
          <w:noProof/>
          <w:sz w:val="48"/>
          <w:szCs w:val="44"/>
        </w:rPr>
        <w:t xml:space="preserve">, </w:t>
      </w:r>
      <w:r w:rsidRPr="007A0661">
        <w:rPr>
          <w:rFonts w:ascii="Latha" w:hAnsi="Latha" w:cs="Arial Unicode MS"/>
          <w:noProof/>
          <w:sz w:val="48"/>
          <w:szCs w:val="44"/>
          <w:cs/>
          <w:lang w:bidi="ta-IN"/>
        </w:rPr>
        <w:t>இவைகளை விட்டோடி</w:t>
      </w:r>
      <w:r w:rsidRPr="007A0661">
        <w:rPr>
          <w:rFonts w:ascii="Latha" w:hAnsi="Latha" w:cs="Arial Unicode MS"/>
          <w:noProof/>
          <w:sz w:val="48"/>
          <w:szCs w:val="44"/>
        </w:rPr>
        <w:t xml:space="preserve">, </w:t>
      </w:r>
      <w:r w:rsidRPr="007A0661">
        <w:rPr>
          <w:rFonts w:ascii="Latha" w:hAnsi="Latha" w:cs="Arial Unicode MS"/>
          <w:noProof/>
          <w:sz w:val="48"/>
          <w:szCs w:val="44"/>
          <w:cs/>
          <w:lang w:bidi="ta-IN"/>
        </w:rPr>
        <w:t>நீதியையும் தேவபக்தியையும் விசுவாசத்தையும் அன்பையும் பொறுமையையும் சாந்தகுணத்தையும் அடையும்படி நாடு.</w:t>
      </w:r>
    </w:p>
    <w:p w14:paraId="0720108A" w14:textId="6EAA26E3" w:rsidR="00C8646D" w:rsidRPr="00C455B6" w:rsidRDefault="0010320D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10320D">
        <w:rPr>
          <w:rFonts w:ascii="Latha" w:hAnsi="Latha" w:cs="Arial Unicode MS"/>
          <w:noProof/>
          <w:sz w:val="48"/>
          <w:szCs w:val="44"/>
          <w:cs/>
          <w:lang w:bidi="ta-IN"/>
        </w:rPr>
        <w:t>1 தீமோத்தேயு 6:11</w:t>
      </w:r>
    </w:p>
    <w:p w14:paraId="58DED73D" w14:textId="4F65B5BF" w:rsidR="00842F23" w:rsidRDefault="00842F23" w:rsidP="00985209">
      <w:pPr>
        <w:ind w:right="1676"/>
        <w:rPr>
          <w:sz w:val="40"/>
          <w:szCs w:val="32"/>
          <w:lang w:val="en-IN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EB498B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6E18F" w14:textId="77777777" w:rsidR="00EB498B" w:rsidRDefault="00EB498B" w:rsidP="00A01902">
      <w:r>
        <w:separator/>
      </w:r>
    </w:p>
  </w:endnote>
  <w:endnote w:type="continuationSeparator" w:id="0">
    <w:p w14:paraId="6C4C467D" w14:textId="77777777" w:rsidR="00EB498B" w:rsidRDefault="00EB498B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33573" w14:textId="77777777" w:rsidR="00EB498B" w:rsidRDefault="00EB498B" w:rsidP="00A01902">
      <w:r>
        <w:separator/>
      </w:r>
    </w:p>
  </w:footnote>
  <w:footnote w:type="continuationSeparator" w:id="0">
    <w:p w14:paraId="7A5E62D5" w14:textId="77777777" w:rsidR="00EB498B" w:rsidRDefault="00EB498B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EB498B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A6B12"/>
    <w:rsid w:val="000B03F5"/>
    <w:rsid w:val="000B2964"/>
    <w:rsid w:val="000B41C0"/>
    <w:rsid w:val="000B4C4C"/>
    <w:rsid w:val="000D360C"/>
    <w:rsid w:val="000D3907"/>
    <w:rsid w:val="0010320D"/>
    <w:rsid w:val="001149B1"/>
    <w:rsid w:val="00146C3C"/>
    <w:rsid w:val="00164876"/>
    <w:rsid w:val="00164A86"/>
    <w:rsid w:val="00166BCA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115C6"/>
    <w:rsid w:val="002144E4"/>
    <w:rsid w:val="002361FD"/>
    <w:rsid w:val="0023697A"/>
    <w:rsid w:val="00237408"/>
    <w:rsid w:val="002467FA"/>
    <w:rsid w:val="00251D5D"/>
    <w:rsid w:val="00255920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4552A"/>
    <w:rsid w:val="00361CF0"/>
    <w:rsid w:val="0037033A"/>
    <w:rsid w:val="00382462"/>
    <w:rsid w:val="00393FB0"/>
    <w:rsid w:val="003A06F2"/>
    <w:rsid w:val="003A148E"/>
    <w:rsid w:val="003A390C"/>
    <w:rsid w:val="003B57E6"/>
    <w:rsid w:val="003C0B3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4A0F"/>
    <w:rsid w:val="004C230C"/>
    <w:rsid w:val="004D6C98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5C53"/>
    <w:rsid w:val="00576303"/>
    <w:rsid w:val="00576F1F"/>
    <w:rsid w:val="0059570E"/>
    <w:rsid w:val="005B1840"/>
    <w:rsid w:val="005B6700"/>
    <w:rsid w:val="005C45DA"/>
    <w:rsid w:val="005C57B8"/>
    <w:rsid w:val="005D446B"/>
    <w:rsid w:val="005E2505"/>
    <w:rsid w:val="005E65CB"/>
    <w:rsid w:val="005F0E35"/>
    <w:rsid w:val="006020F8"/>
    <w:rsid w:val="00603DFC"/>
    <w:rsid w:val="006102A6"/>
    <w:rsid w:val="006323F6"/>
    <w:rsid w:val="0065625C"/>
    <w:rsid w:val="0067053E"/>
    <w:rsid w:val="0067077A"/>
    <w:rsid w:val="00672436"/>
    <w:rsid w:val="00672C2C"/>
    <w:rsid w:val="0067542C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71A8"/>
    <w:rsid w:val="00707C14"/>
    <w:rsid w:val="007102F8"/>
    <w:rsid w:val="00714470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A0661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EBE"/>
    <w:rsid w:val="008A5AE3"/>
    <w:rsid w:val="008B04F0"/>
    <w:rsid w:val="008C7E74"/>
    <w:rsid w:val="008D7974"/>
    <w:rsid w:val="008F2DB6"/>
    <w:rsid w:val="009039FD"/>
    <w:rsid w:val="00912DB4"/>
    <w:rsid w:val="0091452E"/>
    <w:rsid w:val="00916C9D"/>
    <w:rsid w:val="0096318B"/>
    <w:rsid w:val="0096489D"/>
    <w:rsid w:val="00973D29"/>
    <w:rsid w:val="00974D34"/>
    <w:rsid w:val="00982299"/>
    <w:rsid w:val="00985209"/>
    <w:rsid w:val="009A3345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78D2"/>
    <w:rsid w:val="009D7DA4"/>
    <w:rsid w:val="009E049D"/>
    <w:rsid w:val="009E2E6F"/>
    <w:rsid w:val="00A01902"/>
    <w:rsid w:val="00A2652D"/>
    <w:rsid w:val="00A26741"/>
    <w:rsid w:val="00A301CA"/>
    <w:rsid w:val="00A51AAD"/>
    <w:rsid w:val="00A57A56"/>
    <w:rsid w:val="00A75D93"/>
    <w:rsid w:val="00A82709"/>
    <w:rsid w:val="00A8372D"/>
    <w:rsid w:val="00A92CF5"/>
    <w:rsid w:val="00A96BAC"/>
    <w:rsid w:val="00AA2DDA"/>
    <w:rsid w:val="00AA5AC1"/>
    <w:rsid w:val="00AB7DA7"/>
    <w:rsid w:val="00AC6DF1"/>
    <w:rsid w:val="00AD2AEB"/>
    <w:rsid w:val="00AD4077"/>
    <w:rsid w:val="00AE318F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430D"/>
    <w:rsid w:val="00C455B6"/>
    <w:rsid w:val="00C61211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7DD2"/>
    <w:rsid w:val="00D5631B"/>
    <w:rsid w:val="00D7517A"/>
    <w:rsid w:val="00D94442"/>
    <w:rsid w:val="00D95889"/>
    <w:rsid w:val="00DC18DC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81738"/>
    <w:rsid w:val="00E94364"/>
    <w:rsid w:val="00E95CC3"/>
    <w:rsid w:val="00EA2F8B"/>
    <w:rsid w:val="00EB3388"/>
    <w:rsid w:val="00EB498B"/>
    <w:rsid w:val="00EC6A3E"/>
    <w:rsid w:val="00ED4245"/>
    <w:rsid w:val="00EF4FD0"/>
    <w:rsid w:val="00EF5ED8"/>
    <w:rsid w:val="00EF6910"/>
    <w:rsid w:val="00F05E2C"/>
    <w:rsid w:val="00F23E04"/>
    <w:rsid w:val="00F32007"/>
    <w:rsid w:val="00F34002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4208"/>
    <w:rsid w:val="00086FCD"/>
    <w:rsid w:val="000C0600"/>
    <w:rsid w:val="000C6828"/>
    <w:rsid w:val="001111F0"/>
    <w:rsid w:val="00142762"/>
    <w:rsid w:val="00142AEC"/>
    <w:rsid w:val="00143EB3"/>
    <w:rsid w:val="00184AF9"/>
    <w:rsid w:val="001B308E"/>
    <w:rsid w:val="001D5E87"/>
    <w:rsid w:val="001E4F27"/>
    <w:rsid w:val="00252D8E"/>
    <w:rsid w:val="002745B4"/>
    <w:rsid w:val="003160DD"/>
    <w:rsid w:val="003A5AA9"/>
    <w:rsid w:val="00406BDE"/>
    <w:rsid w:val="0041766D"/>
    <w:rsid w:val="004562E0"/>
    <w:rsid w:val="004661D2"/>
    <w:rsid w:val="005027F3"/>
    <w:rsid w:val="005364CA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11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2020-10-08T16:48:00Z</cp:lastPrinted>
  <dcterms:created xsi:type="dcterms:W3CDTF">2020-10-08T16:43:00Z</dcterms:created>
  <dcterms:modified xsi:type="dcterms:W3CDTF">2020-10-08T16:49:00Z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