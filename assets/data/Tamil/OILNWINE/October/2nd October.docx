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D4245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3.75pt;width:437.3pt;height:125.85pt;z-index:251699200;mso-width-relative:margin;mso-height-relative:margin" filled="f" stroked="f">
            <v:textbox>
              <w:txbxContent>
                <w:p w14:paraId="17567ADB" w14:textId="07316101" w:rsidR="00BA2167" w:rsidRPr="00BA2167" w:rsidRDefault="00BA2167" w:rsidP="00BA21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ஏசாயா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66:1-24</w:t>
                  </w:r>
                </w:p>
                <w:p w14:paraId="6BB3E6FE" w14:textId="53D85DD3" w:rsidR="00BA2167" w:rsidRPr="00BA2167" w:rsidRDefault="00BA2167" w:rsidP="00BA21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பிலிப்பியர்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3:4-21</w:t>
                  </w:r>
                </w:p>
                <w:p w14:paraId="00FDA30F" w14:textId="449BB253" w:rsidR="009A3345" w:rsidRDefault="00BA2167" w:rsidP="00BA216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74:1-23</w:t>
                  </w:r>
                </w:p>
                <w:p w14:paraId="3F50C377" w14:textId="2B37AAA1" w:rsidR="00973D29" w:rsidRPr="007A1E95" w:rsidRDefault="000B03F5" w:rsidP="009A3345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24:</w:t>
                  </w:r>
                  <w:r w:rsidR="009A334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5</w:t>
                  </w:r>
                  <w:r w:rsidRPr="000B03F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-1</w:t>
                  </w:r>
                  <w:r w:rsidR="00BA216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34973B77" w:rsidR="003B57E6" w:rsidRPr="00772606" w:rsidRDefault="007C1C28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72606"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="00393FB0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3400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8D7974"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D424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D424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FDCCCC9" w14:textId="626EB1B3" w:rsidR="009A3345" w:rsidRDefault="00ED4245" w:rsidP="00BA216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ஜனங்களில் சிலர் இன்னும் தள்ளுபடியைத் தேடுகிறார்களா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ஆவியின் பாரத்தை தேடுகிற இந்த தேடலில் எந்த தள்ளுபடியும் கிடைக்காது.  குறுக்கு வழிகளையும் தள்ளுபடியையும் நாடினால் நாம் பல வாய்ப்புகளை இழப்போம்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நிறைய நேரத்தையும் வீணடிப்போம்!  தேவன்  அவரை விடாமுயற்சியுடன் தேடுபவர்களுக்கு பலன் அளிப்பவர்.  அவ்வாறு அவரைத் தேடும்போது அவருடைய இருதயத்தில் இருப்பதை நாம் காண்போம்.  பரிசுத்தவான்களே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BA2167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அது நம்மை உள்ளானமுறையில் பிடித்து வைத்திருக்கும் ஏதோவொன்றால்  அவரிடம் ஈர்க்கிறதாயிருக்கும்.  தேவன் நம்மை  அவரிடம்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இழுக்கிறது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ஒரு செய்தியைப் பிரசங்கிக்கவோ அல்லது நமக்கு ஒரு பெயரை உருவாக்கவோ அல்ல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நம்மை இரவும் பகலும் அவரிடம் இழுக்கிறதினாலே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இருதயத்தில் உள்ளதை நாம் அறிந்து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அதனோடு ஒன்றாகுவதற்கே ஆகும்.   தேவனின் இருதயத்தில் இருப்பதை நீங்கள் காண்பீர்களானால் இந்த நாட்களில் அது உள்ளான முறையில் உங்களை பிடித்துக் கொள்ளுகிறதாயிருக்கும்.  அநேகர் மாறாமல் இருக்கிறார்கள்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அவர்கள் இன்னும் பேரம் பேசும் இடத்தில் இருக்கிறார்கள்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தாங்கள் விலையேறப்பெற்றவர்கள் என்று எண்ணி  நியாயப்படுத்துகிறார்கள்.  நீங்கள் எப்போதும் எளிதாக பெறக்கூடிய பல நல்ல ஆவிக்குரிய காரியங்கள் உள்ளன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தேவனின் இருதயத்தில் இருப்பதை அறிய ஆழ்ந்த தேடலலும் காத்திருப்பும்  தவிப்பும்  தேவை.  யோவான் 12: 8 ல் </w:t>
      </w:r>
      <w:r w:rsidR="00BA2167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29" style="position:absolute;left:0;text-align:left;margin-left:-10.05pt;margin-top:730.0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சொன்னதை நினைவில் வையுங்கள்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lastRenderedPageBreak/>
        <w:t>“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தரித்திரர் எப்பொழுதும் உங்களிடத்தில் இருக்கிறார்கள்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எப்பொழுதும் உங்களிடத்தில் இரேன் என்றார்." அவர் உண்மையான பொக்கிஷத்தையும் பொதுவானதையும் ஒன்றோடு ஒன்று ஒப்பிட்டு பேசிக் கொண்டிருந்தார்.  தேவனுடைய இருதயமாகிய உண்மையான பொக்கிஷத்தைப் பின்பற்றும் ஒரு ஜனங்களை</w:t>
      </w:r>
      <w:r w:rsidR="00BA2167" w:rsidRPr="00BA216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BA2167" w:rsidRPr="00BA216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ஒன்றாகக் கூட்டிச் சேர்த்துக் கொண்டிருக்கிறார்.</w:t>
      </w:r>
    </w:p>
    <w:p w14:paraId="73FBDDDA" w14:textId="77777777" w:rsidR="00BA2167" w:rsidRDefault="00BA2167" w:rsidP="00BA2167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ED4245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86.3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0CC040BC" w:rsidR="00C455B6" w:rsidRDefault="00BA2167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BA2167">
        <w:rPr>
          <w:rFonts w:ascii="Latha" w:hAnsi="Latha" w:cs="Arial Unicode MS"/>
          <w:noProof/>
          <w:sz w:val="48"/>
          <w:szCs w:val="44"/>
          <w:cs/>
          <w:lang w:bidi="ta-IN"/>
        </w:rPr>
        <w:t>இயேசு அவர்களை நோக்கி: பரிசேயர் சதுசேயர் என்பவர்களின் புளித்தமாவைக்குறித்து எச்சரிக்கையாயிருங்கள் என்றார்.</w:t>
      </w:r>
    </w:p>
    <w:p w14:paraId="0720108A" w14:textId="502C3E0B" w:rsidR="00C8646D" w:rsidRPr="00C455B6" w:rsidRDefault="00BA2167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BA2167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16:6</w:t>
      </w:r>
    </w:p>
    <w:p w14:paraId="69A2A472" w14:textId="77777777" w:rsidR="00C455B6" w:rsidRPr="000B03F5" w:rsidRDefault="00C455B6" w:rsidP="00B26186">
      <w:pPr>
        <w:ind w:left="1276" w:right="1676" w:hanging="1366"/>
        <w:rPr>
          <w:sz w:val="14"/>
          <w:szCs w:val="10"/>
          <w:lang w:val="en-IN"/>
        </w:rPr>
      </w:pPr>
    </w:p>
    <w:p w14:paraId="22371E71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06BC2E3D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A77EF18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23D96551" w14:textId="207AEDE2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2704A9FB" w14:textId="78F9C278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0A66FF4" w14:textId="2C21AEF2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3414272" w14:textId="199EE2A9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7F6A3FAA" w14:textId="2A194788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6DA001A" w14:textId="1442BB2B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5F130C4D" w14:textId="78CBE233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40B1C4E0" w14:textId="7EDA9312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249279B" w14:textId="6B8127C5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54DF8ED3" w14:textId="1F7721FA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385F27D2" w14:textId="35877F60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A2E68C8" w14:textId="51769181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4CB8DB54" w14:textId="6AC2FAB5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5518DFBF" w14:textId="364C951A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3300E3CF" w14:textId="44303C1D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097EFC0E" w14:textId="67985E8E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5B7053A3" w14:textId="7F457D30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7E086A3" w14:textId="6B99D9C7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08449AD6" w14:textId="4AF4BAD0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9AFAACF" w14:textId="53389A98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3D8F996D" w14:textId="77777777" w:rsidR="00BA2167" w:rsidRDefault="00BA2167" w:rsidP="00B26186">
      <w:pPr>
        <w:ind w:left="1276" w:right="1676" w:hanging="1366"/>
        <w:rPr>
          <w:sz w:val="40"/>
          <w:szCs w:val="32"/>
          <w:lang w:val="en-IN"/>
        </w:rPr>
      </w:pPr>
    </w:p>
    <w:p w14:paraId="243D2EF4" w14:textId="77777777" w:rsidR="009A3345" w:rsidRDefault="009A3345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ED4245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8EB8F" w14:textId="77777777" w:rsidR="00ED4245" w:rsidRDefault="00ED4245" w:rsidP="00A01902">
      <w:r>
        <w:separator/>
      </w:r>
    </w:p>
  </w:endnote>
  <w:endnote w:type="continuationSeparator" w:id="0">
    <w:p w14:paraId="5C7725D4" w14:textId="77777777" w:rsidR="00ED4245" w:rsidRDefault="00ED424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24AFF" w14:textId="77777777" w:rsidR="00ED4245" w:rsidRDefault="00ED4245" w:rsidP="00A01902">
      <w:r>
        <w:separator/>
      </w:r>
    </w:p>
  </w:footnote>
  <w:footnote w:type="continuationSeparator" w:id="0">
    <w:p w14:paraId="6AA16A87" w14:textId="77777777" w:rsidR="00ED4245" w:rsidRDefault="00ED424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ED424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A6B12"/>
    <w:rsid w:val="000B03F5"/>
    <w:rsid w:val="000B2964"/>
    <w:rsid w:val="000B41C0"/>
    <w:rsid w:val="000D360C"/>
    <w:rsid w:val="000D3907"/>
    <w:rsid w:val="001149B1"/>
    <w:rsid w:val="00146C3C"/>
    <w:rsid w:val="00164876"/>
    <w:rsid w:val="00164A86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44E4"/>
    <w:rsid w:val="0023697A"/>
    <w:rsid w:val="00237408"/>
    <w:rsid w:val="002467FA"/>
    <w:rsid w:val="00251D5D"/>
    <w:rsid w:val="00257981"/>
    <w:rsid w:val="00262142"/>
    <w:rsid w:val="00282153"/>
    <w:rsid w:val="00285211"/>
    <w:rsid w:val="002A1677"/>
    <w:rsid w:val="002C3527"/>
    <w:rsid w:val="002D0702"/>
    <w:rsid w:val="002F29DB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7EF5"/>
    <w:rsid w:val="004B4A0F"/>
    <w:rsid w:val="004C230C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570E"/>
    <w:rsid w:val="005B1840"/>
    <w:rsid w:val="005B6700"/>
    <w:rsid w:val="005C45DA"/>
    <w:rsid w:val="005D446B"/>
    <w:rsid w:val="005E2505"/>
    <w:rsid w:val="005E65CB"/>
    <w:rsid w:val="005F0E35"/>
    <w:rsid w:val="006020F8"/>
    <w:rsid w:val="00603DFC"/>
    <w:rsid w:val="006102A6"/>
    <w:rsid w:val="0065625C"/>
    <w:rsid w:val="0067053E"/>
    <w:rsid w:val="0067077A"/>
    <w:rsid w:val="00672436"/>
    <w:rsid w:val="00672C2C"/>
    <w:rsid w:val="0067542C"/>
    <w:rsid w:val="0069673B"/>
    <w:rsid w:val="006A0428"/>
    <w:rsid w:val="006B75D8"/>
    <w:rsid w:val="006C052C"/>
    <w:rsid w:val="006C2E8D"/>
    <w:rsid w:val="006D49E7"/>
    <w:rsid w:val="006D514C"/>
    <w:rsid w:val="006F77EC"/>
    <w:rsid w:val="007071A8"/>
    <w:rsid w:val="00707C14"/>
    <w:rsid w:val="007102F8"/>
    <w:rsid w:val="00714470"/>
    <w:rsid w:val="00717272"/>
    <w:rsid w:val="007229DA"/>
    <w:rsid w:val="007275A4"/>
    <w:rsid w:val="00735034"/>
    <w:rsid w:val="00760E4B"/>
    <w:rsid w:val="0076640C"/>
    <w:rsid w:val="00766E34"/>
    <w:rsid w:val="00767C60"/>
    <w:rsid w:val="00772606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77FA3"/>
    <w:rsid w:val="00882A5B"/>
    <w:rsid w:val="00892767"/>
    <w:rsid w:val="0089455A"/>
    <w:rsid w:val="00896EBE"/>
    <w:rsid w:val="008A5AE3"/>
    <w:rsid w:val="008C7E74"/>
    <w:rsid w:val="008D7974"/>
    <w:rsid w:val="008F2DB6"/>
    <w:rsid w:val="009039FD"/>
    <w:rsid w:val="00912DB4"/>
    <w:rsid w:val="0091452E"/>
    <w:rsid w:val="0096318B"/>
    <w:rsid w:val="0096489D"/>
    <w:rsid w:val="00973D29"/>
    <w:rsid w:val="00974D34"/>
    <w:rsid w:val="00982299"/>
    <w:rsid w:val="009A3345"/>
    <w:rsid w:val="009B3E81"/>
    <w:rsid w:val="009B5C0B"/>
    <w:rsid w:val="009B604E"/>
    <w:rsid w:val="009B75CD"/>
    <w:rsid w:val="009C02E9"/>
    <w:rsid w:val="009C65D4"/>
    <w:rsid w:val="009D3CC3"/>
    <w:rsid w:val="009D465B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5631B"/>
    <w:rsid w:val="00D7517A"/>
    <w:rsid w:val="00D94442"/>
    <w:rsid w:val="00DC18DC"/>
    <w:rsid w:val="00DD515F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6528C"/>
    <w:rsid w:val="00E81738"/>
    <w:rsid w:val="00E94364"/>
    <w:rsid w:val="00E95CC3"/>
    <w:rsid w:val="00EB3388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4208"/>
    <w:rsid w:val="00086FCD"/>
    <w:rsid w:val="000C6828"/>
    <w:rsid w:val="00142762"/>
    <w:rsid w:val="00142AEC"/>
    <w:rsid w:val="00143EB3"/>
    <w:rsid w:val="00184AF9"/>
    <w:rsid w:val="001B308E"/>
    <w:rsid w:val="001E4F27"/>
    <w:rsid w:val="00252D8E"/>
    <w:rsid w:val="002745B4"/>
    <w:rsid w:val="003160DD"/>
    <w:rsid w:val="003A5AA9"/>
    <w:rsid w:val="00406BDE"/>
    <w:rsid w:val="0041766D"/>
    <w:rsid w:val="004562E0"/>
    <w:rsid w:val="004661D2"/>
    <w:rsid w:val="005027F3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7569BC"/>
    <w:rsid w:val="007830CF"/>
    <w:rsid w:val="00791E69"/>
    <w:rsid w:val="007D1C39"/>
    <w:rsid w:val="0080682C"/>
    <w:rsid w:val="00836525"/>
    <w:rsid w:val="00871833"/>
    <w:rsid w:val="0094430A"/>
    <w:rsid w:val="00972111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E22665"/>
    <w:rsid w:val="00E232CC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2020-09-19T16:57:00Z</cp:lastPrinted>
  <dcterms:created xsi:type="dcterms:W3CDTF">2020-10-01T17:53:00Z</dcterms:created>
  <dcterms:modified xsi:type="dcterms:W3CDTF">2020-10-01T17:56:00Z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