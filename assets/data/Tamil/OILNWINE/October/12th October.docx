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D83E1E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58FF2944" w:rsidR="009A0942" w:rsidRPr="00E574AC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எரேமியா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9D60D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9:1-21:14</w:t>
                  </w:r>
                </w:p>
                <w:p w14:paraId="386E2D02" w14:textId="15DB4AD7" w:rsidR="009A0942" w:rsidRPr="00E574AC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7A066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1 தெசலோனிக்கேயர் </w:t>
                  </w:r>
                  <w:r w:rsidR="009D60D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5:4-28</w:t>
                  </w:r>
                </w:p>
                <w:p w14:paraId="55EE2F15" w14:textId="50E17730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</w:t>
                  </w:r>
                  <w:r w:rsidR="009D60D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676B9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:1-</w:t>
                  </w:r>
                  <w:r w:rsidR="009D60D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</w:t>
                  </w:r>
                </w:p>
                <w:p w14:paraId="3F50C377" w14:textId="1629FA93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25:</w:t>
                  </w:r>
                  <w:r w:rsidR="009D60D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9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-</w:t>
                  </w:r>
                  <w:r w:rsidR="009D60D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10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768DF15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Pr="00772606">
                    <w:rPr>
                      <w:rFonts w:ascii="Arial Unicode MS" w:eastAsia="Arial Unicode MS" w:hAnsi="Arial Unicode MS" w:cs="Arial Unicode MS" w:hint="c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அக்டோபர்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3C6B1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D83E1E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D83E1E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7F609723" w14:textId="650E8DFF" w:rsidR="006323F6" w:rsidRDefault="00D83E1E" w:rsidP="00DD59E4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DD59E4" w:rsidRPr="00DD59E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ஆவிக்குரிய செரிமான அமைப்பு என்றால் என்ன</w:t>
      </w:r>
      <w:r w:rsidR="00DD59E4" w:rsidRPr="00DD59E4">
        <w:rPr>
          <w:rFonts w:ascii="Latha" w:hAnsi="Latha" w:cs="Arial Unicode MS"/>
          <w:noProof/>
          <w:sz w:val="52"/>
          <w:szCs w:val="48"/>
          <w:lang w:val="ta-IN"/>
        </w:rPr>
        <w:t xml:space="preserve">?  </w:t>
      </w:r>
      <w:r w:rsidR="00DD59E4" w:rsidRPr="00DD59E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 கர்த்தருக்குக் கீழ்ப்படிகிற நம் வாழ்க்கையாகும்.  அவருக்குக் கீழ்ப்படிவதற்கான நமது ஆவிக்குரிய அணுகுமுறையும் இருதயமுமே நமது  செரிமான அமைப்பாகும்.  நாம் எப்படி மறுபடியும் பிறந்தோம் என்பது போன்ற ஆவிக்குரிய காரியங்களும்</w:t>
      </w:r>
      <w:r w:rsidR="00DD59E4" w:rsidRPr="00DD59E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D59E4" w:rsidRPr="00DD59E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அவை  நம் வாழ்வில் செயல்படும் அனைத்து வழிகளும் நமக்குத் தெரியாது</w:t>
      </w:r>
      <w:r w:rsidR="00DD59E4" w:rsidRPr="00DD59E4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DD59E4" w:rsidRPr="00DD59E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ஆரோக்கியமான செரிமான அமைப்பு</w:t>
      </w:r>
      <w:r w:rsidR="00DD59E4" w:rsidRPr="00DD59E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D59E4" w:rsidRPr="00DD59E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அதாவது கீழ்ப்படிதலின் இருதயம் நமக்கு இருக்கும்போது நாம் பாதுகாக்கப்படுவோம்.  பரிசுத்தவான்களே</w:t>
      </w:r>
      <w:r w:rsidR="00DD59E4" w:rsidRPr="00DD59E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D59E4" w:rsidRPr="00DD59E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கர்த்தருக்குக் கீழ்ப்படிகிற இருதயம் நமக்கு இருந்தால்</w:t>
      </w:r>
      <w:r w:rsidR="00DD59E4" w:rsidRPr="00DD59E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D59E4" w:rsidRPr="00DD59E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அவருடைய வழிகளில் </w:t>
      </w:r>
      <w:r w:rsidR="00DD59E4" w:rsidRPr="00DD59E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நடந்துகொண்டு அவரைப் பின்பற்றினால்</w:t>
      </w:r>
      <w:r w:rsidR="00DD59E4" w:rsidRPr="00DD59E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D59E4" w:rsidRPr="00DD59E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எல்லாம் நமக்கு நன்றாக இருக்கும். ஆவிக்குரிய ரீதியில்</w:t>
      </w:r>
      <w:r w:rsidR="00DD59E4" w:rsidRPr="00DD59E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D59E4" w:rsidRPr="00DD59E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 வாழ்வில் மிக முக்கியமான காரியம்</w:t>
      </w:r>
      <w:r w:rsidR="00DD59E4" w:rsidRPr="00DD59E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D59E4" w:rsidRPr="00DD59E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தேவனுக்குரிய கீழ்ப்படிதலாகும். கர்த்தருக்கு முழுமையாக கீழ்ப்படிகிற ஒரு இருதயம் நம்மிடம் இருந்தால்</w:t>
      </w:r>
      <w:r w:rsidR="00DD59E4" w:rsidRPr="00DD59E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D59E4" w:rsidRPr="00DD59E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ஆரோக்கியமான செரிமான அமைப்பு நம்மிடம் இருக்கிறது என்று சொல்லலாம்.  முதலில் இயற்கையானது</w:t>
      </w:r>
      <w:r w:rsidR="00DD59E4" w:rsidRPr="00DD59E4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DD59E4" w:rsidRPr="00DD59E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பின்னர் ஆவிக்குரியது! கீழ்ப்படிதல் இல்லாத அறிவு</w:t>
      </w:r>
      <w:r w:rsidR="00DD59E4" w:rsidRPr="00DD59E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D59E4" w:rsidRPr="00DD59E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செரிக்கப்படாத உணவுக்கு ஒத்ததாகும். இந்த முக்கியமான  ஆலோசனையை நாம் முழு மனதுடன் ஏற்றுக்கொள்வோமாக. தேவன் உங்களிடம் பேசின வார்த்தைக்குக் கீழ்ப்படியக் கூடிய இருதயம்</w:t>
      </w:r>
      <w:r w:rsidR="00DD59E4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DD59E4" w:rsidRPr="00DD59E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உங்களுக்கு  இல்லையென்றால்</w:t>
      </w:r>
      <w:r w:rsidR="00DD59E4" w:rsidRPr="00DD59E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D59E4" w:rsidRPr="00DD59E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செரிக்கப்படாத  உணவு ஆவிக்குரிய விதத்தில் உங்களுக்குள் செயலற்ற நிலையில் உள்ளது. வார்த்தையை கேட்கும்போது</w:t>
      </w:r>
      <w:r w:rsidR="00DD59E4" w:rsidRPr="00DD59E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D59E4" w:rsidRPr="00DD59E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உணர்த்தப்பட்ட வார்த்தைக்கு  கீழ்ப்படியவும்</w:t>
      </w:r>
      <w:r w:rsidR="00DD59E4" w:rsidRPr="00DD59E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D59E4" w:rsidRPr="00DD59E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அதற்கேற்றவாறு </w:t>
      </w:r>
      <w:r w:rsidR="00DD59E4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28" style="position:absolute;left:0;text-align:left;margin-left:-8.55pt;margin-top:730.5pt;width:630pt;height:13.7pt;z-index:25171456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D59E4" w:rsidRPr="00DD59E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மாறவும் தவறினால்</w:t>
      </w:r>
      <w:r w:rsidR="00DD59E4" w:rsidRPr="00DD59E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D59E4" w:rsidRPr="00DD59E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நீங்கள் அவருடைய உணவை </w:t>
      </w:r>
      <w:r w:rsidR="00DD59E4" w:rsidRPr="00DD59E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ஜீரணிக்கத் தவறினவர்களாக இருக்கிறீர்கள். இதன் விளைவாக உங்கள் செரிமான அமைப்பில் செரிக்கப்படாத உணவின் குவியல் இருக்கும். அது நிகழும்போது</w:t>
      </w:r>
      <w:r w:rsidR="00DD59E4" w:rsidRPr="00DD59E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D59E4" w:rsidRPr="00DD59E4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​​இயற்கை ரீதியில்</w:t>
      </w:r>
      <w:r w:rsidR="00DD59E4" w:rsidRPr="00DD59E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DD59E4" w:rsidRPr="00DD59E4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​​ஒரு நபர் நோய்வாய்ப்படுவது உறுதி.  ஜீரணிக்கப்படாத உணவு ஒருவருக்கு</w:t>
      </w:r>
      <w:r w:rsidR="00DD59E4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DD59E4" w:rsidRPr="00DD59E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கடுமையான ஆபத்தை விளைவிக்கும்</w:t>
      </w:r>
      <w:r w:rsidR="00DD59E4" w:rsidRPr="00DD59E4">
        <w:rPr>
          <w:rFonts w:ascii="Latha" w:hAnsi="Latha" w:cs="Arial Unicode MS"/>
          <w:noProof/>
          <w:sz w:val="52"/>
          <w:szCs w:val="48"/>
          <w:lang w:val="ta-IN"/>
        </w:rPr>
        <w:t xml:space="preserve">,  </w:t>
      </w:r>
      <w:r w:rsidR="00DD59E4" w:rsidRPr="00DD59E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உயிருக்கே ஆபத்தை உண்டாக்கும்.</w:t>
      </w:r>
    </w:p>
    <w:p w14:paraId="71C5B96E" w14:textId="77777777" w:rsidR="00985209" w:rsidRPr="00985209" w:rsidRDefault="00985209" w:rsidP="006323F6">
      <w:pPr>
        <w:ind w:firstLine="720"/>
        <w:jc w:val="both"/>
        <w:rPr>
          <w:rFonts w:ascii="Latha" w:hAnsi="Latha" w:cs="Arial Unicode MS"/>
          <w:noProof/>
          <w:sz w:val="20"/>
          <w:szCs w:val="18"/>
          <w:lang w:bidi="ta-IN"/>
        </w:rPr>
      </w:pPr>
    </w:p>
    <w:p w14:paraId="37A015EE" w14:textId="77777777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77777777" w:rsidR="006D514C" w:rsidRPr="00CF2CCC" w:rsidRDefault="006D514C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</w:p>
    <w:p w14:paraId="710CB921" w14:textId="350E512E" w:rsidR="00E56B79" w:rsidRDefault="00D83E1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5.95pt;width:556.9pt;height:158.15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91AD95B" w14:textId="4A65BCA6" w:rsidR="00C455B6" w:rsidRDefault="00DD59E4" w:rsidP="00C455B6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DD59E4">
        <w:rPr>
          <w:rFonts w:ascii="Latha" w:hAnsi="Latha" w:cs="Arial Unicode MS"/>
          <w:noProof/>
          <w:sz w:val="48"/>
          <w:szCs w:val="44"/>
          <w:cs/>
          <w:lang w:bidi="ta-IN"/>
        </w:rPr>
        <w:t>நான் உங்களுக்குச் சொல்லுகிறதை எல்லாருக்கும் சொல்லுகிறேன்</w:t>
      </w:r>
      <w:r w:rsidRPr="00DD59E4">
        <w:rPr>
          <w:rFonts w:ascii="Latha" w:hAnsi="Latha" w:cs="Arial Unicode MS"/>
          <w:noProof/>
          <w:sz w:val="48"/>
          <w:szCs w:val="44"/>
        </w:rPr>
        <w:t xml:space="preserve">, </w:t>
      </w:r>
      <w:r w:rsidRPr="00DD59E4">
        <w:rPr>
          <w:rFonts w:ascii="Latha" w:hAnsi="Latha" w:cs="Arial Unicode MS"/>
          <w:noProof/>
          <w:sz w:val="48"/>
          <w:szCs w:val="44"/>
          <w:cs/>
          <w:lang w:bidi="ta-IN"/>
        </w:rPr>
        <w:t>விழித்திருங்கள் என்றார்.</w:t>
      </w:r>
    </w:p>
    <w:p w14:paraId="0720108A" w14:textId="0788281B" w:rsidR="00C8646D" w:rsidRPr="00C455B6" w:rsidRDefault="00DD59E4" w:rsidP="00C455B6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DD59E4">
        <w:rPr>
          <w:rFonts w:ascii="Latha" w:hAnsi="Latha" w:cs="Arial Unicode MS"/>
          <w:noProof/>
          <w:sz w:val="48"/>
          <w:szCs w:val="44"/>
          <w:cs/>
          <w:lang w:bidi="ta-IN"/>
        </w:rPr>
        <w:t>மாற்கு 13:37</w:t>
      </w:r>
    </w:p>
    <w:p w14:paraId="740118A8" w14:textId="77777777" w:rsidR="00676B9E" w:rsidRPr="009A0942" w:rsidRDefault="00676B9E" w:rsidP="00985209">
      <w:pPr>
        <w:ind w:right="1676"/>
        <w:rPr>
          <w:sz w:val="40"/>
          <w:szCs w:val="32"/>
        </w:rPr>
      </w:pPr>
    </w:p>
    <w:p w14:paraId="3664B31E" w14:textId="5A3F066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B9205B" w:rsidRDefault="00D83E1E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18613" w14:textId="77777777" w:rsidR="00D83E1E" w:rsidRDefault="00D83E1E" w:rsidP="00A01902">
      <w:r>
        <w:separator/>
      </w:r>
    </w:p>
  </w:endnote>
  <w:endnote w:type="continuationSeparator" w:id="0">
    <w:p w14:paraId="11813D61" w14:textId="77777777" w:rsidR="00D83E1E" w:rsidRDefault="00D83E1E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29546" w14:textId="77777777" w:rsidR="00D83E1E" w:rsidRDefault="00D83E1E" w:rsidP="00A01902">
      <w:r>
        <w:separator/>
      </w:r>
    </w:p>
  </w:footnote>
  <w:footnote w:type="continuationSeparator" w:id="0">
    <w:p w14:paraId="751B7C65" w14:textId="77777777" w:rsidR="00D83E1E" w:rsidRDefault="00D83E1E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D83E1E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5642F"/>
    <w:rsid w:val="00075998"/>
    <w:rsid w:val="000A6B12"/>
    <w:rsid w:val="000B03F5"/>
    <w:rsid w:val="000B2964"/>
    <w:rsid w:val="000B41C0"/>
    <w:rsid w:val="000B4C4C"/>
    <w:rsid w:val="000D360C"/>
    <w:rsid w:val="000D3907"/>
    <w:rsid w:val="0010320D"/>
    <w:rsid w:val="001149B1"/>
    <w:rsid w:val="00146C3C"/>
    <w:rsid w:val="00164876"/>
    <w:rsid w:val="00164A86"/>
    <w:rsid w:val="00166BCA"/>
    <w:rsid w:val="00170790"/>
    <w:rsid w:val="00170C39"/>
    <w:rsid w:val="0017476F"/>
    <w:rsid w:val="00174B95"/>
    <w:rsid w:val="0018006E"/>
    <w:rsid w:val="00195C49"/>
    <w:rsid w:val="001B59BC"/>
    <w:rsid w:val="001C7C78"/>
    <w:rsid w:val="001D1F4D"/>
    <w:rsid w:val="002100DF"/>
    <w:rsid w:val="002115C6"/>
    <w:rsid w:val="002144E4"/>
    <w:rsid w:val="002163F7"/>
    <w:rsid w:val="002361FD"/>
    <w:rsid w:val="0023697A"/>
    <w:rsid w:val="00237408"/>
    <w:rsid w:val="002467FA"/>
    <w:rsid w:val="00251D5D"/>
    <w:rsid w:val="00255920"/>
    <w:rsid w:val="00257981"/>
    <w:rsid w:val="00262142"/>
    <w:rsid w:val="00282153"/>
    <w:rsid w:val="00285211"/>
    <w:rsid w:val="002A1677"/>
    <w:rsid w:val="002C3527"/>
    <w:rsid w:val="002D0702"/>
    <w:rsid w:val="002F29DB"/>
    <w:rsid w:val="002F43C2"/>
    <w:rsid w:val="0031769F"/>
    <w:rsid w:val="00332929"/>
    <w:rsid w:val="0034552A"/>
    <w:rsid w:val="00361CF0"/>
    <w:rsid w:val="0037033A"/>
    <w:rsid w:val="00382462"/>
    <w:rsid w:val="00393FB0"/>
    <w:rsid w:val="003A06F2"/>
    <w:rsid w:val="003A148E"/>
    <w:rsid w:val="003A390C"/>
    <w:rsid w:val="003B57E6"/>
    <w:rsid w:val="003C0B32"/>
    <w:rsid w:val="003C6B12"/>
    <w:rsid w:val="003C6B88"/>
    <w:rsid w:val="003E564B"/>
    <w:rsid w:val="004150C0"/>
    <w:rsid w:val="004159D1"/>
    <w:rsid w:val="00422B18"/>
    <w:rsid w:val="00426BFE"/>
    <w:rsid w:val="00436A20"/>
    <w:rsid w:val="00443610"/>
    <w:rsid w:val="00451E5F"/>
    <w:rsid w:val="004706A7"/>
    <w:rsid w:val="0047735C"/>
    <w:rsid w:val="00494631"/>
    <w:rsid w:val="00497EF5"/>
    <w:rsid w:val="004B4A0F"/>
    <w:rsid w:val="004C230C"/>
    <w:rsid w:val="004D6C98"/>
    <w:rsid w:val="004F0B1B"/>
    <w:rsid w:val="004F319F"/>
    <w:rsid w:val="004F343A"/>
    <w:rsid w:val="005139B1"/>
    <w:rsid w:val="00524E72"/>
    <w:rsid w:val="005301DF"/>
    <w:rsid w:val="0053133A"/>
    <w:rsid w:val="00537C93"/>
    <w:rsid w:val="0055122A"/>
    <w:rsid w:val="00563295"/>
    <w:rsid w:val="00575C53"/>
    <w:rsid w:val="00576303"/>
    <w:rsid w:val="00576F1F"/>
    <w:rsid w:val="0059260A"/>
    <w:rsid w:val="0059570E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6020F8"/>
    <w:rsid w:val="00603DFC"/>
    <w:rsid w:val="006102A6"/>
    <w:rsid w:val="006323F6"/>
    <w:rsid w:val="0065625C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2E8D"/>
    <w:rsid w:val="006D49E7"/>
    <w:rsid w:val="006D514C"/>
    <w:rsid w:val="006F77EC"/>
    <w:rsid w:val="007013A7"/>
    <w:rsid w:val="007071A8"/>
    <w:rsid w:val="00707C14"/>
    <w:rsid w:val="007102F8"/>
    <w:rsid w:val="00714470"/>
    <w:rsid w:val="00717272"/>
    <w:rsid w:val="007229DA"/>
    <w:rsid w:val="007275A4"/>
    <w:rsid w:val="00735034"/>
    <w:rsid w:val="00746E74"/>
    <w:rsid w:val="00760E4B"/>
    <w:rsid w:val="0076640C"/>
    <w:rsid w:val="00766E34"/>
    <w:rsid w:val="00767C60"/>
    <w:rsid w:val="00772606"/>
    <w:rsid w:val="007A0661"/>
    <w:rsid w:val="007A1E95"/>
    <w:rsid w:val="007B0C9B"/>
    <w:rsid w:val="007B3EC0"/>
    <w:rsid w:val="007C1C28"/>
    <w:rsid w:val="007C76F6"/>
    <w:rsid w:val="007D1701"/>
    <w:rsid w:val="007D1E0B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92767"/>
    <w:rsid w:val="0089455A"/>
    <w:rsid w:val="00896EBE"/>
    <w:rsid w:val="008A5AE3"/>
    <w:rsid w:val="008B04F0"/>
    <w:rsid w:val="008C7E74"/>
    <w:rsid w:val="008D7974"/>
    <w:rsid w:val="008F2DB6"/>
    <w:rsid w:val="009039FD"/>
    <w:rsid w:val="00912DB4"/>
    <w:rsid w:val="0091452E"/>
    <w:rsid w:val="00916C9D"/>
    <w:rsid w:val="0096318B"/>
    <w:rsid w:val="0096489D"/>
    <w:rsid w:val="00973D29"/>
    <w:rsid w:val="00974D34"/>
    <w:rsid w:val="00982299"/>
    <w:rsid w:val="00985209"/>
    <w:rsid w:val="009A0942"/>
    <w:rsid w:val="009A3345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A01902"/>
    <w:rsid w:val="00A2652D"/>
    <w:rsid w:val="00A26741"/>
    <w:rsid w:val="00A301CA"/>
    <w:rsid w:val="00A51AAD"/>
    <w:rsid w:val="00A57A56"/>
    <w:rsid w:val="00A75D93"/>
    <w:rsid w:val="00A82709"/>
    <w:rsid w:val="00A8372D"/>
    <w:rsid w:val="00A92CF5"/>
    <w:rsid w:val="00A96BAC"/>
    <w:rsid w:val="00AA2DDA"/>
    <w:rsid w:val="00AA5AC1"/>
    <w:rsid w:val="00AB7DA7"/>
    <w:rsid w:val="00AC6DF1"/>
    <w:rsid w:val="00AD2AEB"/>
    <w:rsid w:val="00AD4077"/>
    <w:rsid w:val="00AE318F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B003F"/>
    <w:rsid w:val="00BB691E"/>
    <w:rsid w:val="00BD22AD"/>
    <w:rsid w:val="00C213EC"/>
    <w:rsid w:val="00C37B8A"/>
    <w:rsid w:val="00C4430D"/>
    <w:rsid w:val="00C455B6"/>
    <w:rsid w:val="00C61211"/>
    <w:rsid w:val="00C63C13"/>
    <w:rsid w:val="00C66E73"/>
    <w:rsid w:val="00C8646D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47DD2"/>
    <w:rsid w:val="00D5631B"/>
    <w:rsid w:val="00D7517A"/>
    <w:rsid w:val="00D83E1E"/>
    <w:rsid w:val="00D94442"/>
    <w:rsid w:val="00D95889"/>
    <w:rsid w:val="00DC170E"/>
    <w:rsid w:val="00DC18DC"/>
    <w:rsid w:val="00DD515F"/>
    <w:rsid w:val="00DD59E4"/>
    <w:rsid w:val="00DE3DC2"/>
    <w:rsid w:val="00DF2F8C"/>
    <w:rsid w:val="00DF42CC"/>
    <w:rsid w:val="00E01826"/>
    <w:rsid w:val="00E023B5"/>
    <w:rsid w:val="00E02998"/>
    <w:rsid w:val="00E11BD8"/>
    <w:rsid w:val="00E33169"/>
    <w:rsid w:val="00E34108"/>
    <w:rsid w:val="00E51130"/>
    <w:rsid w:val="00E560B0"/>
    <w:rsid w:val="00E56B79"/>
    <w:rsid w:val="00E574AC"/>
    <w:rsid w:val="00E6528C"/>
    <w:rsid w:val="00E81738"/>
    <w:rsid w:val="00E94364"/>
    <w:rsid w:val="00E95CC3"/>
    <w:rsid w:val="00EA2F8B"/>
    <w:rsid w:val="00EB3388"/>
    <w:rsid w:val="00EB498B"/>
    <w:rsid w:val="00EC6A3E"/>
    <w:rsid w:val="00ED4245"/>
    <w:rsid w:val="00EF4FD0"/>
    <w:rsid w:val="00EF5ED8"/>
    <w:rsid w:val="00EF6910"/>
    <w:rsid w:val="00F05E2C"/>
    <w:rsid w:val="00F23E04"/>
    <w:rsid w:val="00F32007"/>
    <w:rsid w:val="00F34002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86FCD"/>
    <w:rsid w:val="000C0600"/>
    <w:rsid w:val="000C6828"/>
    <w:rsid w:val="001111F0"/>
    <w:rsid w:val="00142762"/>
    <w:rsid w:val="00142AEC"/>
    <w:rsid w:val="00143EB3"/>
    <w:rsid w:val="00161F4D"/>
    <w:rsid w:val="00184AF9"/>
    <w:rsid w:val="001B308E"/>
    <w:rsid w:val="001D5E87"/>
    <w:rsid w:val="001E4F27"/>
    <w:rsid w:val="00252D8E"/>
    <w:rsid w:val="002745B4"/>
    <w:rsid w:val="003160DD"/>
    <w:rsid w:val="003A5AA9"/>
    <w:rsid w:val="00401FE9"/>
    <w:rsid w:val="00406BDE"/>
    <w:rsid w:val="0041766D"/>
    <w:rsid w:val="004562E0"/>
    <w:rsid w:val="004661D2"/>
    <w:rsid w:val="005027F3"/>
    <w:rsid w:val="005364CA"/>
    <w:rsid w:val="00563BFE"/>
    <w:rsid w:val="0059570F"/>
    <w:rsid w:val="005C0EB1"/>
    <w:rsid w:val="005D2E70"/>
    <w:rsid w:val="00613FB0"/>
    <w:rsid w:val="006427C2"/>
    <w:rsid w:val="00695423"/>
    <w:rsid w:val="006A30FB"/>
    <w:rsid w:val="006F7671"/>
    <w:rsid w:val="007569BC"/>
    <w:rsid w:val="007830CF"/>
    <w:rsid w:val="00791E69"/>
    <w:rsid w:val="007C1667"/>
    <w:rsid w:val="007D1C39"/>
    <w:rsid w:val="0080682C"/>
    <w:rsid w:val="00836525"/>
    <w:rsid w:val="00871833"/>
    <w:rsid w:val="0094430A"/>
    <w:rsid w:val="00972111"/>
    <w:rsid w:val="00A16EBC"/>
    <w:rsid w:val="00A6483E"/>
    <w:rsid w:val="00A675AA"/>
    <w:rsid w:val="00AC2A13"/>
    <w:rsid w:val="00AD123C"/>
    <w:rsid w:val="00AF391E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F211AF"/>
    <w:rsid w:val="00F331DC"/>
    <w:rsid w:val="00F43DD1"/>
    <w:rsid w:val="00FC1C0B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20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2020-10-10T17:16:00Z</cp:lastPrinted>
  <dcterms:created xsi:type="dcterms:W3CDTF">2020-10-11T15:55:00Z</dcterms:created>
  <dcterms:modified xsi:type="dcterms:W3CDTF">2020-10-11T16:15:00Z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