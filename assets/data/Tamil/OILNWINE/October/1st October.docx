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BB691E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3.75pt;width:437.3pt;height:125.85pt;z-index:251699200;mso-width-relative:margin;mso-height-relative:margin" filled="f" stroked="f">
            <v:textbox>
              <w:txbxContent>
                <w:p w14:paraId="2977364B" w14:textId="07D06A19" w:rsidR="00772606" w:rsidRPr="00772606" w:rsidRDefault="00772606" w:rsidP="0077260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7260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 62:6-65:25</w:t>
                  </w:r>
                </w:p>
                <w:p w14:paraId="5D6AB4C9" w14:textId="26CFBD93" w:rsidR="00772606" w:rsidRPr="00772606" w:rsidRDefault="00772606" w:rsidP="0077260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7260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பிலிப்பியர் 2:19-3:3</w:t>
                  </w:r>
                </w:p>
                <w:p w14:paraId="00FDA30F" w14:textId="1C593EED" w:rsidR="009A3345" w:rsidRDefault="00772606" w:rsidP="0077260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77260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73:1-28</w:t>
                  </w:r>
                </w:p>
                <w:p w14:paraId="3F50C377" w14:textId="08AE2D88" w:rsidR="00973D29" w:rsidRPr="007A1E95" w:rsidRDefault="000B03F5" w:rsidP="009A334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 w:rsidR="009A334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24:</w:t>
                  </w:r>
                  <w:r w:rsidR="009A334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77260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-1</w:t>
                  </w:r>
                  <w:r w:rsidR="0077260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22035FD" w:rsidR="003B57E6" w:rsidRPr="00772606" w:rsidRDefault="007C1C28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72606"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="00393FB0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B691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B691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9AC7E74" w14:textId="1FEEF67B" w:rsidR="00C455B6" w:rsidRDefault="00BB691E" w:rsidP="0077260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மகிமையைப் பற்றி தேவன் எசேக்கியேலுக்கு ஒரு பாரத்தைக் கொடுத்தார்.  தேவ ஆலயத்தைப் பற்றிய ஒரு தரிசனத்தை தேவன் அவருக்குக் கொடுத்தார்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சில வழிகளில் தேவ நோக்கங்களில் மனிதனின் இறுதி இடத்தை குறிப்பதாயிருக்கிறது.  தேவனுடைய ஆலயம்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இறுதியாக தேவன் தமது பரிபூரணத்தில் தங்கும் வாசஸ்தலம்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மனிதர்கள்  இணைக்கப்பட்டக கூட்டு சரீரம்</w:t>
      </w:r>
      <w:r w:rsidR="00772606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என்பதை எசேக்கியேலினால் ஒரு குறியீடாகவும் அடையாளமாகவும்  பார்க்க முடிந்தது.  மனித கைகளால் கட்டப்படாத ஒரு ஆலயத்தில்  தேவனின் மகிமை தங்கியிருப்பதைப் பற்றிய முழு கருத்தும் பழைய ஏற்பாட்டில் உள்ள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எந்த மனிதனுக்கும் புரியவில்லை.  ஆனால்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‘மனுஷகுமாரன்’ என்று அழைத்த ஒருவரை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முழு மகிமை நிறைந்த புதிய மனிதனின் தரிசனங்களைப் பெறும்படி  தெரிந்து கொண்டு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ஆயத்தப்படுத்தி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பலப்படுத்தி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நியமித்தார்.</w:t>
      </w:r>
      <w:r w:rsidR="00772606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தீர்க்கதரிசி தேவ சிங்காசனத்தைக் குறித்து சொல்லும்போது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சாயலின்மேல் மனுஷசாயலுக்கு ஒத்த ஒரு சாயலும் இருந்தது." (எசேக்கியேல் 1:26) என்றும் கூறுகிறார்.  எசேக்கியேல் பார்த்ததைப் போன்று புதிய ஏற்பாட்டில் தேவ மகிமையைக் கண்ட அப்போஸ்தலனாகிய யோவானும் இதே போன்ற தரிசனத்தைக் கண்டார்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>;  “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ஏழு குத்துவிளக்குகளின்</w:t>
      </w:r>
      <w:r w:rsidR="0077260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மத்தியிலே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மனுஷகுமாரனுக்கொப்பானவரையும் கண்டேன்.” (வெளிப்படுத்துதல் 1:13).</w:t>
      </w:r>
      <w:r w:rsidR="0077260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நபராக எசேக்கியேலைக் குறித்து</w:t>
      </w:r>
      <w:r w:rsidR="0077260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வேதாகமத்தில் அதிகமாக குறிப்பிடப்படவில்லை.  இதில் விசித்திரமாக எதுவும் இல்லை. தேவனுடைய நோக்கம் நாம் </w:t>
      </w:r>
      <w:r w:rsidR="00772606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27" style="position:absolute;left:0;text-align:left;margin-left:-7.5pt;margin-top:730.0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தீர்க்கதரிசியின் மேல் கவனத்தை வைத்துக்கொள்ள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வேண்டும் என்பதல்ல</w:t>
      </w:r>
      <w:r w:rsidR="00772606" w:rsidRPr="0077260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772606" w:rsidRPr="0077260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மாறாக தீர்க்கதரிசியின் மூலமாக பேசுகிற தேவன் மீது நம் கவனத்தை வைத்துக்கொள்ள வேண்டுமென்று அவர் விரும்புகிறார். எசேக்கியேல் ஒரு உண்மையான கனத்துக்குரிய பாத்திரமாக இருந்தார்.</w:t>
      </w:r>
    </w:p>
    <w:p w14:paraId="3FDCCCC9" w14:textId="14A92293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BB691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26.3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10666203" w:rsidR="00C455B6" w:rsidRDefault="00772606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772606">
        <w:rPr>
          <w:rFonts w:ascii="Latha" w:hAnsi="Latha" w:cs="Arial Unicode MS"/>
          <w:noProof/>
          <w:sz w:val="48"/>
          <w:szCs w:val="44"/>
          <w:cs/>
          <w:lang w:bidi="ta-IN"/>
        </w:rPr>
        <w:t>தட்டுங்கள்</w:t>
      </w:r>
      <w:r w:rsidRPr="00772606">
        <w:rPr>
          <w:rFonts w:ascii="Latha" w:hAnsi="Latha" w:cs="Arial Unicode MS"/>
          <w:noProof/>
          <w:sz w:val="48"/>
          <w:szCs w:val="44"/>
        </w:rPr>
        <w:t xml:space="preserve">, </w:t>
      </w:r>
      <w:r w:rsidRPr="00772606">
        <w:rPr>
          <w:rFonts w:ascii="Latha" w:hAnsi="Latha" w:cs="Arial Unicode MS"/>
          <w:noProof/>
          <w:sz w:val="48"/>
          <w:szCs w:val="44"/>
          <w:cs/>
          <w:lang w:bidi="ta-IN"/>
        </w:rPr>
        <w:t>அப்பொழுது உங்களுக்குத் திறக்கப்படும்</w:t>
      </w:r>
      <w:r w:rsidRPr="00772606">
        <w:rPr>
          <w:rFonts w:ascii="Latha" w:hAnsi="Latha" w:cs="Arial Unicode MS"/>
          <w:noProof/>
          <w:sz w:val="48"/>
          <w:szCs w:val="44"/>
        </w:rPr>
        <w:t>;</w:t>
      </w:r>
    </w:p>
    <w:p w14:paraId="0720108A" w14:textId="0AE59844" w:rsidR="00C8646D" w:rsidRPr="00C455B6" w:rsidRDefault="00772606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772606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7:7</w:t>
      </w:r>
    </w:p>
    <w:p w14:paraId="69A2A472" w14:textId="77777777" w:rsidR="00C455B6" w:rsidRPr="000B03F5" w:rsidRDefault="00C455B6" w:rsidP="00B26186">
      <w:pPr>
        <w:ind w:left="1276" w:right="1676" w:hanging="1366"/>
        <w:rPr>
          <w:sz w:val="14"/>
          <w:szCs w:val="10"/>
          <w:lang w:val="en-IN"/>
        </w:rPr>
      </w:pPr>
    </w:p>
    <w:p w14:paraId="22371E71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06BC2E3D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3A77EF18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23D96551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243D2EF4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BB691E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6E793" w14:textId="77777777" w:rsidR="00BB691E" w:rsidRDefault="00BB691E" w:rsidP="00A01902">
      <w:r>
        <w:separator/>
      </w:r>
    </w:p>
  </w:endnote>
  <w:endnote w:type="continuationSeparator" w:id="0">
    <w:p w14:paraId="17E6D38F" w14:textId="77777777" w:rsidR="00BB691E" w:rsidRDefault="00BB691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35C6C" w14:textId="77777777" w:rsidR="00BB691E" w:rsidRDefault="00BB691E" w:rsidP="00A01902">
      <w:r>
        <w:separator/>
      </w:r>
    </w:p>
  </w:footnote>
  <w:footnote w:type="continuationSeparator" w:id="0">
    <w:p w14:paraId="114FE634" w14:textId="77777777" w:rsidR="00BB691E" w:rsidRDefault="00BB691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BB691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A6B12"/>
    <w:rsid w:val="000B03F5"/>
    <w:rsid w:val="000B2964"/>
    <w:rsid w:val="000B41C0"/>
    <w:rsid w:val="000D360C"/>
    <w:rsid w:val="000D3907"/>
    <w:rsid w:val="001149B1"/>
    <w:rsid w:val="00146C3C"/>
    <w:rsid w:val="00164876"/>
    <w:rsid w:val="00164A86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44E4"/>
    <w:rsid w:val="0023697A"/>
    <w:rsid w:val="00237408"/>
    <w:rsid w:val="002467FA"/>
    <w:rsid w:val="00251D5D"/>
    <w:rsid w:val="00257981"/>
    <w:rsid w:val="00262142"/>
    <w:rsid w:val="00282153"/>
    <w:rsid w:val="00285211"/>
    <w:rsid w:val="002A1677"/>
    <w:rsid w:val="002C3527"/>
    <w:rsid w:val="002D0702"/>
    <w:rsid w:val="002F29DB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7EF5"/>
    <w:rsid w:val="004B4A0F"/>
    <w:rsid w:val="004C230C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570E"/>
    <w:rsid w:val="005B1840"/>
    <w:rsid w:val="005B6700"/>
    <w:rsid w:val="005C45DA"/>
    <w:rsid w:val="005D446B"/>
    <w:rsid w:val="005E2505"/>
    <w:rsid w:val="005E65CB"/>
    <w:rsid w:val="005F0E35"/>
    <w:rsid w:val="006020F8"/>
    <w:rsid w:val="00603DFC"/>
    <w:rsid w:val="006102A6"/>
    <w:rsid w:val="0065625C"/>
    <w:rsid w:val="0067053E"/>
    <w:rsid w:val="0067077A"/>
    <w:rsid w:val="00672436"/>
    <w:rsid w:val="00672C2C"/>
    <w:rsid w:val="0067542C"/>
    <w:rsid w:val="0069673B"/>
    <w:rsid w:val="006A0428"/>
    <w:rsid w:val="006B75D8"/>
    <w:rsid w:val="006C052C"/>
    <w:rsid w:val="006C2E8D"/>
    <w:rsid w:val="006D49E7"/>
    <w:rsid w:val="006D514C"/>
    <w:rsid w:val="006F77EC"/>
    <w:rsid w:val="007071A8"/>
    <w:rsid w:val="00707C14"/>
    <w:rsid w:val="007102F8"/>
    <w:rsid w:val="00714470"/>
    <w:rsid w:val="00717272"/>
    <w:rsid w:val="007229DA"/>
    <w:rsid w:val="007275A4"/>
    <w:rsid w:val="00735034"/>
    <w:rsid w:val="00760E4B"/>
    <w:rsid w:val="0076640C"/>
    <w:rsid w:val="00766E34"/>
    <w:rsid w:val="00767C60"/>
    <w:rsid w:val="00772606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A5AE3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A3345"/>
    <w:rsid w:val="009B3E81"/>
    <w:rsid w:val="009B5C0B"/>
    <w:rsid w:val="009B604E"/>
    <w:rsid w:val="009B75CD"/>
    <w:rsid w:val="009C02E9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B691E"/>
    <w:rsid w:val="00BD22AD"/>
    <w:rsid w:val="00C213EC"/>
    <w:rsid w:val="00C37B8A"/>
    <w:rsid w:val="00C4430D"/>
    <w:rsid w:val="00C455B6"/>
    <w:rsid w:val="00C61211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6528C"/>
    <w:rsid w:val="00E81738"/>
    <w:rsid w:val="00E94364"/>
    <w:rsid w:val="00E95CC3"/>
    <w:rsid w:val="00EB3388"/>
    <w:rsid w:val="00EC6A3E"/>
    <w:rsid w:val="00EF4FD0"/>
    <w:rsid w:val="00EF5ED8"/>
    <w:rsid w:val="00EF6910"/>
    <w:rsid w:val="00F05E2C"/>
    <w:rsid w:val="00F23E04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4208"/>
    <w:rsid w:val="00086FCD"/>
    <w:rsid w:val="000C6828"/>
    <w:rsid w:val="00142762"/>
    <w:rsid w:val="00142AEC"/>
    <w:rsid w:val="00143EB3"/>
    <w:rsid w:val="00184AF9"/>
    <w:rsid w:val="001B308E"/>
    <w:rsid w:val="001E4F27"/>
    <w:rsid w:val="00252D8E"/>
    <w:rsid w:val="002745B4"/>
    <w:rsid w:val="003160DD"/>
    <w:rsid w:val="003A5AA9"/>
    <w:rsid w:val="00406BDE"/>
    <w:rsid w:val="0041766D"/>
    <w:rsid w:val="004562E0"/>
    <w:rsid w:val="004661D2"/>
    <w:rsid w:val="005027F3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D1C39"/>
    <w:rsid w:val="0080682C"/>
    <w:rsid w:val="00836525"/>
    <w:rsid w:val="00871833"/>
    <w:rsid w:val="0094430A"/>
    <w:rsid w:val="00972111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2020-09-19T16:57:00Z</cp:lastPrinted>
  <dcterms:created xsi:type="dcterms:W3CDTF">2020-09-29T17:10:00Z</dcterms:created>
  <dcterms:modified xsi:type="dcterms:W3CDTF">2020-09-30T17:03:00Z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