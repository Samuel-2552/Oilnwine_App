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8B04F0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8.25pt;width:437.3pt;height:143.85pt;z-index:251699200;mso-width-relative:margin;mso-height-relative:margin" filled="f" stroked="f">
            <v:textbox>
              <w:txbxContent>
                <w:p w14:paraId="19359A53" w14:textId="4EF169E3" w:rsidR="00E574AC" w:rsidRPr="00E574AC" w:rsidRDefault="00E574AC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6323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4:19</w:t>
                  </w:r>
                  <w:r w:rsidR="002361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</w:t>
                  </w:r>
                  <w:r w:rsidR="006323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6:15</w:t>
                  </w:r>
                </w:p>
                <w:p w14:paraId="386E2D02" w14:textId="6D03B221" w:rsidR="00E574AC" w:rsidRPr="00E574AC" w:rsidRDefault="002361FD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361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கொலோசெயர்  1:1</w:t>
                  </w:r>
                  <w:r w:rsidR="006323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8-2:17</w:t>
                  </w:r>
                </w:p>
                <w:p w14:paraId="55EE2F15" w14:textId="340B422C" w:rsidR="00E574AC" w:rsidRDefault="00E574AC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6323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77</w:t>
                  </w: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:1-</w:t>
                  </w:r>
                  <w:r w:rsidR="006323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20</w:t>
                  </w:r>
                </w:p>
                <w:p w14:paraId="3F50C377" w14:textId="3CE831F7" w:rsidR="00973D29" w:rsidRPr="007A1E95" w:rsidRDefault="000B03F5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 w:rsidR="00BA21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0B03F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24:</w:t>
                  </w:r>
                  <w:r w:rsidR="002361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6323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Pr="000B03F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-</w:t>
                  </w:r>
                  <w:r w:rsid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6323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17AE9D9" w:rsidR="003B57E6" w:rsidRPr="00772606" w:rsidRDefault="007C1C28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72606"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="00393FB0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6323F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="008D7974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B04F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B04F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3FBDDDA" w14:textId="463B627F" w:rsidR="00BA2167" w:rsidRDefault="008B04F0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"கர்த்தர் அவனை நோக்கி: நீ எருசலேம் நகரம் எங்கும் உருவப்போய்</w:t>
      </w:r>
      <w:r w:rsidR="006323F6" w:rsidRPr="006323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அதற்குள்ளே செய்யப்படுகிற சகல அருவருப்புகளினிமித்தமும் பெருமூச்சுவிட்டழுகிற மனுஷரின் நெற்றிகளில் அடையாளம் போடு என்றார்." (எசேக்கியேல் 9: 4).  அவருடைய சபைகளுக்கு மத்தியில் நின்று உண்மையுள்ளவர்களை நெற்றியில் அடையாளம் போடுகிற</w:t>
      </w:r>
      <w:r w:rsidR="006323F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ஒருவரை இது குறிப்பிடுகிறது (வெளிப்படுத்துதல் 20: 4). ஒரு கையில் அவர் அடையாளம் போடுகிற</w:t>
      </w:r>
      <w:r w:rsidR="006323F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கருவியைக் கொண்டுள்ளார். தேவனின் ஜனங்களிடையே நிலவுகிறதான பெரிய துன்மார்க்கத்தைக் காணும்போது பெருமூச்சுவிட்டு அழுகிற 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மீந்திருப்பவர்களகிய</w:t>
      </w:r>
      <w:r w:rsidR="006323F6" w:rsidRPr="006323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தேவபக்தியுளள சிறுகூட்டத்தை அவர் அடையாளம் காண்கிறார். தேவன் எப்பொழுதும் தனக்கு</w:t>
      </w:r>
      <w:r w:rsidR="006323F6" w:rsidRPr="006323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உண்மையுள்ள மீந்திருப்பவர்களை உடையவராக இருக்கிறார். எல்லா அநீதிகளுக்கும் மத்தியில் அவர் அவர்களை விடுவித்து</w:t>
      </w:r>
      <w:r w:rsidR="006323F6" w:rsidRPr="006323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பாதுகாக்கிறார்.  அவருடைய இருதயத்தின் நோக்கங்களை இறுதியாக நிறைவேற்றுகிறதான கனத்தை அவர் அவர்களுக்கு அளிக்கிறார். அந்த நாட்களில் கூட</w:t>
      </w:r>
      <w:r w:rsidR="006323F6" w:rsidRPr="006323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வஸ்திரங்களை கழுவி</w:t>
      </w:r>
      <w:r w:rsidR="006323F6" w:rsidRPr="006323F6">
        <w:rPr>
          <w:rFonts w:ascii="Latha" w:hAnsi="Latha" w:cs="Arial Unicode MS"/>
          <w:noProof/>
          <w:sz w:val="52"/>
          <w:szCs w:val="48"/>
          <w:lang w:val="ta-IN" w:bidi="ta-IN"/>
        </w:rPr>
        <w:t>, ‘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ஆட்டுக்குட்டியின் இரத்தத்தில்’ தங்களை வெண்மையாக்கின உண்மையுள்ள ஒரு சில யூதர்கள் இருந்தார்கள் (வெளிப்படுத்துதல் 7:14).  தேவ ஆவி இன்றைய சபைகள் மேல் நிழலிட்டு உலாவி வருகிறார்</w:t>
      </w:r>
      <w:r w:rsidR="006323F6" w:rsidRPr="006323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தேவ ஜனங்களிடையே அருவருப்புகளைப் பற்றி புலம்பவும்</w:t>
      </w:r>
      <w:r w:rsidR="006323F6" w:rsidRPr="006323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அழவும்</w:t>
      </w:r>
      <w:r w:rsidR="006323F6" w:rsidRPr="006323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பெருமூச்சு விடவும் தேவபக்தியுள்ள ஸ்திரீகளும் புருஷர்களும் இன்னும் இருக்கிறார்கள். பரிசுத்த </w:t>
      </w:r>
      <w:r w:rsidR="006323F6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13" style="position:absolute;left:0;text-align:left;margin-left:-7.5pt;margin-top:731.25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ஆவியின் செயல்பாடுகளுக்கும் 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தூண்டுதல்களுக்கும்</w:t>
      </w:r>
      <w:r w:rsidR="006323F6" w:rsidRPr="006323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உணர்வற்ற</w:t>
      </w:r>
      <w:r w:rsidR="006323F6" w:rsidRPr="006323F6">
        <w:rPr>
          <w:rFonts w:ascii="Latha" w:hAnsi="Latha" w:cs="Arial Unicode MS"/>
          <w:noProof/>
          <w:sz w:val="52"/>
          <w:szCs w:val="48"/>
          <w:lang w:val="ta-IN" w:bidi="ta-IN"/>
        </w:rPr>
        <w:t>,</w:t>
      </w:r>
      <w:r w:rsidR="006323F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அரை மனதுள்ள கிறிஸ்தவர்களின் பாவத்தன்மையை குறித்து</w:t>
      </w:r>
      <w:r w:rsidR="006323F6" w:rsidRPr="006323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 </w:t>
      </w:r>
      <w:r w:rsidR="006323F6" w:rsidRPr="006323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வருத்தப்பட்டு துக்கப் படுகிறவர்களை தேவன் தமக்கென்று பிரித்தெடுத்துக் கொண்டிருக்கிறார்.</w:t>
      </w:r>
    </w:p>
    <w:p w14:paraId="7F609723" w14:textId="77777777" w:rsidR="006323F6" w:rsidRPr="006323F6" w:rsidRDefault="006323F6" w:rsidP="006323F6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77777777" w:rsidR="006D514C" w:rsidRPr="00CF2CCC" w:rsidRDefault="006D514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</w:p>
    <w:p w14:paraId="710CB921" w14:textId="350E512E" w:rsidR="00E56B79" w:rsidRDefault="008B04F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87.5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35CB9005" w:rsidR="00C455B6" w:rsidRDefault="006323F6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6323F6">
        <w:rPr>
          <w:rFonts w:ascii="Latha" w:hAnsi="Latha" w:cs="Arial Unicode MS"/>
          <w:noProof/>
          <w:sz w:val="48"/>
          <w:szCs w:val="44"/>
          <w:cs/>
          <w:lang w:bidi="ta-IN"/>
        </w:rPr>
        <w:t>தேவனுடைய கிருபையை நீங்கள் விருதாவாய்ப் பெறாதபடிக்கு</w:t>
      </w:r>
      <w:r w:rsidRPr="006323F6">
        <w:rPr>
          <w:rFonts w:ascii="Latha" w:hAnsi="Latha" w:cs="Arial Unicode MS"/>
          <w:noProof/>
          <w:sz w:val="48"/>
          <w:szCs w:val="44"/>
        </w:rPr>
        <w:t xml:space="preserve">, </w:t>
      </w:r>
      <w:r w:rsidRPr="006323F6">
        <w:rPr>
          <w:rFonts w:ascii="Latha" w:hAnsi="Latha" w:cs="Arial Unicode MS"/>
          <w:noProof/>
          <w:sz w:val="48"/>
          <w:szCs w:val="44"/>
          <w:cs/>
          <w:lang w:bidi="ta-IN"/>
        </w:rPr>
        <w:t>உடன் வேலையாட்களாகிய நாங்கள் உங்களுக்குப் புத்திசொல்லுகிறோம்.</w:t>
      </w:r>
    </w:p>
    <w:p w14:paraId="0720108A" w14:textId="2D8DA601" w:rsidR="00C8646D" w:rsidRPr="00C455B6" w:rsidRDefault="006323F6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6323F6">
        <w:rPr>
          <w:rFonts w:ascii="Latha" w:hAnsi="Latha" w:cs="Arial Unicode MS"/>
          <w:noProof/>
          <w:sz w:val="48"/>
          <w:szCs w:val="44"/>
          <w:cs/>
          <w:lang w:bidi="ta-IN"/>
        </w:rPr>
        <w:t>2 கொரிந்தியர் 6:1</w:t>
      </w:r>
    </w:p>
    <w:p w14:paraId="69A2A472" w14:textId="77777777" w:rsidR="00C455B6" w:rsidRPr="000B03F5" w:rsidRDefault="00C455B6" w:rsidP="00B26186">
      <w:pPr>
        <w:ind w:left="1276" w:right="1676" w:hanging="1366"/>
        <w:rPr>
          <w:sz w:val="14"/>
          <w:szCs w:val="10"/>
          <w:lang w:val="en-IN"/>
        </w:rPr>
      </w:pPr>
    </w:p>
    <w:p w14:paraId="22371E71" w14:textId="2E263E78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0C374DB9" w14:textId="40AD7AAA" w:rsidR="006323F6" w:rsidRDefault="006323F6" w:rsidP="00B26186">
      <w:pPr>
        <w:ind w:left="1276" w:right="1676" w:hanging="1366"/>
        <w:rPr>
          <w:sz w:val="40"/>
          <w:szCs w:val="32"/>
          <w:lang w:val="en-IN"/>
        </w:rPr>
      </w:pPr>
    </w:p>
    <w:p w14:paraId="5A479809" w14:textId="07A067AA" w:rsidR="006323F6" w:rsidRDefault="006323F6" w:rsidP="00B26186">
      <w:pPr>
        <w:ind w:left="1276" w:right="1676" w:hanging="1366"/>
        <w:rPr>
          <w:sz w:val="40"/>
          <w:szCs w:val="32"/>
          <w:lang w:val="en-IN"/>
        </w:rPr>
      </w:pPr>
    </w:p>
    <w:p w14:paraId="2FB5A8CB" w14:textId="77777777" w:rsidR="006323F6" w:rsidRDefault="006323F6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8B04F0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84E96" w14:textId="77777777" w:rsidR="008B04F0" w:rsidRDefault="008B04F0" w:rsidP="00A01902">
      <w:r>
        <w:separator/>
      </w:r>
    </w:p>
  </w:endnote>
  <w:endnote w:type="continuationSeparator" w:id="0">
    <w:p w14:paraId="1E9DF74B" w14:textId="77777777" w:rsidR="008B04F0" w:rsidRDefault="008B04F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C750C" w14:textId="77777777" w:rsidR="008B04F0" w:rsidRDefault="008B04F0" w:rsidP="00A01902">
      <w:r>
        <w:separator/>
      </w:r>
    </w:p>
  </w:footnote>
  <w:footnote w:type="continuationSeparator" w:id="0">
    <w:p w14:paraId="4855B9F9" w14:textId="77777777" w:rsidR="008B04F0" w:rsidRDefault="008B04F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8B04F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A6B12"/>
    <w:rsid w:val="000B03F5"/>
    <w:rsid w:val="000B2964"/>
    <w:rsid w:val="000B41C0"/>
    <w:rsid w:val="000B4C4C"/>
    <w:rsid w:val="000D360C"/>
    <w:rsid w:val="000D3907"/>
    <w:rsid w:val="001149B1"/>
    <w:rsid w:val="00146C3C"/>
    <w:rsid w:val="00164876"/>
    <w:rsid w:val="00164A86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144E4"/>
    <w:rsid w:val="002361FD"/>
    <w:rsid w:val="0023697A"/>
    <w:rsid w:val="00237408"/>
    <w:rsid w:val="002467FA"/>
    <w:rsid w:val="00251D5D"/>
    <w:rsid w:val="00255920"/>
    <w:rsid w:val="00257981"/>
    <w:rsid w:val="00262142"/>
    <w:rsid w:val="00282153"/>
    <w:rsid w:val="00285211"/>
    <w:rsid w:val="002A1677"/>
    <w:rsid w:val="002C3527"/>
    <w:rsid w:val="002D0702"/>
    <w:rsid w:val="002F29DB"/>
    <w:rsid w:val="0031769F"/>
    <w:rsid w:val="00332929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7EF5"/>
    <w:rsid w:val="004B4A0F"/>
    <w:rsid w:val="004C230C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5C53"/>
    <w:rsid w:val="00576303"/>
    <w:rsid w:val="00576F1F"/>
    <w:rsid w:val="0059570E"/>
    <w:rsid w:val="005B1840"/>
    <w:rsid w:val="005B6700"/>
    <w:rsid w:val="005C45DA"/>
    <w:rsid w:val="005C57B8"/>
    <w:rsid w:val="005D446B"/>
    <w:rsid w:val="005E2505"/>
    <w:rsid w:val="005E65CB"/>
    <w:rsid w:val="005F0E35"/>
    <w:rsid w:val="006020F8"/>
    <w:rsid w:val="00603DFC"/>
    <w:rsid w:val="006102A6"/>
    <w:rsid w:val="006323F6"/>
    <w:rsid w:val="0065625C"/>
    <w:rsid w:val="0067053E"/>
    <w:rsid w:val="0067077A"/>
    <w:rsid w:val="00672436"/>
    <w:rsid w:val="00672C2C"/>
    <w:rsid w:val="0067542C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71A8"/>
    <w:rsid w:val="00707C14"/>
    <w:rsid w:val="007102F8"/>
    <w:rsid w:val="00714470"/>
    <w:rsid w:val="00717272"/>
    <w:rsid w:val="007229DA"/>
    <w:rsid w:val="007275A4"/>
    <w:rsid w:val="00735034"/>
    <w:rsid w:val="00760E4B"/>
    <w:rsid w:val="0076640C"/>
    <w:rsid w:val="00766E34"/>
    <w:rsid w:val="00767C60"/>
    <w:rsid w:val="00772606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77FA3"/>
    <w:rsid w:val="00882A5B"/>
    <w:rsid w:val="00892767"/>
    <w:rsid w:val="0089455A"/>
    <w:rsid w:val="00896EBE"/>
    <w:rsid w:val="008A5AE3"/>
    <w:rsid w:val="008B04F0"/>
    <w:rsid w:val="008C7E74"/>
    <w:rsid w:val="008D7974"/>
    <w:rsid w:val="008F2DB6"/>
    <w:rsid w:val="009039FD"/>
    <w:rsid w:val="00912DB4"/>
    <w:rsid w:val="0091452E"/>
    <w:rsid w:val="0096318B"/>
    <w:rsid w:val="0096489D"/>
    <w:rsid w:val="00973D29"/>
    <w:rsid w:val="00974D34"/>
    <w:rsid w:val="00982299"/>
    <w:rsid w:val="009A3345"/>
    <w:rsid w:val="009B3E81"/>
    <w:rsid w:val="009B5C0B"/>
    <w:rsid w:val="009B604E"/>
    <w:rsid w:val="009B75CD"/>
    <w:rsid w:val="009C02E9"/>
    <w:rsid w:val="009C65D4"/>
    <w:rsid w:val="009D3CC3"/>
    <w:rsid w:val="009D465B"/>
    <w:rsid w:val="009D78D2"/>
    <w:rsid w:val="009D7DA4"/>
    <w:rsid w:val="009E049D"/>
    <w:rsid w:val="009E2E6F"/>
    <w:rsid w:val="00A01902"/>
    <w:rsid w:val="00A2652D"/>
    <w:rsid w:val="00A26741"/>
    <w:rsid w:val="00A301CA"/>
    <w:rsid w:val="00A51AAD"/>
    <w:rsid w:val="00A57A56"/>
    <w:rsid w:val="00A75D93"/>
    <w:rsid w:val="00A82709"/>
    <w:rsid w:val="00A8372D"/>
    <w:rsid w:val="00A92CF5"/>
    <w:rsid w:val="00A96BAC"/>
    <w:rsid w:val="00AA2DDA"/>
    <w:rsid w:val="00AA5AC1"/>
    <w:rsid w:val="00AB7DA7"/>
    <w:rsid w:val="00AC6DF1"/>
    <w:rsid w:val="00AD2AEB"/>
    <w:rsid w:val="00AD4077"/>
    <w:rsid w:val="00AE318F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430D"/>
    <w:rsid w:val="00C455B6"/>
    <w:rsid w:val="00C61211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5631B"/>
    <w:rsid w:val="00D7517A"/>
    <w:rsid w:val="00D94442"/>
    <w:rsid w:val="00D95889"/>
    <w:rsid w:val="00DC18DC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81738"/>
    <w:rsid w:val="00E94364"/>
    <w:rsid w:val="00E95CC3"/>
    <w:rsid w:val="00EA2F8B"/>
    <w:rsid w:val="00EB3388"/>
    <w:rsid w:val="00EC6A3E"/>
    <w:rsid w:val="00ED4245"/>
    <w:rsid w:val="00EF4FD0"/>
    <w:rsid w:val="00EF5ED8"/>
    <w:rsid w:val="00EF6910"/>
    <w:rsid w:val="00F05E2C"/>
    <w:rsid w:val="00F23E04"/>
    <w:rsid w:val="00F32007"/>
    <w:rsid w:val="00F34002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4208"/>
    <w:rsid w:val="00086FCD"/>
    <w:rsid w:val="000C0600"/>
    <w:rsid w:val="000C6828"/>
    <w:rsid w:val="00142762"/>
    <w:rsid w:val="00142AEC"/>
    <w:rsid w:val="00143EB3"/>
    <w:rsid w:val="00184AF9"/>
    <w:rsid w:val="001B308E"/>
    <w:rsid w:val="001E4F27"/>
    <w:rsid w:val="00252D8E"/>
    <w:rsid w:val="002745B4"/>
    <w:rsid w:val="003160DD"/>
    <w:rsid w:val="003A5AA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91E69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DA355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2020-10-03T16:40:00Z</cp:lastPrinted>
  <dcterms:created xsi:type="dcterms:W3CDTF">2020-10-04T18:17:00Z</dcterms:created>
  <dcterms:modified xsi:type="dcterms:W3CDTF">2020-10-04T18:17:00Z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