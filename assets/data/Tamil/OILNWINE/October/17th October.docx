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20224C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68C9C985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30:1-31:26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6061149E" w:rsidR="009A0942" w:rsidRPr="00E574AC" w:rsidRDefault="00EA71BF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தீமோத்தேயு 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2:1-15</w:t>
                  </w:r>
                </w:p>
                <w:p w14:paraId="55EE2F15" w14:textId="73BC029E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7:1-7</w:t>
                  </w:r>
                </w:p>
                <w:p w14:paraId="3F50C377" w14:textId="5B9AF1FE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25: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18-19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3153856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E73EE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0224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20224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51BB4400" w:rsidR="00985209" w:rsidRDefault="0020224C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உண்மையான கீழ்ப்படிதல் ஒரு ரகசியமான காரியம். இது கர்த்தருக்கு முன்புதான்</w:t>
      </w:r>
      <w:r w:rsidR="00E73EEA" w:rsidRPr="00E73E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மனிதர்களுக்கு முன்பாக அல்ல. கர்த்தருக்காக தன் ஒரே குமாரன் ஈசாக்கை பலியாகக் கொடுக்கும்படி கர்த்தர் ஆபிரகாமிடம் பேசியபோது</w:t>
      </w:r>
      <w:r w:rsidR="00E73EEA" w:rsidRPr="00E73E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​​தேவன் அவரிடம் சொன்னதை யாரும் கேட்கவில்லை. ஆபிரகாம் தேவனின் வார்த்தையை எளிதில் தள்ளியிருக்கலாம்</w:t>
      </w:r>
      <w:r w:rsidR="00E73EEA" w:rsidRPr="00E73EE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கர்த்தரைத் தவிர வேறு யாரும் இதைப் பற்றி அறிந்திருக்க மாட்டார்கள்.  கர்த்தருடைய வார்த்தைக்கு ஆபிரகாம் கீழ்ப்படிந்தது ஒரு ரகசியமான  காரியம்</w:t>
      </w:r>
      <w:r w:rsidR="00E73EEA" w:rsidRPr="00E73EE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அது கர்த்தருக்கும் ஆபிரகாமிக்கும் இடையிலான ஒன்று. கர்த்தருக்கு நாம் கீழ்ப்படிவது ஒரு ரகசியமான </w: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காரியம்</w:t>
      </w:r>
      <w:r w:rsidR="00E73EEA" w:rsidRPr="00E73EE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கர்த்தரின் குறிப்பிட்ட வார்த்தைக்கு நாம் கீழ்ப்படிந்தோமா இல்லையா என்பது யாருக்கும் தெரியாது. பிரியமானவர்களே</w:t>
      </w:r>
      <w:r w:rsidR="00E73EEA" w:rsidRPr="00E73E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அவருடைய வீட்டில் கூடிவரும்போது கர்த்தரின் வார்த்தையை ஒரு சரீரமாக (சபையாக ) கேட்கிறோம். ஒரு சரீரமாக நாம் கேட்கிற எல்லாவற்றிலும்</w:t>
      </w:r>
      <w:r w:rsidR="00E73EEA" w:rsidRPr="00E73E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நமது தனிப்பட்ட வாழ்க்கைக்கும் சூழ்நிலைகளுக்கும் பொருந்தக்கூடிய குறிப்பிட்ட வார்த்தையை பெற்றுக் கொள்கிறோம். நம்முடைய இருதயத்தின் ஆழத்தில் கர்த்தர் நம்மிடம் ரகசியமாக என்ன பேசுகிறார் என்பது வேறு யாருக்கும் தெரியாது.  கர்த்தர் உங்களை எந்த வார்த்தைக்கு கீழ்ப்படிய அழைக்கிறார் என்று போதகருக்குத் தெரியாது</w:t>
      </w:r>
      <w:r w:rsidR="00E73EEA" w:rsidRPr="00E73EE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மற்ற யாரிடமும் கர்த்தர் என்ன பேசுகிறார் என்பது உங்களுக்கும் தெரியாது. இது ஒரு ரகசியமான</w:t>
      </w:r>
      <w:r w:rsidR="00E73EEA" w:rsidRPr="00E73E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தனிப்பட்ட காரியம்</w:t>
      </w:r>
      <w:r w:rsidR="00E73EEA" w:rsidRPr="00E73EEA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கர்த்தர் நம்மைக் குறித்த எல்லாவற்றையும் </w:t>
      </w:r>
      <w:r w:rsidR="00E73EEA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0" style="position:absolute;left:0;text-align:left;margin-left:-6pt;margin-top:730.0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அறிவார். கர்த்தர் நம் வாழ்வில் எதமீது</w:t>
      </w:r>
      <w:r w:rsidR="00E73EEA" w:rsidRPr="00E73EE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எங்கை </w:t>
      </w:r>
      <w:r w:rsidR="00E73EEA" w:rsidRPr="00E73EE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கரத்தை வைக்கிறார் என்பது கர்த்தருக்கும் நமக்கும் தவிர வேறு யாருக்கும் தெரியாது.</w:t>
      </w:r>
    </w:p>
    <w:p w14:paraId="182C83CD" w14:textId="77777777" w:rsidR="00E73EEA" w:rsidRPr="00E73EEA" w:rsidRDefault="00E73EEA" w:rsidP="006323F6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6190BB75" w14:textId="13049B92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273ED93" w:rsidR="006D514C" w:rsidRPr="00CF2CCC" w:rsidRDefault="002022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350E512E" w:rsidR="00E56B79" w:rsidRDefault="0020224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90.3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0A72E829" w:rsidR="00C455B6" w:rsidRDefault="00E73EEA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E73EEA">
        <w:rPr>
          <w:rFonts w:ascii="Latha" w:hAnsi="Latha" w:cs="Arial Unicode MS"/>
          <w:noProof/>
          <w:sz w:val="48"/>
          <w:szCs w:val="44"/>
          <w:cs/>
          <w:lang w:bidi="ta-IN"/>
        </w:rPr>
        <w:t>புறம்பேயிருக்கிறவர்களுக்கு முன்பாக ஞானமாய் நடந்து</w:t>
      </w:r>
      <w:r w:rsidRPr="00E73EEA">
        <w:rPr>
          <w:rFonts w:ascii="Latha" w:hAnsi="Latha" w:cs="Arial Unicode MS"/>
          <w:noProof/>
          <w:sz w:val="48"/>
          <w:szCs w:val="44"/>
        </w:rPr>
        <w:t xml:space="preserve">, </w:t>
      </w:r>
      <w:r w:rsidRPr="00E73EEA">
        <w:rPr>
          <w:rFonts w:ascii="Latha" w:hAnsi="Latha" w:cs="Arial Unicode MS"/>
          <w:noProof/>
          <w:sz w:val="48"/>
          <w:szCs w:val="44"/>
          <w:cs/>
          <w:lang w:bidi="ta-IN"/>
        </w:rPr>
        <w:t>காலத்தைப் பிரயோஜனப்</w:t>
      </w:r>
      <w:r>
        <w:rPr>
          <w:rFonts w:ascii="Latha" w:hAnsi="Latha" w:cs="Arial Unicode MS"/>
          <w:noProof/>
          <w:sz w:val="48"/>
          <w:szCs w:val="44"/>
          <w:lang w:bidi="ta-IN"/>
        </w:rPr>
        <w:t xml:space="preserve"> </w:t>
      </w:r>
      <w:r w:rsidRPr="00E73EEA">
        <w:rPr>
          <w:rFonts w:ascii="Latha" w:hAnsi="Latha" w:cs="Arial Unicode MS"/>
          <w:noProof/>
          <w:sz w:val="48"/>
          <w:szCs w:val="44"/>
          <w:cs/>
          <w:lang w:bidi="ta-IN"/>
        </w:rPr>
        <w:t>படுத்திக்கொள்ளுங்கள்.</w:t>
      </w:r>
    </w:p>
    <w:p w14:paraId="0720108A" w14:textId="2AB9541F" w:rsidR="00C8646D" w:rsidRPr="00C455B6" w:rsidRDefault="00E73EEA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E73EEA">
        <w:rPr>
          <w:rFonts w:ascii="Latha" w:hAnsi="Latha" w:cs="Arial Unicode MS"/>
          <w:noProof/>
          <w:sz w:val="48"/>
          <w:szCs w:val="44"/>
          <w:cs/>
          <w:lang w:bidi="ta-IN"/>
        </w:rPr>
        <w:t>கொலோசெயர் 4:5</w:t>
      </w:r>
    </w:p>
    <w:p w14:paraId="740118A8" w14:textId="61C91378" w:rsidR="00676B9E" w:rsidRDefault="00676B9E" w:rsidP="00985209">
      <w:pPr>
        <w:ind w:right="1676"/>
        <w:rPr>
          <w:sz w:val="40"/>
          <w:szCs w:val="32"/>
        </w:rPr>
      </w:pPr>
    </w:p>
    <w:p w14:paraId="79FCCF16" w14:textId="62428B57" w:rsidR="00C42BC4" w:rsidRDefault="00C42BC4" w:rsidP="00985209">
      <w:pPr>
        <w:ind w:right="1676"/>
        <w:rPr>
          <w:sz w:val="32"/>
        </w:rPr>
      </w:pPr>
    </w:p>
    <w:p w14:paraId="2DE8824A" w14:textId="4BDB2A1F" w:rsidR="00E73EEA" w:rsidRDefault="00E73EEA" w:rsidP="00985209">
      <w:pPr>
        <w:ind w:right="1676"/>
        <w:rPr>
          <w:sz w:val="32"/>
        </w:rPr>
      </w:pPr>
    </w:p>
    <w:p w14:paraId="31EBCDEA" w14:textId="3E475E01" w:rsidR="00E73EEA" w:rsidRDefault="00E73EEA" w:rsidP="00985209">
      <w:pPr>
        <w:ind w:right="1676"/>
        <w:rPr>
          <w:sz w:val="32"/>
        </w:rPr>
      </w:pPr>
    </w:p>
    <w:p w14:paraId="4A2E4706" w14:textId="6C678313" w:rsidR="00E73EEA" w:rsidRDefault="00E73EEA" w:rsidP="00985209">
      <w:pPr>
        <w:ind w:right="1676"/>
        <w:rPr>
          <w:sz w:val="32"/>
        </w:rPr>
      </w:pPr>
    </w:p>
    <w:p w14:paraId="5A1C5E32" w14:textId="0D568C65" w:rsidR="00E73EEA" w:rsidRDefault="00E73EEA" w:rsidP="00985209">
      <w:pPr>
        <w:ind w:right="1676"/>
        <w:rPr>
          <w:sz w:val="32"/>
        </w:rPr>
      </w:pPr>
    </w:p>
    <w:p w14:paraId="4C54A534" w14:textId="6652A3AA" w:rsidR="00E73EEA" w:rsidRDefault="00E73EEA" w:rsidP="00985209">
      <w:pPr>
        <w:ind w:right="1676"/>
        <w:rPr>
          <w:sz w:val="32"/>
        </w:rPr>
      </w:pPr>
    </w:p>
    <w:p w14:paraId="0B5DA08E" w14:textId="21E51B5D" w:rsidR="00E73EEA" w:rsidRDefault="00E73EEA" w:rsidP="00985209">
      <w:pPr>
        <w:ind w:right="1676"/>
        <w:rPr>
          <w:sz w:val="32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B9205B" w:rsidRDefault="0020224C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0F8C5" w14:textId="77777777" w:rsidR="0020224C" w:rsidRDefault="0020224C" w:rsidP="00A01902">
      <w:r>
        <w:separator/>
      </w:r>
    </w:p>
  </w:endnote>
  <w:endnote w:type="continuationSeparator" w:id="0">
    <w:p w14:paraId="3D2A2D60" w14:textId="77777777" w:rsidR="0020224C" w:rsidRDefault="0020224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63EDC" w14:textId="77777777" w:rsidR="0020224C" w:rsidRDefault="0020224C" w:rsidP="00A01902">
      <w:r>
        <w:separator/>
      </w:r>
    </w:p>
  </w:footnote>
  <w:footnote w:type="continuationSeparator" w:id="0">
    <w:p w14:paraId="71EDF23D" w14:textId="77777777" w:rsidR="0020224C" w:rsidRDefault="0020224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20224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843A9"/>
    <w:rsid w:val="000A6B12"/>
    <w:rsid w:val="000B03F5"/>
    <w:rsid w:val="000B2964"/>
    <w:rsid w:val="000B41C0"/>
    <w:rsid w:val="000B4C4C"/>
    <w:rsid w:val="000D360C"/>
    <w:rsid w:val="000D3907"/>
    <w:rsid w:val="000F12C3"/>
    <w:rsid w:val="0010320D"/>
    <w:rsid w:val="001149B1"/>
    <w:rsid w:val="00146C3C"/>
    <w:rsid w:val="00164876"/>
    <w:rsid w:val="00164A86"/>
    <w:rsid w:val="00166BCA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0224C"/>
    <w:rsid w:val="002100DF"/>
    <w:rsid w:val="002115C6"/>
    <w:rsid w:val="002144E4"/>
    <w:rsid w:val="002163F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1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4A0F"/>
    <w:rsid w:val="004C230C"/>
    <w:rsid w:val="004D6C98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EBE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A01902"/>
    <w:rsid w:val="00A2652D"/>
    <w:rsid w:val="00A26741"/>
    <w:rsid w:val="00A301CA"/>
    <w:rsid w:val="00A33464"/>
    <w:rsid w:val="00A3746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7DA7"/>
    <w:rsid w:val="00AC6DF1"/>
    <w:rsid w:val="00AD2AEB"/>
    <w:rsid w:val="00AD4077"/>
    <w:rsid w:val="00AE318F"/>
    <w:rsid w:val="00AE3DA8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C13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7DD2"/>
    <w:rsid w:val="00D5631B"/>
    <w:rsid w:val="00D7517A"/>
    <w:rsid w:val="00D83E1E"/>
    <w:rsid w:val="00D94442"/>
    <w:rsid w:val="00D95889"/>
    <w:rsid w:val="00DC170E"/>
    <w:rsid w:val="00DC18DC"/>
    <w:rsid w:val="00DD515F"/>
    <w:rsid w:val="00DD59E4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4364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55F4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A5AA9"/>
    <w:rsid w:val="00401FE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5E277A"/>
    <w:rsid w:val="00613FB0"/>
    <w:rsid w:val="006427C2"/>
    <w:rsid w:val="00695423"/>
    <w:rsid w:val="006A30FB"/>
    <w:rsid w:val="006F7671"/>
    <w:rsid w:val="00731A59"/>
    <w:rsid w:val="007569BC"/>
    <w:rsid w:val="007830CF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0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2020-10-14T17:38:00Z</cp:lastPrinted>
  <dcterms:created xsi:type="dcterms:W3CDTF">2020-10-16T18:27:00Z</dcterms:created>
  <dcterms:modified xsi:type="dcterms:W3CDTF">2020-10-16T18:27:00Z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