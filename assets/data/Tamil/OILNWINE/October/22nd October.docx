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31AAF48B" w:rsidR="0082470D" w:rsidRDefault="00B91E9D" w:rsidP="006C2E8D">
      <w:pPr>
        <w:ind w:left="1276" w:right="1676"/>
      </w:pPr>
      <w:r>
        <w:rPr>
          <w:noProof/>
          <w:lang w:eastAsia="zh-TW"/>
        </w:rPr>
        <w:pict w14:anchorId="33820D6C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118.6pt;margin-top:-15.75pt;width:437.3pt;height:143.85pt;z-index:251699200;mso-width-relative:margin;mso-height-relative:margin" filled="f" stroked="f">
            <v:textbox>
              <w:txbxContent>
                <w:p w14:paraId="19359A53" w14:textId="1E615E6B" w:rsidR="009A0942" w:rsidRPr="00E574AC" w:rsidRDefault="009A0942" w:rsidP="00E574A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E574A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எரேமியா</w:t>
                  </w:r>
                  <w:r w:rsidR="00E73EEA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 xml:space="preserve"> 3</w:t>
                  </w:r>
                  <w:r w:rsidR="0017278E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9</w:t>
                  </w:r>
                  <w:r w:rsidR="00F23FFD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:1-</w:t>
                  </w:r>
                  <w:r w:rsidR="0017278E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41</w:t>
                  </w:r>
                  <w:r w:rsidR="00F23FFD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:</w:t>
                  </w:r>
                  <w:r w:rsidR="0017278E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1</w:t>
                  </w:r>
                  <w:r w:rsidR="00D40936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8</w:t>
                  </w:r>
                  <w:r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 xml:space="preserve"> </w:t>
                  </w:r>
                </w:p>
                <w:p w14:paraId="386E2D02" w14:textId="6BB6B341" w:rsidR="009A0942" w:rsidRPr="00E574AC" w:rsidRDefault="0017278E" w:rsidP="00E574A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2</w:t>
                  </w:r>
                  <w:r w:rsidR="00EA71BF" w:rsidRPr="00EA71BF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 xml:space="preserve"> </w:t>
                  </w:r>
                  <w:r w:rsidR="00EA71BF" w:rsidRPr="00EA71BF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 xml:space="preserve">தீமோத்தேயு </w:t>
                  </w:r>
                  <w:r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1</w:t>
                  </w:r>
                  <w:r w:rsidR="00E73EEA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:1-</w:t>
                  </w:r>
                  <w:r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18</w:t>
                  </w:r>
                </w:p>
                <w:p w14:paraId="55EE2F15" w14:textId="119969C4" w:rsidR="009A0942" w:rsidRDefault="009A0942" w:rsidP="00E574A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E574A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</w:t>
                  </w:r>
                  <w:r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 xml:space="preserve"> </w:t>
                  </w:r>
                  <w:r w:rsidR="00825D73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9</w:t>
                  </w:r>
                  <w:r w:rsidR="0017278E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0</w:t>
                  </w:r>
                  <w:r w:rsidR="00E73EEA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:</w:t>
                  </w:r>
                  <w:r w:rsidR="0017278E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1-91:16</w:t>
                  </w:r>
                </w:p>
                <w:p w14:paraId="3F50C377" w14:textId="4AD43841" w:rsidR="009A0942" w:rsidRPr="007A1E95" w:rsidRDefault="009A0942" w:rsidP="00E574AC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2A1677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</w:t>
                  </w:r>
                  <w:r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 xml:space="preserve"> </w:t>
                  </w:r>
                  <w:r w:rsidR="005C3929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2</w:t>
                  </w:r>
                  <w:r w:rsidR="0017278E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6:1-2</w:t>
                  </w:r>
                </w:p>
              </w:txbxContent>
            </v:textbox>
          </v:shape>
        </w:pict>
      </w:r>
      <w:r>
        <w:rPr>
          <w:rFonts w:ascii="Arial" w:hAnsi="Arial"/>
          <w:b/>
          <w:noProof/>
          <w:sz w:val="36"/>
        </w:rPr>
        <w:pict w14:anchorId="7E74833A">
          <v:shape id="Text Box 38" o:spid="_x0000_s1029" type="#_x0000_t202" style="position:absolute;left:0;text-align:left;margin-left:104.6pt;margin-top:-57.2pt;width:415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60150ED0" w:rsidR="009A0942" w:rsidRPr="00772606" w:rsidRDefault="009A0942" w:rsidP="00772606">
                  <w:pPr>
                    <w:pStyle w:val="HTMLPreformatted"/>
                    <w:spacing w:line="480" w:lineRule="atLeast"/>
                    <w:rPr>
                      <w:rFonts w:ascii="Arial Unicode MS" w:eastAsia="Arial Unicode MS" w:hAnsi="Arial Unicode MS" w:cs="Arial Unicode MS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Pr="00772606">
                    <w:rPr>
                      <w:rFonts w:ascii="Arial Unicode MS" w:eastAsia="Arial Unicode MS" w:hAnsi="Arial Unicode MS" w:cs="Arial Unicode MS" w:hint="c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அக்டோபர்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3A17E1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2</w:t>
                  </w:r>
                  <w:r w:rsidR="002234C7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2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B91E9D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B91E9D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5AC1E35C" w14:textId="77777777" w:rsidR="00042B7E" w:rsidRDefault="00042B7E" w:rsidP="00735034">
      <w:pPr>
        <w:ind w:firstLine="720"/>
        <w:jc w:val="both"/>
        <w:rPr>
          <w:rFonts w:ascii="Latha" w:hAnsi="Latha" w:cs="Latha"/>
          <w:noProof/>
          <w:sz w:val="36"/>
          <w:szCs w:val="36"/>
          <w:cs/>
          <w:lang w:val="ta-IN" w:bidi="ta-IN"/>
        </w:rPr>
      </w:pPr>
    </w:p>
    <w:p w14:paraId="0D51202F" w14:textId="77777777" w:rsidR="0017278E" w:rsidRPr="0017278E" w:rsidRDefault="00B91E9D" w:rsidP="0017278E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576F1F">
        <w:rPr>
          <w:rFonts w:ascii="Latha" w:hAnsi="Latha" w:cs="Latha" w:hint="cs"/>
          <w:noProof/>
          <w:sz w:val="36"/>
          <w:szCs w:val="28"/>
          <w:cs/>
          <w:lang w:val="ta-IN" w:bidi="ta-IN"/>
        </w:rPr>
        <w:t xml:space="preserve"> </w:t>
      </w:r>
      <w:r w:rsidR="00576F1F">
        <w:rPr>
          <w:rFonts w:ascii="Latha" w:hAnsi="Latha" w:cs="Latha"/>
          <w:noProof/>
          <w:sz w:val="36"/>
          <w:szCs w:val="28"/>
          <w:cs/>
          <w:lang w:val="ta-IN" w:bidi="ta-IN"/>
        </w:rPr>
        <w:tab/>
      </w:r>
      <w:r w:rsidR="0017278E" w:rsidRPr="0017278E">
        <w:rPr>
          <w:rFonts w:ascii="Latha" w:hAnsi="Latha" w:cs="Arial Unicode MS"/>
          <w:b/>
          <w:bCs/>
          <w:noProof/>
          <w:sz w:val="52"/>
          <w:szCs w:val="48"/>
          <w:cs/>
          <w:lang w:val="ta-IN" w:bidi="ta-IN"/>
        </w:rPr>
        <w:t>“என்னிடத்தில் உங்களுக்குச் சமாதானம் உண்டாயிருக்கும் பொருட்டு இவைகளை உங்களுக்குச் சொன்னேன். உலகத்தில் உங்களுக்கு உபத்திரவம் உண்டு</w:t>
      </w:r>
      <w:r w:rsidR="0017278E" w:rsidRPr="0017278E">
        <w:rPr>
          <w:rFonts w:ascii="Latha" w:hAnsi="Latha" w:cs="Arial Unicode MS"/>
          <w:b/>
          <w:bCs/>
          <w:noProof/>
          <w:sz w:val="52"/>
          <w:szCs w:val="48"/>
          <w:lang w:val="ta-IN" w:bidi="ta-IN"/>
        </w:rPr>
        <w:t xml:space="preserve">, </w:t>
      </w:r>
      <w:r w:rsidR="0017278E" w:rsidRPr="0017278E">
        <w:rPr>
          <w:rFonts w:ascii="Latha" w:hAnsi="Latha" w:cs="Arial Unicode MS"/>
          <w:b/>
          <w:bCs/>
          <w:noProof/>
          <w:sz w:val="52"/>
          <w:szCs w:val="48"/>
          <w:cs/>
          <w:lang w:val="ta-IN" w:bidi="ta-IN"/>
        </w:rPr>
        <w:t>ஆனாலும் திடன்கொள்ளுங்கள்</w:t>
      </w:r>
      <w:r w:rsidR="0017278E" w:rsidRPr="0017278E">
        <w:rPr>
          <w:rFonts w:ascii="Latha" w:hAnsi="Latha" w:cs="Arial Unicode MS"/>
          <w:b/>
          <w:bCs/>
          <w:noProof/>
          <w:sz w:val="52"/>
          <w:szCs w:val="48"/>
          <w:lang w:val="ta-IN" w:bidi="ta-IN"/>
        </w:rPr>
        <w:t xml:space="preserve">; </w:t>
      </w:r>
      <w:r w:rsidR="0017278E" w:rsidRPr="0017278E">
        <w:rPr>
          <w:rFonts w:ascii="Latha" w:hAnsi="Latha" w:cs="Arial Unicode MS"/>
          <w:b/>
          <w:bCs/>
          <w:noProof/>
          <w:sz w:val="52"/>
          <w:szCs w:val="48"/>
          <w:cs/>
          <w:lang w:val="ta-IN" w:bidi="ta-IN"/>
        </w:rPr>
        <w:t>நான் உலகத்தை ஜெயித்தேன் என்றார்.”</w:t>
      </w:r>
      <w:r w:rsidR="0017278E" w:rsidRPr="0017278E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 (யோவான் 16:33). </w:t>
      </w:r>
    </w:p>
    <w:p w14:paraId="7C4C6584" w14:textId="77777777" w:rsidR="0017278E" w:rsidRPr="0017278E" w:rsidRDefault="0017278E" w:rsidP="0017278E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</w:p>
    <w:p w14:paraId="19DF6CDF" w14:textId="77777777" w:rsidR="0017278E" w:rsidRPr="0017278E" w:rsidRDefault="0017278E" w:rsidP="0017278E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  <w:r w:rsidRPr="0017278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நமக்கு எந்த உபத்திரவமும் ஏற்படாது</w:t>
      </w:r>
      <w:r w:rsidRPr="0017278E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17278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அனைவரும் நலமாக இருப்பார்கள் என்று இயேசு சொல்லவில்லை. நமக்கு உபத்திரவம் வரும் என்று அவர் மிகவும் உறுதியாகக் கூறினார். இது தேவனின் வார்த்தையாகும். உலகில் நமக்கு சோதனைகளும்</w:t>
      </w:r>
      <w:r w:rsidRPr="0017278E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17278E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துன்பங்களும் விரக்தியும் </w:t>
      </w:r>
      <w:r w:rsidRPr="0017278E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இருக்கும் என்று அவர் மிகத் தெளிவாகக் கூறினார்</w:t>
      </w:r>
      <w:r w:rsidRPr="0017278E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Pr="0017278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ஆனால் அவர் உலகத்தை ஜெயித்திருப்பதால் நாம் மகிழ்ச்சியாக இருக்க வேண்டும்.  இதைவிட அவர் இன்னும் வெளிப்படையாகவும் நேரடியாகவும் சொல்ல முடியாது!</w:t>
      </w:r>
    </w:p>
    <w:p w14:paraId="2A7C3F15" w14:textId="66C7A80A" w:rsidR="0017278E" w:rsidRPr="0017278E" w:rsidRDefault="0017278E" w:rsidP="0017278E">
      <w:pPr>
        <w:ind w:firstLine="720"/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 w:rsidRPr="0017278E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 </w:t>
      </w:r>
    </w:p>
    <w:p w14:paraId="71C5B96E" w14:textId="6827C250" w:rsidR="00985209" w:rsidRDefault="00B91E9D" w:rsidP="0017278E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42" style="position:absolute;left:0;text-align:left;margin-left:-6.3pt;margin-top:729pt;width:630pt;height:13.7pt;z-index:25171763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17278E" w:rsidRPr="0017278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இயேசு நமக்காக உலகை ஜெயித்திருக்கிறார். அவர் உலகை வென்றார். இதுவே நம் நம்பிக்கைக்கும்</w:t>
      </w:r>
      <w:r w:rsidR="0017278E" w:rsidRPr="0017278E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17278E" w:rsidRPr="0017278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உறுதிக்கும் காரணம்.  சிறியதாக இருந்தாலும்</w:t>
      </w:r>
      <w:r w:rsidR="0017278E" w:rsidRPr="0017278E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17278E" w:rsidRPr="0017278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பெரியதாக இருந்தாலும் துன்பங்களிலிருந்தும் உபத்திரவங்களிலிருந்தும் தப்பிக்க அவர் நமக்கு உதவுவார் என்று அவர் ஒருபோதும் வாக்குறுதி அளிக்கவில்லை. அவர் ஜெயித்ததைப் போலவே நாமும் ஜெயிப்போம் என்றார்</w:t>
      </w:r>
      <w:r w:rsidR="0017278E" w:rsidRPr="0017278E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="0017278E" w:rsidRPr="0017278E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எனவே நாம் தப்பித்து கொள்ளுவதற்கு வாசலைத் தேட வேண்டாம்! நம் வழியில் வரும் துன்பங்களிலிருந்து தப்பிக்கும்படி வழியைக் கண்டுபிடிக்க முயற்சிக்க வேண்டாம் என்று அவர் மிகவும் தெளிவாக் கூறினார். நம்முடைய </w:t>
      </w:r>
      <w:r w:rsidR="0017278E" w:rsidRPr="0017278E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சமாதானம் அவரிடத்தில் இருக்கிறது</w:t>
      </w:r>
      <w:r w:rsidR="0017278E" w:rsidRPr="0017278E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="0017278E" w:rsidRPr="0017278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நம்முடைய சூழ்நிலைகளில் அல்ல.  அவரே நம்முடைய சமாதானம்! இது ஒரு பெரிய ரகசியம்.</w:t>
      </w:r>
    </w:p>
    <w:p w14:paraId="182C83CD" w14:textId="77777777" w:rsidR="00E73EEA" w:rsidRPr="00E73EEA" w:rsidRDefault="00E73EEA" w:rsidP="006323F6">
      <w:pPr>
        <w:ind w:firstLine="720"/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6190BB75" w14:textId="13049B92" w:rsidR="000F12C3" w:rsidRPr="00C42BC4" w:rsidRDefault="000F12C3" w:rsidP="00C42BC4">
      <w:pPr>
        <w:jc w:val="both"/>
        <w:rPr>
          <w:rFonts w:ascii="Latha" w:hAnsi="Latha" w:cs="Arial Unicode MS"/>
          <w:noProof/>
          <w:sz w:val="2"/>
          <w:szCs w:val="2"/>
          <w:cs/>
          <w:lang w:bidi="ta-IN"/>
        </w:rPr>
      </w:pPr>
    </w:p>
    <w:p w14:paraId="37A015EE" w14:textId="77777777" w:rsidR="009A3345" w:rsidRPr="009A3345" w:rsidRDefault="009A3345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4AEB2C63" w14:textId="0273ED93" w:rsidR="006D514C" w:rsidRPr="00CF2CCC" w:rsidRDefault="00B91E9D" w:rsidP="006D514C">
      <w:pPr>
        <w:ind w:firstLine="720"/>
        <w:jc w:val="both"/>
        <w:rPr>
          <w:rFonts w:ascii="Latha" w:hAnsi="Latha" w:cs="Arial Unicode MS"/>
          <w:b/>
          <w:bCs/>
          <w:sz w:val="6"/>
          <w:szCs w:val="6"/>
          <w:lang w:bidi="ta-IN"/>
        </w:rPr>
      </w:pP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710CB921" w14:textId="350E512E" w:rsidR="00E56B79" w:rsidRDefault="00B91E9D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8.7pt;margin-top:5.95pt;width:556.9pt;height:190.3pt;z-index:251711488" filled="f" strokecolor="red" strokeweight="2.25pt"/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391AD95B" w14:textId="7F1B1543" w:rsidR="00C455B6" w:rsidRDefault="0017278E" w:rsidP="00C455B6">
      <w:pPr>
        <w:jc w:val="both"/>
        <w:rPr>
          <w:rFonts w:ascii="Latha" w:hAnsi="Latha" w:cs="Arial Unicode MS"/>
          <w:noProof/>
          <w:sz w:val="48"/>
          <w:szCs w:val="44"/>
          <w:lang w:bidi="ta-IN"/>
        </w:rPr>
      </w:pPr>
      <w:r w:rsidRPr="0017278E">
        <w:rPr>
          <w:rFonts w:ascii="Latha" w:hAnsi="Latha" w:cs="Arial Unicode MS"/>
          <w:noProof/>
          <w:sz w:val="48"/>
          <w:szCs w:val="44"/>
          <w:cs/>
          <w:lang w:bidi="ta-IN"/>
        </w:rPr>
        <w:t>ஒருவன் போதித்தால் தேவனுடைய வாக்கியங்களின்படி போதிக்கக்கடவன்</w:t>
      </w:r>
      <w:r w:rsidRPr="0017278E">
        <w:rPr>
          <w:rFonts w:ascii="Latha" w:hAnsi="Latha" w:cs="Arial Unicode MS"/>
          <w:noProof/>
          <w:sz w:val="48"/>
          <w:szCs w:val="44"/>
        </w:rPr>
        <w:t xml:space="preserve">; </w:t>
      </w:r>
      <w:r w:rsidRPr="0017278E">
        <w:rPr>
          <w:rFonts w:ascii="Latha" w:hAnsi="Latha" w:cs="Arial Unicode MS"/>
          <w:noProof/>
          <w:sz w:val="48"/>
          <w:szCs w:val="44"/>
          <w:cs/>
          <w:lang w:bidi="ta-IN"/>
        </w:rPr>
        <w:t>ஒருவன் உதவிசெய்தால் தேவன் தந்தருளும் பெலத்தின்படி செய்யக்கடவன்</w:t>
      </w:r>
      <w:r w:rsidRPr="0017278E">
        <w:rPr>
          <w:rFonts w:ascii="Latha" w:hAnsi="Latha" w:cs="Arial Unicode MS"/>
          <w:noProof/>
          <w:sz w:val="48"/>
          <w:szCs w:val="44"/>
        </w:rPr>
        <w:t>;</w:t>
      </w:r>
    </w:p>
    <w:p w14:paraId="0720108A" w14:textId="02258DA7" w:rsidR="00C8646D" w:rsidRPr="00C455B6" w:rsidRDefault="0017278E" w:rsidP="00C455B6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  <w:r w:rsidRPr="0017278E">
        <w:rPr>
          <w:rFonts w:ascii="Latha" w:hAnsi="Latha" w:cs="Arial Unicode MS"/>
          <w:noProof/>
          <w:sz w:val="48"/>
          <w:szCs w:val="44"/>
          <w:cs/>
          <w:lang w:bidi="ta-IN"/>
        </w:rPr>
        <w:t>1 பேதுரு 4:11</w:t>
      </w:r>
      <w:r w:rsidR="00D60EE4" w:rsidRPr="00D60EE4">
        <w:rPr>
          <w:rFonts w:ascii="Latha" w:hAnsi="Latha" w:cs="Arial Unicode MS"/>
          <w:noProof/>
          <w:sz w:val="48"/>
          <w:szCs w:val="44"/>
          <w:cs/>
          <w:lang w:bidi="ta-IN"/>
        </w:rPr>
        <w:t xml:space="preserve"> </w:t>
      </w:r>
    </w:p>
    <w:p w14:paraId="27AC009E" w14:textId="77777777" w:rsidR="00D60EE4" w:rsidRDefault="00D60EE4" w:rsidP="00985209">
      <w:pPr>
        <w:ind w:right="1676"/>
        <w:rPr>
          <w:sz w:val="32"/>
        </w:rPr>
      </w:pPr>
    </w:p>
    <w:p w14:paraId="0B5DA08E" w14:textId="75B7DEAF" w:rsidR="00E73EEA" w:rsidRDefault="00E73EEA" w:rsidP="00985209">
      <w:pPr>
        <w:ind w:right="1676"/>
        <w:rPr>
          <w:sz w:val="32"/>
        </w:rPr>
      </w:pPr>
    </w:p>
    <w:p w14:paraId="29E6E76C" w14:textId="1A48F0C7" w:rsidR="0017278E" w:rsidRDefault="0017278E" w:rsidP="00985209">
      <w:pPr>
        <w:ind w:right="1676"/>
        <w:rPr>
          <w:sz w:val="32"/>
        </w:rPr>
      </w:pPr>
    </w:p>
    <w:p w14:paraId="7B49D443" w14:textId="5A61039A" w:rsidR="0017278E" w:rsidRDefault="0017278E" w:rsidP="00985209">
      <w:pPr>
        <w:ind w:right="1676"/>
        <w:rPr>
          <w:sz w:val="32"/>
        </w:rPr>
      </w:pPr>
    </w:p>
    <w:p w14:paraId="56D40F20" w14:textId="205512D9" w:rsidR="0017278E" w:rsidRDefault="0017278E" w:rsidP="00985209">
      <w:pPr>
        <w:ind w:right="1676"/>
        <w:rPr>
          <w:sz w:val="32"/>
        </w:rPr>
      </w:pPr>
    </w:p>
    <w:p w14:paraId="7AC0C899" w14:textId="77777777" w:rsidR="0017278E" w:rsidRDefault="0017278E" w:rsidP="00985209">
      <w:pPr>
        <w:ind w:right="1676"/>
        <w:rPr>
          <w:sz w:val="32"/>
        </w:rPr>
      </w:pPr>
    </w:p>
    <w:p w14:paraId="6D5785F7" w14:textId="77777777" w:rsidR="00E73EEA" w:rsidRPr="00C42BC4" w:rsidRDefault="00E73EEA" w:rsidP="00985209">
      <w:pPr>
        <w:ind w:right="1676"/>
        <w:rPr>
          <w:sz w:val="32"/>
        </w:rPr>
      </w:pPr>
    </w:p>
    <w:p w14:paraId="3664B31E" w14:textId="5A3F0667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42D26C4E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2EDF724C" w14:textId="77777777" w:rsidR="00B26186" w:rsidRPr="00262142" w:rsidRDefault="00B26186" w:rsidP="005139B1">
      <w:pPr>
        <w:ind w:left="1276" w:right="1676" w:hanging="1366"/>
        <w:rPr>
          <w:sz w:val="28"/>
          <w:szCs w:val="28"/>
        </w:rPr>
      </w:pPr>
    </w:p>
    <w:p w14:paraId="7EAE4406" w14:textId="7FB6ED13" w:rsidR="00F42272" w:rsidRPr="0017278E" w:rsidRDefault="00B91E9D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8.45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409B23" w14:textId="77777777" w:rsidR="00B91E9D" w:rsidRDefault="00B91E9D" w:rsidP="00A01902">
      <w:r>
        <w:separator/>
      </w:r>
    </w:p>
  </w:endnote>
  <w:endnote w:type="continuationSeparator" w:id="0">
    <w:p w14:paraId="68389603" w14:textId="77777777" w:rsidR="00B91E9D" w:rsidRDefault="00B91E9D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4A2FB7" w14:textId="77777777" w:rsidR="00B91E9D" w:rsidRDefault="00B91E9D" w:rsidP="00A01902">
      <w:r>
        <w:separator/>
      </w:r>
    </w:p>
  </w:footnote>
  <w:footnote w:type="continuationSeparator" w:id="0">
    <w:p w14:paraId="209278AF" w14:textId="77777777" w:rsidR="00B91E9D" w:rsidRDefault="00B91E9D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9A0942" w:rsidRDefault="00B91E9D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embedSystemFonts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11C02"/>
    <w:rsid w:val="00042B7E"/>
    <w:rsid w:val="0005642F"/>
    <w:rsid w:val="00075998"/>
    <w:rsid w:val="000843A9"/>
    <w:rsid w:val="000A6B12"/>
    <w:rsid w:val="000B03F5"/>
    <w:rsid w:val="000B2964"/>
    <w:rsid w:val="000B41C0"/>
    <w:rsid w:val="000B4C4C"/>
    <w:rsid w:val="000C5790"/>
    <w:rsid w:val="000D360C"/>
    <w:rsid w:val="000D3907"/>
    <w:rsid w:val="000F12C3"/>
    <w:rsid w:val="0010320D"/>
    <w:rsid w:val="001149B1"/>
    <w:rsid w:val="00146C3C"/>
    <w:rsid w:val="00164876"/>
    <w:rsid w:val="00164A86"/>
    <w:rsid w:val="00166BCA"/>
    <w:rsid w:val="00170790"/>
    <w:rsid w:val="00170C39"/>
    <w:rsid w:val="00171067"/>
    <w:rsid w:val="0017278E"/>
    <w:rsid w:val="0017476F"/>
    <w:rsid w:val="00174B95"/>
    <w:rsid w:val="0018006E"/>
    <w:rsid w:val="00195C49"/>
    <w:rsid w:val="001B59BC"/>
    <w:rsid w:val="001C7C78"/>
    <w:rsid w:val="001D1F4D"/>
    <w:rsid w:val="0020224C"/>
    <w:rsid w:val="00204B3B"/>
    <w:rsid w:val="002100DF"/>
    <w:rsid w:val="002115C6"/>
    <w:rsid w:val="0021298D"/>
    <w:rsid w:val="002144E4"/>
    <w:rsid w:val="002163F7"/>
    <w:rsid w:val="002234C7"/>
    <w:rsid w:val="002361FD"/>
    <w:rsid w:val="0023697A"/>
    <w:rsid w:val="00237408"/>
    <w:rsid w:val="002467FA"/>
    <w:rsid w:val="00251D5D"/>
    <w:rsid w:val="00255920"/>
    <w:rsid w:val="00256FBF"/>
    <w:rsid w:val="00257981"/>
    <w:rsid w:val="00262142"/>
    <w:rsid w:val="00282153"/>
    <w:rsid w:val="00285211"/>
    <w:rsid w:val="002A1677"/>
    <w:rsid w:val="002C3527"/>
    <w:rsid w:val="002D0702"/>
    <w:rsid w:val="002F29DB"/>
    <w:rsid w:val="002F43C2"/>
    <w:rsid w:val="0031769F"/>
    <w:rsid w:val="00332929"/>
    <w:rsid w:val="00332DFF"/>
    <w:rsid w:val="0034552A"/>
    <w:rsid w:val="00361CF0"/>
    <w:rsid w:val="0037033A"/>
    <w:rsid w:val="00382462"/>
    <w:rsid w:val="00393FB0"/>
    <w:rsid w:val="003A06F2"/>
    <w:rsid w:val="003A148E"/>
    <w:rsid w:val="003A17E1"/>
    <w:rsid w:val="003A390C"/>
    <w:rsid w:val="003B57E6"/>
    <w:rsid w:val="003C0B32"/>
    <w:rsid w:val="003C6B12"/>
    <w:rsid w:val="003C6B88"/>
    <w:rsid w:val="003E564B"/>
    <w:rsid w:val="004150C0"/>
    <w:rsid w:val="004159D1"/>
    <w:rsid w:val="00416B17"/>
    <w:rsid w:val="00422B18"/>
    <w:rsid w:val="00426BFE"/>
    <w:rsid w:val="00436A20"/>
    <w:rsid w:val="00443610"/>
    <w:rsid w:val="00451E5F"/>
    <w:rsid w:val="004706A7"/>
    <w:rsid w:val="0047735C"/>
    <w:rsid w:val="00494631"/>
    <w:rsid w:val="00497EF5"/>
    <w:rsid w:val="004B3C64"/>
    <w:rsid w:val="004B4A0F"/>
    <w:rsid w:val="004C230C"/>
    <w:rsid w:val="004D6C98"/>
    <w:rsid w:val="004F0B1B"/>
    <w:rsid w:val="004F319F"/>
    <w:rsid w:val="004F343A"/>
    <w:rsid w:val="005139B1"/>
    <w:rsid w:val="00524E72"/>
    <w:rsid w:val="005301DF"/>
    <w:rsid w:val="0053133A"/>
    <w:rsid w:val="00537C93"/>
    <w:rsid w:val="0055122A"/>
    <w:rsid w:val="00563295"/>
    <w:rsid w:val="005739DD"/>
    <w:rsid w:val="00575C53"/>
    <w:rsid w:val="00576303"/>
    <w:rsid w:val="00576F1F"/>
    <w:rsid w:val="0059260A"/>
    <w:rsid w:val="0059570E"/>
    <w:rsid w:val="005B1840"/>
    <w:rsid w:val="005B6700"/>
    <w:rsid w:val="005C3929"/>
    <w:rsid w:val="005C45DA"/>
    <w:rsid w:val="005C57B8"/>
    <w:rsid w:val="005D446B"/>
    <w:rsid w:val="005E2505"/>
    <w:rsid w:val="005E3B3C"/>
    <w:rsid w:val="005E65CB"/>
    <w:rsid w:val="005F0E35"/>
    <w:rsid w:val="006020F8"/>
    <w:rsid w:val="00603DFC"/>
    <w:rsid w:val="006102A6"/>
    <w:rsid w:val="006323F6"/>
    <w:rsid w:val="0065625C"/>
    <w:rsid w:val="00667276"/>
    <w:rsid w:val="0067053E"/>
    <w:rsid w:val="0067077A"/>
    <w:rsid w:val="00672436"/>
    <w:rsid w:val="00672C2C"/>
    <w:rsid w:val="0067542C"/>
    <w:rsid w:val="00676B9E"/>
    <w:rsid w:val="00676CA8"/>
    <w:rsid w:val="0069673B"/>
    <w:rsid w:val="006A0428"/>
    <w:rsid w:val="006B75D8"/>
    <w:rsid w:val="006C052C"/>
    <w:rsid w:val="006C2E8D"/>
    <w:rsid w:val="006D49E7"/>
    <w:rsid w:val="006D514C"/>
    <w:rsid w:val="006F77EC"/>
    <w:rsid w:val="007013A7"/>
    <w:rsid w:val="007071A8"/>
    <w:rsid w:val="00707C14"/>
    <w:rsid w:val="007102F8"/>
    <w:rsid w:val="00714470"/>
    <w:rsid w:val="00717272"/>
    <w:rsid w:val="007229DA"/>
    <w:rsid w:val="007275A4"/>
    <w:rsid w:val="00735034"/>
    <w:rsid w:val="00746E74"/>
    <w:rsid w:val="00760E4B"/>
    <w:rsid w:val="0076640C"/>
    <w:rsid w:val="00766E34"/>
    <w:rsid w:val="00767C60"/>
    <w:rsid w:val="00772606"/>
    <w:rsid w:val="007A0661"/>
    <w:rsid w:val="007A1E95"/>
    <w:rsid w:val="007B0C9B"/>
    <w:rsid w:val="007B3EC0"/>
    <w:rsid w:val="007C1C28"/>
    <w:rsid w:val="007C76F6"/>
    <w:rsid w:val="007D1701"/>
    <w:rsid w:val="007D1E0B"/>
    <w:rsid w:val="007D5CBF"/>
    <w:rsid w:val="007E0275"/>
    <w:rsid w:val="007E1CA8"/>
    <w:rsid w:val="007E55F0"/>
    <w:rsid w:val="007E69A3"/>
    <w:rsid w:val="007F49FD"/>
    <w:rsid w:val="007F5F9D"/>
    <w:rsid w:val="00803D20"/>
    <w:rsid w:val="00816322"/>
    <w:rsid w:val="00821526"/>
    <w:rsid w:val="0082470D"/>
    <w:rsid w:val="00825D73"/>
    <w:rsid w:val="00834AC0"/>
    <w:rsid w:val="00834D6F"/>
    <w:rsid w:val="008351ED"/>
    <w:rsid w:val="008403E8"/>
    <w:rsid w:val="0084150F"/>
    <w:rsid w:val="00841714"/>
    <w:rsid w:val="00842F23"/>
    <w:rsid w:val="00877FA3"/>
    <w:rsid w:val="00882A5B"/>
    <w:rsid w:val="00892767"/>
    <w:rsid w:val="0089455A"/>
    <w:rsid w:val="00896876"/>
    <w:rsid w:val="00896EBE"/>
    <w:rsid w:val="008A1224"/>
    <w:rsid w:val="008A51C2"/>
    <w:rsid w:val="008A5AE3"/>
    <w:rsid w:val="008B04F0"/>
    <w:rsid w:val="008B30FB"/>
    <w:rsid w:val="008C7E74"/>
    <w:rsid w:val="008D7974"/>
    <w:rsid w:val="008F2DB6"/>
    <w:rsid w:val="009039FD"/>
    <w:rsid w:val="00912DB4"/>
    <w:rsid w:val="0091452E"/>
    <w:rsid w:val="00916C9D"/>
    <w:rsid w:val="00936D8F"/>
    <w:rsid w:val="00960B0D"/>
    <w:rsid w:val="0096318B"/>
    <w:rsid w:val="0096489D"/>
    <w:rsid w:val="00973D29"/>
    <w:rsid w:val="00974D34"/>
    <w:rsid w:val="00982299"/>
    <w:rsid w:val="00985209"/>
    <w:rsid w:val="009A0942"/>
    <w:rsid w:val="009A3345"/>
    <w:rsid w:val="009A56F3"/>
    <w:rsid w:val="009B3E81"/>
    <w:rsid w:val="009B5C0B"/>
    <w:rsid w:val="009B604E"/>
    <w:rsid w:val="009B75CD"/>
    <w:rsid w:val="009C02E9"/>
    <w:rsid w:val="009C166C"/>
    <w:rsid w:val="009C65D4"/>
    <w:rsid w:val="009D3CC3"/>
    <w:rsid w:val="009D465B"/>
    <w:rsid w:val="009D60D3"/>
    <w:rsid w:val="009D78D2"/>
    <w:rsid w:val="009D7DA4"/>
    <w:rsid w:val="009E049D"/>
    <w:rsid w:val="009E2E6F"/>
    <w:rsid w:val="00A01902"/>
    <w:rsid w:val="00A2652D"/>
    <w:rsid w:val="00A26741"/>
    <w:rsid w:val="00A301CA"/>
    <w:rsid w:val="00A33464"/>
    <w:rsid w:val="00A37467"/>
    <w:rsid w:val="00A51AAD"/>
    <w:rsid w:val="00A57A56"/>
    <w:rsid w:val="00A75D93"/>
    <w:rsid w:val="00A82709"/>
    <w:rsid w:val="00A8372D"/>
    <w:rsid w:val="00A92CF5"/>
    <w:rsid w:val="00A96BAC"/>
    <w:rsid w:val="00AA053D"/>
    <w:rsid w:val="00AA2DDA"/>
    <w:rsid w:val="00AA5AC1"/>
    <w:rsid w:val="00AB7DA7"/>
    <w:rsid w:val="00AC6DF1"/>
    <w:rsid w:val="00AD2AEB"/>
    <w:rsid w:val="00AD4077"/>
    <w:rsid w:val="00AE318F"/>
    <w:rsid w:val="00AE3DA8"/>
    <w:rsid w:val="00AF5151"/>
    <w:rsid w:val="00B05E88"/>
    <w:rsid w:val="00B06433"/>
    <w:rsid w:val="00B117F6"/>
    <w:rsid w:val="00B12920"/>
    <w:rsid w:val="00B14E01"/>
    <w:rsid w:val="00B21891"/>
    <w:rsid w:val="00B220EC"/>
    <w:rsid w:val="00B26186"/>
    <w:rsid w:val="00B53BFF"/>
    <w:rsid w:val="00B5552F"/>
    <w:rsid w:val="00B56A3A"/>
    <w:rsid w:val="00B77C12"/>
    <w:rsid w:val="00B80043"/>
    <w:rsid w:val="00B84A42"/>
    <w:rsid w:val="00B91E9D"/>
    <w:rsid w:val="00B9205B"/>
    <w:rsid w:val="00B96CE3"/>
    <w:rsid w:val="00BA1685"/>
    <w:rsid w:val="00BA2167"/>
    <w:rsid w:val="00BB003F"/>
    <w:rsid w:val="00BB691E"/>
    <w:rsid w:val="00BD22AD"/>
    <w:rsid w:val="00C213EC"/>
    <w:rsid w:val="00C37B8A"/>
    <w:rsid w:val="00C42BC4"/>
    <w:rsid w:val="00C4430D"/>
    <w:rsid w:val="00C455B6"/>
    <w:rsid w:val="00C61211"/>
    <w:rsid w:val="00C633E0"/>
    <w:rsid w:val="00C63C13"/>
    <w:rsid w:val="00C66E73"/>
    <w:rsid w:val="00C8646D"/>
    <w:rsid w:val="00CB523F"/>
    <w:rsid w:val="00CC2D16"/>
    <w:rsid w:val="00CE2F4E"/>
    <w:rsid w:val="00CF2CCC"/>
    <w:rsid w:val="00D014E1"/>
    <w:rsid w:val="00D0701E"/>
    <w:rsid w:val="00D1130B"/>
    <w:rsid w:val="00D131EC"/>
    <w:rsid w:val="00D1453D"/>
    <w:rsid w:val="00D33164"/>
    <w:rsid w:val="00D40936"/>
    <w:rsid w:val="00D47DD2"/>
    <w:rsid w:val="00D5631B"/>
    <w:rsid w:val="00D60EE4"/>
    <w:rsid w:val="00D7517A"/>
    <w:rsid w:val="00D83E1E"/>
    <w:rsid w:val="00D94442"/>
    <w:rsid w:val="00D95889"/>
    <w:rsid w:val="00DC170E"/>
    <w:rsid w:val="00DC18DC"/>
    <w:rsid w:val="00DD515F"/>
    <w:rsid w:val="00DD59E4"/>
    <w:rsid w:val="00DE3DC2"/>
    <w:rsid w:val="00DF2F8C"/>
    <w:rsid w:val="00DF42CC"/>
    <w:rsid w:val="00E01826"/>
    <w:rsid w:val="00E023B5"/>
    <w:rsid w:val="00E02998"/>
    <w:rsid w:val="00E11BD8"/>
    <w:rsid w:val="00E33169"/>
    <w:rsid w:val="00E34108"/>
    <w:rsid w:val="00E51130"/>
    <w:rsid w:val="00E560B0"/>
    <w:rsid w:val="00E56B79"/>
    <w:rsid w:val="00E574AC"/>
    <w:rsid w:val="00E6528C"/>
    <w:rsid w:val="00E73EEA"/>
    <w:rsid w:val="00E81738"/>
    <w:rsid w:val="00E94364"/>
    <w:rsid w:val="00E95CC3"/>
    <w:rsid w:val="00EA2F8B"/>
    <w:rsid w:val="00EA71BF"/>
    <w:rsid w:val="00EB3388"/>
    <w:rsid w:val="00EB498B"/>
    <w:rsid w:val="00EC6A3E"/>
    <w:rsid w:val="00ED4245"/>
    <w:rsid w:val="00EF4FD0"/>
    <w:rsid w:val="00EF5ED8"/>
    <w:rsid w:val="00EF6910"/>
    <w:rsid w:val="00F05E2C"/>
    <w:rsid w:val="00F23E04"/>
    <w:rsid w:val="00F23FFD"/>
    <w:rsid w:val="00F32007"/>
    <w:rsid w:val="00F34002"/>
    <w:rsid w:val="00F42272"/>
    <w:rsid w:val="00F5442D"/>
    <w:rsid w:val="00F55F4A"/>
    <w:rsid w:val="00F60856"/>
    <w:rsid w:val="00F7274D"/>
    <w:rsid w:val="00F75ABC"/>
    <w:rsid w:val="00F80087"/>
    <w:rsid w:val="00F95333"/>
    <w:rsid w:val="00F965D9"/>
    <w:rsid w:val="00F979AA"/>
    <w:rsid w:val="00FA0C58"/>
    <w:rsid w:val="00FA11BE"/>
    <w:rsid w:val="00FA1911"/>
    <w:rsid w:val="00FA5997"/>
    <w:rsid w:val="00FB2D96"/>
    <w:rsid w:val="00FB2FFB"/>
    <w:rsid w:val="00FC2800"/>
    <w:rsid w:val="00FC4E74"/>
    <w:rsid w:val="00FF445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62D66"/>
    <w:rsid w:val="00064208"/>
    <w:rsid w:val="00086FCD"/>
    <w:rsid w:val="000C0600"/>
    <w:rsid w:val="000C6828"/>
    <w:rsid w:val="001111F0"/>
    <w:rsid w:val="00142762"/>
    <w:rsid w:val="00142AEC"/>
    <w:rsid w:val="00143EB3"/>
    <w:rsid w:val="00161F4D"/>
    <w:rsid w:val="00184AF9"/>
    <w:rsid w:val="001B308E"/>
    <w:rsid w:val="001D5AEA"/>
    <w:rsid w:val="001D5E87"/>
    <w:rsid w:val="001E4F27"/>
    <w:rsid w:val="001E5445"/>
    <w:rsid w:val="00252D8E"/>
    <w:rsid w:val="002745B4"/>
    <w:rsid w:val="002A2F54"/>
    <w:rsid w:val="003160DD"/>
    <w:rsid w:val="003A5AA9"/>
    <w:rsid w:val="00400124"/>
    <w:rsid w:val="00401FE9"/>
    <w:rsid w:val="00406BDE"/>
    <w:rsid w:val="0041766D"/>
    <w:rsid w:val="004562E0"/>
    <w:rsid w:val="004661D2"/>
    <w:rsid w:val="005027F3"/>
    <w:rsid w:val="005364CA"/>
    <w:rsid w:val="00563BFE"/>
    <w:rsid w:val="0059570F"/>
    <w:rsid w:val="005C0EB1"/>
    <w:rsid w:val="005D2E70"/>
    <w:rsid w:val="005E277A"/>
    <w:rsid w:val="00613FB0"/>
    <w:rsid w:val="0061631E"/>
    <w:rsid w:val="006427C2"/>
    <w:rsid w:val="00695423"/>
    <w:rsid w:val="006A30FB"/>
    <w:rsid w:val="006F7671"/>
    <w:rsid w:val="00731A59"/>
    <w:rsid w:val="007569BC"/>
    <w:rsid w:val="007830CF"/>
    <w:rsid w:val="00785634"/>
    <w:rsid w:val="00791E69"/>
    <w:rsid w:val="007C1667"/>
    <w:rsid w:val="007D1C39"/>
    <w:rsid w:val="0080682C"/>
    <w:rsid w:val="00836525"/>
    <w:rsid w:val="00871833"/>
    <w:rsid w:val="0094430A"/>
    <w:rsid w:val="00972111"/>
    <w:rsid w:val="00A16EBC"/>
    <w:rsid w:val="00A6483E"/>
    <w:rsid w:val="00A675AA"/>
    <w:rsid w:val="00AC2A13"/>
    <w:rsid w:val="00AD123C"/>
    <w:rsid w:val="00AF391E"/>
    <w:rsid w:val="00B1051C"/>
    <w:rsid w:val="00BB1F7E"/>
    <w:rsid w:val="00C104E0"/>
    <w:rsid w:val="00C36F95"/>
    <w:rsid w:val="00C60F00"/>
    <w:rsid w:val="00C90180"/>
    <w:rsid w:val="00C96FE4"/>
    <w:rsid w:val="00CB4982"/>
    <w:rsid w:val="00D338A0"/>
    <w:rsid w:val="00DA355B"/>
    <w:rsid w:val="00DC41BB"/>
    <w:rsid w:val="00E22665"/>
    <w:rsid w:val="00E232CC"/>
    <w:rsid w:val="00E30F25"/>
    <w:rsid w:val="00E407CE"/>
    <w:rsid w:val="00E56C73"/>
    <w:rsid w:val="00F211AF"/>
    <w:rsid w:val="00F331DC"/>
    <w:rsid w:val="00F43DD1"/>
    <w:rsid w:val="00FC1C0B"/>
    <w:rsid w:val="00FD184E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1</TotalTime>
  <Pages>3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3</cp:revision>
  <cp:lastPrinted>2020-10-14T17:38:00Z</cp:lastPrinted>
  <dcterms:created xsi:type="dcterms:W3CDTF">2020-10-22T16:44:00Z</dcterms:created>
  <dcterms:modified xsi:type="dcterms:W3CDTF">2020-10-22T16:44:00Z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