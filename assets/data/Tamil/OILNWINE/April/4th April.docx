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5D5C5F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CCB2196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4F12E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FF2EC60" w14:textId="77777777" w:rsidR="004F12E9" w:rsidRPr="004F12E9" w:rsidRDefault="004F12E9" w:rsidP="004F12E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F12E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26:1-27:26</w:t>
                  </w:r>
                </w:p>
                <w:p w14:paraId="6562FDE2" w14:textId="77777777" w:rsidR="004F12E9" w:rsidRPr="004F12E9" w:rsidRDefault="004F12E9" w:rsidP="004F12E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F12E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10:38-11:13</w:t>
                  </w:r>
                </w:p>
                <w:p w14:paraId="21B2AD3B" w14:textId="77777777" w:rsidR="004F12E9" w:rsidRPr="004F12E9" w:rsidRDefault="004F12E9" w:rsidP="004F12E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F12E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76:1-12</w:t>
                  </w:r>
                </w:p>
                <w:p w14:paraId="3F50C377" w14:textId="5EAC7A03" w:rsidR="009A0942" w:rsidRPr="007A1E95" w:rsidRDefault="004F12E9" w:rsidP="004F12E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4F12E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12:15-17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5D5C5F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5D5C5F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5D5C5F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46F0A31" w14:textId="6957F897" w:rsidR="00BC15BE" w:rsidRDefault="004F12E9" w:rsidP="004F12E9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 w:rsidRPr="004F1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பிரியமானவர்களே</w:t>
      </w:r>
      <w:r w:rsidRPr="004F1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F1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அழைப்பானது தற்போதைய கிறிஸ்தவ உலகில் நடந்து கொண்டிருக்கும் பலவற்றிலிருந்து பிரிக்கப்பட வேண்டும் என்பதை நிர்ப்பந்திக்கிறது. மனிதனின் முறைமைகள் ஊக்குவிக்கப்படும் இடத்தில் நீங்கள் எவ்வாறு இருக்க முடியும்</w:t>
      </w:r>
      <w:r w:rsidRPr="004F12E9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4F1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காரியங்களை உங்களால் எப்படி பாராட்ட முடியும்</w:t>
      </w:r>
      <w:r w:rsidRPr="004F12E9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4F1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குமாரனில் உள்ள யதார்த்தத்தைக் காண உங்கள் கண்கள் திறந்திருந்தால் நீங்கள் ஒருபோதும் அவ்வாறு செய்ய முடியாது. சிலர் அப்போஸ்தலனாகிய பவுல் யூத ஜெப ஆலயங்களில் பிரசங்கித்ததை எடுத்துக் காட்டி</w:t>
      </w:r>
      <w:r w:rsidRPr="004F1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F12E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மனித ஒழுங்குக்கு உட்பட்ட கிறிஸ்தவக் கூட்டங்களில் தாங்கள் வருகை தருவதைக் குறித்த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pict w14:anchorId="3CC91F6C">
          <v:rect id="_x0000_s1293" style="position:absolute;left:0;text-align:left;margin-left:-19.35pt;margin-top:733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4F1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சொந்த அணுகுமுறையையும் நடத்தையையும் விளக்க ஒரு காரணமா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4F1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க்குகிறார்கள். இருப்பினும்</w:t>
      </w:r>
      <w:r w:rsidRPr="004F1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F1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முதலாவதாக</w:t>
      </w:r>
      <w:r w:rsidRPr="004F1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F1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பவுல் பழைய ஒழுங்கின் முடிவிற்கும் புதிய ஒழுங்கின் வருகைக்குமான மாறுதல் காலத்தில் வாழ்ந்து வந்தார் என்பதை அவர்கள் புரிந்து கொள்ளத் தவறிவிடுகிறார்கள். இது சபை யுகம்</w:t>
      </w:r>
      <w:r w:rsidRPr="004F12E9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4F1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இரண்டாவதாக</w:t>
      </w:r>
      <w:r w:rsidRPr="004F1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F1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சத்திய வார்த்தையையும் செய்தியையும் முதல் அல்லது இரண்டாம் முறை  வழங்கியபின் அவர் எப்போதும் ஜெப ஆலயங்களிலிருந்து வெளியேற்றப்பட்டார்!  எவ்வாறாயினும்</w:t>
      </w:r>
      <w:r w:rsidRPr="004F1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F1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 நாம் ஒரு மாற்றத்தின் காலத்தில் வாழவில்லை.  பரிசுத்தவான்களே</w:t>
      </w:r>
      <w:r w:rsidRPr="004F1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F1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பெரும்பான்மையான கிறிஸ்தவக் கூட்டங்களில் நடக்கும் அனைத்தையும் நம்மால் ஊக்குவிக்க முடியாது</w:t>
      </w:r>
      <w:r w:rsidRPr="004F12E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F1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அதில் பெரும்பாலானவை தேவ வார்த்தைக்கு முரணானவை. இந்த வேறுபாட்டை நாம் காத்து பராமரிக்க வேண்டும்.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4F12E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நாம் ஞானமும் பகுத்தறிவும் உடையவர்களாக இருக்க வேண்டும்.</w:t>
      </w:r>
      <w:r w:rsidR="005D5C5F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5D5C5F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332.1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5D5C5F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70F9F190" w:rsidR="00DE09CC" w:rsidRPr="00DE09CC" w:rsidRDefault="004F12E9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4F12E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மேலும்</w:t>
      </w:r>
      <w:r w:rsidRPr="004F12E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4F12E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சகோதரரே</w:t>
      </w:r>
      <w:r w:rsidRPr="004F12E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4F12E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எங்களிடத்தில் ஏற்றுக்கொண்ட முறைமையின்படி நடவாமல்</w:t>
      </w:r>
      <w:r w:rsidRPr="004F12E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4F12E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ஒழுங்கற்று நடக்கிற எந்தச் சகோதரனையும் நீங்கள் விட்டு விலகவேண்டுமென்று</w:t>
      </w:r>
      <w:r w:rsidRPr="004F12E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4F12E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நம்முடைய கர்த்தராகிய இயேசுகிறிஸ்துவின் நாமத்தினாலே</w:t>
      </w:r>
      <w:r w:rsidRPr="004F12E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4F12E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உங்களுக்குக் கட்டளையிடுகிறோம்.</w:t>
      </w:r>
    </w:p>
    <w:p w14:paraId="31471530" w14:textId="7E40553F" w:rsidR="008B61EC" w:rsidRPr="00BC15BE" w:rsidRDefault="004F12E9" w:rsidP="00BC15BE">
      <w:pPr>
        <w:jc w:val="right"/>
        <w:rPr>
          <w:szCs w:val="20"/>
          <w:lang w:val="en-IN"/>
        </w:rPr>
      </w:pPr>
      <w:r w:rsidRPr="004F12E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2 தெசலோனிக்கேயர் 3:6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BAC5F41" w14:textId="77777777" w:rsidR="004F12E9" w:rsidRDefault="004F12E9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5D5C5F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CCD0F" w14:textId="77777777" w:rsidR="005D5C5F" w:rsidRDefault="005D5C5F" w:rsidP="00A01902">
      <w:r>
        <w:separator/>
      </w:r>
    </w:p>
  </w:endnote>
  <w:endnote w:type="continuationSeparator" w:id="0">
    <w:p w14:paraId="081C19EE" w14:textId="77777777" w:rsidR="005D5C5F" w:rsidRDefault="005D5C5F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FFC45" w14:textId="77777777" w:rsidR="005D5C5F" w:rsidRDefault="005D5C5F" w:rsidP="00A01902">
      <w:r>
        <w:separator/>
      </w:r>
    </w:p>
  </w:footnote>
  <w:footnote w:type="continuationSeparator" w:id="0">
    <w:p w14:paraId="7B5FEF9B" w14:textId="77777777" w:rsidR="005D5C5F" w:rsidRDefault="005D5C5F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5D5C5F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12E9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8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2021-04-01T01:29:00Z</cp:lastPrinted>
  <dcterms:created xsi:type="dcterms:W3CDTF">2021-04-04T01:20:00Z</dcterms:created>
  <dcterms:modified xsi:type="dcterms:W3CDTF">2021-04-04T01:20:00Z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