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95518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EEE9A71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318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7E703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EBA5EC1" w14:textId="77777777" w:rsidR="007E7034" w:rsidRPr="007E7034" w:rsidRDefault="007E7034" w:rsidP="007E703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E703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13:1-14:15</w:t>
                  </w:r>
                </w:p>
                <w:p w14:paraId="4ED20B92" w14:textId="77777777" w:rsidR="007E7034" w:rsidRPr="007E7034" w:rsidRDefault="007E7034" w:rsidP="007E703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E703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17:1-17</w:t>
                  </w:r>
                </w:p>
                <w:p w14:paraId="6B12CACF" w14:textId="77777777" w:rsidR="007E7034" w:rsidRPr="007E7034" w:rsidRDefault="007E7034" w:rsidP="007E703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E703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85:1-13</w:t>
                  </w:r>
                </w:p>
                <w:p w14:paraId="3F50C377" w14:textId="4AFB612F" w:rsidR="009A0942" w:rsidRPr="007A1E95" w:rsidRDefault="007E7034" w:rsidP="007E703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7E703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13:7-4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5518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5518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955188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F0E05E9" w14:textId="29AFB034" w:rsidR="009558F6" w:rsidRDefault="007E7034" w:rsidP="007E703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ஞானம் என்றால் என்ன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ஞானம் என்பது நிதானிப்பதற்கும் பகுத்தறிவதற்கும் தீர்மானிப்பதற்கும் முடிவெடுப்பதற்கும் உள்ள திறனாகும். இயற்கையான மனிதனில்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தனது சொந்த ஞானத்தையும் புத்திசாலித்தனத்தையும் பயன்படுத்தி காரியங்களை நிதானிப்பதற்கும் பகுத்தறிவதற்கும் தீர்மானிப்பதற்கும் அல்லது முடிவெடுப்பதற்கும் உள்ள இச்சை இருக்கிறது. ஆவிக்குரிய மனிதனில்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எல்லாவற்றையும் நிதானிப்பதற்கு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ஞானம் உதவுகிறது. அது நிதானிப்பதற்கும்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பகுத்தறிவதற்கும்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தீர்மானிப்பதற்கும்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முடிவெடுப்பதற்குமான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சக்தியை வழங்குகிறது. தேவ ஜனங்களாகிய நாம் தேவ ஞானத்தை அல்லது நம்முடைய சொந்த ஞானத்தைப் பயன்படுத்தலாம். நாம் தேவ ஜனங்களாக இருப்பதாலும்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ஆவியானவர் நம்முடன் இருப்பதாலும்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எப்போதும் தேவ ஞானத்தைப் பயன்படுத்துவோம் என்பதற்கு எந்த உத்தரவாதமும் இல்லை. ஆவிக்குரிய மண்டலத்தில் எதுவும் தானாக  நடப்பதில்லை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நிதானிப்பதற்கும் பகுத்தறிவதற்கும்  நமக்கு உணர்திறன் தேவை. இயேசு நமக்கு ஞானமாக்கப்பட்டார்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நம்முடைய ஞானமாக இருக்கிறார்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அவருடைய ஞானத்தை பெற்றுக் கொள்வது நம்முடைய இயற்கையான மனிதனின் சக்திவாய்ந்த அறிவுசார் திறனால் அல்ல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அதற்கு உணர்திறன் தேவை. கர்த்தராகிய இயேசுவில்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தம்முடைய குமாரனில்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நமக்குக் அளித்த காரியங்களை</w:t>
      </w:r>
      <w:r w:rsidRPr="007E703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 இயல்பான ஞானத்தை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2" style="position:absolute;left:0;text-align:left;margin-left:-7.35pt;margin-top:730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பயன்படுத்துவதால் எத்தனையோ முறை </w:t>
      </w:r>
      <w:r w:rsidRPr="007E703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இழக்கிறோம்! தேவ ஞானத்தைப் பெற்று அதை செயல்படுத்த நாம் விரும்ப வேண்டும்.</w:t>
      </w:r>
    </w:p>
    <w:p w14:paraId="546F0A31" w14:textId="2F040EF0" w:rsidR="00BC15BE" w:rsidRDefault="00955188" w:rsidP="006314B6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955188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0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955188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11699D93" w:rsidR="00DE09CC" w:rsidRPr="00DE09CC" w:rsidRDefault="007E703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7E703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இயேசு அவர்களுக்குப் பிரதியுத்தரமாக: ஒருவனும் உங்களை வஞ்சியாதபடிக்கு எச்சரிக்கையாயிருங்கள்</w:t>
      </w:r>
      <w:r w:rsidRPr="007E703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31471530" w14:textId="2CF9D30F" w:rsidR="008B61EC" w:rsidRPr="00BC15BE" w:rsidRDefault="007E7034" w:rsidP="00BC15BE">
      <w:pPr>
        <w:jc w:val="right"/>
        <w:rPr>
          <w:szCs w:val="20"/>
          <w:lang w:val="en-IN"/>
        </w:rPr>
      </w:pPr>
      <w:r w:rsidRPr="007E703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24:4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0411275" w14:textId="0722ACD0" w:rsidR="009558F6" w:rsidRDefault="009558F6" w:rsidP="0052318E">
      <w:pPr>
        <w:ind w:right="1676"/>
        <w:rPr>
          <w:sz w:val="40"/>
          <w:szCs w:val="32"/>
          <w:lang w:val="en-IN"/>
        </w:rPr>
      </w:pPr>
    </w:p>
    <w:p w14:paraId="584C4A2E" w14:textId="01C69D68" w:rsidR="007E7034" w:rsidRDefault="007E7034" w:rsidP="0052318E">
      <w:pPr>
        <w:ind w:right="1676"/>
        <w:rPr>
          <w:sz w:val="40"/>
          <w:szCs w:val="32"/>
          <w:lang w:val="en-IN"/>
        </w:rPr>
      </w:pPr>
    </w:p>
    <w:p w14:paraId="3B915854" w14:textId="51F6552D" w:rsidR="007E7034" w:rsidRDefault="007E7034" w:rsidP="0052318E">
      <w:pPr>
        <w:ind w:right="1676"/>
        <w:rPr>
          <w:sz w:val="40"/>
          <w:szCs w:val="32"/>
          <w:lang w:val="en-IN"/>
        </w:rPr>
      </w:pPr>
    </w:p>
    <w:p w14:paraId="2AA625E8" w14:textId="4308EDDA" w:rsidR="007E7034" w:rsidRDefault="007E7034" w:rsidP="0052318E">
      <w:pPr>
        <w:ind w:right="1676"/>
        <w:rPr>
          <w:sz w:val="40"/>
          <w:szCs w:val="32"/>
          <w:lang w:val="en-IN"/>
        </w:rPr>
      </w:pPr>
    </w:p>
    <w:p w14:paraId="6B5CA52D" w14:textId="77777777" w:rsidR="007E7034" w:rsidRDefault="007E7034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95518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5284A" w14:textId="77777777" w:rsidR="00955188" w:rsidRDefault="00955188" w:rsidP="00A01902">
      <w:r>
        <w:separator/>
      </w:r>
    </w:p>
  </w:endnote>
  <w:endnote w:type="continuationSeparator" w:id="0">
    <w:p w14:paraId="6BC39D3E" w14:textId="77777777" w:rsidR="00955188" w:rsidRDefault="0095518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7BCB6" w14:textId="77777777" w:rsidR="00955188" w:rsidRDefault="00955188" w:rsidP="00A01902">
      <w:r>
        <w:separator/>
      </w:r>
    </w:p>
  </w:footnote>
  <w:footnote w:type="continuationSeparator" w:id="0">
    <w:p w14:paraId="7BB9B027" w14:textId="77777777" w:rsidR="00955188" w:rsidRDefault="0095518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5518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F8"/>
    <w:rsid w:val="00376C4A"/>
    <w:rsid w:val="0038098A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11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2021-04-16T00:50:00Z</dcterms:created>
  <dcterms:modified xsi:type="dcterms:W3CDTF">2021-04-16T00:50:00Z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