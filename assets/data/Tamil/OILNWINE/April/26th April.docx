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90B4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D786BE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B44D2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080E005" w14:textId="77777777" w:rsidR="00C159AA" w:rsidRPr="00C159AA" w:rsidRDefault="00C159AA" w:rsidP="00C15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5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6:1-40</w:t>
                  </w:r>
                </w:p>
                <w:p w14:paraId="4B1F0AE3" w14:textId="77777777" w:rsidR="00C159AA" w:rsidRPr="00C159AA" w:rsidRDefault="00C159AA" w:rsidP="00C15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5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22:54-23:12</w:t>
                  </w:r>
                </w:p>
                <w:p w14:paraId="00F195F6" w14:textId="77777777" w:rsidR="00C159AA" w:rsidRPr="00C159AA" w:rsidRDefault="00C159AA" w:rsidP="00C15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5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95:1-96:13</w:t>
                  </w:r>
                </w:p>
                <w:p w14:paraId="3F50C377" w14:textId="4F12BCA2" w:rsidR="009A0942" w:rsidRPr="007A1E95" w:rsidRDefault="00C159AA" w:rsidP="00C159A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15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14:5-6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90B4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90B4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90B4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2F1F059" w14:textId="77777777" w:rsidR="00891977" w:rsidRDefault="00891977" w:rsidP="0089197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ஆரம்பகால சபையில்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ஆவியானவர் ஊழியம் செய்கிற ஊழியர்களின் மூலம் ஒரு இடத்திலிருந்து இன்னொரு இடத்திற்கு கிறிஸ்துவை பரிசுத்தவான்களுக்கு போதித்தார்கள். பவுலும் பர்னபாவும் கிறிஸ்துவை லிஸ்ட்ராவில் பிரசங்கித்தார்கள்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சேர்க்கப்பட்டார்கள்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லிஸ்ட்ராவில் கர்த்தருக்கு ஒரு கூட்டம் எழும்பியது.  பவுலும் பர்னபாவும் பின்னர் ஐகோனியத்திற்குச் சென்றார்கள்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மீண்டும் கிறிஸ்துவைப் பிரசங்கித்தார்கள்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மேலும் லிஸ்ட்ராவிலும் ஐகோனியத்திலும் தேவனுக்காக ஒரு கூட்டம் எழுப்பப்பட்டது. இந்த விதமாக பரிசுத்தவான்கள் ஒருவருக்கொருவர் ஐக்கியம் கொண்டனர்.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ஒரு இணைப்பினால் ஐக்கியத்திற்குள் கொண்டுவரப்படவில்லை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ஆவியினாலும் வார்த்தையினாலும் கிறிஸ்துவை பகிர்ந்து கொள்வதினாலும் நிகழ்ந்தது. வேறு வார்த்தைகளில் கூறுவதானால்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முதலில் லிஸ்ட்ராவும் ஐகோனியமும் இணைக்கப்பட்டது ஒரு ஸ்தாபன இணைப்பினாலல்ல. ஆவியினாலும் வார்த்தையினாலும் கிறிஸ்துவை பகிர்ந்து கொள்வதினாலும் வெவ்வேறு இடங்களில் கூடுகைகள் உள்ள இணைக்கப்பட்டது. ஊழியர்கள் உதவியாயிருக்கிற கணுக்களைபோல காணப்பட்டார்கள் (எபேசியர் 4:16).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சபைகள் ஒரு புதிராக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துண்டுகளாக காணப்படுகின்றன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அவற்றை ஒன்றாக இணைக்கும் முயற்சிகள் விரக்தியை விளைவிக்கும்! மனிதனின் ஒன்றாக்கும் இயக்கங்களின் மிகச் சிறந்த முயற்சிகளும் புதிராக விளங்கும் துண்டுகளை சேர்க்க போவதில்லை! ஒரு சரீரமாகிய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4" style="position:absolute;left:0;text-align:left;margin-left:-12.35pt;margin-top:72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சபையில் ஜனங்களை முறையாக இணைப்பது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கிறிஸ்துவை பகிர்ந்து கொள்வதினாலும்</w:t>
      </w:r>
      <w:r w:rsidRPr="008919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919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அபிஷேகம் செய்யப்பட்ட ஊழியங்களாலும் மட்டுமே செய்ய முடியும்.</w:t>
      </w:r>
    </w:p>
    <w:p w14:paraId="546F0A31" w14:textId="36B75984" w:rsidR="00BC15BE" w:rsidRDefault="00E90B47" w:rsidP="00891977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BC98BFC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7E0C3E1A" w:rsidR="006D514C" w:rsidRPr="00DE61B0" w:rsidRDefault="0089197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2.65pt;margin-top:9.05pt;width:570.1pt;height:203.45pt;z-index:251711488" filled="f" strokecolor="red" strokeweight="2.25pt"/>
        </w:pict>
      </w:r>
      <w:r w:rsidR="00E90B47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0B47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E90B4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ED8AFAB" w14:textId="30474A79" w:rsidR="00C159AA" w:rsidRPr="00DE09CC" w:rsidRDefault="00C159AA" w:rsidP="00C159A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15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ஒருவருக்கொருவர் பொய் சொல்லாதிருங்கள்</w:t>
      </w:r>
      <w:r w:rsidRPr="00C15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; </w:t>
      </w:r>
      <w:r w:rsidRPr="00C15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பழைய மனுஷனையும் அவன் செய்கைகளையும் களைந்துபோட்டு</w:t>
      </w: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22922C50" w14:textId="2504443C" w:rsidR="001732E6" w:rsidRPr="001732E6" w:rsidRDefault="00C159AA" w:rsidP="001732E6">
      <w:pPr>
        <w:jc w:val="right"/>
        <w:rPr>
          <w:szCs w:val="20"/>
          <w:lang w:val="en-IN"/>
        </w:rPr>
      </w:pPr>
      <w:r w:rsidRPr="00C15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3:9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</w:bdo>
    </w:p>
    <w:p w14:paraId="2914794B" w14:textId="069E668B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5D09EAB" w14:textId="2F63B421" w:rsidR="00891977" w:rsidRDefault="00891977" w:rsidP="0052318E">
      <w:pPr>
        <w:ind w:right="1676"/>
        <w:rPr>
          <w:sz w:val="40"/>
          <w:szCs w:val="32"/>
          <w:lang w:val="en-IN"/>
        </w:rPr>
      </w:pPr>
    </w:p>
    <w:p w14:paraId="1F021DB2" w14:textId="2F3A08FC" w:rsidR="00891977" w:rsidRDefault="00891977" w:rsidP="0052318E">
      <w:pPr>
        <w:ind w:right="1676"/>
        <w:rPr>
          <w:sz w:val="40"/>
          <w:szCs w:val="32"/>
          <w:lang w:val="en-IN"/>
        </w:rPr>
      </w:pPr>
    </w:p>
    <w:p w14:paraId="607784C9" w14:textId="642DF9AB" w:rsidR="00891977" w:rsidRDefault="00891977" w:rsidP="0052318E">
      <w:pPr>
        <w:ind w:right="1676"/>
        <w:rPr>
          <w:sz w:val="40"/>
          <w:szCs w:val="32"/>
          <w:lang w:val="en-IN"/>
        </w:rPr>
      </w:pPr>
    </w:p>
    <w:p w14:paraId="52D00F7A" w14:textId="77777777" w:rsidR="00891977" w:rsidRDefault="00891977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E90B4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5AC0" w14:textId="77777777" w:rsidR="00E90B47" w:rsidRDefault="00E90B47" w:rsidP="00A01902">
      <w:r>
        <w:separator/>
      </w:r>
    </w:p>
  </w:endnote>
  <w:endnote w:type="continuationSeparator" w:id="0">
    <w:p w14:paraId="0A2D36DF" w14:textId="77777777" w:rsidR="00E90B47" w:rsidRDefault="00E90B4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441A" w14:textId="77777777" w:rsidR="00E90B47" w:rsidRDefault="00E90B47" w:rsidP="00A01902">
      <w:r>
        <w:separator/>
      </w:r>
    </w:p>
  </w:footnote>
  <w:footnote w:type="continuationSeparator" w:id="0">
    <w:p w14:paraId="27DB907E" w14:textId="77777777" w:rsidR="00E90B47" w:rsidRDefault="00E90B4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E90B4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1977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44D23"/>
    <w:rsid w:val="00B53BFF"/>
    <w:rsid w:val="00B541D3"/>
    <w:rsid w:val="00B5552F"/>
    <w:rsid w:val="00B56A3A"/>
    <w:rsid w:val="00B6077C"/>
    <w:rsid w:val="00B67738"/>
    <w:rsid w:val="00B76E90"/>
    <w:rsid w:val="00B7733A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159AA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0B47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04C2E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2021-04-06T01:38:00Z</cp:lastPrinted>
  <dcterms:created xsi:type="dcterms:W3CDTF">2021-04-26T01:24:00Z</dcterms:created>
  <dcterms:modified xsi:type="dcterms:W3CDTF">2021-04-26T01:38:00Z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