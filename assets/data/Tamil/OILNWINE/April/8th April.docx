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AA1D7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4A892F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102E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F7CA275" w14:textId="77777777" w:rsidR="00F102E9" w:rsidRPr="00F102E9" w:rsidRDefault="00F102E9" w:rsidP="00F10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32:28-52</w:t>
                  </w:r>
                </w:p>
                <w:p w14:paraId="0B711E86" w14:textId="77777777" w:rsidR="00F102E9" w:rsidRPr="00F102E9" w:rsidRDefault="00F102E9" w:rsidP="00F10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12:35-59</w:t>
                  </w:r>
                </w:p>
                <w:p w14:paraId="0DACC11E" w14:textId="77777777" w:rsidR="00F102E9" w:rsidRPr="00F102E9" w:rsidRDefault="00F102E9" w:rsidP="00F102E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10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78:56-64</w:t>
                  </w:r>
                </w:p>
                <w:p w14:paraId="3F50C377" w14:textId="3779457C" w:rsidR="009A0942" w:rsidRPr="007A1E95" w:rsidRDefault="00F102E9" w:rsidP="00F102E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102E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12:24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A1D7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A1D7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AA1D7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436076D9" w:rsidR="00955A7F" w:rsidRDefault="00F102E9" w:rsidP="00F548D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சாட்சியத்தை மீட்டெடுக்க நெகேமியா அழைக்கப்பட்டார்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எருசலேமின் அலங்கங்களை மீட்டெடுக்க அவர் அழைக்கப்பட்டார்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கர்த்தருடைய சாட்சியின் ஒரு சித்திரமாகும். அவர் தமது அழைப்பை தெளிவாகக் கேட்டிருந்தார்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 ஜனங்களுடைய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ஆலயத்தின் சர்வபூமியின் மகிழ்ச்சியாயிருந்த எருசலேம் நகரத்தினுடைய நிலைமைகள் பாழடைந்ததாக இருந்தது. தேவ ஜனங்களின் நிலமையையும் கர்த்தருடைய வேதனையையும் உணர்ந்த நெகேமியா அமர்ந்து அழுதார். அவர் உடைந்த இருதயத்துடன் கர்த்தரைத் தேடியபோது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அவர் கரத்தருடைய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பாடுகளின் ஐக்கியத்தில் பிரவேசிக்கிற காரியமாக இருந்ததென்று ஒருபோதும் அறிந்திருக்கவில்லை.  பிரியமானவர்களே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ஆவியானவர் அவருடைய மீந்திருப்பவர்களை உடைக்கப்படுகிற இடத்திற்கு கொண்டு வர விரும்புகிறார்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அங்கு அவர்கள் இந்த மணிநேரத்தில் அவருடைய பாடுகளின் ஐக்கியத்தை அனுபவிக்கிற வாசலில் பிரவேசிப்பார்கள். நம் வாழ்விலும் தேவனுடைய கிரியைகளினால்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முன் சென்று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பாரத்துடன் தவிக்கும் போது நிச்சயமாக உடைக்கப்படுகிற இடத்திற்குக் கொண்டுவரப் படுவோம். ஜனங்கள் நம் துக்கத்தை வெறும் உணர்ச்சிப்பூர்வமானதாக கருதலாம்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அவர்களின் இருதயத்தில் என்ன இருக்கிறது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அவர் என்ன செய்கிறார்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என்பதை தேவன் அறிவார். நெகேமியா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பாடுகளின் ஐக்கியத்தில் பிரவேசித்து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இருதயத்தையும்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வேதனையையும்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01" style="position:absolute;left:0;text-align:left;margin-left:-7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பாடுகளையுப் சாட்சியையும் தொட்டு உணர்ந்த ஒரு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மனிதனாக இருந்தார்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தனது வாழ்க்கையில் பரிசுத்த ஆவியின் அபிஷேகத்திலும்  வல்லமையிலும் தனியாகச் சென்றார். அவர் ஒரு எளிய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சாதாரண மனிதர்</w:t>
      </w:r>
      <w:r w:rsidRPr="00F102E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F102E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தேவன் அவருடன் இருந்தார். அவர் தேவனுடைய பாடுகளில் ஐக்கியம் கொண்ட ஒரு மனிதனாக இருந்தார்.</w:t>
      </w:r>
    </w:p>
    <w:p w14:paraId="546F0A31" w14:textId="5F1B8450" w:rsidR="00BC15BE" w:rsidRDefault="00AA1D72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AA1D7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2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AA1D7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D7A713B" w:rsidR="00DE09CC" w:rsidRPr="00DE09CC" w:rsidRDefault="00F102E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10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வேதப்புரட்டனாயிருக்கிற ஒருவனுக்கு நீ இரண்டொருதரம் புத்திசொன்னபின்பு அவனை விட்டு விலகு.</w:t>
      </w:r>
    </w:p>
    <w:p w14:paraId="31471530" w14:textId="4E431466" w:rsidR="008B61EC" w:rsidRPr="00BC15BE" w:rsidRDefault="00F102E9" w:rsidP="00BC15BE">
      <w:pPr>
        <w:jc w:val="right"/>
        <w:rPr>
          <w:szCs w:val="20"/>
          <w:lang w:val="en-IN"/>
        </w:rPr>
      </w:pPr>
      <w:r w:rsidRPr="00F102E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தீத்து 3:10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5A669403" w14:textId="2C49123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0A4C29F0" w14:textId="26F195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D0FD3B3" w14:textId="03393048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43FDDAC0" w14:textId="7CBDD21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93295A1" w14:textId="44A2F4F7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851FC6C" w14:textId="721389E2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29DA9E5" w14:textId="258BADB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A93A170" w14:textId="0CA537B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957C618" w14:textId="7757534B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C235682" w14:textId="22BAB99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06E4272" w14:textId="50F80DE4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5739D50B" w14:textId="60AEF271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297C506" w14:textId="036E4735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AE6F6E" w14:textId="16F5AB20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69B2AE22" w14:textId="5D6BEE53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0A2C76A" w14:textId="4FC8D824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6718C47A" w14:textId="3C366FA3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0F658899" w14:textId="45361AE4" w:rsidR="00760808" w:rsidRDefault="00760808" w:rsidP="00B26186">
      <w:pPr>
        <w:ind w:left="1276" w:right="1676" w:hanging="1366"/>
        <w:rPr>
          <w:sz w:val="40"/>
          <w:szCs w:val="32"/>
          <w:lang w:val="en-IN"/>
        </w:rPr>
      </w:pPr>
    </w:p>
    <w:p w14:paraId="1377E0E4" w14:textId="78FB590D" w:rsidR="00955A7F" w:rsidRDefault="00955A7F" w:rsidP="00F102E9">
      <w:pPr>
        <w:ind w:right="1676"/>
        <w:rPr>
          <w:sz w:val="40"/>
          <w:szCs w:val="32"/>
          <w:lang w:val="en-IN"/>
        </w:rPr>
      </w:pPr>
    </w:p>
    <w:p w14:paraId="01EFAFA0" w14:textId="63313117" w:rsidR="00955A7F" w:rsidRDefault="00955A7F" w:rsidP="00F548D4">
      <w:pPr>
        <w:ind w:right="1676"/>
        <w:rPr>
          <w:sz w:val="40"/>
          <w:szCs w:val="32"/>
          <w:lang w:val="en-IN"/>
        </w:rPr>
      </w:pPr>
    </w:p>
    <w:p w14:paraId="71352063" w14:textId="1E286F6D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08E10664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AA1D7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420C2" w14:textId="77777777" w:rsidR="00AA1D72" w:rsidRDefault="00AA1D72" w:rsidP="00A01902">
      <w:r>
        <w:separator/>
      </w:r>
    </w:p>
  </w:endnote>
  <w:endnote w:type="continuationSeparator" w:id="0">
    <w:p w14:paraId="2022A589" w14:textId="77777777" w:rsidR="00AA1D72" w:rsidRDefault="00AA1D7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8A0A7" w14:textId="77777777" w:rsidR="00AA1D72" w:rsidRDefault="00AA1D72" w:rsidP="00A01902">
      <w:r>
        <w:separator/>
      </w:r>
    </w:p>
  </w:footnote>
  <w:footnote w:type="continuationSeparator" w:id="0">
    <w:p w14:paraId="084A9570" w14:textId="77777777" w:rsidR="00AA1D72" w:rsidRDefault="00AA1D7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A1D7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2021-04-08T00:42:00Z</dcterms:created>
  <dcterms:modified xsi:type="dcterms:W3CDTF">2021-04-08T00:42:00Z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