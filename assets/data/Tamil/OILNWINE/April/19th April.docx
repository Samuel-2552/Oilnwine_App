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FE10BC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48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2DF64945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734B92" w:rsidRPr="00F03E43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ஏப்ரல்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52318E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576955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9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00AE1319" w14:textId="77777777" w:rsidR="00576955" w:rsidRPr="00576955" w:rsidRDefault="00576955" w:rsidP="00576955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57695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யோசுவா 19:1-20:9</w:t>
                  </w:r>
                </w:p>
                <w:p w14:paraId="311F464E" w14:textId="77777777" w:rsidR="00576955" w:rsidRPr="00576955" w:rsidRDefault="00576955" w:rsidP="00576955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57695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லூக்கா 19:28-48</w:t>
                  </w:r>
                </w:p>
                <w:p w14:paraId="17D8ECDC" w14:textId="77777777" w:rsidR="00576955" w:rsidRPr="00576955" w:rsidRDefault="00576955" w:rsidP="00576955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57695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 88:1-18</w:t>
                  </w:r>
                </w:p>
                <w:p w14:paraId="3F50C377" w14:textId="7803620A" w:rsidR="009A0942" w:rsidRPr="007A1E95" w:rsidRDefault="00576955" w:rsidP="00576955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57695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13:12-14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FE10BC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FE10BC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FE10BC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7B46641" w14:textId="1E8FA902" w:rsidR="00576955" w:rsidRPr="00576955" w:rsidRDefault="00576955" w:rsidP="00576955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 w:rsidRPr="00576955">
        <w:rPr>
          <w:rFonts w:ascii="Latha" w:hAnsi="Latha" w:cs="Arial Unicode MS"/>
          <w:noProof/>
          <w:sz w:val="52"/>
          <w:szCs w:val="48"/>
          <w:cs/>
          <w:lang w:val="ta-IN" w:bidi="ta-IN"/>
        </w:rPr>
        <w:t>“நான் இவைகளைப் போட்டுக்கொண்டு போகக்கூடாது</w:t>
      </w:r>
      <w:r w:rsidRPr="0057695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57695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இந்த அப்பியாசம் எனக்கு இல்லை என்று சொல்லி</w:t>
      </w:r>
      <w:r w:rsidRPr="0057695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57695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அவைகளைக் களைந்துபோட்டு</w:t>
      </w:r>
      <w:r w:rsidRPr="0057695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,” </w:t>
      </w:r>
      <w:r w:rsidRPr="0057695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என்று 1 சாமு 17:39 கூறுகிறது. சவுல் அபிஷேகத்தை இழந்துவிட்டான் என்பதையும்</w:t>
      </w:r>
      <w:r w:rsidRPr="0057695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57695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சவுலின் ஆயுதங்களுக்கு எதிரிக்கு விரோதமாக எந்த சக்தியும் இல்லை என்பதையும் தாவீது நன்கு அறிந்தான். அவரது ஆயுதங்கள் ஒரு காலத்தில் சக்திவாய்ந்தவை என்பதில் சந்தேகமில்லை</w:t>
      </w:r>
      <w:r w:rsidRPr="0057695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57695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இஸ்ரவேலில் ஆயுதங்கள் மற்றும் கவசங்களுக்கு பஞ்சமில்லை</w:t>
      </w:r>
      <w:r w:rsidRPr="0057695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576955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ஆனால் அவை எதிரிக்கு எதிரான சக்தியையும் செயல்திறனையும் இழந்துவிட்டது. தேவ வார்த்தை தேவனுடைய சர்வாயுதவர்க்கத்தில் </w:t>
      </w:r>
      <w:r w:rsidRPr="00576955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உள்ள பட்டயம் என்று வேதம் கூறுகிறது (எபே 6:17).  ஒருவர் கீழ்ப்படிந்த வார்த்தையாகிய சத்தியம்தான் எதிரிக்கு விரோதமாக சக்திவாய்ந்ததாகவும் கூர்மையானதாகவும் இருக்கிறது. கர்த்தராகிய இயேசு வனாந்திரத்தில் எதிரியால் சோதிக்கப்பட்டபோது தேவனுடைய வார்த்தையாகிய இருபுறமும் கருக்குள்ள ஆவியின் பட்டயத்தை பயன்படுத்தினார். ஜனங்கள் பெரும்பாலும் வேதத்தை கீழ்ப்படியாமல் மேற்கோள் காட்டுகிறார்கள்</w:t>
      </w:r>
      <w:r w:rsidRPr="0057695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57695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ஆகவே வேதம் அதன் கூர்மையை இழந்ததாக போரின் நாளில் எதிரிக்கு எதிராக பயனற்றுப் போனது. கீழ்ப்படிந்து வாழ்ந்த வார்த்தையே நமக்கு வெற்றியைத் தருகிறது. ஆம்</w:t>
      </w:r>
      <w:r w:rsidRPr="0057695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57695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சவுலின் பட்டயம் எதிரிக்கு எதிராக கூர்மையாக இருந்தது</w:t>
      </w:r>
      <w:r w:rsidRPr="0057695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57695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ஒரு காலத்தில் பெலிஸ்தர்களைக் கொன்றார். இருப்பினும்</w:t>
      </w:r>
      <w:r w:rsidRPr="0057695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57695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அதே பட்டயம் கீழ்ப்படியாமையும் முரட்டாட்டமும் காரணமாக அதன் கூர்மையை இழந்தது!</w:t>
      </w:r>
    </w:p>
    <w:p w14:paraId="6EC3B7CF" w14:textId="630823AB" w:rsidR="00576955" w:rsidRPr="00576955" w:rsidRDefault="00576955" w:rsidP="00576955">
      <w:pPr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68" style="position:absolute;left:0;text-align:left;margin-left:-10.35pt;margin-top:730.8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1C631481" w14:textId="29B916CD" w:rsidR="003A517F" w:rsidRDefault="00576955" w:rsidP="00576955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 w:rsidRPr="00576955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இஸ்ரவேலில் பட்டயங்கள் இல்லாததல்ல தோல்வியைக் கொண்டுவந்தது. அது ஒருபோதும் இல்லை! இஸ்ரவேலின் கூடாரங்களில் ஏராளமான ஆயுதங்கள் தொங்கின</w:t>
      </w:r>
      <w:r w:rsidRPr="0057695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57695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அவைகள் கூர்மையை இழந்துவிட்டது!</w:t>
      </w:r>
    </w:p>
    <w:p w14:paraId="546F0A31" w14:textId="0E884245" w:rsidR="00BC15BE" w:rsidRDefault="00FE10BC" w:rsidP="006314B6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FE10BC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45.8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FE10BC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32285EEE" w:rsidR="00DE09CC" w:rsidRPr="00DE09CC" w:rsidRDefault="00576955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576955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விசுவாசத்தில் பலவீனமுள்ளவனைச் சேர்த்துக்கொள்ளுங்கள்</w:t>
      </w:r>
      <w:r w:rsidRPr="00576955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576955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ஆனாலும் அவனுடைய மன ஐயங்களைக் குற்றமாய் நிர்ணயிக்காமலிருங்கள்.</w:t>
      </w:r>
    </w:p>
    <w:p w14:paraId="31471530" w14:textId="51756260" w:rsidR="008B61EC" w:rsidRPr="00BC15BE" w:rsidRDefault="00576955" w:rsidP="00BC15BE">
      <w:pPr>
        <w:jc w:val="right"/>
        <w:rPr>
          <w:szCs w:val="20"/>
          <w:lang w:val="en-IN"/>
        </w:rPr>
      </w:pPr>
      <w:r w:rsidRPr="00576955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ரோமர் 14:1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F12856">
          <w:t>‬</w:t>
        </w:r>
        <w:r w:rsidR="00AE1185">
          <w:t>‬</w:t>
        </w:r>
        <w:r w:rsidR="005D5C5F">
          <w:t>‬</w:t>
        </w:r>
        <w:r w:rsidR="008B3239">
          <w:t>‬</w:t>
        </w:r>
        <w:r w:rsidR="008A6B3C">
          <w:t>‬</w:t>
        </w:r>
        <w:r w:rsidR="00454928">
          <w:t>‬</w:t>
        </w:r>
        <w:r w:rsidR="00AA1D72">
          <w:t>‬</w:t>
        </w:r>
        <w:r w:rsidR="00A02C6D">
          <w:t>‬</w:t>
        </w:r>
        <w:r w:rsidR="002D5124">
          <w:t>‬</w:t>
        </w:r>
        <w:r w:rsidR="003768F8">
          <w:t>‬</w:t>
        </w:r>
        <w:r w:rsidR="0039030C">
          <w:t>‬</w:t>
        </w:r>
        <w:r w:rsidR="001110C6">
          <w:t>‬</w:t>
        </w:r>
        <w:r w:rsidR="00814081">
          <w:t>‬</w:t>
        </w:r>
        <w:r w:rsidR="008C43FA">
          <w:t>‬</w:t>
        </w:r>
        <w:r w:rsidR="00955188">
          <w:t>‬</w:t>
        </w:r>
        <w:r w:rsidR="00955188">
          <w:t>‬</w:t>
        </w:r>
        <w:r w:rsidR="004F0D1B">
          <w:t>‬</w:t>
        </w:r>
        <w:r w:rsidR="00380EA2">
          <w:t>‬</w:t>
        </w:r>
        <w:r w:rsidR="00FE10BC">
          <w:t>‬</w:t>
        </w:r>
      </w:bdo>
    </w:p>
    <w:p w14:paraId="1FD0F690" w14:textId="5072B591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584C4A2E" w14:textId="05456BFF" w:rsidR="007E7034" w:rsidRDefault="007E7034" w:rsidP="0052318E">
      <w:pPr>
        <w:ind w:right="1676"/>
        <w:rPr>
          <w:sz w:val="40"/>
          <w:szCs w:val="32"/>
          <w:lang w:val="en-IN"/>
        </w:rPr>
      </w:pPr>
    </w:p>
    <w:p w14:paraId="534CB94D" w14:textId="416DAA7F" w:rsidR="003A517F" w:rsidRDefault="003A517F" w:rsidP="0052318E">
      <w:pPr>
        <w:ind w:right="1676"/>
        <w:rPr>
          <w:sz w:val="40"/>
          <w:szCs w:val="32"/>
          <w:lang w:val="en-IN"/>
        </w:rPr>
      </w:pPr>
    </w:p>
    <w:p w14:paraId="273296B7" w14:textId="5ACCB662" w:rsidR="003A517F" w:rsidRDefault="003A517F" w:rsidP="0052318E">
      <w:pPr>
        <w:ind w:right="1676"/>
        <w:rPr>
          <w:sz w:val="40"/>
          <w:szCs w:val="32"/>
          <w:lang w:val="en-IN"/>
        </w:rPr>
      </w:pPr>
    </w:p>
    <w:p w14:paraId="7A7DA783" w14:textId="41904B98" w:rsidR="003A517F" w:rsidRDefault="003A517F" w:rsidP="0052318E">
      <w:pPr>
        <w:ind w:right="1676"/>
        <w:rPr>
          <w:sz w:val="40"/>
          <w:szCs w:val="32"/>
          <w:lang w:val="en-IN"/>
        </w:rPr>
      </w:pPr>
    </w:p>
    <w:p w14:paraId="57B0DB90" w14:textId="36E3F8E2" w:rsidR="003A517F" w:rsidRDefault="003A517F" w:rsidP="0052318E">
      <w:pPr>
        <w:ind w:right="1676"/>
        <w:rPr>
          <w:sz w:val="40"/>
          <w:szCs w:val="32"/>
          <w:lang w:val="en-IN"/>
        </w:rPr>
      </w:pPr>
    </w:p>
    <w:p w14:paraId="62CFBA36" w14:textId="562787BA" w:rsidR="003A517F" w:rsidRDefault="003A517F" w:rsidP="0052318E">
      <w:pPr>
        <w:ind w:right="1676"/>
        <w:rPr>
          <w:sz w:val="40"/>
          <w:szCs w:val="32"/>
          <w:lang w:val="en-IN"/>
        </w:rPr>
      </w:pPr>
    </w:p>
    <w:p w14:paraId="458EC9CE" w14:textId="11E0B882" w:rsidR="003A517F" w:rsidRDefault="003A517F" w:rsidP="0052318E">
      <w:pPr>
        <w:ind w:right="1676"/>
        <w:rPr>
          <w:sz w:val="40"/>
          <w:szCs w:val="32"/>
          <w:lang w:val="en-IN"/>
        </w:rPr>
      </w:pPr>
    </w:p>
    <w:p w14:paraId="75131071" w14:textId="776AA83F" w:rsidR="003A517F" w:rsidRDefault="003A517F" w:rsidP="0052318E">
      <w:pPr>
        <w:ind w:right="1676"/>
        <w:rPr>
          <w:sz w:val="40"/>
          <w:szCs w:val="32"/>
          <w:lang w:val="en-IN"/>
        </w:rPr>
      </w:pPr>
    </w:p>
    <w:p w14:paraId="51C579FD" w14:textId="1FE5B78D" w:rsidR="003A517F" w:rsidRDefault="003A517F" w:rsidP="0052318E">
      <w:pPr>
        <w:ind w:right="1676"/>
        <w:rPr>
          <w:sz w:val="40"/>
          <w:szCs w:val="32"/>
          <w:lang w:val="en-IN"/>
        </w:rPr>
      </w:pPr>
    </w:p>
    <w:p w14:paraId="4ABF717E" w14:textId="2D71BD60" w:rsidR="003A517F" w:rsidRDefault="003A517F" w:rsidP="0052318E">
      <w:pPr>
        <w:ind w:right="1676"/>
        <w:rPr>
          <w:sz w:val="40"/>
          <w:szCs w:val="32"/>
          <w:lang w:val="en-IN"/>
        </w:rPr>
      </w:pPr>
    </w:p>
    <w:p w14:paraId="7F7AD41A" w14:textId="2627ED8C" w:rsidR="003A517F" w:rsidRDefault="003A517F" w:rsidP="0052318E">
      <w:pPr>
        <w:ind w:right="1676"/>
        <w:rPr>
          <w:sz w:val="40"/>
          <w:szCs w:val="32"/>
          <w:lang w:val="en-IN"/>
        </w:rPr>
      </w:pPr>
    </w:p>
    <w:p w14:paraId="64D0D053" w14:textId="39D4F065" w:rsidR="003A517F" w:rsidRDefault="003A517F" w:rsidP="0052318E">
      <w:pPr>
        <w:ind w:right="1676"/>
        <w:rPr>
          <w:sz w:val="40"/>
          <w:szCs w:val="32"/>
          <w:lang w:val="en-IN"/>
        </w:rPr>
      </w:pPr>
    </w:p>
    <w:p w14:paraId="39173047" w14:textId="49A3E89D" w:rsidR="003A517F" w:rsidRDefault="003A517F" w:rsidP="0052318E">
      <w:pPr>
        <w:ind w:right="1676"/>
        <w:rPr>
          <w:sz w:val="40"/>
          <w:szCs w:val="32"/>
          <w:lang w:val="en-IN"/>
        </w:rPr>
      </w:pPr>
    </w:p>
    <w:p w14:paraId="301F9A31" w14:textId="476B0465" w:rsidR="003A517F" w:rsidRDefault="003A517F" w:rsidP="0052318E">
      <w:pPr>
        <w:ind w:right="1676"/>
        <w:rPr>
          <w:sz w:val="40"/>
          <w:szCs w:val="32"/>
          <w:lang w:val="en-IN"/>
        </w:rPr>
      </w:pPr>
    </w:p>
    <w:p w14:paraId="6F94722D" w14:textId="2CED203C" w:rsidR="003A517F" w:rsidRDefault="003A517F" w:rsidP="0052318E">
      <w:pPr>
        <w:ind w:right="1676"/>
        <w:rPr>
          <w:sz w:val="40"/>
          <w:szCs w:val="32"/>
          <w:lang w:val="en-IN"/>
        </w:rPr>
      </w:pPr>
    </w:p>
    <w:p w14:paraId="1FFA6940" w14:textId="64A492B7" w:rsidR="003A517F" w:rsidRDefault="003A517F" w:rsidP="0052318E">
      <w:pPr>
        <w:ind w:right="1676"/>
        <w:rPr>
          <w:sz w:val="40"/>
          <w:szCs w:val="32"/>
          <w:lang w:val="en-IN"/>
        </w:rPr>
      </w:pPr>
    </w:p>
    <w:p w14:paraId="189D67DA" w14:textId="69A5C2DA" w:rsidR="003A517F" w:rsidRDefault="003A517F" w:rsidP="0052318E">
      <w:pPr>
        <w:ind w:right="1676"/>
        <w:rPr>
          <w:sz w:val="40"/>
          <w:szCs w:val="32"/>
          <w:lang w:val="en-IN"/>
        </w:rPr>
      </w:pPr>
    </w:p>
    <w:p w14:paraId="173108ED" w14:textId="4F303CDF" w:rsidR="003A517F" w:rsidRDefault="003A517F" w:rsidP="0052318E">
      <w:pPr>
        <w:ind w:right="1676"/>
        <w:rPr>
          <w:sz w:val="40"/>
          <w:szCs w:val="32"/>
          <w:lang w:val="en-IN"/>
        </w:rPr>
      </w:pPr>
    </w:p>
    <w:p w14:paraId="089C0983" w14:textId="6525998A" w:rsidR="003A517F" w:rsidRDefault="003A517F" w:rsidP="0052318E">
      <w:pPr>
        <w:ind w:right="1676"/>
        <w:rPr>
          <w:sz w:val="40"/>
          <w:szCs w:val="32"/>
          <w:lang w:val="en-IN"/>
        </w:rPr>
      </w:pPr>
    </w:p>
    <w:p w14:paraId="6E8030C0" w14:textId="1F4BDD76" w:rsidR="003A517F" w:rsidRDefault="003A517F" w:rsidP="0052318E">
      <w:pPr>
        <w:ind w:right="1676"/>
        <w:rPr>
          <w:sz w:val="40"/>
          <w:szCs w:val="32"/>
          <w:lang w:val="en-IN"/>
        </w:rPr>
      </w:pPr>
    </w:p>
    <w:p w14:paraId="3C7BB083" w14:textId="702F77B7" w:rsidR="00576955" w:rsidRDefault="00576955" w:rsidP="0052318E">
      <w:pPr>
        <w:ind w:right="1676"/>
        <w:rPr>
          <w:sz w:val="40"/>
          <w:szCs w:val="32"/>
          <w:lang w:val="en-IN"/>
        </w:rPr>
      </w:pPr>
    </w:p>
    <w:p w14:paraId="6810976C" w14:textId="5F8DF275" w:rsidR="00576955" w:rsidRDefault="00576955" w:rsidP="0052318E">
      <w:pPr>
        <w:ind w:right="1676"/>
        <w:rPr>
          <w:sz w:val="40"/>
          <w:szCs w:val="32"/>
          <w:lang w:val="en-IN"/>
        </w:rPr>
      </w:pPr>
    </w:p>
    <w:p w14:paraId="639B65BE" w14:textId="5B9B11CC" w:rsidR="00576955" w:rsidRDefault="00576955" w:rsidP="0052318E">
      <w:pPr>
        <w:ind w:right="1676"/>
        <w:rPr>
          <w:sz w:val="40"/>
          <w:szCs w:val="32"/>
          <w:lang w:val="en-IN"/>
        </w:rPr>
      </w:pPr>
    </w:p>
    <w:p w14:paraId="6706AEE6" w14:textId="77777777" w:rsidR="00576955" w:rsidRDefault="00576955" w:rsidP="0052318E">
      <w:pPr>
        <w:ind w:right="1676"/>
        <w:rPr>
          <w:sz w:val="40"/>
          <w:szCs w:val="32"/>
          <w:lang w:val="en-IN"/>
        </w:rPr>
      </w:pPr>
    </w:p>
    <w:p w14:paraId="613354A9" w14:textId="0943C9BD" w:rsidR="003A517F" w:rsidRDefault="003A517F" w:rsidP="0052318E">
      <w:pPr>
        <w:ind w:right="1676"/>
        <w:rPr>
          <w:sz w:val="40"/>
          <w:szCs w:val="32"/>
          <w:lang w:val="en-IN"/>
        </w:rPr>
      </w:pPr>
    </w:p>
    <w:p w14:paraId="089F122F" w14:textId="5989433B" w:rsidR="003A517F" w:rsidRDefault="003A517F" w:rsidP="0052318E">
      <w:pPr>
        <w:ind w:right="1676"/>
        <w:rPr>
          <w:sz w:val="40"/>
          <w:szCs w:val="32"/>
          <w:lang w:val="en-IN"/>
        </w:rPr>
      </w:pPr>
    </w:p>
    <w:p w14:paraId="01E50415" w14:textId="49DA3E58" w:rsidR="003A517F" w:rsidRDefault="003A517F" w:rsidP="0052318E">
      <w:pPr>
        <w:ind w:right="1676"/>
        <w:rPr>
          <w:sz w:val="40"/>
          <w:szCs w:val="32"/>
          <w:lang w:val="en-IN"/>
        </w:rPr>
      </w:pPr>
    </w:p>
    <w:p w14:paraId="0E41DCAF" w14:textId="77777777" w:rsidR="003A517F" w:rsidRDefault="003A517F" w:rsidP="0052318E">
      <w:pPr>
        <w:ind w:right="1676"/>
        <w:rPr>
          <w:sz w:val="40"/>
          <w:szCs w:val="32"/>
          <w:lang w:val="en-IN"/>
        </w:rPr>
      </w:pPr>
    </w:p>
    <w:p w14:paraId="3664B31E" w14:textId="77560AAA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4B8022DC" w14:textId="66482683" w:rsidR="005F6E49" w:rsidRPr="00E0740A" w:rsidRDefault="00A01902" w:rsidP="00E0740A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03CDB1D9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052C88D5" w14:textId="77777777" w:rsidR="009A0CD8" w:rsidRPr="00D374D5" w:rsidRDefault="009A0CD8" w:rsidP="00D374D5">
      <w:pPr>
        <w:ind w:left="1276" w:right="1676" w:hanging="1366"/>
        <w:rPr>
          <w:sz w:val="40"/>
          <w:szCs w:val="32"/>
          <w:lang w:val="en-IN"/>
        </w:rPr>
      </w:pPr>
    </w:p>
    <w:p w14:paraId="7EAE4406" w14:textId="7FB6ED13" w:rsidR="00F42272" w:rsidRPr="0017278E" w:rsidRDefault="00FE10BC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7196E" w14:textId="77777777" w:rsidR="00FE10BC" w:rsidRDefault="00FE10BC" w:rsidP="00A01902">
      <w:r>
        <w:separator/>
      </w:r>
    </w:p>
  </w:endnote>
  <w:endnote w:type="continuationSeparator" w:id="0">
    <w:p w14:paraId="15BFCF0D" w14:textId="77777777" w:rsidR="00FE10BC" w:rsidRDefault="00FE10BC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EA0D0" w14:textId="77777777" w:rsidR="00FE10BC" w:rsidRDefault="00FE10BC" w:rsidP="00A01902">
      <w:r>
        <w:separator/>
      </w:r>
    </w:p>
  </w:footnote>
  <w:footnote w:type="continuationSeparator" w:id="0">
    <w:p w14:paraId="5569529F" w14:textId="77777777" w:rsidR="00FE10BC" w:rsidRDefault="00FE10BC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FE10BC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642F"/>
    <w:rsid w:val="000565E2"/>
    <w:rsid w:val="00057132"/>
    <w:rsid w:val="0006223E"/>
    <w:rsid w:val="000742E4"/>
    <w:rsid w:val="00075998"/>
    <w:rsid w:val="00080913"/>
    <w:rsid w:val="000843A9"/>
    <w:rsid w:val="000866AC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10C6"/>
    <w:rsid w:val="001149B1"/>
    <w:rsid w:val="00116A43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ACF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5C49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82153"/>
    <w:rsid w:val="00285211"/>
    <w:rsid w:val="0028567A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D5124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874"/>
    <w:rsid w:val="003768F8"/>
    <w:rsid w:val="00376C4A"/>
    <w:rsid w:val="0038098A"/>
    <w:rsid w:val="00380EA2"/>
    <w:rsid w:val="00382462"/>
    <w:rsid w:val="003846AF"/>
    <w:rsid w:val="0039030C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517F"/>
    <w:rsid w:val="003A6583"/>
    <w:rsid w:val="003B3D5D"/>
    <w:rsid w:val="003B57E6"/>
    <w:rsid w:val="003C0B32"/>
    <w:rsid w:val="003C58D5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54928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D7240"/>
    <w:rsid w:val="004E0E6F"/>
    <w:rsid w:val="004E4408"/>
    <w:rsid w:val="004E7E84"/>
    <w:rsid w:val="004F0B1B"/>
    <w:rsid w:val="004F0D1B"/>
    <w:rsid w:val="004F12E9"/>
    <w:rsid w:val="004F319F"/>
    <w:rsid w:val="004F343A"/>
    <w:rsid w:val="004F6981"/>
    <w:rsid w:val="00505B36"/>
    <w:rsid w:val="005139B1"/>
    <w:rsid w:val="00520A44"/>
    <w:rsid w:val="0052112C"/>
    <w:rsid w:val="0052318E"/>
    <w:rsid w:val="00524E72"/>
    <w:rsid w:val="005301DF"/>
    <w:rsid w:val="0053133A"/>
    <w:rsid w:val="005315CF"/>
    <w:rsid w:val="0053250C"/>
    <w:rsid w:val="00537C93"/>
    <w:rsid w:val="005479FC"/>
    <w:rsid w:val="0055122A"/>
    <w:rsid w:val="00552104"/>
    <w:rsid w:val="00563295"/>
    <w:rsid w:val="00564EDA"/>
    <w:rsid w:val="00564EE2"/>
    <w:rsid w:val="00567286"/>
    <w:rsid w:val="005739DD"/>
    <w:rsid w:val="00575C53"/>
    <w:rsid w:val="00576303"/>
    <w:rsid w:val="00576955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D5C5F"/>
    <w:rsid w:val="005E2505"/>
    <w:rsid w:val="005E3B3C"/>
    <w:rsid w:val="005E65CB"/>
    <w:rsid w:val="005F0E35"/>
    <w:rsid w:val="005F1AA7"/>
    <w:rsid w:val="005F1F06"/>
    <w:rsid w:val="005F6E49"/>
    <w:rsid w:val="006020F8"/>
    <w:rsid w:val="00603DFC"/>
    <w:rsid w:val="006102A6"/>
    <w:rsid w:val="006208B0"/>
    <w:rsid w:val="00625F3B"/>
    <w:rsid w:val="00627297"/>
    <w:rsid w:val="006304F7"/>
    <w:rsid w:val="006314B6"/>
    <w:rsid w:val="006323F6"/>
    <w:rsid w:val="006326FC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673B"/>
    <w:rsid w:val="0069775F"/>
    <w:rsid w:val="006A010F"/>
    <w:rsid w:val="006A0428"/>
    <w:rsid w:val="006B0703"/>
    <w:rsid w:val="006B1157"/>
    <w:rsid w:val="006B75D8"/>
    <w:rsid w:val="006B7A31"/>
    <w:rsid w:val="006B7B8F"/>
    <w:rsid w:val="006C052C"/>
    <w:rsid w:val="006C080B"/>
    <w:rsid w:val="006C126D"/>
    <w:rsid w:val="006C2233"/>
    <w:rsid w:val="006C2E8D"/>
    <w:rsid w:val="006C449D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71A8"/>
    <w:rsid w:val="00707C14"/>
    <w:rsid w:val="007102F8"/>
    <w:rsid w:val="00714470"/>
    <w:rsid w:val="00714E37"/>
    <w:rsid w:val="00715D58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808"/>
    <w:rsid w:val="00760E4B"/>
    <w:rsid w:val="00761155"/>
    <w:rsid w:val="0076640C"/>
    <w:rsid w:val="00766E34"/>
    <w:rsid w:val="00767C60"/>
    <w:rsid w:val="00767FD2"/>
    <w:rsid w:val="00772606"/>
    <w:rsid w:val="007765FF"/>
    <w:rsid w:val="0077709A"/>
    <w:rsid w:val="0078461A"/>
    <w:rsid w:val="00784A27"/>
    <w:rsid w:val="00785D59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034"/>
    <w:rsid w:val="007E783E"/>
    <w:rsid w:val="007F49FD"/>
    <w:rsid w:val="007F5F9D"/>
    <w:rsid w:val="00803D20"/>
    <w:rsid w:val="0080639C"/>
    <w:rsid w:val="00807CDC"/>
    <w:rsid w:val="00814081"/>
    <w:rsid w:val="00816322"/>
    <w:rsid w:val="00821526"/>
    <w:rsid w:val="008237DD"/>
    <w:rsid w:val="00823F45"/>
    <w:rsid w:val="0082470D"/>
    <w:rsid w:val="00825D73"/>
    <w:rsid w:val="00827872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6B3C"/>
    <w:rsid w:val="008A795D"/>
    <w:rsid w:val="008B04F0"/>
    <w:rsid w:val="008B30FB"/>
    <w:rsid w:val="008B3181"/>
    <w:rsid w:val="008B3239"/>
    <w:rsid w:val="008B61EC"/>
    <w:rsid w:val="008B630D"/>
    <w:rsid w:val="008C43FA"/>
    <w:rsid w:val="008C7E74"/>
    <w:rsid w:val="008D0F9D"/>
    <w:rsid w:val="008D2BBE"/>
    <w:rsid w:val="008D6FD3"/>
    <w:rsid w:val="008D7974"/>
    <w:rsid w:val="008E7C99"/>
    <w:rsid w:val="008F24E2"/>
    <w:rsid w:val="008F2DB6"/>
    <w:rsid w:val="008F46F4"/>
    <w:rsid w:val="00903981"/>
    <w:rsid w:val="009039FD"/>
    <w:rsid w:val="00912DB4"/>
    <w:rsid w:val="0091452E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5361E"/>
    <w:rsid w:val="00955188"/>
    <w:rsid w:val="009558F6"/>
    <w:rsid w:val="00955A7F"/>
    <w:rsid w:val="009603E3"/>
    <w:rsid w:val="00960B0D"/>
    <w:rsid w:val="00961A8B"/>
    <w:rsid w:val="009628EA"/>
    <w:rsid w:val="0096318B"/>
    <w:rsid w:val="00963FAF"/>
    <w:rsid w:val="009640CD"/>
    <w:rsid w:val="0096489D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0CD8"/>
    <w:rsid w:val="009A3345"/>
    <w:rsid w:val="009A56F3"/>
    <w:rsid w:val="009B03AE"/>
    <w:rsid w:val="009B155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02C6D"/>
    <w:rsid w:val="00A10C73"/>
    <w:rsid w:val="00A13521"/>
    <w:rsid w:val="00A1625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1D72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1185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6186"/>
    <w:rsid w:val="00B327EF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7D03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137D"/>
    <w:rsid w:val="00CB523F"/>
    <w:rsid w:val="00CC2D16"/>
    <w:rsid w:val="00CC60DF"/>
    <w:rsid w:val="00CD06A1"/>
    <w:rsid w:val="00CD4680"/>
    <w:rsid w:val="00CD5C7E"/>
    <w:rsid w:val="00CE2F4E"/>
    <w:rsid w:val="00CF04EF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517A"/>
    <w:rsid w:val="00D8003B"/>
    <w:rsid w:val="00D83E1E"/>
    <w:rsid w:val="00D85FD7"/>
    <w:rsid w:val="00D94442"/>
    <w:rsid w:val="00D95889"/>
    <w:rsid w:val="00D96B02"/>
    <w:rsid w:val="00DA7D5A"/>
    <w:rsid w:val="00DB57BF"/>
    <w:rsid w:val="00DC170E"/>
    <w:rsid w:val="00DC18DC"/>
    <w:rsid w:val="00DC5557"/>
    <w:rsid w:val="00DD142E"/>
    <w:rsid w:val="00DD3E7E"/>
    <w:rsid w:val="00DD515F"/>
    <w:rsid w:val="00DD59E4"/>
    <w:rsid w:val="00DE09CC"/>
    <w:rsid w:val="00DE31BA"/>
    <w:rsid w:val="00DE3DC2"/>
    <w:rsid w:val="00DE4732"/>
    <w:rsid w:val="00DE49B6"/>
    <w:rsid w:val="00DE61B0"/>
    <w:rsid w:val="00DE7394"/>
    <w:rsid w:val="00DF2F8C"/>
    <w:rsid w:val="00DF42CC"/>
    <w:rsid w:val="00DF45F9"/>
    <w:rsid w:val="00E01826"/>
    <w:rsid w:val="00E023B5"/>
    <w:rsid w:val="00E02998"/>
    <w:rsid w:val="00E035C9"/>
    <w:rsid w:val="00E068F4"/>
    <w:rsid w:val="00E0740A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02E9"/>
    <w:rsid w:val="00F12856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32C1"/>
    <w:rsid w:val="00F44968"/>
    <w:rsid w:val="00F45CB6"/>
    <w:rsid w:val="00F54235"/>
    <w:rsid w:val="00F5442D"/>
    <w:rsid w:val="00F548D4"/>
    <w:rsid w:val="00F54DAD"/>
    <w:rsid w:val="00F55F4A"/>
    <w:rsid w:val="00F57CDA"/>
    <w:rsid w:val="00F60227"/>
    <w:rsid w:val="00F60856"/>
    <w:rsid w:val="00F61FC7"/>
    <w:rsid w:val="00F62D26"/>
    <w:rsid w:val="00F63782"/>
    <w:rsid w:val="00F701C9"/>
    <w:rsid w:val="00F7249D"/>
    <w:rsid w:val="00F7274D"/>
    <w:rsid w:val="00F75ABC"/>
    <w:rsid w:val="00F76C5C"/>
    <w:rsid w:val="00F80087"/>
    <w:rsid w:val="00F800F8"/>
    <w:rsid w:val="00F80399"/>
    <w:rsid w:val="00F924EB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10BC"/>
    <w:rsid w:val="00FE274F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0082F"/>
    <w:rsid w:val="00024656"/>
    <w:rsid w:val="00030FFE"/>
    <w:rsid w:val="000332D7"/>
    <w:rsid w:val="00035C4E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A1755"/>
    <w:rsid w:val="001B308E"/>
    <w:rsid w:val="001C7498"/>
    <w:rsid w:val="001D23D5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75AD2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528AE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1BBA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559A5"/>
    <w:rsid w:val="00972111"/>
    <w:rsid w:val="00975B49"/>
    <w:rsid w:val="00982604"/>
    <w:rsid w:val="00997A1D"/>
    <w:rsid w:val="009B7817"/>
    <w:rsid w:val="009D2E65"/>
    <w:rsid w:val="009D2FEA"/>
    <w:rsid w:val="009F6545"/>
    <w:rsid w:val="00A16EBC"/>
    <w:rsid w:val="00A2415F"/>
    <w:rsid w:val="00A3729C"/>
    <w:rsid w:val="00A423EB"/>
    <w:rsid w:val="00A45F2D"/>
    <w:rsid w:val="00A522AF"/>
    <w:rsid w:val="00A52ADF"/>
    <w:rsid w:val="00A56853"/>
    <w:rsid w:val="00A6483E"/>
    <w:rsid w:val="00A64AAC"/>
    <w:rsid w:val="00A64AF2"/>
    <w:rsid w:val="00A675AA"/>
    <w:rsid w:val="00A74C77"/>
    <w:rsid w:val="00A74E0B"/>
    <w:rsid w:val="00AC2A13"/>
    <w:rsid w:val="00AD123C"/>
    <w:rsid w:val="00AE2D6B"/>
    <w:rsid w:val="00AF391E"/>
    <w:rsid w:val="00B1051C"/>
    <w:rsid w:val="00B14E78"/>
    <w:rsid w:val="00B405CB"/>
    <w:rsid w:val="00B40D59"/>
    <w:rsid w:val="00B62905"/>
    <w:rsid w:val="00B63271"/>
    <w:rsid w:val="00B673E2"/>
    <w:rsid w:val="00B73EC1"/>
    <w:rsid w:val="00B77A46"/>
    <w:rsid w:val="00BB1F7E"/>
    <w:rsid w:val="00BD4CDB"/>
    <w:rsid w:val="00BE6FFD"/>
    <w:rsid w:val="00BF27C4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530F"/>
    <w:rsid w:val="00C96FE4"/>
    <w:rsid w:val="00CA44DA"/>
    <w:rsid w:val="00CB08D3"/>
    <w:rsid w:val="00CB4982"/>
    <w:rsid w:val="00D15550"/>
    <w:rsid w:val="00D338A0"/>
    <w:rsid w:val="00D501C5"/>
    <w:rsid w:val="00D53DC0"/>
    <w:rsid w:val="00D57FD6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D722C"/>
    <w:rsid w:val="00F01144"/>
    <w:rsid w:val="00F06801"/>
    <w:rsid w:val="00F108DC"/>
    <w:rsid w:val="00F211AF"/>
    <w:rsid w:val="00F331DC"/>
    <w:rsid w:val="00F33339"/>
    <w:rsid w:val="00F4331D"/>
    <w:rsid w:val="00F43DD1"/>
    <w:rsid w:val="00F45649"/>
    <w:rsid w:val="00F5470E"/>
    <w:rsid w:val="00F61EC3"/>
    <w:rsid w:val="00F74A81"/>
    <w:rsid w:val="00F81BB9"/>
    <w:rsid w:val="00F91D4F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4</TotalTime>
  <Pages>4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2021-04-06T01:38:00Z</cp:lastPrinted>
  <dcterms:created xsi:type="dcterms:W3CDTF">2021-04-18T23:54:00Z</dcterms:created>
  <dcterms:modified xsi:type="dcterms:W3CDTF">2021-04-18T23:54:00Z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