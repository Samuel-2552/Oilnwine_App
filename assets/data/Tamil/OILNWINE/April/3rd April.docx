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AE1185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B22CC3A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701C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0B2A9B8" w14:textId="77777777" w:rsidR="00F701C9" w:rsidRPr="00F701C9" w:rsidRDefault="00F701C9" w:rsidP="00F701C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701C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உபாகமம் 23:1-25:19</w:t>
                  </w:r>
                </w:p>
                <w:p w14:paraId="1125EB16" w14:textId="77777777" w:rsidR="00F701C9" w:rsidRPr="00F701C9" w:rsidRDefault="00F701C9" w:rsidP="00F701C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701C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10:13-37</w:t>
                  </w:r>
                </w:p>
                <w:p w14:paraId="76B86C8D" w14:textId="77777777" w:rsidR="00F701C9" w:rsidRPr="00F701C9" w:rsidRDefault="00F701C9" w:rsidP="00F701C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701C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75:1-10</w:t>
                  </w:r>
                </w:p>
                <w:p w14:paraId="3F50C377" w14:textId="1C295AF4" w:rsidR="009A0942" w:rsidRPr="007A1E95" w:rsidRDefault="00F701C9" w:rsidP="00F701C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F701C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12:12-14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E118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E118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AE1185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170D787" w14:textId="5BFA2C53" w:rsidR="00734B92" w:rsidRDefault="00F701C9" w:rsidP="00734B9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தம்முடைய சீஷர்களுக்கு உலகமெங்கும் செல்ல ஒரு பெரிய கட்டளையைக் கொடுத்தார்</w:t>
      </w:r>
      <w:r w:rsidRPr="00F701C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 மேலும்</w:t>
      </w:r>
      <w:r w:rsidRPr="00F701C9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ஆகையால் நீங்கள் எருசலேமை விட்டுப் போகாமல் என்னிடத்தில் கேள்விப்பட்ட பிதாவின் வாக்குத்தத்தம் நிறைவேறக் காத்திருங்கள்" என்றும் கட்டளையிட்டார். (அப்போஸ்தலர் 1: 5).  அவர் வானத்திற்கு ஏறிப்போவதற்கு முன் பேசிய இந்த வார்த்தைகளை ஐநூறு பேர் கேட்டார்கள்</w:t>
      </w:r>
      <w:r w:rsidRPr="00F701C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380 பேர் நாளுக்கு நாள் அந்த கூட்டத்தை விட்டு வெளியேறினர்</w:t>
      </w:r>
      <w:r w:rsidRPr="00F701C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இறுதியாக 120 பேர் மட்டுமே மீந்திருந்தனர். அவருடைய பிரசன்னத்திற்கான வாக்குறுதியுடன்</w:t>
      </w:r>
      <w:r w:rsidRPr="00F701C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உலகம் எங்கும் (மத் 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28: 19-20) சென்று பிரசங்கிக்க தேவனிடமிருந்து ஒரு புதிய கட்டளையை பெற்றும்</w:t>
      </w:r>
      <w:r w:rsidRPr="00F701C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பரிசுத்த ஆவியின் ஞானஸ்நானம் பெறும் வரை காத்திருக்கும்படி கூறப்பட்டனர். கட்டளை ‘போங்கள்’ என்பதாக இருந்தும்</w:t>
      </w:r>
      <w:r w:rsidRPr="00F701C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 ஆவியின் ஞானஸ்நானம் பெறும் வரை ‘போகக்கூடாது’ என்பதையும் அது உள்ளடக்கி இருந்தது. அவர்கள் ஆவியினால் நிரப்பப்பட்ட பிறகு பரிசுத்த ஆவியானவருக்கு தங்களை ஒப்பு கொடுத்தார்கள்</w:t>
      </w:r>
      <w:r w:rsidRPr="00F701C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பரிசுத்த ஆவியின் வல்லமையால் நிறைந்திருந்தும்</w:t>
      </w:r>
      <w:r w:rsidRPr="00F701C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கிட்டத்தட்ட 15 ஆண்டுகளாக எருசலேமிலிருந்து வெளியேறவில்லை. ‘போங்கள்’ என்ற வார்த்தைக்காக அவர்கள் காத்திருந்தார்கள். இன்று காரியங்கள் மிகவும் வித்தியாசமாக உள்ளது. ஜனங்கள் மத்தேயு 28:19</w:t>
      </w:r>
      <w:r w:rsidRPr="00F701C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20 வசனங்களில் இருந்து பெரிய கட்டளையை மேற்கோள் காட்டி எங்கு செல்ல விரும்புகிறார்களோ அங்கு செல்கிறார்கள். ஜனங்கள் கேட்பதெல்லாம் “போங்கள்” என்கிறது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91" style="position:absolute;left:0;text-align:left;margin-left:-8.35pt;margin-top:732.8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மட்டுமே. ‘போகக்கூடாது’ என்ற வார்த்தையை 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அவர்கள் ஒருபோதும் கேட்க மாட்டார்கள். பரிசுத்த ஆவியானவர் அவர்களிடம் ‘போக வேண்டாம்’ என்று சொன்னால்</w:t>
      </w:r>
      <w:r w:rsidRPr="00F701C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அந்த சத்தத்தைக் கேட்க மாட்டார்கள்</w:t>
      </w:r>
      <w:r w:rsidRPr="00F701C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ஏனென்றால் அவர்கள் தங்கள் சுயத்தின் சத்தத்தால் நிறைந்திருக்கிறார்கள். கர்த்தர் அவர்களுக்குக் கட்டளையிட்டபோது </w:t>
      </w:r>
      <w:r w:rsidRPr="00F701C9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போங்கள்</w:t>
      </w:r>
      <w:r w:rsidRPr="00F701C9">
        <w:rPr>
          <w:rFonts w:ascii="Latha" w:hAnsi="Latha" w:cs="Arial Unicode MS"/>
          <w:noProof/>
          <w:sz w:val="52"/>
          <w:szCs w:val="48"/>
          <w:lang w:val="ta-IN"/>
        </w:rPr>
        <w:t xml:space="preserve">' 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என்பதோடு இணைந்ததான</w:t>
      </w:r>
      <w:r w:rsidRPr="00F701C9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Pr="00F701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போகக்கூடாது அல்லது காத்திருக்க வேண்டும் என்ற ஒரு பகுதியும் இருந்தது! அது தேவனுடைய சத்தமாக இருந்தது. அது கடினமான காரியமாகும்!</w:t>
      </w:r>
    </w:p>
    <w:p w14:paraId="2AD50F76" w14:textId="77777777" w:rsidR="00F701C9" w:rsidRDefault="00F701C9" w:rsidP="00734B9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19D9D6CD" w14:textId="77777777" w:rsidR="00F701C9" w:rsidRDefault="00F701C9" w:rsidP="00734B9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382A5B0F" w14:textId="77777777" w:rsidR="00F701C9" w:rsidRDefault="00F701C9" w:rsidP="00734B9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DEEB0C1" w14:textId="77777777" w:rsidR="00F701C9" w:rsidRDefault="00F701C9" w:rsidP="00734B9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092FD28F" w14:textId="77777777" w:rsidR="00F701C9" w:rsidRDefault="00F701C9" w:rsidP="00734B9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3CD365AE" w14:textId="77777777" w:rsidR="00F701C9" w:rsidRDefault="00F701C9" w:rsidP="00734B9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D736FD3" w14:textId="77777777" w:rsidR="00F701C9" w:rsidRDefault="00F701C9" w:rsidP="00734B9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562B08A8" w14:textId="22C4A467" w:rsidR="00F701C9" w:rsidRDefault="00F701C9" w:rsidP="00734B9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90" style="position:absolute;left:0;text-align:left;margin-left:-19.35pt;margin-top:733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46F0A31" w14:textId="4D1267F5" w:rsidR="00BC15BE" w:rsidRDefault="00AE1185" w:rsidP="00734B92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AE1185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302.1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AE1185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3BB9BE4E" w:rsidR="00DE09CC" w:rsidRPr="00DE09CC" w:rsidRDefault="00F701C9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மேலும்</w:t>
      </w: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சகோதரரே</w:t>
      </w: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நாங்கள் உங்களுக்குப் போதிக்கிறதென்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னவென்றால்</w:t>
      </w: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ஒழுங்கில்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லாதவர்களுக்குப் புத்திசொல்லுங்கள்</w:t>
      </w: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திடனற்றவர்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களைத் தேற்றுங்கள்</w:t>
      </w: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பலவீனரைத் தாங்குங்கள்</w:t>
      </w: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எல்லாரிடத்திலும் நீடிய சாந்தமாயிருங்கள்.</w:t>
      </w:r>
    </w:p>
    <w:p w14:paraId="31471530" w14:textId="5E8EA10C" w:rsidR="008B61EC" w:rsidRPr="00BC15BE" w:rsidRDefault="00F701C9" w:rsidP="00BC15BE">
      <w:pPr>
        <w:jc w:val="right"/>
        <w:rPr>
          <w:szCs w:val="20"/>
          <w:lang w:val="en-IN"/>
        </w:rPr>
      </w:pPr>
      <w:r w:rsidRPr="00F701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தெசலோனிக்கேயர் 5:14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</w:bdo>
    </w:p>
    <w:p w14:paraId="1FD0F690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AB7D7C4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24CD6C10" w14:textId="4BF7E907" w:rsidR="00F44968" w:rsidRDefault="00F44968" w:rsidP="009A0CD8">
      <w:pPr>
        <w:ind w:right="1676"/>
        <w:rPr>
          <w:sz w:val="40"/>
          <w:szCs w:val="32"/>
          <w:lang w:val="en-IN"/>
        </w:rPr>
      </w:pPr>
    </w:p>
    <w:p w14:paraId="00B37CC6" w14:textId="00C6797F" w:rsidR="00F701C9" w:rsidRDefault="00F701C9" w:rsidP="009A0CD8">
      <w:pPr>
        <w:ind w:right="1676"/>
        <w:rPr>
          <w:sz w:val="40"/>
          <w:szCs w:val="32"/>
          <w:lang w:val="en-IN"/>
        </w:rPr>
      </w:pPr>
    </w:p>
    <w:p w14:paraId="32729FF0" w14:textId="77777777" w:rsidR="00F701C9" w:rsidRDefault="00F701C9" w:rsidP="009A0CD8">
      <w:pPr>
        <w:ind w:right="167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AE1185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95443" w14:textId="77777777" w:rsidR="00AE1185" w:rsidRDefault="00AE1185" w:rsidP="00A01902">
      <w:r>
        <w:separator/>
      </w:r>
    </w:p>
  </w:endnote>
  <w:endnote w:type="continuationSeparator" w:id="0">
    <w:p w14:paraId="0748B132" w14:textId="77777777" w:rsidR="00AE1185" w:rsidRDefault="00AE118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88D11" w14:textId="77777777" w:rsidR="00AE1185" w:rsidRDefault="00AE1185" w:rsidP="00A01902">
      <w:r>
        <w:separator/>
      </w:r>
    </w:p>
  </w:footnote>
  <w:footnote w:type="continuationSeparator" w:id="0">
    <w:p w14:paraId="330496E7" w14:textId="77777777" w:rsidR="00AE1185" w:rsidRDefault="00AE118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AE1185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2021-04-01T01:29:00Z</cp:lastPrinted>
  <dcterms:created xsi:type="dcterms:W3CDTF">2021-04-03T00:03:00Z</dcterms:created>
  <dcterms:modified xsi:type="dcterms:W3CDTF">2021-04-03T00:03:00Z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