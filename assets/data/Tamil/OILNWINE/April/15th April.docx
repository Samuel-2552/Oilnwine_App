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8C43FA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2772D96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2318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9558F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56E5AC6" w14:textId="77777777" w:rsidR="009558F6" w:rsidRPr="009558F6" w:rsidRDefault="009558F6" w:rsidP="009558F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558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யோசுவா 11:1-12:24</w:t>
                  </w:r>
                </w:p>
                <w:p w14:paraId="259D52D2" w14:textId="77777777" w:rsidR="009558F6" w:rsidRPr="009558F6" w:rsidRDefault="009558F6" w:rsidP="009558F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558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17:11-37</w:t>
                  </w:r>
                </w:p>
                <w:p w14:paraId="1F7F038E" w14:textId="77777777" w:rsidR="009558F6" w:rsidRPr="009558F6" w:rsidRDefault="009558F6" w:rsidP="009558F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558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84:1-12</w:t>
                  </w:r>
                </w:p>
                <w:p w14:paraId="3F50C377" w14:textId="66B81A14" w:rsidR="009A0942" w:rsidRPr="007A1E95" w:rsidRDefault="009558F6" w:rsidP="009558F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558F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13:5-6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C43FA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C43FA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C43FA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50F3C5C" w14:textId="6BA2192B" w:rsidR="006314B6" w:rsidRDefault="009558F6" w:rsidP="009558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மீட்பை இஸ்ரவேலர் நம்பினார்கள்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அவர்களை வெளியே கொண்டு வருவார் என்று அவர்களுக்கு நம்பிக்கை இருந்தது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சிறிது காலம் சென்ற பிறகு அவர்களின் அறிவுசார் மனிதன் தேவன்மீதுள்ள நம்பிக்கையை மேற்கொண்டது. "தேவன் அவர்களை வாக்குத்தத்தம்பண்ணப்பட்ட தேசத்திற்கு எவ்வாறு கொண்டு வர முடியும்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இராட்சதர்களை நாம் எவ்வாறு வெல்ல முடியும்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?"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அவர்கள் கேட்டார்கள். ஒரு காலத்தில் அவர்கள் பார்வோனுக்கும் அவர்களுடைய இரதங்களுக்கும் எதிராக வெற்றி பெற்றார்கள் என்பதை அவர்களால் புரிந்து கொள்ள முடியவில்லை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தங்களுக்கும் தேவனுக்கும் இடையில் அவர்களின் அறிவுசார் மனிதன் வந்த ஒரு காலம் வந்தது. எனவே கானான் தேசத்தில் இராட்சதர்களை வெல்ல முடியும் என்று அவர்கள் நம்ப மறுத்துவிட்டார்கள். அவர்களின் எண்ணங்கள் தங்கள் சுய பாதுகாப்பில் இருந்தது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செய்த மகத்தான அற்புதங்களை அவர்கள் மறந்துவிட்டார்கள். அவர்களின் அறிவுத்திறன் அவர்களை மேற்கொண்டது. கிறிஸ்தவம் மீண்டும் மீண்டும் தோல்வியடைந்தது இங்குதான். கிறிஸ்துவின் இரத்தத்தின் மூலம் தேவனால் நம்மை காப்பாற்ற முடியும் என்று நாம் நம்புகிறோம்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இங்கே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இப்போது பாவத்தையும்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மாம்சத்தையும்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உலகத்தையும்  மேற்கொள்ள இரத்தத்திற்கு எந்த சக்தியும் இல்லை என்று நாம் நினைக்கிறோம்! மனிதனின் அறிவுத்திறன் தேவனுடைய ஜனங்களை ஆளுகிறது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கிறிஸ்துவிலுள்ள உயர்ந்த காரியங்களை அது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0" style="position:absolute;left:0;text-align:left;margin-left:-7.35pt;margin-top:729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இழக்க செய்கிறது. சோகம் என்னவென்றால்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மனிதன் எப்போதுமே காரியங்களைப் பற்றிய அறிவைப் பெற விரும்புகிறான்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ஜீவ விருட்சத்தை கிரயமாக்கி அவன் அறிவின் விருட்சத்தின் கனியை தோட்டத்தில் புசித்தான். அங்கே ஒரு மூளை அறிவிலான கிறிஸ்தவம் இருக்கிறது</w:t>
      </w:r>
      <w:r w:rsidRPr="009558F6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9558F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அதைப் பற்றி நாம் மிகவும் கவனமாக இருக்க வேண்டும். அறிவுசார் கிறிஸ்தவம் போலியான ஒன்றாகும். மனித அறிவின் மேலோங்கிய நிலை பாபிலோனை உருவாக்குகிறது என்பதை  உறுதிப்படுத்துகிறது!</w:t>
      </w:r>
    </w:p>
    <w:p w14:paraId="25AF6D2A" w14:textId="77777777" w:rsidR="009558F6" w:rsidRDefault="009558F6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0B9704E" w14:textId="77777777" w:rsidR="009558F6" w:rsidRDefault="009558F6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F8F0FDB" w14:textId="77777777" w:rsidR="009558F6" w:rsidRDefault="009558F6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B4100C9" w14:textId="77777777" w:rsidR="009558F6" w:rsidRDefault="009558F6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2A80E5AD" w14:textId="77777777" w:rsidR="009558F6" w:rsidRDefault="009558F6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CA98F54" w14:textId="77777777" w:rsidR="009558F6" w:rsidRDefault="009558F6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653FDC8" w14:textId="77777777" w:rsidR="009558F6" w:rsidRDefault="009558F6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1F0E05E9" w14:textId="77777777" w:rsidR="009558F6" w:rsidRDefault="009558F6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46F0A31" w14:textId="2F040EF0" w:rsidR="00BC15BE" w:rsidRDefault="008C43FA" w:rsidP="006314B6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C43FA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13pt;margin-top:8.2pt;width:570.1pt;height:398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8C43FA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4D6D23B" w:rsidR="00DE09CC" w:rsidRPr="00DE09CC" w:rsidRDefault="009558F6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558F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பூமியிலே உங்களுக்குப் பொக்கிஷங்களைச் சேர்த்துவைக்கவேண்டாம்</w:t>
      </w:r>
      <w:r w:rsidRPr="009558F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9558F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இங்கே பூச்சியும் துருவும் அவைகளைக் கெடுக்கும்</w:t>
      </w:r>
      <w:r w:rsidRPr="009558F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9558F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இங்கே திருடரும் கன்னமிட்டுத் திருடுவார்கள்.  பரலோகத்திலே உங்களுக்குப் பொக்கிஷங்களைச் சேர்த்துவையுங்கள்</w:t>
      </w:r>
      <w:r w:rsidRPr="009558F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9558F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அங்கே பூச்சியாவது துருவாவது கெடுக்கிறதும் இல்லை</w:t>
      </w:r>
      <w:r w:rsidRPr="009558F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9558F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அங்கே திருடர் கன்னமிட்டுத் திருடுகிறதும் இல்லை.</w:t>
      </w:r>
    </w:p>
    <w:p w14:paraId="31471530" w14:textId="5B4BF295" w:rsidR="008B61EC" w:rsidRPr="00BC15BE" w:rsidRDefault="009558F6" w:rsidP="00BC15BE">
      <w:pPr>
        <w:jc w:val="right"/>
        <w:rPr>
          <w:szCs w:val="20"/>
          <w:lang w:val="en-IN"/>
        </w:rPr>
      </w:pPr>
      <w:r w:rsidRPr="009558F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6:19</w:t>
      </w:r>
      <w:bdo w:val="ltr">
        <w:r w:rsidRPr="009558F6">
          <w:rPr>
            <w:rFonts w:ascii="Arial Unicode MS" w:eastAsia="Arial Unicode MS" w:hAnsi="Arial Unicode MS" w:cs="Arial Unicode MS"/>
            <w:color w:val="000000" w:themeColor="text1"/>
            <w:sz w:val="48"/>
            <w:szCs w:val="48"/>
            <w:shd w:val="clear" w:color="auto" w:fill="F9F9F9"/>
            <w:cs/>
            <w:lang w:bidi="ta-IN"/>
          </w:rPr>
          <w:t>-</w:t>
        </w:r>
        <w:r w:rsidRPr="009558F6">
          <w:rPr>
            <w:rFonts w:ascii="Arial" w:eastAsia="Arial Unicode MS" w:hAnsi="Arial" w:cs="Arial" w:hint="cs"/>
            <w:color w:val="000000" w:themeColor="text1"/>
            <w:sz w:val="48"/>
            <w:szCs w:val="48"/>
            <w:shd w:val="clear" w:color="auto" w:fill="F9F9F9"/>
            <w:cs/>
            <w:lang w:bidi="ta-IN"/>
          </w:rPr>
          <w:t>‬</w:t>
        </w:r>
        <w:r w:rsidRPr="009558F6">
          <w:rPr>
            <w:rFonts w:ascii="Arial Unicode MS" w:eastAsia="Arial Unicode MS" w:hAnsi="Arial Unicode MS" w:cs="Arial Unicode MS"/>
            <w:color w:val="000000" w:themeColor="text1"/>
            <w:sz w:val="48"/>
            <w:szCs w:val="48"/>
            <w:shd w:val="clear" w:color="auto" w:fill="F9F9F9"/>
            <w:cs/>
            <w:lang w:bidi="ta-IN"/>
          </w:rPr>
          <w:t>20</w:t>
        </w:r>
        <w:bdo w:val="ltr">
          <w:r w:rsidR="001E3C17">
            <w:t>‬</w:t>
          </w:r>
          <w:r w:rsidR="009B155E">
            <w:t>‬</w:t>
          </w:r>
          <w:r w:rsidR="00D96B02">
            <w:t>‬</w:t>
          </w:r>
          <w:r w:rsidR="00552104">
            <w:t>‬</w:t>
          </w:r>
          <w:r w:rsidR="00827872">
            <w:t>‬</w:t>
          </w:r>
          <w:r w:rsidR="00CB137D">
            <w:t>‬</w:t>
          </w:r>
          <w:r w:rsidR="00080913">
            <w:t>‬</w:t>
          </w:r>
          <w:r w:rsidR="00714E37">
            <w:t>‬</w:t>
          </w:r>
          <w:r w:rsidR="00F12856">
            <w:t>‬</w:t>
          </w:r>
          <w:r w:rsidR="00AE1185">
            <w:t>‬</w:t>
          </w:r>
          <w:r w:rsidR="005D5C5F">
            <w:t>‬</w:t>
          </w:r>
          <w:r w:rsidR="008B3239">
            <w:t>‬</w:t>
          </w:r>
          <w:r w:rsidR="008A6B3C">
            <w:t>‬</w:t>
          </w:r>
          <w:r w:rsidR="00454928">
            <w:t>‬</w:t>
          </w:r>
          <w:r w:rsidR="00AA1D72">
            <w:t>‬</w:t>
          </w:r>
          <w:r w:rsidR="00A02C6D">
            <w:t>‬</w:t>
          </w:r>
          <w:r w:rsidR="002D5124">
            <w:t>‬</w:t>
          </w:r>
          <w:r w:rsidR="003768F8">
            <w:t>‬</w:t>
          </w:r>
          <w:r w:rsidR="0039030C">
            <w:t>‬</w:t>
          </w:r>
          <w:r w:rsidR="001110C6">
            <w:t>‬</w:t>
          </w:r>
          <w:r w:rsidR="00814081">
            <w:t>‬</w:t>
          </w:r>
          <w:r w:rsidR="008C43FA">
            <w:t>‬</w:t>
          </w:r>
        </w:bdo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30411275" w14:textId="77777777" w:rsidR="009558F6" w:rsidRDefault="009558F6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8C43FA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DF505" w14:textId="77777777" w:rsidR="008C43FA" w:rsidRDefault="008C43FA" w:rsidP="00A01902">
      <w:r>
        <w:separator/>
      </w:r>
    </w:p>
  </w:endnote>
  <w:endnote w:type="continuationSeparator" w:id="0">
    <w:p w14:paraId="0396BAAE" w14:textId="77777777" w:rsidR="008C43FA" w:rsidRDefault="008C43FA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AC5D4" w14:textId="77777777" w:rsidR="008C43FA" w:rsidRDefault="008C43FA" w:rsidP="00A01902">
      <w:r>
        <w:separator/>
      </w:r>
    </w:p>
  </w:footnote>
  <w:footnote w:type="continuationSeparator" w:id="0">
    <w:p w14:paraId="421CE7E4" w14:textId="77777777" w:rsidR="008C43FA" w:rsidRDefault="008C43FA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C43FA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0C6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F8"/>
    <w:rsid w:val="00376C4A"/>
    <w:rsid w:val="0038098A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108DC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2021-04-15T00:45:00Z</dcterms:created>
  <dcterms:modified xsi:type="dcterms:W3CDTF">2021-04-15T00:45:00Z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