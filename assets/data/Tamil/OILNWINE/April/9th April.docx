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A02C6D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22976AF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8003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042B38F" w14:textId="77777777" w:rsidR="00D8003B" w:rsidRPr="00D8003B" w:rsidRDefault="00D8003B" w:rsidP="00D800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00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33:1-29</w:t>
                  </w:r>
                </w:p>
                <w:p w14:paraId="39EF4619" w14:textId="77777777" w:rsidR="00D8003B" w:rsidRPr="00D8003B" w:rsidRDefault="00D8003B" w:rsidP="00D800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00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13:1-21</w:t>
                  </w:r>
                </w:p>
                <w:p w14:paraId="2B60FC0F" w14:textId="77777777" w:rsidR="00D8003B" w:rsidRPr="00D8003B" w:rsidRDefault="00D8003B" w:rsidP="00D8003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800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78:65-72</w:t>
                  </w:r>
                </w:p>
                <w:p w14:paraId="3F50C377" w14:textId="42B29029" w:rsidR="009A0942" w:rsidRPr="007A1E95" w:rsidRDefault="00D8003B" w:rsidP="00D8003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8003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02C6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02C6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02C6D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6C12ED62" w:rsidR="00955A7F" w:rsidRDefault="00D8003B" w:rsidP="00F548D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எதிரிகள் நெகேமியாவை வேட்டையாடுவதில் தாமதம் செய்யவில்லை. அவர் தனக்கு ஒரு பெயரை உருவாக்க விரும்புவதாகவும்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மற்றவர்களின் வாழ்க்கையை ஆள விரும்புவதாகவும் நெகேமியாவை குற்றம் சாட்டிய குற்றச்சாட்டுகளும்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பழிகளும் கடுமையான வாக்குவாதங்களும் தேவ நோக்கத்தின் எதிரிகளால் சுதந்திரமாக பரப்பப்பட்டன.  இருப்பினும்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இவை நெகேமியாவின் ஆவிக்கு எந்தவிதமான பாதிப்பையும் ஏற்படுத்தவில்லை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என்ன செய்ய வேண்டும் என்று அறிந்திருந்தார். அவர் தன்னை நியாயப்படுத்த முயற்சிக்கவில்லை. தேவன் அவரை அழைத்த காரியங்களில் அவர்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தொடர்ந்தார்.  நீங்கள் தேவ சத்தத்தைக் கேட்ட ஒரு நபராக இருந்தால்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சொல்வதற்கு நீங்கள் கவலைப்பட மாட்டீர்கள். தேவனைக் கேட்பதும் அவருடைய சித்தத்திற்குக் கீழ்ப்படிந்து நடப்பதுமே முக்கியமானது. கர்த்தரைக் கேட்கும் இடத்தில் காணப்படுவோம்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சித்தத்தைச் செய்யவும்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தேவையை இந்த நேரத்தில் பூர்த்தி செய்யவும் நாடுவோம். தேவ தீர்க்கதரிசியான எரேமியா துக்கத்தையும் வேதனையையும் அறிந்த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அனுபவித்த ஒரு ஊழியக்காரனாக இருந்தார். தேவ அழைப்பை நிறைவேற்றுவதே அவருக்கு முக்கியமானதாக இருந்தது. தேவன் இந்த மனிதனை நியாயப்படுத்தினார். மற்றுள்ளவர்களின் கருத்தும்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நிலவிய சூழ்நிலைகளும்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ஜனங்களின் நிந்தித்த நிந்தைனைகளும் அவரை சோர்வடைய செய்யவில்லை. அவர் தனது எதிர்காலத்தைக் குறித்து கவலைப்படவில்லை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அவருக்கு அதைக்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03" style="position:absolute;left:0;text-align:left;margin-left:-8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குறித்த எந்த பயமும் இல்லை</w:t>
      </w:r>
      <w:r w:rsidRPr="00D8003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</w:t>
      </w:r>
      <w:r w:rsidRPr="00D8003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எல்லாவற்றையும் கர்த்தருடைய கைகளில் விட்டுவிட்டார்.</w:t>
      </w:r>
    </w:p>
    <w:p w14:paraId="546F0A31" w14:textId="5F1B8450" w:rsidR="00BC15BE" w:rsidRDefault="00A02C6D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02C6D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8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02C6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FA626C4" w:rsidR="00DE09CC" w:rsidRPr="00DE09CC" w:rsidRDefault="00D8003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மனந்திரும்பு</w:t>
      </w: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இல்லாவிட்டால் நான் சீக்கிரமாய் உன்னிடத்தில் வந்து</w:t>
      </w: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வாயின் பட்டயத்தால் அவர்களோடே யுத்தம்பண்ணுவேன்.</w:t>
      </w:r>
    </w:p>
    <w:p w14:paraId="31471530" w14:textId="4BE800CC" w:rsidR="008B61EC" w:rsidRPr="00BC15BE" w:rsidRDefault="00D8003B" w:rsidP="00BC15BE">
      <w:pPr>
        <w:jc w:val="right"/>
        <w:rPr>
          <w:szCs w:val="20"/>
          <w:lang w:val="en-IN"/>
        </w:rPr>
      </w:pPr>
      <w:r w:rsidRPr="00D8003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வெளிப்படுத்தின விசேஷம் 2:16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08E10664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A02C6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C01F3" w14:textId="77777777" w:rsidR="00A02C6D" w:rsidRDefault="00A02C6D" w:rsidP="00A01902">
      <w:r>
        <w:separator/>
      </w:r>
    </w:p>
  </w:endnote>
  <w:endnote w:type="continuationSeparator" w:id="0">
    <w:p w14:paraId="4FC46E29" w14:textId="77777777" w:rsidR="00A02C6D" w:rsidRDefault="00A02C6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E1E78" w14:textId="77777777" w:rsidR="00A02C6D" w:rsidRDefault="00A02C6D" w:rsidP="00A01902">
      <w:r>
        <w:separator/>
      </w:r>
    </w:p>
  </w:footnote>
  <w:footnote w:type="continuationSeparator" w:id="0">
    <w:p w14:paraId="6A55B2B7" w14:textId="77777777" w:rsidR="00A02C6D" w:rsidRDefault="00A02C6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02C6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2021-04-09T00:33:00Z</dcterms:created>
  <dcterms:modified xsi:type="dcterms:W3CDTF">2021-04-09T00:33:00Z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