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79461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F55B3D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7377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4F2762C" w14:textId="77777777" w:rsidR="0094171C" w:rsidRPr="0094171C" w:rsidRDefault="0094171C" w:rsidP="0094171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4171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24:1-33</w:t>
                  </w:r>
                </w:p>
                <w:p w14:paraId="34AC2DF5" w14:textId="77777777" w:rsidR="0094171C" w:rsidRPr="0094171C" w:rsidRDefault="0094171C" w:rsidP="0094171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4171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21:1-28</w:t>
                  </w:r>
                </w:p>
                <w:p w14:paraId="4C6BDDC7" w14:textId="77777777" w:rsidR="0094171C" w:rsidRPr="0094171C" w:rsidRDefault="0094171C" w:rsidP="0094171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4171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89:38-52</w:t>
                  </w:r>
                </w:p>
                <w:p w14:paraId="3F50C377" w14:textId="612809F6" w:rsidR="009A0942" w:rsidRPr="007A1E95" w:rsidRDefault="0094171C" w:rsidP="0094171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4171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13:20-23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9461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9461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9461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45FCE5" w14:textId="141A4514" w:rsidR="0094171C" w:rsidRDefault="0094171C" w:rsidP="0094171C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உடன்படிக்கை என்றால் என்ன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உடன்படிக்கை என்பதின் அர்த்தம்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சிந்திய இரத்தத்தாலும் அதன் மூலமாகவும் செய்த காரியங்களுக்குள் நாம் பிரவேசிப்பதாகும். சிலுவையில் அவர் செய்த மாபெரும் கிரியைகளை புரிந்து கொள்வதும் பாராட்டுவதும் ஆகும். எவ்வாறாயினும்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உடன்படிக்கையில் நாம் பிரவேசிக்கிறதில் உள்ளடங்கிய கரியங்களை நாம் நினைவில் கொள்ள வேண்டும். ஆபிரகாமுடனான உடன்படிக்கையின் மூலம் (ஆதியாகமம் 15: 5-10)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ஆபிரகாமுக்கு காரியங்களை தெளிவுபடுத்தத் தொடங்கினார். அவர்தாமே மேற்கொள்ளப் போகிற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நிலைப்பாட்டை தேவன் அவருக்குக் காண்பித்தார். தேவன் ஆபிரகாமிடம்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உனக்காக முற்றிலும் இருக்கிறேன். உன்னுடன் இந்த உடன்படிக்கையில் நானும் எனக்குரிய யாவும் உள்ளடங்கி இருக்கிறது. நான் உன்னிடமிருந்து எதையும் தக்கவைத்துக் கொள்ள மாட்டேன்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இந்த உடன்படிக்கையை நிறைவேற்ற என் ஜீவனையும்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நாமத்தையும்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மகிமையையும் என் கனத்தையும் கொடுப்பேன்." பிரியமானவர்களே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 உடன்படிக்கையின் தேவனுடைய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பாகமாகும். ஆபிரகாமின் வாழ்க்கையில்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சொன்னதை முற்றிலும் நிரூபித்தார். அவருடைய உடன்படிக்கைக்கு இணங்க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 ஆபிரகாமின் சந்ததியாக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மீட்பராக உலகத்திற்கு வந்தார். தேவன் தம்முடைய உடன்படிக்கையில் உறுதியாக இருந்தார் என்பது தெளிவாகிறது. ஆபிரகாமுடனான உடன்படிக்கையின் நிறைவேற்றத்திற்கு அவர்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4" style="position:absolute;left:0;text-align:left;margin-left:-9.5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தனது நாமத்தையும்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கனத்தையும்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மகிமையையும்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வழங்கினார்! இந்த உடன்படிக்கையில் தேவன் தம்மை எவ்வளவு ஒப்புக்கொடுத்தார்  என்பதை நாம் உணர்ந்திருக்கிறோமா</w:t>
      </w:r>
      <w:r w:rsidRPr="0094171C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94171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உடன்படிக்கையின் தமது பங்கை பொருத்தவரை தேவன் ஒருபோதும் பின்வாங்க மாட்டார்! அல்லேலூயா!</w:t>
      </w:r>
    </w:p>
    <w:p w14:paraId="546F0A31" w14:textId="3829DE68" w:rsidR="00BC15BE" w:rsidRDefault="00794610" w:rsidP="0094171C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794610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6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79461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5D243CD" w:rsidR="00DE09CC" w:rsidRPr="00DE09CC" w:rsidRDefault="0094171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விழித்திருங்கள்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விசுவாசத்திலே நிலைத்திருங்கள்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புருஷராயிருங்கள்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திடன்கொள்ளுங்கள்.</w:t>
      </w:r>
      <w:r w:rsidR="0023712B" w:rsidRPr="0023712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31471530" w14:textId="17A5174A" w:rsidR="008B61EC" w:rsidRPr="00BC15BE" w:rsidRDefault="0094171C" w:rsidP="00BC15BE">
      <w:pPr>
        <w:jc w:val="right"/>
        <w:rPr>
          <w:szCs w:val="20"/>
          <w:lang w:val="en-IN"/>
        </w:rPr>
      </w:pPr>
      <w:r w:rsidRPr="0094171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16:13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  <w:r w:rsidR="00ED5A96">
          <w:t>‬</w:t>
        </w:r>
        <w:r w:rsidR="00794610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E41DCAF" w14:textId="0BA38304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61E6050" w14:textId="30C144B4" w:rsidR="0023712B" w:rsidRDefault="00A16D30" w:rsidP="0052318E">
      <w:pPr>
        <w:ind w:right="167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 xml:space="preserve">  </w:t>
      </w: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79461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AEE2" w14:textId="77777777" w:rsidR="00794610" w:rsidRDefault="00794610" w:rsidP="00A01902">
      <w:r>
        <w:separator/>
      </w:r>
    </w:p>
  </w:endnote>
  <w:endnote w:type="continuationSeparator" w:id="0">
    <w:p w14:paraId="2BF687EA" w14:textId="77777777" w:rsidR="00794610" w:rsidRDefault="0079461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D95E" w14:textId="77777777" w:rsidR="00794610" w:rsidRDefault="00794610" w:rsidP="00A01902">
      <w:r>
        <w:separator/>
      </w:r>
    </w:p>
  </w:footnote>
  <w:footnote w:type="continuationSeparator" w:id="0">
    <w:p w14:paraId="6E5B6297" w14:textId="77777777" w:rsidR="00794610" w:rsidRDefault="0079461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79461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2021-04-06T01:38:00Z</cp:lastPrinted>
  <dcterms:created xsi:type="dcterms:W3CDTF">2021-04-22T01:26:00Z</dcterms:created>
  <dcterms:modified xsi:type="dcterms:W3CDTF">2021-04-22T01:26:00Z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