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380EA2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7AB001E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2318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3A517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670F1F7" w14:textId="77777777" w:rsidR="003A517F" w:rsidRPr="003A517F" w:rsidRDefault="003A517F" w:rsidP="003A517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A517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யோசுவா 16:1-18:28</w:t>
                  </w:r>
                </w:p>
                <w:p w14:paraId="35FF5434" w14:textId="77777777" w:rsidR="003A517F" w:rsidRPr="003A517F" w:rsidRDefault="003A517F" w:rsidP="003A517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A517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19:1-27</w:t>
                  </w:r>
                </w:p>
                <w:p w14:paraId="1F4E2B51" w14:textId="77777777" w:rsidR="003A517F" w:rsidRPr="003A517F" w:rsidRDefault="003A517F" w:rsidP="003A517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A517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87:1-17</w:t>
                  </w:r>
                </w:p>
                <w:p w14:paraId="3F50C377" w14:textId="14E08B1C" w:rsidR="009A0942" w:rsidRPr="007A1E95" w:rsidRDefault="003A517F" w:rsidP="003A517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A517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13:11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80EA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80EA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380EA2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C631481" w14:textId="6DEDE781" w:rsidR="003A517F" w:rsidRDefault="003A517F" w:rsidP="006314B6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விசுவாசிகளும் மனிதன் பூமியில் தேவனோடுகூட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அதிகாரம்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ஆட்சி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வல்லமையுடன் ஆளுகை செய்வான் என்கிறதான காலத்தைப் பற்றி இலகுவாக பேசுகிறார்கள். தேவ ஞானம் இல்லாமல் அவருடைய அதிகாரம் மட்டும் நமக்கு இருந்தால் அது பேரழிவை உண்டாக்கும். தேவனின் பார்வையில்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ஞானம் இருக்கும் இடத்தில் அவருடைய அதிகாரமும் இருக்கிறது. அவருடைய ராஜ்யத்தில் அதிகாரம் என்பது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ராஜ்யத்தில் ஒருவரின் பதவியை மட்டுமல்ல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ஒருவரின் ஞானத்தையும் அடிப்படையாகக் கொண்டது என்பதை நினைவில் கொள்ளுங்கள்! தேவன் தனது ஞானம் இல்லாத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ஒருவருக்கு தனது அதிகாரத்தை வழங்க மாட்டார்.  உலகில் ஜனங்கள் ஞானமின்றி அதிகாரம் செலுத்துகிறார்கள்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தேவனுடைய ராஜ்யத்தில்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ஞானத்தைக் கொண்டவர்களுக்கு மாத்திரமே அதிகாரம் வழங்கப்படும். சிலுவை என்பது தேவனின் ஞானமாகும்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சிலுவை நம்மில் கிரியை செய்ய நாம் அனுமதிக்கும்போது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​​தேவனுடைய ஞானத்தையும் நாம் பெற்றுக் கொள்வோம். ஜனங்கள் அதிகாரம் பெற்றுக் கொள்ள சில பதவி நிலைகளை விரும்புகிறார்கள்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தேவனுடைய ராஜ்யத்தில் அதிகாரத்தை தருவது அவருடைய ஞானமே ஆகும். அவருடைய அதிகாரம் வேறுபட்ட ஞானத்தில் உள்ளது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அது "இந்த உலகத்திற்குரியதல்ல". தேவ ஞானம் சிலுவையோடு இணைந்து இருக்கிறது. சிலுவை நம்மில் கிரியை செய்யும்போது அவருடைய ஞானம் நம்மிடமிருந்து வெளிப்படுகிறது.  பரிசுத்த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6" style="position:absolute;left:0;text-align:left;margin-left:-7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ஆவியானவர் ஞானத்தினுடைய உணர்வினுடைய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ஆவியாயிருக்கிறார். ஆகவே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பகுத்தறிவதற்கும்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புரிந்துகொள்வதற்கும்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உணர்ந்தறிவதற்கும் பரிசுத்த ஆவியானவர் நமக்கு வல்லமை அளிக்கிறார்</w:t>
      </w:r>
      <w:r w:rsidRPr="003A517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A517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சரியான முடிவுகளை எடுக்க அவர் நமக்கு உதவுகிறார். பரிசுத்த ஆவியானவர் நமக்கு அளிக்கும் இந்த ஞானத்தை உலக ஞானிகளால் பெற்றுக் கொள்ள முடியாது.</w:t>
      </w:r>
    </w:p>
    <w:p w14:paraId="546F0A31" w14:textId="0E884245" w:rsidR="00BC15BE" w:rsidRDefault="00380EA2" w:rsidP="006314B6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380EA2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45.8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380EA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9015294" w:rsidR="00DE09CC" w:rsidRPr="00DE09CC" w:rsidRDefault="003A517F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3A51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மேலும்</w:t>
      </w:r>
      <w:r w:rsidRPr="003A51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A51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பரிசுத்தவான்களுக்கு ஏற்றபடி</w:t>
      </w:r>
      <w:r w:rsidRPr="003A51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A51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வேசித்தனமும்</w:t>
      </w:r>
      <w:r w:rsidRPr="003A51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A51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மற்றெந்த அசுத்தமும்</w:t>
      </w:r>
      <w:r w:rsidRPr="003A51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A51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பொருளாசையும் ஆகிய இவைகளின் பேர்முதலாய் உங்களுக்குள்ளே சொல்லப்படவுங்கூடாது.</w:t>
      </w:r>
    </w:p>
    <w:p w14:paraId="31471530" w14:textId="422537D1" w:rsidR="008B61EC" w:rsidRPr="00BC15BE" w:rsidRDefault="003A517F" w:rsidP="00BC15BE">
      <w:pPr>
        <w:jc w:val="right"/>
        <w:rPr>
          <w:szCs w:val="20"/>
          <w:lang w:val="en-IN"/>
        </w:rPr>
      </w:pPr>
      <w:r w:rsidRPr="003A517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எபேசியர் 5:3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84C4A2E" w14:textId="05456BFF" w:rsidR="007E7034" w:rsidRDefault="007E7034" w:rsidP="0052318E">
      <w:pPr>
        <w:ind w:right="1676"/>
        <w:rPr>
          <w:sz w:val="40"/>
          <w:szCs w:val="32"/>
          <w:lang w:val="en-IN"/>
        </w:rPr>
      </w:pPr>
    </w:p>
    <w:p w14:paraId="534CB94D" w14:textId="416DAA7F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273296B7" w14:textId="5ACCB662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7A7DA783" w14:textId="41904B98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57B0DB90" w14:textId="36E3F8E2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62CFBA36" w14:textId="562787BA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458EC9CE" w14:textId="11E0B882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75131071" w14:textId="776AA83F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51C579FD" w14:textId="1FE5B78D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4ABF717E" w14:textId="2D71BD60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7F7AD41A" w14:textId="2627ED8C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64D0D053" w14:textId="39D4F065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39173047" w14:textId="49A3E89D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301F9A31" w14:textId="476B0465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6F94722D" w14:textId="2CED203C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1FFA6940" w14:textId="64A492B7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189D67DA" w14:textId="69A5C2DA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173108ED" w14:textId="4F303CDF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089C0983" w14:textId="6525998A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6E8030C0" w14:textId="46DB2BFD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613354A9" w14:textId="0943C9BD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089F122F" w14:textId="5989433B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01E50415" w14:textId="49DA3E58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0E41DCAF" w14:textId="77777777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4B8022DC" w14:textId="66482683" w:rsidR="005F6E49" w:rsidRPr="00E0740A" w:rsidRDefault="00A01902" w:rsidP="00E0740A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380EA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A358" w14:textId="77777777" w:rsidR="00380EA2" w:rsidRDefault="00380EA2" w:rsidP="00A01902">
      <w:r>
        <w:separator/>
      </w:r>
    </w:p>
  </w:endnote>
  <w:endnote w:type="continuationSeparator" w:id="0">
    <w:p w14:paraId="2C28D594" w14:textId="77777777" w:rsidR="00380EA2" w:rsidRDefault="00380EA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2C02" w14:textId="77777777" w:rsidR="00380EA2" w:rsidRDefault="00380EA2" w:rsidP="00A01902">
      <w:r>
        <w:separator/>
      </w:r>
    </w:p>
  </w:footnote>
  <w:footnote w:type="continuationSeparator" w:id="0">
    <w:p w14:paraId="3AC56BED" w14:textId="77777777" w:rsidR="00380EA2" w:rsidRDefault="00380EA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380EA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0C6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108DC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9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2021-04-18T01:28:00Z</dcterms:created>
  <dcterms:modified xsi:type="dcterms:W3CDTF">2021-04-18T01:28:00Z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