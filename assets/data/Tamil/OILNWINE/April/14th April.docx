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814081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A67FA3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2318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6314B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7FABA63" w14:textId="77777777" w:rsidR="006314B6" w:rsidRPr="006314B6" w:rsidRDefault="006314B6" w:rsidP="006314B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314B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யோசுவா 9:3-10:43</w:t>
                  </w:r>
                </w:p>
                <w:p w14:paraId="68CD5595" w14:textId="77777777" w:rsidR="006314B6" w:rsidRPr="006314B6" w:rsidRDefault="006314B6" w:rsidP="006314B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314B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16:19-17:10</w:t>
                  </w:r>
                </w:p>
                <w:p w14:paraId="28592B71" w14:textId="5DF94115" w:rsidR="006314B6" w:rsidRPr="006314B6" w:rsidRDefault="006314B6" w:rsidP="006314B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314B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83:1-18</w:t>
                  </w:r>
                </w:p>
                <w:p w14:paraId="3F50C377" w14:textId="7FE4609E" w:rsidR="009A0942" w:rsidRPr="007A1E95" w:rsidRDefault="006314B6" w:rsidP="006314B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314B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13:4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1408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1408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14081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50F3C5C" w14:textId="6EAF0EC4" w:rsidR="006314B6" w:rsidRDefault="006314B6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"ஞானி தன் ஞானத்தைக்குறித்து மேன்மைபாராட்டவேண்டாம்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பராக்கிரமன் தன் பராக்கிரமத்தைக்குறித்து மேன்மை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பாராட்டவேண்டாம்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ஐசுவரியவான் தன் ஐசுவரியத்தைக்குறித்து மேன்மை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பாராட்டவேண்டாம்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மேன்மைபாராட்டுகிறவன் பூமியிலே கிருபையையும்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நியாயத்தையும் நீதியையும் செய்கிற கர்த்தர் நான் என்று என்னை அறிந்து உணர்ந்திருக்கிறதைக்குறித்தே மேன்மைபாராட்டக்கடவன் என்று கர்த்தர் சொல்லுகிறார்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இவைகளின்மேல் பிரியமாயிருக்கிறேன் என்று கர்த்தர் சொல்லுகிறார்.” (எரே.  9: 23,24). மனிதன் தன்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ஞானத்திலும்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பராக்கிரமத்திலும்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ஐசுவரியத்திலும் மேன்மைபாராட்டவேண்டாம் என்று கர்த்தர் சொல்கிறார். அதே சமயம் கர்த்தர் தமது நாமத்தின் மகிமையையும் குமாரனையும்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மாத்திரமே ஏற்றுக் கொள்ளுவார் என்றும் கூறுகிறார். மனிதனின் ஞானமும்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பராக்கிரமும்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ஐசுவரியமும் தீயவை அல்ல. கர்த்தர் இவற்றைக் கண்டிக்கவில்லை. ஞானம் என்பது தவறானதும்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கெட்டதும் தீமையானதும் அல்ல. அதிகாரமும் செல்வமும் தீய காரியங்களல்ல. நல்ல காரியங்களை கெட்டதாகவும்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கெட்ட காரியங்களை  நல்லதாகவும் மாற்றுவது சாத்தானின் புத்திசாலித்தனமான உபாயங்களில் ஒன்றாகும். உலகில் எல்லா இடங்களிலும் பொதுவாக சாத்தான் பயன்படுத்தும் உபாயங்களில் இதுவும் ஒன்றாகும். ஞானம் தவறான ஒன்றல்ல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சத்துரு அதை கெட்டதாக மாற்றுகிறான். அவன் எப்போதும் இதைச் செய்கிறான்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அவன் ஒரு ஏமாற்றுக்காரன். இங்கு மூன்று முறை மேன்மைபாராட்ட வேண்டாம்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என்று தேவன் கூறுகிறார்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ஞானத்திலும்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பராக்கிரமத்திலும்</w:t>
      </w:r>
      <w:r w:rsidRPr="006314B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6314B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ஐசுவரியத்திலும் மேன்மைபாராட்ட வேண்டாம் என்று அவர் கூறுகிறார். அவர்களுக்கு கர்த்தர் ஜீவனின் மகிமையைக் கொடுப்பார்!</w:t>
      </w:r>
    </w:p>
    <w:p w14:paraId="546F0A31" w14:textId="4A50B3D1" w:rsidR="00BC15BE" w:rsidRDefault="00814081" w:rsidP="006314B6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14081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20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81408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814651E" w:rsidR="00DE09CC" w:rsidRPr="00DE09CC" w:rsidRDefault="006314B6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314B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 தேறுகிறது யாவருக்கும் விளங்கும்படி இவைகளையே சிந்தித்துக்கொண்டு</w:t>
      </w:r>
      <w:r w:rsidRPr="006314B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314B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இவைகளிலே நிலைத்திரு.</w:t>
      </w:r>
    </w:p>
    <w:p w14:paraId="31471530" w14:textId="77C2C25C" w:rsidR="008B61EC" w:rsidRPr="00BC15BE" w:rsidRDefault="006314B6" w:rsidP="00BC15BE">
      <w:pPr>
        <w:jc w:val="right"/>
        <w:rPr>
          <w:szCs w:val="20"/>
          <w:lang w:val="en-IN"/>
        </w:rPr>
      </w:pPr>
      <w:r w:rsidRPr="006314B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தீமோத்தேயு 4:15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BAC5F41" w14:textId="49E7BDBB" w:rsidR="004F12E9" w:rsidRDefault="004F12E9" w:rsidP="00B26186">
      <w:pPr>
        <w:ind w:left="1276" w:right="1676" w:hanging="1366"/>
        <w:rPr>
          <w:sz w:val="40"/>
          <w:szCs w:val="32"/>
          <w:lang w:val="en-IN"/>
        </w:rPr>
      </w:pPr>
    </w:p>
    <w:p w14:paraId="10476D03" w14:textId="1F2DB959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82C5A15" w14:textId="49A906B6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4735DC3" w14:textId="635A8C19" w:rsidR="00567286" w:rsidRDefault="00567286" w:rsidP="00B26186">
      <w:pPr>
        <w:ind w:left="1276" w:right="1676" w:hanging="1366"/>
        <w:rPr>
          <w:sz w:val="40"/>
          <w:szCs w:val="32"/>
          <w:lang w:val="en-IN"/>
        </w:rPr>
      </w:pPr>
    </w:p>
    <w:p w14:paraId="23BD7C0B" w14:textId="374C671F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091CE1CA" w14:textId="340EA779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313BA36D" w14:textId="57F9579A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13A281F8" w14:textId="5C60C475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075DB3A5" w14:textId="30C16D13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07824B38" w14:textId="2C8C6A9A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21E265D2" w14:textId="0568F4E5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2687B33C" w14:textId="3EF3C78F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293B8CB9" w14:textId="6C924B87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43686E55" w14:textId="185D8920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576246B9" w14:textId="70400697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6349B176" w14:textId="1D29D735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6931CFD6" w14:textId="36FF3ECD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79191430" w14:textId="52286DD9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740AF3C6" w14:textId="7A6AA123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67B4C069" w14:textId="1C46705C" w:rsidR="006B7A31" w:rsidRDefault="006B7A31" w:rsidP="00B26186">
      <w:pPr>
        <w:ind w:left="1276" w:right="1676" w:hanging="1366"/>
        <w:rPr>
          <w:sz w:val="40"/>
          <w:szCs w:val="32"/>
          <w:lang w:val="en-IN"/>
        </w:rPr>
      </w:pPr>
    </w:p>
    <w:p w14:paraId="555148B2" w14:textId="3B574502" w:rsidR="006B7A31" w:rsidRDefault="006B7A31" w:rsidP="00B26186">
      <w:pPr>
        <w:ind w:left="1276" w:right="1676" w:hanging="1366"/>
        <w:rPr>
          <w:sz w:val="40"/>
          <w:szCs w:val="32"/>
          <w:lang w:val="en-IN"/>
        </w:rPr>
      </w:pPr>
    </w:p>
    <w:p w14:paraId="1DFF2E5A" w14:textId="61A1F741" w:rsidR="00170ACF" w:rsidRDefault="00170ACF" w:rsidP="00B26186">
      <w:pPr>
        <w:ind w:left="1276" w:right="1676" w:hanging="1366"/>
        <w:rPr>
          <w:sz w:val="40"/>
          <w:szCs w:val="32"/>
          <w:lang w:val="en-IN"/>
        </w:rPr>
      </w:pPr>
    </w:p>
    <w:p w14:paraId="1D975A2C" w14:textId="526B107E" w:rsidR="00170ACF" w:rsidRDefault="00170ACF" w:rsidP="00B26186">
      <w:pPr>
        <w:ind w:left="1276" w:right="1676" w:hanging="1366"/>
        <w:rPr>
          <w:sz w:val="40"/>
          <w:szCs w:val="32"/>
          <w:lang w:val="en-IN"/>
        </w:rPr>
      </w:pPr>
    </w:p>
    <w:p w14:paraId="4A517CC1" w14:textId="332BE728" w:rsidR="0052318E" w:rsidRDefault="0052318E" w:rsidP="003C58D5">
      <w:pPr>
        <w:ind w:right="1676"/>
        <w:rPr>
          <w:sz w:val="40"/>
          <w:szCs w:val="32"/>
          <w:lang w:val="en-IN"/>
        </w:rPr>
      </w:pPr>
    </w:p>
    <w:p w14:paraId="364FCAB7" w14:textId="4CD67362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5A154BF2" w14:textId="7E0F587B" w:rsidR="006314B6" w:rsidRDefault="006314B6" w:rsidP="00B26186">
      <w:pPr>
        <w:ind w:left="1276" w:right="1676" w:hanging="1366"/>
        <w:rPr>
          <w:sz w:val="40"/>
          <w:szCs w:val="32"/>
          <w:lang w:val="en-IN"/>
        </w:rPr>
      </w:pPr>
    </w:p>
    <w:p w14:paraId="2DC25128" w14:textId="12B049B8" w:rsidR="006314B6" w:rsidRDefault="006314B6" w:rsidP="00B26186">
      <w:pPr>
        <w:ind w:left="1276" w:right="1676" w:hanging="1366"/>
        <w:rPr>
          <w:sz w:val="40"/>
          <w:szCs w:val="32"/>
          <w:lang w:val="en-IN"/>
        </w:rPr>
      </w:pPr>
    </w:p>
    <w:p w14:paraId="1008D7B0" w14:textId="77777777" w:rsidR="006314B6" w:rsidRDefault="006314B6" w:rsidP="00B26186">
      <w:pPr>
        <w:ind w:left="1276" w:right="1676" w:hanging="1366"/>
        <w:rPr>
          <w:sz w:val="40"/>
          <w:szCs w:val="32"/>
          <w:lang w:val="en-IN"/>
        </w:rPr>
      </w:pPr>
    </w:p>
    <w:p w14:paraId="3BBEEA3E" w14:textId="77777777" w:rsidR="00567286" w:rsidRDefault="00567286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81408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C76F1" w14:textId="77777777" w:rsidR="00814081" w:rsidRDefault="00814081" w:rsidP="00A01902">
      <w:r>
        <w:separator/>
      </w:r>
    </w:p>
  </w:endnote>
  <w:endnote w:type="continuationSeparator" w:id="0">
    <w:p w14:paraId="11AAEB96" w14:textId="77777777" w:rsidR="00814081" w:rsidRDefault="0081408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31628" w14:textId="77777777" w:rsidR="00814081" w:rsidRDefault="00814081" w:rsidP="00A01902">
      <w:r>
        <w:separator/>
      </w:r>
    </w:p>
  </w:footnote>
  <w:footnote w:type="continuationSeparator" w:id="0">
    <w:p w14:paraId="50F4D58D" w14:textId="77777777" w:rsidR="00814081" w:rsidRDefault="0081408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1408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0C6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F8"/>
    <w:rsid w:val="00376C4A"/>
    <w:rsid w:val="0038098A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108DC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2021-04-14T01:50:00Z</dcterms:created>
  <dcterms:modified xsi:type="dcterms:W3CDTF">2021-04-14T01:50:00Z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