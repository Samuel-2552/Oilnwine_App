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39030C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354AB7A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52318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170AC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30658D2" w14:textId="1B2444BA" w:rsidR="00170ACF" w:rsidRPr="00170ACF" w:rsidRDefault="00170ACF" w:rsidP="00170AC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70AC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யோசுவா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170AC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5:1-7:15</w:t>
                  </w:r>
                </w:p>
                <w:p w14:paraId="458A4149" w14:textId="77777777" w:rsidR="00170ACF" w:rsidRPr="00170ACF" w:rsidRDefault="00170ACF" w:rsidP="00170AC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70AC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15:1-32</w:t>
                  </w:r>
                </w:p>
                <w:p w14:paraId="63F774EB" w14:textId="5497DA75" w:rsidR="00170ACF" w:rsidRPr="00170ACF" w:rsidRDefault="00170ACF" w:rsidP="00170AC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70AC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81:1-16</w:t>
                  </w:r>
                </w:p>
                <w:p w14:paraId="3F50C377" w14:textId="274D4EB0" w:rsidR="009A0942" w:rsidRPr="007A1E95" w:rsidRDefault="00170ACF" w:rsidP="00170AC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170AC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13:1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9030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9030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39030C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375E2C2" w14:textId="77777777" w:rsidR="00170ACF" w:rsidRPr="00170ACF" w:rsidRDefault="00170ACF" w:rsidP="00170AC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"ஆகையால் நம்முடைய கர்த்தரைப்பற்றிய சாட்சியைக்குறித்தாவது</w:t>
      </w:r>
      <w:r w:rsidRPr="00170AC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நிமித்தம் கட்டப்பட்டிருக்கிற என்னைக் குறித்தாவது</w:t>
      </w:r>
      <w:r w:rsidRPr="00170AC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 வெட்கப்படாமல்</w:t>
      </w:r>
      <w:r w:rsidRPr="00170AC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தேவவல்லமைக்கேற்றபடி சுவிசேஷத்திற்காக என்னோடேகூடத் தீங்கனுபவி."  என்று 2 தீமோத்தேயு 1:8-ல் கூறுகிறது.</w:t>
      </w:r>
    </w:p>
    <w:p w14:paraId="0C892DBB" w14:textId="77777777" w:rsidR="00170ACF" w:rsidRPr="00170ACF" w:rsidRDefault="00170ACF" w:rsidP="00170AC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5AC1F27" w14:textId="3DA69A26" w:rsidR="00170ACF" w:rsidRPr="00170ACF" w:rsidRDefault="00170ACF" w:rsidP="00170AC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ஆதிகால சபையின் நாட்களில்  தேவனுக்காக நிற்பது மிகவும் விலைக்கிரயம் செலுத்த வேண்டிய காரியமாயிருந்தது. பவுலைப் போன்ற ஒரு மனிதனுடன் தொடர்பு வைத்துக் கொள்வது புறக்கணிப்பையும் சிறையையும் கொண்டு வருகிறதாயிருந்தது</w:t>
      </w:r>
      <w:r w:rsidRPr="00170AC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இது ஆத்துமாவின் ஒவ்வொரு </w:t>
      </w: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பகுதியையும் தொடுகிறதும் பாதிக்கிறது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மாயிருந்தது. ஒரு வாலிபனை பொருத்த வரை பவுலுடன் ஒரு நெருங்கிய உறவில் கடைசி வரை தொடர்வதுஎன்பது ஒரு பெரிய வெற்றியாக இருந்தது! சுவிசேஷத்தைப் பிரசங்கிப்பதற்கும் அறிவிப்பதற்கும் மனிதர்களுக்கு ஏற்பட்ட துன்பங்களை அப்போஸ்தலன் பவுல் அறிந்திருந்தார்</w:t>
      </w:r>
      <w:r w:rsidRPr="00170AC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நற்செய்தி என்றாலும் சமாதான நற்செய்தி என்றாலும்</w:t>
      </w:r>
      <w:r w:rsidRPr="00170AC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மனிதர்களின் சீர்கேடும் சீரழிவும் காரணமாக</w:t>
      </w:r>
      <w:r w:rsidRPr="00170AC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ஒரு பட்டயத்தையும்</w:t>
      </w:r>
      <w:r w:rsidRPr="00170AC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பிரிவினையையும் பிரச்சனைகளையும் கொண்டுவருகிறது. அதன் காரணமாக உபத்திரவம் உண்டாகிறது</w:t>
      </w:r>
      <w:r w:rsidRPr="00170AC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 பொறுமையுடனும் தொடர்ச்சியாகவும் சகிக்கப்பட வேண்டும்.  அவர் தீமோத்தேயுவிடம்</w:t>
      </w:r>
      <w:r w:rsidRPr="00170ACF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துன்பங்களில் உங்கள் பங்கைப் எடுத்துக் கொள்ளுங்கள்” என்றார். பவுலின் ஆலோசனையை ஏற்றுக் கொள்ள தீமோத்தேயு தயங்கவில்லை.</w:t>
      </w:r>
    </w:p>
    <w:p w14:paraId="3733C1D5" w14:textId="2A6E0EDA" w:rsidR="00170ACF" w:rsidRPr="00170ACF" w:rsidRDefault="00170ACF" w:rsidP="00170AC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09" style="position:absolute;left:0;text-align:left;margin-left:-12.35pt;margin-top:731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DAFC86E" w14:textId="2A23E21F" w:rsidR="00955A7F" w:rsidRDefault="00170ACF" w:rsidP="00170ACF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விசுவாசமாகவும்</w:t>
      </w:r>
      <w:r w:rsidRPr="00170AC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170AC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உண்மையாகவும் தைரியமாகவும் இருப்பதற்கு நாம் ஒரு விலைக்கிரயம் செலுத்த வேண்டும்.  இது நமது பிரபலத்தையும் அங்கிகரிப்பையும் ஆபத்தில் ஆழ்த்துகிறது. செல்வாக்கற்ற ஆனாலும் மதிப்புமிக்க நோக்கத்திற்கும் ஊழியத்திற்கும் துணை நிற்பது விலைக்கிரயத்தை நிர்ப்பந்திக்கிறது!</w:t>
      </w:r>
      <w:r w:rsidR="0052318E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546F0A31" w14:textId="5F1B8450" w:rsidR="00BC15BE" w:rsidRDefault="0039030C" w:rsidP="004F12E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39030C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38.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39030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129D651D" w:rsidR="00DE09CC" w:rsidRPr="00DE09CC" w:rsidRDefault="00170ACF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70AC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சகலமும் நல்லொழுக்கமாயும் கிரமமாயும் செய்யப்படக்கடவது.</w:t>
      </w:r>
    </w:p>
    <w:p w14:paraId="31471530" w14:textId="662885F2" w:rsidR="008B61EC" w:rsidRPr="00BC15BE" w:rsidRDefault="00170ACF" w:rsidP="00BC15BE">
      <w:pPr>
        <w:jc w:val="right"/>
        <w:rPr>
          <w:szCs w:val="20"/>
          <w:lang w:val="en-IN"/>
        </w:rPr>
      </w:pPr>
      <w:r w:rsidRPr="00170AC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14:40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BAC5F41" w14:textId="49E7BDBB" w:rsidR="004F12E9" w:rsidRDefault="004F12E9" w:rsidP="00B26186">
      <w:pPr>
        <w:ind w:left="1276" w:right="1676" w:hanging="1366"/>
        <w:rPr>
          <w:sz w:val="40"/>
          <w:szCs w:val="32"/>
          <w:lang w:val="en-IN"/>
        </w:rPr>
      </w:pPr>
    </w:p>
    <w:p w14:paraId="10476D03" w14:textId="1F2DB959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82C5A15" w14:textId="49A906B6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4735DC3" w14:textId="635A8C19" w:rsidR="00567286" w:rsidRDefault="00567286" w:rsidP="00B26186">
      <w:pPr>
        <w:ind w:left="1276" w:right="1676" w:hanging="1366"/>
        <w:rPr>
          <w:sz w:val="40"/>
          <w:szCs w:val="32"/>
          <w:lang w:val="en-IN"/>
        </w:rPr>
      </w:pPr>
    </w:p>
    <w:p w14:paraId="23BD7C0B" w14:textId="374C671F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091CE1CA" w14:textId="340EA779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313BA36D" w14:textId="57F9579A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13A281F8" w14:textId="5C60C475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075DB3A5" w14:textId="30C16D13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07824B38" w14:textId="2C8C6A9A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21E265D2" w14:textId="0568F4E5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2687B33C" w14:textId="3EF3C78F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293B8CB9" w14:textId="6C924B87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43686E55" w14:textId="185D8920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576246B9" w14:textId="70400697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6349B176" w14:textId="1D29D735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6931CFD6" w14:textId="36FF3ECD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79191430" w14:textId="52286DD9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740AF3C6" w14:textId="7A6AA123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67B4C069" w14:textId="1C46705C" w:rsidR="006B7A31" w:rsidRDefault="006B7A31" w:rsidP="00B26186">
      <w:pPr>
        <w:ind w:left="1276" w:right="1676" w:hanging="1366"/>
        <w:rPr>
          <w:sz w:val="40"/>
          <w:szCs w:val="32"/>
          <w:lang w:val="en-IN"/>
        </w:rPr>
      </w:pPr>
    </w:p>
    <w:p w14:paraId="555148B2" w14:textId="3B574502" w:rsidR="006B7A31" w:rsidRDefault="006B7A31" w:rsidP="00B26186">
      <w:pPr>
        <w:ind w:left="1276" w:right="1676" w:hanging="1366"/>
        <w:rPr>
          <w:sz w:val="40"/>
          <w:szCs w:val="32"/>
          <w:lang w:val="en-IN"/>
        </w:rPr>
      </w:pPr>
    </w:p>
    <w:p w14:paraId="1DFF2E5A" w14:textId="61A1F741" w:rsidR="00170ACF" w:rsidRDefault="00170ACF" w:rsidP="00B26186">
      <w:pPr>
        <w:ind w:left="1276" w:right="1676" w:hanging="1366"/>
        <w:rPr>
          <w:sz w:val="40"/>
          <w:szCs w:val="32"/>
          <w:lang w:val="en-IN"/>
        </w:rPr>
      </w:pPr>
    </w:p>
    <w:p w14:paraId="1D975A2C" w14:textId="526B107E" w:rsidR="00170ACF" w:rsidRDefault="00170ACF" w:rsidP="00B26186">
      <w:pPr>
        <w:ind w:left="1276" w:right="1676" w:hanging="1366"/>
        <w:rPr>
          <w:sz w:val="40"/>
          <w:szCs w:val="32"/>
          <w:lang w:val="en-IN"/>
        </w:rPr>
      </w:pPr>
    </w:p>
    <w:p w14:paraId="706488B0" w14:textId="5BDCBCC0" w:rsidR="00170ACF" w:rsidRDefault="00170ACF" w:rsidP="00B26186">
      <w:pPr>
        <w:ind w:left="1276" w:right="1676" w:hanging="1366"/>
        <w:rPr>
          <w:sz w:val="40"/>
          <w:szCs w:val="32"/>
          <w:lang w:val="en-IN"/>
        </w:rPr>
      </w:pPr>
    </w:p>
    <w:p w14:paraId="3E41F27C" w14:textId="77777777" w:rsidR="00170ACF" w:rsidRDefault="00170ACF" w:rsidP="00B26186">
      <w:pPr>
        <w:ind w:left="1276" w:right="1676" w:hanging="1366"/>
        <w:rPr>
          <w:sz w:val="40"/>
          <w:szCs w:val="32"/>
          <w:lang w:val="en-IN"/>
        </w:rPr>
      </w:pPr>
    </w:p>
    <w:p w14:paraId="4A517CC1" w14:textId="332BE728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364FCAB7" w14:textId="2E209883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3BBEEA3E" w14:textId="77777777" w:rsidR="00567286" w:rsidRDefault="00567286" w:rsidP="0052318E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39030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9BA93" w14:textId="77777777" w:rsidR="0039030C" w:rsidRDefault="0039030C" w:rsidP="00A01902">
      <w:r>
        <w:separator/>
      </w:r>
    </w:p>
  </w:endnote>
  <w:endnote w:type="continuationSeparator" w:id="0">
    <w:p w14:paraId="3327CB58" w14:textId="77777777" w:rsidR="0039030C" w:rsidRDefault="0039030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F40C0" w14:textId="77777777" w:rsidR="0039030C" w:rsidRDefault="0039030C" w:rsidP="00A01902">
      <w:r>
        <w:separator/>
      </w:r>
    </w:p>
  </w:footnote>
  <w:footnote w:type="continuationSeparator" w:id="0">
    <w:p w14:paraId="6ACE8329" w14:textId="77777777" w:rsidR="0039030C" w:rsidRDefault="0039030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39030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F8"/>
    <w:rsid w:val="00376C4A"/>
    <w:rsid w:val="0038098A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7498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108DC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2021-04-06T01:38:00Z</cp:lastPrinted>
  <dcterms:created xsi:type="dcterms:W3CDTF">2021-04-12T01:32:00Z</dcterms:created>
  <dcterms:modified xsi:type="dcterms:W3CDTF">2021-04-12T01:32:00Z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