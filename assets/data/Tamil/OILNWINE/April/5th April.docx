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8B323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24AF328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55A7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DCC0130" w14:textId="77777777" w:rsidR="00955A7F" w:rsidRPr="00955A7F" w:rsidRDefault="00955A7F" w:rsidP="00955A7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55A7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28:1-68</w:t>
                  </w:r>
                </w:p>
                <w:p w14:paraId="765671B7" w14:textId="77777777" w:rsidR="00955A7F" w:rsidRPr="00955A7F" w:rsidRDefault="00955A7F" w:rsidP="00955A7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55A7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11:14-36</w:t>
                  </w:r>
                </w:p>
                <w:p w14:paraId="6D556D2B" w14:textId="77777777" w:rsidR="00955A7F" w:rsidRPr="00955A7F" w:rsidRDefault="00955A7F" w:rsidP="00955A7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55A7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77:1-20</w:t>
                  </w:r>
                </w:p>
                <w:p w14:paraId="3F50C377" w14:textId="0149F5D9" w:rsidR="009A0942" w:rsidRPr="007A1E95" w:rsidRDefault="00955A7F" w:rsidP="00955A7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55A7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12:18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B323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B323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B323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DAFC86E" w14:textId="76DF5D84" w:rsidR="00955A7F" w:rsidRDefault="00955A7F" w:rsidP="004F12E9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தன்னுடைய ஆவிக்குரிய குமாரனுக்கு தனது கடைசி நீருபத்தை அப்போஸ்தலனாகிய பவுல் எழுதும்போது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சமயம் வாய்த்தாலும் வாய்க்காவிட்டாலும் ஜாக்கிரதையாய்த் திருவசனத்தைப் பிரசங்கம்பண்ணு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 நீடிய சாந்தத்தோடும் உபதேசத்தோடும் கண்டனம்பண்ணி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கடிந்துகொண்டு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புத்தி சொல்லு. ஏனென்றால்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ஆரோக்கியமான உபதேசத்தைப் பொறுக்க மனதில்லாமல்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செவித்தினவுள்ளவர்களாகி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சுய இச்சைகளுக்கேற்ற போதகர்களைத் தங்களுக்குத் திரளாகச் சேர்த்துக்கொண்டு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சத்தியத்துக்குச்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செவியை விலக்கி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கட்டுக்கதைகளுக்குச் சாய்ந்துபோகுங்காலம் வரும்.” என்று 2 தீமோ. 4: 2-4- ல் கூறுகிறார். “வார்த்தையைப் பிரசங்கிக்க வாய்ப்பு சாதகமாக இருந்தாலும்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இல்லாவிட்டாலும் உங்கள் அவசர உணர்வை [காத்துக் கொண்டு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தயாராக] இருங்கள். (வசதியானதாக இருந்தாலும்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சிரமமாக இருந்தாலும்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வரவேற்கத்தக்கதாக இருந்தாலும்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இல்லாவிட்டாலும்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ஜனங்களின் வாழ்க்கை எந்த விதத்தில் தவறானது என்பதை வார்த்தையின்படி போதிக்கிற நீங்கள் காண்பிக்க வேண்டும்.) மேலும் அவர்களை கடிந்து கொண்டு சீர்த்திருத்தி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எச்சரித்து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பத்திசொல்லி உணர்த்துங்கள். (ஜனங்கள்) ஆரோக்கியமான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முழுமையான போதனைகளை சகித்துக் கொள்ளாத காலம் வரும்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காதுகளுக்கு இன்பமானவைகளை  [மகிழ்ச்சிகரமானவைகளை]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95" style="position:absolute;left:0;text-align:left;margin-left:-6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கேட்கும்படி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தங்களுடைய விருப்பப்படி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போதகர்களை திரளாகச் சேர்த்துக் கொண்டு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பிழைகளை வளர்ப்பதற்கும்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சத்தியத்தைக் கேட்பதைத் தவிர்த்து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கட்டுக்கதைகள் மற்றும் மனிதனால் உருவாக்கப்பட்ட பழங்கதைகளை கேட்கவும் அலைந்து திரியும் காலம் வரும்.” என்று 2 தீமோ. 4: 2-4- ல் விரிவாக்க வேதாகமம் (</w:t>
      </w:r>
      <w:r w:rsidRPr="00955A7F">
        <w:rPr>
          <w:rFonts w:ascii="Latha" w:hAnsi="Latha" w:cs="Arial Unicode MS"/>
          <w:noProof/>
          <w:sz w:val="52"/>
          <w:szCs w:val="48"/>
          <w:lang w:val="ta-IN"/>
        </w:rPr>
        <w:t xml:space="preserve">Amplified Bible) </w:t>
      </w:r>
      <w:r w:rsidRPr="00955A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கூறுகிறது.</w:t>
      </w:r>
    </w:p>
    <w:p w14:paraId="546F0A31" w14:textId="5F1B8450" w:rsidR="00BC15BE" w:rsidRDefault="008B3239" w:rsidP="004F12E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B323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3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B323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3451617" w:rsidR="00DE09CC" w:rsidRPr="00DE09CC" w:rsidRDefault="00955A7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55A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மற்றவர்களுக்குப் பயமுண்டாகும்படி. பாவஞ்செய்தவர்களை எல்லாருக்கும் முன்பாகக் கடிந்துகொள்.</w:t>
      </w:r>
    </w:p>
    <w:p w14:paraId="31471530" w14:textId="190AAEFC" w:rsidR="008B61EC" w:rsidRPr="00BC15BE" w:rsidRDefault="00955A7F" w:rsidP="00BC15BE">
      <w:pPr>
        <w:jc w:val="right"/>
        <w:rPr>
          <w:szCs w:val="20"/>
          <w:lang w:val="en-IN"/>
        </w:rPr>
      </w:pPr>
      <w:r w:rsidRPr="00955A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தீமோத்தேயு 5:20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AC5F41" w14:textId="49E7BDBB" w:rsidR="004F12E9" w:rsidRDefault="004F12E9" w:rsidP="00B26186">
      <w:pPr>
        <w:ind w:left="1276" w:right="1676" w:hanging="1366"/>
        <w:rPr>
          <w:sz w:val="40"/>
          <w:szCs w:val="32"/>
          <w:lang w:val="en-IN"/>
        </w:rPr>
      </w:pPr>
    </w:p>
    <w:p w14:paraId="5A669403" w14:textId="2C49123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0A4C29F0" w14:textId="26F195E2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D0FD3B3" w14:textId="03393048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43FDDAC0" w14:textId="7CBDD21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93295A1" w14:textId="44A2F4F7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851FC6C" w14:textId="721389E2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29DA9E5" w14:textId="258BADB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A93A170" w14:textId="0CA537BB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957C618" w14:textId="7757534B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6C235682" w14:textId="22BAB995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06E4272" w14:textId="50F80DE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5739D50B" w14:textId="60AEF271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297C506" w14:textId="036E4735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AE6F6E" w14:textId="16F5AB20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69B2AE22" w14:textId="06CF4172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580E65E3" w14:textId="3B67AD80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377E0E4" w14:textId="78FB590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5D9439D6" w14:textId="1A7BB929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77B1B62" w14:textId="68D64EFF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00A18906" w14:textId="50124C5F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6908C442" w14:textId="105E04E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01EFAFA0" w14:textId="63313117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1352063" w14:textId="1E286F6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0476D03" w14:textId="1F2DB959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2C5A15" w14:textId="77777777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8B323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4F3C1" w14:textId="77777777" w:rsidR="008B3239" w:rsidRDefault="008B3239" w:rsidP="00A01902">
      <w:r>
        <w:separator/>
      </w:r>
    </w:p>
  </w:endnote>
  <w:endnote w:type="continuationSeparator" w:id="0">
    <w:p w14:paraId="1196B713" w14:textId="77777777" w:rsidR="008B3239" w:rsidRDefault="008B323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1565" w14:textId="77777777" w:rsidR="008B3239" w:rsidRDefault="008B3239" w:rsidP="00A01902">
      <w:r>
        <w:separator/>
      </w:r>
    </w:p>
  </w:footnote>
  <w:footnote w:type="continuationSeparator" w:id="0">
    <w:p w14:paraId="42AFA4CD" w14:textId="77777777" w:rsidR="008B3239" w:rsidRDefault="008B323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B323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3239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7498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2021-04-05T00:06:00Z</dcterms:created>
  <dcterms:modified xsi:type="dcterms:W3CDTF">2021-04-05T00:06:00Z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