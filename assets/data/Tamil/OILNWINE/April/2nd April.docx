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F1285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2CDAF98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A0CD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F8911AA" w14:textId="77777777" w:rsidR="009A0CD8" w:rsidRPr="009A0CD8" w:rsidRDefault="009A0CD8" w:rsidP="009A0CD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A0CD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21:1-22:30</w:t>
                  </w:r>
                </w:p>
                <w:p w14:paraId="687777C1" w14:textId="77777777" w:rsidR="009A0CD8" w:rsidRPr="009A0CD8" w:rsidRDefault="009A0CD8" w:rsidP="009A0CD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A0CD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9:51-10:12</w:t>
                  </w:r>
                </w:p>
                <w:p w14:paraId="4A3A0E84" w14:textId="77777777" w:rsidR="009A0CD8" w:rsidRPr="009A0CD8" w:rsidRDefault="009A0CD8" w:rsidP="009A0CD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A0CD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74:1-23</w:t>
                  </w:r>
                </w:p>
                <w:p w14:paraId="3F50C377" w14:textId="304BAAE8" w:rsidR="009A0942" w:rsidRPr="007A1E95" w:rsidRDefault="009A0CD8" w:rsidP="009A0CD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A0CD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12:11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1285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1285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1285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0567AB74" w:rsidR="00734B92" w:rsidRDefault="009A0CD8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ஆரம்பத்திலிருந்தே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தெய்வீக காரியங்களின் மீது கை வைக்க மனிதனுக்கு ஒரு துல்லியமான முனைப்பு இருந்தது. தெய்வீக காரியங்களை கையாண்டு அதை தனது கட்டுப்பாட்டிற்குள் கொண்டுவருவது மனிதனின் இயல்பாகும். இதுவே லூசிஃபர் செய்த பாவமாகும்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அவனது வீழ்ச்சிக்கு வழிவகுத்தது. இந்த ஆவியை அவன் மனிதனுக்குள் நுழைய வைத்தான். எனவே தேவன் அதை ஒரு தீமை என்று அழைக்கிறார். தேவன் தம்முடைய ஸ்தானத்திலிருந்து அகற்றப்படுவதும் வெளியேற்றப்படுவதும் தீமையாகும்.  வேறு வார்த்தைகளில் கூறுவதானால்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இது தேவனின் இடத்தைக் கையாளுவதும் மனிதனின் சுதந்திரத்தை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வலியுறுத்தி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மனிதனின் திறனை முக்கியப்படுத்துவதும் ஆகும். இது மனிதநேயக் கோட்பாடு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ஏகாதிபத்தியம் மற்றும் மாம்சத்தின் செயல்பாடு ஆகும்! இது சிலுவை கிரியை செய்ய முடியாத இருதயத்தின் கொள்கையாகும். மனிதனின் திறனும் சுதந்திரமும்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மாம்சமும்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ஒழுக்கமில்லாத இருதயமும் எப்போதும் தெய்வீக இயல்புக்குத் தடையாக இருக்கின்றன. இது விருத்தசேதனம் செய்யப்படாத பெலிஸ்தர்களைப் போன்றது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எப்போதும் தேவனுக்கு எதிராக வர விரும்பினார். இது முக்கியத்துவம் வாய்ந்தது. தாவீது முழுமையாக ராஜாவாக சிங்காசனத்திற்கும் ஆளுகைக்கும் வரும் வரை</w:t>
      </w:r>
      <w:r w:rsidRPr="009A0CD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பெலிஸ்தர்கள் சீயோன் மலையிலிருந்து முற்றிலுமாக வெளியேற்றப்படவில்லை. அவர்கள் எப்போதும் சிங்காசனத்தையும் ஆட்சியையும் தடுக்க விரும்பினர் என்பதை இது குறிக்கிறது.  சிங்காசனத்திற்கு எதிராக ஒரு கரம் இருக்கிறது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88" style="position:absolute;left:0;text-align:left;margin-left:-9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என்பதை மனதில் கொள்வோம். கிறிஸ்து முற்றிலும் </w:t>
      </w:r>
      <w:r w:rsidRPr="009A0CD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கர்த்தராக மாற்றப்படும் வரை சுய உறுதிப்பாட்டுக்கான இந்த மனதனுடைய இயல்பு முற்றிலும் மேற்கொள்ளப்பட முடியாது!</w:t>
      </w:r>
    </w:p>
    <w:p w14:paraId="546F0A31" w14:textId="676EDE4C" w:rsidR="00BC15BE" w:rsidRDefault="00F12856" w:rsidP="00734B9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F1285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61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F1285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0B33C09" w:rsidR="00DE09CC" w:rsidRPr="00DE09CC" w:rsidRDefault="009A0CD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A0CD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9A0CD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A0CD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ஒருவன் யாதொரு குற்றத்தில் அகப்பட்டால்</w:t>
      </w:r>
      <w:r w:rsidRPr="009A0CD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A0CD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ஆவிக்குரியவர்களாகிய நீங்கள் சாந்தமுள்ள ஆவியோடே அப்படிப்பட்டவனைச் சீர்பொருந்தப்பண்ணுங்கள்</w:t>
      </w:r>
      <w:r w:rsidRPr="009A0CD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31471530" w14:textId="55CCF2F1" w:rsidR="008B61EC" w:rsidRPr="00BC15BE" w:rsidRDefault="009A0CD8" w:rsidP="00BC15BE">
      <w:pPr>
        <w:jc w:val="right"/>
        <w:rPr>
          <w:szCs w:val="20"/>
          <w:lang w:val="en-IN"/>
        </w:rPr>
      </w:pPr>
      <w:r w:rsidRPr="009A0CD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கலாத்தியர் 6:1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4CD6C10" w14:textId="77777777" w:rsidR="00F44968" w:rsidRDefault="00F44968" w:rsidP="009A0CD8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F1285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5B2AD" w14:textId="77777777" w:rsidR="00F12856" w:rsidRDefault="00F12856" w:rsidP="00A01902">
      <w:r>
        <w:separator/>
      </w:r>
    </w:p>
  </w:endnote>
  <w:endnote w:type="continuationSeparator" w:id="0">
    <w:p w14:paraId="7FAB35D7" w14:textId="77777777" w:rsidR="00F12856" w:rsidRDefault="00F1285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B3D46" w14:textId="77777777" w:rsidR="00F12856" w:rsidRDefault="00F12856" w:rsidP="00A01902">
      <w:r>
        <w:separator/>
      </w:r>
    </w:p>
  </w:footnote>
  <w:footnote w:type="continuationSeparator" w:id="0">
    <w:p w14:paraId="0601DE99" w14:textId="77777777" w:rsidR="00F12856" w:rsidRDefault="00F1285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1285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2021-04-02T00:12:00Z</dcterms:created>
  <dcterms:modified xsi:type="dcterms:W3CDTF">2021-04-02T00:12:00Z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