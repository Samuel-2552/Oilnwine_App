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73F7BAF9" w:rsidR="0082470D" w:rsidRDefault="003768F8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48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00B7CA21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734B92" w:rsidRPr="00F03E43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ஏப்ரல்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52318E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6B7A31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4854783F" w14:textId="77777777" w:rsidR="006B7A31" w:rsidRPr="006B7A31" w:rsidRDefault="006B7A31" w:rsidP="006B7A31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6B7A3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யோசுவா 3:1-4:24</w:t>
                  </w:r>
                </w:p>
                <w:p w14:paraId="6B95D9BB" w14:textId="77777777" w:rsidR="006B7A31" w:rsidRPr="006B7A31" w:rsidRDefault="006B7A31" w:rsidP="006B7A31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6B7A3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லூக்கா 14:7-35</w:t>
                  </w:r>
                </w:p>
                <w:p w14:paraId="6ECEDAC2" w14:textId="77777777" w:rsidR="006B7A31" w:rsidRPr="006B7A31" w:rsidRDefault="006B7A31" w:rsidP="006B7A31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6B7A3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 80:1-19</w:t>
                  </w:r>
                </w:p>
                <w:p w14:paraId="3F50C377" w14:textId="10AB4030" w:rsidR="009A0942" w:rsidRPr="007A1E95" w:rsidRDefault="006B7A31" w:rsidP="006B7A31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6B7A31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12:27-28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3768F8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3768F8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3768F8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3DAFC86E" w14:textId="6B17ECA0" w:rsidR="00955A7F" w:rsidRDefault="006B7A31" w:rsidP="00F548D4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/>
        </w:rPr>
      </w:pPr>
      <w:r w:rsidRPr="006B7A3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இன்று சமரசமானது விசாலமான மனநிலையாக எண்ணப்படுகிறது. தீமையை சகித்துக்கொள்வது இந்தக் காலங்களில் ஒரு பெரிய நற்குணமாக கருதப்படுகிறது</w:t>
      </w:r>
      <w:r w:rsidRPr="006B7A31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6B7A3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மேலும் இது பெரும்பாலும் சிலுவையின் குறுகிய வழிக்கு முரணானது. நாம் தெரிந்துக் கொண்ட பாதையின் காரணமாக பலர் நமக்கு எதிராக இருக்கிறார்கள்</w:t>
      </w:r>
      <w:r w:rsidRPr="006B7A31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6B7A3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ஏனென்றால் அது கடினமான மற்றும் குறுகிய வழி. இன்று பல விசால மனநிலை கொண்ட போதகர்கள்</w:t>
      </w:r>
      <w:r w:rsidRPr="006B7A3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6B7A3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கூட்டத்தைக் கவர்ந்து இழுப்பவர்களாக இருக்கிறார்கள்</w:t>
      </w:r>
      <w:r w:rsidRPr="006B7A31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6B7A31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ஏனென்றால் அவர்கள் தேவனுடைய ராஜ்யத்தின் இடுக்கமான வாசல்களை  இடித்து அகலப்படுத்துகிறவர்களாக இருக்கிறார்கள்! </w:t>
      </w:r>
      <w:r w:rsidRPr="006B7A31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பொய்யான தீர்க்கதரிசிகள் சத்தியத்தை சமரசம் செய்வதன் மூலம் விசாலமான வழியிவ் செல்ல ஜனங்களுக்கு இடமளித்தபோது</w:t>
      </w:r>
      <w:r w:rsidRPr="006B7A3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6B7A3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உண்மையான ​​தீர்க்கதரிசிகள் குறுகிய வழியில்  நடக்க வேண்டியிருந்தது. யதார்த்தம் என்னவென்றால்</w:t>
      </w:r>
      <w:r w:rsidRPr="006B7A3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6B7A3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ஏராளமான ஜனங்கள் எப்போதும் எளிதான வசதியான விசாலமான வழியில் நடப்பார்கள். ஒரு சில சபைகளில் அதிக எண்ணிக்கையில் ஜனங்கள் கலந்துகொள்கின்றனர்</w:t>
      </w:r>
      <w:r w:rsidRPr="006B7A3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6B7A3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ஏனெனில் அங்கு விசாலமான வழி பின்பற்றப்படுகிறது. இந்த மெகா சபைகள் இன்றைய விசுவாசிகளுக்கு ஒரு அந்தஸ்தின் அடையாளமாக மாறிவிட்டது. அவர்கள் அடிப்படையில் சமரசவாதிகளின் கூட்டமாகும். பலரும் பெரிய சபைகளுடன் அடையாளம் காணப்படவும்</w:t>
      </w:r>
      <w:r w:rsidRPr="006B7A3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6B7A3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திருமணம் மற்றும் அடக்கம் செய்வதற்கான சமூக வசதிகளைப் பெறவும் சபைகளுக்கு வருகிறார்கள். ஆனால்</w:t>
      </w:r>
      <w:r w:rsidRPr="006B7A3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6B7A31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சத்தியத்தைத் தேடுபவர்களின் ஒரு சிறிய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307" style="position:absolute;left:0;text-align:left;margin-left:-7pt;margin-top:731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6B7A31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கூட்டத்தின் பகுதியாக யாராவது இருக்க </w:t>
      </w:r>
      <w:r w:rsidRPr="006B7A31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விரும்பினால்</w:t>
      </w:r>
      <w:r w:rsidRPr="006B7A3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6B7A3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நிச்சயமாக சபையை விட்டு வெளியேற்றப்படுவார்கள். இன்று</w:t>
      </w:r>
      <w:r w:rsidRPr="006B7A3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6B7A3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தொடர்ந்து சத்தியத்திற்காக நிற்கவும்</w:t>
      </w:r>
      <w:r w:rsidRPr="006B7A3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6B7A3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குறுகிய வழியில் நடக்கவும் ஒரு பெரிய விலைக்கிரயத்தை செலுத்த வேண்டும். உண்மையிலேயே</w:t>
      </w:r>
      <w:r w:rsidRPr="006B7A31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6B7A31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 அழைப்பின் இலக்கை அடைய விசுவாசமும் உண்மையும் தேவை.</w:t>
      </w:r>
      <w:r w:rsidR="0052318E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546F0A31" w14:textId="5F1B8450" w:rsidR="00BC15BE" w:rsidRDefault="003768F8" w:rsidP="004F12E9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3768F8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38.4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3768F8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7D477B12" w:rsidR="00DE09CC" w:rsidRPr="00DE09CC" w:rsidRDefault="006B7A31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6B7A31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இப்பொழுதோ கோபமும் மூர்க்கமும் பொறாமையும்</w:t>
      </w:r>
      <w:r w:rsidRPr="006B7A31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6B7A31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உங்கள் வாயில் பிறக்கலாகாத தூஷணமும் வம்புவார்த்தைகளுமாகிய இவைகளையெல்லாம் விட்டுவிடுங்கள்.</w:t>
      </w:r>
    </w:p>
    <w:p w14:paraId="31471530" w14:textId="6F8FA313" w:rsidR="008B61EC" w:rsidRPr="00BC15BE" w:rsidRDefault="006B7A31" w:rsidP="00BC15BE">
      <w:pPr>
        <w:jc w:val="right"/>
        <w:rPr>
          <w:szCs w:val="20"/>
          <w:lang w:val="en-IN"/>
        </w:rPr>
      </w:pPr>
      <w:r w:rsidRPr="006B7A31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கொலோசெயர் 3:8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F12856">
          <w:t>‬</w:t>
        </w:r>
        <w:r w:rsidR="00AE1185">
          <w:t>‬</w:t>
        </w:r>
        <w:r w:rsidR="005D5C5F">
          <w:t>‬</w:t>
        </w:r>
        <w:r w:rsidR="008B3239">
          <w:t>‬</w:t>
        </w:r>
        <w:r w:rsidR="008A6B3C">
          <w:t>‬</w:t>
        </w:r>
        <w:r w:rsidR="00454928">
          <w:t>‬</w:t>
        </w:r>
        <w:r w:rsidR="00AA1D72">
          <w:t>‬</w:t>
        </w:r>
        <w:r w:rsidR="00A02C6D">
          <w:t>‬</w:t>
        </w:r>
        <w:r w:rsidR="002D5124">
          <w:t>‬</w:t>
        </w:r>
        <w:r w:rsidR="003768F8">
          <w:t>‬</w:t>
        </w:r>
      </w:bdo>
    </w:p>
    <w:p w14:paraId="1FD0F690" w14:textId="5072B591" w:rsidR="00BC15BE" w:rsidRDefault="00BC15BE" w:rsidP="00B26186">
      <w:pPr>
        <w:ind w:left="1276" w:right="1676" w:hanging="1366"/>
        <w:rPr>
          <w:sz w:val="40"/>
          <w:szCs w:val="32"/>
          <w:lang w:val="en-IN"/>
        </w:rPr>
      </w:pPr>
    </w:p>
    <w:p w14:paraId="5BAC5F41" w14:textId="49E7BDBB" w:rsidR="004F12E9" w:rsidRDefault="004F12E9" w:rsidP="00B26186">
      <w:pPr>
        <w:ind w:left="1276" w:right="1676" w:hanging="1366"/>
        <w:rPr>
          <w:sz w:val="40"/>
          <w:szCs w:val="32"/>
          <w:lang w:val="en-IN"/>
        </w:rPr>
      </w:pPr>
    </w:p>
    <w:p w14:paraId="10476D03" w14:textId="1F2DB959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382C5A15" w14:textId="49A906B6" w:rsidR="00955A7F" w:rsidRDefault="00955A7F" w:rsidP="00B26186">
      <w:pPr>
        <w:ind w:left="1276" w:right="1676" w:hanging="1366"/>
        <w:rPr>
          <w:sz w:val="40"/>
          <w:szCs w:val="32"/>
          <w:lang w:val="en-IN"/>
        </w:rPr>
      </w:pPr>
    </w:p>
    <w:p w14:paraId="74735DC3" w14:textId="635A8C19" w:rsidR="00567286" w:rsidRDefault="00567286" w:rsidP="00B26186">
      <w:pPr>
        <w:ind w:left="1276" w:right="1676" w:hanging="1366"/>
        <w:rPr>
          <w:sz w:val="40"/>
          <w:szCs w:val="32"/>
          <w:lang w:val="en-IN"/>
        </w:rPr>
      </w:pPr>
    </w:p>
    <w:p w14:paraId="23BD7C0B" w14:textId="374C671F" w:rsidR="0052318E" w:rsidRDefault="0052318E" w:rsidP="00B26186">
      <w:pPr>
        <w:ind w:left="1276" w:right="1676" w:hanging="1366"/>
        <w:rPr>
          <w:sz w:val="40"/>
          <w:szCs w:val="32"/>
          <w:lang w:val="en-IN"/>
        </w:rPr>
      </w:pPr>
    </w:p>
    <w:p w14:paraId="091CE1CA" w14:textId="340EA779" w:rsidR="0052318E" w:rsidRDefault="0052318E" w:rsidP="00B26186">
      <w:pPr>
        <w:ind w:left="1276" w:right="1676" w:hanging="1366"/>
        <w:rPr>
          <w:sz w:val="40"/>
          <w:szCs w:val="32"/>
          <w:lang w:val="en-IN"/>
        </w:rPr>
      </w:pPr>
    </w:p>
    <w:p w14:paraId="313BA36D" w14:textId="57F9579A" w:rsidR="0052318E" w:rsidRDefault="0052318E" w:rsidP="00B26186">
      <w:pPr>
        <w:ind w:left="1276" w:right="1676" w:hanging="1366"/>
        <w:rPr>
          <w:sz w:val="40"/>
          <w:szCs w:val="32"/>
          <w:lang w:val="en-IN"/>
        </w:rPr>
      </w:pPr>
    </w:p>
    <w:p w14:paraId="13A281F8" w14:textId="5C60C475" w:rsidR="0052318E" w:rsidRDefault="0052318E" w:rsidP="00B26186">
      <w:pPr>
        <w:ind w:left="1276" w:right="1676" w:hanging="1366"/>
        <w:rPr>
          <w:sz w:val="40"/>
          <w:szCs w:val="32"/>
          <w:lang w:val="en-IN"/>
        </w:rPr>
      </w:pPr>
    </w:p>
    <w:p w14:paraId="075DB3A5" w14:textId="30C16D13" w:rsidR="0052318E" w:rsidRDefault="0052318E" w:rsidP="00B26186">
      <w:pPr>
        <w:ind w:left="1276" w:right="1676" w:hanging="1366"/>
        <w:rPr>
          <w:sz w:val="40"/>
          <w:szCs w:val="32"/>
          <w:lang w:val="en-IN"/>
        </w:rPr>
      </w:pPr>
    </w:p>
    <w:p w14:paraId="07824B38" w14:textId="2C8C6A9A" w:rsidR="0052318E" w:rsidRDefault="0052318E" w:rsidP="00B26186">
      <w:pPr>
        <w:ind w:left="1276" w:right="1676" w:hanging="1366"/>
        <w:rPr>
          <w:sz w:val="40"/>
          <w:szCs w:val="32"/>
          <w:lang w:val="en-IN"/>
        </w:rPr>
      </w:pPr>
    </w:p>
    <w:p w14:paraId="21E265D2" w14:textId="0568F4E5" w:rsidR="0052318E" w:rsidRDefault="0052318E" w:rsidP="00B26186">
      <w:pPr>
        <w:ind w:left="1276" w:right="1676" w:hanging="1366"/>
        <w:rPr>
          <w:sz w:val="40"/>
          <w:szCs w:val="32"/>
          <w:lang w:val="en-IN"/>
        </w:rPr>
      </w:pPr>
    </w:p>
    <w:p w14:paraId="2687B33C" w14:textId="3EF3C78F" w:rsidR="0052318E" w:rsidRDefault="0052318E" w:rsidP="00B26186">
      <w:pPr>
        <w:ind w:left="1276" w:right="1676" w:hanging="1366"/>
        <w:rPr>
          <w:sz w:val="40"/>
          <w:szCs w:val="32"/>
          <w:lang w:val="en-IN"/>
        </w:rPr>
      </w:pPr>
    </w:p>
    <w:p w14:paraId="293B8CB9" w14:textId="6C924B87" w:rsidR="0052318E" w:rsidRDefault="0052318E" w:rsidP="00B26186">
      <w:pPr>
        <w:ind w:left="1276" w:right="1676" w:hanging="1366"/>
        <w:rPr>
          <w:sz w:val="40"/>
          <w:szCs w:val="32"/>
          <w:lang w:val="en-IN"/>
        </w:rPr>
      </w:pPr>
    </w:p>
    <w:p w14:paraId="43686E55" w14:textId="185D8920" w:rsidR="0052318E" w:rsidRDefault="0052318E" w:rsidP="00B26186">
      <w:pPr>
        <w:ind w:left="1276" w:right="1676" w:hanging="1366"/>
        <w:rPr>
          <w:sz w:val="40"/>
          <w:szCs w:val="32"/>
          <w:lang w:val="en-IN"/>
        </w:rPr>
      </w:pPr>
    </w:p>
    <w:p w14:paraId="576246B9" w14:textId="70400697" w:rsidR="0052318E" w:rsidRDefault="0052318E" w:rsidP="00B26186">
      <w:pPr>
        <w:ind w:left="1276" w:right="1676" w:hanging="1366"/>
        <w:rPr>
          <w:sz w:val="40"/>
          <w:szCs w:val="32"/>
          <w:lang w:val="en-IN"/>
        </w:rPr>
      </w:pPr>
    </w:p>
    <w:p w14:paraId="6349B176" w14:textId="1D29D735" w:rsidR="0052318E" w:rsidRDefault="0052318E" w:rsidP="00B26186">
      <w:pPr>
        <w:ind w:left="1276" w:right="1676" w:hanging="1366"/>
        <w:rPr>
          <w:sz w:val="40"/>
          <w:szCs w:val="32"/>
          <w:lang w:val="en-IN"/>
        </w:rPr>
      </w:pPr>
    </w:p>
    <w:p w14:paraId="6931CFD6" w14:textId="36FF3ECD" w:rsidR="0052318E" w:rsidRDefault="0052318E" w:rsidP="00B26186">
      <w:pPr>
        <w:ind w:left="1276" w:right="1676" w:hanging="1366"/>
        <w:rPr>
          <w:sz w:val="40"/>
          <w:szCs w:val="32"/>
          <w:lang w:val="en-IN"/>
        </w:rPr>
      </w:pPr>
    </w:p>
    <w:p w14:paraId="79191430" w14:textId="52286DD9" w:rsidR="0052318E" w:rsidRDefault="0052318E" w:rsidP="00B26186">
      <w:pPr>
        <w:ind w:left="1276" w:right="1676" w:hanging="1366"/>
        <w:rPr>
          <w:sz w:val="40"/>
          <w:szCs w:val="32"/>
          <w:lang w:val="en-IN"/>
        </w:rPr>
      </w:pPr>
    </w:p>
    <w:p w14:paraId="740AF3C6" w14:textId="7A6AA123" w:rsidR="0052318E" w:rsidRDefault="0052318E" w:rsidP="00B26186">
      <w:pPr>
        <w:ind w:left="1276" w:right="1676" w:hanging="1366"/>
        <w:rPr>
          <w:sz w:val="40"/>
          <w:szCs w:val="32"/>
          <w:lang w:val="en-IN"/>
        </w:rPr>
      </w:pPr>
    </w:p>
    <w:p w14:paraId="67B4C069" w14:textId="1C46705C" w:rsidR="006B7A31" w:rsidRDefault="006B7A31" w:rsidP="00B26186">
      <w:pPr>
        <w:ind w:left="1276" w:right="1676" w:hanging="1366"/>
        <w:rPr>
          <w:sz w:val="40"/>
          <w:szCs w:val="32"/>
          <w:lang w:val="en-IN"/>
        </w:rPr>
      </w:pPr>
    </w:p>
    <w:p w14:paraId="555148B2" w14:textId="77777777" w:rsidR="006B7A31" w:rsidRDefault="006B7A31" w:rsidP="00B26186">
      <w:pPr>
        <w:ind w:left="1276" w:right="1676" w:hanging="1366"/>
        <w:rPr>
          <w:sz w:val="40"/>
          <w:szCs w:val="32"/>
          <w:lang w:val="en-IN"/>
        </w:rPr>
      </w:pPr>
    </w:p>
    <w:p w14:paraId="4A517CC1" w14:textId="332BE728" w:rsidR="0052318E" w:rsidRDefault="0052318E" w:rsidP="00B26186">
      <w:pPr>
        <w:ind w:left="1276" w:right="1676" w:hanging="1366"/>
        <w:rPr>
          <w:sz w:val="40"/>
          <w:szCs w:val="32"/>
          <w:lang w:val="en-IN"/>
        </w:rPr>
      </w:pPr>
    </w:p>
    <w:p w14:paraId="364FCAB7" w14:textId="2E209883" w:rsidR="0052318E" w:rsidRDefault="0052318E" w:rsidP="00B26186">
      <w:pPr>
        <w:ind w:left="1276" w:right="1676" w:hanging="1366"/>
        <w:rPr>
          <w:sz w:val="40"/>
          <w:szCs w:val="32"/>
          <w:lang w:val="en-IN"/>
        </w:rPr>
      </w:pPr>
    </w:p>
    <w:p w14:paraId="3BBEEA3E" w14:textId="77777777" w:rsidR="00567286" w:rsidRDefault="00567286" w:rsidP="0052318E">
      <w:pPr>
        <w:ind w:right="1676"/>
        <w:rPr>
          <w:sz w:val="40"/>
          <w:szCs w:val="32"/>
          <w:lang w:val="en-IN"/>
        </w:rPr>
      </w:pPr>
    </w:p>
    <w:p w14:paraId="3664B31E" w14:textId="77560AAA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03CDB1D9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052C88D5" w14:textId="77777777" w:rsidR="009A0CD8" w:rsidRPr="00D374D5" w:rsidRDefault="009A0CD8" w:rsidP="00D374D5">
      <w:pPr>
        <w:ind w:left="1276" w:right="1676" w:hanging="1366"/>
        <w:rPr>
          <w:sz w:val="40"/>
          <w:szCs w:val="32"/>
          <w:lang w:val="en-IN"/>
        </w:rPr>
      </w:pPr>
    </w:p>
    <w:p w14:paraId="7EAE4406" w14:textId="7FB6ED13" w:rsidR="00F42272" w:rsidRPr="0017278E" w:rsidRDefault="003768F8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59160" w14:textId="77777777" w:rsidR="003768F8" w:rsidRDefault="003768F8" w:rsidP="00A01902">
      <w:r>
        <w:separator/>
      </w:r>
    </w:p>
  </w:endnote>
  <w:endnote w:type="continuationSeparator" w:id="0">
    <w:p w14:paraId="391FC94A" w14:textId="77777777" w:rsidR="003768F8" w:rsidRDefault="003768F8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07EAA" w14:textId="77777777" w:rsidR="003768F8" w:rsidRDefault="003768F8" w:rsidP="00A01902">
      <w:r>
        <w:separator/>
      </w:r>
    </w:p>
  </w:footnote>
  <w:footnote w:type="continuationSeparator" w:id="0">
    <w:p w14:paraId="68DE4B75" w14:textId="77777777" w:rsidR="003768F8" w:rsidRDefault="003768F8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3768F8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642F"/>
    <w:rsid w:val="000565E2"/>
    <w:rsid w:val="00057132"/>
    <w:rsid w:val="0006223E"/>
    <w:rsid w:val="000742E4"/>
    <w:rsid w:val="00075998"/>
    <w:rsid w:val="00080913"/>
    <w:rsid w:val="000843A9"/>
    <w:rsid w:val="000866AC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5C49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D5124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8F8"/>
    <w:rsid w:val="00376C4A"/>
    <w:rsid w:val="0038098A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54928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E7E84"/>
    <w:rsid w:val="004F0B1B"/>
    <w:rsid w:val="004F12E9"/>
    <w:rsid w:val="004F319F"/>
    <w:rsid w:val="004F343A"/>
    <w:rsid w:val="004F6981"/>
    <w:rsid w:val="00505B36"/>
    <w:rsid w:val="005139B1"/>
    <w:rsid w:val="00520A44"/>
    <w:rsid w:val="0052112C"/>
    <w:rsid w:val="0052318E"/>
    <w:rsid w:val="00524E72"/>
    <w:rsid w:val="005301DF"/>
    <w:rsid w:val="0053133A"/>
    <w:rsid w:val="005315CF"/>
    <w:rsid w:val="0053250C"/>
    <w:rsid w:val="00537C93"/>
    <w:rsid w:val="005479FC"/>
    <w:rsid w:val="0055122A"/>
    <w:rsid w:val="00552104"/>
    <w:rsid w:val="00563295"/>
    <w:rsid w:val="00564EDA"/>
    <w:rsid w:val="00564EE2"/>
    <w:rsid w:val="00567286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D5C5F"/>
    <w:rsid w:val="005E2505"/>
    <w:rsid w:val="005E3B3C"/>
    <w:rsid w:val="005E65CB"/>
    <w:rsid w:val="005F0E35"/>
    <w:rsid w:val="005F1AA7"/>
    <w:rsid w:val="005F1F06"/>
    <w:rsid w:val="006020F8"/>
    <w:rsid w:val="00603DFC"/>
    <w:rsid w:val="006102A6"/>
    <w:rsid w:val="006208B0"/>
    <w:rsid w:val="00625F3B"/>
    <w:rsid w:val="00627297"/>
    <w:rsid w:val="006304F7"/>
    <w:rsid w:val="006323F6"/>
    <w:rsid w:val="006326FC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673B"/>
    <w:rsid w:val="0069775F"/>
    <w:rsid w:val="006A010F"/>
    <w:rsid w:val="006A0428"/>
    <w:rsid w:val="006B0703"/>
    <w:rsid w:val="006B1157"/>
    <w:rsid w:val="006B75D8"/>
    <w:rsid w:val="006B7A31"/>
    <w:rsid w:val="006B7B8F"/>
    <w:rsid w:val="006C052C"/>
    <w:rsid w:val="006C080B"/>
    <w:rsid w:val="006C126D"/>
    <w:rsid w:val="006C2233"/>
    <w:rsid w:val="006C2E8D"/>
    <w:rsid w:val="006C449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4E37"/>
    <w:rsid w:val="00715D58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808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61A"/>
    <w:rsid w:val="00784A27"/>
    <w:rsid w:val="00785D59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27872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6B3C"/>
    <w:rsid w:val="008A795D"/>
    <w:rsid w:val="008B04F0"/>
    <w:rsid w:val="008B30FB"/>
    <w:rsid w:val="008B3181"/>
    <w:rsid w:val="008B3239"/>
    <w:rsid w:val="008B61EC"/>
    <w:rsid w:val="008B630D"/>
    <w:rsid w:val="008C7E74"/>
    <w:rsid w:val="008D0F9D"/>
    <w:rsid w:val="008D2BBE"/>
    <w:rsid w:val="008D6FD3"/>
    <w:rsid w:val="008D7974"/>
    <w:rsid w:val="008E7C99"/>
    <w:rsid w:val="008F24E2"/>
    <w:rsid w:val="008F2DB6"/>
    <w:rsid w:val="008F46F4"/>
    <w:rsid w:val="00903981"/>
    <w:rsid w:val="009039FD"/>
    <w:rsid w:val="00912DB4"/>
    <w:rsid w:val="0091452E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5361E"/>
    <w:rsid w:val="00955A7F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0CD8"/>
    <w:rsid w:val="009A3345"/>
    <w:rsid w:val="009A56F3"/>
    <w:rsid w:val="009B03AE"/>
    <w:rsid w:val="009B155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02C6D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1D72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1185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6186"/>
    <w:rsid w:val="00B327EF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7D03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137D"/>
    <w:rsid w:val="00CB523F"/>
    <w:rsid w:val="00CC2D16"/>
    <w:rsid w:val="00CC60DF"/>
    <w:rsid w:val="00CD06A1"/>
    <w:rsid w:val="00CD4680"/>
    <w:rsid w:val="00CD5C7E"/>
    <w:rsid w:val="00CE2F4E"/>
    <w:rsid w:val="00CF04EF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517A"/>
    <w:rsid w:val="00D8003B"/>
    <w:rsid w:val="00D83E1E"/>
    <w:rsid w:val="00D85FD7"/>
    <w:rsid w:val="00D94442"/>
    <w:rsid w:val="00D95889"/>
    <w:rsid w:val="00D96B02"/>
    <w:rsid w:val="00DA7D5A"/>
    <w:rsid w:val="00DB57BF"/>
    <w:rsid w:val="00DC170E"/>
    <w:rsid w:val="00DC18DC"/>
    <w:rsid w:val="00DC5557"/>
    <w:rsid w:val="00DD142E"/>
    <w:rsid w:val="00DD3E7E"/>
    <w:rsid w:val="00DD515F"/>
    <w:rsid w:val="00DD59E4"/>
    <w:rsid w:val="00DE09CC"/>
    <w:rsid w:val="00DE31BA"/>
    <w:rsid w:val="00DE3DC2"/>
    <w:rsid w:val="00DE4732"/>
    <w:rsid w:val="00DE49B6"/>
    <w:rsid w:val="00DE61B0"/>
    <w:rsid w:val="00DE7394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02E9"/>
    <w:rsid w:val="00F12856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32C1"/>
    <w:rsid w:val="00F44968"/>
    <w:rsid w:val="00F45CB6"/>
    <w:rsid w:val="00F54235"/>
    <w:rsid w:val="00F5442D"/>
    <w:rsid w:val="00F548D4"/>
    <w:rsid w:val="00F54DAD"/>
    <w:rsid w:val="00F55F4A"/>
    <w:rsid w:val="00F57CDA"/>
    <w:rsid w:val="00F60227"/>
    <w:rsid w:val="00F60856"/>
    <w:rsid w:val="00F61FC7"/>
    <w:rsid w:val="00F62D26"/>
    <w:rsid w:val="00F63782"/>
    <w:rsid w:val="00F701C9"/>
    <w:rsid w:val="00F7249D"/>
    <w:rsid w:val="00F7274D"/>
    <w:rsid w:val="00F75ABC"/>
    <w:rsid w:val="00F76C5C"/>
    <w:rsid w:val="00F80087"/>
    <w:rsid w:val="00F800F8"/>
    <w:rsid w:val="00F80399"/>
    <w:rsid w:val="00F924EB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0082F"/>
    <w:rsid w:val="00024656"/>
    <w:rsid w:val="00030FFE"/>
    <w:rsid w:val="000332D7"/>
    <w:rsid w:val="00035C4E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C7498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75AD2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72111"/>
    <w:rsid w:val="00982604"/>
    <w:rsid w:val="00997A1D"/>
    <w:rsid w:val="009B7817"/>
    <w:rsid w:val="009D2E65"/>
    <w:rsid w:val="009D2FEA"/>
    <w:rsid w:val="009F6545"/>
    <w:rsid w:val="00A16EBC"/>
    <w:rsid w:val="00A2415F"/>
    <w:rsid w:val="00A3729C"/>
    <w:rsid w:val="00A423EB"/>
    <w:rsid w:val="00A45F2D"/>
    <w:rsid w:val="00A522AF"/>
    <w:rsid w:val="00A52ADF"/>
    <w:rsid w:val="00A56853"/>
    <w:rsid w:val="00A6483E"/>
    <w:rsid w:val="00A64AAC"/>
    <w:rsid w:val="00A64AF2"/>
    <w:rsid w:val="00A675AA"/>
    <w:rsid w:val="00A74C77"/>
    <w:rsid w:val="00A74E0B"/>
    <w:rsid w:val="00AC2A13"/>
    <w:rsid w:val="00AD123C"/>
    <w:rsid w:val="00AE2D6B"/>
    <w:rsid w:val="00AF391E"/>
    <w:rsid w:val="00B1051C"/>
    <w:rsid w:val="00B405CB"/>
    <w:rsid w:val="00B40D59"/>
    <w:rsid w:val="00B62905"/>
    <w:rsid w:val="00B63271"/>
    <w:rsid w:val="00B673E2"/>
    <w:rsid w:val="00B73EC1"/>
    <w:rsid w:val="00B77A46"/>
    <w:rsid w:val="00BB1F7E"/>
    <w:rsid w:val="00BD4CDB"/>
    <w:rsid w:val="00BE6FFD"/>
    <w:rsid w:val="00BF27C4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A44DA"/>
    <w:rsid w:val="00CB08D3"/>
    <w:rsid w:val="00CB4982"/>
    <w:rsid w:val="00D15550"/>
    <w:rsid w:val="00D338A0"/>
    <w:rsid w:val="00D501C5"/>
    <w:rsid w:val="00D53DC0"/>
    <w:rsid w:val="00D57FD6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D722C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91D4F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2</TotalTime>
  <Pages>4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2021-04-06T01:38:00Z</cp:lastPrinted>
  <dcterms:created xsi:type="dcterms:W3CDTF">2021-04-11T01:36:00Z</dcterms:created>
  <dcterms:modified xsi:type="dcterms:W3CDTF">2021-04-11T01:36:00Z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