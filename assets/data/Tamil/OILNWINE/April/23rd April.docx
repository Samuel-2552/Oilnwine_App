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F615C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638F800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FF59F9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5E516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111E33C" w14:textId="77777777" w:rsidR="00DD6E17" w:rsidRPr="00DD6E17" w:rsidRDefault="00DD6E17" w:rsidP="00DD6E1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D6E1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நியாயாதிபதிகள் 1:1-2:9</w:t>
                  </w:r>
                </w:p>
                <w:p w14:paraId="364765A4" w14:textId="77777777" w:rsidR="00DD6E17" w:rsidRPr="00DD6E17" w:rsidRDefault="00DD6E17" w:rsidP="00DD6E1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D6E1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21:29-22:13</w:t>
                  </w:r>
                </w:p>
                <w:p w14:paraId="6C130D2E" w14:textId="77777777" w:rsidR="00DD6E17" w:rsidRPr="00DD6E17" w:rsidRDefault="00DD6E17" w:rsidP="00DD6E1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DD6E1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90:1-91:16</w:t>
                  </w:r>
                </w:p>
                <w:p w14:paraId="3F50C377" w14:textId="31ED9E4A" w:rsidR="009A0942" w:rsidRPr="007A1E95" w:rsidRDefault="00DD6E17" w:rsidP="00DD6E1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DD6E1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13:24-25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F615C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F615C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F615C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45FCE5" w14:textId="04FCCC5C" w:rsidR="0094171C" w:rsidRDefault="00DD6E17" w:rsidP="0094171C">
      <w:pPr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ஆபிரகாம் தனது உடன்படிக்கையின் பகுதியை நிறைவேற்றினபோது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​​தேவன் அவருடைய தேவைகளை சந்தித்தார். துரதிர்ஷ்டவசமாக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இன்றைய கிறிஸ்தவம் ஒவ்வொரு சந்தர்ப்பத்திலும்  தேவனுக்காக எதையும் கொடாமலும்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விட்டுவிடாமலும்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அர்ப்பணியாமலும் அவரிடமிருந்து ஆசீர்வாதங்களைப் பெற விரும்புகிறது. நம்மைச் சூழ்ந்திருக்கும் சூழ்நிலைகளில் இந்த வார்த்தையின் வெளிச்சத்தில் ‘யெகோவா-யீரே’ என்பதன் உண்மையான அர்த்தத்தை மீண்டும் காண பரிசுத்த ஆவியானவர் நமக்கு உதவி செய்வாராக. ஆபிரகாம் ஈசாக்கை முழுவதுமாக கர்த்தருக்கு பலியாக அர்பணித்தபின்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lastRenderedPageBreak/>
        <w:t>“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உன் புத்திரன் என்றும்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 ஏகசுதன் என்றும் பாராமல் அவனை ஒப்புக்கொடுத்து இந்தக் காரியத்தைச் செய்தபடியால்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உன்னை ஆசீர்வதிக்கவே ஆசீர்வதித்து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 சந்ததியை வானத்து நட்சத்திரங்களைப்போலவும்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கடற்கரை மணலைப்போலவும் பெருகவே பெருகப்பண்ணுவேன் என்றும்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 சந்ததியார் தங்கள் சத்துருக்களின் வாசல்களைச் சுதந்தரித்துக்கொள்ளுவார்கள் என்றும்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 என் சொல்லுக்குக் கீழ்ப்படிந்தபடியினால்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உன் சந்ததிக்குள் பூமியிலுள்ள சகல ஜாதிகளும் ஆசீர்வதிக்கப்படும் என்றும் என்பேரில் ஆணையிட்டேன் என்று கர்த்தர் சொல்லுகிறார்.” (ஆதி 22: 16-18). பிறகு கர்த்தர் ஆபிரகாமுக்கு அளித்த வாக்குறுதியை நிறைவேற்றுவதற்கு நேராக முன் சென்றார்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மிகவும் முக்கியமானது. பல சமயங்களில்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விசுவாசிகள் தங்கள் வாழ்க்கையில் தேவன் தமது வாக்குறுதிகளை நிறைவேற்றும்படி தேவனிடம் கூக்குரலிடுகிறார்கள். இருப்பினும்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அவர்கள் கீழ்ப்படிகிறதும்</w:t>
      </w:r>
      <w:r w:rsidRPr="00DD6E17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DD6E1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பலியிடுகிறதுமான இடத்திற்கு வர வேண்டும் என்கிறதான தேவனின் குரலை உணருகிறதில்லை. இது எப்போதும் தேவன் தமது வாக்குறுதிகளை நிறைவேற்றுவதற்கான அடிப்படையான காரியமாகும்!</w:t>
      </w:r>
    </w:p>
    <w:p w14:paraId="546F0A31" w14:textId="3829DE68" w:rsidR="00BC15BE" w:rsidRDefault="00DF615C" w:rsidP="0094171C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F615C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88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F615C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07F8066D" w:rsidR="00DE09CC" w:rsidRPr="00DE09CC" w:rsidRDefault="005E5167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5E51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நான் வீணாக ஓடினதும் வீணாகப் பிரயாசப்பட்டதுமில்லையென்கிற மகிழ்ச்சி கிறிஸ்துவின் நாளில் எனக்கு உண்டாயிருப்பதற்கு</w:t>
      </w:r>
      <w:r w:rsidRPr="005E51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E51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ஜீவவசனத்தைப் பிடித்துக்கொண்டு</w:t>
      </w:r>
      <w:r w:rsidRPr="005E51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E51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உலகத்திலே சுடர்களைப்போலப் பிரகாசிக்கிற நீங்கள்</w:t>
      </w:r>
      <w:r w:rsidRPr="005E51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31471530" w14:textId="3AAE19CB" w:rsidR="008B61EC" w:rsidRPr="00BC15BE" w:rsidRDefault="005E5167" w:rsidP="00BC15BE">
      <w:pPr>
        <w:jc w:val="right"/>
        <w:rPr>
          <w:szCs w:val="20"/>
          <w:lang w:val="en-IN"/>
        </w:rPr>
      </w:pPr>
      <w:r w:rsidRPr="005E516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பிலிப்பியர் 2:14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  <w:r w:rsidR="0039030C">
          <w:t>‬</w:t>
        </w:r>
        <w:r w:rsidR="001110C6">
          <w:t>‬</w:t>
        </w:r>
        <w:r w:rsidR="00814081">
          <w:t>‬</w:t>
        </w:r>
        <w:r w:rsidR="008C43FA">
          <w:t>‬</w:t>
        </w:r>
        <w:r w:rsidR="00955188">
          <w:t>‬</w:t>
        </w:r>
        <w:r w:rsidR="00955188">
          <w:t>‬</w:t>
        </w:r>
        <w:r w:rsidR="004F0D1B">
          <w:t>‬</w:t>
        </w:r>
        <w:r w:rsidR="00380EA2">
          <w:t>‬</w:t>
        </w:r>
        <w:r w:rsidR="00FE10BC">
          <w:t>‬</w:t>
        </w:r>
        <w:r w:rsidR="00117F6C">
          <w:t>‬</w:t>
        </w:r>
        <w:r w:rsidR="00ED5A96">
          <w:t>‬</w:t>
        </w:r>
        <w:r w:rsidR="00794610">
          <w:t>‬</w:t>
        </w:r>
        <w:r w:rsidR="00DF615C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0E41DCAF" w14:textId="0BA38304" w:rsidR="003A517F" w:rsidRDefault="003A517F" w:rsidP="0052318E">
      <w:pPr>
        <w:ind w:right="1676"/>
        <w:rPr>
          <w:sz w:val="40"/>
          <w:szCs w:val="32"/>
          <w:lang w:val="en-IN"/>
        </w:rPr>
      </w:pPr>
    </w:p>
    <w:p w14:paraId="161E6050" w14:textId="442062AD" w:rsidR="0023712B" w:rsidRDefault="00A16D30" w:rsidP="0052318E">
      <w:pPr>
        <w:ind w:right="1676"/>
        <w:rPr>
          <w:sz w:val="40"/>
          <w:szCs w:val="32"/>
          <w:lang w:val="en-IN"/>
        </w:rPr>
      </w:pPr>
      <w:r>
        <w:rPr>
          <w:sz w:val="40"/>
          <w:szCs w:val="32"/>
          <w:lang w:val="en-IN"/>
        </w:rPr>
        <w:t xml:space="preserve">  </w:t>
      </w:r>
    </w:p>
    <w:p w14:paraId="29767033" w14:textId="3FBB16D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0768066F" w14:textId="3CCB7903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64EE33C4" w14:textId="2144D194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6828D967" w14:textId="02293EEE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035FE344" w14:textId="109E610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26FD124A" w14:textId="55B379C9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6153EE7E" w14:textId="6BF15174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23CECEBF" w14:textId="4FDE35C0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1AC0E1B7" w14:textId="749FF096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6DD92CB" w14:textId="6D55499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7BF50982" w14:textId="027AB08C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7D3A920" w14:textId="4E0C084B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EA703A8" w14:textId="284418C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57774E7A" w14:textId="170A836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095FBB2C" w14:textId="389C35AA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5BC39AD1" w14:textId="7A171884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631482ED" w14:textId="24EFAB6C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1990023D" w14:textId="44B293E2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11E02803" w14:textId="5F6BA593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FBBD1DE" w14:textId="236F06D8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75665419" w14:textId="71B535CB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2914794B" w14:textId="77777777" w:rsidR="005E5167" w:rsidRDefault="005E5167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4B8022DC" w14:textId="66482683" w:rsidR="005F6E49" w:rsidRPr="00E0740A" w:rsidRDefault="00A01902" w:rsidP="00E0740A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DF615C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50CD" w14:textId="77777777" w:rsidR="00DF615C" w:rsidRDefault="00DF615C" w:rsidP="00A01902">
      <w:r>
        <w:separator/>
      </w:r>
    </w:p>
  </w:endnote>
  <w:endnote w:type="continuationSeparator" w:id="0">
    <w:p w14:paraId="42909630" w14:textId="77777777" w:rsidR="00DF615C" w:rsidRDefault="00DF615C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E42A5" w14:textId="77777777" w:rsidR="00DF615C" w:rsidRDefault="00DF615C" w:rsidP="00A01902">
      <w:r>
        <w:separator/>
      </w:r>
    </w:p>
  </w:footnote>
  <w:footnote w:type="continuationSeparator" w:id="0">
    <w:p w14:paraId="05C1501E" w14:textId="77777777" w:rsidR="00DF615C" w:rsidRDefault="00DF615C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F615C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0C6"/>
    <w:rsid w:val="001149B1"/>
    <w:rsid w:val="00116A43"/>
    <w:rsid w:val="00117F6C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ACF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12B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74"/>
    <w:rsid w:val="003768F8"/>
    <w:rsid w:val="00376C4A"/>
    <w:rsid w:val="0038098A"/>
    <w:rsid w:val="00380EA2"/>
    <w:rsid w:val="00382462"/>
    <w:rsid w:val="003846AF"/>
    <w:rsid w:val="0039030C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517F"/>
    <w:rsid w:val="003A6583"/>
    <w:rsid w:val="003B3D5D"/>
    <w:rsid w:val="003B57E6"/>
    <w:rsid w:val="003C0B32"/>
    <w:rsid w:val="003C58D5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0D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955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5167"/>
    <w:rsid w:val="005E65CB"/>
    <w:rsid w:val="005F0E35"/>
    <w:rsid w:val="005F1AA7"/>
    <w:rsid w:val="005F1F06"/>
    <w:rsid w:val="005F6E49"/>
    <w:rsid w:val="006020F8"/>
    <w:rsid w:val="00603DFC"/>
    <w:rsid w:val="006102A6"/>
    <w:rsid w:val="006208B0"/>
    <w:rsid w:val="00625F3B"/>
    <w:rsid w:val="00627297"/>
    <w:rsid w:val="006304F7"/>
    <w:rsid w:val="006314B6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3772"/>
    <w:rsid w:val="007765FF"/>
    <w:rsid w:val="0077709A"/>
    <w:rsid w:val="0078461A"/>
    <w:rsid w:val="00784A27"/>
    <w:rsid w:val="00785D59"/>
    <w:rsid w:val="0079063A"/>
    <w:rsid w:val="00794610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034"/>
    <w:rsid w:val="007E783E"/>
    <w:rsid w:val="007F49FD"/>
    <w:rsid w:val="007F5F9D"/>
    <w:rsid w:val="00803D20"/>
    <w:rsid w:val="0080639C"/>
    <w:rsid w:val="00807CDC"/>
    <w:rsid w:val="00814081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43FA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171C"/>
    <w:rsid w:val="0095361E"/>
    <w:rsid w:val="00955188"/>
    <w:rsid w:val="009558F6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16D3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D6E17"/>
    <w:rsid w:val="00DE09CC"/>
    <w:rsid w:val="00DE31BA"/>
    <w:rsid w:val="00DE3DC2"/>
    <w:rsid w:val="00DE4732"/>
    <w:rsid w:val="00DE49B6"/>
    <w:rsid w:val="00DE61B0"/>
    <w:rsid w:val="00DE7394"/>
    <w:rsid w:val="00DF2F8C"/>
    <w:rsid w:val="00DF3225"/>
    <w:rsid w:val="00DF42CC"/>
    <w:rsid w:val="00DF45F9"/>
    <w:rsid w:val="00DF615C"/>
    <w:rsid w:val="00E01826"/>
    <w:rsid w:val="00E023B5"/>
    <w:rsid w:val="00E02998"/>
    <w:rsid w:val="00E035C9"/>
    <w:rsid w:val="00E068F4"/>
    <w:rsid w:val="00E0740A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D5A96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10BC"/>
    <w:rsid w:val="00FE274F"/>
    <w:rsid w:val="00FE5C06"/>
    <w:rsid w:val="00FF4453"/>
    <w:rsid w:val="00FF44CC"/>
    <w:rsid w:val="00FF59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A1755"/>
    <w:rsid w:val="001B308E"/>
    <w:rsid w:val="001C7498"/>
    <w:rsid w:val="001D23D5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2ADD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1BBA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559A5"/>
    <w:rsid w:val="00972111"/>
    <w:rsid w:val="00975B49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14E78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CB71AD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ED76B7"/>
    <w:rsid w:val="00F01144"/>
    <w:rsid w:val="00F06801"/>
    <w:rsid w:val="00F108DC"/>
    <w:rsid w:val="00F211AF"/>
    <w:rsid w:val="00F331DC"/>
    <w:rsid w:val="00F33339"/>
    <w:rsid w:val="00F34113"/>
    <w:rsid w:val="00F4331D"/>
    <w:rsid w:val="00F43DD1"/>
    <w:rsid w:val="00F45649"/>
    <w:rsid w:val="00F5470E"/>
    <w:rsid w:val="00F61EC3"/>
    <w:rsid w:val="00F74A81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9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2021-04-23T00:56:00Z</dcterms:created>
  <dcterms:modified xsi:type="dcterms:W3CDTF">2021-04-23T00:56:00Z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