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354A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B0957E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B6773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5465387" w14:textId="77777777" w:rsidR="00EA0140" w:rsidRPr="00EA0140" w:rsidRDefault="00EA0140" w:rsidP="00EA014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A01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2:10-3:31</w:t>
                  </w:r>
                </w:p>
                <w:p w14:paraId="45FF2F5E" w14:textId="77777777" w:rsidR="00EA0140" w:rsidRPr="00EA0140" w:rsidRDefault="00EA0140" w:rsidP="00EA014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A01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22:14-34</w:t>
                  </w:r>
                </w:p>
                <w:p w14:paraId="69C9145E" w14:textId="77777777" w:rsidR="00EA0140" w:rsidRPr="00EA0140" w:rsidRDefault="00EA0140" w:rsidP="00EA014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A01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92:1-93:5</w:t>
                  </w:r>
                </w:p>
                <w:p w14:paraId="3F50C377" w14:textId="621F5794" w:rsidR="009A0942" w:rsidRPr="007A1E95" w:rsidRDefault="00EA0140" w:rsidP="00EA014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A01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14:1-2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354A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354A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354A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B8AE62A" w14:textId="77777777" w:rsidR="00EA0140" w:rsidRPr="00EA0140" w:rsidRDefault="00EA0140" w:rsidP="00EA014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நாட்களில்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மீண்டும் பரிசுத்தவான்களைக் கூட்டிச் சேர்க்கிறார் என்பதில் சந்தேகம் இல்லை. ஆனால் கர்த்தர் கூட்டிச்சேர்க்கிறது ஒரு ஸ்தாபன இயக்கத்தையோ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பிரிவையோ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சங்கத்தையோ சகோதரத்துவத்தையோ அல்ல. ஒரு கூட்டிச்சேர்க்கையைப் பற்றி பேசுகையில்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ஒரு ஸ்தாபன ஒழுங்கையோ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காரியங்களைச் செய்யும் முறயையோ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ஒழுஙகையோ எண்ணுவதோ குறிப்பிடுவதோ இல்லை. பிரியமானவர்களே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புதிய ஏற்பாட்டு சபை ஒரு ஒழுங்கமைக்கப்பட்ட இயக்கமாக ஒருபோதும்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தொடங்கப்படவில்லை. அது ஆரம்பத்தில் இருந்தே முற்றிலும் ஆவிக்குரியதாக இருந்தது. அது தேவ ஆவியின் ஒரு கிரியையாக ஆரம்பிக்கப்பட்டது. பல்வேறு இடங்களில் விசுவாசிகளின் ஒழுங்கமைக்கப்பட்ட இணைப்பைக் கொண்டிருப்பதற்கான எண்ணம் இல்லை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உருவானபோது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முற்றிலும் ஆவிக்குரியதாக இருந்தது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தெய்வீக ஜீவனாலும்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ஆவியினாலும்</w:t>
      </w:r>
      <w:r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ஒருவருக்கொருவர் உள்ள அன்பினாலும் கரிசனையினாலும் ஒருங்கிணைக்கப்பட்டு வேறுபட்ட இடங்களில் எழுப்பப்பட்டன. </w:t>
      </w:r>
    </w:p>
    <w:p w14:paraId="1AACDB90" w14:textId="77777777" w:rsidR="00EA0140" w:rsidRPr="00EA0140" w:rsidRDefault="00EA0140" w:rsidP="00EA0140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45FCE5" w14:textId="11706EA7" w:rsidR="0094171C" w:rsidRDefault="00B7733A" w:rsidP="00EA0140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0" style="position:absolute;left:0;text-align:left;margin-left:-8.05pt;margin-top:732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 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கூடுகை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அல்லது 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சங்கம்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பிரிக்கப்பட்டாலும்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சங்கத்தினுடைய கூடுகையினுடைய தன்மையை உடையதாக இருக்கும். அதின் இயல்பும் தன்மையும் எந்த பிரிவினையினாலும் பாதிக்கப்படுகிறதில்லை. மேலும்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 சரீரத்தை அழிக்காமல் அதைப் பிரிக்க 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முடியாது. கிறிஸ்துவின் சரீரமாகிய சபையும் அப்படியே இருக்கிறது. கிறிஸ்துவின் சரீரமாகிய சபை பிரிக்கப்பட்டால்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அதன் அடிப்படையையும்</w:t>
      </w:r>
      <w:r w:rsidR="00EA0140" w:rsidRPr="00EA01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A0140" w:rsidRPr="00EA01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அத்தியாவசிய தரத்தையும்  ஜீவனுள்ள தன்மையையும் இழந்துவிடும். பிரிவு அதன் ஒருமைப்பாட்டின் அடிப்படை தன்மையைக் இழக்கச் செய்கிறது.</w:t>
      </w:r>
    </w:p>
    <w:p w14:paraId="546F0A31" w14:textId="3829DE68" w:rsidR="00BC15BE" w:rsidRDefault="008354A7" w:rsidP="0094171C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354A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67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354A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72106F1" w:rsidR="00DE09CC" w:rsidRPr="00DE09CC" w:rsidRDefault="00EA014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கேளுங்கள்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உங்களுக்குக் கொடுக்கப்படும்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தேடுங்கள்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கண்டடைவீர்கள்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தட்டுங்கள்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உங்களுக்குத் திறக்கப்படும்</w:t>
      </w: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31471530" w14:textId="74ACA7BB" w:rsidR="008B61EC" w:rsidRPr="00BC15BE" w:rsidRDefault="00EA0140" w:rsidP="00BC15BE">
      <w:pPr>
        <w:jc w:val="right"/>
        <w:rPr>
          <w:szCs w:val="20"/>
          <w:lang w:val="en-IN"/>
        </w:rPr>
      </w:pPr>
      <w:r w:rsidRPr="00EA01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7:7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117F6C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E41DCAF" w14:textId="0BA38304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61E6050" w14:textId="442062AD" w:rsidR="0023712B" w:rsidRDefault="00A16D30" w:rsidP="0052318E">
      <w:pPr>
        <w:ind w:right="167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 xml:space="preserve">  </w:t>
      </w:r>
    </w:p>
    <w:p w14:paraId="29767033" w14:textId="3FBB16D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0768066F" w14:textId="3CCB7903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4EE33C4" w14:textId="2144D194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828D967" w14:textId="02293EEE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035FE344" w14:textId="109E610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26FD124A" w14:textId="55B379C9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153EE7E" w14:textId="6BF15174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23CECEBF" w14:textId="4FDE35C0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1AC0E1B7" w14:textId="749FF096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6DD92CB" w14:textId="6D55499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7BF50982" w14:textId="027AB08C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7D3A920" w14:textId="4E0C084B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EA703A8" w14:textId="284418C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57774E7A" w14:textId="170A836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095FBB2C" w14:textId="389C35AA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5BC39AD1" w14:textId="7A171884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31482ED" w14:textId="24EFAB6C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1990023D" w14:textId="44B293E2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11E02803" w14:textId="5F6BA593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FBBD1DE" w14:textId="236F06D8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2914794B" w14:textId="7777777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8354A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AA945" w14:textId="77777777" w:rsidR="008354A7" w:rsidRDefault="008354A7" w:rsidP="00A01902">
      <w:r>
        <w:separator/>
      </w:r>
    </w:p>
  </w:endnote>
  <w:endnote w:type="continuationSeparator" w:id="0">
    <w:p w14:paraId="2194105D" w14:textId="77777777" w:rsidR="008354A7" w:rsidRDefault="008354A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4605" w14:textId="77777777" w:rsidR="008354A7" w:rsidRDefault="008354A7" w:rsidP="00A01902">
      <w:r>
        <w:separator/>
      </w:r>
    </w:p>
  </w:footnote>
  <w:footnote w:type="continuationSeparator" w:id="0">
    <w:p w14:paraId="309071F7" w14:textId="77777777" w:rsidR="008354A7" w:rsidRDefault="008354A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8354A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354A7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67738"/>
    <w:rsid w:val="00B76E90"/>
    <w:rsid w:val="00B7733A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014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1B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14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2021-04-06T01:38:00Z</cp:lastPrinted>
  <dcterms:created xsi:type="dcterms:W3CDTF">2021-04-24T01:09:00Z</dcterms:created>
  <dcterms:modified xsi:type="dcterms:W3CDTF">2021-04-24T01:22:00Z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