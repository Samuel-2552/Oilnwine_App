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117F6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F64ED8B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0F902DE" w14:textId="77777777" w:rsidR="00FF59F9" w:rsidRPr="00FF59F9" w:rsidRDefault="00FF59F9" w:rsidP="00FF59F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9F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21:1-22:20</w:t>
                  </w:r>
                </w:p>
                <w:p w14:paraId="2BEFD2B8" w14:textId="77777777" w:rsidR="00FF59F9" w:rsidRPr="00FF59F9" w:rsidRDefault="00FF59F9" w:rsidP="00FF59F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9F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20:1-26</w:t>
                  </w:r>
                </w:p>
                <w:p w14:paraId="2A73AF0B" w14:textId="77777777" w:rsidR="00FF59F9" w:rsidRPr="00FF59F9" w:rsidRDefault="00FF59F9" w:rsidP="00FF59F9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59F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89:1-13</w:t>
                  </w:r>
                </w:p>
                <w:p w14:paraId="3F50C377" w14:textId="330EF670" w:rsidR="009A0942" w:rsidRPr="007A1E95" w:rsidRDefault="00FF59F9" w:rsidP="00FF59F9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F59F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13:15-16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17F6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17F6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117F6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2CA1A4D4" w14:textId="77777777" w:rsidR="00FF59F9" w:rsidRDefault="00FF59F9" w:rsidP="006314B6">
      <w:pPr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ஞானமாகிய சிலுவையின் வழியைத் தெரிந்நுக் கொள்ளுங்கள். தேவ ஞானம் சிலுவையோடு இணைந்து இருக்கிறது. ஒவ்வொரு ஞானியும் திணறுகிற இடம் அதுதான். அது நடைமுறையில் நடப்பதை நீங்கள் பார்த்திருக்கிறீர்களா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படித்த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கற்றறிந்த மனிதர்கள்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 கரத்தால் உருவாக்கப்பட்ட விக்கிரகமான ஒரு உயிரற்ற கல்லின் முன் வெட்கமின்றி பணிந்து கொள்வதை நீங்கள் பார்த்திருக்கிறீர்களா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ஞானமுள்ள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அறிவார்ந்த மற்றும் கற்றறிந்த அவர்கள்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முட்டாள்தனமாக முற்றிலும் அபத்தமான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உயிரற்ற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யோசனையற்ற ஒரு விக்கிரகத்திற்கு முன்பாக வணங்குகிறார்கள்.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ஆனாலும்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அவர்களை நேசிக்கிறார்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மரணத்தின் மூலம் அவர்களுக்கு இரட்சிப்பின் வழியை ஏற்படுத்தியுள்ளார் என்று ஒருவர் சொல்லும் போது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புத்திசாலித்தனமான மனிதர்கள் உடனடியாக நமக்கு எதிராக கோபத்தோடு எழும்புவார்கள்.  மனிதகுலத்தின் அனைத்து பாவங்களையும் தம்மீது ஏற்றுக் கொண்டு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சிலுவையில் தங்களுக்காக மரித்து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அடக்கம் பண்ணப்பட்டு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மீண்டும் மூன்றாம் நாள் உயிரோடு எழுந்து பரலோகத்திற்கு ஏறிப்போனவரைக் குறித்து நாம் சொல்லும் போது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சாதாரண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மனிதர்களால் அதை ஏற்றுக்கொள்வது கடினம்! இந்த அறிவார்ந்த மனிதர்கள் சொல்லக்கூடியது என்னவென்றால்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இதை நான் எப்படி நம்புவது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?"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என்கிறார்கள்! ஆனாலும்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உயிரற்ற கல்லை தேவனென்று நம்பி வணங்குகின்றனர்! மனிதன் தனது ஞானத்தில் சிலுவையைத் தவிர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முட்டாள்தனமான மற்ற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0" style="position:absolute;left:0;text-align:left;margin-left:-7.1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அனைத்தையும் நம்புகிறான். ஓ! ஒரு புத்திசாலியான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மேதை என்று தன்னைக் குறித்து நினைக்கும் மனிதனின் முட்டாள்தனத்தையும் அறியாமையையும் பாருங்கள்!  சிலுவை அவனுக்கு முற்றிலும் முட்டாள்தனமாக காணப்படுகிறது. ஆனால்</w:t>
      </w:r>
      <w:r w:rsidRPr="00FF59F9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F59F9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அதுவே நம் தேவனின் ஞானமாகும்!</w:t>
      </w:r>
    </w:p>
    <w:p w14:paraId="546F0A31" w14:textId="503D13FC" w:rsidR="00BC15BE" w:rsidRDefault="00117F6C" w:rsidP="006314B6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117F6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4.7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117F6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8347F95" w:rsidR="00DE09CC" w:rsidRPr="00DE09CC" w:rsidRDefault="00FF59F9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இதோ</w:t>
      </w: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சீக்கிரமாய் வருகிறேன்</w:t>
      </w: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ஒருவனும் உன் கிரீடத்தை எடுத்துக்கொள்ளாதபடிக்கு உனக்குள்ளதைப் பற்றிக்கொண்டிரு.</w:t>
      </w:r>
    </w:p>
    <w:p w14:paraId="31471530" w14:textId="3E762D7F" w:rsidR="008B61EC" w:rsidRPr="00BC15BE" w:rsidRDefault="00FF59F9" w:rsidP="00BC15BE">
      <w:pPr>
        <w:jc w:val="right"/>
        <w:rPr>
          <w:szCs w:val="20"/>
          <w:lang w:val="en-IN"/>
        </w:rPr>
      </w:pPr>
      <w:r w:rsidRPr="00FF59F9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வெளிப்படுத்தின விசேஷம் 3:11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E41DCAF" w14:textId="77777777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117F6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FFBE" w14:textId="77777777" w:rsidR="00117F6C" w:rsidRDefault="00117F6C" w:rsidP="00A01902">
      <w:r>
        <w:separator/>
      </w:r>
    </w:p>
  </w:endnote>
  <w:endnote w:type="continuationSeparator" w:id="0">
    <w:p w14:paraId="76BDA792" w14:textId="77777777" w:rsidR="00117F6C" w:rsidRDefault="00117F6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DBF04" w14:textId="77777777" w:rsidR="00117F6C" w:rsidRDefault="00117F6C" w:rsidP="00A01902">
      <w:r>
        <w:separator/>
      </w:r>
    </w:p>
  </w:footnote>
  <w:footnote w:type="continuationSeparator" w:id="0">
    <w:p w14:paraId="308077DB" w14:textId="77777777" w:rsidR="00117F6C" w:rsidRDefault="00117F6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117F6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2021-04-20T00:37:00Z</dcterms:created>
  <dcterms:modified xsi:type="dcterms:W3CDTF">2021-04-20T00:37:00Z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