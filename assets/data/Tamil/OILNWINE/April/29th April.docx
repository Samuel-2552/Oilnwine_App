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4E1E5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18670A0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F59F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7A531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8B30FCE" w14:textId="77777777" w:rsidR="0025232A" w:rsidRPr="0025232A" w:rsidRDefault="0025232A" w:rsidP="0025232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5232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நியாயாதிபதிகள் 9:22-10:18</w:t>
                  </w:r>
                </w:p>
                <w:p w14:paraId="38724A06" w14:textId="77777777" w:rsidR="0025232A" w:rsidRPr="0025232A" w:rsidRDefault="0025232A" w:rsidP="0025232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5232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24:13-53</w:t>
                  </w:r>
                </w:p>
                <w:p w14:paraId="138E8925" w14:textId="77777777" w:rsidR="0025232A" w:rsidRPr="0025232A" w:rsidRDefault="0025232A" w:rsidP="0025232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5232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100:1-5</w:t>
                  </w:r>
                </w:p>
                <w:p w14:paraId="3F50C377" w14:textId="5E30166C" w:rsidR="009A0942" w:rsidRPr="007A1E95" w:rsidRDefault="0025232A" w:rsidP="0025232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5232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14:11-12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4E1E5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E1E5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4E1E5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5719E18" w14:textId="508C2D10" w:rsidR="00E450C0" w:rsidRPr="00E450C0" w:rsidRDefault="00E450C0" w:rsidP="00E450C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கிறிஸ்தவத்தில்</w:t>
      </w:r>
      <w:r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பெரும்பலும் பல சபைகளிலும்</w:t>
      </w:r>
      <w:r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செயல்பாடுகளை ஆவிக்குரிய ஜீவன் என்று எண்ணுகிற ஒரு தவறான மாயையான எண்ணம் காணப்படுகிறது. எனவே இன்று சபைகளில் அனைத்து வகையான நிகழ்ச்சி நிரல்கள்</w:t>
      </w:r>
      <w:r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கவர்ச்சியான சிறப்பு பாடல்கள்</w:t>
      </w:r>
      <w:r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சிறப்புக் குழுக்கள்</w:t>
      </w:r>
      <w:r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சிறப்பு பேச்சாளர்கள்</w:t>
      </w:r>
      <w:r w:rsidRPr="00E450C0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Pr="00E450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கமிட்டிகள்</w:t>
      </w:r>
      <w:r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பொறுப்புகள் மற்றும் கூட்டங்களுக்கான நிகழ்ச்சி பட்டியல்களை நீங்கள் காணலாம். சபை ஜீவியத்தின் வலுவான தன்மையைப் பற்றிய ஒரு தோற்றத்தை ஏற்படுத்தவும்</w:t>
      </w:r>
      <w:r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ஜீவனை உருவாக்கும்படி தூண்டவும் இவை அனைத்தும் ஏற்படுத்தப்படுகிறது. இது தெய்வீகச் செயல்பாடாக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இருந்தால்</w:t>
      </w:r>
      <w:r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கூடுகையில் குமாரனை அதிக அளவில் கொண்டு வரும் என்பது நிச்சயம்.</w:t>
      </w:r>
    </w:p>
    <w:p w14:paraId="32CAC9CC" w14:textId="77777777" w:rsidR="00E450C0" w:rsidRPr="00E450C0" w:rsidRDefault="00E450C0" w:rsidP="00E450C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28AC711A" w14:textId="77777777" w:rsidR="00E450C0" w:rsidRPr="00E450C0" w:rsidRDefault="00E450C0" w:rsidP="00E450C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உண்மையான தெய்வீக செயல்பாட்டை ஒரே வழியில் மட்டுமே அளவிட முடியும். அது எப்போதுமே குமாரனின் ஜீவனின் அதிக அளவை கொண்டு வரும். ஜீவனுகுரிய செயல்பாடுகள் இருக்கலாம்</w:t>
      </w:r>
      <w:r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செயல்பாடுகளின் ஜீவியமல்ல.  உண்மையான ஜீவன் எப்போதுமே ஒரு செயல்பாட்டை வெளிப்படுத்தும்</w:t>
      </w:r>
      <w:r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எல்லா செயல்பாடுகளும் ஜீவனை கொடுக்கிறதல்ல. இது எபேசுவில் உள்ள சபைக்கு விரோதமாக தேவன் சொன்ன குற்றச்சாட்டாகும். "உன் கிரியைகளையும் அறிந்திருக்கிறேன்." என்று சொல்லி தேவன் எபேசுவில் உள்ள சபையை கடிந்து கொண்டார் (வெளிப்படுத்துதல் 2: 2,3).</w:t>
      </w:r>
    </w:p>
    <w:p w14:paraId="7A7BABB0" w14:textId="77777777" w:rsidR="00E450C0" w:rsidRPr="00E450C0" w:rsidRDefault="00E450C0" w:rsidP="00E450C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02041EA8" w14:textId="09D58FFA" w:rsidR="00740D4D" w:rsidRDefault="00B74060" w:rsidP="00E450C0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2" style="position:absolute;left:0;text-align:left;margin-left:-10.7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450C0"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தெய்வீக ஜீவன் தானாகவே செயல்படுகிறதாகும்</w:t>
      </w:r>
      <w:r w:rsidR="00E450C0"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450C0"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அது செயல்பாட்டால் </w:t>
      </w:r>
      <w:r w:rsidR="00E450C0"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உருவாகிறது அல்ல.  சபையானது ஊக்குவிக்கிறதினால் அல்ல</w:t>
      </w:r>
      <w:r w:rsidR="00E450C0" w:rsidRPr="00E450C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450C0"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உயிர்த்தெழுதலின் சக்தியால் அது ஜீவிக்கிறது. அதுவே தெய்வீக ஜீவனுடைய மண்டலத்தின் அடையாளமாகும்.</w:t>
      </w:r>
    </w:p>
    <w:p w14:paraId="74D6A507" w14:textId="7326110C" w:rsidR="00740D4D" w:rsidRDefault="00740D4D" w:rsidP="00740D4D">
      <w:pPr>
        <w:jc w:val="both"/>
        <w:rPr>
          <w:rFonts w:ascii="Latha" w:hAnsi="Latha" w:cs="Arial Unicode MS"/>
          <w:noProof/>
          <w:sz w:val="40"/>
          <w:szCs w:val="36"/>
          <w:lang w:val="ta-IN" w:bidi="ta-IN"/>
        </w:rPr>
      </w:pPr>
    </w:p>
    <w:p w14:paraId="1668DEE4" w14:textId="77777777" w:rsidR="00663462" w:rsidRPr="00AF0329" w:rsidRDefault="00663462" w:rsidP="00740D4D">
      <w:pPr>
        <w:jc w:val="both"/>
        <w:rPr>
          <w:rFonts w:ascii="Latha" w:hAnsi="Latha" w:cs="Arial Unicode MS"/>
          <w:noProof/>
          <w:sz w:val="40"/>
          <w:szCs w:val="36"/>
          <w:lang w:bidi="ta-IN"/>
        </w:rPr>
      </w:pPr>
    </w:p>
    <w:p w14:paraId="0792ECD7" w14:textId="7B25D12D" w:rsidR="00DE61B0" w:rsidRPr="00DE61B0" w:rsidRDefault="004E1E59" w:rsidP="00D3565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59AB270" w:rsidR="006D514C" w:rsidRPr="00DE61B0" w:rsidRDefault="004E1E59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2.65pt;margin-top:9.05pt;width:570.1pt;height:179.4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4E1E5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0751ABE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ED8AFAB" w14:textId="0214B775" w:rsidR="00C159AA" w:rsidRPr="00DE09CC" w:rsidRDefault="0025232A" w:rsidP="00C159A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5232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மேலும்</w:t>
      </w:r>
      <w:r w:rsidRPr="0025232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5232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அன்புக்கும் நற்கிரியைகளுக்கும் நாம் ஏவப்படும்படி ஒருவரையொருவர் கவனித்து:</w:t>
      </w:r>
    </w:p>
    <w:p w14:paraId="6A7A5C8A" w14:textId="2382BC1B" w:rsidR="00740D4D" w:rsidRPr="00F91AEA" w:rsidRDefault="00E450C0" w:rsidP="00F91AEA">
      <w:pPr>
        <w:jc w:val="right"/>
        <w:rPr>
          <w:szCs w:val="20"/>
          <w:lang w:val="en-IN"/>
        </w:rPr>
      </w:pPr>
      <w:r w:rsidRPr="00E450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எபிரெயர் 10:24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  <w:r w:rsidR="004527C7">
          <w:t>‬</w:t>
        </w:r>
        <w:r w:rsidR="00485CD8">
          <w:t>‬</w:t>
        </w:r>
        <w:r w:rsidR="004E1E59">
          <w:t>‬</w:t>
        </w:r>
      </w:bdo>
    </w:p>
    <w:sectPr w:rsidR="00740D4D" w:rsidRPr="00F91AEA" w:rsidSect="006C2E8D">
      <w:headerReference w:type="default" r:id="rId12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BE7C" w14:textId="77777777" w:rsidR="004E1E59" w:rsidRDefault="004E1E59" w:rsidP="00A01902">
      <w:r>
        <w:separator/>
      </w:r>
    </w:p>
  </w:endnote>
  <w:endnote w:type="continuationSeparator" w:id="0">
    <w:p w14:paraId="7B1AEAAC" w14:textId="77777777" w:rsidR="004E1E59" w:rsidRDefault="004E1E5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3A112" w14:textId="77777777" w:rsidR="004E1E59" w:rsidRDefault="004E1E59" w:rsidP="00A01902">
      <w:r>
        <w:separator/>
      </w:r>
    </w:p>
  </w:footnote>
  <w:footnote w:type="continuationSeparator" w:id="0">
    <w:p w14:paraId="6A38B5D3" w14:textId="77777777" w:rsidR="004E1E59" w:rsidRDefault="004E1E5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4E1E5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65BA5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1F81"/>
    <w:rsid w:val="000F582D"/>
    <w:rsid w:val="000F790E"/>
    <w:rsid w:val="0010320D"/>
    <w:rsid w:val="0010340A"/>
    <w:rsid w:val="001110C6"/>
    <w:rsid w:val="001149B1"/>
    <w:rsid w:val="00116A43"/>
    <w:rsid w:val="00117F6C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2E6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12B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32A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27C7"/>
    <w:rsid w:val="00454928"/>
    <w:rsid w:val="004614C1"/>
    <w:rsid w:val="00463D8F"/>
    <w:rsid w:val="004706A7"/>
    <w:rsid w:val="0047735C"/>
    <w:rsid w:val="004805EA"/>
    <w:rsid w:val="00485CD8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1E59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5167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3462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0D4D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3772"/>
    <w:rsid w:val="007765FF"/>
    <w:rsid w:val="0077709A"/>
    <w:rsid w:val="0078461A"/>
    <w:rsid w:val="00784A27"/>
    <w:rsid w:val="00785D59"/>
    <w:rsid w:val="0079063A"/>
    <w:rsid w:val="00794610"/>
    <w:rsid w:val="007A0661"/>
    <w:rsid w:val="007A1E95"/>
    <w:rsid w:val="007A4E23"/>
    <w:rsid w:val="007A531B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354A7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1977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171C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16D30"/>
    <w:rsid w:val="00A20CAC"/>
    <w:rsid w:val="00A24DF1"/>
    <w:rsid w:val="00A2652D"/>
    <w:rsid w:val="00A26741"/>
    <w:rsid w:val="00A301CA"/>
    <w:rsid w:val="00A319E3"/>
    <w:rsid w:val="00A33464"/>
    <w:rsid w:val="00A34FD3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329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44D23"/>
    <w:rsid w:val="00B53BFF"/>
    <w:rsid w:val="00B541D3"/>
    <w:rsid w:val="00B5552F"/>
    <w:rsid w:val="00B56A3A"/>
    <w:rsid w:val="00B6077C"/>
    <w:rsid w:val="00B67738"/>
    <w:rsid w:val="00B74060"/>
    <w:rsid w:val="00B76E90"/>
    <w:rsid w:val="00B7733A"/>
    <w:rsid w:val="00B77C12"/>
    <w:rsid w:val="00B80043"/>
    <w:rsid w:val="00B84A42"/>
    <w:rsid w:val="00B84ACF"/>
    <w:rsid w:val="00B9205B"/>
    <w:rsid w:val="00B96CE3"/>
    <w:rsid w:val="00BA0F12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159AA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5657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D6E17"/>
    <w:rsid w:val="00DE09CC"/>
    <w:rsid w:val="00DE31BA"/>
    <w:rsid w:val="00DE3DC2"/>
    <w:rsid w:val="00DE4732"/>
    <w:rsid w:val="00DE49B6"/>
    <w:rsid w:val="00DE61B0"/>
    <w:rsid w:val="00DE7394"/>
    <w:rsid w:val="00DF2F8C"/>
    <w:rsid w:val="00DF3225"/>
    <w:rsid w:val="00DF42CC"/>
    <w:rsid w:val="00DF45F9"/>
    <w:rsid w:val="00DF615C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450C0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0B47"/>
    <w:rsid w:val="00E94364"/>
    <w:rsid w:val="00E956F3"/>
    <w:rsid w:val="00E95CC3"/>
    <w:rsid w:val="00E962F1"/>
    <w:rsid w:val="00E97A03"/>
    <w:rsid w:val="00E97EC0"/>
    <w:rsid w:val="00EA014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D5A96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1AEA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  <w:rsid w:val="00FF5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04C2E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2ADD"/>
    <w:rsid w:val="00423113"/>
    <w:rsid w:val="004455A1"/>
    <w:rsid w:val="00446F8E"/>
    <w:rsid w:val="004562E0"/>
    <w:rsid w:val="004661D2"/>
    <w:rsid w:val="004661DD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6351B"/>
    <w:rsid w:val="00C869BA"/>
    <w:rsid w:val="00C90180"/>
    <w:rsid w:val="00C9530F"/>
    <w:rsid w:val="00C96FE4"/>
    <w:rsid w:val="00CA0550"/>
    <w:rsid w:val="00CA44DA"/>
    <w:rsid w:val="00CB08D3"/>
    <w:rsid w:val="00CB4982"/>
    <w:rsid w:val="00CB71AD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D76B7"/>
    <w:rsid w:val="00F01144"/>
    <w:rsid w:val="00F06801"/>
    <w:rsid w:val="00F108DC"/>
    <w:rsid w:val="00F211AF"/>
    <w:rsid w:val="00F331DC"/>
    <w:rsid w:val="00F33339"/>
    <w:rsid w:val="00F34113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1B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5</cp:revision>
  <cp:lastPrinted>2021-04-29T02:44:00Z</cp:lastPrinted>
  <dcterms:created xsi:type="dcterms:W3CDTF">2021-04-29T01:56:00Z</dcterms:created>
  <dcterms:modified xsi:type="dcterms:W3CDTF">2021-04-29T02:45:00Z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