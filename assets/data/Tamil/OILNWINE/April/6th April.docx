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8A6B3C"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71F060D"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34B92" w:rsidRPr="00F03E43">
                    <w:rPr>
                      <w:rFonts w:ascii="Arial Unicode MS" w:eastAsia="Arial Unicode MS" w:hAnsi="Arial Unicode MS" w:cs="Arial Unicode MS"/>
                      <w:b/>
                      <w:bCs/>
                      <w:color w:val="FFFFFF" w:themeColor="background1"/>
                      <w:sz w:val="48"/>
                      <w:szCs w:val="48"/>
                      <w:cs/>
                      <w:lang w:val="en-IN" w:eastAsia="en-IN" w:bidi="ta-IN"/>
                    </w:rPr>
                    <w:t>ஏப்ரல்</w:t>
                  </w:r>
                  <w:r w:rsidRPr="00772606">
                    <w:rPr>
                      <w:rFonts w:ascii="Arial Unicode MS" w:eastAsia="Arial Unicode MS" w:hAnsi="Arial Unicode MS" w:cs="Arial Unicode MS"/>
                      <w:b/>
                      <w:color w:val="FFFFFF" w:themeColor="background1"/>
                      <w:sz w:val="48"/>
                      <w:szCs w:val="48"/>
                    </w:rPr>
                    <w:t xml:space="preserve"> </w:t>
                  </w:r>
                  <w:r w:rsidR="00F548D4">
                    <w:rPr>
                      <w:rFonts w:ascii="Arial Unicode MS" w:eastAsia="Arial Unicode MS" w:hAnsi="Arial Unicode MS" w:cs="Arial Unicode MS"/>
                      <w:b/>
                      <w:color w:val="FFFFFF" w:themeColor="background1"/>
                      <w:sz w:val="48"/>
                      <w:szCs w:val="48"/>
                    </w:rPr>
                    <w:t>6</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47C74DC8" w14:textId="77777777" w:rsidR="00F548D4" w:rsidRPr="00F548D4" w:rsidRDefault="00F548D4" w:rsidP="00F548D4">
                  <w:pPr>
                    <w:jc w:val="right"/>
                    <w:rPr>
                      <w:rFonts w:ascii="Latha" w:hAnsi="Latha" w:cs="Arial Unicode MS"/>
                      <w:b/>
                      <w:bCs/>
                      <w:color w:val="FFFFFF" w:themeColor="background1"/>
                      <w:sz w:val="48"/>
                      <w:szCs w:val="40"/>
                    </w:rPr>
                  </w:pPr>
                  <w:r w:rsidRPr="00F548D4">
                    <w:rPr>
                      <w:rFonts w:ascii="Latha" w:hAnsi="Latha" w:cs="Arial Unicode MS"/>
                      <w:b/>
                      <w:bCs/>
                      <w:color w:val="FFFFFF" w:themeColor="background1"/>
                      <w:sz w:val="48"/>
                      <w:szCs w:val="40"/>
                      <w:cs/>
                      <w:lang w:bidi="ta-IN"/>
                    </w:rPr>
                    <w:t>உபாகமம் 29:1-30:20</w:t>
                  </w:r>
                </w:p>
                <w:p w14:paraId="43FFC008" w14:textId="77777777" w:rsidR="00F548D4" w:rsidRPr="00F548D4" w:rsidRDefault="00F548D4" w:rsidP="00F548D4">
                  <w:pPr>
                    <w:jc w:val="right"/>
                    <w:rPr>
                      <w:rFonts w:ascii="Latha" w:hAnsi="Latha" w:cs="Arial Unicode MS"/>
                      <w:b/>
                      <w:bCs/>
                      <w:color w:val="FFFFFF" w:themeColor="background1"/>
                      <w:sz w:val="48"/>
                      <w:szCs w:val="40"/>
                    </w:rPr>
                  </w:pPr>
                  <w:r w:rsidRPr="00F548D4">
                    <w:rPr>
                      <w:rFonts w:ascii="Latha" w:hAnsi="Latha" w:cs="Arial Unicode MS"/>
                      <w:b/>
                      <w:bCs/>
                      <w:color w:val="FFFFFF" w:themeColor="background1"/>
                      <w:sz w:val="48"/>
                      <w:szCs w:val="40"/>
                      <w:cs/>
                      <w:lang w:bidi="ta-IN"/>
                    </w:rPr>
                    <w:t>லூக்கா 11:37-12:7</w:t>
                  </w:r>
                </w:p>
                <w:p w14:paraId="4576CC98" w14:textId="77777777" w:rsidR="00F548D4" w:rsidRPr="00F548D4" w:rsidRDefault="00F548D4" w:rsidP="00F548D4">
                  <w:pPr>
                    <w:jc w:val="right"/>
                    <w:rPr>
                      <w:rFonts w:ascii="Latha" w:hAnsi="Latha" w:cs="Arial Unicode MS"/>
                      <w:b/>
                      <w:bCs/>
                      <w:color w:val="FFFFFF" w:themeColor="background1"/>
                      <w:sz w:val="48"/>
                      <w:szCs w:val="40"/>
                    </w:rPr>
                  </w:pPr>
                  <w:r w:rsidRPr="00F548D4">
                    <w:rPr>
                      <w:rFonts w:ascii="Latha" w:hAnsi="Latha" w:cs="Arial Unicode MS"/>
                      <w:b/>
                      <w:bCs/>
                      <w:color w:val="FFFFFF" w:themeColor="background1"/>
                      <w:sz w:val="48"/>
                      <w:szCs w:val="40"/>
                      <w:cs/>
                      <w:lang w:bidi="ta-IN"/>
                    </w:rPr>
                    <w:t>சங்கீதம்      78:1-31</w:t>
                  </w:r>
                </w:p>
                <w:p w14:paraId="3F50C377" w14:textId="7993CD50" w:rsidR="009A0942" w:rsidRPr="007A1E95" w:rsidRDefault="00F548D4" w:rsidP="00F548D4">
                  <w:pPr>
                    <w:jc w:val="right"/>
                    <w:rPr>
                      <w:b/>
                      <w:bCs/>
                      <w:sz w:val="32"/>
                      <w:szCs w:val="32"/>
                    </w:rPr>
                  </w:pPr>
                  <w:r w:rsidRPr="00F548D4">
                    <w:rPr>
                      <w:rFonts w:ascii="Latha" w:hAnsi="Latha" w:cs="Arial Unicode MS"/>
                      <w:b/>
                      <w:bCs/>
                      <w:color w:val="FFFFFF" w:themeColor="background1"/>
                      <w:sz w:val="48"/>
                      <w:szCs w:val="40"/>
                      <w:cs/>
                      <w:lang w:bidi="ta-IN"/>
                    </w:rPr>
                    <w:t>நீதிமொழி. 12:19-20</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8A6B3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8A6B3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8A6B3C"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3DAFC86E" w14:textId="2736717C" w:rsidR="00955A7F" w:rsidRDefault="00F548D4" w:rsidP="00F548D4">
      <w:pPr>
        <w:ind w:firstLine="720"/>
        <w:jc w:val="both"/>
        <w:rPr>
          <w:rFonts w:ascii="Latha" w:hAnsi="Latha" w:cs="Arial Unicode MS"/>
          <w:noProof/>
          <w:sz w:val="52"/>
          <w:szCs w:val="48"/>
          <w:lang w:val="ta-IN"/>
        </w:rPr>
      </w:pPr>
      <w:r w:rsidRPr="00F548D4">
        <w:rPr>
          <w:rFonts w:ascii="Latha" w:hAnsi="Latha" w:cs="Arial Unicode MS"/>
          <w:noProof/>
          <w:sz w:val="52"/>
          <w:szCs w:val="48"/>
          <w:cs/>
          <w:lang w:val="ta-IN" w:bidi="ta-IN"/>
        </w:rPr>
        <w:t>இது நமது ஆசைகளுக்கும் வழிகளுக்கும் சொந்த லட்சியங்களுக்கும் திட்டங்களுக்கும் நம்மை கொடுக்கத் கூடிய நாட்கள் அல்ல. தேவனின் மீந்திருப்பவர்கள் தங்கள் இருதயங்களில்</w:t>
      </w:r>
      <w:r w:rsidRPr="00F548D4">
        <w:rPr>
          <w:rFonts w:ascii="Latha" w:hAnsi="Latha" w:cs="Arial Unicode MS"/>
          <w:noProof/>
          <w:sz w:val="52"/>
          <w:szCs w:val="48"/>
          <w:lang w:val="ta-IN"/>
        </w:rPr>
        <w:t xml:space="preserve">, </w:t>
      </w:r>
      <w:r w:rsidRPr="00F548D4">
        <w:rPr>
          <w:rFonts w:ascii="Latha" w:hAnsi="Latha" w:cs="Arial Unicode MS"/>
          <w:noProof/>
          <w:sz w:val="52"/>
          <w:szCs w:val="48"/>
          <w:cs/>
          <w:lang w:val="ta-IN" w:bidi="ta-IN"/>
        </w:rPr>
        <w:t>காலங்களின் அவசரத்தை உணர வேண்டும். இவை நம் இருதயத்தில் இடறலடைய வேண்டிய நாட்கள் அல்ல</w:t>
      </w:r>
      <w:r w:rsidRPr="00F548D4">
        <w:rPr>
          <w:rFonts w:ascii="Latha" w:hAnsi="Latha" w:cs="Arial Unicode MS"/>
          <w:noProof/>
          <w:sz w:val="52"/>
          <w:szCs w:val="48"/>
          <w:lang w:val="ta-IN"/>
        </w:rPr>
        <w:t xml:space="preserve">; </w:t>
      </w:r>
      <w:r w:rsidRPr="00F548D4">
        <w:rPr>
          <w:rFonts w:ascii="Latha" w:hAnsi="Latha" w:cs="Arial Unicode MS"/>
          <w:noProof/>
          <w:sz w:val="52"/>
          <w:szCs w:val="48"/>
          <w:cs/>
          <w:lang w:val="ta-IN" w:bidi="ta-IN"/>
        </w:rPr>
        <w:t xml:space="preserve">நம்முடைய சொந்த ஆசைகளுக்கு கொடுக்க வேண்டிய நாட்களும் அல்ல. அவசர உணர்வு இந்த நாட்களில் தேவ ஜனங்களை ஆள வேண்டும். சில பெற்றோர்கள் ஒரு காலத்தில் பெரும் விலை கொடுத்த சூழ்நிலைகளும் காரியங்களும் இளைய தலைமுறையினரால் இழக்கப்பட்டுள்ளது. ஒரு காலத்தில் ஒரு பெரிய விலையைச் செலுத்துவதன் </w:t>
      </w:r>
      <w:r w:rsidRPr="00F548D4">
        <w:rPr>
          <w:rFonts w:ascii="Latha" w:hAnsi="Latha" w:cs="Arial Unicode MS"/>
          <w:noProof/>
          <w:sz w:val="52"/>
          <w:szCs w:val="48"/>
          <w:cs/>
          <w:lang w:val="ta-IN" w:bidi="ta-IN"/>
        </w:rPr>
        <w:lastRenderedPageBreak/>
        <w:t>மூலம் நாம் பெற்றுக் கொண்ட ஆவிக்குரிய காரியங்கள் இப்போது நம் பிள்ளைகளால் இழக்கப்படுகிற காலங்களில் நாம் வாழ்கிறோம். ஆகையால்</w:t>
      </w:r>
      <w:r w:rsidRPr="00F548D4">
        <w:rPr>
          <w:rFonts w:ascii="Latha" w:hAnsi="Latha" w:cs="Arial Unicode MS"/>
          <w:noProof/>
          <w:sz w:val="52"/>
          <w:szCs w:val="48"/>
          <w:lang w:val="ta-IN"/>
        </w:rPr>
        <w:t xml:space="preserve">, </w:t>
      </w:r>
      <w:r w:rsidRPr="00F548D4">
        <w:rPr>
          <w:rFonts w:ascii="Latha" w:hAnsi="Latha" w:cs="Arial Unicode MS"/>
          <w:noProof/>
          <w:sz w:val="52"/>
          <w:szCs w:val="48"/>
          <w:cs/>
          <w:lang w:val="ta-IN" w:bidi="ta-IN"/>
        </w:rPr>
        <w:t>திருத்தத்தைக் கொண்டு வர இந்த மணி நேரத்தில் நம் ஆவியில் அவசர உணர்வை காத்துக் கொள்வோம். நேசத்தின் காரணமாக பெற்றோர்களாகிய நாம் பிள்ளைகளுக்கு முன்பாக பலவீனமடைந்து கீழ்ப்படிதலின்நிமித்தம் நாம் இதுவரை பெற்றுக் கொண்ட இடத்தை இழக்கக் கூடாது. நம் பிள்ளைகளை விட தேவனை மதிக்க வேண்டியது அங்கேதான். ஒரு வேதவசனம் எனக்கு நினைவுக்கு வருகிறது</w:t>
      </w:r>
      <w:r w:rsidRPr="00F548D4">
        <w:rPr>
          <w:rFonts w:ascii="Latha" w:hAnsi="Latha" w:cs="Arial Unicode MS"/>
          <w:noProof/>
          <w:sz w:val="52"/>
          <w:szCs w:val="48"/>
          <w:lang w:val="ta-IN"/>
        </w:rPr>
        <w:t>, “</w:t>
      </w:r>
      <w:r w:rsidRPr="00F548D4">
        <w:rPr>
          <w:rFonts w:ascii="Latha" w:hAnsi="Latha" w:cs="Arial Unicode MS"/>
          <w:noProof/>
          <w:sz w:val="52"/>
          <w:szCs w:val="48"/>
          <w:cs/>
          <w:lang w:val="ta-IN" w:bidi="ta-IN"/>
        </w:rPr>
        <w:t>கர்த்தர் இன்றைக்கு உங்களுக்கு ஆசீர்வாதம் அளிக்கும்படி</w:t>
      </w:r>
      <w:r w:rsidRPr="00F548D4">
        <w:rPr>
          <w:rFonts w:ascii="Latha" w:hAnsi="Latha" w:cs="Arial Unicode MS"/>
          <w:noProof/>
          <w:sz w:val="52"/>
          <w:szCs w:val="48"/>
          <w:lang w:val="ta-IN"/>
        </w:rPr>
        <w:t xml:space="preserve">, </w:t>
      </w:r>
      <w:r w:rsidRPr="00F548D4">
        <w:rPr>
          <w:rFonts w:ascii="Latha" w:hAnsi="Latha" w:cs="Arial Unicode MS"/>
          <w:noProof/>
          <w:sz w:val="52"/>
          <w:szCs w:val="48"/>
          <w:cs/>
          <w:lang w:val="ta-IN" w:bidi="ta-IN"/>
        </w:rPr>
        <w:t>இன்றைக்கு நீங்கள் அவனவன் தன்தன் மகனுக்கும் சகோதரனுக்கும் விரோதமாயிருக்கிறதினால்</w:t>
      </w:r>
      <w:r w:rsidRPr="00F548D4">
        <w:rPr>
          <w:rFonts w:ascii="Latha" w:hAnsi="Latha" w:cs="Arial Unicode MS"/>
          <w:noProof/>
          <w:sz w:val="52"/>
          <w:szCs w:val="48"/>
          <w:lang w:val="ta-IN"/>
        </w:rPr>
        <w:t xml:space="preserve">, </w:t>
      </w:r>
      <w:r w:rsidRPr="00F548D4">
        <w:rPr>
          <w:rFonts w:ascii="Latha" w:hAnsi="Latha" w:cs="Arial Unicode MS"/>
          <w:noProof/>
          <w:sz w:val="52"/>
          <w:szCs w:val="48"/>
          <w:cs/>
          <w:lang w:val="ta-IN" w:bidi="ta-IN"/>
        </w:rPr>
        <w:t>கர்த்தருக்கு உங்களைப் பிரதிஷ்டைபண்ணுங்கள் என்று மோசே சொல்லியிருந்தான்."</w:t>
      </w:r>
      <w:r>
        <w:rPr>
          <w:rFonts w:ascii="Latha" w:hAnsi="Latha" w:cs="Arial Unicode MS"/>
          <w:noProof/>
          <w:sz w:val="52"/>
          <w:szCs w:val="48"/>
          <w:lang w:val="ta-IN" w:bidi="ta-IN"/>
        </w:rPr>
        <w:pict w14:anchorId="3CC91F6C">
          <v:rect id="_x0000_s1297" style="position:absolute;left:0;text-align:left;margin-left:-6.85pt;margin-top:729.3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hint="cs"/>
          <w:noProof/>
          <w:sz w:val="52"/>
          <w:szCs w:val="48"/>
          <w:rtl/>
          <w:lang w:val="ta-IN"/>
        </w:rPr>
        <w:t xml:space="preserve"> </w:t>
      </w:r>
      <w:r w:rsidRPr="00F548D4">
        <w:rPr>
          <w:rFonts w:ascii="Latha" w:hAnsi="Latha" w:cs="Arial Unicode MS"/>
          <w:noProof/>
          <w:sz w:val="52"/>
          <w:szCs w:val="48"/>
          <w:cs/>
          <w:lang w:val="ta-IN" w:bidi="ta-IN"/>
        </w:rPr>
        <w:t>(யாத்திராகமம் 32:29). இது ஒரு மிகப்பெரிய அழைப்பு</w:t>
      </w:r>
      <w:r w:rsidRPr="00F548D4">
        <w:rPr>
          <w:rFonts w:ascii="Latha" w:hAnsi="Latha" w:cs="Arial Unicode MS"/>
          <w:noProof/>
          <w:sz w:val="52"/>
          <w:szCs w:val="48"/>
          <w:lang w:val="ta-IN"/>
        </w:rPr>
        <w:t xml:space="preserve">; </w:t>
      </w:r>
      <w:r w:rsidRPr="00F548D4">
        <w:rPr>
          <w:rFonts w:ascii="Latha" w:hAnsi="Latha" w:cs="Arial Unicode MS"/>
          <w:noProof/>
          <w:sz w:val="52"/>
          <w:szCs w:val="48"/>
          <w:cs/>
          <w:lang w:val="ta-IN" w:bidi="ta-IN"/>
        </w:rPr>
        <w:t xml:space="preserve">இந்த  ஜனங்கள் அதை செய்தனர். அவர்கள் தங்கள் </w:t>
      </w:r>
      <w:r w:rsidRPr="00F548D4">
        <w:rPr>
          <w:rFonts w:ascii="Latha" w:hAnsi="Latha" w:cs="Arial Unicode MS"/>
          <w:noProof/>
          <w:sz w:val="52"/>
          <w:szCs w:val="48"/>
          <w:cs/>
          <w:lang w:val="ta-IN" w:bidi="ta-IN"/>
        </w:rPr>
        <w:lastRenderedPageBreak/>
        <w:t>சொந்த பிள்ளைகளுக்கும் உறவினர்களுக்கும் மேலாக தங்களை ஒப்புக்கொடுத்தனர். அதனால் அவர்கள் பெற்ற ஆசீர்வாதம் என்னவென்றால்</w:t>
      </w:r>
      <w:r w:rsidRPr="00F548D4">
        <w:rPr>
          <w:rFonts w:ascii="Latha" w:hAnsi="Latha" w:cs="Arial Unicode MS"/>
          <w:noProof/>
          <w:sz w:val="52"/>
          <w:szCs w:val="48"/>
          <w:lang w:val="ta-IN"/>
        </w:rPr>
        <w:t xml:space="preserve">, </w:t>
      </w:r>
      <w:r w:rsidRPr="00F548D4">
        <w:rPr>
          <w:rFonts w:ascii="Latha" w:hAnsi="Latha" w:cs="Arial Unicode MS"/>
          <w:noProof/>
          <w:sz w:val="52"/>
          <w:szCs w:val="48"/>
          <w:cs/>
          <w:lang w:val="ta-IN" w:bidi="ta-IN"/>
        </w:rPr>
        <w:t>அவர்கள் கர்த்தருக்கு ஆசாரியர்களாக தேர்ந்தெடுக்கப்</w:t>
      </w:r>
      <w:r>
        <w:rPr>
          <w:rFonts w:ascii="Latha" w:hAnsi="Latha" w:cs="Arial Unicode MS" w:hint="cs"/>
          <w:noProof/>
          <w:sz w:val="52"/>
          <w:szCs w:val="48"/>
          <w:cs/>
          <w:lang w:val="ta-IN" w:bidi="ta-IN"/>
        </w:rPr>
        <w:t xml:space="preserve"> </w:t>
      </w:r>
      <w:r w:rsidRPr="00F548D4">
        <w:rPr>
          <w:rFonts w:ascii="Latha" w:hAnsi="Latha" w:cs="Arial Unicode MS"/>
          <w:noProof/>
          <w:sz w:val="52"/>
          <w:szCs w:val="48"/>
          <w:cs/>
          <w:lang w:val="ta-IN" w:bidi="ta-IN"/>
        </w:rPr>
        <w:t>பட்டார்கள்!</w:t>
      </w:r>
    </w:p>
    <w:p w14:paraId="546F0A31" w14:textId="5F1B8450" w:rsidR="00BC15BE" w:rsidRDefault="008A6B3C" w:rsidP="004F12E9">
      <w:pPr>
        <w:ind w:firstLine="720"/>
        <w:jc w:val="both"/>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8A6B3C"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82.6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8A6B3C"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1B2606DF" w:rsidR="00DE09CC" w:rsidRPr="00DE09CC" w:rsidRDefault="00F548D4" w:rsidP="00B20D7C">
      <w:pPr>
        <w:jc w:val="both"/>
        <w:rPr>
          <w:rFonts w:ascii="Arial Unicode MS" w:eastAsia="Arial Unicode MS" w:hAnsi="Arial Unicode MS" w:cs="Arial Unicode MS"/>
          <w:color w:val="000000" w:themeColor="text1"/>
          <w:sz w:val="48"/>
          <w:szCs w:val="48"/>
          <w:shd w:val="clear" w:color="auto" w:fill="F9F9F9"/>
        </w:rPr>
      </w:pPr>
      <w:r w:rsidRPr="00F548D4">
        <w:rPr>
          <w:rFonts w:ascii="Arial Unicode MS" w:eastAsia="Arial Unicode MS" w:hAnsi="Arial Unicode MS" w:cs="Arial Unicode MS"/>
          <w:color w:val="000000" w:themeColor="text1"/>
          <w:sz w:val="48"/>
          <w:szCs w:val="48"/>
          <w:shd w:val="clear" w:color="auto" w:fill="F9F9F9"/>
          <w:cs/>
          <w:lang w:bidi="ta-IN"/>
        </w:rPr>
        <w:t>தேவவசனத்தை உங்களுக்குப் போதித்து உங்களை நடத்தினவர்களை நீங்கள் நினைத்து</w:t>
      </w:r>
      <w:r w:rsidRPr="00F548D4">
        <w:rPr>
          <w:rFonts w:ascii="Arial Unicode MS" w:eastAsia="Arial Unicode MS" w:hAnsi="Arial Unicode MS" w:cs="Arial Unicode MS"/>
          <w:color w:val="000000" w:themeColor="text1"/>
          <w:sz w:val="48"/>
          <w:szCs w:val="48"/>
          <w:shd w:val="clear" w:color="auto" w:fill="F9F9F9"/>
        </w:rPr>
        <w:t xml:space="preserve">, </w:t>
      </w:r>
      <w:r w:rsidRPr="00F548D4">
        <w:rPr>
          <w:rFonts w:ascii="Arial Unicode MS" w:eastAsia="Arial Unicode MS" w:hAnsi="Arial Unicode MS" w:cs="Arial Unicode MS"/>
          <w:color w:val="000000" w:themeColor="text1"/>
          <w:sz w:val="48"/>
          <w:szCs w:val="48"/>
          <w:shd w:val="clear" w:color="auto" w:fill="F9F9F9"/>
          <w:cs/>
          <w:lang w:bidi="ta-IN"/>
        </w:rPr>
        <w:t>அவர்களுடைய நடக்கையின் முடிவை நன்றாய்ச் சிந்தித்து</w:t>
      </w:r>
      <w:r w:rsidRPr="00F548D4">
        <w:rPr>
          <w:rFonts w:ascii="Arial Unicode MS" w:eastAsia="Arial Unicode MS" w:hAnsi="Arial Unicode MS" w:cs="Arial Unicode MS"/>
          <w:color w:val="000000" w:themeColor="text1"/>
          <w:sz w:val="48"/>
          <w:szCs w:val="48"/>
          <w:shd w:val="clear" w:color="auto" w:fill="F9F9F9"/>
        </w:rPr>
        <w:t xml:space="preserve">, </w:t>
      </w:r>
      <w:r w:rsidRPr="00F548D4">
        <w:rPr>
          <w:rFonts w:ascii="Arial Unicode MS" w:eastAsia="Arial Unicode MS" w:hAnsi="Arial Unicode MS" w:cs="Arial Unicode MS"/>
          <w:color w:val="000000" w:themeColor="text1"/>
          <w:sz w:val="48"/>
          <w:szCs w:val="48"/>
          <w:shd w:val="clear" w:color="auto" w:fill="F9F9F9"/>
          <w:cs/>
          <w:lang w:bidi="ta-IN"/>
        </w:rPr>
        <w:t>அவர்களுடைய விசுவாசத்தைப் பின்பற்றுங்கள்.</w:t>
      </w:r>
    </w:p>
    <w:p w14:paraId="31471530" w14:textId="5AA150E7" w:rsidR="008B61EC" w:rsidRPr="00BC15BE" w:rsidRDefault="00F548D4" w:rsidP="00BC15BE">
      <w:pPr>
        <w:jc w:val="right"/>
        <w:rPr>
          <w:szCs w:val="20"/>
          <w:lang w:val="en-IN"/>
        </w:rPr>
      </w:pPr>
      <w:r w:rsidRPr="00F548D4">
        <w:rPr>
          <w:rFonts w:ascii="Arial Unicode MS" w:eastAsia="Arial Unicode MS" w:hAnsi="Arial Unicode MS" w:cs="Arial Unicode MS"/>
          <w:color w:val="000000" w:themeColor="text1"/>
          <w:sz w:val="48"/>
          <w:szCs w:val="48"/>
          <w:shd w:val="clear" w:color="auto" w:fill="F9F9F9"/>
          <w:cs/>
          <w:lang w:bidi="ta-IN"/>
        </w:rPr>
        <w:t>எபிரெயர் 13:7</w:t>
      </w:r>
      <w:bdo w:val="ltr">
        <w:r w:rsidR="001E3C17">
          <w:t>‬</w:t>
        </w:r>
        <w:r w:rsidR="009B155E">
          <w:t>‬</w:t>
        </w:r>
        <w:r w:rsidR="00D96B02">
          <w:t>‬</w:t>
        </w:r>
        <w:r w:rsidR="00552104">
          <w:t>‬</w:t>
        </w:r>
        <w:r w:rsidR="00827872">
          <w:t>‬</w:t>
        </w:r>
        <w:r w:rsidR="00CB137D">
          <w:t>‬</w:t>
        </w:r>
        <w:r w:rsidR="00080913">
          <w:t>‬</w:t>
        </w:r>
        <w:r w:rsidR="00714E37">
          <w:t>‬</w:t>
        </w:r>
        <w:r w:rsidR="00F12856">
          <w:t>‬</w:t>
        </w:r>
        <w:r w:rsidR="00AE1185">
          <w:t>‬</w:t>
        </w:r>
        <w:r w:rsidR="005D5C5F">
          <w:t>‬</w:t>
        </w:r>
        <w:r w:rsidR="008B3239">
          <w:t>‬</w:t>
        </w:r>
        <w:r w:rsidR="008A6B3C">
          <w:t>‬</w:t>
        </w:r>
      </w:bdo>
    </w:p>
    <w:p w14:paraId="1FD0F690" w14:textId="5072B591" w:rsidR="00BC15BE" w:rsidRDefault="00BC15BE" w:rsidP="00B26186">
      <w:pPr>
        <w:ind w:left="1276" w:right="1676" w:hanging="1366"/>
        <w:rPr>
          <w:sz w:val="40"/>
          <w:szCs w:val="32"/>
          <w:lang w:val="en-IN"/>
        </w:rPr>
      </w:pPr>
    </w:p>
    <w:p w14:paraId="5BAC5F41" w14:textId="49E7BDBB" w:rsidR="004F12E9" w:rsidRDefault="004F12E9" w:rsidP="00B26186">
      <w:pPr>
        <w:ind w:left="1276" w:right="1676" w:hanging="1366"/>
        <w:rPr>
          <w:sz w:val="40"/>
          <w:szCs w:val="32"/>
          <w:lang w:val="en-IN"/>
        </w:rPr>
      </w:pPr>
    </w:p>
    <w:p w14:paraId="5A669403" w14:textId="2C491234" w:rsidR="00955A7F" w:rsidRDefault="00955A7F" w:rsidP="00B26186">
      <w:pPr>
        <w:ind w:left="1276" w:right="1676" w:hanging="1366"/>
        <w:rPr>
          <w:sz w:val="40"/>
          <w:szCs w:val="32"/>
          <w:lang w:val="en-IN"/>
        </w:rPr>
      </w:pPr>
    </w:p>
    <w:p w14:paraId="0A4C29F0" w14:textId="26F195E2" w:rsidR="00955A7F" w:rsidRDefault="00955A7F" w:rsidP="00B26186">
      <w:pPr>
        <w:ind w:left="1276" w:right="1676" w:hanging="1366"/>
        <w:rPr>
          <w:sz w:val="40"/>
          <w:szCs w:val="32"/>
          <w:lang w:val="en-IN"/>
        </w:rPr>
      </w:pPr>
    </w:p>
    <w:p w14:paraId="1D0FD3B3" w14:textId="03393048" w:rsidR="00955A7F" w:rsidRDefault="00955A7F" w:rsidP="00B26186">
      <w:pPr>
        <w:ind w:left="1276" w:right="1676" w:hanging="1366"/>
        <w:rPr>
          <w:sz w:val="40"/>
          <w:szCs w:val="32"/>
          <w:lang w:val="en-IN"/>
        </w:rPr>
      </w:pPr>
    </w:p>
    <w:p w14:paraId="43FDDAC0" w14:textId="7CBDD21D" w:rsidR="00955A7F" w:rsidRDefault="00955A7F" w:rsidP="00B26186">
      <w:pPr>
        <w:ind w:left="1276" w:right="1676" w:hanging="1366"/>
        <w:rPr>
          <w:sz w:val="40"/>
          <w:szCs w:val="32"/>
          <w:lang w:val="en-IN"/>
        </w:rPr>
      </w:pPr>
    </w:p>
    <w:p w14:paraId="193295A1" w14:textId="44A2F4F7" w:rsidR="00955A7F" w:rsidRDefault="00955A7F" w:rsidP="00B26186">
      <w:pPr>
        <w:ind w:left="1276" w:right="1676" w:hanging="1366"/>
        <w:rPr>
          <w:sz w:val="40"/>
          <w:szCs w:val="32"/>
          <w:lang w:val="en-IN"/>
        </w:rPr>
      </w:pPr>
    </w:p>
    <w:p w14:paraId="7851FC6C" w14:textId="721389E2" w:rsidR="00955A7F" w:rsidRDefault="00955A7F" w:rsidP="00B26186">
      <w:pPr>
        <w:ind w:left="1276" w:right="1676" w:hanging="1366"/>
        <w:rPr>
          <w:sz w:val="40"/>
          <w:szCs w:val="32"/>
          <w:lang w:val="en-IN"/>
        </w:rPr>
      </w:pPr>
    </w:p>
    <w:p w14:paraId="729DA9E5" w14:textId="258BADB4" w:rsidR="00955A7F" w:rsidRDefault="00955A7F" w:rsidP="00B26186">
      <w:pPr>
        <w:ind w:left="1276" w:right="1676" w:hanging="1366"/>
        <w:rPr>
          <w:sz w:val="40"/>
          <w:szCs w:val="32"/>
          <w:lang w:val="en-IN"/>
        </w:rPr>
      </w:pPr>
    </w:p>
    <w:p w14:paraId="7A93A170" w14:textId="0CA537BB" w:rsidR="00955A7F" w:rsidRDefault="00955A7F" w:rsidP="00B26186">
      <w:pPr>
        <w:ind w:left="1276" w:right="1676" w:hanging="1366"/>
        <w:rPr>
          <w:sz w:val="40"/>
          <w:szCs w:val="32"/>
          <w:lang w:val="en-IN"/>
        </w:rPr>
      </w:pPr>
    </w:p>
    <w:p w14:paraId="3957C618" w14:textId="7757534B" w:rsidR="00955A7F" w:rsidRDefault="00955A7F" w:rsidP="00B26186">
      <w:pPr>
        <w:ind w:left="1276" w:right="1676" w:hanging="1366"/>
        <w:rPr>
          <w:sz w:val="40"/>
          <w:szCs w:val="32"/>
          <w:lang w:val="en-IN"/>
        </w:rPr>
      </w:pPr>
    </w:p>
    <w:p w14:paraId="6C235682" w14:textId="22BAB995" w:rsidR="00955A7F" w:rsidRDefault="00955A7F" w:rsidP="00B26186">
      <w:pPr>
        <w:ind w:left="1276" w:right="1676" w:hanging="1366"/>
        <w:rPr>
          <w:sz w:val="40"/>
          <w:szCs w:val="32"/>
          <w:lang w:val="en-IN"/>
        </w:rPr>
      </w:pPr>
    </w:p>
    <w:p w14:paraId="706E4272" w14:textId="50F80DE4" w:rsidR="00955A7F" w:rsidRDefault="00955A7F" w:rsidP="00B26186">
      <w:pPr>
        <w:ind w:left="1276" w:right="1676" w:hanging="1366"/>
        <w:rPr>
          <w:sz w:val="40"/>
          <w:szCs w:val="32"/>
          <w:lang w:val="en-IN"/>
        </w:rPr>
      </w:pPr>
    </w:p>
    <w:p w14:paraId="5739D50B" w14:textId="60AEF271" w:rsidR="00955A7F" w:rsidRDefault="00955A7F" w:rsidP="00B26186">
      <w:pPr>
        <w:ind w:left="1276" w:right="1676" w:hanging="1366"/>
        <w:rPr>
          <w:sz w:val="40"/>
          <w:szCs w:val="32"/>
          <w:lang w:val="en-IN"/>
        </w:rPr>
      </w:pPr>
    </w:p>
    <w:p w14:paraId="3297C506" w14:textId="036E4735" w:rsidR="00955A7F" w:rsidRDefault="00955A7F" w:rsidP="00B26186">
      <w:pPr>
        <w:ind w:left="1276" w:right="1676" w:hanging="1366"/>
        <w:rPr>
          <w:sz w:val="40"/>
          <w:szCs w:val="32"/>
          <w:lang w:val="en-IN"/>
        </w:rPr>
      </w:pPr>
    </w:p>
    <w:p w14:paraId="38AE6F6E" w14:textId="16F5AB20" w:rsidR="00955A7F" w:rsidRDefault="00955A7F" w:rsidP="00B26186">
      <w:pPr>
        <w:ind w:left="1276" w:right="1676" w:hanging="1366"/>
        <w:rPr>
          <w:sz w:val="40"/>
          <w:szCs w:val="32"/>
          <w:lang w:val="en-IN"/>
        </w:rPr>
      </w:pPr>
    </w:p>
    <w:p w14:paraId="69B2AE22" w14:textId="5D6BEE53" w:rsidR="00955A7F" w:rsidRDefault="00955A7F" w:rsidP="00B26186">
      <w:pPr>
        <w:ind w:left="1276" w:right="1676" w:hanging="1366"/>
        <w:rPr>
          <w:sz w:val="40"/>
          <w:szCs w:val="32"/>
          <w:lang w:val="en-IN"/>
        </w:rPr>
      </w:pPr>
    </w:p>
    <w:p w14:paraId="10A2C76A" w14:textId="4FC8D824" w:rsidR="00760808" w:rsidRDefault="00760808" w:rsidP="00B26186">
      <w:pPr>
        <w:ind w:left="1276" w:right="1676" w:hanging="1366"/>
        <w:rPr>
          <w:sz w:val="40"/>
          <w:szCs w:val="32"/>
          <w:lang w:val="en-IN"/>
        </w:rPr>
      </w:pPr>
    </w:p>
    <w:p w14:paraId="6718C47A" w14:textId="3C366FA3" w:rsidR="00760808" w:rsidRDefault="00760808" w:rsidP="00B26186">
      <w:pPr>
        <w:ind w:left="1276" w:right="1676" w:hanging="1366"/>
        <w:rPr>
          <w:sz w:val="40"/>
          <w:szCs w:val="32"/>
          <w:lang w:val="en-IN"/>
        </w:rPr>
      </w:pPr>
    </w:p>
    <w:p w14:paraId="0F658899" w14:textId="45361AE4" w:rsidR="00760808" w:rsidRDefault="00760808" w:rsidP="00B26186">
      <w:pPr>
        <w:ind w:left="1276" w:right="1676" w:hanging="1366"/>
        <w:rPr>
          <w:sz w:val="40"/>
          <w:szCs w:val="32"/>
          <w:lang w:val="en-IN"/>
        </w:rPr>
      </w:pPr>
    </w:p>
    <w:p w14:paraId="47B27757" w14:textId="77777777" w:rsidR="00760808" w:rsidRDefault="00760808" w:rsidP="00B26186">
      <w:pPr>
        <w:ind w:left="1276" w:right="1676" w:hanging="1366"/>
        <w:rPr>
          <w:sz w:val="40"/>
          <w:szCs w:val="32"/>
          <w:lang w:val="en-IN"/>
        </w:rPr>
      </w:pPr>
    </w:p>
    <w:p w14:paraId="580E65E3" w14:textId="3B67AD80" w:rsidR="00955A7F" w:rsidRDefault="00955A7F" w:rsidP="00B26186">
      <w:pPr>
        <w:ind w:left="1276" w:right="1676" w:hanging="1366"/>
        <w:rPr>
          <w:sz w:val="40"/>
          <w:szCs w:val="32"/>
          <w:lang w:val="en-IN"/>
        </w:rPr>
      </w:pPr>
    </w:p>
    <w:p w14:paraId="1377E0E4" w14:textId="78FB590D" w:rsidR="00955A7F" w:rsidRDefault="00955A7F" w:rsidP="00B26186">
      <w:pPr>
        <w:ind w:left="1276" w:right="1676" w:hanging="1366"/>
        <w:rPr>
          <w:sz w:val="40"/>
          <w:szCs w:val="32"/>
          <w:lang w:val="en-IN"/>
        </w:rPr>
      </w:pPr>
    </w:p>
    <w:p w14:paraId="01EFAFA0" w14:textId="63313117" w:rsidR="00955A7F" w:rsidRDefault="00955A7F" w:rsidP="00F548D4">
      <w:pPr>
        <w:ind w:right="1676"/>
        <w:rPr>
          <w:sz w:val="40"/>
          <w:szCs w:val="32"/>
          <w:lang w:val="en-IN"/>
        </w:rPr>
      </w:pPr>
    </w:p>
    <w:p w14:paraId="71352063" w14:textId="1E286F6D" w:rsidR="00955A7F" w:rsidRDefault="00955A7F" w:rsidP="00B26186">
      <w:pPr>
        <w:ind w:left="1276" w:right="1676" w:hanging="1366"/>
        <w:rPr>
          <w:sz w:val="40"/>
          <w:szCs w:val="32"/>
          <w:lang w:val="en-IN"/>
        </w:rPr>
      </w:pPr>
    </w:p>
    <w:p w14:paraId="10476D03" w14:textId="1F2DB959" w:rsidR="00955A7F" w:rsidRDefault="00955A7F" w:rsidP="00B26186">
      <w:pPr>
        <w:ind w:left="1276" w:right="1676" w:hanging="1366"/>
        <w:rPr>
          <w:sz w:val="40"/>
          <w:szCs w:val="32"/>
          <w:lang w:val="en-IN"/>
        </w:rPr>
      </w:pPr>
    </w:p>
    <w:p w14:paraId="382C5A15" w14:textId="77777777" w:rsidR="00955A7F" w:rsidRDefault="00955A7F" w:rsidP="00B26186">
      <w:pPr>
        <w:ind w:left="1276" w:right="1676" w:hanging="1366"/>
        <w:rPr>
          <w:sz w:val="40"/>
          <w:szCs w:val="32"/>
          <w:lang w:val="en-IN"/>
        </w:rPr>
      </w:pPr>
    </w:p>
    <w:p w14:paraId="3664B31E" w14:textId="77560AAA"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03CDB1D9" w:rsidR="00B26186" w:rsidRDefault="00A01902" w:rsidP="00D374D5">
      <w:pPr>
        <w:ind w:left="1276" w:right="1676" w:hanging="1366"/>
        <w:rPr>
          <w:sz w:val="40"/>
          <w:szCs w:val="32"/>
          <w:lang w:val="en-IN"/>
        </w:rPr>
      </w:pPr>
      <w:r w:rsidRPr="00B9205B">
        <w:rPr>
          <w:sz w:val="40"/>
          <w:szCs w:val="32"/>
          <w:lang w:val="en-IN"/>
        </w:rPr>
        <w:t>India</w:t>
      </w:r>
    </w:p>
    <w:p w14:paraId="052C88D5" w14:textId="77777777" w:rsidR="009A0CD8" w:rsidRPr="00D374D5" w:rsidRDefault="009A0CD8" w:rsidP="00D374D5">
      <w:pPr>
        <w:ind w:left="1276" w:right="1676" w:hanging="1366"/>
        <w:rPr>
          <w:sz w:val="40"/>
          <w:szCs w:val="32"/>
          <w:lang w:val="en-IN"/>
        </w:rPr>
      </w:pPr>
    </w:p>
    <w:p w14:paraId="7EAE4406" w14:textId="7FB6ED13" w:rsidR="00F42272" w:rsidRPr="0017278E" w:rsidRDefault="008A6B3C"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DD5AD" w14:textId="77777777" w:rsidR="008A6B3C" w:rsidRDefault="008A6B3C" w:rsidP="00A01902">
      <w:r>
        <w:separator/>
      </w:r>
    </w:p>
  </w:endnote>
  <w:endnote w:type="continuationSeparator" w:id="0">
    <w:p w14:paraId="44D757A5" w14:textId="77777777" w:rsidR="008A6B3C" w:rsidRDefault="008A6B3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FC2E5" w14:textId="77777777" w:rsidR="008A6B3C" w:rsidRDefault="008A6B3C" w:rsidP="00A01902">
      <w:r>
        <w:separator/>
      </w:r>
    </w:p>
  </w:footnote>
  <w:footnote w:type="continuationSeparator" w:id="0">
    <w:p w14:paraId="729AB21A" w14:textId="77777777" w:rsidR="008A6B3C" w:rsidRDefault="008A6B3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8A6B3C">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32326"/>
    <w:rsid w:val="00042B7E"/>
    <w:rsid w:val="00046977"/>
    <w:rsid w:val="0005642F"/>
    <w:rsid w:val="000565E2"/>
    <w:rsid w:val="00057132"/>
    <w:rsid w:val="0006223E"/>
    <w:rsid w:val="000742E4"/>
    <w:rsid w:val="00075998"/>
    <w:rsid w:val="00080913"/>
    <w:rsid w:val="000843A9"/>
    <w:rsid w:val="000866AC"/>
    <w:rsid w:val="000931F1"/>
    <w:rsid w:val="000938AE"/>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6BCA"/>
    <w:rsid w:val="00170790"/>
    <w:rsid w:val="00170C39"/>
    <w:rsid w:val="00171067"/>
    <w:rsid w:val="0017278E"/>
    <w:rsid w:val="0017369E"/>
    <w:rsid w:val="0017476F"/>
    <w:rsid w:val="00174B95"/>
    <w:rsid w:val="0018006E"/>
    <w:rsid w:val="00180974"/>
    <w:rsid w:val="00180FE7"/>
    <w:rsid w:val="00187287"/>
    <w:rsid w:val="00195C49"/>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230C"/>
    <w:rsid w:val="004D1BB6"/>
    <w:rsid w:val="004D6C98"/>
    <w:rsid w:val="004D7240"/>
    <w:rsid w:val="004E0E6F"/>
    <w:rsid w:val="004E4408"/>
    <w:rsid w:val="004E7E84"/>
    <w:rsid w:val="004F0B1B"/>
    <w:rsid w:val="004F12E9"/>
    <w:rsid w:val="004F319F"/>
    <w:rsid w:val="004F343A"/>
    <w:rsid w:val="004F6981"/>
    <w:rsid w:val="00505B36"/>
    <w:rsid w:val="005139B1"/>
    <w:rsid w:val="00520A44"/>
    <w:rsid w:val="0052112C"/>
    <w:rsid w:val="00524E72"/>
    <w:rsid w:val="005301DF"/>
    <w:rsid w:val="0053133A"/>
    <w:rsid w:val="005315CF"/>
    <w:rsid w:val="0053250C"/>
    <w:rsid w:val="00537C93"/>
    <w:rsid w:val="005479FC"/>
    <w:rsid w:val="0055122A"/>
    <w:rsid w:val="00552104"/>
    <w:rsid w:val="00563295"/>
    <w:rsid w:val="00564EDA"/>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D5C5F"/>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5071"/>
    <w:rsid w:val="006D1E24"/>
    <w:rsid w:val="006D38AF"/>
    <w:rsid w:val="006D49E7"/>
    <w:rsid w:val="006D514C"/>
    <w:rsid w:val="006E0AA2"/>
    <w:rsid w:val="006E6DCA"/>
    <w:rsid w:val="006F77EC"/>
    <w:rsid w:val="007013A7"/>
    <w:rsid w:val="00702086"/>
    <w:rsid w:val="007071A8"/>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808"/>
    <w:rsid w:val="00760E4B"/>
    <w:rsid w:val="00761155"/>
    <w:rsid w:val="0076640C"/>
    <w:rsid w:val="00766E34"/>
    <w:rsid w:val="00767C60"/>
    <w:rsid w:val="00767FD2"/>
    <w:rsid w:val="00772606"/>
    <w:rsid w:val="007765FF"/>
    <w:rsid w:val="0077709A"/>
    <w:rsid w:val="0078461A"/>
    <w:rsid w:val="00784A27"/>
    <w:rsid w:val="00785D59"/>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6B3C"/>
    <w:rsid w:val="008A795D"/>
    <w:rsid w:val="008B04F0"/>
    <w:rsid w:val="008B30FB"/>
    <w:rsid w:val="008B3181"/>
    <w:rsid w:val="008B3239"/>
    <w:rsid w:val="008B61EC"/>
    <w:rsid w:val="008B630D"/>
    <w:rsid w:val="008C7E74"/>
    <w:rsid w:val="008D0F9D"/>
    <w:rsid w:val="008D2BBE"/>
    <w:rsid w:val="008D6FD3"/>
    <w:rsid w:val="008D7974"/>
    <w:rsid w:val="008E7C99"/>
    <w:rsid w:val="008F24E2"/>
    <w:rsid w:val="008F2DB6"/>
    <w:rsid w:val="008F46F4"/>
    <w:rsid w:val="00903981"/>
    <w:rsid w:val="009039FD"/>
    <w:rsid w:val="00912DB4"/>
    <w:rsid w:val="0091452E"/>
    <w:rsid w:val="00916C9D"/>
    <w:rsid w:val="009217C2"/>
    <w:rsid w:val="00926843"/>
    <w:rsid w:val="00931AB0"/>
    <w:rsid w:val="00932025"/>
    <w:rsid w:val="00932A3C"/>
    <w:rsid w:val="00936D8F"/>
    <w:rsid w:val="00937883"/>
    <w:rsid w:val="00937B89"/>
    <w:rsid w:val="0095361E"/>
    <w:rsid w:val="00955A7F"/>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2F0"/>
    <w:rsid w:val="00983DF6"/>
    <w:rsid w:val="00985209"/>
    <w:rsid w:val="009923F4"/>
    <w:rsid w:val="009926FF"/>
    <w:rsid w:val="0099536D"/>
    <w:rsid w:val="009A0942"/>
    <w:rsid w:val="009A0CD8"/>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1185"/>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0D7C"/>
    <w:rsid w:val="00B21891"/>
    <w:rsid w:val="00B220EC"/>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5C7E"/>
    <w:rsid w:val="00CE2F4E"/>
    <w:rsid w:val="00CF04EF"/>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4442"/>
    <w:rsid w:val="00D95889"/>
    <w:rsid w:val="00D96B02"/>
    <w:rsid w:val="00DA7D5A"/>
    <w:rsid w:val="00DB57BF"/>
    <w:rsid w:val="00DC170E"/>
    <w:rsid w:val="00DC18DC"/>
    <w:rsid w:val="00DC5557"/>
    <w:rsid w:val="00DD142E"/>
    <w:rsid w:val="00DD3E7E"/>
    <w:rsid w:val="00DD515F"/>
    <w:rsid w:val="00DD59E4"/>
    <w:rsid w:val="00DE09CC"/>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2856"/>
    <w:rsid w:val="00F16BA0"/>
    <w:rsid w:val="00F202A2"/>
    <w:rsid w:val="00F23E04"/>
    <w:rsid w:val="00F23FFD"/>
    <w:rsid w:val="00F25F3B"/>
    <w:rsid w:val="00F27EC4"/>
    <w:rsid w:val="00F32007"/>
    <w:rsid w:val="00F3361A"/>
    <w:rsid w:val="00F34002"/>
    <w:rsid w:val="00F42272"/>
    <w:rsid w:val="00F432C1"/>
    <w:rsid w:val="00F44968"/>
    <w:rsid w:val="00F45CB6"/>
    <w:rsid w:val="00F54235"/>
    <w:rsid w:val="00F5442D"/>
    <w:rsid w:val="00F548D4"/>
    <w:rsid w:val="00F54DAD"/>
    <w:rsid w:val="00F55F4A"/>
    <w:rsid w:val="00F57CDA"/>
    <w:rsid w:val="00F60227"/>
    <w:rsid w:val="00F60856"/>
    <w:rsid w:val="00F61FC7"/>
    <w:rsid w:val="00F62D26"/>
    <w:rsid w:val="00F63782"/>
    <w:rsid w:val="00F701C9"/>
    <w:rsid w:val="00F7249D"/>
    <w:rsid w:val="00F7274D"/>
    <w:rsid w:val="00F75ABC"/>
    <w:rsid w:val="00F76C5C"/>
    <w:rsid w:val="00F80087"/>
    <w:rsid w:val="00F800F8"/>
    <w:rsid w:val="00F80399"/>
    <w:rsid w:val="00F924EB"/>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36F0"/>
    <w:rsid w:val="00184AF9"/>
    <w:rsid w:val="00193F77"/>
    <w:rsid w:val="001B308E"/>
    <w:rsid w:val="001C7498"/>
    <w:rsid w:val="001D5AEA"/>
    <w:rsid w:val="001D5E87"/>
    <w:rsid w:val="001E4F27"/>
    <w:rsid w:val="001E5445"/>
    <w:rsid w:val="001F62ED"/>
    <w:rsid w:val="001F7DE3"/>
    <w:rsid w:val="00213499"/>
    <w:rsid w:val="00221088"/>
    <w:rsid w:val="00252D8E"/>
    <w:rsid w:val="002745B4"/>
    <w:rsid w:val="00275AD2"/>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729C"/>
    <w:rsid w:val="00A423EB"/>
    <w:rsid w:val="00A45F2D"/>
    <w:rsid w:val="00A522AF"/>
    <w:rsid w:val="00A52ADF"/>
    <w:rsid w:val="00A56853"/>
    <w:rsid w:val="00A6483E"/>
    <w:rsid w:val="00A64AF2"/>
    <w:rsid w:val="00A675AA"/>
    <w:rsid w:val="00A74C77"/>
    <w:rsid w:val="00A74E0B"/>
    <w:rsid w:val="00AC2A13"/>
    <w:rsid w:val="00AD123C"/>
    <w:rsid w:val="00AE2D6B"/>
    <w:rsid w:val="00AF391E"/>
    <w:rsid w:val="00B1051C"/>
    <w:rsid w:val="00B405CB"/>
    <w:rsid w:val="00B40D59"/>
    <w:rsid w:val="00B63271"/>
    <w:rsid w:val="00B73EC1"/>
    <w:rsid w:val="00B77A46"/>
    <w:rsid w:val="00BB1F7E"/>
    <w:rsid w:val="00BD4CDB"/>
    <w:rsid w:val="00BE6FFD"/>
    <w:rsid w:val="00BF695E"/>
    <w:rsid w:val="00C105E2"/>
    <w:rsid w:val="00C318D0"/>
    <w:rsid w:val="00C33B7D"/>
    <w:rsid w:val="00C36F95"/>
    <w:rsid w:val="00C444DF"/>
    <w:rsid w:val="00C60F00"/>
    <w:rsid w:val="00C869BA"/>
    <w:rsid w:val="00C90180"/>
    <w:rsid w:val="00C9530F"/>
    <w:rsid w:val="00C96FE4"/>
    <w:rsid w:val="00CA44DA"/>
    <w:rsid w:val="00CB08D3"/>
    <w:rsid w:val="00CB4982"/>
    <w:rsid w:val="00D15550"/>
    <w:rsid w:val="00D338A0"/>
    <w:rsid w:val="00D501C5"/>
    <w:rsid w:val="00D53DC0"/>
    <w:rsid w:val="00D57FD6"/>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D722C"/>
    <w:rsid w:val="00F01144"/>
    <w:rsid w:val="00F06801"/>
    <w:rsid w:val="00F211AF"/>
    <w:rsid w:val="00F331DC"/>
    <w:rsid w:val="00F33339"/>
    <w:rsid w:val="00F4331D"/>
    <w:rsid w:val="00F43DD1"/>
    <w:rsid w:val="00F45649"/>
    <w:rsid w:val="00F5470E"/>
    <w:rsid w:val="00F61EC3"/>
    <w:rsid w:val="00F81BB9"/>
    <w:rsid w:val="00F91D4F"/>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2021-04-06T01:38:00Z</cp:lastPrinted>
  <dcterms:created xsi:type="dcterms:W3CDTF">2021-04-06T01:37:00Z</dcterms:created>
  <dcterms:modified xsi:type="dcterms:W3CDTF">2021-04-06T01:38:00Z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