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0F1F81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48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24ADF50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FF59F9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1732E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037D32AA" w14:textId="77777777" w:rsidR="001732E6" w:rsidRPr="001732E6" w:rsidRDefault="001732E6" w:rsidP="001732E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732E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நியாயாதிபதிகள் 4:1-5:31 </w:t>
                  </w:r>
                </w:p>
                <w:p w14:paraId="750D52E3" w14:textId="77777777" w:rsidR="001732E6" w:rsidRPr="001732E6" w:rsidRDefault="001732E6" w:rsidP="001732E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732E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22:35-53</w:t>
                  </w:r>
                </w:p>
                <w:p w14:paraId="1B31B1F9" w14:textId="77777777" w:rsidR="001732E6" w:rsidRPr="001732E6" w:rsidRDefault="001732E6" w:rsidP="001732E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732E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94:1-23</w:t>
                  </w:r>
                </w:p>
                <w:p w14:paraId="3F50C377" w14:textId="5C855953" w:rsidR="009A0942" w:rsidRPr="007A1E95" w:rsidRDefault="001732E6" w:rsidP="001732E6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1732E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14:3-4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0F1F81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0F1F81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0F1F81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4DE453" w14:textId="72DA8A33" w:rsidR="001732E6" w:rsidRPr="001732E6" w:rsidRDefault="001732E6" w:rsidP="001732E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1732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கூட்டிச்சேர்ப்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1732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பதற்கான ஆழ்ந்த வேதனையுடைய தவிப்பானது</w:t>
      </w:r>
      <w:r w:rsidRPr="001732E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732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இறுதி நேர அசைவின் அடையாளங்களில் ஒன்றாகும். அது இன்னும் ஆழமாக பரிசுத்தவான்களை பூமியில் மீந்திருக்கிறவர்களுக்காக ஒரு பாரத்தைக் கொண்டவர்களாக இருக்கும் இடத்திற்கு கொண்டு வருகிறதாயிருக்கிறது. வேறு வார்த்தைகளில் கூறுவதானால்</w:t>
      </w:r>
      <w:r w:rsidRPr="001732E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732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அத்தகையான கூட்டிச்சேர்ப்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1732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பதற்கான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1732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வேதனையுடைய தவிப்பும் பாரமும் நமக்கு இருந்தால் அது நம்மை ஒரு வேண்டுதலின் இடத்திற்கு கொண்டு வரும்</w:t>
      </w:r>
      <w:r w:rsidRPr="001732E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1732E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மேலும் நாம் பூமியில் மீந்திருபபவர்களுக்காக வேண்டுதல் செய்வோம். தேவனின் இறுதி நேர அசைவு பெரும்பாலும் </w:t>
      </w:r>
      <w:r w:rsidRPr="001732E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இதுபோன்ற ‘ஜெபிக்கிற பாத்திரங்களால்’ அடையாளப்படுத்தப்படுகிறது. அவர்களின் பாரமானது சுய நலன்களுக்காகவோ</w:t>
      </w:r>
      <w:r w:rsidRPr="001732E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732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ஊழியத்தின் விரிவாக்கத்திற்க்காகவோ அல்லது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1732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தங்கள் எல்லைகளை விரிவுபடுத்துவதோ தங்கள் சொந்த ராஜ்யங்களை உருவாக்குவதோ அல்ல. அவர்களின் பாரம் ‘எல்லா பரிசுத்தவான்களுக்கும்’</w:t>
      </w:r>
      <w:r w:rsidRPr="001732E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732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சபைக்கும்</w:t>
      </w:r>
      <w:r w:rsidRPr="001732E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732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கர்த்தருடைய நோக்கத்துக்கும் உரியதாகும். உலகின் பல்வேறு பகுதிகளிலும் தேவன் தமது ஜனங்களின் மீது கொண்டுவருகிற ஜெபத்திற்க்கான பாரம் அவர்களை ஒன்றுபடுத்துவதற்கான அவருடைய வழியாகும்.</w:t>
      </w:r>
    </w:p>
    <w:p w14:paraId="293D2290" w14:textId="77777777" w:rsidR="001732E6" w:rsidRPr="001732E6" w:rsidRDefault="001732E6" w:rsidP="001732E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3945FCE5" w14:textId="1EE9E388" w:rsidR="0094171C" w:rsidRDefault="001732E6" w:rsidP="001732E6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2" style="position:absolute;left:0;text-align:left;margin-left:-9.85pt;margin-top:729.3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1732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உலகில் எங்கோ யாரோ ஒருவர் செய்த ஜெபங்களின் பலனை நீங்கள் பெற்றிருக்கிறீர்கள் என்பதை உணர்ந்திருக்கிறீர்களா</w:t>
      </w:r>
      <w:r w:rsidRPr="001732E6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1732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பயன்பெற்ற நபரைத் தனிப்பட்ட முறையில் அறிந்திருக்க மாட்டீர்கள்</w:t>
      </w:r>
      <w:r w:rsidRPr="001732E6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1732E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தேவனின் மீந்திருப்பவர்களுக்காக உள்ள சில </w:t>
      </w:r>
      <w:r w:rsidRPr="001732E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பரிசுத்தவான்களின் குறிப்பிட்ட ஜெபங்கள் சந்தேகத்திற்கு இடமின்றி உங்களுக்கு ஆவிக்குரிய ரீதியில் பயனளித்திருக்கும்.  பிரியமானவர்களே</w:t>
      </w:r>
      <w:r w:rsidRPr="001732E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732E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ஜெபம் ஒரு ஒருங்கிணைக்கும் ஒன்றுகூட்டும் காரணியாகும்!</w:t>
      </w:r>
    </w:p>
    <w:p w14:paraId="546F0A31" w14:textId="3829DE68" w:rsidR="00BC15BE" w:rsidRDefault="000F1F81" w:rsidP="0094171C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0F1F81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21.1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0F1F81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48B695EE" w:rsidR="00DE09CC" w:rsidRPr="00DE09CC" w:rsidRDefault="001732E6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1732E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நித்திரைபண்ணுகிறதென்ன</w:t>
      </w:r>
      <w:r w:rsidRPr="001732E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? </w:t>
      </w:r>
      <w:r w:rsidRPr="001732E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சோதனைக்குட்படாதபடிக்கு</w:t>
      </w:r>
      <w:r w:rsidRPr="001732E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1732E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எழுந்திருந்து ஜெபம்பண்ணுங்கள் என்றார்.</w:t>
      </w:r>
    </w:p>
    <w:p w14:paraId="3FBBD1DE" w14:textId="4198EB93" w:rsidR="005E5167" w:rsidRDefault="001732E6" w:rsidP="001732E6">
      <w:pPr>
        <w:jc w:val="right"/>
        <w:rPr>
          <w:szCs w:val="20"/>
          <w:lang w:val="en-IN"/>
        </w:rPr>
      </w:pPr>
      <w:r w:rsidRPr="001732E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லூக்கா 22:46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  <w:r w:rsidR="00AE1185">
          <w:t>‬</w:t>
        </w:r>
        <w:r w:rsidR="005D5C5F">
          <w:t>‬</w:t>
        </w:r>
        <w:r w:rsidR="008B3239">
          <w:t>‬</w:t>
        </w:r>
        <w:r w:rsidR="008A6B3C">
          <w:t>‬</w:t>
        </w:r>
        <w:r w:rsidR="00454928">
          <w:t>‬</w:t>
        </w:r>
        <w:r w:rsidR="00AA1D72">
          <w:t>‬</w:t>
        </w:r>
        <w:r w:rsidR="00A02C6D">
          <w:t>‬</w:t>
        </w:r>
        <w:r w:rsidR="002D5124">
          <w:t>‬</w:t>
        </w:r>
        <w:r w:rsidR="003768F8">
          <w:t>‬</w:t>
        </w:r>
        <w:r w:rsidR="0039030C">
          <w:t>‬</w:t>
        </w:r>
        <w:r w:rsidR="001110C6">
          <w:t>‬</w:t>
        </w:r>
        <w:r w:rsidR="00814081">
          <w:t>‬</w:t>
        </w:r>
        <w:r w:rsidR="008C43FA">
          <w:t>‬</w:t>
        </w:r>
        <w:r w:rsidR="00955188">
          <w:t>‬</w:t>
        </w:r>
        <w:r w:rsidR="00955188">
          <w:t>‬</w:t>
        </w:r>
        <w:r w:rsidR="004F0D1B">
          <w:t>‬</w:t>
        </w:r>
        <w:r w:rsidR="00380EA2">
          <w:t>‬</w:t>
        </w:r>
        <w:r w:rsidR="00FE10BC">
          <w:t>‬</w:t>
        </w:r>
        <w:r w:rsidR="00117F6C">
          <w:t>‬</w:t>
        </w:r>
        <w:r w:rsidR="000F1F81">
          <w:t>‬</w:t>
        </w:r>
      </w:bdo>
    </w:p>
    <w:p w14:paraId="22922C50" w14:textId="77777777" w:rsidR="001732E6" w:rsidRPr="001732E6" w:rsidRDefault="001732E6" w:rsidP="001732E6">
      <w:pPr>
        <w:jc w:val="right"/>
        <w:rPr>
          <w:szCs w:val="20"/>
          <w:lang w:val="en-IN"/>
        </w:rPr>
      </w:pPr>
    </w:p>
    <w:p w14:paraId="2914794B" w14:textId="77777777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4B8022DC" w14:textId="66482683" w:rsidR="005F6E49" w:rsidRPr="00E0740A" w:rsidRDefault="00A01902" w:rsidP="00E0740A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03CDB1D9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052C88D5" w14:textId="77777777" w:rsidR="009A0CD8" w:rsidRPr="00D374D5" w:rsidRDefault="009A0CD8" w:rsidP="00D374D5">
      <w:pPr>
        <w:ind w:left="1276" w:right="1676" w:hanging="1366"/>
        <w:rPr>
          <w:sz w:val="40"/>
          <w:szCs w:val="32"/>
          <w:lang w:val="en-IN"/>
        </w:rPr>
      </w:pPr>
    </w:p>
    <w:p w14:paraId="7EAE4406" w14:textId="7FB6ED13" w:rsidR="00F42272" w:rsidRPr="0017278E" w:rsidRDefault="000F1F81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E765D" w14:textId="77777777" w:rsidR="000F1F81" w:rsidRDefault="000F1F81" w:rsidP="00A01902">
      <w:r>
        <w:separator/>
      </w:r>
    </w:p>
  </w:endnote>
  <w:endnote w:type="continuationSeparator" w:id="0">
    <w:p w14:paraId="55B672D8" w14:textId="77777777" w:rsidR="000F1F81" w:rsidRDefault="000F1F81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47CC9" w14:textId="77777777" w:rsidR="000F1F81" w:rsidRDefault="000F1F81" w:rsidP="00A01902">
      <w:r>
        <w:separator/>
      </w:r>
    </w:p>
  </w:footnote>
  <w:footnote w:type="continuationSeparator" w:id="0">
    <w:p w14:paraId="48C3E79C" w14:textId="77777777" w:rsidR="000F1F81" w:rsidRDefault="000F1F81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0F1F81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1F81"/>
    <w:rsid w:val="000F582D"/>
    <w:rsid w:val="000F790E"/>
    <w:rsid w:val="0010320D"/>
    <w:rsid w:val="0010340A"/>
    <w:rsid w:val="001110C6"/>
    <w:rsid w:val="001149B1"/>
    <w:rsid w:val="00116A43"/>
    <w:rsid w:val="00117F6C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ACF"/>
    <w:rsid w:val="00170C39"/>
    <w:rsid w:val="00171067"/>
    <w:rsid w:val="0017278E"/>
    <w:rsid w:val="001732E6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12B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D5124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874"/>
    <w:rsid w:val="003768F8"/>
    <w:rsid w:val="00376C4A"/>
    <w:rsid w:val="0038098A"/>
    <w:rsid w:val="00380EA2"/>
    <w:rsid w:val="00382462"/>
    <w:rsid w:val="003846AF"/>
    <w:rsid w:val="0039030C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517F"/>
    <w:rsid w:val="003A6583"/>
    <w:rsid w:val="003B3D5D"/>
    <w:rsid w:val="003B57E6"/>
    <w:rsid w:val="003C0B32"/>
    <w:rsid w:val="003C58D5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928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0D1B"/>
    <w:rsid w:val="004F12E9"/>
    <w:rsid w:val="004F319F"/>
    <w:rsid w:val="004F343A"/>
    <w:rsid w:val="004F6981"/>
    <w:rsid w:val="00505B36"/>
    <w:rsid w:val="005139B1"/>
    <w:rsid w:val="00520A44"/>
    <w:rsid w:val="0052112C"/>
    <w:rsid w:val="0052318E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67286"/>
    <w:rsid w:val="005739DD"/>
    <w:rsid w:val="00575C53"/>
    <w:rsid w:val="00576303"/>
    <w:rsid w:val="00576955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D5C5F"/>
    <w:rsid w:val="005E2505"/>
    <w:rsid w:val="005E3B3C"/>
    <w:rsid w:val="005E5167"/>
    <w:rsid w:val="005E65CB"/>
    <w:rsid w:val="005F0E35"/>
    <w:rsid w:val="005F1AA7"/>
    <w:rsid w:val="005F1F06"/>
    <w:rsid w:val="005F6E49"/>
    <w:rsid w:val="006020F8"/>
    <w:rsid w:val="00603DFC"/>
    <w:rsid w:val="006102A6"/>
    <w:rsid w:val="006208B0"/>
    <w:rsid w:val="00625F3B"/>
    <w:rsid w:val="00627297"/>
    <w:rsid w:val="006304F7"/>
    <w:rsid w:val="006314B6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A31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808"/>
    <w:rsid w:val="00760E4B"/>
    <w:rsid w:val="00761155"/>
    <w:rsid w:val="0076640C"/>
    <w:rsid w:val="00766E34"/>
    <w:rsid w:val="00767C60"/>
    <w:rsid w:val="00767FD2"/>
    <w:rsid w:val="00772606"/>
    <w:rsid w:val="00773772"/>
    <w:rsid w:val="007765FF"/>
    <w:rsid w:val="0077709A"/>
    <w:rsid w:val="0078461A"/>
    <w:rsid w:val="00784A27"/>
    <w:rsid w:val="00785D59"/>
    <w:rsid w:val="0079063A"/>
    <w:rsid w:val="00794610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034"/>
    <w:rsid w:val="007E783E"/>
    <w:rsid w:val="007F49FD"/>
    <w:rsid w:val="007F5F9D"/>
    <w:rsid w:val="00803D20"/>
    <w:rsid w:val="0080639C"/>
    <w:rsid w:val="00807CDC"/>
    <w:rsid w:val="00814081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354A7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6B3C"/>
    <w:rsid w:val="008A795D"/>
    <w:rsid w:val="008B04F0"/>
    <w:rsid w:val="008B30FB"/>
    <w:rsid w:val="008B3181"/>
    <w:rsid w:val="008B3239"/>
    <w:rsid w:val="008B61EC"/>
    <w:rsid w:val="008B630D"/>
    <w:rsid w:val="008C43FA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171C"/>
    <w:rsid w:val="0095361E"/>
    <w:rsid w:val="00955188"/>
    <w:rsid w:val="009558F6"/>
    <w:rsid w:val="00955A7F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2C6D"/>
    <w:rsid w:val="00A10C73"/>
    <w:rsid w:val="00A13521"/>
    <w:rsid w:val="00A16250"/>
    <w:rsid w:val="00A16D3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1D72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67738"/>
    <w:rsid w:val="00B76E90"/>
    <w:rsid w:val="00B7733A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003B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D6E17"/>
    <w:rsid w:val="00DE09CC"/>
    <w:rsid w:val="00DE31BA"/>
    <w:rsid w:val="00DE3DC2"/>
    <w:rsid w:val="00DE4732"/>
    <w:rsid w:val="00DE49B6"/>
    <w:rsid w:val="00DE61B0"/>
    <w:rsid w:val="00DE7394"/>
    <w:rsid w:val="00DF2F8C"/>
    <w:rsid w:val="00DF3225"/>
    <w:rsid w:val="00DF42CC"/>
    <w:rsid w:val="00DF45F9"/>
    <w:rsid w:val="00DF615C"/>
    <w:rsid w:val="00E01826"/>
    <w:rsid w:val="00E023B5"/>
    <w:rsid w:val="00E02998"/>
    <w:rsid w:val="00E035C9"/>
    <w:rsid w:val="00E068F4"/>
    <w:rsid w:val="00E0740A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014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D5A96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02E9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8D4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10BC"/>
    <w:rsid w:val="00FE274F"/>
    <w:rsid w:val="00FE5C06"/>
    <w:rsid w:val="00FF4453"/>
    <w:rsid w:val="00FF44CC"/>
    <w:rsid w:val="00FF59F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82F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A1755"/>
    <w:rsid w:val="001B308E"/>
    <w:rsid w:val="001C7498"/>
    <w:rsid w:val="001D23D5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2ADD"/>
    <w:rsid w:val="00423113"/>
    <w:rsid w:val="004455A1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1BBA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559A5"/>
    <w:rsid w:val="00972111"/>
    <w:rsid w:val="00975B49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AC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14E78"/>
    <w:rsid w:val="00B405CB"/>
    <w:rsid w:val="00B40D59"/>
    <w:rsid w:val="00B62905"/>
    <w:rsid w:val="00B63271"/>
    <w:rsid w:val="00B673E2"/>
    <w:rsid w:val="00B73EC1"/>
    <w:rsid w:val="00B77A46"/>
    <w:rsid w:val="00BB1F7E"/>
    <w:rsid w:val="00BD4CDB"/>
    <w:rsid w:val="00BE6FFD"/>
    <w:rsid w:val="00BF27C4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A44DA"/>
    <w:rsid w:val="00CB08D3"/>
    <w:rsid w:val="00CB4982"/>
    <w:rsid w:val="00CB71AD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ED76B7"/>
    <w:rsid w:val="00F01144"/>
    <w:rsid w:val="00F06801"/>
    <w:rsid w:val="00F108DC"/>
    <w:rsid w:val="00F211AF"/>
    <w:rsid w:val="00F331DC"/>
    <w:rsid w:val="00F33339"/>
    <w:rsid w:val="00F34113"/>
    <w:rsid w:val="00F4331D"/>
    <w:rsid w:val="00F43DD1"/>
    <w:rsid w:val="00F45649"/>
    <w:rsid w:val="00F5470E"/>
    <w:rsid w:val="00F61EC3"/>
    <w:rsid w:val="00F74A81"/>
    <w:rsid w:val="00F81BB9"/>
    <w:rsid w:val="00F91D4F"/>
    <w:rsid w:val="00FC1C0B"/>
    <w:rsid w:val="00FC2D7D"/>
    <w:rsid w:val="00FD184E"/>
    <w:rsid w:val="00FE451B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2021-04-06T01:38:00Z</cp:lastPrinted>
  <dcterms:created xsi:type="dcterms:W3CDTF">2021-04-25T02:16:00Z</dcterms:created>
  <dcterms:modified xsi:type="dcterms:W3CDTF">2021-04-25T02:16:00Z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