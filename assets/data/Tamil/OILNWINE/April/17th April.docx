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4F0D1B"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48.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6BD9C61"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34B92" w:rsidRPr="00F03E43">
                    <w:rPr>
                      <w:rFonts w:ascii="Arial Unicode MS" w:eastAsia="Arial Unicode MS" w:hAnsi="Arial Unicode MS" w:cs="Arial Unicode MS"/>
                      <w:b/>
                      <w:bCs/>
                      <w:color w:val="FFFFFF" w:themeColor="background1"/>
                      <w:sz w:val="48"/>
                      <w:szCs w:val="48"/>
                      <w:cs/>
                      <w:lang w:val="en-IN" w:eastAsia="en-IN" w:bidi="ta-IN"/>
                    </w:rPr>
                    <w:t>ஏப்ரல்</w:t>
                  </w:r>
                  <w:r w:rsidRPr="00772606">
                    <w:rPr>
                      <w:rFonts w:ascii="Arial Unicode MS" w:eastAsia="Arial Unicode MS" w:hAnsi="Arial Unicode MS" w:cs="Arial Unicode MS"/>
                      <w:b/>
                      <w:color w:val="FFFFFF" w:themeColor="background1"/>
                      <w:sz w:val="48"/>
                      <w:szCs w:val="48"/>
                    </w:rPr>
                    <w:t xml:space="preserve"> </w:t>
                  </w:r>
                  <w:r w:rsidR="0052318E">
                    <w:rPr>
                      <w:rFonts w:ascii="Arial Unicode MS" w:eastAsia="Arial Unicode MS" w:hAnsi="Arial Unicode MS" w:cs="Arial Unicode MS"/>
                      <w:b/>
                      <w:color w:val="FFFFFF" w:themeColor="background1"/>
                      <w:sz w:val="48"/>
                      <w:szCs w:val="48"/>
                    </w:rPr>
                    <w:t>1</w:t>
                  </w:r>
                  <w:r w:rsidR="00376874">
                    <w:rPr>
                      <w:rFonts w:ascii="Arial Unicode MS" w:eastAsia="Arial Unicode MS" w:hAnsi="Arial Unicode MS" w:cs="Arial Unicode MS"/>
                      <w:b/>
                      <w:color w:val="FFFFFF" w:themeColor="background1"/>
                      <w:sz w:val="48"/>
                      <w:szCs w:val="48"/>
                    </w:rPr>
                    <w:t>7</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6A6D9416" w14:textId="77777777" w:rsidR="00376874" w:rsidRPr="00376874" w:rsidRDefault="00376874" w:rsidP="00376874">
                  <w:pPr>
                    <w:jc w:val="right"/>
                    <w:rPr>
                      <w:rFonts w:ascii="Latha" w:hAnsi="Latha" w:cs="Arial Unicode MS"/>
                      <w:b/>
                      <w:bCs/>
                      <w:color w:val="FFFFFF" w:themeColor="background1"/>
                      <w:sz w:val="48"/>
                      <w:szCs w:val="40"/>
                    </w:rPr>
                  </w:pPr>
                  <w:r w:rsidRPr="00376874">
                    <w:rPr>
                      <w:rFonts w:ascii="Latha" w:hAnsi="Latha" w:cs="Arial Unicode MS"/>
                      <w:b/>
                      <w:bCs/>
                      <w:color w:val="FFFFFF" w:themeColor="background1"/>
                      <w:sz w:val="48"/>
                      <w:szCs w:val="40"/>
                      <w:cs/>
                      <w:lang w:bidi="ta-IN"/>
                    </w:rPr>
                    <w:t>யோசுவா 15:1-63</w:t>
                  </w:r>
                </w:p>
                <w:p w14:paraId="08D71046" w14:textId="77777777" w:rsidR="00376874" w:rsidRPr="00376874" w:rsidRDefault="00376874" w:rsidP="00376874">
                  <w:pPr>
                    <w:jc w:val="right"/>
                    <w:rPr>
                      <w:rFonts w:ascii="Latha" w:hAnsi="Latha" w:cs="Arial Unicode MS"/>
                      <w:b/>
                      <w:bCs/>
                      <w:color w:val="FFFFFF" w:themeColor="background1"/>
                      <w:sz w:val="48"/>
                      <w:szCs w:val="40"/>
                    </w:rPr>
                  </w:pPr>
                  <w:r w:rsidRPr="00376874">
                    <w:rPr>
                      <w:rFonts w:ascii="Latha" w:hAnsi="Latha" w:cs="Arial Unicode MS"/>
                      <w:b/>
                      <w:bCs/>
                      <w:color w:val="FFFFFF" w:themeColor="background1"/>
                      <w:sz w:val="48"/>
                      <w:szCs w:val="40"/>
                      <w:cs/>
                      <w:lang w:bidi="ta-IN"/>
                    </w:rPr>
                    <w:t>லூக்கா 18:18-43</w:t>
                  </w:r>
                </w:p>
                <w:p w14:paraId="3D97FFB5" w14:textId="77777777" w:rsidR="00376874" w:rsidRPr="00376874" w:rsidRDefault="00376874" w:rsidP="00376874">
                  <w:pPr>
                    <w:jc w:val="right"/>
                    <w:rPr>
                      <w:rFonts w:ascii="Latha" w:hAnsi="Latha" w:cs="Arial Unicode MS"/>
                      <w:b/>
                      <w:bCs/>
                      <w:color w:val="FFFFFF" w:themeColor="background1"/>
                      <w:sz w:val="48"/>
                      <w:szCs w:val="40"/>
                    </w:rPr>
                  </w:pPr>
                  <w:r w:rsidRPr="00376874">
                    <w:rPr>
                      <w:rFonts w:ascii="Latha" w:hAnsi="Latha" w:cs="Arial Unicode MS"/>
                      <w:b/>
                      <w:bCs/>
                      <w:color w:val="FFFFFF" w:themeColor="background1"/>
                      <w:sz w:val="48"/>
                      <w:szCs w:val="40"/>
                      <w:cs/>
                      <w:lang w:bidi="ta-IN"/>
                    </w:rPr>
                    <w:t>சங்கீதம்      86:1-17</w:t>
                  </w:r>
                </w:p>
                <w:p w14:paraId="3F50C377" w14:textId="0B399807" w:rsidR="009A0942" w:rsidRPr="007A1E95" w:rsidRDefault="00376874" w:rsidP="00376874">
                  <w:pPr>
                    <w:jc w:val="right"/>
                    <w:rPr>
                      <w:b/>
                      <w:bCs/>
                      <w:sz w:val="32"/>
                      <w:szCs w:val="32"/>
                    </w:rPr>
                  </w:pPr>
                  <w:r w:rsidRPr="00376874">
                    <w:rPr>
                      <w:rFonts w:ascii="Latha" w:hAnsi="Latha" w:cs="Arial Unicode MS"/>
                      <w:b/>
                      <w:bCs/>
                      <w:color w:val="FFFFFF" w:themeColor="background1"/>
                      <w:sz w:val="48"/>
                      <w:szCs w:val="40"/>
                      <w:cs/>
                      <w:lang w:bidi="ta-IN"/>
                    </w:rPr>
                    <w:t>நீதிமொழி. 13:9-10</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F0D1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F0D1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4F0D1B"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F0E05E9" w14:textId="192F34DB" w:rsidR="009558F6" w:rsidRDefault="00376874" w:rsidP="007E7034">
      <w:pPr>
        <w:ind w:firstLine="720"/>
        <w:jc w:val="both"/>
        <w:rPr>
          <w:rFonts w:ascii="Latha" w:hAnsi="Latha" w:cs="Arial Unicode MS"/>
          <w:noProof/>
          <w:sz w:val="52"/>
          <w:szCs w:val="48"/>
          <w:lang w:val="ta-IN" w:bidi="ta-IN"/>
        </w:rPr>
      </w:pPr>
      <w:r w:rsidRPr="00376874">
        <w:rPr>
          <w:rFonts w:ascii="Latha" w:hAnsi="Latha" w:cs="Arial Unicode MS"/>
          <w:noProof/>
          <w:sz w:val="52"/>
          <w:szCs w:val="48"/>
          <w:cs/>
          <w:lang w:val="ta-IN" w:bidi="ta-IN"/>
        </w:rPr>
        <w:t>இன்று பெரும்பான்மையான தேவ ஜனங்களும் அறிவுத் திறனால் ஆளப்படுகிறார்கள் என்பதற்கான தெளிவான அறிகுறியை அவர்களின் நடத்தை நெறியையும் நிலையையும் பார்த்து அறிந்து கொள்ளலாம். சபைகள் விவாகரத்தையும் மறுமணத்தையும் அனுமதிக்கும் விதத்தில் இருந்து நடத்தை நெறியில் ஏற்ப்பட்ட வீழ்ச்சியின் ஆழத்தைக் காணலாம்</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இவை தேவ வார்த்தைக்கு முற்றிலும் முரணானவை. தேவனின் தூய்மையான வார்த்தையை விளக்குவதற்கு மனிதன் தனது அறிவுத் திறனைப் பயன்படுத்தி</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தனது சொந்த இச்சைகளையும் ஆசைகளையும்  ஊக்குவிப்பதற்கும்</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 xml:space="preserve">தனது கேடான சிந்தைக்கு </w:t>
      </w:r>
      <w:r w:rsidRPr="00376874">
        <w:rPr>
          <w:rFonts w:ascii="Latha" w:hAnsi="Latha" w:cs="Arial Unicode MS"/>
          <w:noProof/>
          <w:sz w:val="52"/>
          <w:szCs w:val="48"/>
          <w:cs/>
          <w:lang w:val="ta-IN" w:bidi="ta-IN"/>
        </w:rPr>
        <w:lastRenderedPageBreak/>
        <w:t>இடமளிப்பதற்கும் அதைப் புரட்டுகிறான். சபைத் தலைவர்களில் பெரும்பாலோர் எளிதில் விவாகரத்துக்கும் மறுமணத்திற்கும் அனுமதி கொடுத்து இந்த கீழ்நோக்கிய போக்கை சாந்தமாக ஏற்றுக் கொண்டுள்ளனர். சபையில் தங்களது ஸ்தானத்தையும் நிலையையும் நிலைநிறுத்துவதற்கும் சபைகள் முற்றிலுமாக சிதறிப்போவதை தவிர்ப்பதற்கும் பலர் இதைச் செய்துள்ளனர். பழங்கால தீர்க்கதரிசிகள் விவாகரத்தையும் மறுமணத்தையும் ஏற்று கொள்ளவில்லை</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கர்த்தராகிய இயேசுவும் ஆரம்பகால அப்போஸ்தலர்களும் அவ்வாறு செய்யவில்லை</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அப்போஸ்தலர்களின் நாட்களுக்குப் பிறகு விசுவாசத்தின் முற் பிதாக்களும் கூட அதை ஏற்று கொள்ளவில்லை. பின்னர் இது எங்கிருந்து வந்தது</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இது மனிதனின் கேடான சிந்தையில் இருந்தும்</w:t>
      </w:r>
      <w:r w:rsidRPr="00376874">
        <w:rPr>
          <w:rFonts w:ascii="Latha" w:hAnsi="Latha" w:cs="Arial Unicode MS"/>
          <w:noProof/>
          <w:sz w:val="52"/>
          <w:szCs w:val="48"/>
          <w:lang w:val="ta-IN"/>
        </w:rPr>
        <w:t xml:space="preserve">, </w:t>
      </w:r>
      <w:r w:rsidRPr="00376874">
        <w:rPr>
          <w:rFonts w:ascii="Latha" w:hAnsi="Latha" w:cs="Arial Unicode MS"/>
          <w:noProof/>
          <w:sz w:val="52"/>
          <w:szCs w:val="48"/>
          <w:cs/>
          <w:lang w:val="ta-IN" w:bidi="ta-IN"/>
        </w:rPr>
        <w:t xml:space="preserve">புத்தியிலிருந்தும் உருவானதாகும். அது தேவனுடைய வார்த்தையை </w:t>
      </w:r>
      <w:r>
        <w:rPr>
          <w:rFonts w:ascii="Latha" w:hAnsi="Latha" w:cs="Arial Unicode MS"/>
          <w:noProof/>
          <w:sz w:val="52"/>
          <w:szCs w:val="48"/>
          <w:lang w:val="ta-IN" w:bidi="ta-IN"/>
        </w:rPr>
        <w:pict w14:anchorId="3CC91F6C">
          <v:rect id="_x0000_s1264" style="position:absolute;left:0;text-align:left;margin-left:-5.35pt;margin-top:731.8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376874">
        <w:rPr>
          <w:rFonts w:ascii="Latha" w:hAnsi="Latha" w:cs="Arial Unicode MS"/>
          <w:noProof/>
          <w:sz w:val="52"/>
          <w:szCs w:val="48"/>
          <w:cs/>
          <w:lang w:val="ta-IN" w:bidi="ta-IN"/>
        </w:rPr>
        <w:t xml:space="preserve">புரட்டி மாற்றுகிறதாயும் இருக்கிறது. </w:t>
      </w:r>
      <w:r w:rsidRPr="00376874">
        <w:rPr>
          <w:rFonts w:ascii="Latha" w:hAnsi="Latha" w:cs="Arial Unicode MS"/>
          <w:noProof/>
          <w:sz w:val="52"/>
          <w:szCs w:val="48"/>
          <w:cs/>
          <w:lang w:val="ta-IN" w:bidi="ta-IN"/>
        </w:rPr>
        <w:lastRenderedPageBreak/>
        <w:t>உண்மையிலேயே நாம் சொந்த ஞானத்தால் செயல்படுகிறதான இந்த சபை உலகத்தின் நடுவே முட்டாள்களாக எண்ணப்படுவோம்!</w:t>
      </w:r>
      <w:r w:rsidR="007E7034" w:rsidRPr="007E7034">
        <w:rPr>
          <w:rFonts w:ascii="Latha" w:hAnsi="Latha" w:cs="Arial Unicode MS"/>
          <w:noProof/>
          <w:sz w:val="52"/>
          <w:szCs w:val="48"/>
          <w:cs/>
          <w:lang w:val="ta-IN" w:bidi="ta-IN"/>
        </w:rPr>
        <w:t>.</w:t>
      </w:r>
    </w:p>
    <w:p w14:paraId="546F0A31" w14:textId="2F040EF0" w:rsidR="00BC15BE" w:rsidRDefault="004F0D1B" w:rsidP="006314B6">
      <w:pPr>
        <w:jc w:val="both"/>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4F0D1B"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80.8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4F0D1B"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57A39C94" w:rsidR="00DE09CC" w:rsidRPr="00DE09CC" w:rsidRDefault="00376874" w:rsidP="00B20D7C">
      <w:pPr>
        <w:jc w:val="both"/>
        <w:rPr>
          <w:rFonts w:ascii="Arial Unicode MS" w:eastAsia="Arial Unicode MS" w:hAnsi="Arial Unicode MS" w:cs="Arial Unicode MS"/>
          <w:color w:val="000000" w:themeColor="text1"/>
          <w:sz w:val="48"/>
          <w:szCs w:val="48"/>
          <w:shd w:val="clear" w:color="auto" w:fill="F9F9F9"/>
        </w:rPr>
      </w:pPr>
      <w:r w:rsidRPr="00376874">
        <w:rPr>
          <w:rFonts w:ascii="Arial Unicode MS" w:eastAsia="Arial Unicode MS" w:hAnsi="Arial Unicode MS" w:cs="Arial Unicode MS"/>
          <w:color w:val="000000" w:themeColor="text1"/>
          <w:sz w:val="48"/>
          <w:szCs w:val="48"/>
          <w:shd w:val="clear" w:color="auto" w:fill="F9F9F9"/>
          <w:cs/>
          <w:lang w:bidi="ta-IN"/>
        </w:rPr>
        <w:t>ஒருவரிடத்திலொருவர் அன்புகூருகிற கடனேயல்லாமல்</w:t>
      </w:r>
      <w:r w:rsidRPr="00376874">
        <w:rPr>
          <w:rFonts w:ascii="Arial Unicode MS" w:eastAsia="Arial Unicode MS" w:hAnsi="Arial Unicode MS" w:cs="Arial Unicode MS"/>
          <w:color w:val="000000" w:themeColor="text1"/>
          <w:sz w:val="48"/>
          <w:szCs w:val="48"/>
          <w:shd w:val="clear" w:color="auto" w:fill="F9F9F9"/>
        </w:rPr>
        <w:t xml:space="preserve">, </w:t>
      </w:r>
      <w:r w:rsidRPr="00376874">
        <w:rPr>
          <w:rFonts w:ascii="Arial Unicode MS" w:eastAsia="Arial Unicode MS" w:hAnsi="Arial Unicode MS" w:cs="Arial Unicode MS"/>
          <w:color w:val="000000" w:themeColor="text1"/>
          <w:sz w:val="48"/>
          <w:szCs w:val="48"/>
          <w:shd w:val="clear" w:color="auto" w:fill="F9F9F9"/>
          <w:cs/>
          <w:lang w:bidi="ta-IN"/>
        </w:rPr>
        <w:t>மற்றொன்றிலும் ஒருவனுக்கும் கடன்படாதிருங்கள்</w:t>
      </w:r>
      <w:r w:rsidRPr="00376874">
        <w:rPr>
          <w:rFonts w:ascii="Arial Unicode MS" w:eastAsia="Arial Unicode MS" w:hAnsi="Arial Unicode MS" w:cs="Arial Unicode MS"/>
          <w:color w:val="000000" w:themeColor="text1"/>
          <w:sz w:val="48"/>
          <w:szCs w:val="48"/>
          <w:shd w:val="clear" w:color="auto" w:fill="F9F9F9"/>
        </w:rPr>
        <w:t xml:space="preserve">; </w:t>
      </w:r>
      <w:r w:rsidRPr="00376874">
        <w:rPr>
          <w:rFonts w:ascii="Arial Unicode MS" w:eastAsia="Arial Unicode MS" w:hAnsi="Arial Unicode MS" w:cs="Arial Unicode MS"/>
          <w:color w:val="000000" w:themeColor="text1"/>
          <w:sz w:val="48"/>
          <w:szCs w:val="48"/>
          <w:shd w:val="clear" w:color="auto" w:fill="F9F9F9"/>
          <w:cs/>
          <w:lang w:bidi="ta-IN"/>
        </w:rPr>
        <w:t>பிறனிடத்தில் அன்புகூருகிறவன் நியாயப்பிரமாணத்தை நிறைவேற்றுகிறான்.</w:t>
      </w:r>
    </w:p>
    <w:p w14:paraId="31471530" w14:textId="773D4BDD" w:rsidR="008B61EC" w:rsidRPr="00BC15BE" w:rsidRDefault="00376874" w:rsidP="00BC15BE">
      <w:pPr>
        <w:jc w:val="right"/>
        <w:rPr>
          <w:szCs w:val="20"/>
          <w:lang w:val="en-IN"/>
        </w:rPr>
      </w:pPr>
      <w:r w:rsidRPr="00376874">
        <w:rPr>
          <w:rFonts w:ascii="Arial Unicode MS" w:eastAsia="Arial Unicode MS" w:hAnsi="Arial Unicode MS" w:cs="Arial Unicode MS"/>
          <w:color w:val="000000" w:themeColor="text1"/>
          <w:sz w:val="48"/>
          <w:szCs w:val="48"/>
          <w:shd w:val="clear" w:color="auto" w:fill="F9F9F9"/>
          <w:cs/>
          <w:lang w:bidi="ta-IN"/>
        </w:rPr>
        <w:t>ரோமர் 13:8</w:t>
      </w:r>
      <w:bdo w:val="ltr">
        <w:r w:rsidR="001E3C17">
          <w:t>‬</w:t>
        </w:r>
        <w:r w:rsidR="009B155E">
          <w:t>‬</w:t>
        </w:r>
        <w:r w:rsidR="00D96B02">
          <w:t>‬</w:t>
        </w:r>
        <w:r w:rsidR="00552104">
          <w:t>‬</w:t>
        </w:r>
        <w:r w:rsidR="00827872">
          <w:t>‬</w:t>
        </w:r>
        <w:r w:rsidR="00CB137D">
          <w:t>‬</w:t>
        </w:r>
        <w:r w:rsidR="00080913">
          <w:t>‬</w:t>
        </w:r>
        <w:r w:rsidR="00714E37">
          <w:t>‬</w:t>
        </w:r>
        <w:r w:rsidR="00F12856">
          <w:t>‬</w:t>
        </w:r>
        <w:r w:rsidR="00AE1185">
          <w:t>‬</w:t>
        </w:r>
        <w:r w:rsidR="005D5C5F">
          <w:t>‬</w:t>
        </w:r>
        <w:r w:rsidR="008B3239">
          <w:t>‬</w:t>
        </w:r>
        <w:r w:rsidR="008A6B3C">
          <w:t>‬</w:t>
        </w:r>
        <w:r w:rsidR="00454928">
          <w:t>‬</w:t>
        </w:r>
        <w:r w:rsidR="00AA1D72">
          <w:t>‬</w:t>
        </w:r>
        <w:r w:rsidR="00A02C6D">
          <w:t>‬</w:t>
        </w:r>
        <w:r w:rsidR="002D5124">
          <w:t>‬</w:t>
        </w:r>
        <w:r w:rsidR="003768F8">
          <w:t>‬</w:t>
        </w:r>
        <w:r w:rsidR="0039030C">
          <w:t>‬</w:t>
        </w:r>
        <w:r w:rsidR="001110C6">
          <w:t>‬</w:t>
        </w:r>
        <w:r w:rsidR="00814081">
          <w:t>‬</w:t>
        </w:r>
        <w:r w:rsidR="008C43FA">
          <w:t>‬</w:t>
        </w:r>
        <w:r w:rsidR="00955188">
          <w:t>‬</w:t>
        </w:r>
        <w:r w:rsidR="00955188">
          <w:t>‬</w:t>
        </w:r>
        <w:r w:rsidR="004F0D1B">
          <w:t>‬</w:t>
        </w:r>
      </w:bdo>
    </w:p>
    <w:p w14:paraId="1FD0F690" w14:textId="5072B591" w:rsidR="00BC15BE" w:rsidRDefault="00BC15BE" w:rsidP="00B26186">
      <w:pPr>
        <w:ind w:left="1276" w:right="1676" w:hanging="1366"/>
        <w:rPr>
          <w:sz w:val="40"/>
          <w:szCs w:val="32"/>
          <w:lang w:val="en-IN"/>
        </w:rPr>
      </w:pPr>
    </w:p>
    <w:p w14:paraId="584C4A2E" w14:textId="01C69D68" w:rsidR="007E7034" w:rsidRDefault="007E7034" w:rsidP="0052318E">
      <w:pPr>
        <w:ind w:right="1676"/>
        <w:rPr>
          <w:sz w:val="40"/>
          <w:szCs w:val="32"/>
          <w:lang w:val="en-IN"/>
        </w:rPr>
      </w:pPr>
    </w:p>
    <w:p w14:paraId="3664B31E" w14:textId="77560AAA"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4B8022DC" w14:textId="66482683" w:rsidR="005F6E49" w:rsidRPr="00E0740A" w:rsidRDefault="00A01902" w:rsidP="00E0740A">
      <w:pPr>
        <w:ind w:left="1276" w:right="1676" w:hanging="1366"/>
        <w:rPr>
          <w:sz w:val="40"/>
          <w:szCs w:val="32"/>
          <w:lang w:val="en-IN"/>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03CDB1D9" w:rsidR="00B26186" w:rsidRDefault="00A01902" w:rsidP="00D374D5">
      <w:pPr>
        <w:ind w:left="1276" w:right="1676" w:hanging="1366"/>
        <w:rPr>
          <w:sz w:val="40"/>
          <w:szCs w:val="32"/>
          <w:lang w:val="en-IN"/>
        </w:rPr>
      </w:pPr>
      <w:r w:rsidRPr="00B9205B">
        <w:rPr>
          <w:sz w:val="40"/>
          <w:szCs w:val="32"/>
          <w:lang w:val="en-IN"/>
        </w:rPr>
        <w:t>India</w:t>
      </w:r>
    </w:p>
    <w:p w14:paraId="052C88D5" w14:textId="77777777" w:rsidR="009A0CD8" w:rsidRPr="00D374D5" w:rsidRDefault="009A0CD8" w:rsidP="00D374D5">
      <w:pPr>
        <w:ind w:left="1276" w:right="1676" w:hanging="1366"/>
        <w:rPr>
          <w:sz w:val="40"/>
          <w:szCs w:val="32"/>
          <w:lang w:val="en-IN"/>
        </w:rPr>
      </w:pPr>
    </w:p>
    <w:p w14:paraId="7EAE4406" w14:textId="7FB6ED13" w:rsidR="00F42272" w:rsidRPr="0017278E" w:rsidRDefault="004F0D1B"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6EE5" w14:textId="77777777" w:rsidR="004F0D1B" w:rsidRDefault="004F0D1B" w:rsidP="00A01902">
      <w:r>
        <w:separator/>
      </w:r>
    </w:p>
  </w:endnote>
  <w:endnote w:type="continuationSeparator" w:id="0">
    <w:p w14:paraId="6AF34D46" w14:textId="77777777" w:rsidR="004F0D1B" w:rsidRDefault="004F0D1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50EF" w14:textId="77777777" w:rsidR="004F0D1B" w:rsidRDefault="004F0D1B" w:rsidP="00A01902">
      <w:r>
        <w:separator/>
      </w:r>
    </w:p>
  </w:footnote>
  <w:footnote w:type="continuationSeparator" w:id="0">
    <w:p w14:paraId="4231D877" w14:textId="77777777" w:rsidR="004F0D1B" w:rsidRDefault="004F0D1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4F0D1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10C6"/>
    <w:rsid w:val="001149B1"/>
    <w:rsid w:val="00116A43"/>
    <w:rsid w:val="001232CC"/>
    <w:rsid w:val="0012676A"/>
    <w:rsid w:val="00127777"/>
    <w:rsid w:val="001454C5"/>
    <w:rsid w:val="00146C3C"/>
    <w:rsid w:val="00151EB9"/>
    <w:rsid w:val="00162D3F"/>
    <w:rsid w:val="00164876"/>
    <w:rsid w:val="00164A86"/>
    <w:rsid w:val="00166BCA"/>
    <w:rsid w:val="00170790"/>
    <w:rsid w:val="00170ACF"/>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D5124"/>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874"/>
    <w:rsid w:val="003768F8"/>
    <w:rsid w:val="00376C4A"/>
    <w:rsid w:val="0038098A"/>
    <w:rsid w:val="00382462"/>
    <w:rsid w:val="003846AF"/>
    <w:rsid w:val="0039030C"/>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58D5"/>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54928"/>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0D1B"/>
    <w:rsid w:val="004F12E9"/>
    <w:rsid w:val="004F319F"/>
    <w:rsid w:val="004F343A"/>
    <w:rsid w:val="004F6981"/>
    <w:rsid w:val="00505B36"/>
    <w:rsid w:val="005139B1"/>
    <w:rsid w:val="00520A44"/>
    <w:rsid w:val="0052112C"/>
    <w:rsid w:val="0052318E"/>
    <w:rsid w:val="00524E72"/>
    <w:rsid w:val="005301DF"/>
    <w:rsid w:val="0053133A"/>
    <w:rsid w:val="005315CF"/>
    <w:rsid w:val="0053250C"/>
    <w:rsid w:val="00537C93"/>
    <w:rsid w:val="005479FC"/>
    <w:rsid w:val="0055122A"/>
    <w:rsid w:val="00552104"/>
    <w:rsid w:val="00563295"/>
    <w:rsid w:val="00564EDA"/>
    <w:rsid w:val="00564EE2"/>
    <w:rsid w:val="00567286"/>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D5C5F"/>
    <w:rsid w:val="005E2505"/>
    <w:rsid w:val="005E3B3C"/>
    <w:rsid w:val="005E65CB"/>
    <w:rsid w:val="005F0E35"/>
    <w:rsid w:val="005F1AA7"/>
    <w:rsid w:val="005F1F06"/>
    <w:rsid w:val="005F6E49"/>
    <w:rsid w:val="006020F8"/>
    <w:rsid w:val="00603DFC"/>
    <w:rsid w:val="006102A6"/>
    <w:rsid w:val="006208B0"/>
    <w:rsid w:val="00625F3B"/>
    <w:rsid w:val="00627297"/>
    <w:rsid w:val="006304F7"/>
    <w:rsid w:val="006314B6"/>
    <w:rsid w:val="006323F6"/>
    <w:rsid w:val="006326FC"/>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673B"/>
    <w:rsid w:val="0069775F"/>
    <w:rsid w:val="006A010F"/>
    <w:rsid w:val="006A0428"/>
    <w:rsid w:val="006B0703"/>
    <w:rsid w:val="006B1157"/>
    <w:rsid w:val="006B75D8"/>
    <w:rsid w:val="006B7A31"/>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808"/>
    <w:rsid w:val="00760E4B"/>
    <w:rsid w:val="00761155"/>
    <w:rsid w:val="0076640C"/>
    <w:rsid w:val="00766E34"/>
    <w:rsid w:val="00767C60"/>
    <w:rsid w:val="00767FD2"/>
    <w:rsid w:val="00772606"/>
    <w:rsid w:val="007765FF"/>
    <w:rsid w:val="0077709A"/>
    <w:rsid w:val="0078461A"/>
    <w:rsid w:val="00784A27"/>
    <w:rsid w:val="00785D59"/>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034"/>
    <w:rsid w:val="007E783E"/>
    <w:rsid w:val="007F49FD"/>
    <w:rsid w:val="007F5F9D"/>
    <w:rsid w:val="00803D20"/>
    <w:rsid w:val="0080639C"/>
    <w:rsid w:val="00807CDC"/>
    <w:rsid w:val="00814081"/>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6B3C"/>
    <w:rsid w:val="008A795D"/>
    <w:rsid w:val="008B04F0"/>
    <w:rsid w:val="008B30FB"/>
    <w:rsid w:val="008B3181"/>
    <w:rsid w:val="008B3239"/>
    <w:rsid w:val="008B61EC"/>
    <w:rsid w:val="008B630D"/>
    <w:rsid w:val="008C43FA"/>
    <w:rsid w:val="008C7E74"/>
    <w:rsid w:val="008D0F9D"/>
    <w:rsid w:val="008D2BBE"/>
    <w:rsid w:val="008D6FD3"/>
    <w:rsid w:val="008D7974"/>
    <w:rsid w:val="008E7C99"/>
    <w:rsid w:val="008F24E2"/>
    <w:rsid w:val="008F2DB6"/>
    <w:rsid w:val="008F46F4"/>
    <w:rsid w:val="00903981"/>
    <w:rsid w:val="009039FD"/>
    <w:rsid w:val="00912DB4"/>
    <w:rsid w:val="0091452E"/>
    <w:rsid w:val="00916C9D"/>
    <w:rsid w:val="009217C2"/>
    <w:rsid w:val="00926843"/>
    <w:rsid w:val="00931AB0"/>
    <w:rsid w:val="00932025"/>
    <w:rsid w:val="00932A3C"/>
    <w:rsid w:val="00936D8F"/>
    <w:rsid w:val="00937883"/>
    <w:rsid w:val="00937B89"/>
    <w:rsid w:val="0095361E"/>
    <w:rsid w:val="00955188"/>
    <w:rsid w:val="009558F6"/>
    <w:rsid w:val="00955A7F"/>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0CD8"/>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02C6D"/>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1D72"/>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1185"/>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0D7C"/>
    <w:rsid w:val="00B21891"/>
    <w:rsid w:val="00B220EC"/>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003B"/>
    <w:rsid w:val="00D83E1E"/>
    <w:rsid w:val="00D85FD7"/>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0740A"/>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02E9"/>
    <w:rsid w:val="00F12856"/>
    <w:rsid w:val="00F16BA0"/>
    <w:rsid w:val="00F202A2"/>
    <w:rsid w:val="00F23E04"/>
    <w:rsid w:val="00F23FFD"/>
    <w:rsid w:val="00F25F3B"/>
    <w:rsid w:val="00F27EC4"/>
    <w:rsid w:val="00F32007"/>
    <w:rsid w:val="00F3361A"/>
    <w:rsid w:val="00F34002"/>
    <w:rsid w:val="00F42272"/>
    <w:rsid w:val="00F432C1"/>
    <w:rsid w:val="00F44968"/>
    <w:rsid w:val="00F45CB6"/>
    <w:rsid w:val="00F54235"/>
    <w:rsid w:val="00F5442D"/>
    <w:rsid w:val="00F548D4"/>
    <w:rsid w:val="00F54DAD"/>
    <w:rsid w:val="00F55F4A"/>
    <w:rsid w:val="00F57CDA"/>
    <w:rsid w:val="00F60227"/>
    <w:rsid w:val="00F60856"/>
    <w:rsid w:val="00F61FC7"/>
    <w:rsid w:val="00F62D26"/>
    <w:rsid w:val="00F63782"/>
    <w:rsid w:val="00F701C9"/>
    <w:rsid w:val="00F7249D"/>
    <w:rsid w:val="00F7274D"/>
    <w:rsid w:val="00F75ABC"/>
    <w:rsid w:val="00F76C5C"/>
    <w:rsid w:val="00F80087"/>
    <w:rsid w:val="00F800F8"/>
    <w:rsid w:val="00F80399"/>
    <w:rsid w:val="00F924EB"/>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0082F"/>
    <w:rsid w:val="00024656"/>
    <w:rsid w:val="00030FFE"/>
    <w:rsid w:val="000332D7"/>
    <w:rsid w:val="00035C4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A1755"/>
    <w:rsid w:val="001B308E"/>
    <w:rsid w:val="001C7498"/>
    <w:rsid w:val="001D23D5"/>
    <w:rsid w:val="001D5AEA"/>
    <w:rsid w:val="001D5E87"/>
    <w:rsid w:val="001E4F27"/>
    <w:rsid w:val="001E5445"/>
    <w:rsid w:val="001F62ED"/>
    <w:rsid w:val="001F7DE3"/>
    <w:rsid w:val="00213499"/>
    <w:rsid w:val="00221088"/>
    <w:rsid w:val="00252D8E"/>
    <w:rsid w:val="002745B4"/>
    <w:rsid w:val="00275AD2"/>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1BBA"/>
    <w:rsid w:val="008439A9"/>
    <w:rsid w:val="00851B76"/>
    <w:rsid w:val="00871833"/>
    <w:rsid w:val="00880D51"/>
    <w:rsid w:val="00881280"/>
    <w:rsid w:val="00897700"/>
    <w:rsid w:val="008A715A"/>
    <w:rsid w:val="008B255E"/>
    <w:rsid w:val="008C7D7B"/>
    <w:rsid w:val="008D4824"/>
    <w:rsid w:val="008E0C39"/>
    <w:rsid w:val="00907DA4"/>
    <w:rsid w:val="00920669"/>
    <w:rsid w:val="009335C8"/>
    <w:rsid w:val="0094430A"/>
    <w:rsid w:val="00954135"/>
    <w:rsid w:val="009559A5"/>
    <w:rsid w:val="00972111"/>
    <w:rsid w:val="00975B49"/>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AC"/>
    <w:rsid w:val="00A64AF2"/>
    <w:rsid w:val="00A675AA"/>
    <w:rsid w:val="00A74C77"/>
    <w:rsid w:val="00A74E0B"/>
    <w:rsid w:val="00AC2A13"/>
    <w:rsid w:val="00AD123C"/>
    <w:rsid w:val="00AE2D6B"/>
    <w:rsid w:val="00AF391E"/>
    <w:rsid w:val="00B1051C"/>
    <w:rsid w:val="00B405CB"/>
    <w:rsid w:val="00B40D59"/>
    <w:rsid w:val="00B62905"/>
    <w:rsid w:val="00B63271"/>
    <w:rsid w:val="00B673E2"/>
    <w:rsid w:val="00B73EC1"/>
    <w:rsid w:val="00B77A46"/>
    <w:rsid w:val="00BB1F7E"/>
    <w:rsid w:val="00BD4CDB"/>
    <w:rsid w:val="00BE6FFD"/>
    <w:rsid w:val="00BF27C4"/>
    <w:rsid w:val="00BF695E"/>
    <w:rsid w:val="00C105E2"/>
    <w:rsid w:val="00C318D0"/>
    <w:rsid w:val="00C33B7D"/>
    <w:rsid w:val="00C36F95"/>
    <w:rsid w:val="00C444DF"/>
    <w:rsid w:val="00C60F00"/>
    <w:rsid w:val="00C869BA"/>
    <w:rsid w:val="00C90180"/>
    <w:rsid w:val="00C9530F"/>
    <w:rsid w:val="00C96FE4"/>
    <w:rsid w:val="00CA44DA"/>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108DC"/>
    <w:rsid w:val="00F211AF"/>
    <w:rsid w:val="00F331DC"/>
    <w:rsid w:val="00F33339"/>
    <w:rsid w:val="00F4331D"/>
    <w:rsid w:val="00F43DD1"/>
    <w:rsid w:val="00F45649"/>
    <w:rsid w:val="00F5470E"/>
    <w:rsid w:val="00F61EC3"/>
    <w:rsid w:val="00F81BB9"/>
    <w:rsid w:val="00F91D4F"/>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12</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2021-04-06T01:38:00Z</cp:lastPrinted>
  <dcterms:created xsi:type="dcterms:W3CDTF">2021-04-17T00:39:00Z</dcterms:created>
  <dcterms:modified xsi:type="dcterms:W3CDTF">2021-04-17T00:39:00Z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