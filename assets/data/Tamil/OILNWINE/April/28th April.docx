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D12ED0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48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418670A0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34B92" w:rsidRPr="00F03E4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ஏப்ரல்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FF59F9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7A531B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9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5BEC1549" w14:textId="77777777" w:rsidR="00F91AEA" w:rsidRPr="00F91AEA" w:rsidRDefault="00F91AEA" w:rsidP="00F91AE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91AE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நியாயாதிபதிகள் 8:18-9:21</w:t>
                  </w:r>
                </w:p>
                <w:p w14:paraId="0AF96DE9" w14:textId="77777777" w:rsidR="00F91AEA" w:rsidRPr="00F91AEA" w:rsidRDefault="00F91AEA" w:rsidP="00F91AE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91AE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23:44-24:12</w:t>
                  </w:r>
                </w:p>
                <w:p w14:paraId="1DFA35B3" w14:textId="77777777" w:rsidR="00F91AEA" w:rsidRPr="00F91AEA" w:rsidRDefault="00F91AEA" w:rsidP="00F91AE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91AE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99:1-9</w:t>
                  </w:r>
                </w:p>
                <w:p w14:paraId="3F50C377" w14:textId="22EAD465" w:rsidR="009A0942" w:rsidRPr="007A1E95" w:rsidRDefault="00F91AEA" w:rsidP="00F91AEA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F91AE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14:9-10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D12ED0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D12ED0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D12ED0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7D18F56" w14:textId="168FCE67" w:rsidR="00F91AEA" w:rsidRPr="00F91AEA" w:rsidRDefault="00F91AEA" w:rsidP="00F91AEA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 கூடிவருகையின் சாட்சிமானது</w:t>
      </w:r>
      <w:r w:rsidRPr="00F91AEA">
        <w:rPr>
          <w:rFonts w:ascii="Latha" w:hAnsi="Latha" w:cs="Arial Unicode MS"/>
          <w:noProof/>
          <w:sz w:val="52"/>
          <w:szCs w:val="48"/>
          <w:lang w:val="ta-IN"/>
        </w:rPr>
        <w:t>,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t>“நான் கூடுகையின் இடத்திற்கு வந்தபோது</w:t>
      </w:r>
      <w:r w:rsidRPr="00F91AE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சரீரப் பிரகாரமாகவும்</w:t>
      </w:r>
      <w:r w:rsidRPr="00F91AE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 ரீதியாகவும்</w:t>
      </w:r>
      <w:r w:rsidRPr="00F91AE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ஆவிக்குரிய ரீதியாகவும் சோர்வாக</w:t>
      </w:r>
      <w:r w:rsidRPr="00F91AE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சோகமாக</w:t>
      </w:r>
      <w:r w:rsidRPr="00F91AE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பலவீனமாக இருந்தேன். ஆனால்</w:t>
      </w:r>
      <w:r w:rsidRPr="00F91AE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கூடுகையில் நான்</w:t>
      </w:r>
      <w:r w:rsidRPr="00F91AE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புதுப்பிக்கப்பட்டேன்</w:t>
      </w:r>
      <w:r w:rsidRPr="00F91AEA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உற்சாகப்படுத்தப்பட்டேன்</w:t>
      </w:r>
      <w:r w:rsidRPr="00F91AEA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புது ஜீவனைப் பெற்றேன்</w:t>
      </w:r>
      <w:r w:rsidRPr="00F91AEA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புது பெலன் அடைந்தேன்</w:t>
      </w:r>
      <w:r w:rsidRPr="00F91AEA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ஆம்</w:t>
      </w:r>
      <w:r w:rsidRPr="00F91AEA">
        <w:rPr>
          <w:rFonts w:ascii="Latha" w:hAnsi="Latha" w:cs="Arial Unicode MS"/>
          <w:noProof/>
          <w:sz w:val="52"/>
          <w:szCs w:val="48"/>
          <w:lang w:val="ta-IN"/>
        </w:rPr>
        <w:t>,</w:t>
      </w:r>
      <w:r w:rsidRPr="00F91AE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 </w:t>
      </w:r>
      <w:r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என் ஆவியால் உயர்ப்பிக்கப்பட்டேன்.” என்பதாக இருக்க வேண்டும்.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பரிசுத்தவான்களின் உண்மையான கூட்டத்தில் மறுக்க முடியாத விதத்தில் ‘ஜீவன்’ உள்ளது. கூடுகையில்</w:t>
      </w:r>
      <w:r w:rsidRPr="00F91AE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தெய்வீக ஜீவனின் </w:t>
      </w:r>
      <w:r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செயல்பாடு</w:t>
      </w:r>
      <w:r w:rsidRPr="00F91AE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ஆவிக்குரிய ஆற்றலையும்  ஜீவனுடைய அதிகரிப்பையும் ஏற்படுத்துகிறது</w:t>
      </w:r>
      <w:r w:rsidRPr="00F91AEA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ஒரு நபருக்கு ஆவிக்குரிய ஜீவனை புதுப்பிக்கும் உணர்வைத் தருகிறது. அது தெய்வீக ஜீவனின் ஒரு செயல்பாடாகும். ஒரு கூடிவருகையை ‘ஜீவனுடையதாக்குவது’ என்பது</w:t>
      </w:r>
      <w:r w:rsidRPr="00F91AE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அதில் தெய்வீக ஜீவன் இருப்பதுதான். கவர்ந்திழுக்கும் ஆராதனை முறைகளும்</w:t>
      </w:r>
      <w:r w:rsidRPr="00F91AE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நன்கு ஒழுங்கமைக்கப்பட்ட அமைப்புகளும் ஒரு கூடிவருகையில் ஜீவனைக் கொண்டு வர முடியாது</w:t>
      </w:r>
      <w:r w:rsidRPr="00F91AEA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பரிசுத்தவான்களின் ஒரு கூடுகையில்</w:t>
      </w:r>
      <w:r w:rsidRPr="00F91AEA">
        <w:rPr>
          <w:rFonts w:ascii="Latha" w:hAnsi="Latha" w:cs="Arial Unicode MS"/>
          <w:noProof/>
          <w:sz w:val="52"/>
          <w:szCs w:val="48"/>
          <w:lang w:val="ta-IN"/>
        </w:rPr>
        <w:t>, ‘</w:t>
      </w:r>
      <w:r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மனித செயல்பாடுகள்’ அல்ல</w:t>
      </w:r>
      <w:r w:rsidRPr="00F91AE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‘தெய்வீக ஜீவனின் செயல்பாடுதான்’ ஜீவனைக் கொண்டுவர முடியும்</w:t>
      </w:r>
      <w:r w:rsidRPr="00F91AEA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அதுவே அதின் ‘ஜீவனுள்ள’ தன்மையை ஊக்குவிக்கும்.</w:t>
      </w:r>
    </w:p>
    <w:p w14:paraId="6D74D1CC" w14:textId="77777777" w:rsidR="00F91AEA" w:rsidRPr="00F91AEA" w:rsidRDefault="00F91AEA" w:rsidP="00F91AEA">
      <w:pPr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02041EA8" w14:textId="24F22E11" w:rsidR="00740D4D" w:rsidRDefault="00D12ED0" w:rsidP="00F91AEA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69" style="position:absolute;left:0;text-align:left;margin-left:-11.9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F91AEA"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பலர் இயற்கையான காரணங்களுக்காக</w:t>
      </w:r>
      <w:r w:rsidR="00F91AEA" w:rsidRPr="00F91AE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91AEA"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பரிசுத்தவான்களின் கூடிவருகையிலிருந்து விலகி </w:t>
      </w:r>
      <w:r w:rsidR="00F91AEA"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நிற்கின்றனர். தலைவலி</w:t>
      </w:r>
      <w:r w:rsidR="00F91AEA" w:rsidRPr="00F91AE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91AEA"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காய்ச்சல்</w:t>
      </w:r>
      <w:r w:rsidR="00F91AEA" w:rsidRPr="00F91AE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91AEA"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போன்றவை கூட்டங்கள் தொடங்குவதற்கு சற்று முன்பு வரும்</w:t>
      </w:r>
      <w:r w:rsidR="00F91AEA" w:rsidRPr="00F91AEA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F91AEA"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அந்த வினோதமான சூழ்நிலைகளை நீங்கள் அனுபவிக்கவில்லையா</w:t>
      </w:r>
      <w:r w:rsidR="00F91AEA" w:rsidRPr="00F91AEA">
        <w:rPr>
          <w:rFonts w:ascii="Latha" w:hAnsi="Latha" w:cs="Arial Unicode MS"/>
          <w:noProof/>
          <w:sz w:val="52"/>
          <w:szCs w:val="48"/>
          <w:lang w:val="ta-IN"/>
        </w:rPr>
        <w:t xml:space="preserve">?  </w:t>
      </w:r>
      <w:r w:rsidR="00F91AEA"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பிரியமானவர்களே</w:t>
      </w:r>
      <w:r w:rsidR="00F91AEA" w:rsidRPr="00F91AE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91AEA"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யுத்தம் நடந்து கொண்டிருக்கிறது! எதிரி தனது முயற்சிகளைக் கைவிட மாட்டான்</w:t>
      </w:r>
      <w:r w:rsidR="00F91AEA" w:rsidRPr="00F91AEA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="00F91AEA" w:rsidRPr="00F91A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பரிசுத்தவான்களுடன் நீங்கள் கூடிவருவதை தடுக்கும் முயற்சியில் இருந்து அவன் பின்வாங்கவே மாட்டான்.</w:t>
      </w:r>
    </w:p>
    <w:p w14:paraId="74D6A507" w14:textId="77777777" w:rsidR="00740D4D" w:rsidRPr="00F91AEA" w:rsidRDefault="00740D4D" w:rsidP="00740D4D">
      <w:pPr>
        <w:jc w:val="both"/>
        <w:rPr>
          <w:rFonts w:ascii="Latha" w:hAnsi="Latha" w:cs="Arial Unicode MS"/>
          <w:noProof/>
          <w:sz w:val="40"/>
          <w:szCs w:val="36"/>
          <w:cs/>
          <w:lang w:val="ta-IN" w:bidi="ta-IN"/>
        </w:rPr>
      </w:pPr>
    </w:p>
    <w:p w14:paraId="0792ECD7" w14:textId="7B25D12D" w:rsidR="00DE61B0" w:rsidRPr="00DE61B0" w:rsidRDefault="00D12ED0" w:rsidP="00D35657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59AB270" w:rsidR="006D514C" w:rsidRPr="00DE61B0" w:rsidRDefault="00D12ED0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2.65pt;margin-top:9.05pt;width:570.1pt;height:298.2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D12ED0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0751ABE1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ED8AFAB" w14:textId="1A9C5757" w:rsidR="00C159AA" w:rsidRPr="00DE09CC" w:rsidRDefault="00F91AEA" w:rsidP="00C159A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F91AE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வேலைக்காரரே</w:t>
      </w:r>
      <w:r w:rsidRPr="00F91AE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F91AE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அதிக பயத்துடனே உங்கள் எஜமான்களுக்குக் கீழ்ப்படிந்திருங்கள்</w:t>
      </w:r>
      <w:r w:rsidRPr="00F91AE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F91AE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நல்லவர்களுக்கும்</w:t>
      </w:r>
      <w:r w:rsidRPr="00F91AE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F91AE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சாந்தகுணமுள்ளவர்களுக்கும் மாத்திரம் அல்ல</w:t>
      </w:r>
      <w:r w:rsidRPr="00F91AE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F91AE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முரட்டுக்குணமுள்ளவர்களுக்கும் கீழ்ப்படிந்திருங்கள்.</w:t>
      </w:r>
    </w:p>
    <w:p w14:paraId="6A7A5C8A" w14:textId="51C246DD" w:rsidR="00740D4D" w:rsidRPr="00F91AEA" w:rsidRDefault="00F91AEA" w:rsidP="00F91AEA">
      <w:pPr>
        <w:jc w:val="right"/>
        <w:rPr>
          <w:szCs w:val="20"/>
          <w:lang w:val="en-IN"/>
        </w:rPr>
      </w:pPr>
      <w:r w:rsidRPr="00F91AE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1 பேதுரு 2:18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F12856">
          <w:t>‬</w:t>
        </w:r>
        <w:r w:rsidR="00AE1185">
          <w:t>‬</w:t>
        </w:r>
        <w:r w:rsidR="005D5C5F">
          <w:t>‬</w:t>
        </w:r>
        <w:r w:rsidR="008B3239">
          <w:t>‬</w:t>
        </w:r>
        <w:r w:rsidR="008A6B3C">
          <w:t>‬</w:t>
        </w:r>
        <w:r w:rsidR="00454928">
          <w:t>‬</w:t>
        </w:r>
        <w:r w:rsidR="00AA1D72">
          <w:t>‬</w:t>
        </w:r>
        <w:r w:rsidR="00A02C6D">
          <w:t>‬</w:t>
        </w:r>
        <w:r w:rsidR="002D5124">
          <w:t>‬</w:t>
        </w:r>
        <w:r w:rsidR="003768F8">
          <w:t>‬</w:t>
        </w:r>
        <w:r w:rsidR="0039030C">
          <w:t>‬</w:t>
        </w:r>
        <w:r w:rsidR="001110C6">
          <w:t>‬</w:t>
        </w:r>
        <w:r w:rsidR="00814081">
          <w:t>‬</w:t>
        </w:r>
        <w:r w:rsidR="008C43FA">
          <w:t>‬</w:t>
        </w:r>
        <w:r w:rsidR="00955188">
          <w:t>‬</w:t>
        </w:r>
        <w:r w:rsidR="00955188">
          <w:t>‬</w:t>
        </w:r>
        <w:r w:rsidR="004F0D1B">
          <w:t>‬</w:t>
        </w:r>
        <w:r w:rsidR="00380EA2">
          <w:t>‬</w:t>
        </w:r>
        <w:r w:rsidR="00FE10BC">
          <w:t>‬</w:t>
        </w:r>
        <w:r w:rsidR="004527C7">
          <w:t>‬</w:t>
        </w:r>
        <w:r w:rsidR="00485CD8">
          <w:t>‬</w:t>
        </w:r>
        <w:r w:rsidR="00D12ED0">
          <w:t>‬</w:t>
        </w:r>
      </w:bdo>
    </w:p>
    <w:sectPr w:rsidR="00740D4D" w:rsidRPr="00F91AEA" w:rsidSect="006C2E8D">
      <w:headerReference w:type="default" r:id="rId12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CD86A" w14:textId="77777777" w:rsidR="00D12ED0" w:rsidRDefault="00D12ED0" w:rsidP="00A01902">
      <w:r>
        <w:separator/>
      </w:r>
    </w:p>
  </w:endnote>
  <w:endnote w:type="continuationSeparator" w:id="0">
    <w:p w14:paraId="4388AFDE" w14:textId="77777777" w:rsidR="00D12ED0" w:rsidRDefault="00D12ED0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5FB58" w14:textId="77777777" w:rsidR="00D12ED0" w:rsidRDefault="00D12ED0" w:rsidP="00A01902">
      <w:r>
        <w:separator/>
      </w:r>
    </w:p>
  </w:footnote>
  <w:footnote w:type="continuationSeparator" w:id="0">
    <w:p w14:paraId="012DFAEB" w14:textId="77777777" w:rsidR="00D12ED0" w:rsidRDefault="00D12ED0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D12ED0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1F81"/>
    <w:rsid w:val="000F582D"/>
    <w:rsid w:val="000F790E"/>
    <w:rsid w:val="0010320D"/>
    <w:rsid w:val="0010340A"/>
    <w:rsid w:val="001110C6"/>
    <w:rsid w:val="001149B1"/>
    <w:rsid w:val="00116A43"/>
    <w:rsid w:val="00117F6C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ACF"/>
    <w:rsid w:val="00170C39"/>
    <w:rsid w:val="00171067"/>
    <w:rsid w:val="0017278E"/>
    <w:rsid w:val="001732E6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12B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D5124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874"/>
    <w:rsid w:val="003768F8"/>
    <w:rsid w:val="00376C4A"/>
    <w:rsid w:val="0038098A"/>
    <w:rsid w:val="00380EA2"/>
    <w:rsid w:val="00382462"/>
    <w:rsid w:val="003846AF"/>
    <w:rsid w:val="0039030C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517F"/>
    <w:rsid w:val="003A6583"/>
    <w:rsid w:val="003B3D5D"/>
    <w:rsid w:val="003B57E6"/>
    <w:rsid w:val="003C0B32"/>
    <w:rsid w:val="003C58D5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27C7"/>
    <w:rsid w:val="00454928"/>
    <w:rsid w:val="004614C1"/>
    <w:rsid w:val="00463D8F"/>
    <w:rsid w:val="004706A7"/>
    <w:rsid w:val="0047735C"/>
    <w:rsid w:val="004805EA"/>
    <w:rsid w:val="00485CD8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0D1B"/>
    <w:rsid w:val="004F12E9"/>
    <w:rsid w:val="004F319F"/>
    <w:rsid w:val="004F343A"/>
    <w:rsid w:val="004F6981"/>
    <w:rsid w:val="00505B36"/>
    <w:rsid w:val="005139B1"/>
    <w:rsid w:val="00520A44"/>
    <w:rsid w:val="0052112C"/>
    <w:rsid w:val="0052318E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67286"/>
    <w:rsid w:val="005739DD"/>
    <w:rsid w:val="00575C53"/>
    <w:rsid w:val="00576303"/>
    <w:rsid w:val="00576955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D5C5F"/>
    <w:rsid w:val="005E2505"/>
    <w:rsid w:val="005E3B3C"/>
    <w:rsid w:val="005E5167"/>
    <w:rsid w:val="005E65CB"/>
    <w:rsid w:val="005F0E35"/>
    <w:rsid w:val="005F1AA7"/>
    <w:rsid w:val="005F1F06"/>
    <w:rsid w:val="005F6E49"/>
    <w:rsid w:val="006020F8"/>
    <w:rsid w:val="00603DFC"/>
    <w:rsid w:val="006102A6"/>
    <w:rsid w:val="006208B0"/>
    <w:rsid w:val="00625F3B"/>
    <w:rsid w:val="00627297"/>
    <w:rsid w:val="006304F7"/>
    <w:rsid w:val="006314B6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A31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0D4D"/>
    <w:rsid w:val="00741924"/>
    <w:rsid w:val="00746E74"/>
    <w:rsid w:val="00747145"/>
    <w:rsid w:val="00756305"/>
    <w:rsid w:val="00760808"/>
    <w:rsid w:val="00760E4B"/>
    <w:rsid w:val="00761155"/>
    <w:rsid w:val="0076640C"/>
    <w:rsid w:val="00766E34"/>
    <w:rsid w:val="00767C60"/>
    <w:rsid w:val="00767FD2"/>
    <w:rsid w:val="00772606"/>
    <w:rsid w:val="00773772"/>
    <w:rsid w:val="007765FF"/>
    <w:rsid w:val="0077709A"/>
    <w:rsid w:val="0078461A"/>
    <w:rsid w:val="00784A27"/>
    <w:rsid w:val="00785D59"/>
    <w:rsid w:val="0079063A"/>
    <w:rsid w:val="00794610"/>
    <w:rsid w:val="007A0661"/>
    <w:rsid w:val="007A1E95"/>
    <w:rsid w:val="007A4E23"/>
    <w:rsid w:val="007A531B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034"/>
    <w:rsid w:val="007E783E"/>
    <w:rsid w:val="007F49FD"/>
    <w:rsid w:val="007F5F9D"/>
    <w:rsid w:val="00803D20"/>
    <w:rsid w:val="0080639C"/>
    <w:rsid w:val="00807CDC"/>
    <w:rsid w:val="00814081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354A7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1977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6B3C"/>
    <w:rsid w:val="008A795D"/>
    <w:rsid w:val="008B04F0"/>
    <w:rsid w:val="008B30FB"/>
    <w:rsid w:val="008B3181"/>
    <w:rsid w:val="008B3239"/>
    <w:rsid w:val="008B61EC"/>
    <w:rsid w:val="008B630D"/>
    <w:rsid w:val="008C43FA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4171C"/>
    <w:rsid w:val="0095361E"/>
    <w:rsid w:val="00955188"/>
    <w:rsid w:val="009558F6"/>
    <w:rsid w:val="00955A7F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0CD8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2C6D"/>
    <w:rsid w:val="00A10C73"/>
    <w:rsid w:val="00A13521"/>
    <w:rsid w:val="00A16250"/>
    <w:rsid w:val="00A16D3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1D72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1185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44D23"/>
    <w:rsid w:val="00B53BFF"/>
    <w:rsid w:val="00B541D3"/>
    <w:rsid w:val="00B5552F"/>
    <w:rsid w:val="00B56A3A"/>
    <w:rsid w:val="00B6077C"/>
    <w:rsid w:val="00B67738"/>
    <w:rsid w:val="00B76E90"/>
    <w:rsid w:val="00B7733A"/>
    <w:rsid w:val="00B77C12"/>
    <w:rsid w:val="00B80043"/>
    <w:rsid w:val="00B84A42"/>
    <w:rsid w:val="00B84ACF"/>
    <w:rsid w:val="00B9205B"/>
    <w:rsid w:val="00B96CE3"/>
    <w:rsid w:val="00BA0F12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159AA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2ED0"/>
    <w:rsid w:val="00D131EC"/>
    <w:rsid w:val="00D1453D"/>
    <w:rsid w:val="00D21435"/>
    <w:rsid w:val="00D30633"/>
    <w:rsid w:val="00D321F9"/>
    <w:rsid w:val="00D33164"/>
    <w:rsid w:val="00D3499D"/>
    <w:rsid w:val="00D35657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003B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D6E17"/>
    <w:rsid w:val="00DE09CC"/>
    <w:rsid w:val="00DE31BA"/>
    <w:rsid w:val="00DE3DC2"/>
    <w:rsid w:val="00DE4732"/>
    <w:rsid w:val="00DE49B6"/>
    <w:rsid w:val="00DE61B0"/>
    <w:rsid w:val="00DE7394"/>
    <w:rsid w:val="00DF2F8C"/>
    <w:rsid w:val="00DF3225"/>
    <w:rsid w:val="00DF42CC"/>
    <w:rsid w:val="00DF45F9"/>
    <w:rsid w:val="00DF615C"/>
    <w:rsid w:val="00E01826"/>
    <w:rsid w:val="00E023B5"/>
    <w:rsid w:val="00E02998"/>
    <w:rsid w:val="00E035C9"/>
    <w:rsid w:val="00E068F4"/>
    <w:rsid w:val="00E0740A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0B47"/>
    <w:rsid w:val="00E94364"/>
    <w:rsid w:val="00E956F3"/>
    <w:rsid w:val="00E95CC3"/>
    <w:rsid w:val="00E962F1"/>
    <w:rsid w:val="00E97A03"/>
    <w:rsid w:val="00E97EC0"/>
    <w:rsid w:val="00EA014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D5A96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02E9"/>
    <w:rsid w:val="00F12856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4968"/>
    <w:rsid w:val="00F45CB6"/>
    <w:rsid w:val="00F54235"/>
    <w:rsid w:val="00F5442D"/>
    <w:rsid w:val="00F548D4"/>
    <w:rsid w:val="00F54DAD"/>
    <w:rsid w:val="00F55F4A"/>
    <w:rsid w:val="00F57CDA"/>
    <w:rsid w:val="00F60227"/>
    <w:rsid w:val="00F60856"/>
    <w:rsid w:val="00F61FC7"/>
    <w:rsid w:val="00F62D26"/>
    <w:rsid w:val="00F63782"/>
    <w:rsid w:val="00F701C9"/>
    <w:rsid w:val="00F7249D"/>
    <w:rsid w:val="00F7274D"/>
    <w:rsid w:val="00F75ABC"/>
    <w:rsid w:val="00F76C5C"/>
    <w:rsid w:val="00F80087"/>
    <w:rsid w:val="00F800F8"/>
    <w:rsid w:val="00F80399"/>
    <w:rsid w:val="00F91AEA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10BC"/>
    <w:rsid w:val="00FE274F"/>
    <w:rsid w:val="00FE5C06"/>
    <w:rsid w:val="00FF4453"/>
    <w:rsid w:val="00FF44CC"/>
    <w:rsid w:val="00FF59F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0082F"/>
    <w:rsid w:val="00004C2E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A1755"/>
    <w:rsid w:val="001B308E"/>
    <w:rsid w:val="001C7498"/>
    <w:rsid w:val="001D23D5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75AD2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2257"/>
    <w:rsid w:val="00422ADD"/>
    <w:rsid w:val="00423113"/>
    <w:rsid w:val="004455A1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C2298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1BBA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559A5"/>
    <w:rsid w:val="00972111"/>
    <w:rsid w:val="00975B49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AC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14E78"/>
    <w:rsid w:val="00B405CB"/>
    <w:rsid w:val="00B40D59"/>
    <w:rsid w:val="00B62905"/>
    <w:rsid w:val="00B63271"/>
    <w:rsid w:val="00B673E2"/>
    <w:rsid w:val="00B73EC1"/>
    <w:rsid w:val="00B77A46"/>
    <w:rsid w:val="00BB1F7E"/>
    <w:rsid w:val="00BD4CDB"/>
    <w:rsid w:val="00BE6FFD"/>
    <w:rsid w:val="00BF27C4"/>
    <w:rsid w:val="00BF695E"/>
    <w:rsid w:val="00C105E2"/>
    <w:rsid w:val="00C318D0"/>
    <w:rsid w:val="00C33B7D"/>
    <w:rsid w:val="00C36F95"/>
    <w:rsid w:val="00C444DF"/>
    <w:rsid w:val="00C60F00"/>
    <w:rsid w:val="00C6351B"/>
    <w:rsid w:val="00C869BA"/>
    <w:rsid w:val="00C90180"/>
    <w:rsid w:val="00C9530F"/>
    <w:rsid w:val="00C96FE4"/>
    <w:rsid w:val="00CA0550"/>
    <w:rsid w:val="00CA44DA"/>
    <w:rsid w:val="00CB08D3"/>
    <w:rsid w:val="00CB4982"/>
    <w:rsid w:val="00CB71AD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ED76B7"/>
    <w:rsid w:val="00F01144"/>
    <w:rsid w:val="00F06801"/>
    <w:rsid w:val="00F108DC"/>
    <w:rsid w:val="00F211AF"/>
    <w:rsid w:val="00F331DC"/>
    <w:rsid w:val="00F33339"/>
    <w:rsid w:val="00F34113"/>
    <w:rsid w:val="00F4331D"/>
    <w:rsid w:val="00F43DD1"/>
    <w:rsid w:val="00F45649"/>
    <w:rsid w:val="00F5470E"/>
    <w:rsid w:val="00F61EC3"/>
    <w:rsid w:val="00F74A81"/>
    <w:rsid w:val="00F81BB9"/>
    <w:rsid w:val="00F91D4F"/>
    <w:rsid w:val="00FC1C0B"/>
    <w:rsid w:val="00FC2D7D"/>
    <w:rsid w:val="00FD184E"/>
    <w:rsid w:val="00FE451B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8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2021-04-27T01:19:00Z</cp:lastPrinted>
  <dcterms:created xsi:type="dcterms:W3CDTF">2021-04-28T01:50:00Z</dcterms:created>
  <dcterms:modified xsi:type="dcterms:W3CDTF">2021-04-29T01:55:00Z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