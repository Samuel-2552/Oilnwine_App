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4527C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4CAED44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BA0F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D1016D6" w14:textId="77777777" w:rsidR="00D35657" w:rsidRPr="00D35657" w:rsidRDefault="00D35657" w:rsidP="00D3565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3565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7:1-8:17</w:t>
                  </w:r>
                </w:p>
                <w:p w14:paraId="0D48C9F7" w14:textId="77777777" w:rsidR="00D35657" w:rsidRPr="00D35657" w:rsidRDefault="00D35657" w:rsidP="00D3565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3565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23:13-43</w:t>
                  </w:r>
                </w:p>
                <w:p w14:paraId="3C78C160" w14:textId="77777777" w:rsidR="00D35657" w:rsidRPr="00D35657" w:rsidRDefault="00D35657" w:rsidP="00D3565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3565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97:1-98:9</w:t>
                  </w:r>
                </w:p>
                <w:p w14:paraId="3F50C377" w14:textId="7F9F6600" w:rsidR="009A0942" w:rsidRPr="007A1E95" w:rsidRDefault="00D35657" w:rsidP="00D3565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3565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14:7-8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527C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527C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4527C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550296" w14:textId="253E7AFD" w:rsidR="00D35657" w:rsidRPr="00D35657" w:rsidRDefault="00D35657" w:rsidP="00D35657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இன்றைய கூடுகைகளின் ஒரு தனித்துவமான அம்சம்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இரட்சிப்பின் எளிய கூறுகளைத் தவிர வேறு எதையும் உறுப்பினர்களால் புரிந்துக் கொள்ள இயலாததாகும்.  அவர்களுக்கு வளர்ச்சித் திறன் மிகக் குறைவு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அறிவானது பாவ மன்னிப்பு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தேவனோடுள்ள  சமாதானம்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விசுவாசத்தின் அடிப்படைகள்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என்பவைகளாகிய தனிப்பட்ட இரட்சிப்பின் அம்சங்களில் மட்டுமே மட்டுப்படுத்தப்பட்டுள்ளது. அவர்களின் ஒரே பல்லவி என்னவென்றால்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மற்றவர்களை 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இரட்சிப்பதற்காக இரட்சிக்கப்பட்டிருக்கிறார்கள்’ என்பதாகும். பல ஆண்டுகளாக அவர்கள்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தங்களுக்கு பிடித்த கூடுகைகளில் உண்மையோடு கலந்துகொள்கிறார்கள்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 ஐம்பது ஆண்டுகளாக கூட அங்கு இருக்கிறார்கள்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எந்தவித ஆவிக்குரிய வளர்ச்சிக்கான முதிர்ச்சிக்கான அறிகுறியும் அவர்களில் இல்லை. இது சுவிசேஷத்தை பிரசங்கிக்கவும் கேட்கவும் ஒன்றிணைந்து ஜனங்கள்</w:t>
      </w:r>
      <w:r w:rsidR="00740D4D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செயல்படுகிற ஒரு ‘சபை’ அல்லது</w:t>
      </w:r>
      <w:r w:rsidR="00740D4D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‘மிஷன்’ மாத்திரமே ஆகும். இது ஒரு பிரசங்க மையமாகும்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அங்கு ஜனங்கள் சென்று நன்கு அறியப்பட்ட ஒரு போதகரைக் கேட்கிறார்கள். அத்தகையவர்களுக்கு ‘சபை’ என்பது சில வழிகளைப் பின்பற்றவும்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போதகர் அல்லது பிரசங்கியாரின் வார்த்தைகளைக் கேட்கவும் ஜனங்கள் மத ரீதியாக கூடும் இடமாகும். இத்தகைய கூடுகைகள் ஒரு சரீரமாகிய சபையின் கூட்டான தன்மையை வெளிப்படுத்துவதில் இருந்தும்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பரிசுத்தவான்களின் உண்மையான கூடுகையிலிருந்தும் வெகு தொலைவில் உள்ளன.</w:t>
      </w:r>
    </w:p>
    <w:p w14:paraId="0550F95B" w14:textId="6900F381" w:rsidR="00D35657" w:rsidRPr="00D35657" w:rsidRDefault="00740D4D" w:rsidP="00D35657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7" style="position:absolute;left:0;text-align:left;margin-left:-8.3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2041EA8" w14:textId="5D0DD4FB" w:rsidR="00740D4D" w:rsidRDefault="00D35657" w:rsidP="00740D4D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அவர்களின் மனநிறைவையும்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திருப்தியையும் தொந்தரவு செய்ய எதிரி கவலைப்படுவதில்லை. ஆனால் பரிசுத்த ஆவியினால் உருவாக்கப்பட்ட ஒரு உண்மையான கிறிஸ்துவின் சாட்சியை வெளிப்படுத்துவதற்கான</w:t>
      </w:r>
      <w:r w:rsidR="00740D4D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திசையில் ஒரு இயக்கம் இருந்தால்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740D4D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போராட்டத்தைக் கொண்டு வரும்.  அதை சிதைக்கவும்</w:t>
      </w:r>
      <w:r w:rsidRPr="00D35657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Pr="00D356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அவமதிக்கவும் எதாவது ஒருவிதத்தில் அந்த சாட்சியயை அவமாக்கவும் சத்துரு போராடுவான்.</w:t>
      </w:r>
    </w:p>
    <w:p w14:paraId="74D6A507" w14:textId="77777777" w:rsidR="00740D4D" w:rsidRDefault="00740D4D" w:rsidP="00740D4D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0792ECD7" w14:textId="7B25D12D" w:rsidR="00DE61B0" w:rsidRPr="00DE61B0" w:rsidRDefault="004527C7" w:rsidP="00D3565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59AB270" w:rsidR="006D514C" w:rsidRPr="00DE61B0" w:rsidRDefault="004527C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2.65pt;margin-top:9.05pt;width:570.1pt;height:267.0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4527C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0751ABE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ED8AFAB" w14:textId="56E811CC" w:rsidR="00C159AA" w:rsidRPr="00DE09CC" w:rsidRDefault="00D35657" w:rsidP="00C159A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3565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கெட்டவார்த்தை ஒன்றும் உங்கள் வாயிலிருந்து புறப்படவேண்டாம்</w:t>
      </w:r>
      <w:r w:rsidRPr="00D3565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D3565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பக்திவிருத்திக்கு ஏதுவான நல்லவார்த்தை உண்டானால் அதையே கேட்கிறவர்களுக்குப் பிரயோஜனமுண்டாகும்படி பேசுங்கள்</w:t>
      </w:r>
      <w:r w:rsidR="00C159AA"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22922C50" w14:textId="724DD965" w:rsidR="001732E6" w:rsidRPr="001732E6" w:rsidRDefault="00D35657" w:rsidP="001732E6">
      <w:pPr>
        <w:jc w:val="right"/>
        <w:rPr>
          <w:szCs w:val="20"/>
          <w:lang w:val="en-IN"/>
        </w:rPr>
      </w:pPr>
      <w:r w:rsidRPr="00D3565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எபேசியர் 4:29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4527C7">
          <w:t>‬</w:t>
        </w:r>
      </w:bdo>
    </w:p>
    <w:p w14:paraId="6A7A5C8A" w14:textId="733CFC96" w:rsidR="00740D4D" w:rsidRDefault="00740D4D" w:rsidP="0052318E">
      <w:pPr>
        <w:ind w:right="1676"/>
        <w:rPr>
          <w:sz w:val="40"/>
          <w:szCs w:val="32"/>
          <w:lang w:val="en-IN"/>
        </w:rPr>
      </w:pPr>
    </w:p>
    <w:sectPr w:rsidR="00740D4D" w:rsidSect="006C2E8D">
      <w:headerReference w:type="default" r:id="rId12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E7A9" w14:textId="77777777" w:rsidR="004527C7" w:rsidRDefault="004527C7" w:rsidP="00A01902">
      <w:r>
        <w:separator/>
      </w:r>
    </w:p>
  </w:endnote>
  <w:endnote w:type="continuationSeparator" w:id="0">
    <w:p w14:paraId="6B53824B" w14:textId="77777777" w:rsidR="004527C7" w:rsidRDefault="004527C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84CE" w14:textId="77777777" w:rsidR="004527C7" w:rsidRDefault="004527C7" w:rsidP="00A01902">
      <w:r>
        <w:separator/>
      </w:r>
    </w:p>
  </w:footnote>
  <w:footnote w:type="continuationSeparator" w:id="0">
    <w:p w14:paraId="3F84F611" w14:textId="77777777" w:rsidR="004527C7" w:rsidRDefault="004527C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4527C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1F81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2E6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27C7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0D4D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354A7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1977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44D23"/>
    <w:rsid w:val="00B53BFF"/>
    <w:rsid w:val="00B541D3"/>
    <w:rsid w:val="00B5552F"/>
    <w:rsid w:val="00B56A3A"/>
    <w:rsid w:val="00B6077C"/>
    <w:rsid w:val="00B67738"/>
    <w:rsid w:val="00B76E90"/>
    <w:rsid w:val="00B7733A"/>
    <w:rsid w:val="00B77C12"/>
    <w:rsid w:val="00B80043"/>
    <w:rsid w:val="00B84A42"/>
    <w:rsid w:val="00B84ACF"/>
    <w:rsid w:val="00B9205B"/>
    <w:rsid w:val="00B96CE3"/>
    <w:rsid w:val="00BA0F12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159AA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5657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0B47"/>
    <w:rsid w:val="00E94364"/>
    <w:rsid w:val="00E956F3"/>
    <w:rsid w:val="00E95CC3"/>
    <w:rsid w:val="00E962F1"/>
    <w:rsid w:val="00E97A03"/>
    <w:rsid w:val="00E97EC0"/>
    <w:rsid w:val="00EA014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04C2E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55A1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6351B"/>
    <w:rsid w:val="00C869BA"/>
    <w:rsid w:val="00C90180"/>
    <w:rsid w:val="00C9530F"/>
    <w:rsid w:val="00C96FE4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1B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15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2021-04-27T01:19:00Z</cp:lastPrinted>
  <dcterms:created xsi:type="dcterms:W3CDTF">2021-04-27T01:19:00Z</dcterms:created>
  <dcterms:modified xsi:type="dcterms:W3CDTF">2021-04-27T01:32:00Z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