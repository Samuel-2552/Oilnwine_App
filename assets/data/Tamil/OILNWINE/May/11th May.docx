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0C62F0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8297A2A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DD09C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0029C0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69A03ED" w14:textId="77777777" w:rsidR="000029C0" w:rsidRPr="000029C0" w:rsidRDefault="000029C0" w:rsidP="000029C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029C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சாமுவேல் 10:1-11:15</w:t>
                  </w:r>
                </w:p>
                <w:p w14:paraId="6D95710A" w14:textId="77777777" w:rsidR="000029C0" w:rsidRPr="000029C0" w:rsidRDefault="000029C0" w:rsidP="000029C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029C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6:43-71</w:t>
                  </w:r>
                </w:p>
                <w:p w14:paraId="191E7396" w14:textId="77777777" w:rsidR="000029C0" w:rsidRPr="000029C0" w:rsidRDefault="000029C0" w:rsidP="000029C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029C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106:1-43</w:t>
                  </w:r>
                </w:p>
                <w:p w14:paraId="3F50C377" w14:textId="40450B26" w:rsidR="009A0942" w:rsidRPr="007A1E95" w:rsidRDefault="000029C0" w:rsidP="000029C0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0029C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15:1-3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0C62F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0C62F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0C62F0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A186661" w14:textId="77777777" w:rsidR="000029C0" w:rsidRPr="000029C0" w:rsidRDefault="000029C0" w:rsidP="000029C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“இந்தத் தொழுவத்திலுள்ள- வைகளல்லாமல் வேறே ஆடுகளும் எனக்கு உண்டு</w:t>
      </w:r>
      <w:r w:rsidRPr="000029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அவைகளையும் நான் கொண்டுவர வேண்டும்</w:t>
      </w:r>
      <w:r w:rsidRPr="000029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அவைகள் என் சத்தத்துக்குச் செவிகொடுக்கும்</w:t>
      </w:r>
      <w:r w:rsidRPr="000029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அப்பொழுது ஒரே மந்தையும் ஒரே மேய்ப்பனுமாகும்.” (யோவான் 10:16).</w:t>
      </w:r>
    </w:p>
    <w:p w14:paraId="751C865B" w14:textId="77777777" w:rsidR="000029C0" w:rsidRPr="000029C0" w:rsidRDefault="000029C0" w:rsidP="000029C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1170D787" w14:textId="77946C7F" w:rsidR="00734B92" w:rsidRDefault="000029C0" w:rsidP="000029C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இயேசு தம்முடைய குரலைக் கேட்டு ஒரே மந்தையாக மாறும் ஒரு  ஜனங்களை (ஆடுகளை) பற்றி பேசுகிறார் என்பதை மேலே கூறப்பட்ட வசனத்தில் இருந்து நாம் புரிந்து கொள்ள முடியும். அவர்கள் அவருடைய சத்தத்தைக் கேட்பதால் ஒரே மந்தையாக இருப்பார்கள். தேவனின் அக்கறை </w:t>
      </w: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தொழுவத்தில் அல்ல</w:t>
      </w:r>
      <w:r w:rsidRPr="000029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மாறாக அது மந்தையாகிய தேவ ஜனங்களில் இருக்கிறது. லிவிங் பைபிள் இந்த வசனத்தை பின்வருமாறு மேற்கோள் காட்டுகிறது: “எனக்கு வேறு ஆடுகளும் உள்ளன.  நான் அவர்களையும் கொண்டுவர வேண்டும்</w:t>
      </w:r>
      <w:r w:rsidRPr="000029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அவைகள் என் குரலுக்கு செவிசாய்க்கும்</w:t>
      </w:r>
      <w:r w:rsidRPr="000029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அங்கே ஒரே மேய்ப்பனும் ஒரே மந்தையும் இருக்கும்.”. கர்த்தர் யூதர்களிடம்</w:t>
      </w:r>
      <w:r w:rsidRPr="000029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மேய்ப்பராக</w:t>
      </w:r>
      <w:r w:rsidRPr="000029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அவருக்கு வேறு ஆடுகள் இருக்கிறது</w:t>
      </w:r>
      <w:r w:rsidRPr="000029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புறஜாதியார்களாகிய  அவர்களும்  மந்தையிடம் கொண்டுவரப்பட வேண்டும்</w:t>
      </w:r>
      <w:r w:rsidRPr="000029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இதனால் அவரைப் பின்பற்றும் ஒரே மந்தை இருக்கும் என்று சொன்னார். பிரியமானவர்களே</w:t>
      </w:r>
      <w:r w:rsidRPr="000029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ஒரே மந்தை</w:t>
      </w:r>
      <w:r w:rsidRPr="000029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தம்முடைய குமாரன் மூலமாக எழுப்பும் கூட்டு மனிதனாகிய கிறிஸ்துவின் சரீரமாகிய சபையைக் குறிக்கிறது (எபேசியர் 2: 14-16). இயேசுவின் காலத்தில் ஆட்டு தொழுவம் யூத மதமும்</w:t>
      </w:r>
      <w:r w:rsidRPr="000029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மந்தை திருச்சபையுமாயிருந்தது. ஒன்று எழுத்துக்குரிய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2" style="position:absolute;left:0;text-align:left;margin-left:-6.85pt;margin-top:729.3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வெறும் மதமாயிருந்தது</w:t>
      </w:r>
      <w:r w:rsidRPr="000029C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மற்றொன்று ஆவியும் </w:t>
      </w:r>
      <w:r w:rsidRPr="000029C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ஜீவனுமாயிருந்தது. கல்வாரி சிலுவையில் இயேசு செய்த கிரியையின் காரணமாக புறஜாதியார்கள் தம்முடைய மந்தையின் ஒரு பாகமாகுவதற்கான வழியை அவர் திறந்துவிட்டார் என்பதை நாம் அறிவோம்.</w:t>
      </w:r>
    </w:p>
    <w:p w14:paraId="4EDCCF7F" w14:textId="77777777" w:rsidR="00796029" w:rsidRDefault="00796029" w:rsidP="0079602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546F0A31" w14:textId="74E41626" w:rsidR="00BC15BE" w:rsidRPr="00B039C5" w:rsidRDefault="000C62F0" w:rsidP="00385840">
      <w:pPr>
        <w:jc w:val="both"/>
        <w:rPr>
          <w:rFonts w:ascii="Latha" w:hAnsi="Latha" w:cs="Arial Unicode MS"/>
          <w:noProof/>
          <w:sz w:val="18"/>
          <w:szCs w:val="16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923A9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039C5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0C62F0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79.3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0C62F0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2FE63AE8" w:rsidR="00DE09CC" w:rsidRPr="00DE09CC" w:rsidRDefault="000029C0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0029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மோசம்போகாதிருங்கள்</w:t>
      </w:r>
      <w:r w:rsidRPr="000029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0029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ஆகாத சம்பாஷணைகள் நல்லொழுக்கங்களைக் கெடுக்கும்.</w:t>
      </w:r>
    </w:p>
    <w:p w14:paraId="31471530" w14:textId="1CF1292F" w:rsidR="008B61EC" w:rsidRPr="00BC15BE" w:rsidRDefault="000029C0" w:rsidP="00BC15BE">
      <w:pPr>
        <w:jc w:val="right"/>
        <w:rPr>
          <w:szCs w:val="20"/>
          <w:lang w:val="en-IN"/>
        </w:rPr>
      </w:pPr>
      <w:r w:rsidRPr="000029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கொரிந்தியர் 15:33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</w:bdo>
    </w:p>
    <w:p w14:paraId="25AD8080" w14:textId="0811076B" w:rsidR="006923A9" w:rsidRDefault="006923A9" w:rsidP="00B26186">
      <w:pPr>
        <w:ind w:left="1276" w:right="1676" w:hanging="1366"/>
        <w:rPr>
          <w:sz w:val="52"/>
          <w:szCs w:val="44"/>
          <w:lang w:val="en-IN"/>
        </w:rPr>
      </w:pPr>
    </w:p>
    <w:p w14:paraId="100AC729" w14:textId="77777777" w:rsidR="001B0ADD" w:rsidRPr="006923A9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0C62F0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DFA28" w14:textId="77777777" w:rsidR="000C62F0" w:rsidRDefault="000C62F0" w:rsidP="00A01902">
      <w:r>
        <w:separator/>
      </w:r>
    </w:p>
  </w:endnote>
  <w:endnote w:type="continuationSeparator" w:id="0">
    <w:p w14:paraId="0E4257F2" w14:textId="77777777" w:rsidR="000C62F0" w:rsidRDefault="000C62F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394EF" w14:textId="77777777" w:rsidR="000C62F0" w:rsidRDefault="000C62F0" w:rsidP="00A01902">
      <w:r>
        <w:separator/>
      </w:r>
    </w:p>
  </w:footnote>
  <w:footnote w:type="continuationSeparator" w:id="0">
    <w:p w14:paraId="04BD6AFD" w14:textId="77777777" w:rsidR="000C62F0" w:rsidRDefault="000C62F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0C62F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5840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0393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2021-04-01T01:29:00Z</cp:lastPrinted>
  <dcterms:created xsi:type="dcterms:W3CDTF">2021-05-11T00:43:00Z</dcterms:created>
  <dcterms:modified xsi:type="dcterms:W3CDTF">2021-05-11T00:43:00Z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