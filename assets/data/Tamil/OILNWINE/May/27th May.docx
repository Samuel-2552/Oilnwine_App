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B37370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0C63499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A47B6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85300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8BB7D07" w14:textId="77777777" w:rsidR="0085300A" w:rsidRPr="0085300A" w:rsidRDefault="0085300A" w:rsidP="0085300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530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சாமுவேல் 12:1-1:31</w:t>
                  </w:r>
                </w:p>
                <w:p w14:paraId="3BB830D0" w14:textId="77777777" w:rsidR="0085300A" w:rsidRPr="0085300A" w:rsidRDefault="0085300A" w:rsidP="0085300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530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16:1-33</w:t>
                  </w:r>
                </w:p>
                <w:p w14:paraId="2435690A" w14:textId="77777777" w:rsidR="0085300A" w:rsidRPr="0085300A" w:rsidRDefault="0085300A" w:rsidP="0085300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530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119:65-80</w:t>
                  </w:r>
                </w:p>
                <w:p w14:paraId="3F50C377" w14:textId="300B776E" w:rsidR="009A0942" w:rsidRPr="007A1E95" w:rsidRDefault="0085300A" w:rsidP="0085300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530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16:4-5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3737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3737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37370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0D5DB07" w14:textId="77777777" w:rsidR="0085300A" w:rsidRPr="0085300A" w:rsidRDefault="0085300A" w:rsidP="0085300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சிலர் பாலஸ்தீன் தேசத்தை ஒரு ‘புனித ஸ்தலம்’ என்று குறிப்பிடுகிறார்கள்</w:t>
      </w:r>
      <w:r w:rsidRPr="0085300A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பாலஸ்தீன் அல்லது எருசலேமைப் பற்றி புனிதமானது எதுவுமில்லை</w:t>
      </w:r>
      <w:r w:rsidRPr="0085300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இவை வெறும் பூமிக்குரிய இடங்கள் மட்டுமே.  எருசலேமில் ஆராதனை செய்வதற்கும் பலிகளைச் செலுத்துவதற்கும் எந்தவிதமான விசேஷித்த காரணமும் இல்லை. கடைசி நாட்களில் எருசலேமில் ஒரு இயற்கையான ஆலயம் கட்டுப்படும் என்பதாக ஜனங்கள் சொல்வதை ஏற்றுக்கொள்வது கடினம்</w:t>
      </w:r>
      <w:r w:rsidRPr="0085300A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ஆவிக்குரிய காரியங்களை நாம் வலியுறுத்த வேண்டும். தேவன் இப்போது ஆவிக்குரிய மண்டலத்தில்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செயல்படுகிறார். புதிய ஏற்பாட்டு காரியங்களின் ஆவிக்குரிய அர்த்தத்தை பல பழைய ஏற்பாட்டு போதனைகளிலிருந்து நாம் புரிந்து கொள்ள வேண்டும்</w:t>
      </w:r>
      <w:r w:rsidRPr="0085300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இதனால் தேவனின் நோக்கங்களை நாம் உண்மையில் புரிந்து கொள்ள முடியும்.  தேவனுடைய பரிசுத்த ஆவியானவர் நமக்கு வெளிப்படுத்தும் அந்த ஆவிக்குரிய காரியங்களுக்கு நாம் நம்மைக் கொடுக்க வேண்டும்.</w:t>
      </w:r>
    </w:p>
    <w:p w14:paraId="574090A8" w14:textId="77777777" w:rsidR="0085300A" w:rsidRPr="0085300A" w:rsidRDefault="0085300A" w:rsidP="0085300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55F06B13" w14:textId="09E65853" w:rsidR="00DE2FC4" w:rsidRDefault="0085300A" w:rsidP="0085300A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95" style="position:absolute;left:0;text-align:left;margin-left:-6pt;margin-top:731.6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பிரியமானவர்களே</w:t>
      </w:r>
      <w:r w:rsidRPr="008530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நாட்களில் தேவன்</w:t>
      </w:r>
      <w:r w:rsidRPr="008530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ஒரே தேசம் மற்றும்  நகரத்தைப் பற்றி மட்டுமே அக்கறை காட்டுகிறார்</w:t>
      </w:r>
      <w:r w:rsidRPr="0085300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ஆவிக்குரிய</w:t>
      </w:r>
      <w:r w:rsidRPr="008530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பரலோக தேசம் மற்றும் நகரம் ஆகும்.  தேவனின் நகரம் மேலே இருந்து வரும் புதிய எருசலேம் ஆகும். தேவனுடைய காரியங்களை</w:t>
      </w:r>
      <w:r w:rsidRPr="008530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குறைத்து மதிப்பிடும் மனிதனின் எண்ணத்தால் நாம் ஏமாறக்கூடாது. இயற்கையான</w:t>
      </w:r>
      <w:r w:rsidRPr="008530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காணக்கூடிய</w:t>
      </w:r>
      <w:r w:rsidRPr="0085300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பூமிக்குரிய மண்டலத்தை மறக்க வேண்டிய நேரம் இது. ஆவிக்குரிய மண்டலத்தில் நாம் முன் செல்ல </w:t>
      </w:r>
      <w:r w:rsidRPr="0085300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வேண்டிய நேரம். இந்த நம்முடைய  போதகரின் உண்மையான போதனைகளை மனதில் வைப்போமாக.</w:t>
      </w:r>
    </w:p>
    <w:p w14:paraId="546F0A31" w14:textId="74E18F4E" w:rsidR="00BC15BE" w:rsidRPr="001A286F" w:rsidRDefault="00B37370" w:rsidP="00385840">
      <w:pPr>
        <w:jc w:val="both"/>
        <w:rPr>
          <w:rFonts w:ascii="Latha" w:hAnsi="Latha" w:cs="Arial Unicode MS"/>
          <w:noProof/>
          <w:sz w:val="52"/>
          <w:szCs w:val="48"/>
          <w:cs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B37370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48.8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B3737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29255E4" w:rsidR="00DE09CC" w:rsidRPr="00DE09CC" w:rsidRDefault="0085300A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8530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எஜமான்களே</w:t>
      </w:r>
      <w:r w:rsidRPr="008530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8530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உங்களுக்கும் பரலோகத்தில் எஜமான் இருக்கிறாரென்று அறிந்து</w:t>
      </w:r>
      <w:r w:rsidRPr="008530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8530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வேலைக்காரருக்கு நீதியும் செவ்வையுமானதைச் செய்யுங்கள்.</w:t>
      </w:r>
    </w:p>
    <w:p w14:paraId="69A5B3B8" w14:textId="7B6B714F" w:rsidR="00C35299" w:rsidRPr="001A286F" w:rsidRDefault="0085300A" w:rsidP="001A286F">
      <w:pPr>
        <w:jc w:val="right"/>
        <w:rPr>
          <w:szCs w:val="20"/>
          <w:lang w:val="en-IN"/>
        </w:rPr>
      </w:pPr>
      <w:r w:rsidRPr="0085300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கொலோசெயர் 4:1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</w:bdo>
    </w:p>
    <w:p w14:paraId="1F1C40CB" w14:textId="19EE60CC" w:rsidR="0020492C" w:rsidRDefault="0020492C" w:rsidP="00B26186">
      <w:pPr>
        <w:ind w:left="1276" w:right="1676" w:hanging="1366"/>
        <w:rPr>
          <w:sz w:val="52"/>
          <w:szCs w:val="44"/>
          <w:lang w:val="en-IN"/>
        </w:rPr>
      </w:pPr>
    </w:p>
    <w:p w14:paraId="1E1DE6ED" w14:textId="77777777" w:rsidR="0085300A" w:rsidRDefault="0085300A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B3737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695C8" w14:textId="77777777" w:rsidR="00B37370" w:rsidRDefault="00B37370" w:rsidP="00A01902">
      <w:r>
        <w:separator/>
      </w:r>
    </w:p>
  </w:endnote>
  <w:endnote w:type="continuationSeparator" w:id="0">
    <w:p w14:paraId="686FE903" w14:textId="77777777" w:rsidR="00B37370" w:rsidRDefault="00B3737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4BF5C" w14:textId="77777777" w:rsidR="00B37370" w:rsidRDefault="00B37370" w:rsidP="00A01902">
      <w:r>
        <w:separator/>
      </w:r>
    </w:p>
  </w:footnote>
  <w:footnote w:type="continuationSeparator" w:id="0">
    <w:p w14:paraId="4B4173C4" w14:textId="77777777" w:rsidR="00B37370" w:rsidRDefault="00B3737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B3737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299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6F05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1707D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2021-05-16T01:10:00Z</cp:lastPrinted>
  <dcterms:created xsi:type="dcterms:W3CDTF">2021-05-27T02:44:00Z</dcterms:created>
  <dcterms:modified xsi:type="dcterms:W3CDTF">2021-05-27T02:44:00Z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