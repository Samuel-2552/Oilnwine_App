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E031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6AE223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6EDEF72" w14:textId="77777777" w:rsidR="00DD09C6" w:rsidRPr="00DD09C6" w:rsidRDefault="00DD09C6" w:rsidP="00DD09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09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8:1-9:27</w:t>
                  </w:r>
                </w:p>
                <w:p w14:paraId="7107AD92" w14:textId="77777777" w:rsidR="00DD09C6" w:rsidRPr="00DD09C6" w:rsidRDefault="00DD09C6" w:rsidP="00DD09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09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6:22-42</w:t>
                  </w:r>
                </w:p>
                <w:p w14:paraId="4E9AACFA" w14:textId="77777777" w:rsidR="00DD09C6" w:rsidRPr="00DD09C6" w:rsidRDefault="00DD09C6" w:rsidP="00DD09C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09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106:32-48</w:t>
                  </w:r>
                </w:p>
                <w:p w14:paraId="3F50C377" w14:textId="1EEAE53D" w:rsidR="009A0942" w:rsidRPr="007A1E95" w:rsidRDefault="00DD09C6" w:rsidP="00DD09C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D09C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14:34-35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E031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E031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E031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79A7D8DA" w:rsidR="00734B92" w:rsidRDefault="00DD09C6" w:rsidP="00DD09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சீஷர்கள் இந்த மனிதனாகிய இயேசுவில் விசேஷித்த ஏதோ ஒன்றைக் கண்டதினால்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வீடுகளையும் ஜனங்களையும் விட்டு வெளியேறவும்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தியாகங்களைச் செய்யவும்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அவருடன் நடக்கவும் காரணமாக அமைந்தது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அவர்களில் சுயநலத்திற்கான வலுவான உணர்வுகள் இருந்தன. நம்முடைய பல முடிவுகளை சுய நலன் நிர்வகிக்கிறது என்பது மிகவும் உண்மை. இந்த மனிதனாகிய இயேசு தங்களை ரோம ஆட்சியில் இருந்து விடுவித்து இஸ்ரவேலை மீட்பார் என்று சீஷர்கள் நினைத்தார்கள்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அதற்கு மாறாக இந்த மனிதன் சிலுவையில் அறையப்பட்டார்! ஆகவே அவர்களுடைய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நம்பிக்கைகள் முடிவுக்கு வந்தது. "அவரே இஸ்ரவேலை மீட்டு இரட்சிப்பவர் என்று நாங்கள் நம்பியிருந்தோம்.”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(லூக்கா 24:21). அவருடைய உயிர்த்தெழுதலுக்குப் பின்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பரலோகத்திற்கு ஏறிப் போவதற்கு முன்பு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இக்காலத்திலா இராஜ்யத்தை இஸ்ரவேலுக்குத் திரும்பக் கொடுப்பீர் என்று கேட்டார்கள்." (அப்போஸ்தலர் 1: 6).  சீஷர்கள் பல நல்ல காரியங்களை வெளிப்புறமாக செய்தாலும்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உள்ளான விதத்தில்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சுயநலம் அவர்களின் செயல்களையும் முடிவுகளையும் நிர்வகித்ததைக் காண்கிறோம். "உங்களுக்காக பெரிய காரியங்களைத் தேடுகிறீர்களா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இயேசு கேட்டார். இதைக் குறித்து நாம் கவனமாக இருக்க வேண்டும்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சுயநலம்-தேடும் தன்மையயைக் குறித்து நாம் ஜாக்கிரதையாக இருக்க வேண்டும். பல சமயங்களில்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நம்முடைய நல்ல தியாகங்களுக்கும் வெளிப்புற செயல்களுக்கும்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0" style="position:absolute;left:0;text-align:left;margin-left:-6.8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பின்னணியில்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சுய நலன் ஒரு நுட்பமான வழியில்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செயல்படுகிறது!  பெந்தெகொஸ்தேக்கு முன்பு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 நலன் சீஷர்களை மிகப் பெரிய அளவில் ஆளுகை செய்தது. அவர்கள் தங்களுக்காக மிகுந்த எதிர்பார்ப்புகளைக் கொண்டிருந்தார்கள்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பெரும்பாலான நேரங்களில் அவர்களின் எண்ணங்கள் சுயநலத்திற்குரியதாக இருந்தன. ஆனால் அதன் பிறகு</w:t>
      </w:r>
      <w:r w:rsidRPr="00DD09C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09C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வாழ்க்கை மாறியது.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3E0312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3E031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30.3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3E031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6DE547D" w:rsidR="00DE09CC" w:rsidRPr="00DE09CC" w:rsidRDefault="00DD09C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D09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அடிமைத்தன நுகத்திற்குட்பட்டிருக்கிற வேலைக்காரர் யாவரும் தங்கள் எஜமான்களை எல்லாக் கனத்திற்கும் பாத்திரரென்று எண்ணிக்கொள்ளக்கடவர்கள்.</w:t>
      </w:r>
    </w:p>
    <w:p w14:paraId="31471530" w14:textId="217208B0" w:rsidR="008B61EC" w:rsidRPr="00BC15BE" w:rsidRDefault="00DD09C6" w:rsidP="00BC15BE">
      <w:pPr>
        <w:jc w:val="right"/>
        <w:rPr>
          <w:szCs w:val="20"/>
          <w:lang w:val="en-IN"/>
        </w:rPr>
      </w:pPr>
      <w:r w:rsidRPr="00DD09C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 6:1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02AD542B" w14:textId="4E8298FD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CCC2DCB" w14:textId="575F1EFA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77344D82" w14:textId="2C8E7BA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129654A" w14:textId="5C1FC29D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4979EF41" w14:textId="65DC71DE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5094902" w14:textId="6042B92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AC4F3F0" w14:textId="70CF2CEE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6FB9248" w14:textId="0C27BCAF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B7E47F5" w14:textId="669B7FA8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67D4165" w14:textId="3E42B913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20C2F1A2" w14:textId="71BCA49F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D04609E" w14:textId="5BFB8D26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C62DF77" w14:textId="5823D15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121D848" w14:textId="3A73236A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E226AA7" w14:textId="39627E02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1F474D77" w14:textId="77777777" w:rsidR="00533DE0" w:rsidRDefault="00533DE0" w:rsidP="00DD09C6">
      <w:pPr>
        <w:ind w:right="1676"/>
        <w:rPr>
          <w:sz w:val="52"/>
          <w:szCs w:val="44"/>
          <w:lang w:val="en-IN"/>
        </w:rPr>
      </w:pPr>
    </w:p>
    <w:p w14:paraId="100AC729" w14:textId="77777777" w:rsidR="001B0ADD" w:rsidRPr="006923A9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3E031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D1A9" w14:textId="77777777" w:rsidR="003E0312" w:rsidRDefault="003E0312" w:rsidP="00A01902">
      <w:r>
        <w:separator/>
      </w:r>
    </w:p>
  </w:endnote>
  <w:endnote w:type="continuationSeparator" w:id="0">
    <w:p w14:paraId="1B7F63BA" w14:textId="77777777" w:rsidR="003E0312" w:rsidRDefault="003E031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B636" w14:textId="77777777" w:rsidR="003E0312" w:rsidRDefault="003E0312" w:rsidP="00A01902">
      <w:r>
        <w:separator/>
      </w:r>
    </w:p>
  </w:footnote>
  <w:footnote w:type="continuationSeparator" w:id="0">
    <w:p w14:paraId="52BB005B" w14:textId="77777777" w:rsidR="003E0312" w:rsidRDefault="003E031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3E031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2021-05-10T02:17:00Z</dcterms:created>
  <dcterms:modified xsi:type="dcterms:W3CDTF">2021-05-10T02:17:00Z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