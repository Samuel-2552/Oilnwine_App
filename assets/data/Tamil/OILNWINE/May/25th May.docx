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D7E0B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4214916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20492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8073378" w14:textId="77777777" w:rsidR="0020492C" w:rsidRPr="0020492C" w:rsidRDefault="0020492C" w:rsidP="0020492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0492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சாமுவேல் 7:1-8:18</w:t>
                  </w:r>
                </w:p>
                <w:p w14:paraId="074E4D4D" w14:textId="77777777" w:rsidR="0020492C" w:rsidRPr="0020492C" w:rsidRDefault="0020492C" w:rsidP="0020492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0492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14:15-31</w:t>
                  </w:r>
                </w:p>
                <w:p w14:paraId="61F83A1E" w14:textId="77777777" w:rsidR="0020492C" w:rsidRPr="0020492C" w:rsidRDefault="0020492C" w:rsidP="0020492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0492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119:33-48</w:t>
                  </w:r>
                </w:p>
                <w:p w14:paraId="3F50C377" w14:textId="0ADA851E" w:rsidR="009A0942" w:rsidRPr="007A1E95" w:rsidRDefault="0020492C" w:rsidP="0020492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0492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15:33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D7E0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D7E0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D7E0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61A854D9" w:rsidR="00DE2FC4" w:rsidRDefault="0020492C" w:rsidP="008D2AE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இழந்த மதிப்பீடுகளையும்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தரத்தையும்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பரிமாணங்களையும் மீட்பதற்காக நிற்பவர்களாக நீங்கள் இருந்தால்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ஒரு பிரபலமான நபராக இருக்க மாட்டீர்கள். மாறாக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தனிமையான நபராக தனிமையான பாதைகளில் எப்போதும் தள்ளப்படுவீர்கள்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பலரால் நிராகரிக்கப்படுவீர்கள். தீர்க்கதரிசிகள் மிகவும் தனிமையான மனிதர்களாக இருந்தார்கள்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அவர்களுடைய ஊழியத்திற்காக அவர்கள் பெரிய விலைக்கிரயம் செலுத்த வேண்டியிருந்தது. புதிய ஏற்பாட்டிலும் இது எவ்வளவு உண்மை!  அப்போஸ்தலனாகிய பவுலின் வாழ்க்கையின்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முடிவில்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பாதை மிகவும் குறுகியதாக மாறத் தொடங்கியபோது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ஆசியாவில் உள்ள அனைவரும் அவரை விட்டு விலகியதாக பவுல் கூறுகிறார் (2 தீமோ. 1: 15). அவரை ஒரு காலத்தில் பெரிய போதகராக அவர்கள் ஏற்றுக் கொண்டார்கள்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கண்களைக் கூட பிடுங்கித் தர அவர்கள் முன்வந்ததிலிருந்து இதை நாம் அறிந்து கொள்ளலாம் (கலா. 4: 14-15)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அனைவரும் அவரை விட்டு விலகிய ஒரு காலம் வந்தது.  அவர்கள் தங்கள் வாழ்க்கையை அப்போஸ்தலனாகிய பவுலுக்குக் கடன்பட்டிருந்தார்கள்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இறுதியில் அவர்கள் அவரைக் கைவிட்டார்கள். அவரை கைவிட்டதற்காக அவர்கள் பெரும் கிரயம் செலுத்தியதை நாம் காண்கிறோம்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அந்த சபைகள் தேவனால் நியாயந்தீர்க்கப்பட்டதை நாம் வெளிப்படுத்துதல் 2 மற்றும் 3 அத்தியாயங்களில் காண்கிறோம்.  கிறிஸ்துவில்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1" style="position:absolute;left:0;text-align:left;margin-left:-10.8pt;margin-top:730.4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அவர்களை உயிர்ப்பித்த மனிதனை நிராகரித்தது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ஆவிக்குரிய ரீதியில் அவர்களுக்கு பெரும் ஆபத்தை ஏற்படுத்தியது. இது இறுதியில் தேவனுடைய காரியங்களில் அவர்கள் தங்கள் இடத்தை இழக்கச் செய்தது. பவுல் தனது வாழ்க்கையில் கடுமையான நிராகரிப்பை எதிர்கொண்டார் என்பதை நினைவில் கொள்வோம். இழந்த இடத்தை மீட்டெடுப்பதற்காக நாம் நிற்போமானால்</w:t>
      </w:r>
      <w:r w:rsidRPr="0020492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049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நிராகரிப்பை எதிர்கொள்வோம்.</w:t>
      </w:r>
    </w:p>
    <w:p w14:paraId="0C43A20B" w14:textId="77777777" w:rsidR="00243597" w:rsidRDefault="00243597" w:rsidP="00385840">
      <w:pPr>
        <w:jc w:val="both"/>
        <w:rPr>
          <w:rFonts w:ascii="Latha" w:hAnsi="Latha" w:cs="Arial Unicode MS"/>
          <w:noProof/>
          <w:sz w:val="52"/>
          <w:szCs w:val="48"/>
        </w:rPr>
      </w:pPr>
    </w:p>
    <w:p w14:paraId="546F0A31" w14:textId="74E18F4E" w:rsidR="00BC15BE" w:rsidRPr="001A286F" w:rsidRDefault="008D7E0B" w:rsidP="00385840">
      <w:pPr>
        <w:jc w:val="both"/>
        <w:rPr>
          <w:rFonts w:ascii="Latha" w:hAnsi="Latha" w:cs="Arial Unicode M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D7E0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3.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D7E0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44BFAEF" w:rsidR="00DE09CC" w:rsidRPr="00DE09CC" w:rsidRDefault="0020492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049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நாம் ஆவியினாலே பிழைத்திருந்தால்</w:t>
      </w:r>
      <w:r w:rsidRPr="002049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049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ஆவிக்கேற்றபடி நடக்கவும் கடவோம்.</w:t>
      </w:r>
    </w:p>
    <w:p w14:paraId="69A5B3B8" w14:textId="1F624864" w:rsidR="00C35299" w:rsidRPr="001A286F" w:rsidRDefault="0020492C" w:rsidP="001A286F">
      <w:pPr>
        <w:jc w:val="right"/>
        <w:rPr>
          <w:szCs w:val="20"/>
          <w:lang w:val="en-IN"/>
        </w:rPr>
      </w:pPr>
      <w:r w:rsidRPr="002049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கலாத்தியர் 5:25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</w:bdo>
    </w:p>
    <w:p w14:paraId="52A25E42" w14:textId="27D3CE04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1E2B85B1" w14:textId="06B49E30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5A254478" w14:textId="62C08FCD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10598E02" w14:textId="56A990BB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42224401" w14:textId="3797ADAF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50EEEBD0" w14:textId="78D97136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48D91EFA" w14:textId="4C86281F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51BE1C28" w14:textId="054AFDC8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28F68D91" w14:textId="15A1B817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781FF79C" w14:textId="7D6B10C8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0F6FC544" w14:textId="4DEF77E0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76D6B2B9" w14:textId="2593680F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230BBCE0" w14:textId="1459A469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4E050B1D" w14:textId="32882F81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2D9324C8" w14:textId="00F6D9FD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610AE55B" w14:textId="77777777" w:rsidR="00243597" w:rsidRDefault="00243597" w:rsidP="00B26186">
      <w:pPr>
        <w:ind w:left="1276" w:right="1676" w:hanging="1366"/>
        <w:rPr>
          <w:sz w:val="52"/>
          <w:szCs w:val="44"/>
          <w:lang w:val="en-IN"/>
        </w:rPr>
      </w:pPr>
    </w:p>
    <w:p w14:paraId="23AFA16B" w14:textId="4E7CA6EA" w:rsidR="001A286F" w:rsidRDefault="001A286F" w:rsidP="00B26186">
      <w:pPr>
        <w:ind w:left="1276" w:right="1676" w:hanging="1366"/>
        <w:rPr>
          <w:sz w:val="52"/>
          <w:szCs w:val="44"/>
          <w:lang w:val="en-IN"/>
        </w:rPr>
      </w:pPr>
    </w:p>
    <w:p w14:paraId="1F1C40CB" w14:textId="19EE60CC" w:rsidR="0020492C" w:rsidRDefault="0020492C" w:rsidP="00B26186">
      <w:pPr>
        <w:ind w:left="1276" w:right="1676" w:hanging="1366"/>
        <w:rPr>
          <w:sz w:val="52"/>
          <w:szCs w:val="44"/>
          <w:lang w:val="en-IN"/>
        </w:rPr>
      </w:pPr>
    </w:p>
    <w:p w14:paraId="7F7733F8" w14:textId="77777777" w:rsidR="0020492C" w:rsidRDefault="0020492C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D7E0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8933" w14:textId="77777777" w:rsidR="008D7E0B" w:rsidRDefault="008D7E0B" w:rsidP="00A01902">
      <w:r>
        <w:separator/>
      </w:r>
    </w:p>
  </w:endnote>
  <w:endnote w:type="continuationSeparator" w:id="0">
    <w:p w14:paraId="4402569E" w14:textId="77777777" w:rsidR="008D7E0B" w:rsidRDefault="008D7E0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3428" w14:textId="77777777" w:rsidR="008D7E0B" w:rsidRDefault="008D7E0B" w:rsidP="00A01902">
      <w:r>
        <w:separator/>
      </w:r>
    </w:p>
  </w:footnote>
  <w:footnote w:type="continuationSeparator" w:id="0">
    <w:p w14:paraId="692FC0D5" w14:textId="77777777" w:rsidR="008D7E0B" w:rsidRDefault="008D7E0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D7E0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55B0D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2021-05-25T01:17:00Z</dcterms:created>
  <dcterms:modified xsi:type="dcterms:W3CDTF">2021-05-25T01:17:00Z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