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7C1338"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493951C"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DD09C6">
                    <w:rPr>
                      <w:rFonts w:ascii="Arial Unicode MS" w:eastAsia="Arial Unicode MS" w:hAnsi="Arial Unicode MS" w:cs="Arial Unicode MS"/>
                      <w:b/>
                      <w:color w:val="FFFFFF" w:themeColor="background1"/>
                      <w:sz w:val="48"/>
                      <w:szCs w:val="48"/>
                    </w:rPr>
                    <w:t>1</w:t>
                  </w:r>
                  <w:r w:rsidR="005679DF">
                    <w:rPr>
                      <w:rFonts w:ascii="Arial Unicode MS" w:eastAsia="Arial Unicode MS" w:hAnsi="Arial Unicode MS" w:cs="Arial Unicode MS"/>
                      <w:b/>
                      <w:color w:val="FFFFFF" w:themeColor="background1"/>
                      <w:sz w:val="48"/>
                      <w:szCs w:val="48"/>
                    </w:rPr>
                    <w:t>7</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11BA0A26" w14:textId="77777777" w:rsidR="00AF759A" w:rsidRPr="00AF759A" w:rsidRDefault="00AF759A" w:rsidP="00AF759A">
                  <w:pPr>
                    <w:jc w:val="right"/>
                    <w:rPr>
                      <w:rFonts w:ascii="Latha" w:hAnsi="Latha" w:cs="Arial Unicode MS"/>
                      <w:b/>
                      <w:bCs/>
                      <w:color w:val="FFFFFF" w:themeColor="background1"/>
                      <w:sz w:val="48"/>
                      <w:szCs w:val="40"/>
                      <w:lang w:bidi="ta-IN"/>
                    </w:rPr>
                  </w:pPr>
                  <w:r w:rsidRPr="00AF759A">
                    <w:rPr>
                      <w:rFonts w:ascii="Latha" w:hAnsi="Latha" w:cs="Arial Unicode MS"/>
                      <w:b/>
                      <w:bCs/>
                      <w:color w:val="FFFFFF" w:themeColor="background1"/>
                      <w:sz w:val="48"/>
                      <w:szCs w:val="40"/>
                      <w:cs/>
                      <w:lang w:bidi="ta-IN"/>
                    </w:rPr>
                    <w:t>1 சாமுவேல் 20:1-21:15</w:t>
                  </w:r>
                </w:p>
                <w:p w14:paraId="29241CB6" w14:textId="77777777" w:rsidR="00AF759A" w:rsidRPr="00AF759A" w:rsidRDefault="00AF759A" w:rsidP="00AF759A">
                  <w:pPr>
                    <w:jc w:val="right"/>
                    <w:rPr>
                      <w:rFonts w:ascii="Latha" w:hAnsi="Latha" w:cs="Arial Unicode MS"/>
                      <w:b/>
                      <w:bCs/>
                      <w:color w:val="FFFFFF" w:themeColor="background1"/>
                      <w:sz w:val="48"/>
                      <w:szCs w:val="40"/>
                      <w:lang w:bidi="ta-IN"/>
                    </w:rPr>
                  </w:pPr>
                  <w:r w:rsidRPr="00AF759A">
                    <w:rPr>
                      <w:rFonts w:ascii="Latha" w:hAnsi="Latha" w:cs="Arial Unicode MS"/>
                      <w:b/>
                      <w:bCs/>
                      <w:color w:val="FFFFFF" w:themeColor="background1"/>
                      <w:sz w:val="48"/>
                      <w:szCs w:val="40"/>
                      <w:cs/>
                      <w:lang w:bidi="ta-IN"/>
                    </w:rPr>
                    <w:t>யோவான் 9:1-41</w:t>
                  </w:r>
                </w:p>
                <w:p w14:paraId="696E41D7" w14:textId="77777777" w:rsidR="00AF759A" w:rsidRPr="00AF759A" w:rsidRDefault="00AF759A" w:rsidP="00AF759A">
                  <w:pPr>
                    <w:jc w:val="right"/>
                    <w:rPr>
                      <w:rFonts w:ascii="Latha" w:hAnsi="Latha" w:cs="Arial Unicode MS"/>
                      <w:b/>
                      <w:bCs/>
                      <w:color w:val="FFFFFF" w:themeColor="background1"/>
                      <w:sz w:val="48"/>
                      <w:szCs w:val="40"/>
                      <w:lang w:bidi="ta-IN"/>
                    </w:rPr>
                  </w:pPr>
                  <w:r w:rsidRPr="00AF759A">
                    <w:rPr>
                      <w:rFonts w:ascii="Latha" w:hAnsi="Latha" w:cs="Arial Unicode MS"/>
                      <w:b/>
                      <w:bCs/>
                      <w:color w:val="FFFFFF" w:themeColor="background1"/>
                      <w:sz w:val="48"/>
                      <w:szCs w:val="40"/>
                      <w:cs/>
                      <w:lang w:bidi="ta-IN"/>
                    </w:rPr>
                    <w:t>சங்கீதம்  113:1-111:8</w:t>
                  </w:r>
                </w:p>
                <w:p w14:paraId="3F50C377" w14:textId="45E0B922" w:rsidR="009A0942" w:rsidRPr="007A1E95" w:rsidRDefault="00AF759A" w:rsidP="00AF759A">
                  <w:pPr>
                    <w:jc w:val="right"/>
                    <w:rPr>
                      <w:b/>
                      <w:bCs/>
                      <w:sz w:val="32"/>
                      <w:szCs w:val="32"/>
                    </w:rPr>
                  </w:pPr>
                  <w:r w:rsidRPr="00AF759A">
                    <w:rPr>
                      <w:rFonts w:ascii="Latha" w:hAnsi="Latha" w:cs="Arial Unicode MS"/>
                      <w:b/>
                      <w:bCs/>
                      <w:color w:val="FFFFFF" w:themeColor="background1"/>
                      <w:sz w:val="48"/>
                      <w:szCs w:val="40"/>
                      <w:cs/>
                      <w:lang w:bidi="ta-IN"/>
                    </w:rPr>
                    <w:t>நீதிமொழி. 15:15-17</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7C1338"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7C1338"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7C1338"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EDCCF7F" w14:textId="540C2527" w:rsidR="00796029" w:rsidRDefault="00AF759A" w:rsidP="00CD4B6B">
      <w:pPr>
        <w:ind w:firstLine="720"/>
        <w:jc w:val="both"/>
        <w:rPr>
          <w:rFonts w:ascii="Latha" w:hAnsi="Latha" w:cs="Arial Unicode MS"/>
          <w:noProof/>
          <w:sz w:val="52"/>
          <w:szCs w:val="48"/>
          <w:lang w:val="ta-IN"/>
        </w:rPr>
      </w:pPr>
      <w:r w:rsidRPr="00AF759A">
        <w:rPr>
          <w:rFonts w:ascii="Latha" w:hAnsi="Latha" w:cs="Arial Unicode MS"/>
          <w:noProof/>
          <w:sz w:val="52"/>
          <w:szCs w:val="48"/>
          <w:cs/>
          <w:lang w:val="ta-IN" w:bidi="ta-IN"/>
        </w:rPr>
        <w:t>யோவான் ஸ்நானகன்</w:t>
      </w:r>
      <w:r w:rsidRPr="00AF759A">
        <w:rPr>
          <w:rFonts w:ascii="Latha" w:hAnsi="Latha" w:cs="Arial Unicode MS"/>
          <w:noProof/>
          <w:sz w:val="52"/>
          <w:szCs w:val="48"/>
          <w:lang w:val="ta-IN"/>
        </w:rPr>
        <w:t xml:space="preserve">, </w:t>
      </w:r>
      <w:r w:rsidRPr="00AF759A">
        <w:rPr>
          <w:rFonts w:ascii="Latha" w:hAnsi="Latha" w:cs="Arial Unicode MS"/>
          <w:noProof/>
          <w:sz w:val="52"/>
          <w:szCs w:val="48"/>
          <w:cs/>
          <w:lang w:val="ta-IN" w:bidi="ta-IN"/>
        </w:rPr>
        <w:t>யோர்தான் நதிக்கரையில் தம்மிடம் ஞானஸ்நானம் பெற முன்வந்த நம்பிக்கையற்ற பரிசேயர்களைப் பார்த்தார். கர்த்தராகிய இயேசு கிறிஸ்து கொண்டு வரப் போகிற சத்தியத்தைப் பெற அவர்கள் திறந்த மனமுடையவர்களல்ல என்பதை அவர் அறிந்திருந்தார். ஒரு புதிய மனிதனாக ஒன்றாகக் கட்டியெழுப்பப்படுவதற்கு அவர்கள் சுயத்திற்கு மரிக்க வேண்டும் என்ற சத்தியத்தை</w:t>
      </w:r>
      <w:r w:rsidRPr="00AF759A">
        <w:rPr>
          <w:rFonts w:ascii="Latha" w:hAnsi="Latha" w:cs="Arial Unicode MS"/>
          <w:noProof/>
          <w:sz w:val="52"/>
          <w:szCs w:val="48"/>
          <w:lang w:val="ta-IN"/>
        </w:rPr>
        <w:t xml:space="preserve">, </w:t>
      </w:r>
      <w:r w:rsidRPr="00AF759A">
        <w:rPr>
          <w:rFonts w:ascii="Latha" w:hAnsi="Latha" w:cs="Arial Unicode MS"/>
          <w:noProof/>
          <w:sz w:val="52"/>
          <w:szCs w:val="48"/>
          <w:cs/>
          <w:lang w:val="ta-IN" w:bidi="ta-IN"/>
        </w:rPr>
        <w:t>மற்றவர்களை விட தாங்கள் பரிசுத்தம் உள்ளவர்கள் என்று எண்ணிக்கொள்கிற இந்த மாயக்காரரான போதகர்கள்</w:t>
      </w:r>
      <w:r w:rsidRPr="00AF759A">
        <w:rPr>
          <w:rFonts w:ascii="Latha" w:hAnsi="Latha" w:cs="Arial Unicode MS"/>
          <w:noProof/>
          <w:sz w:val="52"/>
          <w:szCs w:val="48"/>
          <w:lang w:val="ta-IN"/>
        </w:rPr>
        <w:t xml:space="preserve">, </w:t>
      </w:r>
      <w:r w:rsidRPr="00AF759A">
        <w:rPr>
          <w:rFonts w:ascii="Latha" w:hAnsi="Latha" w:cs="Arial Unicode MS"/>
          <w:noProof/>
          <w:sz w:val="52"/>
          <w:szCs w:val="48"/>
          <w:cs/>
          <w:lang w:val="ta-IN" w:bidi="ta-IN"/>
        </w:rPr>
        <w:t xml:space="preserve">ஒருபோதும் ஏற்றுக்கொள்ள மாட்டார்கள் என்பதை அவர் அவருடைய ஆவியில் </w:t>
      </w:r>
      <w:r w:rsidRPr="00AF759A">
        <w:rPr>
          <w:rFonts w:ascii="Latha" w:hAnsi="Latha" w:cs="Arial Unicode MS"/>
          <w:noProof/>
          <w:sz w:val="52"/>
          <w:szCs w:val="48"/>
          <w:cs/>
          <w:lang w:val="ta-IN" w:bidi="ta-IN"/>
        </w:rPr>
        <w:lastRenderedPageBreak/>
        <w:t>உணர்ந்திருந்தார். எருசலேம்</w:t>
      </w:r>
      <w:r w:rsidRPr="00AF759A">
        <w:rPr>
          <w:rFonts w:ascii="Latha" w:hAnsi="Latha" w:cs="Arial Unicode MS"/>
          <w:noProof/>
          <w:sz w:val="52"/>
          <w:szCs w:val="48"/>
          <w:lang w:val="ta-IN"/>
        </w:rPr>
        <w:t xml:space="preserve">, </w:t>
      </w:r>
      <w:r w:rsidRPr="00AF759A">
        <w:rPr>
          <w:rFonts w:ascii="Latha" w:hAnsi="Latha" w:cs="Arial Unicode MS"/>
          <w:noProof/>
          <w:sz w:val="52"/>
          <w:szCs w:val="48"/>
          <w:cs/>
          <w:lang w:val="ta-IN" w:bidi="ta-IN"/>
        </w:rPr>
        <w:t>ஆலயம் மற்றும் ஆசாரியத்துவம் ஆகியவற்றின் மீது வரவிருக்கும் தேவ கோபத்திலிருந்து அவர்கள் தப்பித்துக் கொள்ள விரும்புவதை யோவான் உணர்ந்தார். அதனால்தான் யோவான் அவர்களை விரியன் பாம்பு குட்டிகளே என்று அழைத்தார் (மத்தேயு 3: 7).  அவர்கள் ஒரு இடுக்கமான இடத்திலிருந்து வெளியேற முயற்சிக்கும் தந்திரமான பாம்பைப் போன்றவர்கள். அவர்கள் மனந்திரும்பி உண்மையாக ஞானஸ்நானம் பெற வரவில்லை</w:t>
      </w:r>
      <w:r w:rsidRPr="00AF759A">
        <w:rPr>
          <w:rFonts w:ascii="Latha" w:hAnsi="Latha" w:cs="Arial Unicode MS"/>
          <w:noProof/>
          <w:sz w:val="52"/>
          <w:szCs w:val="48"/>
          <w:lang w:val="ta-IN"/>
        </w:rPr>
        <w:t xml:space="preserve">; </w:t>
      </w:r>
      <w:r w:rsidRPr="00AF759A">
        <w:rPr>
          <w:rFonts w:ascii="Latha" w:hAnsi="Latha" w:cs="Arial Unicode MS"/>
          <w:noProof/>
          <w:sz w:val="52"/>
          <w:szCs w:val="48"/>
          <w:cs/>
          <w:lang w:val="ta-IN" w:bidi="ta-IN"/>
        </w:rPr>
        <w:t>அவர்கள் யோர்தான் நதியில் ஞானஸ்நானம் பெற்றுக் கொள்வதினால் தேவனின் வரவிருக்கும் கோபத்திலிருந்து தப்பிக்கவும்</w:t>
      </w:r>
      <w:r w:rsidRPr="00AF759A">
        <w:rPr>
          <w:rFonts w:ascii="Latha" w:hAnsi="Latha" w:cs="Arial Unicode MS"/>
          <w:noProof/>
          <w:sz w:val="52"/>
          <w:szCs w:val="48"/>
          <w:lang w:val="ta-IN"/>
        </w:rPr>
        <w:t xml:space="preserve">, </w:t>
      </w:r>
      <w:r w:rsidRPr="00AF759A">
        <w:rPr>
          <w:rFonts w:ascii="Latha" w:hAnsi="Latha" w:cs="Arial Unicode MS"/>
          <w:noProof/>
          <w:sz w:val="52"/>
          <w:szCs w:val="48"/>
          <w:cs/>
          <w:lang w:val="ta-IN" w:bidi="ta-IN"/>
        </w:rPr>
        <w:t>வெளிப்பிரகாரமாக தாங்கள் தாழ்மையுள்ளவர்களும் சத்தியத்திற்கு திறந்தவர்களுமென்று காட்டவும் விரும்பினார்கள். கடந்த கால பாவங்கள் மன்னிக்கப்படுவதில் மாத்திரம் ஆர்வமுள்ள பலர் இன்றும் உள்ளனர்</w:t>
      </w:r>
      <w:r w:rsidRPr="00AF759A">
        <w:rPr>
          <w:rFonts w:ascii="Latha" w:hAnsi="Latha" w:cs="Arial Unicode MS"/>
          <w:noProof/>
          <w:sz w:val="52"/>
          <w:szCs w:val="48"/>
          <w:lang w:val="ta-IN"/>
        </w:rPr>
        <w:t xml:space="preserve">; </w:t>
      </w:r>
      <w:r w:rsidRPr="00AF759A">
        <w:rPr>
          <w:rFonts w:ascii="Latha" w:hAnsi="Latha" w:cs="Arial Unicode MS"/>
          <w:noProof/>
          <w:sz w:val="52"/>
          <w:szCs w:val="48"/>
          <w:cs/>
          <w:lang w:val="ta-IN" w:bidi="ta-IN"/>
        </w:rPr>
        <w:t xml:space="preserve">ஆனால் இடுக்கமான வழி மற்றும் சிலுவையின் </w:t>
      </w:r>
      <w:r w:rsidR="00190C63">
        <w:rPr>
          <w:rFonts w:ascii="Latha" w:hAnsi="Latha" w:cs="Arial Unicode MS"/>
          <w:noProof/>
          <w:sz w:val="52"/>
          <w:szCs w:val="48"/>
          <w:lang w:val="ta-IN" w:bidi="ta-IN"/>
        </w:rPr>
        <w:pict w14:anchorId="3CC91F6C">
          <v:rect id="_x0000_s1274" style="position:absolute;left:0;text-align:left;margin-left:-9.55pt;margin-top:730.8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AF759A">
        <w:rPr>
          <w:rFonts w:ascii="Latha" w:hAnsi="Latha" w:cs="Arial Unicode MS"/>
          <w:noProof/>
          <w:sz w:val="52"/>
          <w:szCs w:val="48"/>
          <w:cs/>
          <w:lang w:val="ta-IN" w:bidi="ta-IN"/>
        </w:rPr>
        <w:t xml:space="preserve">வாழ்க்கை என்று வரும்போது அவர்கள் தங்கள் </w:t>
      </w:r>
      <w:r w:rsidRPr="00AF759A">
        <w:rPr>
          <w:rFonts w:ascii="Latha" w:hAnsi="Latha" w:cs="Arial Unicode MS"/>
          <w:noProof/>
          <w:sz w:val="52"/>
          <w:szCs w:val="48"/>
          <w:cs/>
          <w:lang w:val="ta-IN" w:bidi="ta-IN"/>
        </w:rPr>
        <w:lastRenderedPageBreak/>
        <w:t>சொந்த வழியில் செல்ல விரும்புகிறார்கள். தேவனின் கட்டளைகளை ஏற்றுக்கொள்வதற்காக அவர்கள் கூட்டங்களில் கைகளை உயர்த்துகிறார்கள்</w:t>
      </w:r>
      <w:r w:rsidRPr="00AF759A">
        <w:rPr>
          <w:rFonts w:ascii="Latha" w:hAnsi="Latha" w:cs="Arial Unicode MS"/>
          <w:noProof/>
          <w:sz w:val="52"/>
          <w:szCs w:val="48"/>
          <w:lang w:val="ta-IN"/>
        </w:rPr>
        <w:t xml:space="preserve">; </w:t>
      </w:r>
      <w:r w:rsidRPr="00AF759A">
        <w:rPr>
          <w:rFonts w:ascii="Latha" w:hAnsi="Latha" w:cs="Arial Unicode MS"/>
          <w:noProof/>
          <w:sz w:val="52"/>
          <w:szCs w:val="48"/>
          <w:cs/>
          <w:lang w:val="ta-IN" w:bidi="ta-IN"/>
        </w:rPr>
        <w:t>ஆனால் அவர்கள் தங்கள் தனிப்பட்ட வாழ்க்கையில் அதற்கு மாறாக வாழ்கிறார்கள்.</w:t>
      </w:r>
    </w:p>
    <w:p w14:paraId="55F06B13" w14:textId="77777777" w:rsidR="00DE2FC4" w:rsidRDefault="00DE2FC4" w:rsidP="00DE2FC4">
      <w:pPr>
        <w:ind w:firstLine="720"/>
        <w:jc w:val="both"/>
        <w:rPr>
          <w:rFonts w:ascii="Latha" w:hAnsi="Latha" w:cs="Arial Unicode MS"/>
          <w:noProof/>
          <w:sz w:val="52"/>
          <w:szCs w:val="48"/>
          <w:cs/>
          <w:lang w:val="ta-IN"/>
        </w:rPr>
      </w:pPr>
    </w:p>
    <w:p w14:paraId="546F0A31" w14:textId="74E41626" w:rsidR="00BC15BE" w:rsidRPr="00B039C5" w:rsidRDefault="007C1338" w:rsidP="00385840">
      <w:pPr>
        <w:jc w:val="both"/>
        <w:rPr>
          <w:rFonts w:ascii="Latha" w:hAnsi="Latha" w:cs="Arial Unicode MS"/>
          <w:noProof/>
          <w:sz w:val="18"/>
          <w:szCs w:val="16"/>
          <w:cs/>
          <w:lang w:val="ta-IN" w:bidi="ta-IN"/>
        </w:rPr>
      </w:pP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923A9">
        <w:rPr>
          <w:rFonts w:ascii="Latha" w:hAnsi="Latha" w:cs="Arial Unicode MS" w:hint="cs"/>
          <w:noProof/>
          <w:sz w:val="52"/>
          <w:szCs w:val="48"/>
          <w:cs/>
          <w:lang w:val="ta-IN" w:bidi="ta-IN"/>
        </w:rPr>
        <w:t xml:space="preserve"> </w:t>
      </w:r>
      <w:r w:rsidR="00B039C5">
        <w:rPr>
          <w:rFonts w:ascii="Latha" w:hAnsi="Latha" w:cs="Arial Unicode MS" w:hint="cs"/>
          <w:noProof/>
          <w:sz w:val="52"/>
          <w:szCs w:val="48"/>
          <w:cs/>
          <w:lang w:val="ta-IN" w:bidi="ta-IN"/>
        </w:rPr>
        <w:t xml:space="preserve"> </w: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7C1338"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76.7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7C1338"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5FA72E51" w:rsidR="00DE09CC" w:rsidRPr="00DE09CC" w:rsidRDefault="00AF759A" w:rsidP="00B20D7C">
      <w:pPr>
        <w:jc w:val="both"/>
        <w:rPr>
          <w:rFonts w:ascii="Arial Unicode MS" w:eastAsia="Arial Unicode MS" w:hAnsi="Arial Unicode MS" w:cs="Arial Unicode MS"/>
          <w:color w:val="000000" w:themeColor="text1"/>
          <w:sz w:val="48"/>
          <w:szCs w:val="48"/>
          <w:shd w:val="clear" w:color="auto" w:fill="F9F9F9"/>
        </w:rPr>
      </w:pPr>
      <w:r w:rsidRPr="00AF759A">
        <w:rPr>
          <w:rFonts w:ascii="Arial Unicode MS" w:eastAsia="Arial Unicode MS" w:hAnsi="Arial Unicode MS" w:cs="Arial Unicode MS"/>
          <w:color w:val="000000" w:themeColor="text1"/>
          <w:sz w:val="48"/>
          <w:szCs w:val="48"/>
          <w:shd w:val="clear" w:color="auto" w:fill="F9F9F9"/>
          <w:cs/>
          <w:lang w:bidi="ta-IN"/>
        </w:rPr>
        <w:t>மனைவிகளே</w:t>
      </w:r>
      <w:r w:rsidRPr="00AF759A">
        <w:rPr>
          <w:rFonts w:ascii="Arial Unicode MS" w:eastAsia="Arial Unicode MS" w:hAnsi="Arial Unicode MS" w:cs="Arial Unicode MS"/>
          <w:color w:val="000000" w:themeColor="text1"/>
          <w:sz w:val="48"/>
          <w:szCs w:val="48"/>
          <w:shd w:val="clear" w:color="auto" w:fill="F9F9F9"/>
        </w:rPr>
        <w:t xml:space="preserve">, </w:t>
      </w:r>
      <w:r w:rsidRPr="00AF759A">
        <w:rPr>
          <w:rFonts w:ascii="Arial Unicode MS" w:eastAsia="Arial Unicode MS" w:hAnsi="Arial Unicode MS" w:cs="Arial Unicode MS"/>
          <w:color w:val="000000" w:themeColor="text1"/>
          <w:sz w:val="48"/>
          <w:szCs w:val="48"/>
          <w:shd w:val="clear" w:color="auto" w:fill="F9F9F9"/>
          <w:cs/>
          <w:lang w:bidi="ta-IN"/>
        </w:rPr>
        <w:t>கர்த்தருக்கேற்கும்படி</w:t>
      </w:r>
      <w:r w:rsidRPr="00AF759A">
        <w:rPr>
          <w:rFonts w:ascii="Arial Unicode MS" w:eastAsia="Arial Unicode MS" w:hAnsi="Arial Unicode MS" w:cs="Arial Unicode MS"/>
          <w:color w:val="000000" w:themeColor="text1"/>
          <w:sz w:val="48"/>
          <w:szCs w:val="48"/>
          <w:shd w:val="clear" w:color="auto" w:fill="F9F9F9"/>
        </w:rPr>
        <w:t xml:space="preserve">, </w:t>
      </w:r>
      <w:r w:rsidRPr="00AF759A">
        <w:rPr>
          <w:rFonts w:ascii="Arial Unicode MS" w:eastAsia="Arial Unicode MS" w:hAnsi="Arial Unicode MS" w:cs="Arial Unicode MS"/>
          <w:color w:val="000000" w:themeColor="text1"/>
          <w:sz w:val="48"/>
          <w:szCs w:val="48"/>
          <w:shd w:val="clear" w:color="auto" w:fill="F9F9F9"/>
          <w:cs/>
          <w:lang w:bidi="ta-IN"/>
        </w:rPr>
        <w:t>உங்கள் புருஷருக்குக் கீழ்ப்படியுங்கள்.</w:t>
      </w:r>
    </w:p>
    <w:p w14:paraId="31471530" w14:textId="7CD20AED" w:rsidR="008B61EC" w:rsidRPr="00BC15BE" w:rsidRDefault="00AF759A" w:rsidP="00BC15BE">
      <w:pPr>
        <w:jc w:val="right"/>
        <w:rPr>
          <w:szCs w:val="20"/>
          <w:lang w:val="en-IN"/>
        </w:rPr>
      </w:pPr>
      <w:r w:rsidRPr="00AF759A">
        <w:rPr>
          <w:rFonts w:ascii="Arial Unicode MS" w:eastAsia="Arial Unicode MS" w:hAnsi="Arial Unicode MS" w:cs="Arial Unicode MS"/>
          <w:color w:val="000000" w:themeColor="text1"/>
          <w:sz w:val="48"/>
          <w:szCs w:val="48"/>
          <w:shd w:val="clear" w:color="auto" w:fill="F9F9F9"/>
          <w:cs/>
          <w:lang w:bidi="ta-IN"/>
        </w:rPr>
        <w:t>கொலோசெயர் 3:18</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bdo>
    </w:p>
    <w:p w14:paraId="25AD8080" w14:textId="1B9EEB74" w:rsidR="006923A9" w:rsidRDefault="006923A9" w:rsidP="00B26186">
      <w:pPr>
        <w:ind w:left="1276" w:right="1676" w:hanging="1366"/>
        <w:rPr>
          <w:sz w:val="52"/>
          <w:szCs w:val="44"/>
          <w:lang w:val="en-IN"/>
        </w:rPr>
      </w:pPr>
    </w:p>
    <w:p w14:paraId="3ABB760A" w14:textId="03489EC8" w:rsidR="00384952" w:rsidRDefault="00384952" w:rsidP="00B26186">
      <w:pPr>
        <w:ind w:left="1276" w:right="1676" w:hanging="1366"/>
        <w:rPr>
          <w:sz w:val="52"/>
          <w:szCs w:val="44"/>
          <w:lang w:val="en-IN"/>
        </w:rPr>
      </w:pPr>
    </w:p>
    <w:p w14:paraId="14002132" w14:textId="64063A08" w:rsidR="00DE2FC4" w:rsidRDefault="00DE2FC4" w:rsidP="00B26186">
      <w:pPr>
        <w:ind w:left="1276" w:right="1676" w:hanging="1366"/>
        <w:rPr>
          <w:sz w:val="52"/>
          <w:szCs w:val="44"/>
          <w:lang w:val="en-IN"/>
        </w:rPr>
      </w:pPr>
    </w:p>
    <w:p w14:paraId="5DED1E98" w14:textId="6CBB9751" w:rsidR="00DE2FC4" w:rsidRDefault="00DE2FC4" w:rsidP="00B26186">
      <w:pPr>
        <w:ind w:left="1276" w:right="1676" w:hanging="1366"/>
        <w:rPr>
          <w:sz w:val="52"/>
          <w:szCs w:val="44"/>
          <w:lang w:val="en-IN"/>
        </w:rPr>
      </w:pPr>
    </w:p>
    <w:p w14:paraId="486A72D7" w14:textId="3F604FA4" w:rsidR="00DE2FC4" w:rsidRDefault="00DE2FC4" w:rsidP="00B26186">
      <w:pPr>
        <w:ind w:left="1276" w:right="1676" w:hanging="1366"/>
        <w:rPr>
          <w:sz w:val="52"/>
          <w:szCs w:val="44"/>
          <w:lang w:val="en-IN"/>
        </w:rPr>
      </w:pPr>
    </w:p>
    <w:p w14:paraId="6CDC262F" w14:textId="54B1D095" w:rsidR="00CD4B6B" w:rsidRDefault="00CD4B6B" w:rsidP="00B26186">
      <w:pPr>
        <w:ind w:left="1276" w:right="1676" w:hanging="1366"/>
        <w:rPr>
          <w:sz w:val="52"/>
          <w:szCs w:val="44"/>
          <w:lang w:val="en-IN"/>
        </w:rPr>
      </w:pPr>
    </w:p>
    <w:p w14:paraId="449BD98B" w14:textId="29F5752D" w:rsidR="00CD4B6B" w:rsidRDefault="00CD4B6B" w:rsidP="00B26186">
      <w:pPr>
        <w:ind w:left="1276" w:right="1676" w:hanging="1366"/>
        <w:rPr>
          <w:sz w:val="52"/>
          <w:szCs w:val="44"/>
          <w:lang w:val="en-IN"/>
        </w:rPr>
      </w:pPr>
    </w:p>
    <w:p w14:paraId="489D045B" w14:textId="4ABCFC10" w:rsidR="00CD4B6B" w:rsidRDefault="00CD4B6B" w:rsidP="00B26186">
      <w:pPr>
        <w:ind w:left="1276" w:right="1676" w:hanging="1366"/>
        <w:rPr>
          <w:sz w:val="52"/>
          <w:szCs w:val="44"/>
          <w:lang w:val="en-IN"/>
        </w:rPr>
      </w:pPr>
    </w:p>
    <w:p w14:paraId="4F1EC5F5" w14:textId="6A9D212B" w:rsidR="00CD4B6B" w:rsidRDefault="00CD4B6B" w:rsidP="00B26186">
      <w:pPr>
        <w:ind w:left="1276" w:right="1676" w:hanging="1366"/>
        <w:rPr>
          <w:sz w:val="52"/>
          <w:szCs w:val="44"/>
          <w:lang w:val="en-IN"/>
        </w:rPr>
      </w:pPr>
    </w:p>
    <w:p w14:paraId="290E4E4E" w14:textId="24DEDE74" w:rsidR="00CD4B6B" w:rsidRDefault="00CD4B6B" w:rsidP="00B26186">
      <w:pPr>
        <w:ind w:left="1276" w:right="1676" w:hanging="1366"/>
        <w:rPr>
          <w:sz w:val="52"/>
          <w:szCs w:val="44"/>
          <w:lang w:val="en-IN"/>
        </w:rPr>
      </w:pPr>
    </w:p>
    <w:p w14:paraId="1508D2FF" w14:textId="0E9345B9" w:rsidR="00CD4B6B" w:rsidRDefault="00CD4B6B" w:rsidP="00B26186">
      <w:pPr>
        <w:ind w:left="1276" w:right="1676" w:hanging="1366"/>
        <w:rPr>
          <w:sz w:val="52"/>
          <w:szCs w:val="44"/>
          <w:lang w:val="en-IN"/>
        </w:rPr>
      </w:pPr>
    </w:p>
    <w:p w14:paraId="42E68FD1" w14:textId="6F1B5B5A" w:rsidR="00CD4B6B" w:rsidRDefault="00CD4B6B" w:rsidP="00B26186">
      <w:pPr>
        <w:ind w:left="1276" w:right="1676" w:hanging="1366"/>
        <w:rPr>
          <w:sz w:val="52"/>
          <w:szCs w:val="44"/>
          <w:lang w:val="en-IN"/>
        </w:rPr>
      </w:pPr>
    </w:p>
    <w:p w14:paraId="078C7D4A" w14:textId="33AF4172" w:rsidR="00AF759A" w:rsidRDefault="00AF759A" w:rsidP="00B26186">
      <w:pPr>
        <w:ind w:left="1276" w:right="1676" w:hanging="1366"/>
        <w:rPr>
          <w:sz w:val="52"/>
          <w:szCs w:val="44"/>
          <w:lang w:val="en-IN"/>
        </w:rPr>
      </w:pPr>
    </w:p>
    <w:p w14:paraId="656E89C7" w14:textId="5CA88F8D" w:rsidR="00AF759A" w:rsidRDefault="00AF759A" w:rsidP="00B26186">
      <w:pPr>
        <w:ind w:left="1276" w:right="1676" w:hanging="1366"/>
        <w:rPr>
          <w:sz w:val="52"/>
          <w:szCs w:val="44"/>
          <w:lang w:val="en-IN"/>
        </w:rPr>
      </w:pPr>
    </w:p>
    <w:p w14:paraId="49980284" w14:textId="67A56A2D" w:rsidR="00AF759A" w:rsidRDefault="00AF759A" w:rsidP="00B26186">
      <w:pPr>
        <w:ind w:left="1276" w:right="1676" w:hanging="1366"/>
        <w:rPr>
          <w:sz w:val="52"/>
          <w:szCs w:val="44"/>
          <w:lang w:val="en-IN"/>
        </w:rPr>
      </w:pPr>
    </w:p>
    <w:p w14:paraId="4FE73396" w14:textId="73B2E944" w:rsidR="00AF759A" w:rsidRDefault="00AF759A" w:rsidP="00B26186">
      <w:pPr>
        <w:ind w:left="1276" w:right="1676" w:hanging="1366"/>
        <w:rPr>
          <w:sz w:val="52"/>
          <w:szCs w:val="44"/>
          <w:lang w:val="en-IN"/>
        </w:rPr>
      </w:pPr>
    </w:p>
    <w:p w14:paraId="7C8731F9" w14:textId="77777777" w:rsidR="00AF759A" w:rsidRDefault="00AF759A" w:rsidP="00B26186">
      <w:pPr>
        <w:ind w:left="1276" w:right="1676" w:hanging="1366"/>
        <w:rPr>
          <w:sz w:val="52"/>
          <w:szCs w:val="44"/>
          <w:lang w:val="en-IN"/>
        </w:rPr>
      </w:pPr>
    </w:p>
    <w:p w14:paraId="76B887D0" w14:textId="203F3917" w:rsidR="00CD4B6B" w:rsidRDefault="00CD4B6B" w:rsidP="00B26186">
      <w:pPr>
        <w:ind w:left="1276" w:right="1676" w:hanging="1366"/>
        <w:rPr>
          <w:sz w:val="52"/>
          <w:szCs w:val="44"/>
          <w:lang w:val="en-IN"/>
        </w:rPr>
      </w:pPr>
    </w:p>
    <w:p w14:paraId="347DEB04" w14:textId="5DADD31D" w:rsidR="00CD4B6B" w:rsidRDefault="00CD4B6B" w:rsidP="00B26186">
      <w:pPr>
        <w:ind w:left="1276" w:right="1676" w:hanging="1366"/>
        <w:rPr>
          <w:sz w:val="52"/>
          <w:szCs w:val="44"/>
          <w:lang w:val="en-IN"/>
        </w:rPr>
      </w:pPr>
    </w:p>
    <w:p w14:paraId="7088F77E" w14:textId="518B958F" w:rsidR="00CD4B6B" w:rsidRDefault="00CD4B6B" w:rsidP="00B26186">
      <w:pPr>
        <w:ind w:left="1276" w:right="1676" w:hanging="1366"/>
        <w:rPr>
          <w:sz w:val="52"/>
          <w:szCs w:val="44"/>
          <w:lang w:val="en-IN"/>
        </w:rPr>
      </w:pPr>
    </w:p>
    <w:p w14:paraId="72F5614B" w14:textId="4AA26BFD" w:rsidR="00CD4B6B" w:rsidRDefault="00CD4B6B" w:rsidP="00B26186">
      <w:pPr>
        <w:ind w:left="1276" w:right="1676" w:hanging="1366"/>
        <w:rPr>
          <w:sz w:val="52"/>
          <w:szCs w:val="44"/>
          <w:lang w:val="en-IN"/>
        </w:rPr>
      </w:pPr>
    </w:p>
    <w:p w14:paraId="6BD0D47E" w14:textId="77777777" w:rsidR="00CD4B6B" w:rsidRDefault="00CD4B6B" w:rsidP="00B26186">
      <w:pPr>
        <w:ind w:left="1276" w:right="1676" w:hanging="136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7C1338"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F266" w14:textId="77777777" w:rsidR="007C1338" w:rsidRDefault="007C1338" w:rsidP="00A01902">
      <w:r>
        <w:separator/>
      </w:r>
    </w:p>
  </w:endnote>
  <w:endnote w:type="continuationSeparator" w:id="0">
    <w:p w14:paraId="28461762" w14:textId="77777777" w:rsidR="007C1338" w:rsidRDefault="007C1338"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8CF5" w14:textId="77777777" w:rsidR="007C1338" w:rsidRDefault="007C1338" w:rsidP="00A01902">
      <w:r>
        <w:separator/>
      </w:r>
    </w:p>
  </w:footnote>
  <w:footnote w:type="continuationSeparator" w:id="0">
    <w:p w14:paraId="7358C52C" w14:textId="77777777" w:rsidR="007C1338" w:rsidRDefault="007C1338"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7C1338">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5790"/>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5781"/>
    <w:rsid w:val="00861216"/>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BBE"/>
    <w:rsid w:val="008D6FD3"/>
    <w:rsid w:val="008D7974"/>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51AAD"/>
    <w:rsid w:val="00A541FA"/>
    <w:rsid w:val="00A57968"/>
    <w:rsid w:val="00A57A56"/>
    <w:rsid w:val="00A70393"/>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C99"/>
    <w:rsid w:val="00C37B8A"/>
    <w:rsid w:val="00C42BC4"/>
    <w:rsid w:val="00C43152"/>
    <w:rsid w:val="00C432B7"/>
    <w:rsid w:val="00C4430D"/>
    <w:rsid w:val="00C44A18"/>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4B6B"/>
    <w:rsid w:val="00CD5C7E"/>
    <w:rsid w:val="00CE2F4E"/>
    <w:rsid w:val="00CF04EF"/>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00CA"/>
    <w:rsid w:val="007D1BD9"/>
    <w:rsid w:val="007D1C39"/>
    <w:rsid w:val="0080682C"/>
    <w:rsid w:val="00836525"/>
    <w:rsid w:val="00840716"/>
    <w:rsid w:val="008439A9"/>
    <w:rsid w:val="00851B76"/>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853"/>
    <w:rsid w:val="00A6483E"/>
    <w:rsid w:val="00A64AF2"/>
    <w:rsid w:val="00A675AA"/>
    <w:rsid w:val="00A74C77"/>
    <w:rsid w:val="00A74E0B"/>
    <w:rsid w:val="00AC2A13"/>
    <w:rsid w:val="00AD123C"/>
    <w:rsid w:val="00AE2D6B"/>
    <w:rsid w:val="00AF391E"/>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530F"/>
    <w:rsid w:val="00C96FE4"/>
    <w:rsid w:val="00CB08D3"/>
    <w:rsid w:val="00CB4982"/>
    <w:rsid w:val="00D15550"/>
    <w:rsid w:val="00D338A0"/>
    <w:rsid w:val="00D501C5"/>
    <w:rsid w:val="00D50316"/>
    <w:rsid w:val="00D53DC0"/>
    <w:rsid w:val="00D57FD6"/>
    <w:rsid w:val="00D62FDE"/>
    <w:rsid w:val="00D67702"/>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D722C"/>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4</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2021-05-16T01:10:00Z</cp:lastPrinted>
  <dcterms:created xsi:type="dcterms:W3CDTF">2021-05-17T01:03:00Z</dcterms:created>
  <dcterms:modified xsi:type="dcterms:W3CDTF">2021-05-17T01:05:00Z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