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861216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5C382D9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DD09C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073C0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B9B22A0" w14:textId="77777777" w:rsidR="00073C07" w:rsidRPr="00073C07" w:rsidRDefault="00073C07" w:rsidP="00073C0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73C0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சாமுவேல் 14:1-52</w:t>
                  </w:r>
                </w:p>
                <w:p w14:paraId="198C1FA8" w14:textId="77777777" w:rsidR="00073C07" w:rsidRPr="00073C07" w:rsidRDefault="00073C07" w:rsidP="00073C0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73C0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7:31-53</w:t>
                  </w:r>
                </w:p>
                <w:p w14:paraId="2FA7271B" w14:textId="77777777" w:rsidR="00073C07" w:rsidRPr="00073C07" w:rsidRDefault="00073C07" w:rsidP="00073C0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73C0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109:1-31</w:t>
                  </w:r>
                </w:p>
                <w:p w14:paraId="3F50C377" w14:textId="3A93FDB1" w:rsidR="009A0942" w:rsidRPr="007A1E95" w:rsidRDefault="00073C07" w:rsidP="00073C07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73C0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15:5-7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6121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6121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61216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170D787" w14:textId="476FAE94" w:rsidR="00734B92" w:rsidRDefault="00073C07" w:rsidP="00073C07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 நாம் பட்டதாரிகள் ஐக்கியம்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அதிகாரிகளின் கிறிஸ்தவ ஐக்கியம்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வர்த்தகர்களின் ஐக்கியம்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செவிலியர் ஐக்கியம் போன்ற அமைப்புகளில் உறுப்பினர்களாக இருக்கலாம். இவை ஒரு குறிப்பிட்ட வித்தியாசமான தனித்துவத்தை அறிவிக்க- வில்லையா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மனிதனின் இத்தகைய முயற்சிகள் தேவ வசனத்திற்கு மாறானது என்றும்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கொள்கைகளுக்கு ஏற்ப இல்லை என்றும் நாம் பிரசங்கித்து உபதேசிப்போமானால்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அப்போஸ்தலனாகிய பவுலைப்போல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நிச்சயமாக துன்புறுத்தப்படுவோம்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வெளியேற்றப்படுவோம். 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உலகெங்கிலும் சபைகளும் ஐக்கியங்களும் முளைத்துள்ளன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அங்கு ஒத்த சமூக அந்தஸ்து அல்லது ஒரே மொழி பேசுபவர்கள் நண்பர்களாக ஒன்றுகூடும்படி விரும்புகிறார்கள். அன்பான பரிசுத்தவான்களே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>,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இத்தகைய ஒற்றுமை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சமூகத்தில் ஒருவர் காணும் சமூக க்ளப்புகளான ரோட்டரி க்ளப் (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Rotary Club),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லயன்ஸ் (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Lions' Club)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க்ளப் அல்லது ஜிம்கானா க்ளப் (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Gymkhana Club)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போன்றவற்றிலிருந்து வேறுபட்டதல்ல.  கிறிஸ்துவின் உண்மையான சரீரமாகிய சபையில் அத்தகைய வேறுபாட்டின் ‘சுவர்கள்’ இருக்க முடியாது. எவ்வாறாயினும்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பெரும்பாலான சுவிசேஷக் குழுக்கள் மற்றும் கூட்டங்களில் உண்மையான சபைக்கு மாற்றாக தூய்மையற்ற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மலிவான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போலியான இத்தகைய பிரத்யேக அமைப்புகளை நாம் இன்றும் காண்கிறோம். மீனவர்கள் சுவிசேஷ ஐக்கியத்தைத் தொடங்க அப்போஸ்தலனாகிய பேதுருவிற்கு பாரம்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6" style="position:absolute;left:0;text-align:left;margin-left:-7.1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இருந்ததில்லை என்பதை நினைவில் கொள்ளுங்கள்!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மத்தேயு ஒரு சுவிசேஷ வரி வசூலிக்கும் ஐக்கியத்தைத் தொடங்கவில்லை! பிரியமானவர்களே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ஆரம்பகால சீஷர்களுக்கு கிறிஸ்துவின் உண்மையான சரீரமாகிய சபையைக் குறித்த ஒரு தரிசனம் இருந்தது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அதில் கடின உழைப்பாளி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ஏழை மீனவர்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Pr="00073C0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பணக்காரராகிய வரி வசூலிப்பவர்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பலவீனர்</w:t>
      </w:r>
      <w:r w:rsidRPr="00073C0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73C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பாடனுபவிக்கிறவர் என்ற வித்தியாசமின்றி ஸ்திரீகளும் புருஷர்களும் ஒரே சரீரத்தில் ஒன்றாகக் கூட்டிக்கட்டப்பட்டனர்.</w:t>
      </w:r>
    </w:p>
    <w:p w14:paraId="4EDCCF7F" w14:textId="77777777" w:rsidR="00796029" w:rsidRDefault="00796029" w:rsidP="0079602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546F0A31" w14:textId="74E41626" w:rsidR="00BC15BE" w:rsidRPr="00B039C5" w:rsidRDefault="00861216" w:rsidP="00385840">
      <w:pPr>
        <w:jc w:val="both"/>
        <w:rPr>
          <w:rFonts w:ascii="Latha" w:hAnsi="Latha" w:cs="Arial Unicode MS"/>
          <w:noProof/>
          <w:sz w:val="18"/>
          <w:szCs w:val="16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923A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B039C5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861216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5.8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861216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3E6D275B" w:rsidR="00DE09CC" w:rsidRPr="00DE09CC" w:rsidRDefault="00073C07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73C0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கடைசியாக</w:t>
      </w:r>
      <w:r w:rsidRPr="00073C0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73C0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என் சகோதரரே</w:t>
      </w:r>
      <w:r w:rsidRPr="00073C0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73C0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கர்த்தரிலும் அவருடைய சத்துவத்தின் வல்லமையிலும் பலப்படுங்கள்.</w:t>
      </w:r>
    </w:p>
    <w:p w14:paraId="31471530" w14:textId="449D91E3" w:rsidR="008B61EC" w:rsidRPr="00BC15BE" w:rsidRDefault="00073C07" w:rsidP="00BC15BE">
      <w:pPr>
        <w:jc w:val="right"/>
        <w:rPr>
          <w:szCs w:val="20"/>
          <w:lang w:val="en-IN"/>
        </w:rPr>
      </w:pPr>
      <w:r w:rsidRPr="00073C0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எபேசியர் 6:10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</w:bdo>
    </w:p>
    <w:p w14:paraId="25AD8080" w14:textId="0811076B" w:rsidR="006923A9" w:rsidRDefault="006923A9" w:rsidP="00B26186">
      <w:pPr>
        <w:ind w:left="1276" w:right="1676" w:hanging="1366"/>
        <w:rPr>
          <w:sz w:val="52"/>
          <w:szCs w:val="44"/>
          <w:lang w:val="en-IN"/>
        </w:rPr>
      </w:pPr>
    </w:p>
    <w:p w14:paraId="100AC729" w14:textId="78DC5901" w:rsidR="001B0ADD" w:rsidRDefault="001B0ADD" w:rsidP="00B26186">
      <w:pPr>
        <w:ind w:left="1276" w:right="1676" w:hanging="1366"/>
        <w:rPr>
          <w:sz w:val="52"/>
          <w:szCs w:val="44"/>
          <w:lang w:val="en-IN"/>
        </w:rPr>
      </w:pPr>
    </w:p>
    <w:p w14:paraId="3CAF6455" w14:textId="2FA8DD15" w:rsidR="009650C2" w:rsidRDefault="009650C2" w:rsidP="009650C2">
      <w:pPr>
        <w:ind w:right="1676"/>
        <w:rPr>
          <w:sz w:val="52"/>
          <w:szCs w:val="44"/>
          <w:lang w:val="en-IN"/>
        </w:rPr>
      </w:pPr>
    </w:p>
    <w:p w14:paraId="7C363E0D" w14:textId="47F7673E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79408C5D" w14:textId="3C55B9A1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3FBF3A6B" w14:textId="2630E80D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3D42F1A5" w14:textId="4C3D2640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60F140E3" w14:textId="225323ED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6A95FE4E" w14:textId="1749F3EB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0B1F4256" w14:textId="4940870D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4B89E533" w14:textId="042AA973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73B36509" w14:textId="4437F651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31F15892" w14:textId="12DF9609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268B8534" w14:textId="5181DCA1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7DF9E3ED" w14:textId="76A9FA53" w:rsidR="009650C2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051E9FB8" w14:textId="77777777" w:rsidR="00073C07" w:rsidRDefault="00073C07" w:rsidP="00B26186">
      <w:pPr>
        <w:ind w:left="1276" w:right="1676" w:hanging="1366"/>
        <w:rPr>
          <w:sz w:val="52"/>
          <w:szCs w:val="44"/>
          <w:lang w:val="en-IN"/>
        </w:rPr>
      </w:pPr>
    </w:p>
    <w:p w14:paraId="61F9ED31" w14:textId="77777777" w:rsidR="009650C2" w:rsidRPr="006923A9" w:rsidRDefault="009650C2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86121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C9DF" w14:textId="77777777" w:rsidR="00861216" w:rsidRDefault="00861216" w:rsidP="00A01902">
      <w:r>
        <w:separator/>
      </w:r>
    </w:p>
  </w:endnote>
  <w:endnote w:type="continuationSeparator" w:id="0">
    <w:p w14:paraId="26E273D8" w14:textId="77777777" w:rsidR="00861216" w:rsidRDefault="0086121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ACBB8" w14:textId="77777777" w:rsidR="00861216" w:rsidRDefault="00861216" w:rsidP="00A01902">
      <w:r>
        <w:separator/>
      </w:r>
    </w:p>
  </w:footnote>
  <w:footnote w:type="continuationSeparator" w:id="0">
    <w:p w14:paraId="57ADBFEA" w14:textId="77777777" w:rsidR="00861216" w:rsidRDefault="0086121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86121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61216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0393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2021-04-01T01:29:00Z</cp:lastPrinted>
  <dcterms:created xsi:type="dcterms:W3CDTF">2021-05-13T00:54:00Z</dcterms:created>
  <dcterms:modified xsi:type="dcterms:W3CDTF">2021-05-13T00:54:00Z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