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0C5BF3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65F1CB3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A47B6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94319A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C049060" w14:textId="77777777" w:rsidR="001A286F" w:rsidRPr="001A286F" w:rsidRDefault="001A286F" w:rsidP="001A286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1A286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சாமுவேல் 1:1-2:11</w:t>
                  </w:r>
                </w:p>
                <w:p w14:paraId="16238B38" w14:textId="77777777" w:rsidR="001A286F" w:rsidRPr="001A286F" w:rsidRDefault="001A286F" w:rsidP="001A286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1A286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12:20-50</w:t>
                  </w:r>
                </w:p>
                <w:p w14:paraId="6CA09CBD" w14:textId="77777777" w:rsidR="001A286F" w:rsidRPr="001A286F" w:rsidRDefault="001A286F" w:rsidP="001A286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1A286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118:19-29</w:t>
                  </w:r>
                </w:p>
                <w:p w14:paraId="3F50C377" w14:textId="68A9DDBE" w:rsidR="009A0942" w:rsidRPr="007A1E95" w:rsidRDefault="001A286F" w:rsidP="001A286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1A286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15:27-28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0C5BF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0C5BF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0C5BF3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5F06B13" w14:textId="7463B0D6" w:rsidR="00DE2FC4" w:rsidRDefault="001A286F" w:rsidP="00C3529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ஒரு சிறிய நிலத்தை வேலி அமைத்து கொஞ்சக் காலம் கவனிக்காமல் விட்டுவிட்டால்</w:t>
      </w:r>
      <w:r w:rsidRPr="001A28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முழு நிலமும் அனைத்து வகையான புதர்கள்</w:t>
      </w:r>
      <w:r w:rsidRPr="001A28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முட்கள்</w:t>
      </w:r>
      <w:r w:rsidRPr="001A28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களைகளால் நெரிக்கப்படும் என்பதைக் காண்போம். ஆச்சரியமான காரியம் என்னவென்றால்</w:t>
      </w:r>
      <w:r w:rsidRPr="001A28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 நடப்பட்டதல்ல! அவை தானாகவே  வளர்கின்றது</w:t>
      </w:r>
      <w:r w:rsidRPr="001A286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இதுவே வனாந்தரத்தின் பிரமாணம். ‌இது வீழ்ச்சியின் தன்மையின் செயல்பாடாகும். இது ஆவிக்குரிய ரீதியிலும் உண்மை. முதலாவது இயற்கையானது</w:t>
      </w:r>
      <w:r w:rsidRPr="001A286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பின்னர் ஆவிக்குரியது. நம்முடைய ஆவிக்குரிய வாழ்க்கையைப் பற்றி நமக்கு அக்கறையும்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கவனமும் இல்லை என்றால்</w:t>
      </w:r>
      <w:r w:rsidRPr="001A28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எந்த நேரத்திலும் கீழ்நோக்கி செல்லலாம்.  நம்முடைய ஆவிக்குரிய வாழ்க்கையைக் குறித்து கவனக்குறைவாகவும்</w:t>
      </w:r>
      <w:r w:rsidRPr="001A28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அதன் தரத்தைக் குறித்து எந்தவிதமான அக்கறையுமின்றி இருப்பதும்</w:t>
      </w:r>
      <w:r w:rsidRPr="001A28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அதைக் குறித்து எந்தவிதமான சோம்பலான மனப்பான்மையுடன் இருப்பதும்</w:t>
      </w:r>
      <w:r w:rsidRPr="001A28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வனாந்தரத்தினுடைய பிரமாணத்தின் செயல்பாட்டின் காரணமாக மிகவும் ஆபத்தானதாக காணப்படுகிறது.  நம்முடைய ஆவிக்குரிய வாழ்க்கையில் ஒரு கீழ்நோக்கிய போக்கின் ஆரம்பத்திற்கு நமது சோம்பலான அணுகுமுறையும் நிர்விசாரமான மனநிலையும் போதுமானது</w:t>
      </w:r>
      <w:r w:rsidRPr="001A286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கொஞ்ச காலத்தில் ஆவிக்குரிய வனாந்திரமாக மாறும்! டிவியில் கிரிக்கெட் போட்டி அல்லது கால்பந்து விளையாட்டைப் பார்க்க மக்கள் அதிக நேரம் செலவிடத் தயாராக உள்ளனர்</w:t>
      </w:r>
      <w:r w:rsidRPr="001A286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தேவ வார்த்தையுடன் அமர்ந்திருப்பது உடனடியாக அவர்களுக்கு தூக்க மயக்கத்தைக்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85" style="position:absolute;left:0;text-align:left;margin-left:-8.4pt;margin-top:731.6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கொண்டுவருகிறது. தேவனுடைய காரியங்களை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பொறுத்தவரை</w:t>
      </w:r>
      <w:r w:rsidRPr="001A28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சோர்வடைகிறோம்</w:t>
      </w:r>
      <w:r w:rsidRPr="001A286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A28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நோக்கத்தோடு இணைந்த காரியங்களில் ஈடுபடும்போது நாம் அஜாக்கிரதையாக காணப்படுகிறோம். தேவனுடைய காரியங்களில் நாம் கீழ்நோக்கி இழுக்கிற சக்தியை எதிர் கொள்ளுகிறோம்.</w:t>
      </w:r>
    </w:p>
    <w:p w14:paraId="546F0A31" w14:textId="5AD395B7" w:rsidR="00BC15BE" w:rsidRPr="001A286F" w:rsidRDefault="000C5BF3" w:rsidP="00385840">
      <w:pPr>
        <w:jc w:val="both"/>
        <w:rPr>
          <w:rFonts w:ascii="Latha" w:hAnsi="Latha" w:cs="Arial Unicode MS"/>
          <w:noProof/>
          <w:sz w:val="52"/>
          <w:szCs w:val="48"/>
          <w:cs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279" style="position:absolute;left:0;text-align:left;margin-left:-8.4pt;margin-top:731.6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0C5BF3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73.6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0C5BF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72F43DEE" w:rsidR="00DE09CC" w:rsidRPr="00DE09CC" w:rsidRDefault="001A286F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1A286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தோற்றத்தின்படி தீர்ப்பு செய்யாமல்</w:t>
      </w:r>
      <w:r w:rsidRPr="001A286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1A286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நீதியின்படி தீர்ப்புசெய்யுங்கள் என்றார்.</w:t>
      </w:r>
    </w:p>
    <w:p w14:paraId="69A5B3B8" w14:textId="063031B5" w:rsidR="00C35299" w:rsidRPr="001A286F" w:rsidRDefault="001A286F" w:rsidP="001A286F">
      <w:pPr>
        <w:jc w:val="right"/>
        <w:rPr>
          <w:szCs w:val="20"/>
          <w:lang w:val="en-IN"/>
        </w:rPr>
      </w:pPr>
      <w:r w:rsidRPr="001A286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யோவான் 7:24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</w:bdo>
    </w:p>
    <w:p w14:paraId="52A25E42" w14:textId="02236A3F" w:rsidR="00C35299" w:rsidRDefault="00C35299" w:rsidP="00B26186">
      <w:pPr>
        <w:ind w:left="1276" w:right="1676" w:hanging="1366"/>
        <w:rPr>
          <w:sz w:val="52"/>
          <w:szCs w:val="44"/>
          <w:lang w:val="en-IN"/>
        </w:rPr>
      </w:pPr>
    </w:p>
    <w:p w14:paraId="23AFA16B" w14:textId="77777777" w:rsidR="001A286F" w:rsidRDefault="001A286F" w:rsidP="00B26186">
      <w:pPr>
        <w:ind w:left="1276" w:right="1676" w:hanging="136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0C5BF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22462" w14:textId="77777777" w:rsidR="000C5BF3" w:rsidRDefault="000C5BF3" w:rsidP="00A01902">
      <w:r>
        <w:separator/>
      </w:r>
    </w:p>
  </w:endnote>
  <w:endnote w:type="continuationSeparator" w:id="0">
    <w:p w14:paraId="20BDB823" w14:textId="77777777" w:rsidR="000C5BF3" w:rsidRDefault="000C5BF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0D695" w14:textId="77777777" w:rsidR="000C5BF3" w:rsidRDefault="000C5BF3" w:rsidP="00A01902">
      <w:r>
        <w:separator/>
      </w:r>
    </w:p>
  </w:footnote>
  <w:footnote w:type="continuationSeparator" w:id="0">
    <w:p w14:paraId="0B4F26ED" w14:textId="77777777" w:rsidR="000C5BF3" w:rsidRDefault="000C5BF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0C5BF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5781"/>
    <w:rsid w:val="00861216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299"/>
    <w:rsid w:val="00C35C99"/>
    <w:rsid w:val="00C37B8A"/>
    <w:rsid w:val="00C42BC4"/>
    <w:rsid w:val="00C43152"/>
    <w:rsid w:val="00C432B7"/>
    <w:rsid w:val="00C43BDC"/>
    <w:rsid w:val="00C4430D"/>
    <w:rsid w:val="00C44A18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2A0C"/>
    <w:rsid w:val="00D94442"/>
    <w:rsid w:val="00D95889"/>
    <w:rsid w:val="00D96B02"/>
    <w:rsid w:val="00DA6F05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1707D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2021-05-16T01:10:00Z</cp:lastPrinted>
  <dcterms:created xsi:type="dcterms:W3CDTF">2021-05-22T01:21:00Z</dcterms:created>
  <dcterms:modified xsi:type="dcterms:W3CDTF">2021-05-22T01:23:00Z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