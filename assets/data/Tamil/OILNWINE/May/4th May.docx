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63517B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1E03BFC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F9384F" w:rsidRPr="00F9384F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மே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6923A9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4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4FC4AFB4" w14:textId="77777777" w:rsidR="006923A9" w:rsidRPr="006923A9" w:rsidRDefault="006923A9" w:rsidP="006923A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923A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நியாயாதிபதிகள் 19:1-20:48</w:t>
                  </w:r>
                </w:p>
                <w:p w14:paraId="479568B4" w14:textId="77777777" w:rsidR="006923A9" w:rsidRPr="006923A9" w:rsidRDefault="006923A9" w:rsidP="006923A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923A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யோவான் 3:22-4:3</w:t>
                  </w:r>
                </w:p>
                <w:p w14:paraId="49DE92D6" w14:textId="77777777" w:rsidR="006923A9" w:rsidRPr="006923A9" w:rsidRDefault="006923A9" w:rsidP="006923A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923A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104:24-35</w:t>
                  </w:r>
                </w:p>
                <w:p w14:paraId="3F50C377" w14:textId="7AB40696" w:rsidR="009A0942" w:rsidRPr="007A1E95" w:rsidRDefault="006923A9" w:rsidP="006923A9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6923A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14:22-24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63517B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63517B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63517B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1170D787" w14:textId="3D830459" w:rsidR="00734B92" w:rsidRDefault="006923A9" w:rsidP="006923A9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6923A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தாவீது தேவ ஞானத்தை பயன்படுத்தினார். அவர் ஆடுகளை மேய்த்துக் கொண்டிருக்கையில் சிங்கமும் கரடியும் அவரை எதிர் கொண்டபோது</w:t>
      </w:r>
      <w:r w:rsidRPr="006923A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923A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பயங்கரமான விலங்குகளின் தாக்குதல்களை எதிர்த்து நிற்பதற்கு தேவ ஞானத்தை அவர் சார்ந்து கொண்டார். அவருடைய போர் ஆயுதங்கள் மாம்சத்துக்குரியதும் மனிதனின் ஞானத்துக்குரியதுமல்ல</w:t>
      </w:r>
      <w:r w:rsidRPr="006923A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6923A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மாறாக கர்த்தருடைய ஞானத்துக்குரியதாயிருந்தது.  பரிசுத்தவான்களே</w:t>
      </w:r>
      <w:r w:rsidRPr="006923A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923A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தாவீது சிங்கத்தையும் கரடியையும் எதிர்த்துப் போராடியது போல</w:t>
      </w:r>
      <w:r w:rsidRPr="006923A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923A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நாமும் நாம் எதிர்கொள்ளும் சூழ்நிலைகளை எதிர்த்துப் போராட வேண்டும்</w:t>
      </w:r>
      <w:r w:rsidRPr="006923A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6923A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அவைகளை நல்ல ஆசைகளாலும் வெறும் வாயின் </w:t>
      </w:r>
      <w:r w:rsidRPr="006923A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வார்த்தைகளாலும் வெளியேற்ற முடியாது. அதனால் சிங்கம் வாயை மூடிக்கொண்டு ஓடாது</w:t>
      </w:r>
      <w:r w:rsidRPr="006923A9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Pr="006923A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கரடியும் பயந்து ஓடி மறைந்து விடாது!  தாவீது எதிரிக்கு எதிராக கடுமையான மல்யுத்தம் செய்ய வேண்டியிருந்தது.  அவர் எதிர்கொண்ட சிங்கமும் கரடியும் மெல்லிய காற்றில் மறைந்து விடவில்லை</w:t>
      </w:r>
      <w:r w:rsidRPr="006923A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6923A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அவைகளுடன் மல்யுத்தம் செய்ய வேண்டியதாயிருந்தது. நாமும் நாம் எதிர்கொள்ளும் சூழ்நிலைகளையும் பிரச்சனைகளையும்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6923A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எதிர்த்து போராட வேண்டும். வாழ்க்கையில் கடினமான சூழ்நிலைகள் உள்ளன</w:t>
      </w:r>
      <w:r w:rsidRPr="006923A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6923A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அவைகளை நாம் கட்டுப்படுத்தி</w:t>
      </w:r>
      <w:r w:rsidRPr="006923A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923A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மேற்கொள்ள வேண்டும். சூழ்நிலைகளின் மத்தியில் போராடுவதை தவிர்ப்பதற்காக அற்புதங்களைத் தேடும் பல விசுவாசிகள் உள்ளனர்.  பிரச்சனைகள் மற்றும் சூழ்நிலைகளுடன் போராட அவர்கள் விரும்பவில்லை. அவர்கள் ஆபத்தையும் நிச்சயமற்ற நிலையையும் எதிர்கொள்ள விரும்பவில்லை!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64" style="position:absolute;left:0;text-align:left;margin-left:-4.7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6923A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அவர்கள் எந்த உபத்திரவத்தையும் </w:t>
      </w:r>
      <w:r w:rsidRPr="006923A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அசௌகரியத்தையும் பயத்தையும் அனுபவிக்காமல் தப்பித்துக் கொள்ள விரும்புகிறார்கள். ஆனாலும் ஜெயம் கொள்ளுபவர்களின் வழி அதல்ல.  பரிசுத்தவான்களே</w:t>
      </w:r>
      <w:r w:rsidRPr="006923A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923A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தாவீது சிங்கத்தையும் கரடியையும் எதிர்த்துப் போராடியது போல</w:t>
      </w:r>
      <w:r w:rsidRPr="006923A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923A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நாமும் நாம் எதிர்கொள்ளும் சூழ்நிலைகளை எதிர்த்துப் போராட வேண்டும்.</w:t>
      </w:r>
    </w:p>
    <w:p w14:paraId="546F0A31" w14:textId="0CCF8CF5" w:rsidR="00BC15BE" w:rsidRPr="006923A9" w:rsidRDefault="0063517B" w:rsidP="00385840">
      <w:pPr>
        <w:jc w:val="both"/>
        <w:rPr>
          <w:rFonts w:ascii="Latha" w:hAnsi="Latha" w:cs="Arial Unicode MS" w:hint="cs"/>
          <w:noProof/>
          <w:sz w:val="40"/>
          <w:szCs w:val="36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6923A9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63517B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73.0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63517B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148F5FEA" w:rsidR="00DE09CC" w:rsidRPr="00DE09CC" w:rsidRDefault="006923A9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6923A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கிறிஸ்துவின் வசனம் உங்களுக்குள்ளே சகல ஞானத்தோடும் பரிபூரணமாக வாசமாயிருப்பதாக</w:t>
      </w:r>
      <w:r w:rsidRPr="006923A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;</w:t>
      </w:r>
    </w:p>
    <w:p w14:paraId="31471530" w14:textId="3E30D4C0" w:rsidR="008B61EC" w:rsidRPr="00BC15BE" w:rsidRDefault="006923A9" w:rsidP="00BC15BE">
      <w:pPr>
        <w:jc w:val="right"/>
        <w:rPr>
          <w:szCs w:val="20"/>
          <w:lang w:val="en-IN"/>
        </w:rPr>
      </w:pPr>
      <w:r w:rsidRPr="006923A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கொலோசெயர் 3:16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</w:bdo>
    </w:p>
    <w:p w14:paraId="25AD8080" w14:textId="77777777" w:rsidR="006923A9" w:rsidRPr="006923A9" w:rsidRDefault="006923A9" w:rsidP="00B26186">
      <w:pPr>
        <w:ind w:left="1276" w:right="1676" w:hanging="136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63517B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FA724" w14:textId="77777777" w:rsidR="0063517B" w:rsidRDefault="0063517B" w:rsidP="00A01902">
      <w:r>
        <w:separator/>
      </w:r>
    </w:p>
  </w:endnote>
  <w:endnote w:type="continuationSeparator" w:id="0">
    <w:p w14:paraId="6924A6BE" w14:textId="77777777" w:rsidR="0063517B" w:rsidRDefault="0063517B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7A4AE" w14:textId="77777777" w:rsidR="0063517B" w:rsidRDefault="0063517B" w:rsidP="00A01902">
      <w:r>
        <w:separator/>
      </w:r>
    </w:p>
  </w:footnote>
  <w:footnote w:type="continuationSeparator" w:id="0">
    <w:p w14:paraId="1DBE3584" w14:textId="77777777" w:rsidR="0063517B" w:rsidRDefault="0063517B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63517B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5840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3ABF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A2F54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15CE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7AC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2021-04-01T01:29:00Z</cp:lastPrinted>
  <dcterms:created xsi:type="dcterms:W3CDTF">2021-05-04T01:43:00Z</dcterms:created>
  <dcterms:modified xsi:type="dcterms:W3CDTF">2021-05-04T01:43:00Z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