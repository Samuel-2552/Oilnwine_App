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D92A0C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9C46DE2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1674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8FD4B74" w14:textId="77777777" w:rsidR="00916741" w:rsidRPr="00916741" w:rsidRDefault="00916741" w:rsidP="0091674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1674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சாமுவேல் 1:1-2:21</w:t>
                  </w:r>
                </w:p>
                <w:p w14:paraId="4844719D" w14:textId="77777777" w:rsidR="00916741" w:rsidRPr="00916741" w:rsidRDefault="00916741" w:rsidP="0091674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1674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5:1-23</w:t>
                  </w:r>
                </w:p>
                <w:p w14:paraId="04C77106" w14:textId="77777777" w:rsidR="00916741" w:rsidRPr="00916741" w:rsidRDefault="00916741" w:rsidP="0091674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1674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105:37-45</w:t>
                  </w:r>
                </w:p>
                <w:p w14:paraId="3F50C377" w14:textId="7247B69D" w:rsidR="009A0942" w:rsidRPr="007A1E95" w:rsidRDefault="00916741" w:rsidP="00916741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1674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14:28-29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92A0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92A0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D92A0C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D8F09CA" w14:textId="77777777" w:rsidR="00916741" w:rsidRPr="00916741" w:rsidRDefault="00916741" w:rsidP="00916741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அதிகாரத்திற்கான மனிதனின் விருப்பம்</w:t>
      </w:r>
      <w:r w:rsidRPr="009167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உலகின் அமைதியையும் பாதுகாப்பையும் அழித்துவிட்டது. இது மனிதனை ஆழ்ந்த விரக்திக்கும் தோல்விக்கும் தள்ளியுள்ளது.  அதிகாரத்திற்கான ஏக்கமானது அரசியல்</w:t>
      </w:r>
      <w:r w:rsidRPr="009167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தொழில் மற்றும் சமூக வாழ்க்கையில் நுழைந்து</w:t>
      </w:r>
      <w:r w:rsidRPr="009167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தேசிய மற்றும் சர்வதேச பேராவலை பாதித்துள்ளது. அது அங்கே நின்றுவிடவில்லை</w:t>
      </w:r>
      <w:r w:rsidRPr="0091674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அது மத உலகிலும் நுழைந்துள்ளது.  மனிதனின் வலிமை உலகில் மட்டுமல்ல</w:t>
      </w:r>
      <w:r w:rsidRPr="009167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ஆவிக்குரிய வட்டாரத்திலும் செயல்படுவதை நாம் காண்கிறோம். கிறிஸ்தவத்தில் மனிதனின் வலிமையானது</w:t>
      </w:r>
      <w:r w:rsidRPr="009167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சபையில் போட்டி</w:t>
      </w:r>
      <w:r w:rsidRPr="009167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பொறாமை</w:t>
      </w:r>
      <w:r w:rsidRPr="009167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பிரிவுகள் மற்றும் பிளவுகளை ஏற்படுத்தியுள்ளது என்பதைக் காண்கிறோம். கொரிந்திய சபையில் அப்போஸ்தலனாகிய பவுல் பிரிவினைகளும்</w:t>
      </w:r>
      <w:r w:rsidRPr="009167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சண்டைகளும்</w:t>
      </w:r>
      <w:r w:rsidRPr="009167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பொறாமைகளும் இருந்ததாகக் கூறினார். இது மனிதன் தன் சொந்த பெலத்தால் தன்னை மகிமைப்படுத்துவதைத் தவிர வேறல்ல!</w:t>
      </w:r>
    </w:p>
    <w:p w14:paraId="537771EF" w14:textId="77777777" w:rsidR="00916741" w:rsidRPr="00916741" w:rsidRDefault="00916741" w:rsidP="00916741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1170D787" w14:textId="51EA2946" w:rsidR="00734B92" w:rsidRDefault="00916741" w:rsidP="00916741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0" style="position:absolute;left:0;text-align:left;margin-left:-6.85pt;margin-top:729.3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வலிமையே முக்கியம் என்று எண்ணும் உலகில் நாம் வாழ்கிறோம்</w:t>
      </w:r>
      <w:r w:rsidRPr="0091674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சபையிலும் வந்துவிட்டது. இயல்பான வாழ்க்கையின் தன்மையானது அதிகாரத்திற்கான விருப்பத்திலும்</w:t>
      </w:r>
      <w:r w:rsidRPr="009167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சுய முக்கியத்துவம்</w:t>
      </w:r>
      <w:r w:rsidRPr="0091674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சுய மரியாதை ஆகியவற்றின் விரிவாக்கத்திலும் வெளிப்படுகிறது! அதிகாரத்திற்கான இந்த மோசமான தீவிர ஆசை உலகளாவிய அழிவுக்கு தானாகவே வழி வகுக்கிறது. உலகில் உள்ள மகா வல்லமைகளையும் மற்றும் பிற சக்திகளையும் பற்றி நாம் கேள்விப்படுகிறோம். அவர்களிலுள்ள அதிகாரம் </w:t>
      </w:r>
      <w:r w:rsidRPr="0091674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மற்றும் வலிமைக்கான இந்த தீவிர ஆசையானது இறுதியில் மனிதனுக்கு அழிவைக் கொண்டுவருகிறதாக இருக்கும்.</w:t>
      </w:r>
      <w:r w:rsidR="00796029" w:rsidRPr="00796029">
        <w:rPr>
          <w:rFonts w:ascii="Latha" w:hAnsi="Latha" w:cs="Arial Unicode MS"/>
          <w:noProof/>
          <w:sz w:val="52"/>
          <w:szCs w:val="48"/>
          <w:cs/>
          <w:lang w:val="ta-IN" w:bidi="ta-IN"/>
        </w:rPr>
        <w:t>.</w:t>
      </w:r>
    </w:p>
    <w:p w14:paraId="4EDCCF7F" w14:textId="77777777" w:rsidR="00796029" w:rsidRDefault="00796029" w:rsidP="0079602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546F0A31" w14:textId="74E41626" w:rsidR="00BC15BE" w:rsidRPr="00B039C5" w:rsidRDefault="00D92A0C" w:rsidP="00385840">
      <w:pPr>
        <w:jc w:val="both"/>
        <w:rPr>
          <w:rFonts w:ascii="Latha" w:hAnsi="Latha" w:cs="Arial Unicode MS"/>
          <w:noProof/>
          <w:sz w:val="18"/>
          <w:szCs w:val="1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39C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D92A0C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21.9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D92A0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76A699CF" w:rsidR="00DE09CC" w:rsidRPr="00DE09CC" w:rsidRDefault="00916741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1674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பரிசுத்தமானதை நாய்களுக்குக் கொடாதேயுங்கள்</w:t>
      </w:r>
      <w:r w:rsidRPr="0091674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91674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முத்துகளைப் பன்றிகள்முன் போடாதேயுங்கள்</w:t>
      </w:r>
      <w:r w:rsidRPr="0091674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31471530" w14:textId="72A0CBF0" w:rsidR="008B61EC" w:rsidRPr="00BC15BE" w:rsidRDefault="00916741" w:rsidP="00BC15BE">
      <w:pPr>
        <w:jc w:val="right"/>
        <w:rPr>
          <w:szCs w:val="20"/>
          <w:lang w:val="en-IN"/>
        </w:rPr>
      </w:pPr>
      <w:r w:rsidRPr="0091674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7:6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</w:bdo>
    </w:p>
    <w:p w14:paraId="25AD8080" w14:textId="0811076B" w:rsid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02AD542B" w14:textId="4E8298FD" w:rsidR="0079602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3CCC2DCB" w14:textId="77777777" w:rsidR="00796029" w:rsidRPr="006923A9" w:rsidRDefault="00796029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D92A0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D0F71" w14:textId="77777777" w:rsidR="00D92A0C" w:rsidRDefault="00D92A0C" w:rsidP="00A01902">
      <w:r>
        <w:separator/>
      </w:r>
    </w:p>
  </w:endnote>
  <w:endnote w:type="continuationSeparator" w:id="0">
    <w:p w14:paraId="0ECDF978" w14:textId="77777777" w:rsidR="00D92A0C" w:rsidRDefault="00D92A0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9806B" w14:textId="77777777" w:rsidR="00D92A0C" w:rsidRDefault="00D92A0C" w:rsidP="00A01902">
      <w:r>
        <w:separator/>
      </w:r>
    </w:p>
  </w:footnote>
  <w:footnote w:type="continuationSeparator" w:id="0">
    <w:p w14:paraId="38B0CDC8" w14:textId="77777777" w:rsidR="00D92A0C" w:rsidRDefault="00D92A0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D92A0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A6FE7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2021-05-07T01:32:00Z</dcterms:created>
  <dcterms:modified xsi:type="dcterms:W3CDTF">2021-05-07T01:32:00Z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