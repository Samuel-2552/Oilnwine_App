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55781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87D34A8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38495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FA67182" w14:textId="77777777" w:rsidR="00384952" w:rsidRPr="00384952" w:rsidRDefault="00384952" w:rsidP="0038495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3849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15:1-16:23</w:t>
                  </w:r>
                </w:p>
                <w:p w14:paraId="2F5D8D73" w14:textId="77777777" w:rsidR="00384952" w:rsidRPr="00384952" w:rsidRDefault="00384952" w:rsidP="0038495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3849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8:1-20</w:t>
                  </w:r>
                </w:p>
                <w:p w14:paraId="33084D1E" w14:textId="77777777" w:rsidR="00384952" w:rsidRPr="00384952" w:rsidRDefault="00384952" w:rsidP="0038495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3849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110:1-7</w:t>
                  </w:r>
                </w:p>
                <w:p w14:paraId="3F50C377" w14:textId="608357A8" w:rsidR="009A0942" w:rsidRPr="007A1E95" w:rsidRDefault="00384952" w:rsidP="0038495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849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15:8-10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5578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5578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5578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EDCCF7F" w14:textId="4812FDC9" w:rsidR="00796029" w:rsidRDefault="00384952" w:rsidP="00384952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“உள்ளத்திலே யூதனானவனே யூதன்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எழுத்தின்படி உண்டாகாமல்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ஆவியின்படி இருதயத்தில் உண்டாகும் விருத்தசேதனமே விருத்தசேதனம்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இப்படிப்பட்டவனுக்குரிய புகழ்ச்சி மனுஷராலே அல்ல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தேவனாலே உண்டாயிருக்கிறது.” (ரோமர் 2:29) அப்போஸ்தலனாகிய பவுல் ஆவியின்படி இருதயத்தில் உண்டாகும் விருத்தசேதனமுடைய மனிதனே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உண்மையான யூதன் என்று கூறுகிறார். வேறு வார்த்தைகளில் கூறுவதானால்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உள்ளான விதத்தில் ‌புதுப்பிக்கப்பட்ட நபரே ஒரு உண்மையான இஸ்ரவேலர் என்று கூறுகிறார். இங்கே வேதம் தெளிவாக உண்மையான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இஸ்ரவேலர் எங்கும் பிறக்கக்கூடும் என்று நமக்குச் சொல்கிறது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 இருதயத்தில் விருத்தசேதனம் உள்ளவர்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தமக்குள் தேவனின் கிரியைகளை அனுபவித்தவர்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இவ்வாறு ஒரு புதிய சுபாவத்தைப் பெற்றவர். பிரியமானவர்களே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வெளிப்பிரகாரமான விருத்தசேதனம் செய்வதில் தேவன் இப்போது அக்கறை காட்டவில்லை. அப்போஸ்தலனாகிய பவுலின் நாட்களில்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யூதர்கள் தாங்கள் ஒரு விசேஷித்த ஜனங்கள் என்றும்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நியாயப்பிரமாணத்தின்படி விருத்தசேதனம் செய்யப்பட்டவர்கள் மாத்திரமே தேவனின் தெரிந்து கொள்ளப்பட்ட ஜனங்கள் என்றும் வலியுறுத்தினர். விருத்தசேதனம் தேவனுக்கு முன்பாக எதுவும் இல்லை என்பதை பவுல் அவர்களுக்கு விளக்கினார்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மோசேயின் நியாயப் பிரமாணத்தின்படியுள்ள வெளிப்பிரகாரமான காரியங்கள் அனைத்தும் புதிய உடன்படிக்கையின் யுகத்தில் எந்த விசேஷித்த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8" style="position:absolute;left:0;text-align:left;margin-left:-10.7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நன்மையையும் தராது. தேவனை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ஏற்றுக்கொள்வதற்கு யூதர்கள் உட்பட அனைத்து ஜனங்களும் ஒரே வழியில் செல்ல வேண்டும் என்பதை அவர் வலியுறுத்துகிறார்.  வெளிப்பிரகாரமாக சரீரத்தில் விருத்தசேதனம் செய்வதை விட</w:t>
      </w:r>
      <w:r w:rsidRPr="0038495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849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இருதயத்தில் விருத்தசேதனம் செய்யப்பட வேண்டும் என்று கூறுகிறார்.</w:t>
      </w:r>
    </w:p>
    <w:p w14:paraId="546F0A31" w14:textId="74E41626" w:rsidR="00BC15BE" w:rsidRPr="00B039C5" w:rsidRDefault="00855781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55781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3.5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5578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9FD55D6" w:rsidR="00DE09CC" w:rsidRPr="00DE09CC" w:rsidRDefault="00384952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849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இவை எல்லாவற்றின்மேலும்</w:t>
      </w:r>
      <w:r w:rsidRPr="003849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849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பூரணசற்குணத்தின் கட்டாகிய அன்பைத் தரித்துக்கொள்ளுங்கள்.</w:t>
      </w:r>
    </w:p>
    <w:p w14:paraId="31471530" w14:textId="41881319" w:rsidR="008B61EC" w:rsidRPr="00BC15BE" w:rsidRDefault="00384952" w:rsidP="00BC15BE">
      <w:pPr>
        <w:jc w:val="right"/>
        <w:rPr>
          <w:szCs w:val="20"/>
          <w:lang w:val="en-IN"/>
        </w:rPr>
      </w:pPr>
      <w:r w:rsidRPr="003849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கொலோசெயர் 3:14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</w:bdo>
    </w:p>
    <w:p w14:paraId="25AD8080" w14:textId="1B9EEB74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3ABB760A" w14:textId="77777777" w:rsidR="00384952" w:rsidRDefault="00384952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85578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5138" w14:textId="77777777" w:rsidR="00855781" w:rsidRDefault="00855781" w:rsidP="00A01902">
      <w:r>
        <w:separator/>
      </w:r>
    </w:p>
  </w:endnote>
  <w:endnote w:type="continuationSeparator" w:id="0">
    <w:p w14:paraId="79CC4007" w14:textId="77777777" w:rsidR="00855781" w:rsidRDefault="0085578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55E8" w14:textId="77777777" w:rsidR="00855781" w:rsidRDefault="00855781" w:rsidP="00A01902">
      <w:r>
        <w:separator/>
      </w:r>
    </w:p>
  </w:footnote>
  <w:footnote w:type="continuationSeparator" w:id="0">
    <w:p w14:paraId="797E42DB" w14:textId="77777777" w:rsidR="00855781" w:rsidRDefault="0085578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85578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2021-05-14T00:23:00Z</dcterms:created>
  <dcterms:modified xsi:type="dcterms:W3CDTF">2021-05-14T00:23:00Z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