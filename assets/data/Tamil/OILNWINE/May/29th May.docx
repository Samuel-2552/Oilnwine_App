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D32F29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0525C13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A47B6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881FD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DCEC62C" w14:textId="77777777" w:rsidR="00881FD0" w:rsidRPr="00881FD0" w:rsidRDefault="00881FD0" w:rsidP="00881FD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81FD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சாமுவேல் 14:1-15:22</w:t>
                  </w:r>
                </w:p>
                <w:p w14:paraId="70954AC5" w14:textId="77777777" w:rsidR="00881FD0" w:rsidRPr="00881FD0" w:rsidRDefault="00881FD0" w:rsidP="00881FD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81FD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18:1-24</w:t>
                  </w:r>
                </w:p>
                <w:p w14:paraId="2A624EAB" w14:textId="77777777" w:rsidR="00881FD0" w:rsidRPr="00881FD0" w:rsidRDefault="00881FD0" w:rsidP="00881FD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81FD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119:97-112</w:t>
                  </w:r>
                </w:p>
                <w:p w14:paraId="3F50C377" w14:textId="1870CD91" w:rsidR="009A0942" w:rsidRPr="007A1E95" w:rsidRDefault="00881FD0" w:rsidP="00881FD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881FD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16:8-9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32F2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32F2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D32F29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5F06B13" w14:textId="05438E57" w:rsidR="00DE2FC4" w:rsidRDefault="00881FD0" w:rsidP="001A0F82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அப்போஸ்தலனாகிய பவுல் இன்றைய சபைகளுக்குள் பிரவேசித்து</w:t>
      </w:r>
      <w:r w:rsidRPr="00881FD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</w:t>
      </w:r>
      <w:r w:rsidRPr="00881FD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ஆலயம்</w:t>
      </w:r>
      <w:r w:rsidRPr="00881FD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தேசம்</w:t>
      </w:r>
      <w:r w:rsidRPr="00881FD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நகரம் என்பவைகளைக் குறித்து ஜனங்கள் பேசுவதை கேட்டால்</w:t>
      </w:r>
      <w:r w:rsidRPr="00881FD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அதிர்ச்சியடைவார்! ஒருவேளை அவர் ஒரு பிரம்பை எடுத்து சபையிலிருந்து அவர்களை வெளியே துரத்துவார்! ஏன்</w:t>
      </w:r>
      <w:r w:rsidRPr="00881FD0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</w:t>
      </w:r>
      <w:r w:rsidRPr="00881FD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இன்று ஜனங்கள் சபையில் கற்பிப்பதும் நம்புவதும் அப்போஸ்தலனின் பாரத்திற்கு முரணானது. அப்போஸ்தலனாகிய பவுல் "நீங்கள் அறியாமல் ஆராதிக்கிற அவரையே” என்று அத்தேனேக்கு சென்ற போது அவர் அவர்களிடம் சொல்லுகிறதை அப்போஸ்தலர் 17:23-ல் காண்கிறோம். அநேக விசுவாசிகளும்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 xml:space="preserve">தேவனில் தங்களின் இடத்தையும் சுதந்தரத்தையும் அறியவில்லை. அவர்களின் வாழ்க்கைக்கான தேவ நோக்கங்கள் அவர்களுக்குத் தெரியாது. தேவன் இன்னும் அவர்களின் வாழ்க்கையின் பல பகுதிகளில் அவர்களுக்கு </w:t>
      </w:r>
      <w:r w:rsidRPr="00881FD0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அறியப்படாத தேவனாயிருக்கிறார்’. கிறிஸ்து இயேசுவில் தங்கள் அடையாளத்தை அவர்கள் அறியவில்லை. தேவன் ஏன் அவர்களை இரட்சித்தார் என்று அவர்களால் சொல்ல முடியாது.  அவர்கள் நரகத்திற்கு செல்ல மாட்டார்கள் என்பது மட்டுமே அவர்களுக்குத் தெரியும். ஓ</w:t>
      </w:r>
      <w:r w:rsidRPr="00881FD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சிலர் அவ்வளவு பரிதாபகரமான நிலையில் இருக்கிறார்கள்! நம்முடைய சுதந்தரம்</w:t>
      </w:r>
      <w:r w:rsidRPr="00881FD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வெள்ளி</w:t>
      </w:r>
      <w:r w:rsidRPr="00881FD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தங்கம் போன்ற அழிவுக்குரிய காரியங்களுடன் எந்த தொடர்பும் உடையதல்ல.  அழிவில்லாத ஆவிக்குரிய சுதந்தரம் நமக்கு இருக்கிறது. மாம்சத்தின் காரியங்களால் தேவன் மகிமைப்படுவதில்லை</w:t>
      </w:r>
      <w:r w:rsidRPr="00881FD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அவர் பரிசுத்தர். எந்த மாம்சமும்</w:t>
      </w:r>
      <w:r w:rsidRPr="00881FD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இயற்கையான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99" style="position:absolute;left:0;text-align:left;margin-left:-7.2pt;margin-top:731.6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மனிதனும்</w:t>
      </w:r>
      <w:r w:rsidRPr="00881FD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ஆலயங்களும்</w:t>
      </w:r>
      <w:r w:rsidRPr="00881FD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தேசமும் </w:t>
      </w:r>
      <w:r w:rsidRPr="00881FD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சர்வவல்லமையுள்ள தேவனை மகிமைப்படுத்த முடியாது.</w:t>
      </w:r>
    </w:p>
    <w:p w14:paraId="546F0A31" w14:textId="74E18F4E" w:rsidR="00BC15BE" w:rsidRPr="001A286F" w:rsidRDefault="00D32F29" w:rsidP="00385840">
      <w:pPr>
        <w:jc w:val="both"/>
        <w:rPr>
          <w:rFonts w:ascii="Latha" w:hAnsi="Latha" w:cs="Arial Unicode MS"/>
          <w:noProof/>
          <w:sz w:val="52"/>
          <w:szCs w:val="48"/>
          <w:cs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279" style="position:absolute;left:0;text-align:left;margin-left:-8.4pt;margin-top:731.6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D32F29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59.0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D32F29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2DBF24BA" w:rsidR="00DE09CC" w:rsidRPr="00DE09CC" w:rsidRDefault="00881FD0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881FD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பின்பு அவர் எல்லாரையும் நோக்கி: ஒருவன் என் பின்னே வர விரும்பினால்</w:t>
      </w:r>
      <w:r w:rsidRPr="00881FD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881FD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அவன் தன்னைத் தான் வெறுத்து</w:t>
      </w:r>
      <w:r w:rsidRPr="00881FD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881FD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தன் சிலுவையை அனுதினமும் எடுத்துக்கொண்டு</w:t>
      </w:r>
      <w:r w:rsidRPr="00881FD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881FD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என்னைப் பின்பற்றக்கடவன</w:t>
      </w:r>
      <w:r w:rsidR="001A0F82" w:rsidRPr="001A0F8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69A5B3B8" w14:textId="51E737F3" w:rsidR="00C35299" w:rsidRPr="001A286F" w:rsidRDefault="00881FD0" w:rsidP="001A286F">
      <w:pPr>
        <w:jc w:val="right"/>
        <w:rPr>
          <w:szCs w:val="20"/>
          <w:lang w:val="en-IN"/>
        </w:rPr>
      </w:pPr>
      <w:r w:rsidRPr="00881FD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லூக்கா 9:23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</w:bdo>
    </w:p>
    <w:p w14:paraId="3625992F" w14:textId="0BB83FFA" w:rsidR="001A0F82" w:rsidRDefault="001A0F82" w:rsidP="001A0F82">
      <w:pPr>
        <w:ind w:right="1676"/>
        <w:rPr>
          <w:sz w:val="52"/>
          <w:szCs w:val="44"/>
          <w:lang w:val="en-IN"/>
        </w:rPr>
      </w:pPr>
    </w:p>
    <w:p w14:paraId="367B1F48" w14:textId="2C6BCF3F" w:rsidR="00881FD0" w:rsidRDefault="00881FD0" w:rsidP="001A0F82">
      <w:pPr>
        <w:ind w:right="1676"/>
        <w:rPr>
          <w:sz w:val="52"/>
          <w:szCs w:val="44"/>
          <w:lang w:val="en-IN"/>
        </w:rPr>
      </w:pPr>
    </w:p>
    <w:p w14:paraId="3EFA5F4E" w14:textId="77777777" w:rsidR="00881FD0" w:rsidRDefault="00881FD0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D32F29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84172" w14:textId="77777777" w:rsidR="00D32F29" w:rsidRDefault="00D32F29" w:rsidP="00A01902">
      <w:r>
        <w:separator/>
      </w:r>
    </w:p>
  </w:endnote>
  <w:endnote w:type="continuationSeparator" w:id="0">
    <w:p w14:paraId="7F8D8949" w14:textId="77777777" w:rsidR="00D32F29" w:rsidRDefault="00D32F2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CA4F5" w14:textId="77777777" w:rsidR="00D32F29" w:rsidRDefault="00D32F29" w:rsidP="00A01902">
      <w:r>
        <w:separator/>
      </w:r>
    </w:p>
  </w:footnote>
  <w:footnote w:type="continuationSeparator" w:id="0">
    <w:p w14:paraId="55424985" w14:textId="77777777" w:rsidR="00D32F29" w:rsidRDefault="00D32F2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D32F29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37370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299"/>
    <w:rsid w:val="00C35C99"/>
    <w:rsid w:val="00C37B8A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6F05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1707D"/>
    <w:rsid w:val="00137FC6"/>
    <w:rsid w:val="00142762"/>
    <w:rsid w:val="00142AEC"/>
    <w:rsid w:val="00143807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3E49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2021-05-16T01:10:00Z</cp:lastPrinted>
  <dcterms:created xsi:type="dcterms:W3CDTF">2021-05-29T02:09:00Z</dcterms:created>
  <dcterms:modified xsi:type="dcterms:W3CDTF">2021-05-29T02:09:00Z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