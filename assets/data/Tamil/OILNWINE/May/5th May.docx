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1A6FE7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B34337E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F9384F" w:rsidRPr="00F9384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மே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B039C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F79614D" w14:textId="77777777" w:rsidR="00B039C5" w:rsidRPr="00B039C5" w:rsidRDefault="00B039C5" w:rsidP="00B039C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039C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நியாயாதிபதிகள் 21:1-ரூத் 1:22</w:t>
                  </w:r>
                </w:p>
                <w:p w14:paraId="2E96AC6D" w14:textId="77777777" w:rsidR="00B039C5" w:rsidRPr="00B039C5" w:rsidRDefault="00B039C5" w:rsidP="00B039C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039C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4:4-42</w:t>
                  </w:r>
                </w:p>
                <w:p w14:paraId="6561A930" w14:textId="77777777" w:rsidR="00B039C5" w:rsidRPr="00B039C5" w:rsidRDefault="00B039C5" w:rsidP="00B039C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039C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105:1-15</w:t>
                  </w:r>
                </w:p>
                <w:p w14:paraId="3F50C377" w14:textId="6EA47D3D" w:rsidR="009A0942" w:rsidRPr="007A1E95" w:rsidRDefault="00B039C5" w:rsidP="00B039C5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B039C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14:25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1A6FE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1A6FE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1A6FE7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170D787" w14:textId="1AA6324B" w:rsidR="00734B92" w:rsidRDefault="00B039C5" w:rsidP="006923A9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B039C5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“தாவீது தன் செய்கைகளிலெல்லாம் புத்திமானாய் நடந்தான்</w:t>
      </w:r>
      <w:r w:rsidRPr="00B039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B039C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அவனோடேகூட இருந்தார். அவன் மகா புத்திமானாய் நடக்கிறதைச் சவுல் கண்டு</w:t>
      </w:r>
      <w:r w:rsidRPr="00B039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039C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அவனுக்குப் பயந்திருந்தான்.“ (1 சாமு. 18: 14-15). அதைப் பாருங்கள்! தாவீது புத்திசாலித்தனமாக நடந்து கொண்டதை சவுல் கண்டபோது சவுல் தாவீதுக்கு அஞ்சினான்!  தானியேலின் வாழ்க்கையில் கூட</w:t>
      </w:r>
      <w:r w:rsidRPr="00B039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039C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எவ்வளவு கஷ்டப்பட்டு மற்றவர்களிடமிருந்து தன்னைப் பிரித்துக் கொண்டார் என்பதைக் காண்கிறோம். அதனால் அவருடைய நண்பர்கள் கோபமடைந்தார்கள்.  பிரியமானவர்களே</w:t>
      </w:r>
      <w:r w:rsidRPr="00B039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039C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ஞானத்தில் நடப்பது எளிதானது அல்ல</w:t>
      </w:r>
      <w:r w:rsidRPr="00B039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B039C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ஏனென்றால் அது பொறாமையும் விரோதமும் உள்ள எதிரிகளை  உருவாக்குகிறது</w:t>
      </w:r>
      <w:r w:rsidRPr="00B039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B039C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கொல்லவும் அழிக்கவும் வகை தேடுவார்கள். நாம் தேவ ஞானத்தில் நடந்தால் இவை அனைத்தையும் சந்திக்க நேரிடும் என்பதை நினைவில் வையுங்கள். இதை நாம் சபையிலும்</w:t>
      </w:r>
      <w:r w:rsidRPr="00B039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039C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அலுவலகத்திலும்</w:t>
      </w:r>
      <w:r w:rsidRPr="00B039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039C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குடும்பத்திலும் மற்ற இடங்களிலும் கூட சந்திக்க நேரிடலாம். நீங்கள் தேவ ஞானத்தில் நடப்பதால் ஜனங்கள் உங்களை வெறுப்பார்கள்! "தாவீது தன் எல்லா வழிகளிலும் புத்திசாலித்தனமாக நடந்து கொண்டார்" என்று வேதம் கூறுகிறது. தாவீது மிகவும் புத்திசாலித்தனமாக நடந்துகொண்டார்</w:t>
      </w:r>
      <w:r w:rsidRPr="00B039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B039C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என்றாலும் அது</w:t>
      </w:r>
      <w:r w:rsidRPr="00B039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039C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அதே தேவனை வணங்கிய சவுல் தாவீதை வெறுக்க காரணமாயிற்று. அதனால் அவர் பல தந்திரமான வழிமுறைகளையும்</w:t>
      </w:r>
      <w:r w:rsidRPr="00B039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039C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தாவீதை கடினமான நிலைகளில் சிக்க வைக்கும் திட்டங்களையும் வகுத்தார்.   "ஆகையால் சவுல் இன்னும் அதிகமாய்த் தாவீதுக்குப் பயந்து</w:t>
      </w:r>
      <w:r w:rsidRPr="00B039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039C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தான்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6" style="position:absolute;left:0;text-align:left;margin-left:-8.3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B039C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உயிரோடிருந்த நாளெல்லாம் தாவீதுக்குச் </w:t>
      </w:r>
      <w:r w:rsidRPr="00B039C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சத்துருவாயிருந்தான்.  பெலிஸ்தருடைய பிரபுக்கள் புறப்படுகிறபோதெல்லாம் தாவீது சவுலுடைய ஊழியக்காரர் எல்லாரைப்பார்க்கிலும் புத்திமானாய் நடந்துகொண்டான்</w:t>
      </w:r>
      <w:r w:rsidRPr="00B039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B039C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அவன் பேர் மிகவும் கனம்பெற்றது." என்று 1 சாமு. 18: 29-30-ல் வேதாகமம் கூறுகிறது.</w:t>
      </w:r>
    </w:p>
    <w:p w14:paraId="546F0A31" w14:textId="74E41626" w:rsidR="00BC15BE" w:rsidRPr="00B039C5" w:rsidRDefault="001A6FE7" w:rsidP="00385840">
      <w:pPr>
        <w:jc w:val="both"/>
        <w:rPr>
          <w:rFonts w:ascii="Latha" w:hAnsi="Latha" w:cs="Arial Unicode MS"/>
          <w:noProof/>
          <w:sz w:val="18"/>
          <w:szCs w:val="16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923A9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B039C5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1A6FE7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29.4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1A6FE7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55B591C0" w:rsidR="00DE09CC" w:rsidRPr="00DE09CC" w:rsidRDefault="00B039C5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B039C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இப்படியிருக்க</w:t>
      </w:r>
      <w:r w:rsidRPr="00B039C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B039C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ஒருவனும் மனுஷரைக்குறித்து மேன்மைபாராட்டாதிருப்பானாக</w:t>
      </w:r>
      <w:r w:rsidRPr="00B039C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B039C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எல்லாம் உங்களுடையதே</w:t>
      </w:r>
      <w:r w:rsidRPr="00B039C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31471530" w14:textId="2B84E2FA" w:rsidR="008B61EC" w:rsidRPr="00BC15BE" w:rsidRDefault="00B039C5" w:rsidP="00BC15BE">
      <w:pPr>
        <w:jc w:val="right"/>
        <w:rPr>
          <w:szCs w:val="20"/>
          <w:lang w:val="en-IN"/>
        </w:rPr>
      </w:pPr>
      <w:r w:rsidRPr="00B039C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கொரிந்தியர் 3:21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</w:bdo>
    </w:p>
    <w:p w14:paraId="25AD8080" w14:textId="77777777" w:rsidR="006923A9" w:rsidRPr="006923A9" w:rsidRDefault="006923A9" w:rsidP="00B26186">
      <w:pPr>
        <w:ind w:left="1276" w:right="1676" w:hanging="136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1A6FE7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FEBF4" w14:textId="77777777" w:rsidR="001A6FE7" w:rsidRDefault="001A6FE7" w:rsidP="00A01902">
      <w:r>
        <w:separator/>
      </w:r>
    </w:p>
  </w:endnote>
  <w:endnote w:type="continuationSeparator" w:id="0">
    <w:p w14:paraId="3C67815D" w14:textId="77777777" w:rsidR="001A6FE7" w:rsidRDefault="001A6FE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05BB3" w14:textId="77777777" w:rsidR="001A6FE7" w:rsidRDefault="001A6FE7" w:rsidP="00A01902">
      <w:r>
        <w:separator/>
      </w:r>
    </w:p>
  </w:footnote>
  <w:footnote w:type="continuationSeparator" w:id="0">
    <w:p w14:paraId="2A64A0BD" w14:textId="77777777" w:rsidR="001A6FE7" w:rsidRDefault="001A6FE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1A6FE7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A6FE7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5840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15CE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7AC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2021-04-01T01:29:00Z</cp:lastPrinted>
  <dcterms:created xsi:type="dcterms:W3CDTF">2021-05-05T00:49:00Z</dcterms:created>
  <dcterms:modified xsi:type="dcterms:W3CDTF">2021-05-05T00:49:00Z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