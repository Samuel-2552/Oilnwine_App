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A3180C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D37C3D3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DD09C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CD4B6B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E501C1E" w14:textId="77777777" w:rsidR="00CD4B6B" w:rsidRPr="00CD4B6B" w:rsidRDefault="00CD4B6B" w:rsidP="00CD4B6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D4B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சாமுவேல் 18:1-19:24</w:t>
                  </w:r>
                </w:p>
                <w:p w14:paraId="22538A82" w14:textId="77777777" w:rsidR="00CD4B6B" w:rsidRPr="00CD4B6B" w:rsidRDefault="00CD4B6B" w:rsidP="00CD4B6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D4B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8:31-59</w:t>
                  </w:r>
                </w:p>
                <w:p w14:paraId="79F56E5F" w14:textId="77777777" w:rsidR="00CD4B6B" w:rsidRPr="00CD4B6B" w:rsidRDefault="00CD4B6B" w:rsidP="00CD4B6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D4B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112:1-10</w:t>
                  </w:r>
                </w:p>
                <w:p w14:paraId="3F50C377" w14:textId="579827D9" w:rsidR="009A0942" w:rsidRPr="007A1E95" w:rsidRDefault="00CD4B6B" w:rsidP="00CD4B6B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CD4B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15:12-14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A3180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A3180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A3180C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EDCCF7F" w14:textId="59FC8431" w:rsidR="00796029" w:rsidRDefault="00CD4B6B" w:rsidP="00CD4B6B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CD4B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புதிய ஏற்பாட்டுக் காலம் துவங்கியபோது</w:t>
      </w:r>
      <w:r w:rsidRPr="00CD4B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D4B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தம் ஜனங்களிடையே ஒரு புதிய கிரியையைச் செய்யத் தொடங்கியிருந்ததை நாம் கவனிக்கிறோம். முதலில் அவர் தனது குமாரன் வருவதற்கான வழியைத் தயார் செய்தார்</w:t>
      </w:r>
      <w:r w:rsidRPr="00CD4B6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D4B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பின்னர் ஜனங்கள் சத்தியத்தையும்</w:t>
      </w:r>
      <w:r w:rsidRPr="00CD4B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D4B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வழியையும்</w:t>
      </w:r>
      <w:r w:rsidRPr="00CD4B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D4B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ஜீவனையும் அடையும்படி தம்முடைய குமாரனை அனுப்பினார்.  எவ்வாறாயினும்</w:t>
      </w:r>
      <w:r w:rsidRPr="00CD4B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D4B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இந்த திட்டம் அவர் திடீரென்று எடுத்துக் கொண்ட ஒரு முடிவு அல்ல.  கிறிஸ்துவின் சரீரமாகிய சபை</w:t>
      </w:r>
      <w:r w:rsidRPr="00CD4B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D4B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கூட்டு மனிதன் என்ற கருத்து தேவ மனதில் உருவான ஒரு பிந்தைய எண்ணமல்ல</w:t>
      </w:r>
      <w:r w:rsidRPr="00CD4B6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D4B6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இது </w:t>
      </w:r>
      <w:r w:rsidRPr="00CD4B6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நியாயப்பிரமாணத்தையும் ஆலயத்தையும் பற்றிய யூதர்களின் அணுகுமுறைக்கு எதிர்வினையான செயலுமல்ல. தேவன் எப்போதுமே சபையை தனது இருதயத்தில் வைத்திருந்தார். தேவனின் மீட்பின் திட்டம் மனிதனின் வீழ்ச்சிக்கு முன்பே அவருடைய இருதயத்திற்குள் கருத்தரிக்கப்பட்டது போலவே</w:t>
      </w:r>
      <w:r w:rsidRPr="00CD4B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D4B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சிருஷ்டிப்பின் திட்டத்தின் தொடக்கத்திலிருந்தே அவருடைய எண்ணங்களில் கிறிஸ்துவின் சரீரமாகிய சபையைக் குறித்த சத்தியமும் இருந்தது. தேவ மீட்பின் திட்டத்தின் ஒரு பகுதியாக</w:t>
      </w:r>
      <w:r w:rsidRPr="00CD4B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D4B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குமாரனாகிய இயேசு நம்முடைய பாவங்களிலிருந்து நம்மை இரட்சிப்பதற்காக மட்டும் வரவில்லை</w:t>
      </w:r>
      <w:r w:rsidRPr="00CD4B6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D4B6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தேவனுடைய ஆட்டுக்குட்டி உலகத்தின் தோற்றத்திலிருந்து அடிக்கப்பட்டவராக இருந்தது போலவே (வெளிப்படுத்துதல் 13: 8).  கிறிஸ்துவின் சரீரமும் ஆரம்பத்திலிருந்தே தேவனின் இருதயத்தில் இருந்தது. தேவன் ஆரம்பத்திலிருந்தே </w:t>
      </w:r>
      <w:r w:rsidR="00C44A18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72" style="position:absolute;left:0;text-align:left;margin-left:-7.1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CD4B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இரட்சிப்புக்கு நம்மைத் தெரிந்தெடுத்தார் (</w:t>
      </w:r>
      <w:r w:rsidRPr="00CD4B6B">
        <w:rPr>
          <w:rFonts w:ascii="Latha" w:hAnsi="Latha" w:cs="Arial Unicode MS"/>
          <w:noProof/>
          <w:sz w:val="52"/>
          <w:szCs w:val="48"/>
          <w:lang w:val="ta-IN"/>
        </w:rPr>
        <w:t xml:space="preserve">II </w:t>
      </w:r>
      <w:r w:rsidRPr="00CD4B6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 xml:space="preserve">தெசலோனிக்கேயர் 2:13).  அவர் ஒவ்வொரு விசுவாசியையும் </w:t>
      </w:r>
      <w:r w:rsidRPr="00CD4B6B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Pr="00CD4B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உலக தோற்றத்திற்கு</w:t>
      </w:r>
      <w:r w:rsidRPr="00CD4B6B">
        <w:rPr>
          <w:rFonts w:ascii="Latha" w:hAnsi="Latha" w:cs="Arial Unicode MS"/>
          <w:noProof/>
          <w:sz w:val="52"/>
          <w:szCs w:val="48"/>
          <w:lang w:val="ta-IN"/>
        </w:rPr>
        <w:t xml:space="preserve">' </w:t>
      </w:r>
      <w:r w:rsidRPr="00CD4B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முன்பாகத் தெரிந்தெடுத்துள்ளார் (எபேசியர் 1: 4).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CD4B6B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"எல்லாவற்றையும் அவருடைய பாதங்களுக்குக் கீழ்ப்படுத்தி</w:t>
      </w:r>
      <w:r w:rsidRPr="00CD4B6B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Pr="00CD4B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எல்லாவற்றையும் எல்லாவற்றாலும் நிரப்புகிறவருடைய நிறைவாகிய சரீரமான சபைக்கு அவரை எல்லாவற்றிற்கும் மேலான தலையாகத் தந்தருளினார்." என்று எபேசியர் 1: 22-23-ல் காண்கிறோம்.</w:t>
      </w:r>
    </w:p>
    <w:p w14:paraId="55F06B13" w14:textId="77777777" w:rsidR="00DE2FC4" w:rsidRDefault="00DE2FC4" w:rsidP="00DE2FC4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546F0A31" w14:textId="74E41626" w:rsidR="00BC15BE" w:rsidRPr="00B039C5" w:rsidRDefault="00A3180C" w:rsidP="00385840">
      <w:pPr>
        <w:jc w:val="both"/>
        <w:rPr>
          <w:rFonts w:ascii="Latha" w:hAnsi="Latha" w:cs="Arial Unicode MS"/>
          <w:noProof/>
          <w:sz w:val="18"/>
          <w:szCs w:val="16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923A9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039C5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A3180C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40.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A3180C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7FDC1200" w:rsidR="00DE09CC" w:rsidRPr="00DE09CC" w:rsidRDefault="00CD4B6B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CD4B6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இதுவரைக்கும் நீங்கள் என் நாமத்தினாலே ஒன்றும் கேட்கவில்லை</w:t>
      </w:r>
      <w:r w:rsidRPr="00CD4B6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CD4B6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கேளுங்கள்</w:t>
      </w:r>
      <w:r w:rsidRPr="00CD4B6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CD4B6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அப்பொழுது உங்கள் சந்தோஷம் நிறைவாயிருக்கும்படி பெற்றுக்கொள்வீர்கள்</w:t>
      </w:r>
      <w:r w:rsidR="00384952" w:rsidRPr="0038495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31471530" w14:textId="6AA21A1C" w:rsidR="008B61EC" w:rsidRPr="00BC15BE" w:rsidRDefault="00CD4B6B" w:rsidP="00BC15BE">
      <w:pPr>
        <w:jc w:val="right"/>
        <w:rPr>
          <w:szCs w:val="20"/>
          <w:lang w:val="en-IN"/>
        </w:rPr>
      </w:pPr>
      <w:r w:rsidRPr="00CD4B6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யோவான் 16:24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</w:bdo>
    </w:p>
    <w:p w14:paraId="25AD8080" w14:textId="1B9EEB74" w:rsidR="006923A9" w:rsidRDefault="006923A9" w:rsidP="00B26186">
      <w:pPr>
        <w:ind w:left="1276" w:right="1676" w:hanging="1366"/>
        <w:rPr>
          <w:sz w:val="52"/>
          <w:szCs w:val="44"/>
          <w:lang w:val="en-IN"/>
        </w:rPr>
      </w:pPr>
    </w:p>
    <w:p w14:paraId="3ABB760A" w14:textId="03489EC8" w:rsidR="00384952" w:rsidRDefault="00384952" w:rsidP="00B26186">
      <w:pPr>
        <w:ind w:left="1276" w:right="1676" w:hanging="1366"/>
        <w:rPr>
          <w:sz w:val="52"/>
          <w:szCs w:val="44"/>
          <w:lang w:val="en-IN"/>
        </w:rPr>
      </w:pPr>
    </w:p>
    <w:p w14:paraId="14002132" w14:textId="64063A08" w:rsidR="00DE2FC4" w:rsidRDefault="00DE2FC4" w:rsidP="00B26186">
      <w:pPr>
        <w:ind w:left="1276" w:right="1676" w:hanging="1366"/>
        <w:rPr>
          <w:sz w:val="52"/>
          <w:szCs w:val="44"/>
          <w:lang w:val="en-IN"/>
        </w:rPr>
      </w:pPr>
    </w:p>
    <w:p w14:paraId="5DED1E98" w14:textId="6CBB9751" w:rsidR="00DE2FC4" w:rsidRDefault="00DE2FC4" w:rsidP="00B26186">
      <w:pPr>
        <w:ind w:left="1276" w:right="1676" w:hanging="1366"/>
        <w:rPr>
          <w:sz w:val="52"/>
          <w:szCs w:val="44"/>
          <w:lang w:val="en-IN"/>
        </w:rPr>
      </w:pPr>
    </w:p>
    <w:p w14:paraId="486A72D7" w14:textId="3F604FA4" w:rsidR="00DE2FC4" w:rsidRDefault="00DE2FC4" w:rsidP="00B26186">
      <w:pPr>
        <w:ind w:left="1276" w:right="1676" w:hanging="1366"/>
        <w:rPr>
          <w:sz w:val="52"/>
          <w:szCs w:val="44"/>
          <w:lang w:val="en-IN"/>
        </w:rPr>
      </w:pPr>
    </w:p>
    <w:p w14:paraId="6CDC262F" w14:textId="54B1D095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449BD98B" w14:textId="29F5752D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489D045B" w14:textId="4ABCFC10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4F1EC5F5" w14:textId="6A9D212B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290E4E4E" w14:textId="24DEDE74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1508D2FF" w14:textId="0E9345B9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42E68FD1" w14:textId="222814F4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76B887D0" w14:textId="203F3917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347DEB04" w14:textId="5DADD31D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7088F77E" w14:textId="518B958F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72F5614B" w14:textId="4AA26BFD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6BD0D47E" w14:textId="77777777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A3180C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84C5B" w14:textId="77777777" w:rsidR="00A3180C" w:rsidRDefault="00A3180C" w:rsidP="00A01902">
      <w:r>
        <w:separator/>
      </w:r>
    </w:p>
  </w:endnote>
  <w:endnote w:type="continuationSeparator" w:id="0">
    <w:p w14:paraId="43094285" w14:textId="77777777" w:rsidR="00A3180C" w:rsidRDefault="00A3180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2C9F2" w14:textId="77777777" w:rsidR="00A3180C" w:rsidRDefault="00A3180C" w:rsidP="00A01902">
      <w:r>
        <w:separator/>
      </w:r>
    </w:p>
  </w:footnote>
  <w:footnote w:type="continuationSeparator" w:id="0">
    <w:p w14:paraId="0C2C051C" w14:textId="77777777" w:rsidR="00A3180C" w:rsidRDefault="00A3180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A3180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5781"/>
    <w:rsid w:val="00861216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80C"/>
    <w:rsid w:val="00A319E3"/>
    <w:rsid w:val="00A33464"/>
    <w:rsid w:val="00A37467"/>
    <w:rsid w:val="00A41807"/>
    <w:rsid w:val="00A51AAD"/>
    <w:rsid w:val="00A541FA"/>
    <w:rsid w:val="00A57968"/>
    <w:rsid w:val="00A57A56"/>
    <w:rsid w:val="00A70393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4A18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1707D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7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2021-05-16T01:10:00Z</cp:lastPrinted>
  <dcterms:created xsi:type="dcterms:W3CDTF">2021-05-16T01:10:00Z</dcterms:created>
  <dcterms:modified xsi:type="dcterms:W3CDTF">2021-05-16T01:13:00Z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