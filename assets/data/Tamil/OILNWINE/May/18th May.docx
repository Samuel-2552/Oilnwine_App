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C43BD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14145D8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D09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050EC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17F4D84" w14:textId="77777777" w:rsidR="00050EC5" w:rsidRPr="00050EC5" w:rsidRDefault="00050EC5" w:rsidP="00050EC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50EC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22:1-23:29</w:t>
                  </w:r>
                </w:p>
                <w:p w14:paraId="3BCDAC53" w14:textId="77777777" w:rsidR="00050EC5" w:rsidRPr="00050EC5" w:rsidRDefault="00050EC5" w:rsidP="00050EC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50EC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10:1-21</w:t>
                  </w:r>
                </w:p>
                <w:p w14:paraId="5C58D13B" w14:textId="77777777" w:rsidR="00050EC5" w:rsidRPr="00050EC5" w:rsidRDefault="00050EC5" w:rsidP="00050EC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50EC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115:1-18</w:t>
                  </w:r>
                </w:p>
                <w:p w14:paraId="3F50C377" w14:textId="565F9F8C" w:rsidR="009A0942" w:rsidRPr="007A1E95" w:rsidRDefault="00050EC5" w:rsidP="00050EC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50EC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15:18-19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43BD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43BD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C43BD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FA5BDD7" w14:textId="77777777" w:rsidR="00050EC5" w:rsidRPr="00050EC5" w:rsidRDefault="00050EC5" w:rsidP="00050EC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"இளங்கிளையைப்போலவும்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வறண்ட நிலத்திலிருந்து துளிர்க்கிற வேரைப்போலவும் அவனுக்கு முன்பாக எழும்புகிறார்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அவருக்கு அழகுமில்லை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செளந்தரியமுமில்லை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அவரைப் பார்க்கும்போது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அவரை விரும்பத்தக்க ரூபம் அவருக்கு இல்லாதிருந்தது.” (ஏசாயா 53: 2).</w:t>
      </w:r>
    </w:p>
    <w:p w14:paraId="4470E009" w14:textId="77777777" w:rsidR="00050EC5" w:rsidRPr="00050EC5" w:rsidRDefault="00050EC5" w:rsidP="00050EC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 </w:t>
      </w:r>
    </w:p>
    <w:p w14:paraId="55F06B13" w14:textId="5B9A7D17" w:rsidR="00DE2FC4" w:rsidRDefault="00050EC5" w:rsidP="00050EC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இயற்கையான இஸ்ரவேலாகிய பலனற்ற மரத்திற்கு கர்த்தர் ஒரு கோடாரியை வைத்தார்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தேவ தீர்க்கதரிசிகள் அதற்கு முன் கடந்த காலத்திலேயே ஒரு புதிய துளிர்க்கிற வேரின் அற்புதமான வாக்குறுதியை முன்னறிவித்தனர்!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கர்த்தர் இஸ்ரவேலாகிய பலனற்ற மரத்தை வேரோடு பிடுங்கினாலும்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புதிய வேரையும் அவர் கொண்டு வந்தார்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இறுதியில் சரியான பலனைத் தரும் மரமாக மாறும். இயேசுவின் காலத்தில் இஸ்ரவேலாகிய பலனற்ற மரத்தை தேவன் பிடுங்கினார். புதிய வேர் இப்போது யூதரும் புறஜாதியாரும் அடங்கிய பலனளிக்கும் மரமாக வளருகிறது. அவை ஒரே மரமாக போஷிக்கப்ப்ட்டு வளர்க்கப்படுகிறது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தேவனின் திட்டம். கிறிஸ்து இயேசுவில் நாட்டப்பட்ட இந்த புதிய மரம் பிடுங்கப்படாது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அது பலனற்றதாக இருக்காது. வெட்டப்பட்டதும் பிடுங்கப்பட்டதுமான அந்த பழைய மரத்தை தேவன் மீண்டும் எழுப்புவார் என்ற எண்ணத்தை இன்று பலர் கொண்டிருக்கிறார்கள். இது தேவனின் வார்த்தைக்கு முரணானது. அவருக்கு இப்போது யூதர்களையும் புறஜாதியாரையும் உள்ளடக்கியதும்</w:t>
      </w:r>
      <w:r w:rsidRPr="00050EC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கிறிஸ்துவில் நாட்டப்பட்டதுமான ஒரே மரம்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6" style="position:absolute;left:0;text-align:left;margin-left:-10.7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050EC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மட்டுமே உண்டு</w:t>
      </w:r>
      <w:r w:rsidR="00AF759A" w:rsidRPr="00AF759A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50BDBEB6" w14:textId="77777777" w:rsidR="00050EC5" w:rsidRPr="00050EC5" w:rsidRDefault="00050EC5" w:rsidP="00050EC5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lang w:bidi="ta-IN"/>
        </w:rPr>
      </w:pPr>
    </w:p>
    <w:p w14:paraId="546F0A31" w14:textId="74E41626" w:rsidR="00BC15BE" w:rsidRPr="00B039C5" w:rsidRDefault="00C43BDC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C43BD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83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C43BD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980FD1F" w:rsidR="00DE09CC" w:rsidRPr="00DE09CC" w:rsidRDefault="00050EC5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50E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ஆகையினால்</w:t>
      </w:r>
      <w:r w:rsidRPr="00050E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50E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நெகிழ்ந்த கைகளையும் தளர்ந்த முழங்கால்களையும் நீங்கள்</w:t>
      </w:r>
      <w:r w:rsidRPr="00050E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50E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திரும்ப நிமிர்த்தி</w:t>
      </w:r>
      <w:r w:rsidRPr="00050E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  <w:r w:rsidR="00AF759A" w:rsidRPr="00AF759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31471530" w14:textId="19E5A0D0" w:rsidR="008B61EC" w:rsidRPr="00BC15BE" w:rsidRDefault="00050EC5" w:rsidP="00BC15BE">
      <w:pPr>
        <w:jc w:val="right"/>
        <w:rPr>
          <w:szCs w:val="20"/>
          <w:lang w:val="en-IN"/>
        </w:rPr>
      </w:pPr>
      <w:r w:rsidRPr="00050EC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எபிரெயர் 12:12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</w:bdo>
    </w:p>
    <w:p w14:paraId="25AD8080" w14:textId="1B9EEB74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3ABB760A" w14:textId="03489EC8" w:rsidR="00384952" w:rsidRDefault="00384952" w:rsidP="00B26186">
      <w:pPr>
        <w:ind w:left="1276" w:right="1676" w:hanging="1366"/>
        <w:rPr>
          <w:sz w:val="52"/>
          <w:szCs w:val="44"/>
          <w:lang w:val="en-IN"/>
        </w:rPr>
      </w:pPr>
    </w:p>
    <w:p w14:paraId="14002132" w14:textId="64063A08" w:rsidR="00DE2FC4" w:rsidRDefault="00DE2FC4" w:rsidP="00B26186">
      <w:pPr>
        <w:ind w:left="1276" w:right="1676" w:hanging="1366"/>
        <w:rPr>
          <w:sz w:val="52"/>
          <w:szCs w:val="44"/>
          <w:lang w:val="en-IN"/>
        </w:rPr>
      </w:pPr>
    </w:p>
    <w:p w14:paraId="347DEB04" w14:textId="5DADD31D" w:rsidR="00CD4B6B" w:rsidRDefault="00CD4B6B" w:rsidP="00050EC5">
      <w:pPr>
        <w:ind w:right="1676"/>
        <w:rPr>
          <w:sz w:val="52"/>
          <w:szCs w:val="44"/>
          <w:lang w:val="en-IN"/>
        </w:rPr>
      </w:pPr>
    </w:p>
    <w:p w14:paraId="7088F77E" w14:textId="518B958F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72F5614B" w14:textId="4AA26BFD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6BD0D47E" w14:textId="77777777" w:rsidR="00CD4B6B" w:rsidRDefault="00CD4B6B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C43BD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110D" w14:textId="77777777" w:rsidR="00C43BDC" w:rsidRDefault="00C43BDC" w:rsidP="00A01902">
      <w:r>
        <w:separator/>
      </w:r>
    </w:p>
  </w:endnote>
  <w:endnote w:type="continuationSeparator" w:id="0">
    <w:p w14:paraId="1DC629BB" w14:textId="77777777" w:rsidR="00C43BDC" w:rsidRDefault="00C43BD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1586" w14:textId="77777777" w:rsidR="00C43BDC" w:rsidRDefault="00C43BDC" w:rsidP="00A01902">
      <w:r>
        <w:separator/>
      </w:r>
    </w:p>
  </w:footnote>
  <w:footnote w:type="continuationSeparator" w:id="0">
    <w:p w14:paraId="66479D34" w14:textId="77777777" w:rsidR="00C43BDC" w:rsidRDefault="00C43BD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C43BD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5781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00CA"/>
    <w:rsid w:val="007D1BD9"/>
    <w:rsid w:val="007D1C39"/>
    <w:rsid w:val="0080682C"/>
    <w:rsid w:val="00836525"/>
    <w:rsid w:val="00840716"/>
    <w:rsid w:val="008439A9"/>
    <w:rsid w:val="00851B76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2021-05-16T01:10:00Z</cp:lastPrinted>
  <dcterms:created xsi:type="dcterms:W3CDTF">2021-05-18T01:32:00Z</dcterms:created>
  <dcterms:modified xsi:type="dcterms:W3CDTF">2021-05-18T01:32:00Z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