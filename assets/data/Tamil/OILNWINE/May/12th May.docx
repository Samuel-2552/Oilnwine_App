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FE4BA7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7B9440B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DD09C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6C4CD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42B3E97" w14:textId="77777777" w:rsidR="009650C2" w:rsidRPr="009650C2" w:rsidRDefault="009650C2" w:rsidP="009650C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650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சாமுவேல் 12:1-13:23</w:t>
                  </w:r>
                </w:p>
                <w:p w14:paraId="7A0CF288" w14:textId="77777777" w:rsidR="009650C2" w:rsidRPr="009650C2" w:rsidRDefault="009650C2" w:rsidP="009650C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650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7:1-30</w:t>
                  </w:r>
                </w:p>
                <w:p w14:paraId="5DC136C7" w14:textId="77777777" w:rsidR="009650C2" w:rsidRPr="009650C2" w:rsidRDefault="009650C2" w:rsidP="009650C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650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108:1-13</w:t>
                  </w:r>
                </w:p>
                <w:p w14:paraId="3F50C377" w14:textId="585F555F" w:rsidR="009A0942" w:rsidRPr="007A1E95" w:rsidRDefault="009650C2" w:rsidP="009650C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650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15:4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E4BA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E4BA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FE4BA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170D787" w14:textId="38D25A3B" w:rsidR="00734B92" w:rsidRDefault="009650C2" w:rsidP="009650C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"அக்கிரமங்களினாலும் பாவங்களினாலும் மரித்தவர்களாயிருந்த உங்களை உயிர்ப்பித்தார்." (எபேசியர் 2: 1). கிறிஸ்து இயேசுவில் உயிர்ப்பிக்கப்பட்ட நாம் அனைவரும் பவுல் எபேசுவில் உள்ள கிறிஸ்தவர்களுக்கு என்ன எழுதுகிறார் என்பதை உடனடியாக அடையாளம் காண முடியும்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பாவங்களில் மரித்தவர்களாயிருந்த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நாமும் கூட உயிர்ப்பிக்கப்பட்டி -ருக்கிறோம்.  கடந்த காலத்தில் நாம் சாத்தானை நம் தகப்பனாக கொண்ட இருளின் பிள்ளைகளாக இருந்தோம்! நாம் அவனுக்குரியவர்களாக இருந்து அவனுக்கு சேவை செய்தோம்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மாம்சத்தின் ஆசைகளின்படி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நடந்தோம்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கீழ்ப்படியாமையின் ஆவி நம்மில் கிரியைசெய்து கொண்டிருந்தது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ஆவியானவரைக் காட்டிலும் உலக காரியங்களை நாம் விரும்பினோம். என்றாலும்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நம்மை உயிர்ப்பித்ததற்காக அவரைத் துதியுங்கள். நாம் தேவனற்றவர்களும் கிறிஸ்துவை சேராதவர்களுமாக இருந்தோம்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இப்போது நாம் தேவனுக்கு சமீபமாக்கப்பட்டோம். "அக்கிரமங்களினாலும் பாவங்களினாலும் மரித்தவர்களாயிருந்த உங்களை உயிர்ப்பித்தார். ஆனபடியினால் முன்னே மாம்சத்தின்படி புறஜாதியாராயிருந்து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மாம்சத்தில் கையினாலே செய்யப்படுகிற விருத்தசேதனமுடையவர்களால் விருத்தசேதனமில்லாதவர்களென்னப்பட்ட நீங்கள்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அக்காலத்திலே கிறிஸ்துவைச் சேராதவர்களும்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இஸ்ரவேலுடைய காணியாட்சிக்குப் புறம்பானவர்களும்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வாக்குத்தத்தத்தின் உடன்படிக்கைகளுக்கு அந்நியரும்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4" style="position:absolute;left:0;text-align:left;margin-left:-9.5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நம்பிக்கையில்லாதவர்களும்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இவ்வுலகத்தில்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தேவனற்றவர்களு- மாயிருந்தீர்களென்று நினைத்துக்கொள்ளுங்கள். முன்னே தூரமாயிருந்த நீங்கள் இப்பொழுது கிறிஸ்து இயேசுவுக்குள் கிறிஸ்துவின் இரத்தத்தினாலே சமீபமானீர்கள்.”  (எபேசியர் 2: 11-13). நாம் தேவ பிரசன்னத்தில் வர தகுதியற்றவர்களாக இருந்தோம்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 நாம் அவருடைய கிருபையினாலே உளையான சேற்றிலிருந்து தூக்கி எடுக்கப்பட்டிருக்கிறோம்</w:t>
      </w:r>
      <w:r w:rsidRPr="009650C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9650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இரத்தத்தால் நாம் கழுவப்பட்டிருக்கிறோம்.</w:t>
      </w:r>
    </w:p>
    <w:p w14:paraId="4EDCCF7F" w14:textId="77777777" w:rsidR="00796029" w:rsidRDefault="00796029" w:rsidP="0079602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546F0A31" w14:textId="74E41626" w:rsidR="00BC15BE" w:rsidRPr="00B039C5" w:rsidRDefault="00FE4BA7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FE4BA7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98.6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FE4BA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1C1797EB" w:rsidR="00DE09CC" w:rsidRPr="00DE09CC" w:rsidRDefault="009650C2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650C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மூப்பராகிய சங்கத்தார் உன்மேல் கைகளை வைத்தபோது தீர்க்கதரிசனத்தினால் உனக்கு அளிக்கப்பட்ட வரத்தைப்பற்றி அசதியாயிராதே.</w:t>
      </w:r>
    </w:p>
    <w:p w14:paraId="31471530" w14:textId="351E65F2" w:rsidR="008B61EC" w:rsidRPr="00BC15BE" w:rsidRDefault="009650C2" w:rsidP="00BC15BE">
      <w:pPr>
        <w:jc w:val="right"/>
        <w:rPr>
          <w:szCs w:val="20"/>
          <w:lang w:val="en-IN"/>
        </w:rPr>
      </w:pPr>
      <w:r w:rsidRPr="009650C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தீமோத்தேயு 4 : 14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</w:bdo>
    </w:p>
    <w:p w14:paraId="25AD8080" w14:textId="0811076B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100AC729" w14:textId="78DC5901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3CAF6455" w14:textId="2FA8DD15" w:rsidR="009650C2" w:rsidRDefault="009650C2" w:rsidP="009650C2">
      <w:pPr>
        <w:ind w:right="1676"/>
        <w:rPr>
          <w:sz w:val="52"/>
          <w:szCs w:val="44"/>
          <w:lang w:val="en-IN"/>
        </w:rPr>
      </w:pPr>
    </w:p>
    <w:p w14:paraId="7C363E0D" w14:textId="47F7673E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79408C5D" w14:textId="3C55B9A1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3FBF3A6B" w14:textId="2630E80D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3D42F1A5" w14:textId="4C3D2640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60F140E3" w14:textId="225323ED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6A95FE4E" w14:textId="1749F3EB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0B1F4256" w14:textId="4940870D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4B89E533" w14:textId="042AA973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73B36509" w14:textId="4437F651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31F15892" w14:textId="12DF9609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268B8534" w14:textId="5181DCA1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7DF9E3ED" w14:textId="76A9FA53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71F52C79" w14:textId="65B81491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61F9ED31" w14:textId="77777777" w:rsidR="009650C2" w:rsidRPr="006923A9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FE4BA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4AAF" w14:textId="77777777" w:rsidR="00FE4BA7" w:rsidRDefault="00FE4BA7" w:rsidP="00A01902">
      <w:r>
        <w:separator/>
      </w:r>
    </w:p>
  </w:endnote>
  <w:endnote w:type="continuationSeparator" w:id="0">
    <w:p w14:paraId="0CC6F580" w14:textId="77777777" w:rsidR="00FE4BA7" w:rsidRDefault="00FE4BA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DC06B" w14:textId="77777777" w:rsidR="00FE4BA7" w:rsidRDefault="00FE4BA7" w:rsidP="00A01902">
      <w:r>
        <w:separator/>
      </w:r>
    </w:p>
  </w:footnote>
  <w:footnote w:type="continuationSeparator" w:id="0">
    <w:p w14:paraId="11249396" w14:textId="77777777" w:rsidR="00FE4BA7" w:rsidRDefault="00FE4BA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FE4BA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0393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2021-04-01T01:29:00Z</cp:lastPrinted>
  <dcterms:created xsi:type="dcterms:W3CDTF">2021-05-12T00:49:00Z</dcterms:created>
  <dcterms:modified xsi:type="dcterms:W3CDTF">2021-05-12T00:52:00Z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