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7073B3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3577A8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47B6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7A5CD1B" w14:textId="77777777" w:rsidR="00A47B68" w:rsidRPr="00A47B68" w:rsidRDefault="00A47B68" w:rsidP="00A47B6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47B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26:1-28:25</w:t>
                  </w:r>
                </w:p>
                <w:p w14:paraId="4EBA36A3" w14:textId="77777777" w:rsidR="00A47B68" w:rsidRPr="00A47B68" w:rsidRDefault="00A47B68" w:rsidP="00A47B6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47B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11:1-54</w:t>
                  </w:r>
                </w:p>
                <w:p w14:paraId="58CEDD09" w14:textId="77777777" w:rsidR="00A47B68" w:rsidRPr="00A47B68" w:rsidRDefault="00A47B68" w:rsidP="00A47B6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47B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117:1-1</w:t>
                  </w:r>
                </w:p>
                <w:p w14:paraId="3F50C377" w14:textId="13028999" w:rsidR="009A0942" w:rsidRPr="007A1E95" w:rsidRDefault="00A47B68" w:rsidP="00A47B6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47B6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15:22-23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073B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073B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7073B3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7E381C4C" w:rsidR="00DE2FC4" w:rsidRDefault="00A47B68" w:rsidP="00A47B68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வார்த்தையின் தவறான விளக்கத்தைக் கொண்டவர்களாக தேவனுடைய ஆலயம் மறுபடியும் எருசலேமில்  இயற்கையான ரீதியில் கட்டப்படும் என்று சிலர் கற்பனை செய்கிறார்கள். மத்தேயு 24-ல் சொல்லப்பட்ட காரியங்கள் யூதர்களிடத்தில் சொல்லப்பட்ட படியால் அது அவர்களுக்கு மட்டுமே பொருந்தும் என்று பலர் வாதிடுகிறார்கள். அப்படியானால் யோவான் 3:16-ம் யூதர்களுக்காகவே சொல்லப்பட்டது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அது யூதர்களிடம் பேசப்பட்டது. அது மட்டுமல்ல ‘மறுபடியும் பிறப்பது’ யூதர்களுக்கு மட்டுமே பொருந்தும் என்றும் நாம் முட்டாள்தனமாக கூறலாம்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யூதனான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நிக்கோதேமுவிடம் இயேசு அந்த வார்த்தையை பேசினார்.  வேதவசனங்களைப் பிரித்து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ஒரு பகுதியை யூதர்களுக்கும்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இன்னும் சிலவற்றை புறஜாதியினருக்கும்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இன்னும் சிலவற்றை சபைக்கும் பயன்படுத்தும்போது ஜனங்கள் பெரும்பாலும் பிழையில் சிக்கிவிடுகிறார்கள். எவ்வாறாயினும்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யூதர்களும் புறஜாதியாரும் ஒரே சரீரத்தில் கூட்டிச் சேர்க்கப்படுவார்கள் என்பதே பவுலின் தெளிவான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போதனையாகும். அதுவே கிறிஸ்துவின் சரீரமாகிய சபை.  ஆகவே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தவறாக வழிநடத்தப்பட்ட சிலர்  தேவ வார்த்தையை புரட்டவும் தவறாகப் புரிந்துகொள்ளவும் முனைகிறார்கள். அத்தகைய மனநிலையிலிருந்து நம் மனதை தூய்மைப்படுத்த வேண்டும் என்பதை நாம் புரிந்து கொள்ள வேண்டும். இந்த கடைசி நாட்களில்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முக்கிய நோக்கம்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அவருடைய சபையைக் கட்டியெழுப்புவதே என்ற சத்தியத்திற்கு நம்மை கொடுப்போம்.  தேவனுடைய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81" style="position:absolute;left:0;text-align:left;margin-left:-6pt;margin-top:731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ராஜ்யத்தில் அவர் செய்கிற அனைத்துக்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கிரியைகளையும் சபையாகிய தனது ஒரே கருவியின் மூலம் மாத்திரமே செய்வார்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சபையின் மூலம்தான் தேவனுடைய ராஜ்யம் இறுதியில் இந்த பூமியில் ஸ்தாபிக்கப்படும். ஒரு புதிய பூமியை உருவாக்குவதற்கு தேவன் இரண்டு கருவிகளை பயன்படுத்தப் போகிறதில்லை. நம்முடைய மீட்பராகிய இயேசு கிறிஸ்துவுக்கு ஒரே சரீரம் மட்டுமே உள்ளது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அதுவே சபை</w:t>
      </w:r>
      <w:r w:rsidRPr="00A47B6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47B6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யூதரும் புறஜாதியாரும் ஒன்றிணைந்து ஒரு புதிய மனிதனாக கூட்டிக்கட்டப்படுகிறார்கள்.</w:t>
      </w:r>
    </w:p>
    <w:p w14:paraId="50BDBEB6" w14:textId="63657890" w:rsidR="00050EC5" w:rsidRPr="00050EC5" w:rsidRDefault="007073B3" w:rsidP="00A47B68">
      <w:pPr>
        <w:jc w:val="both"/>
        <w:rPr>
          <w:rFonts w:ascii="Latha" w:hAnsi="Latha" w:cs="Arial Unicode MS" w:hint="cs"/>
          <w:noProof/>
          <w:sz w:val="52"/>
          <w:szCs w:val="48"/>
          <w:cs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74E41626" w:rsidR="00BC15BE" w:rsidRPr="00B039C5" w:rsidRDefault="007073B3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7073B3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32.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7073B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10B02EE" w:rsidR="00DE09CC" w:rsidRPr="00DE09CC" w:rsidRDefault="00A47B6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47B6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நாம் சத்தியத்திற்கு உடன்வேலையாட்களாயிருக்கும்படி அப்படிப்பட்டவர்களைச் சேர்த்துக்கொள்ள கடனாளிகளாயிருக்கிறோம்.</w:t>
      </w:r>
    </w:p>
    <w:p w14:paraId="31471530" w14:textId="04A04B37" w:rsidR="008B61EC" w:rsidRPr="00BC15BE" w:rsidRDefault="00A47B68" w:rsidP="00BC15BE">
      <w:pPr>
        <w:jc w:val="right"/>
        <w:rPr>
          <w:szCs w:val="20"/>
          <w:lang w:val="en-IN"/>
        </w:rPr>
      </w:pPr>
      <w:r w:rsidRPr="00A47B6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3 யோவான் 1: 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</w:bdo>
    </w:p>
    <w:p w14:paraId="25AD8080" w14:textId="1B9EEB74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ABB760A" w14:textId="03489EC8" w:rsidR="00384952" w:rsidRDefault="00384952" w:rsidP="00B26186">
      <w:pPr>
        <w:ind w:left="1276" w:right="1676" w:hanging="1366"/>
        <w:rPr>
          <w:sz w:val="52"/>
          <w:szCs w:val="44"/>
          <w:lang w:val="en-IN"/>
        </w:rPr>
      </w:pPr>
    </w:p>
    <w:p w14:paraId="14002132" w14:textId="64063A08" w:rsidR="00DE2FC4" w:rsidRDefault="00DE2FC4" w:rsidP="00B26186">
      <w:pPr>
        <w:ind w:left="1276" w:right="1676" w:hanging="1366"/>
        <w:rPr>
          <w:sz w:val="52"/>
          <w:szCs w:val="44"/>
          <w:lang w:val="en-IN"/>
        </w:rPr>
      </w:pPr>
    </w:p>
    <w:p w14:paraId="347DEB04" w14:textId="5DADD31D" w:rsidR="00CD4B6B" w:rsidRDefault="00CD4B6B" w:rsidP="00050EC5">
      <w:pPr>
        <w:ind w:right="1676"/>
        <w:rPr>
          <w:sz w:val="52"/>
          <w:szCs w:val="44"/>
          <w:lang w:val="en-IN"/>
        </w:rPr>
      </w:pPr>
    </w:p>
    <w:p w14:paraId="7088F77E" w14:textId="0B720EC3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1ACFDAC" w14:textId="77777777" w:rsidR="00D03E13" w:rsidRDefault="00D03E13" w:rsidP="00B26186">
      <w:pPr>
        <w:ind w:left="1276" w:right="1676" w:hanging="1366"/>
        <w:rPr>
          <w:sz w:val="52"/>
          <w:szCs w:val="44"/>
          <w:lang w:val="en-IN"/>
        </w:rPr>
      </w:pPr>
    </w:p>
    <w:p w14:paraId="72F5614B" w14:textId="14723EB2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7DDBF19A" w14:textId="79D090F6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51561C7C" w14:textId="6F8FA945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755DAF4E" w14:textId="261B2B43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7B5780C7" w14:textId="66F45185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45E845A4" w14:textId="7AC474C0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5DBFD139" w14:textId="22CA7211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4B86C167" w14:textId="0BB67459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5D11B115" w14:textId="77777777" w:rsidR="00A47B68" w:rsidRDefault="00A47B68" w:rsidP="00B26186">
      <w:pPr>
        <w:ind w:left="1276" w:right="1676" w:hanging="1366"/>
        <w:rPr>
          <w:sz w:val="52"/>
          <w:szCs w:val="44"/>
          <w:lang w:val="en-IN"/>
        </w:rPr>
      </w:pPr>
    </w:p>
    <w:p w14:paraId="6BD0D47E" w14:textId="77777777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7073B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9E19" w14:textId="77777777" w:rsidR="007073B3" w:rsidRDefault="007073B3" w:rsidP="00A01902">
      <w:r>
        <w:separator/>
      </w:r>
    </w:p>
  </w:endnote>
  <w:endnote w:type="continuationSeparator" w:id="0">
    <w:p w14:paraId="116CF5ED" w14:textId="77777777" w:rsidR="007073B3" w:rsidRDefault="007073B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C0F8" w14:textId="77777777" w:rsidR="007073B3" w:rsidRDefault="007073B3" w:rsidP="00A01902">
      <w:r>
        <w:separator/>
      </w:r>
    </w:p>
  </w:footnote>
  <w:footnote w:type="continuationSeparator" w:id="0">
    <w:p w14:paraId="6183172B" w14:textId="77777777" w:rsidR="007073B3" w:rsidRDefault="007073B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7073B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00CA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2021-05-20T01:09:00Z</dcterms:created>
  <dcterms:modified xsi:type="dcterms:W3CDTF">2021-05-20T01:09:00Z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