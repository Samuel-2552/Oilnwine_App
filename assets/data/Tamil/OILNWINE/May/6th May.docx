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087242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88F902D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9602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952FCBF" w14:textId="77777777" w:rsidR="00796029" w:rsidRPr="00796029" w:rsidRDefault="00796029" w:rsidP="0079602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960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ரூத் 2:1-4:22</w:t>
                  </w:r>
                </w:p>
                <w:p w14:paraId="5FB71C27" w14:textId="77777777" w:rsidR="00796029" w:rsidRPr="00796029" w:rsidRDefault="00796029" w:rsidP="0079602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960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4:43-54</w:t>
                  </w:r>
                </w:p>
                <w:p w14:paraId="0EBFEC2C" w14:textId="77777777" w:rsidR="00796029" w:rsidRPr="00796029" w:rsidRDefault="00796029" w:rsidP="0079602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960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105:16-36</w:t>
                  </w:r>
                </w:p>
                <w:p w14:paraId="3F50C377" w14:textId="73D40BF4" w:rsidR="009A0942" w:rsidRPr="007A1E95" w:rsidRDefault="00796029" w:rsidP="0079602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7960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14:26-27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08724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08724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087242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170D787" w14:textId="19F45E92" w:rsidR="00734B92" w:rsidRDefault="00796029" w:rsidP="0079602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நம்மில் பெரும்பாலோரரும் மிகக் குறைவான காரியங்களையே தேவனிடம் ஜெபத்தில் எடுத்துச் செல்வதை நான் காண்கிறேன். தேவ உதவியால் மாத்திரமே மேற்கொள்ள முடியும் என்று நன்றாக அறிந்திருந்தும்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அலுவலகத்தில் மேலதிகாரியுடன் உள்ள நம் வேறுபாடுகள்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குடும்பத்தினரோடும்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அயலகத்தாரோடும் உறவினர்களோடும் உள்ள கருத்து வேறுபாடுகள்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போன்ற பொதுவான பிரச்சனைகளை தேவனுக்கு முன் கொண்டுவருகிறதில்லை. சபையின் விசேஷித்த கூட்டத்தில் கலந்து கொள்ள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​​மேலதிகாரியிடம் விடுப்புக்கு அனுமதி கேட்டும் அது மறுக்கப்படும்போது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​​சகோதரர்கள் பெரும்பாலும்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மேலதிகாரிக்கு அனுகூலமாக பேசி அதை நியாயப்படுத்துகிறார்கள்! மேலதிகாரியின் முடிவை அவர்கள் ஏற்றுக்கொள்கிறார்கள்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ஆதரிக்கிறார்கள்! மேலதிகாரியின் முடிவை இறுதியாக எடுத்துக் கொள்ள வேண்டாம்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தேவன் நமக்கு மேலதிகாரியைவிட மிக பெரிய எஜமானனாக இருக்கிறார் என்று சொல்லி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இதுபோன்ற சமயங்களில்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சகோதரர்கள்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விசுவாசத்தோடு ஜெபிக்கும்படி நான் ஊக்குவிக்கிறேன். நாம் முதலில்  ஒவ்வொரு காரியத்தையும் ஜெபத்தில் அவரிடம் கொண்டு வர வேண்டும்.  ஆனால் பெரும்பாலான சமயங்களில் ஜனங்கள் தங்கள் மேலதிகாரி சொல்லும் காரியங்களையும்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முடிவுகளையும் இறுதி என்று ஏற்றுக்கொள்கிறார்கள். அவர்கள் அதை உண்மையான வாஞ்சையுள்ள இருதயத்துடன் தேவனிடம்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8" style="position:absolute;left:0;text-align:left;margin-left:-5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கொண்டு வருகிறதில்லை. நாம் அனுபவிக்கும் அழுத்தங்கள் வாழ்க்கையின் யதார்த்தங்கள் ஆகும்.  நம்முடைய சூழ்நிலைகளை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நாம் தேவனிடம் கொண்டுவர வேண்டும்.  நம் வேலைகளில் நமக்கு உதவுமாறு தேவனிடம் ஜெபிக்க வேண்டும்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அப்போது அவர் நமக்கு உதவுவார். பெரும்பாலான சந்தர்ப்பங்களில்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ஆரம்பத்தில் காரியங்களை தேவனிடம் கொண்டு வராமல்</w:t>
      </w:r>
      <w:r w:rsidRPr="0079602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கடைசி நேரத்தில் காரியங்களை அவரிடம் கொண்டு வருகிறோம்.</w:t>
      </w:r>
    </w:p>
    <w:p w14:paraId="4EDCCF7F" w14:textId="77777777" w:rsidR="00796029" w:rsidRDefault="00796029" w:rsidP="00796029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/>
        </w:rPr>
      </w:pPr>
    </w:p>
    <w:p w14:paraId="546F0A31" w14:textId="74E41626" w:rsidR="00BC15BE" w:rsidRPr="00B039C5" w:rsidRDefault="00087242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087242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71.7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087242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4E5D40A" w:rsidR="00DE09CC" w:rsidRPr="00DE09CC" w:rsidRDefault="00796029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79602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நாம் எல்லாப் பக்தியோடும் நல்லொழுக்கத்தோடும் கலகமில்லாமல் அமைதலுள்ள ஜீவனம்பண்ணும்படிக்கு</w:t>
      </w:r>
      <w:r w:rsidRPr="0079602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79602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ராஜாக்களுக்காகவும்</w:t>
      </w:r>
      <w:r w:rsidRPr="0079602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79602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அதிகாரமுள்ள யாவருக்காகவும் அப்படியே செய்யவேண்டும்.</w:t>
      </w:r>
    </w:p>
    <w:p w14:paraId="31471530" w14:textId="78E7F164" w:rsidR="008B61EC" w:rsidRPr="00BC15BE" w:rsidRDefault="00796029" w:rsidP="00BC15BE">
      <w:pPr>
        <w:jc w:val="right"/>
        <w:rPr>
          <w:szCs w:val="20"/>
          <w:lang w:val="en-IN"/>
        </w:rPr>
      </w:pPr>
      <w:r w:rsidRPr="0079602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2 தீமோத்தேயு 2:3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</w:bdo>
    </w:p>
    <w:p w14:paraId="25AD8080" w14:textId="0811076B" w:rsid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105643E7" w14:textId="5877B8F4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03FF3FC9" w14:textId="723EBF02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6C32AA62" w14:textId="6EBF58C6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3DBDA8C7" w14:textId="3000B615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26560AAA" w14:textId="4DE3D6BA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38B17589" w14:textId="0AF6EC0E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3DCA7C0D" w14:textId="1C05C396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242D0233" w14:textId="6DBA148C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16B33DA4" w14:textId="75507CF0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2BD60484" w14:textId="4C780336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331FFE7E" w14:textId="6D72F360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6DEF8E47" w14:textId="1A3222EC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10726538" w14:textId="0FA1D2A3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4E1A8105" w14:textId="69D4736E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165D4244" w14:textId="12C3F57C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02AD542B" w14:textId="4E8298FD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3CCC2DCB" w14:textId="77777777" w:rsidR="00796029" w:rsidRPr="006923A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08724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D72AE" w14:textId="77777777" w:rsidR="00087242" w:rsidRDefault="00087242" w:rsidP="00A01902">
      <w:r>
        <w:separator/>
      </w:r>
    </w:p>
  </w:endnote>
  <w:endnote w:type="continuationSeparator" w:id="0">
    <w:p w14:paraId="05DF5B80" w14:textId="77777777" w:rsidR="00087242" w:rsidRDefault="0008724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A59DE" w14:textId="77777777" w:rsidR="00087242" w:rsidRDefault="00087242" w:rsidP="00A01902">
      <w:r>
        <w:separator/>
      </w:r>
    </w:p>
  </w:footnote>
  <w:footnote w:type="continuationSeparator" w:id="0">
    <w:p w14:paraId="5A441D05" w14:textId="77777777" w:rsidR="00087242" w:rsidRDefault="0008724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08724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A6FE7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2021-05-06T00:45:00Z</dcterms:created>
  <dcterms:modified xsi:type="dcterms:W3CDTF">2021-05-06T00:45:00Z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