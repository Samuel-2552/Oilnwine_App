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A6F0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53FF61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65FA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857EA74" w14:textId="77777777" w:rsidR="00C35299" w:rsidRPr="00C35299" w:rsidRDefault="00C35299" w:rsidP="00C352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52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29:1-31:13</w:t>
                  </w:r>
                </w:p>
                <w:p w14:paraId="6FCA367C" w14:textId="77777777" w:rsidR="00C35299" w:rsidRPr="00C35299" w:rsidRDefault="00C35299" w:rsidP="00C352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52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11:55-12:19</w:t>
                  </w:r>
                </w:p>
                <w:p w14:paraId="3B9924CA" w14:textId="77777777" w:rsidR="00C35299" w:rsidRPr="00C35299" w:rsidRDefault="00C35299" w:rsidP="00C352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52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118:1-18</w:t>
                  </w:r>
                </w:p>
                <w:p w14:paraId="3F50C377" w14:textId="7D252907" w:rsidR="009A0942" w:rsidRPr="007A1E95" w:rsidRDefault="00C35299" w:rsidP="00C3529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352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15:24-26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A6F0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A6F0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A6F0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CBEBCE" w14:textId="77777777" w:rsidR="00C35299" w:rsidRPr="00C35299" w:rsidRDefault="00C35299" w:rsidP="00C3529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சிருஷ்டியில் ஒரு தீவிரமான வீழ்ச்சியின் தன்மை காணப்படுகின்றது. தானாகவே இயற்கையானது வீழ்ச்சிக்குள்ளாகிறது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கட்டுப்பாடு இல்லாமல் அதன் தன்மையை இழக்கிறது. இந்த வீழ்ச்சியின் கீழ்நோக்கி செல்லும் தன்மையை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மேற்கொள்ளாமல் எதுவும் மேலே எழும்ப முடியாது. எதையும் உயர்த்தவோ எழுப்பவோ முயற்சிக்கும்போது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​​இந்த உலகளாவிய கீழ்நோக்கிய தன்மையை நாம் நேருக்கு நேர் சந்திக்கிறோம். அது எப்படி நடந்தது என்று வேதம் சொல்கிறது. இது அனைத்தும் முதல் மனிதனின் ஒரு கீழ்நோக்கிய அடியில் தொடங்கியது.  ஆதாம் எடுத்த கீழ்நோக்கிய அடி கீழ்நோக்கி செல்வதின்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தொடக்கமாகும். ஒரு மனிதன் அந்த பயங்கரமான கீழ்நோக்கிய அடியை எடுத்தான்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பனிச்சரிவாக மாறிவிட்டது. முள்ளும் குருக்கும் எப்போதும் தவறான திசையின் அடையாளமாக மாறியுள்ளன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உழைப்பும்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முகத்தின் வியர்வையால் ஏதாவது ஒன்றை உற்பத்தி செய்வதும் அதின் அடையாளமாக மாறியதாக ஆதியாகமத்தில் படிக்கிறோம்.  மனிதனின் அந்த கீழ்நோக்கி செல்லும் போக்கை மேற்கொள்வதற்கான ஒரு போராட்டத்தை நாம் பெருமளவில் காண்கிறோம். பரிசுத்தவான்களே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உள்ளார்ந்த இழுப்பு தெய்வீக காரியங்களுடன் மனிதனின் உறவை சிதைத்துவிட்டது.</w:t>
      </w:r>
    </w:p>
    <w:p w14:paraId="72222310" w14:textId="77777777" w:rsidR="00C35299" w:rsidRPr="00C35299" w:rsidRDefault="00C35299" w:rsidP="00C3529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F06B13" w14:textId="3AF79F15" w:rsidR="00DE2FC4" w:rsidRDefault="00C35299" w:rsidP="00C3529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3" style="position:absolute;left:0;text-align:left;margin-left:-13.2pt;margin-top:730.4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நாம் எதை உயர்த்த முயற்சித்தாலும்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கீழ்நோக்கி இழுக்கும் அந்த உலகளாவிய சக்தியை எதிர் கொள்கிறோம்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அதனுடன் போராட வேண்டும். நம் வாழ்வில் கூட மேல் நோக்கி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செல்வதற்கான எந்தவொரு விருப்பமும் கடுமையான எதிர்ப்பை சந்திக்கிறது. ஆவிக்குரிய ரீதியில் வளர்வது எளிதல்ல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தானாகவே ஆவிக்குரிய உயரங்களைப் எட்ட முடியாது</w:t>
      </w:r>
      <w:r w:rsidRPr="00C35299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C352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எந்தவொரு மேல்நோக்கிய வளர்ச்சியும் நமக்கு முன் கடுமையான நிர்ப்பந்தங்களை கொண்டு வருகிறது.</w:t>
      </w:r>
      <w:r w:rsidR="00A47B68"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50BDBEB6" w14:textId="63657890" w:rsidR="00050EC5" w:rsidRPr="00050EC5" w:rsidRDefault="00DA6F05" w:rsidP="00A47B68">
      <w:pPr>
        <w:jc w:val="both"/>
        <w:rPr>
          <w:rFonts w:ascii="Latha" w:hAnsi="Latha" w:cs="Arial Unicode M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74E41626" w:rsidR="00BC15BE" w:rsidRPr="00B039C5" w:rsidRDefault="00DA6F05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A6F0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5.8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A6F0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46D51FA" w:rsidR="00DE09CC" w:rsidRPr="00DE09CC" w:rsidRDefault="00C3529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352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 சிநேகத்திலே ஒருவர்மேலொருவர் பட்சமாயிருங்கள்</w:t>
      </w:r>
      <w:r w:rsidRPr="00C352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352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கனம்பண்ணுகிறதிலே ஒருவருக்கொருவர் முந்திக்கொள்ளுங்கள்.</w:t>
      </w:r>
    </w:p>
    <w:p w14:paraId="31471530" w14:textId="6DDED8E4" w:rsidR="008B61EC" w:rsidRPr="00BC15BE" w:rsidRDefault="00C35299" w:rsidP="00BC15BE">
      <w:pPr>
        <w:jc w:val="right"/>
        <w:rPr>
          <w:szCs w:val="20"/>
          <w:lang w:val="en-IN"/>
        </w:rPr>
      </w:pPr>
      <w:r w:rsidRPr="00C352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ரோமர் 12:10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03489EC8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14002132" w14:textId="64063A08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347DEB04" w14:textId="5DADD31D" w:rsidR="00CD4B6B" w:rsidRDefault="00CD4B6B" w:rsidP="00050EC5">
      <w:pPr>
        <w:ind w:right="1676"/>
        <w:rPr>
          <w:sz w:val="52"/>
          <w:szCs w:val="44"/>
          <w:lang w:val="en-IN"/>
        </w:rPr>
      </w:pPr>
    </w:p>
    <w:p w14:paraId="7088F77E" w14:textId="0B720EC3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1ACFDAC" w14:textId="77777777" w:rsidR="00D03E13" w:rsidRDefault="00D03E13" w:rsidP="00B26186">
      <w:pPr>
        <w:ind w:left="1276" w:right="1676" w:hanging="1366"/>
        <w:rPr>
          <w:sz w:val="52"/>
          <w:szCs w:val="44"/>
          <w:lang w:val="en-IN"/>
        </w:rPr>
      </w:pPr>
    </w:p>
    <w:p w14:paraId="72F5614B" w14:textId="14723EB2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DDBF19A" w14:textId="79D090F6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1561C7C" w14:textId="6F8FA945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755DAF4E" w14:textId="261B2B43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7B5780C7" w14:textId="66F45185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45E845A4" w14:textId="7AC474C0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DBFD139" w14:textId="22CA7211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4B86C167" w14:textId="0BB67459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D11B115" w14:textId="22F5BC3D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4843388A" w14:textId="55DCF1CE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1835465A" w14:textId="4ED8AE5B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69A5B3B8" w14:textId="14EC91CF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52A25E42" w14:textId="3A06DC53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343F2788" w14:textId="77777777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6BD0D47E" w14:textId="7777777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A6F0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6857" w14:textId="77777777" w:rsidR="00DA6F05" w:rsidRDefault="00DA6F05" w:rsidP="00A01902">
      <w:r>
        <w:separator/>
      </w:r>
    </w:p>
  </w:endnote>
  <w:endnote w:type="continuationSeparator" w:id="0">
    <w:p w14:paraId="2E79F35A" w14:textId="77777777" w:rsidR="00DA6F05" w:rsidRDefault="00DA6F0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BC54" w14:textId="77777777" w:rsidR="00DA6F05" w:rsidRDefault="00DA6F05" w:rsidP="00A01902">
      <w:r>
        <w:separator/>
      </w:r>
    </w:p>
  </w:footnote>
  <w:footnote w:type="continuationSeparator" w:id="0">
    <w:p w14:paraId="41B4AE2F" w14:textId="77777777" w:rsidR="00DA6F05" w:rsidRDefault="00DA6F0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A6F0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2021-05-16T01:10:00Z</cp:lastPrinted>
  <dcterms:created xsi:type="dcterms:W3CDTF">2021-05-21T01:35:00Z</dcterms:created>
  <dcterms:modified xsi:type="dcterms:W3CDTF">2021-05-21T01:53:00Z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