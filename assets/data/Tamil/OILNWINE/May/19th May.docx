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C44AD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40EE74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03E1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B1C279B" w14:textId="77777777" w:rsidR="00D03E13" w:rsidRPr="00D03E13" w:rsidRDefault="00D03E13" w:rsidP="00D03E1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03E1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24:1-25:44</w:t>
                  </w:r>
                </w:p>
                <w:p w14:paraId="7228261E" w14:textId="77777777" w:rsidR="00D03E13" w:rsidRPr="00D03E13" w:rsidRDefault="00D03E13" w:rsidP="00D03E1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03E1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10:22-42</w:t>
                  </w:r>
                </w:p>
                <w:p w14:paraId="094B51AD" w14:textId="77777777" w:rsidR="00D03E13" w:rsidRPr="00D03E13" w:rsidRDefault="00D03E13" w:rsidP="00D03E1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03E1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116:1-19</w:t>
                  </w:r>
                </w:p>
                <w:p w14:paraId="3F50C377" w14:textId="2989083B" w:rsidR="009A0942" w:rsidRPr="007A1E95" w:rsidRDefault="00D03E13" w:rsidP="00D03E1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03E1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15:20-21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C44A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C44A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C44AD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60D10CDA" w:rsidR="00DE2FC4" w:rsidRDefault="00D03E13" w:rsidP="00D03E1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திராட்சச்செடியும் கொடிகளும் கிறிஸ்துவுக்கும் அவருடைய சபைக்கும் இடையிலான ஒருமைப்பாட்டையும் உறவையும் குறிக்கிறதாயிருக்கிறது. எல்லா கொடிகளும்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யூதராகவோ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புறஜாதியாராகவோ அல்லது கிரேக்கராகவோ இருந்தாலும்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பரலோக கொடியிலிருந்து துளிர்க்கிறதாயிருக்கிறது. கொடி செடியைப் போன்றதாகவே இருக்கிறது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செடிதான் கொடிகளுக்கு உயிர் அளிக்கிறது. பல கொடிகள் இருந்தாலும்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உண்மையில் அது ஒரே இயல்பைக் கொண்ட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கனி கொடுக்கிற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 கொடிகளை உடைய ஒரே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திராட்சச்செடியாக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ஜனத்தைக் குறிக்கிறது. ஒன்றாக இணைந்து அது கனி கொடுக்கும் செடியை உருவாக்குகிறது. அவை சரியான இணக்கத்தன்மையிலும் முழுமையான ஒருமைப்பாட்டிலும் பிரிக்கமுடியாத ஒன்றாக இருக்கிறது. ஒன்றை விட்டு ஒன்று வாழ முடியாது. செடி ஒரே இயல்பும்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ஜீவனும்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ஆவியும் உடையது. விசுவாசிகளாகிய நாம் தனிப்பட்ட கொடிகளாக இருக்கிறோம். விசேஷித்த கொடிகள் என்று கிடையாது. கொடிகளின் ஒரே நோக்கம் கனி கொடுப்பதாகும். கொடி செடியின் மகிமை என்பது போலவே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கனி கிளையின் மகிமை ஆகும். "என்னில் கனிகொடாதிருக்கிற கொடி எதுவோ அதை அவர் அறுத்துப்போடுகிறார்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>;"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(யோவான் 15: 2). ".... கொடியானது திராட்சச்செடியில் நிலைத்திரா விட்டால் அது தானாய்க் கனிகொடுக்கமாட்டாததுபோல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நீங்களும் என்னில் நிலைத்திராவிட்டால்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8" style="position:absolute;left:0;text-align:left;margin-left:-8.4pt;margin-top:731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கனிகொடுக்கமாட்டீர்கள்." (யோவான் 15: 4).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கிறிஸ்துவை நிராகரிப்பவர்கள்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ஆபிரகாமின் இயற்கையான சந்ததிகளாக இருந்தாலும் அல்லது எருசலேமில் வசிப்பவர்களாக இருந்தாலும் சரி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திராட்சச்செடியில் இருக்க முடியாது. "நீங்கள் என்னைத் தெரிந்துகொள்ளவில்லை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உங்களைத் தெரிந்துகொண்டேன்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;" 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(யோவான் 15:16). “... நாம் கனிகளைக் கொடுக்க வேண்டும்” என்ற அவருடைய நோக்கம் நிறைவேறும்படி அவர் நம்மைத் தெரிந்துக் கொண்டார்.  ஒரு வகையான கனி மட்டுமே உள்ளது</w:t>
      </w:r>
      <w:r w:rsidRPr="00D03E1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03E1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கிறிஸ்துவின் ஜீவனுக்கு ஒப்பான விதையை போன்ற கனியாகும்.</w:t>
      </w:r>
    </w:p>
    <w:p w14:paraId="5B3C117E" w14:textId="4EE6DE69" w:rsidR="00D03E13" w:rsidRDefault="00D03E13" w:rsidP="00D03E1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9EF4C79" w14:textId="77777777" w:rsidR="00D03E13" w:rsidRPr="00D03E13" w:rsidRDefault="00D03E13" w:rsidP="00D03E1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lang w:bidi="ta-IN"/>
        </w:rPr>
      </w:pPr>
    </w:p>
    <w:p w14:paraId="59A16CFA" w14:textId="20DE8D69" w:rsidR="00D03E13" w:rsidRDefault="00D03E13" w:rsidP="00D03E1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4E3BFC7" w14:textId="0040E57A" w:rsidR="00D03E13" w:rsidRDefault="00D03E13" w:rsidP="00D03E1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4B024ED" w14:textId="04858D5E" w:rsidR="00D03E13" w:rsidRDefault="00D03E13" w:rsidP="00D03E1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28CF4EA" w14:textId="3B614496" w:rsidR="00D03E13" w:rsidRPr="00D03E13" w:rsidRDefault="00D03E13" w:rsidP="00D03E13">
      <w:pPr>
        <w:ind w:firstLine="720"/>
        <w:jc w:val="both"/>
        <w:rPr>
          <w:rFonts w:ascii="Latha" w:hAnsi="Latha" w:cs="Arial Unicode MS" w:hint="cs"/>
          <w:noProof/>
          <w:sz w:val="52"/>
          <w:szCs w:val="48"/>
        </w:rPr>
      </w:pPr>
      <w:r>
        <w:rPr>
          <w:rFonts w:ascii="Latha" w:hAnsi="Latha" w:cs="Arial Unicode MS" w:hint="c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0BDBEB6" w14:textId="77777777" w:rsidR="00050EC5" w:rsidRPr="00050EC5" w:rsidRDefault="00050EC5" w:rsidP="00050EC5">
      <w:pPr>
        <w:ind w:firstLine="720"/>
        <w:jc w:val="both"/>
        <w:rPr>
          <w:rFonts w:ascii="Latha" w:hAnsi="Latha" w:cs="Arial Unicode MS"/>
          <w:noProof/>
          <w:sz w:val="52"/>
          <w:szCs w:val="48"/>
          <w:lang w:bidi="ta-IN"/>
        </w:rPr>
      </w:pPr>
    </w:p>
    <w:p w14:paraId="546F0A31" w14:textId="74E41626" w:rsidR="00BC15BE" w:rsidRPr="00B039C5" w:rsidRDefault="000C44AD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C44AD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3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C44A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3A4BAD8" w:rsidR="00DE09CC" w:rsidRPr="00DE09CC" w:rsidRDefault="00D03E13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நீங்களும் யூதருக்கும்</w:t>
      </w: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கிரேக்கருக்கும்</w:t>
      </w: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தேவனுடைய சபைக்கும் இடறலற்றவர்களாயிருங்கள்.</w:t>
      </w:r>
    </w:p>
    <w:p w14:paraId="31471530" w14:textId="17C8BFC8" w:rsidR="008B61EC" w:rsidRPr="00BC15BE" w:rsidRDefault="00D03E13" w:rsidP="00BC15BE">
      <w:pPr>
        <w:jc w:val="right"/>
        <w:rPr>
          <w:szCs w:val="20"/>
          <w:lang w:val="en-IN"/>
        </w:rPr>
      </w:pPr>
      <w:r w:rsidRPr="00D03E1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10:32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03489EC8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14002132" w14:textId="64063A08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347DEB04" w14:textId="5DADD31D" w:rsidR="00CD4B6B" w:rsidRDefault="00CD4B6B" w:rsidP="00050EC5">
      <w:pPr>
        <w:ind w:right="1676"/>
        <w:rPr>
          <w:sz w:val="52"/>
          <w:szCs w:val="44"/>
          <w:lang w:val="en-IN"/>
        </w:rPr>
      </w:pPr>
    </w:p>
    <w:p w14:paraId="7088F77E" w14:textId="0B720EC3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1ACFDAC" w14:textId="77777777" w:rsidR="00D03E13" w:rsidRDefault="00D03E13" w:rsidP="00B26186">
      <w:pPr>
        <w:ind w:left="1276" w:right="1676" w:hanging="1366"/>
        <w:rPr>
          <w:sz w:val="52"/>
          <w:szCs w:val="44"/>
          <w:lang w:val="en-IN"/>
        </w:rPr>
      </w:pPr>
    </w:p>
    <w:p w14:paraId="72F5614B" w14:textId="4AA26BFD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6BD0D47E" w14:textId="7777777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0C44A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5493" w14:textId="77777777" w:rsidR="000C44AD" w:rsidRDefault="000C44AD" w:rsidP="00A01902">
      <w:r>
        <w:separator/>
      </w:r>
    </w:p>
  </w:endnote>
  <w:endnote w:type="continuationSeparator" w:id="0">
    <w:p w14:paraId="574BF9AF" w14:textId="77777777" w:rsidR="000C44AD" w:rsidRDefault="000C44A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7829" w14:textId="77777777" w:rsidR="000C44AD" w:rsidRDefault="000C44AD" w:rsidP="00A01902">
      <w:r>
        <w:separator/>
      </w:r>
    </w:p>
  </w:footnote>
  <w:footnote w:type="continuationSeparator" w:id="0">
    <w:p w14:paraId="1143F751" w14:textId="77777777" w:rsidR="000C44AD" w:rsidRDefault="000C44A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C44A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00CA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22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2021-05-19T01:33:00Z</dcterms:created>
  <dcterms:modified xsi:type="dcterms:W3CDTF">2021-05-19T01:33:00Z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