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9158B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242993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B0AD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9A28E82" w14:textId="77777777" w:rsidR="001B0ADD" w:rsidRPr="001B0ADD" w:rsidRDefault="001B0ADD" w:rsidP="001B0AD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B0AD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2:22-4:22</w:t>
                  </w:r>
                </w:p>
                <w:p w14:paraId="5C41D705" w14:textId="77777777" w:rsidR="001B0ADD" w:rsidRPr="001B0ADD" w:rsidRDefault="001B0ADD" w:rsidP="001B0AD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B0AD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5:24-47</w:t>
                  </w:r>
                </w:p>
                <w:p w14:paraId="64E2CF71" w14:textId="77777777" w:rsidR="001B0ADD" w:rsidRPr="001B0ADD" w:rsidRDefault="001B0ADD" w:rsidP="001B0AD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B0AD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106:1-12</w:t>
                  </w:r>
                </w:p>
                <w:p w14:paraId="3F50C377" w14:textId="6C3D0481" w:rsidR="009A0942" w:rsidRPr="007A1E95" w:rsidRDefault="001B0ADD" w:rsidP="001B0AD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B0AD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14:30-31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158B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158B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9158B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60063402" w:rsidR="00734B92" w:rsidRDefault="001B0ADD" w:rsidP="0091674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ஜனங்களின் ஆவிக்குரிய வாழ்க்கையாகிய தனது இரையைத் தேடி மோகமும்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வசீகரிப்பும் கொண்டு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ஏதேன் தோட்டத்தில் செய்ததைப் போலவே சர்ப்பம் இன்றும் உலாவுகிறது. தேவனோடுள்ள ஐக்கியத்தை மனதில் வைத்து "சர்ப்பம் ஏமாற்றியது" போல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எப்போதுமே செய்கிறது! பரிசுத்தவான்களே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சர்ப்பம் அனைத்து தலைமுறைகளிலும் தனது இரையைத் தேடி மோகமும் வசீகரிப்புமுடன் சுற்றி வருகிறது. அது அவர்களின் ஆவிக்குரிய வாழ்க்கையையும் தேவ ஜனங்கள் மீது இருக்கும் அழைப்பையும் திசை திருப்ப விரும்புகிறது. இன்று அது உண்மையல்லவா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தங்கள் நேரத்தையும்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சக்தியையும் இயற்கையான காரியங்களுக்காக செலவிடுகிறார்கள். எத்தனை விசுவாசிகள் சர்ப்பத்தால் ஏமாற்றப்பட்டிருக்கிறார்கள்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ஆளுகைக்கும் அவருடைய சித்தத்திற்கும் தங்களைக் கொடாமல்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வாழ்க்கையில் ஆசீர்வாதங்களைப் பெற அவர்கள் விரும்புகிறார்கள். இயற்கையான காரியங்களின் அடிப்படையில் மட்டுமே ஜனங்கள்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ஆசீர்வாதங்களைப் பெற விரும்புகிறார்கள். இது தேவைக்குரிய காரியம் அல்ல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இன்று பேராசைக்குரிய விஷயம்! நம் காலத்தின் தத்துவம் என்னவென்றால்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கணவன்-மனைவி இருவருமே வேலை செய்யாமல் இன்று வாழ முடியாது என்பதாகும்! தேவன் நம் தேவையை சந்திப்பார் என்று வாக்குத்தத்தம் அளித்திருக்கிறார்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 நமது பேராசையை பூர்த்தி செய்ய மாட்டார்! நாம் எப்படியும் பெரிய கார் மற்றும் வசதிகளை பெற்றுக் கொள்ள விரும்புகிறோமா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2" style="position:absolute;left:0;text-align:left;margin-left:-6.85pt;margin-top:729.3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இத்தகைய காரியங்களுக்காக கணவன் ஒரு </w:t>
      </w:r>
      <w:r w:rsidRPr="001B0AD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இடத்திலும் மனைவி இன்னொரு இடத்திலும் வேலை செய்கிறதை நாம் காண்கிறோம். குழந்தைகள் தாயுடனும் தந்தையுடனும் இல்லை! அவர்கள் வேறிடத்தில் இருக்கிறார்கள். இதுதான் இன்றைய நடைமுறை. அவர்களின் வாழ்க்கையில் தேவ வார்த்தையை கொண்டு வருகிற தேவ மனிதர்கள் எங்கே</w:t>
      </w:r>
      <w:r w:rsidRPr="001B0ADD">
        <w:rPr>
          <w:rFonts w:ascii="Latha" w:hAnsi="Latha" w:cs="Arial Unicode MS"/>
          <w:noProof/>
          <w:sz w:val="52"/>
          <w:szCs w:val="48"/>
          <w:lang w:val="ta-IN"/>
        </w:rPr>
        <w:t>?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9158B5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9158B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1.9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9158B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B475F6A" w:rsidR="00DE09CC" w:rsidRPr="00DE09CC" w:rsidRDefault="001B0ADD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மனைவியோடே கட்டப்பட்டிருந்தால்</w:t>
      </w: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அவிழ்க்கப்பட வகைதேடாதே</w:t>
      </w: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மனைவி இல்லாதவனாயிருந்தால். மனைவியைத் தேடாதே.</w:t>
      </w:r>
    </w:p>
    <w:p w14:paraId="31471530" w14:textId="479E866F" w:rsidR="008B61EC" w:rsidRPr="00BC15BE" w:rsidRDefault="001B0ADD" w:rsidP="00BC15BE">
      <w:pPr>
        <w:jc w:val="right"/>
        <w:rPr>
          <w:szCs w:val="20"/>
          <w:lang w:val="en-IN"/>
        </w:rPr>
      </w:pP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7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>:</w:t>
      </w:r>
      <w:r w:rsidRPr="001B0AD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27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02AD542B" w14:textId="4E8298FD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CCC2DCB" w14:textId="575F1EFA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77344D82" w14:textId="2C8E7BA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129654A" w14:textId="5C1FC29D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4979EF41" w14:textId="65DC71DE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55094902" w14:textId="6042B92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AC4F3F0" w14:textId="70CF2CEE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56FB9248" w14:textId="0C27BCAF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6B7E47F5" w14:textId="669B7FA8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67D4165" w14:textId="3E42B913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20C2F1A2" w14:textId="71BCA49F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6D04609E" w14:textId="5BFB8D26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5C62DF77" w14:textId="5823D15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7121D848" w14:textId="3A73236A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6E226AA7" w14:textId="39627E02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1288D797" w14:textId="26C36C90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32288656" w14:textId="57B669A8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100AC729" w14:textId="77777777" w:rsidR="001B0ADD" w:rsidRPr="006923A9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9158B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010E" w14:textId="77777777" w:rsidR="009158B5" w:rsidRDefault="009158B5" w:rsidP="00A01902">
      <w:r>
        <w:separator/>
      </w:r>
    </w:p>
  </w:endnote>
  <w:endnote w:type="continuationSeparator" w:id="0">
    <w:p w14:paraId="383EDE3D" w14:textId="77777777" w:rsidR="009158B5" w:rsidRDefault="009158B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0C45" w14:textId="77777777" w:rsidR="009158B5" w:rsidRDefault="009158B5" w:rsidP="00A01902">
      <w:r>
        <w:separator/>
      </w:r>
    </w:p>
  </w:footnote>
  <w:footnote w:type="continuationSeparator" w:id="0">
    <w:p w14:paraId="5639B033" w14:textId="77777777" w:rsidR="009158B5" w:rsidRDefault="009158B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9158B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2021-05-08T01:47:00Z</dcterms:created>
  <dcterms:modified xsi:type="dcterms:W3CDTF">2021-05-08T01:47:00Z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