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9628EA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0378B46" w14:textId="77777777" w:rsidR="00ED4007" w:rsidRPr="00ED4007" w:rsidRDefault="00ED4007" w:rsidP="00ED400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4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யாத்திராகமம் 39:1-40:38</w:t>
                  </w:r>
                </w:p>
                <w:p w14:paraId="2DE6C902" w14:textId="77777777" w:rsidR="00ED4007" w:rsidRPr="00ED4007" w:rsidRDefault="00ED4007" w:rsidP="00ED400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4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மாற்கு 1:1-28</w:t>
                  </w:r>
                </w:p>
                <w:p w14:paraId="09BA1DA2" w14:textId="77777777" w:rsidR="00ED4007" w:rsidRPr="00ED4007" w:rsidRDefault="00ED4007" w:rsidP="00ED4007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ED4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35:1-16</w:t>
                  </w:r>
                </w:p>
                <w:p w14:paraId="3F50C377" w14:textId="440F8367" w:rsidR="009A0942" w:rsidRPr="007A1E95" w:rsidRDefault="00ED4007" w:rsidP="00ED4007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ED400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9:11-12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2F302E1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564EE2" w:rsidRPr="00564EE2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பிப்ரவரி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7765FF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ED4007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5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628EA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628EA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9628EA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89AD2C2" w14:textId="3B8A15AA" w:rsidR="00DE4732" w:rsidRPr="00EF2100" w:rsidRDefault="00ED4007" w:rsidP="00ED4007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 w:bidi="ta-IN"/>
        </w:rPr>
      </w:pP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"நான் கிறிஸ்தவ மதத்திற்கு வந்திருக்கிறேன்"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>, “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கிறிஸ்தவ மதத்தை ஏற்றுக் கொண்டேன்” போன்ற வார்த்தைகளில்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ஜனங்கள் ஆவிக்குரிய மறு பிறப்பைக் குறித்து  பொதுவாக சொல்லுகிறார்கள். அவர்கள் ஒரு புதிய வகை நடத்தைக்குள்ளும் அமைப்பிற்குள்ளும் வருகின்றனர். அவர்கள் காரியங்களை வேறு வழியில் செய்யத் தொடங்குகிறார்கள். சிலர் அதை வெறும் வெளிப்பிரகாரமான இலக்கு என்றும்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வித்தியாசமான ஆர்வங்கள்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செயல்பாடுகள்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வாழ்க்கை மற்றும் நடத்தை ஆகியவற்றின் மண்டலத்திற்குள்ளாக வந்துள்ளார்கள் என்றும் நினைக்கிறார்கள்! இவ்வாறு கிறிஸ்தவத்தைப் பற்றி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பலர்  கருதுகின்றனர். ஆனால் உண்மையான கிறிஸ்தவம் மிகவும் வேறுபட்டது. இது ஒரு புதிய சிருஷ்டியாகும். சமீபத்தில்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சில வாலிப  சகோதரர்கள் கிறிஸ்துவை ஏற்றுக்கொண்டபோது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​​அவர்களுடைய மாற்றங்களை ஏற்றுக்கொள்வது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அவர்களின் பெற்றோர்களுக்கு கடினமாக இருந்தது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;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அவர்கள் விரைவில் தங்கள் பெற்றோர்களின் மதத்திற்குத் திரும்புவார்கள் என்று அவர்கள் நினைத்தார்கள். தங்கள் பிள்ளைகளுக்கு நிகழ்ந்தவை அனைத்தும் தற்காலிகமான ஈர்ப்பு என்று அவர்கள் நினைத்தார்கள். அவர்கள் ஆர்வமாக இருந்ததால்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தங்கள் பிள்ளைகளை ஒரு ஜீவனுள்ள சபையில் தொடர்பு கொள்ள அனுமதித்தனர். சிறிது காலம் கழித்து அவர்கள் மாறுவார்கள் என்றும் பெற்றோர்கள் நினைத்தார்கள்! இருப்பினும்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 வாழ்க்கை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யோவான் 3-ஆம் அதிகாரத்தில் நாம் காண்கிறபடி</w:t>
      </w:r>
      <w:r w:rsidRPr="00ED4007">
        <w:rPr>
          <w:rFonts w:ascii="Latha" w:hAnsi="Latha" w:cs="Arial Unicode MS"/>
          <w:noProof/>
          <w:sz w:val="52"/>
          <w:szCs w:val="48"/>
          <w:lang w:val="ta-IN" w:bidi="ta-IN"/>
        </w:rPr>
        <w:t xml:space="preserve">,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ஆர்வத்தின் மாற்றம் மட்டுமல்ல. இது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12" style="position:absolute;left:0;text-align:left;margin-left:-9.95pt;margin-top:730.1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ஆர்வம் மற்றும் செயல்பாட்டிக்கடுத்ததான ஒரு </w:t>
      </w:r>
      <w:r w:rsidRPr="00ED4007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துறையிலிருந்து மத நடவடிக்கைகளின் மற்றொரு துறைகுள்ளான ஒரு இயக்கமும் அல்ல.</w:t>
      </w:r>
    </w:p>
    <w:p w14:paraId="22213741" w14:textId="0D457196" w:rsidR="00937883" w:rsidRDefault="00937883" w:rsidP="00937883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</w:p>
    <w:p w14:paraId="0B33D790" w14:textId="76E2D2C1" w:rsidR="00A74000" w:rsidRPr="00265E77" w:rsidRDefault="009628EA" w:rsidP="00265E77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15144223" w:rsidR="000931F1" w:rsidRDefault="009628EA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6.5pt;width:570.1pt;height:168.8pt;z-index:251711488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650F3FED" w:rsidR="006D514C" w:rsidRPr="00CF2CCC" w:rsidRDefault="009628EA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9628EA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29885BCF" w:rsidR="008D2BBE" w:rsidRPr="008D2BBE" w:rsidRDefault="00ED4007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ED40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 விழித்துக்கொண்டு</w:t>
      </w:r>
      <w:r w:rsidRPr="00ED40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ED40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சாகிறதற்கேதுவாயிரு</w:t>
      </w:r>
      <w:r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lang w:bidi="ta-IN"/>
        </w:rPr>
        <w:t xml:space="preserve"> </w:t>
      </w:r>
      <w:r w:rsidRPr="00ED4007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க்கிறவைகளை ஸ்திரப்படுத்து</w:t>
      </w:r>
      <w:r w:rsidR="009D081A" w:rsidRPr="009D081A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.</w:t>
      </w:r>
    </w:p>
    <w:p w14:paraId="0DAA0F6C" w14:textId="11C3DB9B" w:rsidR="007765FF" w:rsidRPr="007765FF" w:rsidRDefault="00ED4007" w:rsidP="007765FF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ED4007">
        <w:rPr>
          <w:rFonts w:ascii="Latha" w:hAnsi="Latha" w:cs="Arial Unicode MS"/>
          <w:noProof/>
          <w:sz w:val="48"/>
          <w:szCs w:val="44"/>
          <w:cs/>
          <w:lang w:bidi="ta-IN"/>
        </w:rPr>
        <w:t>வெளிப்படுத்தின விசேஷம் 3:2</w:t>
      </w:r>
    </w:p>
    <w:p w14:paraId="6AE7280E" w14:textId="184F2E97" w:rsidR="00D06CF7" w:rsidRDefault="00D06CF7" w:rsidP="00A541FA">
      <w:pPr>
        <w:ind w:right="1676"/>
        <w:rPr>
          <w:sz w:val="40"/>
          <w:szCs w:val="32"/>
          <w:lang w:val="en-IN"/>
        </w:rPr>
      </w:pPr>
    </w:p>
    <w:p w14:paraId="211DAA93" w14:textId="77777777" w:rsidR="009D081A" w:rsidRDefault="009D081A" w:rsidP="00A541FA">
      <w:pPr>
        <w:ind w:right="1676"/>
        <w:rPr>
          <w:szCs w:val="20"/>
          <w:lang w:val="en-IN"/>
        </w:rPr>
      </w:pPr>
    </w:p>
    <w:p w14:paraId="190EF692" w14:textId="6E160D69" w:rsidR="00D06CF7" w:rsidRDefault="00D06CF7" w:rsidP="00A541FA">
      <w:pPr>
        <w:ind w:right="1676"/>
        <w:rPr>
          <w:szCs w:val="20"/>
          <w:lang w:val="en-IN"/>
        </w:rPr>
      </w:pPr>
    </w:p>
    <w:p w14:paraId="5F0D7532" w14:textId="2255E957" w:rsidR="00D06CF7" w:rsidRDefault="00D06CF7" w:rsidP="00A541FA">
      <w:pPr>
        <w:ind w:right="1676"/>
        <w:rPr>
          <w:szCs w:val="20"/>
          <w:lang w:val="en-IN"/>
        </w:rPr>
      </w:pPr>
    </w:p>
    <w:p w14:paraId="54E570D7" w14:textId="0126D7D4" w:rsidR="00D06CF7" w:rsidRDefault="00D06CF7" w:rsidP="00A541FA">
      <w:pPr>
        <w:ind w:right="1676"/>
        <w:rPr>
          <w:szCs w:val="20"/>
          <w:lang w:val="en-IN"/>
        </w:rPr>
      </w:pPr>
    </w:p>
    <w:p w14:paraId="4A328CD3" w14:textId="77777777" w:rsidR="00D06CF7" w:rsidRDefault="00D06CF7" w:rsidP="00A541FA">
      <w:pPr>
        <w:ind w:right="1676"/>
        <w:rPr>
          <w:szCs w:val="20"/>
          <w:lang w:val="en-IN"/>
        </w:rPr>
      </w:pPr>
    </w:p>
    <w:p w14:paraId="43D1AF3A" w14:textId="5E3C209B" w:rsidR="000D73DC" w:rsidRDefault="000D73DC" w:rsidP="00A541FA">
      <w:pPr>
        <w:ind w:right="1676"/>
        <w:rPr>
          <w:szCs w:val="20"/>
          <w:lang w:val="en-IN"/>
        </w:rPr>
      </w:pPr>
    </w:p>
    <w:p w14:paraId="43BBCF0C" w14:textId="1702D90D" w:rsidR="000D73DC" w:rsidRDefault="000D73DC" w:rsidP="00A541FA">
      <w:pPr>
        <w:ind w:right="1676"/>
        <w:rPr>
          <w:szCs w:val="20"/>
          <w:lang w:val="en-IN"/>
        </w:rPr>
      </w:pPr>
    </w:p>
    <w:p w14:paraId="634D8B75" w14:textId="30EBE923" w:rsidR="000D73DC" w:rsidRDefault="000D73DC" w:rsidP="00A541FA">
      <w:pPr>
        <w:ind w:right="1676"/>
        <w:rPr>
          <w:szCs w:val="20"/>
          <w:lang w:val="en-IN"/>
        </w:rPr>
      </w:pPr>
    </w:p>
    <w:p w14:paraId="554BF283" w14:textId="5DA367D3" w:rsidR="00EF2100" w:rsidRDefault="00EF2100" w:rsidP="00A541FA">
      <w:pPr>
        <w:ind w:right="1676"/>
        <w:rPr>
          <w:szCs w:val="20"/>
          <w:lang w:val="en-IN"/>
        </w:rPr>
      </w:pPr>
    </w:p>
    <w:p w14:paraId="60D2FA7E" w14:textId="18E0A2BF" w:rsidR="00EF2100" w:rsidRDefault="00EF2100" w:rsidP="00A541FA">
      <w:pPr>
        <w:ind w:right="1676"/>
        <w:rPr>
          <w:szCs w:val="20"/>
          <w:lang w:val="en-IN"/>
        </w:rPr>
      </w:pPr>
    </w:p>
    <w:p w14:paraId="7CD02D3C" w14:textId="59644B4F" w:rsidR="00EF2100" w:rsidRDefault="00EF2100" w:rsidP="00A541FA">
      <w:pPr>
        <w:ind w:right="1676"/>
        <w:rPr>
          <w:szCs w:val="20"/>
          <w:lang w:val="en-IN"/>
        </w:rPr>
      </w:pPr>
    </w:p>
    <w:p w14:paraId="19E07903" w14:textId="77777777" w:rsidR="00EF2100" w:rsidRPr="00E76866" w:rsidRDefault="00EF2100" w:rsidP="00A541FA">
      <w:pPr>
        <w:ind w:right="1676"/>
        <w:rPr>
          <w:szCs w:val="20"/>
          <w:lang w:val="en-IN"/>
        </w:rPr>
      </w:pPr>
    </w:p>
    <w:p w14:paraId="3664B31E" w14:textId="0D2DA2CF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9628EA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42597" w14:textId="77777777" w:rsidR="009628EA" w:rsidRDefault="009628EA" w:rsidP="00A01902">
      <w:r>
        <w:separator/>
      </w:r>
    </w:p>
  </w:endnote>
  <w:endnote w:type="continuationSeparator" w:id="0">
    <w:p w14:paraId="359079CA" w14:textId="77777777" w:rsidR="009628EA" w:rsidRDefault="009628EA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CFE20" w14:textId="77777777" w:rsidR="009628EA" w:rsidRDefault="009628EA" w:rsidP="00A01902">
      <w:r>
        <w:separator/>
      </w:r>
    </w:p>
  </w:footnote>
  <w:footnote w:type="continuationSeparator" w:id="0">
    <w:p w14:paraId="61E6F779" w14:textId="77777777" w:rsidR="009628EA" w:rsidRDefault="009628EA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628EA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1A26"/>
    <w:rsid w:val="00025895"/>
    <w:rsid w:val="00042B7E"/>
    <w:rsid w:val="00046977"/>
    <w:rsid w:val="0005642F"/>
    <w:rsid w:val="00057132"/>
    <w:rsid w:val="000742E4"/>
    <w:rsid w:val="00075998"/>
    <w:rsid w:val="000843A9"/>
    <w:rsid w:val="000866AC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65E77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1E24"/>
    <w:rsid w:val="006D38AF"/>
    <w:rsid w:val="006D49E7"/>
    <w:rsid w:val="006D514C"/>
    <w:rsid w:val="006E0AA2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31AB0"/>
    <w:rsid w:val="00932025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0C73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41D3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61F4D"/>
    <w:rsid w:val="001654F9"/>
    <w:rsid w:val="00165772"/>
    <w:rsid w:val="00176B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73DED"/>
    <w:rsid w:val="00692256"/>
    <w:rsid w:val="00695423"/>
    <w:rsid w:val="006A30FB"/>
    <w:rsid w:val="006A345A"/>
    <w:rsid w:val="006B4296"/>
    <w:rsid w:val="006D7C1D"/>
    <w:rsid w:val="006E1C47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36525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907DA4"/>
    <w:rsid w:val="00920669"/>
    <w:rsid w:val="0094430A"/>
    <w:rsid w:val="00954135"/>
    <w:rsid w:val="00972111"/>
    <w:rsid w:val="00982604"/>
    <w:rsid w:val="00997A1D"/>
    <w:rsid w:val="009B7817"/>
    <w:rsid w:val="009D2FEA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4379A"/>
    <w:rsid w:val="00E56C73"/>
    <w:rsid w:val="00E6291C"/>
    <w:rsid w:val="00ED722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8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2021-02-13T18:37:00Z</cp:lastPrinted>
  <dcterms:created xsi:type="dcterms:W3CDTF">2021-02-15T01:46:00Z</dcterms:created>
  <dcterms:modified xsi:type="dcterms:W3CDTF">2021-02-15T01:46:00Z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