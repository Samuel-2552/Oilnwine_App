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52112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3A0ED2E" w14:textId="77777777" w:rsidR="00250848" w:rsidRPr="00250848" w:rsidRDefault="00250848" w:rsidP="0025084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5084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லேவியராகமம் 4:1-5:19</w:t>
                  </w:r>
                </w:p>
                <w:p w14:paraId="2FB7D920" w14:textId="77777777" w:rsidR="00250848" w:rsidRPr="00250848" w:rsidRDefault="00250848" w:rsidP="0025084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5084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2:13-3:6</w:t>
                  </w:r>
                </w:p>
                <w:p w14:paraId="3B116B2E" w14:textId="77777777" w:rsidR="00250848" w:rsidRPr="00250848" w:rsidRDefault="00250848" w:rsidP="0025084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5084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36:1-12</w:t>
                  </w:r>
                </w:p>
                <w:p w14:paraId="3F50C377" w14:textId="26499349" w:rsidR="009A0942" w:rsidRPr="007A1E95" w:rsidRDefault="00250848" w:rsidP="0025084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5084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10:1-2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21E0C9B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25084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52112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2112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52112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56A8A19C" w:rsidR="00DE4732" w:rsidRPr="00EF2100" w:rsidRDefault="005479FC" w:rsidP="00A319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பரிசேயர் மற்றும் சதுசேயருக்கும் கிறிஸ்துவுக்கும் என்ன வித்தியாசம் இருந்தது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மதம் அல்லது பக்தியின் வேறுபாடு அல்ல. இயேசு பரிசேயர்களை விட அதிக மதபக்தியும் அர்ப்பணிப்பும் உடையவர் என்பதும்கூட அல்ல. இது ஆவிக்குரியதற்கும்  இயற்கையானதற்கும் உள்ள வித்தியாசமாகும். இயேசு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மேலே இருந்து வந்தவர்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ஆவியினால் பிறந்தவர்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மற்றவர்களோ இயற்கையானவர்கள். இயேசு பரிசேயர்களுக்கு ஒரு புதிராக இருந்தார்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 ஆவிக்குரிய ரீதியில் நடந்துகொண்டபோது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இயற்கையாகவே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வாழ்ந்தார்கள்.  அதனால்தான் அவர்களால்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அவருடன் எந்த உறவும் வைத்திருக்க முடியவில்லை. இயேசு அவர்களுக்கு ஒரு புதிராக இருந்தார். அவர்கள் எப்போதும் அவரைத் தவறாக நினைத்தார்கள். இயேசு பேசியபோது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பரிசேயர்கள் தங்களுக்கு விரோதமாகத்தான் பேசினார் என்று நினைத்தார்கள். அவருக்குள் ஒரு பிசாசு இருப்பதாக அவர்கள் சொன்னார்கள்! ஏன் அவர்களால் அவரை ஏற்றுக்கொள்ள முடியவில்லை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இயேசுவும் அவர்களும் இரண்டு வெவ்வேறு மண்டலங்களைச் சேர்ந்தவர்களாகும். தேவ ஜனங்கள் ஆவியினால் நடக்கவில்லை என்றால்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ஜனங்கள் மத்தியிலும்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சபையிலும் கூட இதே போன்ற வேறுபாடுகள் இருக்கலாம். நாம் உண்மையும் அர்ப்பணிப்புமுள்ள ஜனங்களாக இருக்கலாம்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முக்கியமானது என்னவென்றால்</w:t>
      </w:r>
      <w:r w:rsidRPr="005479F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நாம் இயற்கையான மண்டலத்தைச் சேர்ந்தவர்களா அல்லது ஆவிக்குரிய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16" style="position:absolute;left:0;text-align:left;margin-left:-5.35pt;margin-top:732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மண்டலத்தைச் சேர்ந்தவர்களா என்பதுதான். </w:t>
      </w:r>
      <w:r w:rsidRPr="005479F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ஆவிக்குரிய மண்டலத்தில் உள்ளவர்களால் மட்டுமே ஆவிக்குரிய பலனைத் தர முடியும்.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52112C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5144223" w:rsidR="000931F1" w:rsidRDefault="0052112C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224.8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650F3FED" w:rsidR="006D514C" w:rsidRPr="00CF2CCC" w:rsidRDefault="0052112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52112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18D643D9" w:rsidR="008D2BBE" w:rsidRPr="008D2BBE" w:rsidRDefault="00250848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5084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நீங்களோ பிரியமானவர்களே</w:t>
      </w:r>
      <w:r w:rsidRPr="0025084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5084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மகா பரிசுத்தமான விசுவாசத்தின்மேல் உங்களை உறுதிப்படுத்திக்கொண்டு</w:t>
      </w:r>
      <w:r w:rsidRPr="0025084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0DAA0F6C" w14:textId="04FC5319" w:rsidR="007765FF" w:rsidRPr="007765FF" w:rsidRDefault="00250848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250848">
        <w:rPr>
          <w:rFonts w:ascii="Latha" w:hAnsi="Latha" w:cs="Arial Unicode MS"/>
          <w:noProof/>
          <w:sz w:val="48"/>
          <w:szCs w:val="44"/>
          <w:cs/>
          <w:lang w:bidi="ta-IN"/>
        </w:rPr>
        <w:t>யூதா 1:20</w:t>
      </w:r>
    </w:p>
    <w:p w14:paraId="21CD5D74" w14:textId="5E86FFBC" w:rsidR="00A319E3" w:rsidRDefault="00A319E3" w:rsidP="00A541FA">
      <w:pPr>
        <w:ind w:right="1676"/>
        <w:rPr>
          <w:szCs w:val="20"/>
          <w:lang w:val="en-IN"/>
        </w:rPr>
      </w:pPr>
    </w:p>
    <w:p w14:paraId="7C0DABE8" w14:textId="3388D09A" w:rsidR="00A319E3" w:rsidRDefault="00A319E3" w:rsidP="00A541FA">
      <w:pPr>
        <w:ind w:right="1676"/>
        <w:rPr>
          <w:szCs w:val="20"/>
          <w:lang w:val="en-IN"/>
        </w:rPr>
      </w:pPr>
    </w:p>
    <w:p w14:paraId="22B77E63" w14:textId="747858A7" w:rsidR="00A319E3" w:rsidRDefault="00A319E3" w:rsidP="00A541FA">
      <w:pPr>
        <w:ind w:right="1676"/>
        <w:rPr>
          <w:szCs w:val="20"/>
          <w:lang w:val="en-IN"/>
        </w:rPr>
      </w:pPr>
    </w:p>
    <w:p w14:paraId="47EE03D1" w14:textId="77777777" w:rsidR="00A319E3" w:rsidRDefault="00A319E3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554BF283" w14:textId="5DA367D3" w:rsidR="00EF2100" w:rsidRDefault="00EF2100" w:rsidP="00A541FA">
      <w:pPr>
        <w:ind w:right="1676"/>
        <w:rPr>
          <w:szCs w:val="20"/>
          <w:lang w:val="en-IN"/>
        </w:rPr>
      </w:pPr>
    </w:p>
    <w:p w14:paraId="60D2FA7E" w14:textId="18E0A2BF" w:rsidR="00EF2100" w:rsidRDefault="00EF2100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52112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2A983" w14:textId="77777777" w:rsidR="0052112C" w:rsidRDefault="0052112C" w:rsidP="00A01902">
      <w:r>
        <w:separator/>
      </w:r>
    </w:p>
  </w:endnote>
  <w:endnote w:type="continuationSeparator" w:id="0">
    <w:p w14:paraId="2682D619" w14:textId="77777777" w:rsidR="0052112C" w:rsidRDefault="0052112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51282" w14:textId="77777777" w:rsidR="0052112C" w:rsidRDefault="0052112C" w:rsidP="00A01902">
      <w:r>
        <w:separator/>
      </w:r>
    </w:p>
  </w:footnote>
  <w:footnote w:type="continuationSeparator" w:id="0">
    <w:p w14:paraId="3C3D05B1" w14:textId="77777777" w:rsidR="0052112C" w:rsidRDefault="0052112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52112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2021-02-16T18:58:00Z</dcterms:created>
  <dcterms:modified xsi:type="dcterms:W3CDTF">2021-02-16T18:58:00Z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