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88505F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62A433F" w14:textId="77777777" w:rsidR="00A319E3" w:rsidRPr="00A319E3" w:rsidRDefault="00A319E3" w:rsidP="00A319E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319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லேவியராகமம் 1:1-3:17</w:t>
                  </w:r>
                </w:p>
                <w:p w14:paraId="1E62839B" w14:textId="77777777" w:rsidR="00A319E3" w:rsidRPr="00A319E3" w:rsidRDefault="00A319E3" w:rsidP="00A319E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319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 1:29-2:12</w:t>
                  </w:r>
                </w:p>
                <w:p w14:paraId="445FA23B" w14:textId="77777777" w:rsidR="00A319E3" w:rsidRPr="00A319E3" w:rsidRDefault="00A319E3" w:rsidP="00A319E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319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35:17-28</w:t>
                  </w:r>
                </w:p>
                <w:p w14:paraId="3F50C377" w14:textId="23DF91DE" w:rsidR="009A0942" w:rsidRPr="007A1E95" w:rsidRDefault="00A319E3" w:rsidP="00A319E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319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9:13-18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667799D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65F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A319E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8505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8505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8505F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5453A104" w:rsidR="00DE4732" w:rsidRPr="00EF2100" w:rsidRDefault="00A319E3" w:rsidP="00A319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மறுபடியும் பிறந்த நபர்</w:t>
      </w:r>
      <w:r w:rsidRPr="00A319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மனுகுலத்தின் மேம்பட்ட</w:t>
      </w:r>
      <w:r w:rsidRPr="00A319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புதிய பதிப்பு அல்ல. அவன் முற்றிலும் புதிய உள்ளமைப்பைக் கொண்ட ஒரு நபராகும்</w:t>
      </w:r>
      <w:r w:rsidRPr="00A319E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அவன் ஒரு புதிய சிருஷ்டியாகும்.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இயற்கையான மனிதன்</w:t>
      </w:r>
      <w:r w:rsidRPr="00A319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பகுத்தறிவைப் பயன்படுத்த விரும்புவது மட்டுமல்ல</w:t>
      </w:r>
      <w:r w:rsidRPr="00A319E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அவனது இயல்பான திறன்களை எப்போதும் நம்பியிருக்கிறான். தனக்கு புரியாத எதையும் கண்டுபிடிக்க அவன் தனது பகுத்தறிவைப் பயன்படுத்துகிறான்.  அவன் தனது மனித அறிவினால் எல்லாவற்றையும் புரிந்துகொள்ள முயற்சிக்கிறான். அவன் எப்போதும் தனது இயல்பான திறன்களை பயன்படுத்தி காரியங்களை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புரிந்துகொள்ள முயல்கிறான். யோவான் அத்தியாயம் 3-ல் நிக்கோதெமு நடந்து கொண்ட விதம் இதுதான். அவர் மீண்டும் பிறக்க வேண்டும் என்று கர்த்தர் சொன்னபோது</w:t>
      </w:r>
      <w:r w:rsidRPr="00A319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​​ஒரு நபர் எவ்வாறு இரண்டு முறை பிறக்க முடியும் என்று அவர் ஆச்சரியப்பட்டார்! இயேசு பேசிய வார்த்தைகளை புரிந்துக் கொள்வதற்கு அவர் தனது இயல்பான பகுத்தறிவைப் பயன்படுத்தினார்.  அவர் தனது மனதையும் புத்தியையும் பயன்ப்படுத்தி</w:t>
      </w:r>
      <w:r w:rsidRPr="00A319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இரண்டாவது முறையாக தனது தாயின் வயிற்றில் இருந்து எந்த மனிதனும் பிறக்க முடியாது என்றார். இயற்கையான மனிதன்</w:t>
      </w:r>
      <w:r w:rsidRPr="00A319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எப்போதும் தனது மனதின் பகுத்தறிவின் அடிப்படையில் செயல்படுகிறான். தேவன் பேசுவதை</w:t>
      </w:r>
      <w:r w:rsidRPr="00A319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​​இயற்கை மனிதன் கேட்ட பிறகு</w:t>
      </w:r>
      <w:r w:rsidRPr="00A319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அதை அவனது இயல்பான திறனின் பெலத்தால் புரிந்து கொள்ள முயற்சிக்கிறான். அதை புரிந்துகொள்ள அவன் தன் இயல்பான திறன்களை பயன்படுத்த வேண்டும்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14" style="position:absolute;left:0;text-align:left;margin-left:-9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A319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யோசிக்கிறான்.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88505F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5144223" w:rsidR="000931F1" w:rsidRDefault="0088505F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168.8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650F3FED" w:rsidR="006D514C" w:rsidRPr="00CF2CCC" w:rsidRDefault="0088505F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88505F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10524C94" w:rsidR="008D2BBE" w:rsidRPr="008D2BBE" w:rsidRDefault="00A319E3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319E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பிள்ளைகளே</w:t>
      </w:r>
      <w:r w:rsidRPr="00A319E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319E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விக்கிரகங்களுக்கு விலகி</w:t>
      </w:r>
      <w:r w:rsidRPr="00A319E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319E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உங்களைக் காத்துக்கொள்வீர்களாக. ஆமென்.</w:t>
      </w:r>
    </w:p>
    <w:p w14:paraId="0DAA0F6C" w14:textId="79C054F5" w:rsidR="007765FF" w:rsidRPr="007765FF" w:rsidRDefault="00A319E3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A319E3">
        <w:rPr>
          <w:rFonts w:ascii="Latha" w:hAnsi="Latha" w:cs="Arial Unicode MS"/>
          <w:noProof/>
          <w:sz w:val="48"/>
          <w:szCs w:val="44"/>
          <w:cs/>
          <w:lang w:bidi="ta-IN"/>
        </w:rPr>
        <w:t>1 யோவான் 5:21</w:t>
      </w:r>
    </w:p>
    <w:p w14:paraId="6AE7280E" w14:textId="184F2E97" w:rsidR="00D06CF7" w:rsidRDefault="00D06CF7" w:rsidP="00A541FA">
      <w:pPr>
        <w:ind w:right="1676"/>
        <w:rPr>
          <w:sz w:val="40"/>
          <w:szCs w:val="32"/>
          <w:lang w:val="en-IN"/>
        </w:rPr>
      </w:pPr>
    </w:p>
    <w:p w14:paraId="211DAA93" w14:textId="77777777" w:rsidR="009D081A" w:rsidRDefault="009D081A" w:rsidP="00A541FA">
      <w:pPr>
        <w:ind w:right="1676"/>
        <w:rPr>
          <w:szCs w:val="20"/>
          <w:lang w:val="en-IN"/>
        </w:rPr>
      </w:pPr>
    </w:p>
    <w:p w14:paraId="190EF692" w14:textId="6E160D69" w:rsidR="00D06CF7" w:rsidRDefault="00D06CF7" w:rsidP="00A541FA">
      <w:pPr>
        <w:ind w:right="1676"/>
        <w:rPr>
          <w:szCs w:val="20"/>
          <w:lang w:val="en-IN"/>
        </w:rPr>
      </w:pPr>
    </w:p>
    <w:p w14:paraId="5F0D7532" w14:textId="2255E957" w:rsidR="00D06CF7" w:rsidRDefault="00D06CF7" w:rsidP="00A541FA">
      <w:pPr>
        <w:ind w:right="1676"/>
        <w:rPr>
          <w:szCs w:val="20"/>
          <w:lang w:val="en-IN"/>
        </w:rPr>
      </w:pPr>
    </w:p>
    <w:p w14:paraId="54E570D7" w14:textId="0126D7D4" w:rsidR="00D06CF7" w:rsidRDefault="00D06CF7" w:rsidP="00A541FA">
      <w:pPr>
        <w:ind w:right="1676"/>
        <w:rPr>
          <w:szCs w:val="20"/>
          <w:lang w:val="en-IN"/>
        </w:rPr>
      </w:pPr>
    </w:p>
    <w:p w14:paraId="4A328CD3" w14:textId="27550B0B" w:rsidR="00D06CF7" w:rsidRDefault="00D06CF7" w:rsidP="00A541FA">
      <w:pPr>
        <w:ind w:right="1676"/>
        <w:rPr>
          <w:szCs w:val="20"/>
          <w:lang w:val="en-IN"/>
        </w:rPr>
      </w:pPr>
    </w:p>
    <w:p w14:paraId="049570C1" w14:textId="741341B9" w:rsidR="00A319E3" w:rsidRDefault="00A319E3" w:rsidP="00A541FA">
      <w:pPr>
        <w:ind w:right="1676"/>
        <w:rPr>
          <w:szCs w:val="20"/>
          <w:lang w:val="en-IN"/>
        </w:rPr>
      </w:pPr>
    </w:p>
    <w:p w14:paraId="21CD5D74" w14:textId="5E86FFBC" w:rsidR="00A319E3" w:rsidRDefault="00A319E3" w:rsidP="00A541FA">
      <w:pPr>
        <w:ind w:right="1676"/>
        <w:rPr>
          <w:szCs w:val="20"/>
          <w:lang w:val="en-IN"/>
        </w:rPr>
      </w:pPr>
    </w:p>
    <w:p w14:paraId="7C0DABE8" w14:textId="3388D09A" w:rsidR="00A319E3" w:rsidRDefault="00A319E3" w:rsidP="00A541FA">
      <w:pPr>
        <w:ind w:right="1676"/>
        <w:rPr>
          <w:szCs w:val="20"/>
          <w:lang w:val="en-IN"/>
        </w:rPr>
      </w:pPr>
    </w:p>
    <w:p w14:paraId="22B77E63" w14:textId="747858A7" w:rsidR="00A319E3" w:rsidRDefault="00A319E3" w:rsidP="00A541FA">
      <w:pPr>
        <w:ind w:right="1676"/>
        <w:rPr>
          <w:szCs w:val="20"/>
          <w:lang w:val="en-IN"/>
        </w:rPr>
      </w:pPr>
    </w:p>
    <w:p w14:paraId="47EE03D1" w14:textId="77777777" w:rsidR="00A319E3" w:rsidRDefault="00A319E3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554BF283" w14:textId="5DA367D3" w:rsidR="00EF2100" w:rsidRDefault="00EF2100" w:rsidP="00A541FA">
      <w:pPr>
        <w:ind w:right="1676"/>
        <w:rPr>
          <w:szCs w:val="20"/>
          <w:lang w:val="en-IN"/>
        </w:rPr>
      </w:pPr>
    </w:p>
    <w:p w14:paraId="60D2FA7E" w14:textId="18E0A2BF" w:rsidR="00EF2100" w:rsidRDefault="00EF2100" w:rsidP="00A541FA">
      <w:pPr>
        <w:ind w:right="1676"/>
        <w:rPr>
          <w:szCs w:val="20"/>
          <w:lang w:val="en-IN"/>
        </w:rPr>
      </w:pPr>
    </w:p>
    <w:p w14:paraId="7CD02D3C" w14:textId="59644B4F" w:rsidR="00EF2100" w:rsidRDefault="00EF2100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88505F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7A85B" w14:textId="77777777" w:rsidR="0088505F" w:rsidRDefault="0088505F" w:rsidP="00A01902">
      <w:r>
        <w:separator/>
      </w:r>
    </w:p>
  </w:endnote>
  <w:endnote w:type="continuationSeparator" w:id="0">
    <w:p w14:paraId="08CF0B67" w14:textId="77777777" w:rsidR="0088505F" w:rsidRDefault="0088505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333E2" w14:textId="77777777" w:rsidR="0088505F" w:rsidRDefault="0088505F" w:rsidP="00A01902">
      <w:r>
        <w:separator/>
      </w:r>
    </w:p>
  </w:footnote>
  <w:footnote w:type="continuationSeparator" w:id="0">
    <w:p w14:paraId="78FDC1D6" w14:textId="77777777" w:rsidR="0088505F" w:rsidRDefault="0088505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8505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2021-02-15T18:01:00Z</dcterms:created>
  <dcterms:modified xsi:type="dcterms:W3CDTF">2021-02-15T18:01:00Z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