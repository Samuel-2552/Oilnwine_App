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E068F4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45E65ED" w14:textId="77777777" w:rsidR="00BC78A8" w:rsidRPr="00BC78A8" w:rsidRDefault="00BC78A8" w:rsidP="00BC78A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C78A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யாத்திராகமம் 23:14-25:40</w:t>
                  </w:r>
                </w:p>
                <w:p w14:paraId="2479178E" w14:textId="77777777" w:rsidR="00BC78A8" w:rsidRPr="00BC78A8" w:rsidRDefault="00BC78A8" w:rsidP="00BC78A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C78A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24:29-51</w:t>
                  </w:r>
                </w:p>
                <w:p w14:paraId="54896FFC" w14:textId="77777777" w:rsidR="00BC78A8" w:rsidRPr="00BC78A8" w:rsidRDefault="00BC78A8" w:rsidP="00BC78A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C78A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30:1-12</w:t>
                  </w:r>
                </w:p>
                <w:p w14:paraId="3F50C377" w14:textId="379A08BD" w:rsidR="009A0942" w:rsidRPr="007A1E95" w:rsidRDefault="00BC78A8" w:rsidP="00BC78A8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BC78A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7:24-27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1CAC91F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BC78A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6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E068F4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E068F4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89AD2C2" w14:textId="33D92712" w:rsidR="00DE4732" w:rsidRDefault="00E068F4" w:rsidP="00BC78A8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BC78A8" w:rsidRPr="00BC78A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இராஜாவாகிய அகாஸ்வேருவுக்கு வஸ்தி என்ற பெயர் கொண்ட ராஜஸ்திரீ இருந்தாள் (எஸ்தர் 1: 9). அவள் இராஜாவை அறிவதற்கான சிலாக்கியத்தை கொண்டிருந்தாள். ராஜாவுக்கு இருந்த </w:t>
      </w:r>
      <w:r w:rsidR="00BC78A8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   </w:t>
      </w:r>
      <w:r w:rsidR="00BC78A8" w:rsidRPr="00BC78A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அதே </w:t>
      </w:r>
      <w:r w:rsidR="00BC78A8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  </w:t>
      </w:r>
      <w:r w:rsidR="00BC78A8" w:rsidRPr="00BC78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சிறப்புரிம</w:t>
      </w:r>
      <w:r w:rsidR="00BC78A8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      </w:t>
      </w:r>
      <w:r w:rsidR="00BC78A8" w:rsidRPr="00BC78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ராஜஸ்திரீயான</w:t>
      </w:r>
      <w:r w:rsidR="00BC78A8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BC78A8" w:rsidRPr="00BC78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வஸ்திக்கும் கிடைத்தது. அவள் இராஜாவுடன் அரண்மனையில் வாழ்ந்து வந்தாள். தேவனை தங்கள் தேவனாக அறிந்துகொள்ளும் பாக்கியம் பெற்ற இஸ்ரவேலர்களின் சித்திரத்தை</w:t>
      </w:r>
      <w:r w:rsidR="00BC78A8" w:rsidRPr="00BC78A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C78A8" w:rsidRPr="00BC78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ஒருபுறம் வஸ்தியில் நாம் காணலாம். மறுபுறம்</w:t>
      </w:r>
      <w:r w:rsidR="00BC78A8" w:rsidRPr="00BC78A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C78A8" w:rsidRPr="00BC78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தேவனை அறிந்து கொள்ளும் பாக்கியம் கொண்ட நவீன நாள் சபையையும்</w:t>
      </w:r>
      <w:r w:rsidR="00BC78A8" w:rsidRPr="00BC78A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C78A8" w:rsidRPr="00BC78A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அவள் அடையாளப்படுத்துகிறாள். தேசத்தின் ராணியாக தனக்குக் கிடைத்த </w:t>
      </w:r>
      <w:r w:rsidR="00BC78A8" w:rsidRPr="00BC78A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மிகப்பெரிய பாக்கியத்தை</w:t>
      </w:r>
      <w:r w:rsidR="00BC78A8" w:rsidRPr="00BC78A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C78A8" w:rsidRPr="00BC78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வஸ்தி போற்றிப் பாராட்டவில்லை. அவளுடைய பெரிதான அழைப்பை அவள் புறக்கணித்தாள். அவள் உண்மையில் ராஜாவின் விருப்பங்களுக்கும் பிரியத்திற்கும் ஏற்ப வாழவில்லை. எஸ்தர் 1: 9-ல்</w:t>
      </w:r>
      <w:r w:rsidR="00BC78A8" w:rsidRPr="00BC78A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C78A8" w:rsidRPr="00BC78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வஸ்தி ராணி</w:t>
      </w:r>
      <w:r w:rsidR="00BC78A8" w:rsidRPr="00BC78A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C78A8" w:rsidRPr="00BC78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அரண்மனையின் பெண்களுக்கு ஒரு பெரிய விருந்து வைத்ததாக காண்கிறோம். இராஜா எல்லா ஜனங்களுக்கும் ஒரு விருந்து தயார் செய்திருந்தபோதிலும் (வசனம் 5)</w:t>
      </w:r>
      <w:r w:rsidR="00BC78A8" w:rsidRPr="00BC78A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C78A8" w:rsidRPr="00BC78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வஸ்தி பெண்களுக்கு ஒரு தனி விருந்து (9 வது வசனம்) நடத்த முடிவு செய்தாள். அவள் தன் சொந்த வழிகளில் நடந்துகொண்டு தன் சொந்த காரியங்களைச் செய்ய விரும்பினாள். வஸ்தி</w:t>
      </w:r>
      <w:r w:rsidR="00BC78A8" w:rsidRPr="00BC78A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C78A8" w:rsidRPr="00BC78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ராணியாக அவளிடம் எதிர்பார்க்கப்பட்டதைச் செய்யவில்லை</w:t>
      </w:r>
      <w:r w:rsidR="00BC78A8" w:rsidRPr="00BC78A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BC78A8" w:rsidRPr="00BC78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அவள் ராணிக்குரிய அழைப்பை உதாசீனப்படுத்தினாள்</w:t>
      </w:r>
      <w:r w:rsidR="00BC78A8" w:rsidRPr="00BC78A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BC78A8" w:rsidRPr="00BC78A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அவள் தன் அழைப்புக்கு முக்கியத்துவம் கொடுக்கவில்லை. தேவனை அறிந்து கொள்ளும் பாக்கியம் கொண்ட பல </w:t>
      </w:r>
      <w:r w:rsidR="00BC78A8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4" style="position:absolute;left:0;text-align:left;margin-left:-7.85pt;margin-top:728.3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BC78A8" w:rsidRPr="00BC78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விசுவாசிகள் உள்ளனர்</w:t>
      </w:r>
      <w:r w:rsidR="00BC78A8" w:rsidRPr="00BC78A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BC78A8" w:rsidRPr="00BC78A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</w:t>
      </w:r>
      <w:r w:rsidR="00BC78A8" w:rsidRPr="00BC78A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துரதிர்ஷ்டவசமாக</w:t>
      </w:r>
      <w:r w:rsidR="00BC78A8" w:rsidRPr="00BC78A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C78A8" w:rsidRPr="00BC78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வஸ்தியைப் போலவே</w:t>
      </w:r>
      <w:r w:rsidR="00BC78A8" w:rsidRPr="00BC78A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C78A8" w:rsidRPr="00BC78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தங்கள் சொந்த உருவாக்கமான</w:t>
      </w:r>
      <w:r w:rsidR="00BC78A8" w:rsidRPr="00BC78A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C78A8" w:rsidRPr="00BC78A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பல்வேறு நடவடிக்கைகளில் ஈடுப்பட்டிருக்கிறார்கள். அவர்கள் தங்கள் வாழ்க்கையில் தேவனின் அழைப்பை மறந்துபோனார்கள்.  அவர்கள் தங்கள் ராஜாவின் கட்டளைகளை அவமதிக்கிறார்கள்.</w:t>
      </w:r>
    </w:p>
    <w:p w14:paraId="22213741" w14:textId="0D457196" w:rsidR="00937883" w:rsidRDefault="00937883" w:rsidP="0093788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0B33D790" w14:textId="76E2D2C1" w:rsidR="00A74000" w:rsidRPr="00265E77" w:rsidRDefault="00E068F4" w:rsidP="00265E7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D4A5811" w:rsidR="000931F1" w:rsidRDefault="00E068F4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6.5pt;width:556.9pt;height:225.15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7840E97D" w:rsidR="006D514C" w:rsidRPr="00CF2CCC" w:rsidRDefault="00E068F4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E068F4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4B0D466F" w:rsidR="00DE4732" w:rsidRDefault="00BC78A8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BC78A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சோதனைக்குட்படாதபடிக்கு விழித்திருந்து ஜெபம்பண்ணுங்கள். ஆவி உற்சாகமுள்ளதுதான்</w:t>
      </w:r>
      <w:r w:rsidRPr="00BC78A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BC78A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மாம்சமோ பலவீனமுள்ளது என்றார்.</w:t>
      </w:r>
    </w:p>
    <w:p w14:paraId="09E01CE0" w14:textId="1D3DFE0E" w:rsidR="00AD19B9" w:rsidRPr="00DE4732" w:rsidRDefault="00BC78A8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BC78A8">
        <w:rPr>
          <w:rFonts w:ascii="Latha" w:hAnsi="Latha" w:cs="Arial Unicode MS"/>
          <w:noProof/>
          <w:sz w:val="48"/>
          <w:szCs w:val="44"/>
          <w:cs/>
          <w:lang w:bidi="ta-IN"/>
        </w:rPr>
        <w:t>மாற்கு 14:38</w:t>
      </w:r>
      <w:r w:rsidR="00C71E2B">
        <w:t>‬</w:t>
      </w:r>
    </w:p>
    <w:p w14:paraId="7D0E232C" w14:textId="4DBA92DC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09A0D71E" w14:textId="2FE1BF06" w:rsidR="00E76866" w:rsidRDefault="00E76866" w:rsidP="00A541FA">
      <w:pPr>
        <w:ind w:right="1676"/>
        <w:rPr>
          <w:szCs w:val="20"/>
          <w:lang w:val="en-IN"/>
        </w:rPr>
      </w:pPr>
    </w:p>
    <w:p w14:paraId="026A1922" w14:textId="3B52D98F" w:rsidR="00937883" w:rsidRDefault="00937883" w:rsidP="00A541FA">
      <w:pPr>
        <w:ind w:right="1676"/>
        <w:rPr>
          <w:szCs w:val="20"/>
          <w:lang w:val="en-IN"/>
        </w:rPr>
      </w:pPr>
    </w:p>
    <w:p w14:paraId="7471233B" w14:textId="0B44128E" w:rsidR="00937883" w:rsidRDefault="00937883" w:rsidP="00A541FA">
      <w:pPr>
        <w:ind w:right="1676"/>
        <w:rPr>
          <w:szCs w:val="20"/>
          <w:lang w:val="en-IN"/>
        </w:rPr>
      </w:pPr>
    </w:p>
    <w:p w14:paraId="4D889013" w14:textId="51EF6760" w:rsidR="00021A26" w:rsidRDefault="00021A26" w:rsidP="00A541FA">
      <w:pPr>
        <w:ind w:right="1676"/>
        <w:rPr>
          <w:szCs w:val="20"/>
          <w:lang w:val="en-IN"/>
        </w:rPr>
      </w:pPr>
    </w:p>
    <w:p w14:paraId="685DAE4E" w14:textId="6CF4DDC5" w:rsidR="008B630D" w:rsidRDefault="008B630D" w:rsidP="00A541FA">
      <w:pPr>
        <w:ind w:right="1676"/>
        <w:rPr>
          <w:szCs w:val="20"/>
          <w:lang w:val="en-IN"/>
        </w:rPr>
      </w:pPr>
    </w:p>
    <w:p w14:paraId="40B55472" w14:textId="0775694B" w:rsidR="00937883" w:rsidRDefault="00937883" w:rsidP="00A541FA">
      <w:pPr>
        <w:ind w:right="1676"/>
        <w:rPr>
          <w:szCs w:val="20"/>
          <w:lang w:val="en-IN"/>
        </w:rPr>
      </w:pPr>
    </w:p>
    <w:p w14:paraId="3E55077C" w14:textId="5F0D0473" w:rsidR="00937883" w:rsidRDefault="00937883" w:rsidP="00A541FA">
      <w:pPr>
        <w:ind w:right="1676"/>
        <w:rPr>
          <w:szCs w:val="20"/>
          <w:lang w:val="en-IN"/>
        </w:rPr>
      </w:pPr>
    </w:p>
    <w:p w14:paraId="0CDDBB3C" w14:textId="6E48273D" w:rsidR="00937883" w:rsidRDefault="00937883" w:rsidP="00A541FA">
      <w:pPr>
        <w:ind w:right="1676"/>
        <w:rPr>
          <w:szCs w:val="20"/>
          <w:lang w:val="en-IN"/>
        </w:rPr>
      </w:pPr>
    </w:p>
    <w:p w14:paraId="61164C4A" w14:textId="2F7999E9" w:rsidR="00BC78A8" w:rsidRDefault="00BC78A8" w:rsidP="00A541FA">
      <w:pPr>
        <w:ind w:right="1676"/>
        <w:rPr>
          <w:szCs w:val="20"/>
          <w:lang w:val="en-IN"/>
        </w:rPr>
      </w:pPr>
    </w:p>
    <w:p w14:paraId="6712501E" w14:textId="44986BE2" w:rsidR="00BC78A8" w:rsidRDefault="00BC78A8" w:rsidP="00A541FA">
      <w:pPr>
        <w:ind w:right="1676"/>
        <w:rPr>
          <w:szCs w:val="20"/>
          <w:lang w:val="en-IN"/>
        </w:rPr>
      </w:pPr>
    </w:p>
    <w:p w14:paraId="266FA6E7" w14:textId="2462B1AE" w:rsidR="00BC78A8" w:rsidRDefault="00BC78A8" w:rsidP="00A541FA">
      <w:pPr>
        <w:ind w:right="1676"/>
        <w:rPr>
          <w:szCs w:val="20"/>
          <w:lang w:val="en-IN"/>
        </w:rPr>
      </w:pPr>
    </w:p>
    <w:p w14:paraId="794717CE" w14:textId="3769317F" w:rsidR="00BC78A8" w:rsidRDefault="00BC78A8" w:rsidP="00A541FA">
      <w:pPr>
        <w:ind w:right="1676"/>
        <w:rPr>
          <w:szCs w:val="20"/>
          <w:lang w:val="en-IN"/>
        </w:rPr>
      </w:pPr>
    </w:p>
    <w:p w14:paraId="599CB21F" w14:textId="6B6A390F" w:rsidR="00BC78A8" w:rsidRDefault="00BC78A8" w:rsidP="00A541FA">
      <w:pPr>
        <w:ind w:right="1676"/>
        <w:rPr>
          <w:szCs w:val="20"/>
          <w:lang w:val="en-IN"/>
        </w:rPr>
      </w:pPr>
    </w:p>
    <w:p w14:paraId="651BE092" w14:textId="79831F12" w:rsidR="00BC78A8" w:rsidRDefault="00BC78A8" w:rsidP="00A541FA">
      <w:pPr>
        <w:ind w:right="1676"/>
        <w:rPr>
          <w:szCs w:val="20"/>
          <w:lang w:val="en-IN"/>
        </w:rPr>
      </w:pPr>
    </w:p>
    <w:p w14:paraId="364BF42B" w14:textId="1AE2EE90" w:rsidR="00BC78A8" w:rsidRDefault="00BC78A8" w:rsidP="00A541FA">
      <w:pPr>
        <w:ind w:right="1676"/>
        <w:rPr>
          <w:szCs w:val="20"/>
          <w:lang w:val="en-IN"/>
        </w:rPr>
      </w:pPr>
    </w:p>
    <w:p w14:paraId="0EE6D518" w14:textId="4889B7D6" w:rsidR="00BC78A8" w:rsidRDefault="00BC78A8" w:rsidP="00A541FA">
      <w:pPr>
        <w:ind w:right="1676"/>
        <w:rPr>
          <w:szCs w:val="20"/>
          <w:lang w:val="en-IN"/>
        </w:rPr>
      </w:pPr>
    </w:p>
    <w:p w14:paraId="665E5678" w14:textId="4C282F9B" w:rsidR="00BC78A8" w:rsidRDefault="00BC78A8" w:rsidP="00A541FA">
      <w:pPr>
        <w:ind w:right="1676"/>
        <w:rPr>
          <w:szCs w:val="20"/>
          <w:lang w:val="en-IN"/>
        </w:rPr>
      </w:pPr>
    </w:p>
    <w:p w14:paraId="3CB72A5F" w14:textId="59E148EA" w:rsidR="00BC78A8" w:rsidRDefault="00BC78A8" w:rsidP="00A541FA">
      <w:pPr>
        <w:ind w:right="1676"/>
        <w:rPr>
          <w:szCs w:val="20"/>
          <w:lang w:val="en-IN"/>
        </w:rPr>
      </w:pPr>
    </w:p>
    <w:p w14:paraId="32B72102" w14:textId="367A2810" w:rsidR="00BC78A8" w:rsidRDefault="00BC78A8" w:rsidP="00A541FA">
      <w:pPr>
        <w:ind w:right="1676"/>
        <w:rPr>
          <w:szCs w:val="20"/>
          <w:lang w:val="en-IN"/>
        </w:rPr>
      </w:pPr>
    </w:p>
    <w:p w14:paraId="075FBB98" w14:textId="7EAC5828" w:rsidR="00BC78A8" w:rsidRDefault="00BC78A8" w:rsidP="00A541FA">
      <w:pPr>
        <w:ind w:right="1676"/>
        <w:rPr>
          <w:szCs w:val="20"/>
          <w:lang w:val="en-IN"/>
        </w:rPr>
      </w:pPr>
    </w:p>
    <w:p w14:paraId="34BF0199" w14:textId="1EAD2938" w:rsidR="00BC78A8" w:rsidRDefault="00BC78A8" w:rsidP="00A541FA">
      <w:pPr>
        <w:ind w:right="1676"/>
        <w:rPr>
          <w:szCs w:val="20"/>
          <w:lang w:val="en-IN"/>
        </w:rPr>
      </w:pPr>
    </w:p>
    <w:p w14:paraId="74130CA0" w14:textId="19D85AAD" w:rsidR="00BC78A8" w:rsidRDefault="00BC78A8" w:rsidP="00A541FA">
      <w:pPr>
        <w:ind w:right="1676"/>
        <w:rPr>
          <w:szCs w:val="20"/>
          <w:lang w:val="en-IN"/>
        </w:rPr>
      </w:pPr>
    </w:p>
    <w:p w14:paraId="1C1B5EC4" w14:textId="610F365B" w:rsidR="00BC78A8" w:rsidRDefault="00BC78A8" w:rsidP="00A541FA">
      <w:pPr>
        <w:ind w:right="1676"/>
        <w:rPr>
          <w:szCs w:val="20"/>
          <w:lang w:val="en-IN"/>
        </w:rPr>
      </w:pPr>
    </w:p>
    <w:p w14:paraId="1FA520E5" w14:textId="1CEBB0E2" w:rsidR="00BC78A8" w:rsidRDefault="00BC78A8" w:rsidP="00A541FA">
      <w:pPr>
        <w:ind w:right="1676"/>
        <w:rPr>
          <w:szCs w:val="20"/>
          <w:lang w:val="en-IN"/>
        </w:rPr>
      </w:pPr>
    </w:p>
    <w:p w14:paraId="18ED90B7" w14:textId="6CD58250" w:rsidR="00BC78A8" w:rsidRDefault="00BC78A8" w:rsidP="00A541FA">
      <w:pPr>
        <w:ind w:right="1676"/>
        <w:rPr>
          <w:szCs w:val="20"/>
          <w:lang w:val="en-IN"/>
        </w:rPr>
      </w:pPr>
    </w:p>
    <w:p w14:paraId="55F51BFD" w14:textId="373FAC86" w:rsidR="00BC78A8" w:rsidRDefault="00BC78A8" w:rsidP="00A541FA">
      <w:pPr>
        <w:ind w:right="1676"/>
        <w:rPr>
          <w:szCs w:val="20"/>
          <w:lang w:val="en-IN"/>
        </w:rPr>
      </w:pPr>
    </w:p>
    <w:p w14:paraId="20CA74F0" w14:textId="11F4D004" w:rsidR="00BC78A8" w:rsidRDefault="00BC78A8" w:rsidP="00A541FA">
      <w:pPr>
        <w:ind w:right="1676"/>
        <w:rPr>
          <w:szCs w:val="20"/>
          <w:lang w:val="en-IN"/>
        </w:rPr>
      </w:pPr>
    </w:p>
    <w:p w14:paraId="77DCDF19" w14:textId="6F67C461" w:rsidR="00BC78A8" w:rsidRDefault="00BC78A8" w:rsidP="00A541FA">
      <w:pPr>
        <w:ind w:right="1676"/>
        <w:rPr>
          <w:szCs w:val="20"/>
          <w:lang w:val="en-IN"/>
        </w:rPr>
      </w:pPr>
    </w:p>
    <w:p w14:paraId="7AE5B8A4" w14:textId="59E97213" w:rsidR="00BC78A8" w:rsidRDefault="00BC78A8" w:rsidP="00A541FA">
      <w:pPr>
        <w:ind w:right="1676"/>
        <w:rPr>
          <w:szCs w:val="20"/>
          <w:lang w:val="en-IN"/>
        </w:rPr>
      </w:pPr>
    </w:p>
    <w:p w14:paraId="6BCA1E8A" w14:textId="44027397" w:rsidR="00BC78A8" w:rsidRDefault="00BC78A8" w:rsidP="00A541FA">
      <w:pPr>
        <w:ind w:right="1676"/>
        <w:rPr>
          <w:szCs w:val="20"/>
          <w:lang w:val="en-IN"/>
        </w:rPr>
      </w:pPr>
    </w:p>
    <w:p w14:paraId="2D195195" w14:textId="3F5B7FEB" w:rsidR="00BC78A8" w:rsidRDefault="00BC78A8" w:rsidP="00A541FA">
      <w:pPr>
        <w:ind w:right="1676"/>
        <w:rPr>
          <w:szCs w:val="20"/>
          <w:lang w:val="en-IN"/>
        </w:rPr>
      </w:pPr>
    </w:p>
    <w:p w14:paraId="34473C74" w14:textId="2BE6FF11" w:rsidR="00BC78A8" w:rsidRDefault="00BC78A8" w:rsidP="00A541FA">
      <w:pPr>
        <w:ind w:right="1676"/>
        <w:rPr>
          <w:szCs w:val="20"/>
          <w:lang w:val="en-IN"/>
        </w:rPr>
      </w:pPr>
    </w:p>
    <w:p w14:paraId="57D3E93E" w14:textId="77A7E6F5" w:rsidR="00BC78A8" w:rsidRDefault="00BC78A8" w:rsidP="00A541FA">
      <w:pPr>
        <w:ind w:right="1676"/>
        <w:rPr>
          <w:szCs w:val="20"/>
          <w:lang w:val="en-IN"/>
        </w:rPr>
      </w:pPr>
    </w:p>
    <w:p w14:paraId="7F54335F" w14:textId="5C43B2C7" w:rsidR="00BC78A8" w:rsidRDefault="00BC78A8" w:rsidP="00A541FA">
      <w:pPr>
        <w:ind w:right="1676"/>
        <w:rPr>
          <w:szCs w:val="20"/>
          <w:lang w:val="en-IN"/>
        </w:rPr>
      </w:pPr>
    </w:p>
    <w:p w14:paraId="2C2E7275" w14:textId="0CE9B724" w:rsidR="00BC78A8" w:rsidRDefault="00BC78A8" w:rsidP="00A541FA">
      <w:pPr>
        <w:ind w:right="1676"/>
        <w:rPr>
          <w:szCs w:val="20"/>
          <w:lang w:val="en-IN"/>
        </w:rPr>
      </w:pPr>
    </w:p>
    <w:p w14:paraId="7D23A23D" w14:textId="5B13E6E9" w:rsidR="00BC78A8" w:rsidRDefault="00BC78A8" w:rsidP="00A541FA">
      <w:pPr>
        <w:ind w:right="1676"/>
        <w:rPr>
          <w:szCs w:val="20"/>
          <w:lang w:val="en-IN"/>
        </w:rPr>
      </w:pPr>
    </w:p>
    <w:p w14:paraId="258E5016" w14:textId="5FA334DB" w:rsidR="00BC78A8" w:rsidRDefault="00BC78A8" w:rsidP="00A541FA">
      <w:pPr>
        <w:ind w:right="1676"/>
        <w:rPr>
          <w:szCs w:val="20"/>
          <w:lang w:val="en-IN"/>
        </w:rPr>
      </w:pPr>
    </w:p>
    <w:p w14:paraId="132F9FBC" w14:textId="250FB189" w:rsidR="00BC78A8" w:rsidRDefault="00BC78A8" w:rsidP="00A541FA">
      <w:pPr>
        <w:ind w:right="1676"/>
        <w:rPr>
          <w:szCs w:val="20"/>
          <w:lang w:val="en-IN"/>
        </w:rPr>
      </w:pPr>
    </w:p>
    <w:p w14:paraId="661A9E1F" w14:textId="263104CC" w:rsidR="00BC78A8" w:rsidRDefault="00BC78A8" w:rsidP="00A541FA">
      <w:pPr>
        <w:ind w:right="1676"/>
        <w:rPr>
          <w:szCs w:val="20"/>
          <w:lang w:val="en-IN"/>
        </w:rPr>
      </w:pPr>
    </w:p>
    <w:p w14:paraId="4191D16A" w14:textId="121B980B" w:rsidR="00BC78A8" w:rsidRDefault="00BC78A8" w:rsidP="00A541FA">
      <w:pPr>
        <w:ind w:right="1676"/>
        <w:rPr>
          <w:szCs w:val="20"/>
          <w:lang w:val="en-IN"/>
        </w:rPr>
      </w:pPr>
    </w:p>
    <w:p w14:paraId="47A48AE1" w14:textId="0E70AC03" w:rsidR="00BC78A8" w:rsidRDefault="00BC78A8" w:rsidP="00A541FA">
      <w:pPr>
        <w:ind w:right="1676"/>
        <w:rPr>
          <w:szCs w:val="20"/>
          <w:lang w:val="en-IN"/>
        </w:rPr>
      </w:pPr>
    </w:p>
    <w:p w14:paraId="1383B381" w14:textId="3E8A091F" w:rsidR="00BC78A8" w:rsidRDefault="00BC78A8" w:rsidP="00A541FA">
      <w:pPr>
        <w:ind w:right="1676"/>
        <w:rPr>
          <w:szCs w:val="20"/>
          <w:lang w:val="en-IN"/>
        </w:rPr>
      </w:pPr>
    </w:p>
    <w:p w14:paraId="508CB903" w14:textId="41A27E42" w:rsidR="00BC78A8" w:rsidRDefault="00BC78A8" w:rsidP="00A541FA">
      <w:pPr>
        <w:ind w:right="1676"/>
        <w:rPr>
          <w:szCs w:val="20"/>
          <w:lang w:val="en-IN"/>
        </w:rPr>
      </w:pPr>
    </w:p>
    <w:p w14:paraId="11D27F79" w14:textId="77777777" w:rsidR="00BC78A8" w:rsidRPr="00E76866" w:rsidRDefault="00BC78A8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E068F4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55BF8" w14:textId="77777777" w:rsidR="00E068F4" w:rsidRDefault="00E068F4" w:rsidP="00A01902">
      <w:r>
        <w:separator/>
      </w:r>
    </w:p>
  </w:endnote>
  <w:endnote w:type="continuationSeparator" w:id="0">
    <w:p w14:paraId="18038BBD" w14:textId="77777777" w:rsidR="00E068F4" w:rsidRDefault="00E068F4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B6700" w14:textId="77777777" w:rsidR="00E068F4" w:rsidRDefault="00E068F4" w:rsidP="00A01902">
      <w:r>
        <w:separator/>
      </w:r>
    </w:p>
  </w:footnote>
  <w:footnote w:type="continuationSeparator" w:id="0">
    <w:p w14:paraId="54D97215" w14:textId="77777777" w:rsidR="00E068F4" w:rsidRDefault="00E068F4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E068F4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65E77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15CF"/>
    <w:rsid w:val="00537C93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37883"/>
    <w:rsid w:val="00937B89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E1C47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4379A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2020-12-23T16:40:00Z</cp:lastPrinted>
  <dcterms:created xsi:type="dcterms:W3CDTF">2021-02-05T22:22:00Z</dcterms:created>
  <dcterms:modified xsi:type="dcterms:W3CDTF">2021-02-05T22:22:00Z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