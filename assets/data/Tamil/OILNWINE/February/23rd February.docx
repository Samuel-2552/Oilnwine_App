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20D7E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3E31276" w14:textId="77777777" w:rsidR="000A20A0" w:rsidRPr="000A20A0" w:rsidRDefault="000A20A0" w:rsidP="000A20A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A20A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14:1-57</w:t>
                  </w:r>
                </w:p>
                <w:p w14:paraId="19483387" w14:textId="77777777" w:rsidR="000A20A0" w:rsidRPr="000A20A0" w:rsidRDefault="000A20A0" w:rsidP="000A20A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A20A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6:30-56</w:t>
                  </w:r>
                </w:p>
                <w:p w14:paraId="01ED82C9" w14:textId="77777777" w:rsidR="000A20A0" w:rsidRPr="000A20A0" w:rsidRDefault="000A20A0" w:rsidP="000A20A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A20A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40:1-10</w:t>
                  </w:r>
                </w:p>
                <w:p w14:paraId="3F50C377" w14:textId="0FBF0A1A" w:rsidR="009A0942" w:rsidRPr="007A1E95" w:rsidRDefault="000A20A0" w:rsidP="000A20A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A20A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10:11-12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DDCD07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A20A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20D7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20D7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220D7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70A16687" w:rsidR="00DE4732" w:rsidRDefault="00F61FC7" w:rsidP="006C223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என்பது மனிதனால் உருவாக்கப்பட்டதும் அமைக்கப்பட்டதுமான ஒன்று அல்ல.  மனித முயற்சியால் அது உருவாக்கப்படவில்லை. தேவனின் பரிசுத்த கிரியையினால் சபை பிறந்துள்ளது</w:t>
      </w:r>
      <w:r w:rsidRPr="00F61FC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நித்திய ஆவி அதை உருவாக்குகிறார். நாம் தேவனின் கிரியையால்</w:t>
      </w:r>
      <w:r w:rsidRPr="00F61FC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கிறிஸ்துவிலுள்ள தேவனின் நித்திய நோக்கத்தின் ஒரு பகுதியாக்கப்பட்டுள்ளோம். நாம் தேவனின் கிரியையால் மீண்டும் பிறப்பிக்கப்பட்டது மட்டுமல்ல</w:t>
      </w:r>
      <w:r w:rsidRPr="00F61FC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அவருடைய நித்திய திட்டத்திலும் கொண்டு வரப்பட்டுள்ளோம். ஆவியானவரால் உருவாக்கப்பட்ட இந்த நித்திய சபையின் ஒரு பாகமாகும்படி ஒரு தனிப்பட்ட கிறிஸ்தவர்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அழைக்கப்படுகிறார். நாம் ஆவியினால் மீண்டும் பிறந்தபோது</w:t>
      </w:r>
      <w:r w:rsidRPr="00F61FC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​​ஆவியின் கிரியை முடிவுக்கு வரவில்லை. தனிப்பட்ட கிறிஸ்தவர் பரிசுத்த ஆவியின் கிரியையால் ஒரு ஆவிக்குரிய ஜீவனுடையவராக இருக்கிறார். தனிநபருக்கு எது உண்மையாயிருக்கிறதோ</w:t>
      </w:r>
      <w:r w:rsidRPr="00F61FC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கூட்டான சபையைக் குறித்தும் உண்மையாயிருக்கிறது. சபை பரிசுத்த ஆவியினால் பிறந்த ஒன்று</w:t>
      </w:r>
      <w:r w:rsidRPr="00F61FC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எனவே அது ஒரு ஆவிக்குரிய காரியமாகும். ஒரு நபரின் வாழ்க்கையில் பரிசுத்த ஆவியின் உருவாக்குதலின் காரணமாக</w:t>
      </w:r>
      <w:r w:rsidRPr="00F61FC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நபர் ஆவிக்குரியவராக மாற்றப்படுகிறார். விசுவாசிகளின் கூட்டான அமைப்பிலும் இது உண்மை</w:t>
      </w:r>
      <w:r w:rsidRPr="00F61FC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61FC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இதுவே அவருடைய சபை. நாம் ஆவியினால் பிறந்ததைப் போலவே சபையும் ஆவியினால் பிறப்பிக்கப்படுகிறது. சபை ஆவியினால் பிறந்திருக்கிறபடியினால் அது முற்றிலும் ஆவிக்குரியதாகும்.</w:t>
      </w:r>
    </w:p>
    <w:p w14:paraId="7AE74725" w14:textId="15A14B42" w:rsidR="00F61FC7" w:rsidRDefault="00F61FC7" w:rsidP="006C223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7D0DD58" w14:textId="17E1B5DA" w:rsidR="00F61FC7" w:rsidRDefault="00F61FC7" w:rsidP="006C2233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  <w:r>
        <w:rPr>
          <w:rFonts w:ascii="Latha" w:hAnsi="Latha" w:cs="Arial Unicode MS" w:hint="c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22213741" w14:textId="2B6E70C6" w:rsidR="00937883" w:rsidRDefault="00220D7E" w:rsidP="00C14401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6E2D2C1" w:rsidR="00A74000" w:rsidRPr="00265E77" w:rsidRDefault="00220D7E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220D7E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186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220D7E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220D7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63759BD2" w:rsidR="008D2BBE" w:rsidRPr="008D2BBE" w:rsidRDefault="000A20A0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A20A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அரைகள் கட்டப்பட்டதாகவும்</w:t>
      </w:r>
      <w:r w:rsidRPr="000A20A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A20A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விளக்குகள் எரிகிறதாகவும்</w:t>
      </w:r>
      <w:r w:rsidRPr="000A20A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0DAA0F6C" w14:textId="36E14308" w:rsidR="007765FF" w:rsidRPr="007765FF" w:rsidRDefault="000A20A0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0A20A0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12:35</w:t>
      </w: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7CD02D3C" w14:textId="7AD56D68" w:rsidR="00EF2100" w:rsidRDefault="00EF2100" w:rsidP="00A541FA">
      <w:pPr>
        <w:ind w:right="1676"/>
        <w:rPr>
          <w:szCs w:val="20"/>
          <w:lang w:val="en-IN"/>
        </w:rPr>
      </w:pPr>
    </w:p>
    <w:p w14:paraId="68D33760" w14:textId="0A003CD0" w:rsidR="000A20A0" w:rsidRDefault="000A20A0" w:rsidP="00A541FA">
      <w:pPr>
        <w:ind w:right="1676"/>
        <w:rPr>
          <w:szCs w:val="20"/>
          <w:lang w:val="en-IN"/>
        </w:rPr>
      </w:pPr>
    </w:p>
    <w:p w14:paraId="4629B05C" w14:textId="485F871F" w:rsidR="000A20A0" w:rsidRDefault="000A20A0" w:rsidP="00A541FA">
      <w:pPr>
        <w:ind w:right="1676"/>
        <w:rPr>
          <w:szCs w:val="20"/>
          <w:lang w:val="en-IN"/>
        </w:rPr>
      </w:pPr>
    </w:p>
    <w:p w14:paraId="13CF97F7" w14:textId="1E05A132" w:rsidR="000A20A0" w:rsidRDefault="000A20A0" w:rsidP="00A541FA">
      <w:pPr>
        <w:ind w:right="1676"/>
        <w:rPr>
          <w:szCs w:val="20"/>
          <w:lang w:val="en-IN"/>
        </w:rPr>
      </w:pPr>
    </w:p>
    <w:p w14:paraId="57D02730" w14:textId="2365670E" w:rsidR="000A20A0" w:rsidRDefault="000A20A0" w:rsidP="00A541FA">
      <w:pPr>
        <w:ind w:right="1676"/>
        <w:rPr>
          <w:szCs w:val="20"/>
          <w:lang w:val="en-IN"/>
        </w:rPr>
      </w:pPr>
    </w:p>
    <w:p w14:paraId="042F58FC" w14:textId="2775674F" w:rsidR="00F61FC7" w:rsidRDefault="00F61FC7" w:rsidP="00A541FA">
      <w:pPr>
        <w:ind w:right="1676"/>
        <w:rPr>
          <w:szCs w:val="20"/>
          <w:lang w:val="en-IN"/>
        </w:rPr>
      </w:pPr>
    </w:p>
    <w:p w14:paraId="5E08F82C" w14:textId="19258BD9" w:rsidR="00F61FC7" w:rsidRDefault="00F61FC7" w:rsidP="00A541FA">
      <w:pPr>
        <w:ind w:right="1676"/>
        <w:rPr>
          <w:szCs w:val="20"/>
          <w:lang w:val="en-IN"/>
        </w:rPr>
      </w:pPr>
    </w:p>
    <w:p w14:paraId="5072D1D5" w14:textId="5FE8B597" w:rsidR="00F61FC7" w:rsidRDefault="00F61FC7" w:rsidP="00A541FA">
      <w:pPr>
        <w:ind w:right="1676"/>
        <w:rPr>
          <w:szCs w:val="20"/>
          <w:lang w:val="en-IN"/>
        </w:rPr>
      </w:pPr>
    </w:p>
    <w:p w14:paraId="7D8B3A31" w14:textId="61446FEC" w:rsidR="00F61FC7" w:rsidRDefault="00F61FC7" w:rsidP="00A541FA">
      <w:pPr>
        <w:ind w:right="1676"/>
        <w:rPr>
          <w:szCs w:val="20"/>
          <w:lang w:val="en-IN"/>
        </w:rPr>
      </w:pPr>
    </w:p>
    <w:p w14:paraId="19868FF9" w14:textId="5A4DF1C3" w:rsidR="00F61FC7" w:rsidRDefault="00F61FC7" w:rsidP="00A541FA">
      <w:pPr>
        <w:ind w:right="1676"/>
        <w:rPr>
          <w:szCs w:val="20"/>
          <w:lang w:val="en-IN"/>
        </w:rPr>
      </w:pPr>
    </w:p>
    <w:p w14:paraId="7B40A96B" w14:textId="7AB05711" w:rsidR="00F61FC7" w:rsidRDefault="00F61FC7" w:rsidP="00A541FA">
      <w:pPr>
        <w:ind w:right="1676"/>
        <w:rPr>
          <w:szCs w:val="20"/>
          <w:lang w:val="en-IN"/>
        </w:rPr>
      </w:pPr>
    </w:p>
    <w:p w14:paraId="5A092847" w14:textId="2C5B046F" w:rsidR="00F61FC7" w:rsidRDefault="00F61FC7" w:rsidP="00A541FA">
      <w:pPr>
        <w:ind w:right="1676"/>
        <w:rPr>
          <w:szCs w:val="20"/>
          <w:lang w:val="en-IN"/>
        </w:rPr>
      </w:pPr>
    </w:p>
    <w:p w14:paraId="3AC5EB98" w14:textId="55EBF4D1" w:rsidR="00F61FC7" w:rsidRDefault="00F61FC7" w:rsidP="00A541FA">
      <w:pPr>
        <w:ind w:right="1676"/>
        <w:rPr>
          <w:szCs w:val="20"/>
          <w:lang w:val="en-IN"/>
        </w:rPr>
      </w:pPr>
    </w:p>
    <w:p w14:paraId="581BE485" w14:textId="411AA00D" w:rsidR="00F61FC7" w:rsidRDefault="00F61FC7" w:rsidP="00A541FA">
      <w:pPr>
        <w:ind w:right="1676"/>
        <w:rPr>
          <w:szCs w:val="20"/>
          <w:lang w:val="en-IN"/>
        </w:rPr>
      </w:pPr>
    </w:p>
    <w:p w14:paraId="227E74B1" w14:textId="77777777" w:rsidR="00F61FC7" w:rsidRDefault="00F61FC7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20D7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BC35E" w14:textId="77777777" w:rsidR="00220D7E" w:rsidRDefault="00220D7E" w:rsidP="00A01902">
      <w:r>
        <w:separator/>
      </w:r>
    </w:p>
  </w:endnote>
  <w:endnote w:type="continuationSeparator" w:id="0">
    <w:p w14:paraId="20132A28" w14:textId="77777777" w:rsidR="00220D7E" w:rsidRDefault="00220D7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4F3D5" w14:textId="77777777" w:rsidR="00220D7E" w:rsidRDefault="00220D7E" w:rsidP="00A01902">
      <w:r>
        <w:separator/>
      </w:r>
    </w:p>
  </w:footnote>
  <w:footnote w:type="continuationSeparator" w:id="0">
    <w:p w14:paraId="7F42F581" w14:textId="77777777" w:rsidR="00220D7E" w:rsidRDefault="00220D7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20D7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31082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2021-02-22T17:45:00Z</dcterms:created>
  <dcterms:modified xsi:type="dcterms:W3CDTF">2021-02-22T17:45:00Z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