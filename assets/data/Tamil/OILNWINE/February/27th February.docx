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45234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32BBF6A" w14:textId="77777777" w:rsidR="006B0703" w:rsidRPr="006B0703" w:rsidRDefault="006B0703" w:rsidP="006B070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B07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லேவிய.     20:22-22:16</w:t>
                  </w:r>
                </w:p>
                <w:p w14:paraId="105AEEB9" w14:textId="77777777" w:rsidR="006B0703" w:rsidRPr="006B0703" w:rsidRDefault="006B0703" w:rsidP="006B070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B07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9:1-29</w:t>
                  </w:r>
                </w:p>
                <w:p w14:paraId="0B84DEF1" w14:textId="77777777" w:rsidR="006B0703" w:rsidRPr="006B0703" w:rsidRDefault="006B0703" w:rsidP="006B070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B07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43:1-5</w:t>
                  </w:r>
                </w:p>
                <w:p w14:paraId="3F50C377" w14:textId="03696BB7" w:rsidR="009A0942" w:rsidRPr="007A1E95" w:rsidRDefault="006B0703" w:rsidP="006B070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B070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10:18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485CB9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A20A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6B070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5234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5234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52343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3AEC9B94" w:rsidR="00A16250" w:rsidRDefault="006B0703" w:rsidP="00116A4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இயேசுவின் சாட்சியம் என்றால் என்ன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இயேசு கிறிஸ்துவின் ஜீவனுள்ள பிரசன்னமாகும்! அவருடைய ஜனங்கள் மத்தியில் இயேசு ஜீவிக்கிறதைக் குறிக்கிறது! சில நாடுகளில்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சுவிசேஷத்தைப் பிரசங்கிக்க சுதந்திரம் இல்லாத போதிலும்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உயிருடன் இருக்கிறதையும் பிரசன்னமாயிருக்கிறதையும் காண்கிறோம்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தேவனை மனிதனால் மட்டுப்படுத்த முடியாது.  கிறிஸ்தவ சுவிசேஷத்தைக் கட்டுப்படுத்த மனிதர்கள் முயற்சி செய்யலாம்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தேவனின் சக்தியைக் கட்டுப்படுத்த முடியாது. சுவிசேஷத்தைப் பிரசங்கிப்பது தடைசெய்யப்பட்டிருந்தாலும்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கர்த்தராகிய இயேசு கிறிஸ்து அவர்கள் மத்தியில் உயர்த்தப்படுவதைக் காண்கிறோம்.  சுவிசேஷத்தை வெளிப்படையாக பேசுவதற்கும் அறிவிப்பதற்கும் தடைசெய்யப்பட்ட அத்தகைய நாடுகளில்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கிறிஸ்தவ விசுவாசிகளை வேட்டையாடுகிறார்கள்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மத்தியில் உயிருடன் இருப்பவராக இயேசு வெளிப்படுகிறார். அவர்கள் மத்தியில் இயேசு உயிருடன் இருப்பதால் மட்டுமே அவர்கள் கிறிஸ்தவ விசுவாசிகளை அழிக்கும்படி தேடுகிறார்கள்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அதுவே இயேசுவின் சாட்சியமாயிருக்கிறது. அவரது சாட்சியம் என்பது ஒரு தைரியமான சுவிசேஷத்தின் அறிவிப்பு அல்ல. அவருடைய சாட்சியம்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ஜனங்களிடையே காணப்படுகிறதும் நிரூபிக்கப்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பட்டுள்ளதுமான அவருடைய ஜீவனின் ஒரு பெரிய அளவிலான சாட்சியாகும்.  கர்த்தராகிய இயேசுவின் சாட்சியமானது வெளிப்படுத்துதல்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38" style="position:absolute;left:0;text-align:left;margin-left:-6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புத்தகத்தின் ஆரம்பத்தில் அடையாளமாக நமக்கு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முன்வைக்கப்படுகிறது. “மரித்தேன்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இதோ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சதாகாலங்களிலும் உயிரோடிருக்கிறேன்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ஆமென்</w:t>
      </w:r>
      <w:r w:rsidRPr="006B070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070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மரணத்திற்கும் பாதாளத்திற்குமுரிய திறவுகோல்களை உடையவராயிருக்கிறேன்." என்று வெளிப்படுத்துதல் 1:18- ல் குறிப்பிடப்பட்டிருக்கிறது.</w:t>
      </w: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16A9C5D1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1F809FF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A1695E1" w:rsidR="00937883" w:rsidRPr="00A16250" w:rsidRDefault="00452343" w:rsidP="00A16250">
      <w:pPr>
        <w:ind w:firstLine="720"/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16250">
        <w:rPr>
          <w:rFonts w:ascii="Latha" w:hAnsi="Latha" w:cs="Arial Unicode MS" w:hint="cs"/>
          <w:noProof/>
          <w:sz w:val="2"/>
          <w:szCs w:val="2"/>
          <w:cs/>
          <w:lang w:val="ta-IN" w:bidi="ta-IN"/>
        </w:rPr>
        <w:t xml:space="preserve"> </w:t>
      </w:r>
    </w:p>
    <w:p w14:paraId="4AEB2C63" w14:textId="7A9382AD" w:rsidR="006D514C" w:rsidRPr="004E4408" w:rsidRDefault="00452343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03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45234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38978E37" w:rsidR="008D2BBE" w:rsidRPr="008D2BBE" w:rsidRDefault="006B0703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B070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இதோ</w:t>
      </w:r>
      <w:r w:rsidRPr="006B070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B070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சீக்கிரமாய் வருகிறேன்</w:t>
      </w:r>
      <w:r w:rsidRPr="006B070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6B070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ஒருவனும் உன் கிரீடத்தை எடுத்துக்கொள்ளாதபடிக்கு உனக்குள்ளதைப் பற்றிக்கொண்டிரு.</w:t>
      </w:r>
    </w:p>
    <w:p w14:paraId="21CD5D74" w14:textId="2C6CC1CF" w:rsidR="00A319E3" w:rsidRDefault="006B0703" w:rsidP="006B0703">
      <w:pPr>
        <w:jc w:val="right"/>
        <w:rPr>
          <w:szCs w:val="20"/>
          <w:lang w:val="en-IN"/>
        </w:rPr>
      </w:pPr>
      <w:r w:rsidRPr="006B0703">
        <w:rPr>
          <w:rFonts w:ascii="Latha" w:hAnsi="Latha" w:cs="Arial Unicode MS"/>
          <w:noProof/>
          <w:sz w:val="48"/>
          <w:szCs w:val="44"/>
          <w:cs/>
          <w:lang w:bidi="ta-IN"/>
        </w:rPr>
        <w:t>வெளி. 3:11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0B71596D" w14:textId="77777777" w:rsidR="00A16250" w:rsidRPr="00E76866" w:rsidRDefault="00A1625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45234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DB550" w14:textId="77777777" w:rsidR="00452343" w:rsidRDefault="00452343" w:rsidP="00A01902">
      <w:r>
        <w:separator/>
      </w:r>
    </w:p>
  </w:endnote>
  <w:endnote w:type="continuationSeparator" w:id="0">
    <w:p w14:paraId="0A8F5D37" w14:textId="77777777" w:rsidR="00452343" w:rsidRDefault="0045234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F11BD" w14:textId="77777777" w:rsidR="00452343" w:rsidRDefault="00452343" w:rsidP="00A01902">
      <w:r>
        <w:separator/>
      </w:r>
    </w:p>
  </w:footnote>
  <w:footnote w:type="continuationSeparator" w:id="0">
    <w:p w14:paraId="18FB5619" w14:textId="77777777" w:rsidR="00452343" w:rsidRDefault="0045234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5234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2021-02-27T01:04:00Z</dcterms:created>
  <dcterms:modified xsi:type="dcterms:W3CDTF">2021-02-27T01:04:00Z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