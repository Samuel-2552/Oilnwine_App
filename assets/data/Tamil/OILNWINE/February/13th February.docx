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4054E3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8416C1F" w14:textId="77777777" w:rsidR="00D06CF7" w:rsidRPr="00D06CF7" w:rsidRDefault="00D06CF7" w:rsidP="00D06CF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06CF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35:10-36:38</w:t>
                  </w:r>
                </w:p>
                <w:p w14:paraId="60DDC909" w14:textId="77777777" w:rsidR="00D06CF7" w:rsidRPr="00D06CF7" w:rsidRDefault="00D06CF7" w:rsidP="00D06CF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06CF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27:32-66</w:t>
                  </w:r>
                </w:p>
                <w:p w14:paraId="37764E10" w14:textId="77777777" w:rsidR="00D06CF7" w:rsidRPr="00D06CF7" w:rsidRDefault="00D06CF7" w:rsidP="00D06CF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06CF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34:1-10</w:t>
                  </w:r>
                </w:p>
                <w:p w14:paraId="3F50C377" w14:textId="509D95F3" w:rsidR="009A0942" w:rsidRPr="007A1E95" w:rsidRDefault="00D06CF7" w:rsidP="00D06CF7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06CF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9:7-8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8F59C00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7765F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D06CF7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4054E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4054E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4054E3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89AD2C2" w14:textId="58AC5658" w:rsidR="00DE4732" w:rsidRPr="00EF2100" w:rsidRDefault="00D06CF7" w:rsidP="00D06CF7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பெரும்பாலும் நாம் அறியாமலேயே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ஆவிக்குரிய காரியங்களைப் பற்றி ஒரு குறைவான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அலட்சியமான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நிதானமற்ற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ஆவிக்கேற்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றதல்லாத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அணுகுமுறையில் இறங்குகிறோம்.  இந்த அணுகுமுறை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எப்போதும் ஆவிக்குரிய வாழ்க்கையின் அத்தியாவசிய தன்மையிலிருந்து வெளியேற நம்மைத் தூண்டுகிறது.  பின்னர்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பிரயோஜனமற்ற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தேவையற்ற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பூமிக்குரிய ஒன்றை நோக்கி ஈர்க்கப்படுகிறோம். தேவனைப் பொருத்தவரை ஆவிக்குரியவைகள் மிகப்பெரிய பெலனுடையது.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ஆவிக்குரியது என்றால் என்ன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பலருக்கு ஆவிக்குரியது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என்றால்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கூட்டங்களில்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பங்கேற்பதும்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ஆத்துமாக்களை இரட்சிப்புக்கு நேராக நடத்துவதும்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வேதத்தைப் படிப்பது போன்றவையாகும். அத்தகைய ஒரு நபரை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ஆவிக்குரியவர் என்று அழைக்கிறோம். ஆனால் தேவனைப் பொருத்தவரை அது உண்மையல்ல.  கர்த்தராகிய இயேசு நிக்கோதெமுவிடம்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ஆவியினால் பிறப்பது ஆவியாயிருக்கும்” என்றார். வேறு வார்த்தைகளில் கூறுவதானால்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ஆவியினால் பிறந்தவை ஆவிக்குரியதாகும். தேவனுடைய ஆவியானவர் அதைப் பிறப்பிப்பது மட்டுமல்ல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அவரே அதை நிலைநிறுத்துகிறவருமாயிருக்கிறார்.  நம் வாழ்க்கை முற்றிலும் ஆவிக்குரியதாக இருக்க வேண்டும்.  வேறு வார்த்தைகளில் கூறுவதானால்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தேவனின் ஆவியால் பிறப்பிக்கப்பட வேண்டும்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நிலைநிறுத்தப்பட வேண்டும். தேவன் நம் வாழ்வில்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அடிப்படை மற்றும் அத்தியாவசியமான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08" style="position:absolute;left:0;text-align:left;margin-left:-11.75pt;margin-top:73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யதார்த்தத்தை வலுப்படுத்த விரும்புகிறார். நாம்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ஆவிக்குரிய உணர்வுடன் இருந்தால்</w:t>
      </w:r>
      <w:r w:rsidRPr="00D06CF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06CF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 சபைக்கு என்ன தேவை என்பதை நாம் உணர்ந்து கொள்வோம். பூமியில் அவருடைய சாட்சியைப் பாதுகாப்பதற்கும் செயல்படுத்துவதற்கும் தேவனுக்கு ஆவிக்குரிய மனிதர்கள் தேவை.  தேவன் தம் ஜனங்கள் மத்தியில் மீண்டும் ஆவிக்குரிய காரியங்களை வலுவாக்க விரும்புகிறார்.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4054E3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26048BF1" w:rsidR="000931F1" w:rsidRDefault="004054E3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177974E5" w:rsidR="006D514C" w:rsidRPr="00CF2CCC" w:rsidRDefault="004054E3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5.15pt;width:570.1pt;height:264.8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4054E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08C9B972" w:rsidR="008D2BBE" w:rsidRPr="008D2BBE" w:rsidRDefault="00D06CF7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D06CF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ஏனென்றால் மாம்சத்தில் பாடுபடுகிறவன் இனி மாம்சத்திலிருக்கும் காலம்வரைக்கும் மனுஷருடைய இச்சைகளின்படி பிழைக்காமல் தேவனுடைய சித்தத்தின்படியே பிழைக்கத்தக்கதாகப் பாவங்களை விட்டோய்ந்திருப்பான்.</w:t>
      </w:r>
    </w:p>
    <w:p w14:paraId="0DAA0F6C" w14:textId="7F8C7A53" w:rsidR="007765FF" w:rsidRPr="007765FF" w:rsidRDefault="00D06CF7" w:rsidP="007765F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D06CF7">
        <w:rPr>
          <w:rFonts w:ascii="Latha" w:hAnsi="Latha" w:cs="Arial Unicode MS"/>
          <w:noProof/>
          <w:sz w:val="48"/>
          <w:szCs w:val="44"/>
          <w:cs/>
          <w:lang w:bidi="ta-IN"/>
        </w:rPr>
        <w:t>1 பேதுரு 4:2</w:t>
      </w:r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F29CE03" w14:textId="01D13870" w:rsidR="000D73DC" w:rsidRDefault="000D73DC" w:rsidP="00A541FA">
      <w:pPr>
        <w:ind w:right="1676"/>
        <w:rPr>
          <w:szCs w:val="20"/>
          <w:lang w:val="en-IN"/>
        </w:rPr>
      </w:pPr>
    </w:p>
    <w:p w14:paraId="526ED12A" w14:textId="4B3DB564" w:rsidR="000D73DC" w:rsidRDefault="000D73DC" w:rsidP="00A541FA">
      <w:pPr>
        <w:ind w:right="1676"/>
        <w:rPr>
          <w:szCs w:val="20"/>
          <w:lang w:val="en-IN"/>
        </w:rPr>
      </w:pPr>
    </w:p>
    <w:p w14:paraId="1964A542" w14:textId="452485FB" w:rsidR="00D06CF7" w:rsidRDefault="00D06CF7" w:rsidP="00A541FA">
      <w:pPr>
        <w:ind w:right="1676"/>
        <w:rPr>
          <w:szCs w:val="20"/>
          <w:lang w:val="en-IN"/>
        </w:rPr>
      </w:pPr>
    </w:p>
    <w:p w14:paraId="2534C015" w14:textId="73B9AD8F" w:rsidR="00D06CF7" w:rsidRDefault="00D06CF7" w:rsidP="00A541FA">
      <w:pPr>
        <w:ind w:right="1676"/>
        <w:rPr>
          <w:szCs w:val="20"/>
          <w:lang w:val="en-IN"/>
        </w:rPr>
      </w:pPr>
    </w:p>
    <w:p w14:paraId="35442F2D" w14:textId="13D29E4D" w:rsidR="00D06CF7" w:rsidRDefault="00D06CF7" w:rsidP="00A541FA">
      <w:pPr>
        <w:ind w:right="1676"/>
        <w:rPr>
          <w:szCs w:val="20"/>
          <w:lang w:val="en-IN"/>
        </w:rPr>
      </w:pPr>
    </w:p>
    <w:p w14:paraId="120FB85B" w14:textId="0020405F" w:rsidR="00D06CF7" w:rsidRDefault="00D06CF7" w:rsidP="00A541FA">
      <w:pPr>
        <w:ind w:right="1676"/>
        <w:rPr>
          <w:szCs w:val="20"/>
          <w:lang w:val="en-IN"/>
        </w:rPr>
      </w:pPr>
    </w:p>
    <w:p w14:paraId="705230A9" w14:textId="1C21AD6C" w:rsidR="00D06CF7" w:rsidRDefault="00D06CF7" w:rsidP="00A541FA">
      <w:pPr>
        <w:ind w:right="1676"/>
        <w:rPr>
          <w:szCs w:val="20"/>
          <w:lang w:val="en-IN"/>
        </w:rPr>
      </w:pPr>
    </w:p>
    <w:p w14:paraId="5306CAFF" w14:textId="46A66C68" w:rsidR="00D06CF7" w:rsidRDefault="00D06CF7" w:rsidP="00A541FA">
      <w:pPr>
        <w:ind w:right="1676"/>
        <w:rPr>
          <w:szCs w:val="20"/>
          <w:lang w:val="en-IN"/>
        </w:rPr>
      </w:pPr>
    </w:p>
    <w:p w14:paraId="7999AE77" w14:textId="17C6FF86" w:rsidR="00D06CF7" w:rsidRDefault="00D06CF7" w:rsidP="00A541FA">
      <w:pPr>
        <w:ind w:right="1676"/>
        <w:rPr>
          <w:szCs w:val="20"/>
          <w:lang w:val="en-IN"/>
        </w:rPr>
      </w:pPr>
    </w:p>
    <w:p w14:paraId="4845678F" w14:textId="29A2B56A" w:rsidR="00D06CF7" w:rsidRDefault="00D06CF7" w:rsidP="00A541FA">
      <w:pPr>
        <w:ind w:right="1676"/>
        <w:rPr>
          <w:szCs w:val="20"/>
          <w:lang w:val="en-IN"/>
        </w:rPr>
      </w:pPr>
    </w:p>
    <w:p w14:paraId="62165C87" w14:textId="0EE889A7" w:rsidR="00D06CF7" w:rsidRDefault="00D06CF7" w:rsidP="00A541FA">
      <w:pPr>
        <w:ind w:right="1676"/>
        <w:rPr>
          <w:szCs w:val="20"/>
          <w:lang w:val="en-IN"/>
        </w:rPr>
      </w:pPr>
    </w:p>
    <w:p w14:paraId="09F580A5" w14:textId="2A54FD87" w:rsidR="00D06CF7" w:rsidRDefault="00D06CF7" w:rsidP="00A541FA">
      <w:pPr>
        <w:ind w:right="1676"/>
        <w:rPr>
          <w:szCs w:val="20"/>
          <w:lang w:val="en-IN"/>
        </w:rPr>
      </w:pPr>
    </w:p>
    <w:p w14:paraId="198EF7BE" w14:textId="1CC2E361" w:rsidR="00D06CF7" w:rsidRDefault="00D06CF7" w:rsidP="00A541FA">
      <w:pPr>
        <w:ind w:right="1676"/>
        <w:rPr>
          <w:szCs w:val="20"/>
          <w:lang w:val="en-IN"/>
        </w:rPr>
      </w:pPr>
    </w:p>
    <w:p w14:paraId="7B99D248" w14:textId="57251063" w:rsidR="00D06CF7" w:rsidRDefault="00D06CF7" w:rsidP="00A541FA">
      <w:pPr>
        <w:ind w:right="1676"/>
        <w:rPr>
          <w:szCs w:val="20"/>
          <w:lang w:val="en-IN"/>
        </w:rPr>
      </w:pPr>
    </w:p>
    <w:p w14:paraId="43F28619" w14:textId="4A0F48A5" w:rsidR="00D06CF7" w:rsidRDefault="00D06CF7" w:rsidP="00A541FA">
      <w:pPr>
        <w:ind w:right="1676"/>
        <w:rPr>
          <w:szCs w:val="20"/>
          <w:lang w:val="en-IN"/>
        </w:rPr>
      </w:pPr>
    </w:p>
    <w:p w14:paraId="4762BA6E" w14:textId="3196FBA8" w:rsidR="00D06CF7" w:rsidRDefault="00D06CF7" w:rsidP="00A541FA">
      <w:pPr>
        <w:ind w:right="1676"/>
        <w:rPr>
          <w:szCs w:val="20"/>
          <w:lang w:val="en-IN"/>
        </w:rPr>
      </w:pPr>
    </w:p>
    <w:p w14:paraId="084132E0" w14:textId="484982DB" w:rsidR="00D06CF7" w:rsidRDefault="00D06CF7" w:rsidP="00A541FA">
      <w:pPr>
        <w:ind w:right="1676"/>
        <w:rPr>
          <w:szCs w:val="20"/>
          <w:lang w:val="en-IN"/>
        </w:rPr>
      </w:pPr>
    </w:p>
    <w:p w14:paraId="472DF056" w14:textId="4869F8D8" w:rsidR="00D06CF7" w:rsidRDefault="00D06CF7" w:rsidP="00A541FA">
      <w:pPr>
        <w:ind w:right="1676"/>
        <w:rPr>
          <w:szCs w:val="20"/>
          <w:lang w:val="en-IN"/>
        </w:rPr>
      </w:pPr>
    </w:p>
    <w:p w14:paraId="247C5C00" w14:textId="51E22432" w:rsidR="00D06CF7" w:rsidRDefault="00D06CF7" w:rsidP="00A541FA">
      <w:pPr>
        <w:ind w:right="1676"/>
        <w:rPr>
          <w:szCs w:val="20"/>
          <w:lang w:val="en-IN"/>
        </w:rPr>
      </w:pPr>
    </w:p>
    <w:p w14:paraId="6B9374D8" w14:textId="12F664C7" w:rsidR="00D06CF7" w:rsidRDefault="00D06CF7" w:rsidP="00A541FA">
      <w:pPr>
        <w:ind w:right="1676"/>
        <w:rPr>
          <w:szCs w:val="20"/>
          <w:lang w:val="en-IN"/>
        </w:rPr>
      </w:pPr>
    </w:p>
    <w:p w14:paraId="1184E5C3" w14:textId="326F178C" w:rsidR="00D06CF7" w:rsidRDefault="00D06CF7" w:rsidP="00A541FA">
      <w:pPr>
        <w:ind w:right="1676"/>
        <w:rPr>
          <w:szCs w:val="20"/>
          <w:lang w:val="en-IN"/>
        </w:rPr>
      </w:pPr>
    </w:p>
    <w:p w14:paraId="6AE7280E" w14:textId="40F884E4" w:rsidR="00D06CF7" w:rsidRDefault="00D06CF7" w:rsidP="00A541FA">
      <w:pPr>
        <w:ind w:right="1676"/>
        <w:rPr>
          <w:szCs w:val="20"/>
          <w:lang w:val="en-IN"/>
        </w:rPr>
      </w:pPr>
    </w:p>
    <w:p w14:paraId="190EF692" w14:textId="6E160D69" w:rsidR="00D06CF7" w:rsidRDefault="00D06CF7" w:rsidP="00A541FA">
      <w:pPr>
        <w:ind w:right="1676"/>
        <w:rPr>
          <w:szCs w:val="20"/>
          <w:lang w:val="en-IN"/>
        </w:rPr>
      </w:pPr>
    </w:p>
    <w:p w14:paraId="5F0D7532" w14:textId="2255E957" w:rsidR="00D06CF7" w:rsidRDefault="00D06CF7" w:rsidP="00A541FA">
      <w:pPr>
        <w:ind w:right="1676"/>
        <w:rPr>
          <w:szCs w:val="20"/>
          <w:lang w:val="en-IN"/>
        </w:rPr>
      </w:pPr>
    </w:p>
    <w:p w14:paraId="54E570D7" w14:textId="0126D7D4" w:rsidR="00D06CF7" w:rsidRDefault="00D06CF7" w:rsidP="00A541FA">
      <w:pPr>
        <w:ind w:right="1676"/>
        <w:rPr>
          <w:szCs w:val="20"/>
          <w:lang w:val="en-IN"/>
        </w:rPr>
      </w:pPr>
    </w:p>
    <w:p w14:paraId="4A328CD3" w14:textId="77777777" w:rsidR="00D06CF7" w:rsidRDefault="00D06CF7" w:rsidP="00A541FA">
      <w:pPr>
        <w:ind w:right="1676"/>
        <w:rPr>
          <w:szCs w:val="20"/>
          <w:lang w:val="en-IN"/>
        </w:rPr>
      </w:pPr>
    </w:p>
    <w:p w14:paraId="43D1AF3A" w14:textId="5E3C209B" w:rsidR="000D73DC" w:rsidRDefault="000D73DC" w:rsidP="00A541FA">
      <w:pPr>
        <w:ind w:right="1676"/>
        <w:rPr>
          <w:szCs w:val="20"/>
          <w:lang w:val="en-IN"/>
        </w:rPr>
      </w:pPr>
    </w:p>
    <w:p w14:paraId="43BBCF0C" w14:textId="1702D90D" w:rsidR="000D73DC" w:rsidRDefault="000D73DC" w:rsidP="00A541FA">
      <w:pPr>
        <w:ind w:right="1676"/>
        <w:rPr>
          <w:szCs w:val="20"/>
          <w:lang w:val="en-IN"/>
        </w:rPr>
      </w:pPr>
    </w:p>
    <w:p w14:paraId="634D8B75" w14:textId="30EBE923" w:rsidR="000D73DC" w:rsidRDefault="000D73DC" w:rsidP="00A541FA">
      <w:pPr>
        <w:ind w:right="1676"/>
        <w:rPr>
          <w:szCs w:val="20"/>
          <w:lang w:val="en-IN"/>
        </w:rPr>
      </w:pPr>
    </w:p>
    <w:p w14:paraId="70F970CC" w14:textId="2C692458" w:rsidR="007765FF" w:rsidRDefault="007765FF" w:rsidP="00A541FA">
      <w:pPr>
        <w:ind w:right="1676"/>
        <w:rPr>
          <w:szCs w:val="20"/>
          <w:lang w:val="en-IN"/>
        </w:rPr>
      </w:pPr>
    </w:p>
    <w:p w14:paraId="58A3FC8A" w14:textId="261C194B" w:rsidR="007765FF" w:rsidRDefault="007765FF" w:rsidP="00A541FA">
      <w:pPr>
        <w:ind w:right="1676"/>
        <w:rPr>
          <w:szCs w:val="20"/>
          <w:lang w:val="en-IN"/>
        </w:rPr>
      </w:pPr>
    </w:p>
    <w:p w14:paraId="249FDCE2" w14:textId="77777777" w:rsidR="007765FF" w:rsidRDefault="007765FF" w:rsidP="00A541FA">
      <w:pPr>
        <w:ind w:right="1676"/>
        <w:rPr>
          <w:szCs w:val="20"/>
          <w:lang w:val="en-IN"/>
        </w:rPr>
      </w:pPr>
    </w:p>
    <w:p w14:paraId="11D27F79" w14:textId="07F4CC3D" w:rsidR="00BC78A8" w:rsidRDefault="00BC78A8" w:rsidP="00A541FA">
      <w:pPr>
        <w:ind w:right="1676"/>
        <w:rPr>
          <w:szCs w:val="20"/>
          <w:lang w:val="en-IN"/>
        </w:rPr>
      </w:pPr>
    </w:p>
    <w:p w14:paraId="554BF283" w14:textId="5DA367D3" w:rsidR="00EF2100" w:rsidRDefault="00EF2100" w:rsidP="00A541FA">
      <w:pPr>
        <w:ind w:right="1676"/>
        <w:rPr>
          <w:szCs w:val="20"/>
          <w:lang w:val="en-IN"/>
        </w:rPr>
      </w:pPr>
    </w:p>
    <w:p w14:paraId="60D2FA7E" w14:textId="18E0A2BF" w:rsidR="00EF2100" w:rsidRDefault="00EF2100" w:rsidP="00A541FA">
      <w:pPr>
        <w:ind w:right="1676"/>
        <w:rPr>
          <w:szCs w:val="20"/>
          <w:lang w:val="en-IN"/>
        </w:rPr>
      </w:pPr>
    </w:p>
    <w:p w14:paraId="7CD02D3C" w14:textId="59644B4F" w:rsidR="00EF2100" w:rsidRDefault="00EF2100" w:rsidP="00A541FA">
      <w:pPr>
        <w:ind w:right="1676"/>
        <w:rPr>
          <w:szCs w:val="20"/>
          <w:lang w:val="en-IN"/>
        </w:rPr>
      </w:pPr>
    </w:p>
    <w:p w14:paraId="77AA00EB" w14:textId="4FF234CD" w:rsidR="00EF2100" w:rsidRDefault="00EF2100" w:rsidP="00A541FA">
      <w:pPr>
        <w:ind w:right="1676"/>
        <w:rPr>
          <w:szCs w:val="20"/>
          <w:lang w:val="en-IN"/>
        </w:rPr>
      </w:pPr>
    </w:p>
    <w:p w14:paraId="19E07903" w14:textId="77777777" w:rsidR="00EF2100" w:rsidRPr="00E76866" w:rsidRDefault="00EF2100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4054E3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78647" w14:textId="77777777" w:rsidR="004054E3" w:rsidRDefault="004054E3" w:rsidP="00A01902">
      <w:r>
        <w:separator/>
      </w:r>
    </w:p>
  </w:endnote>
  <w:endnote w:type="continuationSeparator" w:id="0">
    <w:p w14:paraId="68C7F9CB" w14:textId="77777777" w:rsidR="004054E3" w:rsidRDefault="004054E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AB0DF" w14:textId="77777777" w:rsidR="004054E3" w:rsidRDefault="004054E3" w:rsidP="00A01902">
      <w:r>
        <w:separator/>
      </w:r>
    </w:p>
  </w:footnote>
  <w:footnote w:type="continuationSeparator" w:id="0">
    <w:p w14:paraId="740E2B02" w14:textId="77777777" w:rsidR="004054E3" w:rsidRDefault="004054E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4054E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42B7E"/>
    <w:rsid w:val="00046977"/>
    <w:rsid w:val="0005642F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65E77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6D8F"/>
    <w:rsid w:val="00937883"/>
    <w:rsid w:val="00937B89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E78D0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9D2FEA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4379A"/>
    <w:rsid w:val="00E56C73"/>
    <w:rsid w:val="00E6291C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2020-12-23T16:40:00Z</cp:lastPrinted>
  <dcterms:created xsi:type="dcterms:W3CDTF">2021-02-12T17:56:00Z</dcterms:created>
  <dcterms:modified xsi:type="dcterms:W3CDTF">2021-02-12T17:56:00Z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