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B14B0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F9A6E7A" w14:textId="77777777" w:rsidR="000565E2" w:rsidRPr="000565E2" w:rsidRDefault="000565E2" w:rsidP="000565E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565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லேவியராகமம் 16:29-18:30</w:t>
                  </w:r>
                </w:p>
                <w:p w14:paraId="628D2E69" w14:textId="77777777" w:rsidR="000565E2" w:rsidRPr="000565E2" w:rsidRDefault="000565E2" w:rsidP="000565E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565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7:24-8:10</w:t>
                  </w:r>
                </w:p>
                <w:p w14:paraId="5D3A6828" w14:textId="77777777" w:rsidR="000565E2" w:rsidRPr="000565E2" w:rsidRDefault="000565E2" w:rsidP="000565E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565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41:1-13</w:t>
                  </w:r>
                </w:p>
                <w:p w14:paraId="3F50C377" w14:textId="24BAA398" w:rsidR="009A0942" w:rsidRPr="007A1E95" w:rsidRDefault="000565E2" w:rsidP="000565E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565E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10:15-16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DEBBF7B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A20A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0565E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14B0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14B0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14B0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7D0DD58" w14:textId="3FE9D205" w:rsidR="00F61FC7" w:rsidRDefault="000565E2" w:rsidP="000565E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முன் வைக்க விரும்பும் கேள்வி என்னவென்றால்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சபை எதற்காக இருக்கிறது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இதற்கு அப்போஸ்தலனாகிய பவுலின் வார்த்தைகளில் ஒரு தடயம் காணப்படுகிறது. “… அந்த வீடு ஜீவனுள்ள தேவனுடைய சபையாய்ச் சத்தியத்துக்குத் தூணும் ஆதாரமுமாயிருக்கிறது. அன்றியும்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தேவபக்திக்குரிய இரகசியமானது யாவரும் ஒப்புக்கொள்ளுகிறபடியே மகாமேன்மையுள்ளது. தேவன் மாம்சத்திலே வெளிப்பட்டார்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ஆவியிலே நீதியுள்ளவரென்று விளங்கப்பட்டார்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தேவதூதர்களால் காணப்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பட்டார்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புறஜாதிகளிடத்தில் பிரசங்கிக்கப்பட்டார்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உலகத்திலே விசுவாசிக்கப்பட்டார்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மகிமையிலே ஏறெடுத்துக்கொள்ளப்பட்டார்.” என்று அவர் கூறுகிறார் (1 தீமோ 3: 15-16). சபைக்கு ஒப்பவிக்கப்பட்டிருப்பது இயேசுவின் சாட்சியமாகும். சபை அதற்காக மட்டுமே ஏற்படுத்தப்பட்டுள்ளது. "உன்னிடத்தில் ஒப்புவிக்கப்பட்ட அந்த நற்பொருளை நமக்குள்ளே வாசம்பண்ணுகிற பரிசுத்த ஆவியினாலே காத்துக்கொள்." (2 தீமோ 1:14). சபை இயேசுவின் சாட்சியத்தை பாதுகாக்கிற இடமாகும்!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சாட்சியம் என்றால் என்ன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ஆவியின் வல்லமையில் இன்றும் ஜீவிக்கிறதான இயேசுவே அந்த சாட்சியமாகும். பரிசுத்த ஆவியின் வல்லமையில் ஜீவிக்கிறதான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ஜெயம்பெற்ற இயேசு அவரே. ஜீவிக்கிற இயேசு கிறிஸ்துவிலே அது துவங்குகிறது. அவர் ஒரு போதும் பல நூற்றாண்டுகளுக்கு முன்பு பாலஸ்தீனத்தின் வாழ்ந்த வரலாற்று இயேசு அல்ல. பரிசுத்த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32" style="position:absolute;left:0;text-align:left;margin-left:-8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ஆவியின் வல்லமையால் உயிருடன் இருக்கிறார்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என்று நிரூபிக்கப்பட்டு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வெளிப்படுத்தப்பட்டு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இங்கே</w:t>
      </w:r>
      <w:r w:rsidRPr="000565E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0565E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ஜீவிக்கிற இயேசு அவரே!</w:t>
      </w:r>
      <w:r w:rsidR="00B14B0E"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2213741" w14:textId="2B6E70C6" w:rsidR="00937883" w:rsidRDefault="00B14B0E" w:rsidP="00C14401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6938CDC" w14:textId="77777777" w:rsidR="004E4408" w:rsidRDefault="004E4408" w:rsidP="004E4408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00A5CA93" w14:textId="77777777" w:rsidR="004E4408" w:rsidRDefault="004E4408" w:rsidP="004E4408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4AEB2C63" w14:textId="558F9722" w:rsidR="006D514C" w:rsidRPr="004E4408" w:rsidRDefault="00B14B0E" w:rsidP="004E4408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21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B14B0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34AA4DCD" w:rsidR="008D2BBE" w:rsidRPr="008D2BBE" w:rsidRDefault="000565E2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565E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0565E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565E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ஏற்றகாலத்திலே தேவன் உங்களை உயர்த்தும்படிக்கு</w:t>
      </w:r>
      <w:r w:rsidRPr="000565E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565E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அவருடைய பலத்த கைக்குள் அடங்கியிருங்கள்.</w:t>
      </w:r>
    </w:p>
    <w:p w14:paraId="0DAA0F6C" w14:textId="3DBD235A" w:rsidR="007765FF" w:rsidRPr="007765FF" w:rsidRDefault="000565E2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0565E2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5:6</w:t>
      </w:r>
    </w:p>
    <w:p w14:paraId="21CD5D74" w14:textId="5E86FFBC" w:rsidR="00A319E3" w:rsidRDefault="00A319E3" w:rsidP="00A541FA">
      <w:pPr>
        <w:ind w:right="1676"/>
        <w:rPr>
          <w:szCs w:val="20"/>
          <w:lang w:val="en-IN"/>
        </w:rPr>
      </w:pPr>
    </w:p>
    <w:p w14:paraId="7C0DABE8" w14:textId="3388D09A" w:rsidR="00A319E3" w:rsidRDefault="00A319E3" w:rsidP="00A541FA">
      <w:pPr>
        <w:ind w:right="1676"/>
        <w:rPr>
          <w:szCs w:val="20"/>
          <w:lang w:val="en-IN"/>
        </w:rPr>
      </w:pPr>
    </w:p>
    <w:p w14:paraId="19E07903" w14:textId="2203EFE0" w:rsidR="00EF2100" w:rsidRDefault="00EF2100" w:rsidP="00A541FA">
      <w:pPr>
        <w:ind w:right="1676"/>
        <w:rPr>
          <w:szCs w:val="20"/>
          <w:lang w:val="en-IN"/>
        </w:rPr>
      </w:pPr>
    </w:p>
    <w:p w14:paraId="0C1617EE" w14:textId="46A0B7BD" w:rsidR="0038098A" w:rsidRDefault="0038098A" w:rsidP="00A541FA">
      <w:pPr>
        <w:ind w:right="1676"/>
        <w:rPr>
          <w:szCs w:val="20"/>
          <w:lang w:val="en-IN"/>
        </w:rPr>
      </w:pPr>
    </w:p>
    <w:p w14:paraId="1EB5A2EE" w14:textId="39385310" w:rsidR="0038098A" w:rsidRDefault="0038098A" w:rsidP="00A541FA">
      <w:pPr>
        <w:ind w:right="1676"/>
        <w:rPr>
          <w:szCs w:val="20"/>
          <w:lang w:val="en-IN"/>
        </w:rPr>
      </w:pPr>
    </w:p>
    <w:p w14:paraId="40D7550B" w14:textId="1FE664BC" w:rsidR="0038098A" w:rsidRDefault="0038098A" w:rsidP="00A541FA">
      <w:pPr>
        <w:ind w:right="1676"/>
        <w:rPr>
          <w:szCs w:val="20"/>
          <w:lang w:val="en-IN"/>
        </w:rPr>
      </w:pPr>
    </w:p>
    <w:p w14:paraId="64B33CB0" w14:textId="4B2C1536" w:rsidR="0038098A" w:rsidRDefault="0038098A" w:rsidP="00A541FA">
      <w:pPr>
        <w:ind w:right="1676"/>
        <w:rPr>
          <w:szCs w:val="20"/>
          <w:lang w:val="en-IN"/>
        </w:rPr>
      </w:pPr>
    </w:p>
    <w:p w14:paraId="75369A52" w14:textId="4ACB3699" w:rsidR="0038098A" w:rsidRDefault="0038098A" w:rsidP="00A541FA">
      <w:pPr>
        <w:ind w:right="1676"/>
        <w:rPr>
          <w:szCs w:val="20"/>
          <w:lang w:val="en-IN"/>
        </w:rPr>
      </w:pPr>
    </w:p>
    <w:p w14:paraId="70FA5A54" w14:textId="4F68450C" w:rsidR="0038098A" w:rsidRDefault="0038098A" w:rsidP="00A541FA">
      <w:pPr>
        <w:ind w:right="1676"/>
        <w:rPr>
          <w:szCs w:val="20"/>
          <w:lang w:val="en-IN"/>
        </w:rPr>
      </w:pPr>
    </w:p>
    <w:p w14:paraId="269FE131" w14:textId="77777777" w:rsidR="0038098A" w:rsidRPr="00E76866" w:rsidRDefault="0038098A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B14B0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4F454" w14:textId="77777777" w:rsidR="00B14B0E" w:rsidRDefault="00B14B0E" w:rsidP="00A01902">
      <w:r>
        <w:separator/>
      </w:r>
    </w:p>
  </w:endnote>
  <w:endnote w:type="continuationSeparator" w:id="0">
    <w:p w14:paraId="6A6E0347" w14:textId="77777777" w:rsidR="00B14B0E" w:rsidRDefault="00B14B0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1B5FC" w14:textId="77777777" w:rsidR="00B14B0E" w:rsidRDefault="00B14B0E" w:rsidP="00A01902">
      <w:r>
        <w:separator/>
      </w:r>
    </w:p>
  </w:footnote>
  <w:footnote w:type="continuationSeparator" w:id="0">
    <w:p w14:paraId="0C7DAF78" w14:textId="77777777" w:rsidR="00B14B0E" w:rsidRDefault="00B14B0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14B0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522A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2021-02-25T00:36:00Z</dcterms:created>
  <dcterms:modified xsi:type="dcterms:W3CDTF">2021-02-25T00:36:00Z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