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250E40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5AB46BCC" w14:textId="77777777" w:rsidR="008A3C67" w:rsidRPr="008A3C67" w:rsidRDefault="008A3C67" w:rsidP="008A3C67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8A3C6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லேவியராகமம் 6:1-7:27</w:t>
                  </w:r>
                </w:p>
                <w:p w14:paraId="56985536" w14:textId="77777777" w:rsidR="008A3C67" w:rsidRPr="008A3C67" w:rsidRDefault="008A3C67" w:rsidP="008A3C67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8A3C6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மாற்கு 3:7-30</w:t>
                  </w:r>
                </w:p>
                <w:p w14:paraId="2D09EC3C" w14:textId="77777777" w:rsidR="008A3C67" w:rsidRPr="008A3C67" w:rsidRDefault="008A3C67" w:rsidP="008A3C67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8A3C6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37:1-11</w:t>
                  </w:r>
                </w:p>
                <w:p w14:paraId="3F50C377" w14:textId="70B877AF" w:rsidR="009A0942" w:rsidRPr="007A1E95" w:rsidRDefault="008A3C67" w:rsidP="008A3C67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8A3C6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10:3-4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44C485B6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564EE2" w:rsidRPr="00564EE2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பிப்ரவரி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7765FF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8A3C67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8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250E40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250E40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250E40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689AD2C2" w14:textId="05537E87" w:rsidR="00DE4732" w:rsidRPr="00EF2100" w:rsidRDefault="008A3C67" w:rsidP="008A3C67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8A3C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இயேசு அநேகரை குணப்படுத்தினார்</w:t>
      </w:r>
      <w:r w:rsidRPr="008A3C67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8A3C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அவர் தம்முடைய பிதாவிடம் கேட்டதான காரியங்களைப் பேசத் தொடங்கியபோது</w:t>
      </w:r>
      <w:r w:rsidRPr="008A3C6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A3C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இடறலடைந்து அவரைத் தனியாக விட்டுவிட்டார்கள். உண்மையுள்ள</w: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8A3C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சில சீடர்களைத் தவிர</w:t>
      </w:r>
      <w:r w:rsidRPr="008A3C6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A3C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மற்றவர்களிடமிருந்து ஒதுங்கி வாழ்ந்தார். அவர் ஆவிக்குரிய மனிதராக இருந்தார்</w:t>
      </w:r>
      <w:r w:rsidRPr="008A3C67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8A3C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மற்றவர்களோ இயற்கையானவர்களாகவே இருந்தனர்.</w: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8A3C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அனைவரும் ஆவியின் மண்டலத்தில் நடக்கவும் வாழவும் அழைக்கப்பட்டிருக்கிறோம். இன்று</w:t>
      </w:r>
      <w:r w:rsidRPr="008A3C6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A3C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துக்ககரமான காரியம் என்னவென்றால்</w:t>
      </w:r>
      <w:r w:rsidRPr="008A3C67">
        <w:rPr>
          <w:rFonts w:ascii="Latha" w:hAnsi="Latha" w:cs="Arial Unicode MS"/>
          <w:noProof/>
          <w:sz w:val="52"/>
          <w:szCs w:val="48"/>
          <w:lang w:val="ta-IN"/>
        </w:rPr>
        <w:t xml:space="preserve">,  </w:t>
      </w:r>
      <w:r w:rsidRPr="008A3C67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நிராகரிக்கப்படுவதையும் தனித்து நடப்பதையும் பலரும் விரும்புவதில்லை. என் ஊழியத்தின் ஆரம்ப நாட்களில்</w:t>
      </w:r>
      <w:r w:rsidRPr="008A3C6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A3C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நான் உபவாசத்துடன் கர்த்தருக்காகக் காத்திருந்தபோது</w:t>
      </w:r>
      <w:r w:rsidRPr="008A3C6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A3C67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​​அவர் லூக்கா புத்தகத்திலிருந்து மிகத் தெளிவாக என்னிடம் பேசினார். “மனுஷகுமாரன் நிமித்தமாக ஜனங்கள் உங்களைப் பகைத்து</w:t>
      </w:r>
      <w:r w:rsidRPr="008A3C6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A3C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உங்களைப் புறம்பாக்கி</w:t>
      </w:r>
      <w:r w:rsidRPr="008A3C6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A3C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உங்களை நிந்தித்து</w:t>
      </w:r>
      <w:r w:rsidRPr="008A3C6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A3C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உங்கள் நாமத்தைப் பொல்லாததென்று தள்ளிவிடும்போது நீங்கள் பாக்கியவான்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8A3C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களாயிருப்பீர்கள்.  அந்நாளிலே நீங்கள் சந்தோஷப்பட்டுக் களிகூருங்கள்</w:t>
      </w:r>
      <w:r w:rsidRPr="008A3C67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8A3C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பரலோகத்தில் உங்கள் பலன் மிகுதியாயிருக்கும்</w:t>
      </w:r>
      <w:r w:rsidRPr="008A3C67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8A3C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அவர்களுடைய பிதாக்கள் தீர்க்கதரிசிகளுக்கும் அப்படியே செய்தார்கள்." (லூக்கா 6: 22,23). இந்த வார்த்தைகளைப் புரிந்துகொள்ள எனக்கு சில ஆண்டுகள் பிடித்தன.  நான் அனுபவித்த நிராகரிப்பு எனக்குப் பிடிக்கவில்லை</w:t>
      </w:r>
      <w:r w:rsidRPr="008A3C67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8A3C67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ஆனால் படிப்படியாக நான் இந்த வழியில் நடக்க அழைக்கப்படுவதை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18" style="position:absolute;left:0;text-align:left;margin-left:-5.35pt;margin-top:731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8A3C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உணர்ந்தேன்.  நீங்கள் ஆவியினால் நடக்கிறவர்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8A3C67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களானால்</w:t>
      </w:r>
      <w:r w:rsidRPr="008A3C6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8A3C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உலகம் நிராகரித்ததான மனிதனுடன் நடப்பீர்கள்.</w:t>
      </w:r>
    </w:p>
    <w:p w14:paraId="22213741" w14:textId="0D457196" w:rsidR="00937883" w:rsidRDefault="00937883" w:rsidP="00937883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</w:p>
    <w:p w14:paraId="0B33D790" w14:textId="76E2D2C1" w:rsidR="00A74000" w:rsidRPr="00265E77" w:rsidRDefault="00250E40" w:rsidP="00265E77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15144223" w:rsidR="000931F1" w:rsidRDefault="00250E40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6.5pt;width:570.1pt;height:224.8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650F3FED" w:rsidR="006D514C" w:rsidRPr="00CF2CCC" w:rsidRDefault="00250E40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250E40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21278E1D" w14:textId="6C53BCE2" w:rsidR="008D2BBE" w:rsidRPr="008D2BBE" w:rsidRDefault="008A3C67" w:rsidP="008D2BBE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8A3C6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ஆவியும் மணவாட்டியும் வா என்கிறார்கள்</w:t>
      </w:r>
      <w:r w:rsidRPr="008A3C6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8A3C6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கேட்கிறவனும் வா என்பானாக</w:t>
      </w:r>
      <w:r w:rsidRPr="008A3C6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>;</w:t>
      </w:r>
    </w:p>
    <w:p w14:paraId="0DAA0F6C" w14:textId="5E8533A8" w:rsidR="007765FF" w:rsidRPr="007765FF" w:rsidRDefault="008A3C67" w:rsidP="007765FF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8A3C67">
        <w:rPr>
          <w:rFonts w:ascii="Latha" w:hAnsi="Latha" w:cs="Arial Unicode MS"/>
          <w:noProof/>
          <w:sz w:val="48"/>
          <w:szCs w:val="44"/>
          <w:cs/>
          <w:lang w:bidi="ta-IN"/>
        </w:rPr>
        <w:t>வெளிப்படுத்தின விசேஷம் 22:17</w:t>
      </w:r>
    </w:p>
    <w:p w14:paraId="21CD5D74" w14:textId="5E86FFBC" w:rsidR="00A319E3" w:rsidRDefault="00A319E3" w:rsidP="00A541FA">
      <w:pPr>
        <w:ind w:right="1676"/>
        <w:rPr>
          <w:szCs w:val="20"/>
          <w:lang w:val="en-IN"/>
        </w:rPr>
      </w:pPr>
    </w:p>
    <w:p w14:paraId="7C0DABE8" w14:textId="3388D09A" w:rsidR="00A319E3" w:rsidRDefault="00A319E3" w:rsidP="00A541FA">
      <w:pPr>
        <w:ind w:right="1676"/>
        <w:rPr>
          <w:szCs w:val="20"/>
          <w:lang w:val="en-IN"/>
        </w:rPr>
      </w:pPr>
    </w:p>
    <w:p w14:paraId="22B77E63" w14:textId="747858A7" w:rsidR="00A319E3" w:rsidRDefault="00A319E3" w:rsidP="00A541FA">
      <w:pPr>
        <w:ind w:right="1676"/>
        <w:rPr>
          <w:szCs w:val="20"/>
          <w:lang w:val="en-IN"/>
        </w:rPr>
      </w:pPr>
    </w:p>
    <w:p w14:paraId="47EE03D1" w14:textId="77777777" w:rsidR="00A319E3" w:rsidRDefault="00A319E3" w:rsidP="00A541FA">
      <w:pPr>
        <w:ind w:right="1676"/>
        <w:rPr>
          <w:szCs w:val="20"/>
          <w:lang w:val="en-IN"/>
        </w:rPr>
      </w:pPr>
    </w:p>
    <w:p w14:paraId="43D1AF3A" w14:textId="5E3C209B" w:rsidR="000D73DC" w:rsidRDefault="000D73DC" w:rsidP="00A541FA">
      <w:pPr>
        <w:ind w:right="1676"/>
        <w:rPr>
          <w:szCs w:val="20"/>
          <w:lang w:val="en-IN"/>
        </w:rPr>
      </w:pPr>
    </w:p>
    <w:p w14:paraId="43BBCF0C" w14:textId="1702D90D" w:rsidR="000D73DC" w:rsidRDefault="000D73DC" w:rsidP="00A541FA">
      <w:pPr>
        <w:ind w:right="1676"/>
        <w:rPr>
          <w:szCs w:val="20"/>
          <w:lang w:val="en-IN"/>
        </w:rPr>
      </w:pPr>
    </w:p>
    <w:p w14:paraId="634D8B75" w14:textId="30EBE923" w:rsidR="000D73DC" w:rsidRDefault="000D73DC" w:rsidP="00A541FA">
      <w:pPr>
        <w:ind w:right="1676"/>
        <w:rPr>
          <w:szCs w:val="20"/>
          <w:lang w:val="en-IN"/>
        </w:rPr>
      </w:pPr>
    </w:p>
    <w:p w14:paraId="554BF283" w14:textId="5DA367D3" w:rsidR="00EF2100" w:rsidRDefault="00EF2100" w:rsidP="00A541FA">
      <w:pPr>
        <w:ind w:right="1676"/>
        <w:rPr>
          <w:szCs w:val="20"/>
          <w:lang w:val="en-IN"/>
        </w:rPr>
      </w:pPr>
    </w:p>
    <w:p w14:paraId="60D2FA7E" w14:textId="371BA360" w:rsidR="00EF2100" w:rsidRDefault="00EF2100" w:rsidP="00A541FA">
      <w:pPr>
        <w:ind w:right="1676"/>
        <w:rPr>
          <w:szCs w:val="20"/>
          <w:lang w:val="en-IN"/>
        </w:rPr>
      </w:pPr>
    </w:p>
    <w:p w14:paraId="3A577091" w14:textId="47864A95" w:rsidR="008A3C67" w:rsidRDefault="008A3C67" w:rsidP="00A541FA">
      <w:pPr>
        <w:ind w:right="1676"/>
        <w:rPr>
          <w:szCs w:val="20"/>
          <w:lang w:val="en-IN"/>
        </w:rPr>
      </w:pPr>
    </w:p>
    <w:p w14:paraId="5545129A" w14:textId="77777777" w:rsidR="008A3C67" w:rsidRDefault="008A3C67" w:rsidP="00A541FA">
      <w:pPr>
        <w:ind w:right="1676"/>
        <w:rPr>
          <w:szCs w:val="20"/>
          <w:lang w:val="en-IN"/>
        </w:rPr>
      </w:pPr>
    </w:p>
    <w:p w14:paraId="7CD02D3C" w14:textId="59644B4F" w:rsidR="00EF2100" w:rsidRDefault="00EF2100" w:rsidP="00A541FA">
      <w:pPr>
        <w:ind w:right="1676"/>
        <w:rPr>
          <w:szCs w:val="20"/>
          <w:lang w:val="en-IN"/>
        </w:rPr>
      </w:pPr>
    </w:p>
    <w:p w14:paraId="19E07903" w14:textId="77777777" w:rsidR="00EF2100" w:rsidRPr="00E76866" w:rsidRDefault="00EF2100" w:rsidP="00A541FA">
      <w:pPr>
        <w:ind w:right="1676"/>
        <w:rPr>
          <w:szCs w:val="20"/>
          <w:lang w:val="en-IN"/>
        </w:rPr>
      </w:pPr>
    </w:p>
    <w:p w14:paraId="3664B31E" w14:textId="0D2DA2CF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250E40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C3450" w14:textId="77777777" w:rsidR="00250E40" w:rsidRDefault="00250E40" w:rsidP="00A01902">
      <w:r>
        <w:separator/>
      </w:r>
    </w:p>
  </w:endnote>
  <w:endnote w:type="continuationSeparator" w:id="0">
    <w:p w14:paraId="43921C8C" w14:textId="77777777" w:rsidR="00250E40" w:rsidRDefault="00250E40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822A3" w14:textId="77777777" w:rsidR="00250E40" w:rsidRDefault="00250E40" w:rsidP="00A01902">
      <w:r>
        <w:separator/>
      </w:r>
    </w:p>
  </w:footnote>
  <w:footnote w:type="continuationSeparator" w:id="0">
    <w:p w14:paraId="50AA9789" w14:textId="77777777" w:rsidR="00250E40" w:rsidRDefault="00250E40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250E40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1A26"/>
    <w:rsid w:val="00025895"/>
    <w:rsid w:val="00042B7E"/>
    <w:rsid w:val="00046977"/>
    <w:rsid w:val="0005642F"/>
    <w:rsid w:val="00057132"/>
    <w:rsid w:val="000742E4"/>
    <w:rsid w:val="00075998"/>
    <w:rsid w:val="000843A9"/>
    <w:rsid w:val="000866AC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50848"/>
    <w:rsid w:val="00250C70"/>
    <w:rsid w:val="00250E40"/>
    <w:rsid w:val="00251D5D"/>
    <w:rsid w:val="002555E1"/>
    <w:rsid w:val="00255920"/>
    <w:rsid w:val="00256FBF"/>
    <w:rsid w:val="00257981"/>
    <w:rsid w:val="00262142"/>
    <w:rsid w:val="00265E77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7C93"/>
    <w:rsid w:val="005479FC"/>
    <w:rsid w:val="0055122A"/>
    <w:rsid w:val="00563295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E8D"/>
    <w:rsid w:val="006C5071"/>
    <w:rsid w:val="006D1E24"/>
    <w:rsid w:val="006D38AF"/>
    <w:rsid w:val="006D49E7"/>
    <w:rsid w:val="006D514C"/>
    <w:rsid w:val="006E0AA2"/>
    <w:rsid w:val="006F77EC"/>
    <w:rsid w:val="007013A7"/>
    <w:rsid w:val="00702086"/>
    <w:rsid w:val="007071A8"/>
    <w:rsid w:val="00707C14"/>
    <w:rsid w:val="007102F8"/>
    <w:rsid w:val="00714470"/>
    <w:rsid w:val="00715D58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30D"/>
    <w:rsid w:val="008C7E74"/>
    <w:rsid w:val="008D0F9D"/>
    <w:rsid w:val="008D2BBE"/>
    <w:rsid w:val="008D6FD3"/>
    <w:rsid w:val="008D7974"/>
    <w:rsid w:val="008E7C99"/>
    <w:rsid w:val="008F2DB6"/>
    <w:rsid w:val="008F46F4"/>
    <w:rsid w:val="00903981"/>
    <w:rsid w:val="009039FD"/>
    <w:rsid w:val="00912DB4"/>
    <w:rsid w:val="0091452E"/>
    <w:rsid w:val="00916C9D"/>
    <w:rsid w:val="009217C2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0C73"/>
    <w:rsid w:val="00A13521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41D3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78A8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61F4D"/>
    <w:rsid w:val="001654F9"/>
    <w:rsid w:val="00165772"/>
    <w:rsid w:val="00176BF0"/>
    <w:rsid w:val="00184AF9"/>
    <w:rsid w:val="00193F77"/>
    <w:rsid w:val="001B308E"/>
    <w:rsid w:val="001D5AEA"/>
    <w:rsid w:val="001D5E87"/>
    <w:rsid w:val="001E4F27"/>
    <w:rsid w:val="001E5445"/>
    <w:rsid w:val="001F62ED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3113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E277A"/>
    <w:rsid w:val="00613FB0"/>
    <w:rsid w:val="0061631E"/>
    <w:rsid w:val="00636872"/>
    <w:rsid w:val="006427C2"/>
    <w:rsid w:val="00652A54"/>
    <w:rsid w:val="00673DED"/>
    <w:rsid w:val="00692256"/>
    <w:rsid w:val="00695423"/>
    <w:rsid w:val="006A30FB"/>
    <w:rsid w:val="006A345A"/>
    <w:rsid w:val="006B4296"/>
    <w:rsid w:val="006D7C1D"/>
    <w:rsid w:val="006E1C47"/>
    <w:rsid w:val="006F7671"/>
    <w:rsid w:val="00731A59"/>
    <w:rsid w:val="00744DD2"/>
    <w:rsid w:val="00747138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907DA4"/>
    <w:rsid w:val="00920669"/>
    <w:rsid w:val="0094430A"/>
    <w:rsid w:val="00954135"/>
    <w:rsid w:val="00972111"/>
    <w:rsid w:val="00982604"/>
    <w:rsid w:val="00997A1D"/>
    <w:rsid w:val="009B7817"/>
    <w:rsid w:val="009D2FEA"/>
    <w:rsid w:val="00A16EBC"/>
    <w:rsid w:val="00A2415F"/>
    <w:rsid w:val="00A423EB"/>
    <w:rsid w:val="00A522AF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943E3"/>
    <w:rsid w:val="00DA355B"/>
    <w:rsid w:val="00DB6C44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4379A"/>
    <w:rsid w:val="00E56C73"/>
    <w:rsid w:val="00E6291C"/>
    <w:rsid w:val="00ED722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5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2021-02-13T18:37:00Z</cp:lastPrinted>
  <dcterms:created xsi:type="dcterms:W3CDTF">2021-02-17T18:31:00Z</dcterms:created>
  <dcterms:modified xsi:type="dcterms:W3CDTF">2021-02-17T18:31:00Z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