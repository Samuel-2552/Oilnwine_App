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702086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325A2CF6" w14:textId="77777777" w:rsidR="00EF2100" w:rsidRPr="00EF2100" w:rsidRDefault="00EF2100" w:rsidP="00EF2100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EF210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யாத்திராகமம் 34:1-35:9</w:t>
                  </w:r>
                </w:p>
                <w:p w14:paraId="487BB78D" w14:textId="77777777" w:rsidR="00EF2100" w:rsidRPr="00EF2100" w:rsidRDefault="00EF2100" w:rsidP="00EF2100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EF210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மத்தேயு 27:15-31</w:t>
                  </w:r>
                </w:p>
                <w:p w14:paraId="4D3D826D" w14:textId="77777777" w:rsidR="00EF2100" w:rsidRPr="00EF2100" w:rsidRDefault="00EF2100" w:rsidP="00EF2100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EF210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33:12-22</w:t>
                  </w:r>
                </w:p>
                <w:p w14:paraId="3F50C377" w14:textId="4BC16025" w:rsidR="009A0942" w:rsidRPr="007A1E95" w:rsidRDefault="00EF2100" w:rsidP="00EF2100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EF210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9:1-6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3666E472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564EE2" w:rsidRPr="00564EE2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பிப்ரவரி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7765FF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EF2100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702086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702086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702086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689AD2C2" w14:textId="5A8049A2" w:rsidR="00DE4732" w:rsidRPr="00EF2100" w:rsidRDefault="008D2BBE" w:rsidP="00EF2100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 w:rsidRPr="008D2BBE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 </w:t>
      </w:r>
      <w:r w:rsidR="00EF2100" w:rsidRPr="00EF2100">
        <w:rPr>
          <w:rFonts w:ascii="Latha" w:hAnsi="Latha" w:cs="Arial Unicode MS"/>
          <w:noProof/>
          <w:sz w:val="52"/>
          <w:szCs w:val="48"/>
          <w:cs/>
          <w:lang w:val="ta-IN" w:bidi="ta-IN"/>
        </w:rPr>
        <w:t>"ஒருவன் அந்த அஸ்திபாரத்தின்மேல் பொன்</w:t>
      </w:r>
      <w:r w:rsidR="00EF2100" w:rsidRPr="00EF210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EF2100" w:rsidRPr="00EF210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வெள்ளி</w:t>
      </w:r>
      <w:r w:rsidR="00EF2100" w:rsidRPr="00EF210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EF2100" w:rsidRPr="00EF210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விலையேறப்பெற்ற கல்</w:t>
      </w:r>
      <w:r w:rsidR="00EF2100" w:rsidRPr="00EF210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EF2100" w:rsidRPr="00EF210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மரம்</w:t>
      </w:r>
      <w:r w:rsidR="00EF2100" w:rsidRPr="00EF210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EF2100" w:rsidRPr="00EF210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புல்</w:t>
      </w:r>
      <w:r w:rsidR="00EF2100" w:rsidRPr="00EF210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EF2100" w:rsidRPr="00EF210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வைக்கோல் ஆகிய இவைகளைக் கட்டினால்</w:t>
      </w:r>
      <w:r w:rsidR="00EF2100" w:rsidRPr="00EF2100">
        <w:rPr>
          <w:rFonts w:ascii="Latha" w:hAnsi="Latha" w:cs="Arial Unicode MS"/>
          <w:noProof/>
          <w:sz w:val="52"/>
          <w:szCs w:val="48"/>
          <w:lang w:val="ta-IN" w:bidi="ta-IN"/>
        </w:rPr>
        <w:t>,"</w:t>
      </w:r>
      <w:r w:rsidR="00EF210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EF2100" w:rsidRPr="00EF2100">
        <w:rPr>
          <w:rFonts w:ascii="Latha" w:hAnsi="Latha" w:cs="Arial Unicode MS"/>
          <w:noProof/>
          <w:sz w:val="52"/>
          <w:szCs w:val="48"/>
          <w:cs/>
          <w:lang w:val="ta-IN" w:bidi="ta-IN"/>
        </w:rPr>
        <w:t>1 கொரிந்தியர் 3 : 12- ல்  காண்கிறோம். மனிதனுடைய கிரியைகளும் முயற்சிகளும் ஒருபோதும் நீடித்த மதிப்பு உடையதல்ல</w:t>
      </w:r>
      <w:r w:rsidR="00EF2100" w:rsidRPr="00EF210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EF2100" w:rsidRPr="00EF210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ஏனெனில் அது ராஜாவைப் பிரியப்படுத்தாது.  அப்போஸ்தலனாகிய பவுல் கொரிந்திய சபையாரிடம்</w:t>
      </w:r>
      <w:r w:rsidR="00EF2100" w:rsidRPr="00EF210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EF2100" w:rsidRPr="00EF210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எவ்வாறு தேவனுடைய வீட்டை கட்டியெழுப்புகிறார்கள் என்பதைக் குறித்து கவனமாக இருக்கும்படி சொல்கிறார்</w:t>
      </w:r>
      <w:r w:rsidR="00EF2100" w:rsidRPr="00EF210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EF2100" w:rsidRPr="00EF2100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அவர்கள் மனிதனின் வளங்களைக் கொண்டு அவருடைய </w:t>
      </w:r>
      <w:r w:rsidR="00EF2100" w:rsidRPr="00EF2100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வீட்டைக் கட்டலாம் அல்லது தேவன் கொடுத்த அஸ்திபாரக் கற்களால்  கட்டலாம். நாம் செய்யும் காரியங்களில் ஒரு தெரிந்து கொள்ளுதல் இருக்கிறது. தேவனைப் பிரியப்படுத்தும் செயலைச் செய்ய நாம் தெரிந்து கொள்ள வேண்டும்.</w:t>
      </w:r>
      <w:r w:rsidR="00EF210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EF2100" w:rsidRPr="00EF210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மனுஷகுமாரன் தங்களை விடுவித்ததினால்</w:t>
      </w:r>
      <w:r w:rsidR="00EF2100" w:rsidRPr="00EF210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EF2100" w:rsidRPr="00EF210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விரும்புகிறதைச் செய்ய சுதந்திரமாக இருக்கிறார்கள் என்று சிலர் நினைக்கிறார்கள்! ஒரு காலத்தில் அவர்கள் சந்தேகத்திற்கு இடமின்றி நியாயப் பிரமாணத்தின் கீழ் இருந்தார்கள்</w:t>
      </w:r>
      <w:r w:rsidR="00EF2100" w:rsidRPr="00EF210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EF2100" w:rsidRPr="00EF210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இப்போது அவர்கள் அடிமைத்தனத்திலிருந்து விடுவிக்கப்</w:t>
      </w:r>
      <w:r w:rsidR="00EF210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EF2100" w:rsidRPr="00EF210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பட்டுள்ளனர்</w:t>
      </w:r>
      <w:r w:rsidR="00EF2100" w:rsidRPr="00EF210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EF2100" w:rsidRPr="00EF210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எனவே பறவைகளைபோல அவர்கள் விரும்பியபடி செய்ய சுதந்திரமாக இருக்கிறார்கள் என்றும் வாதிடுகிறார்கள். அன்பானவர்களே</w:t>
      </w:r>
      <w:r w:rsidR="00EF2100" w:rsidRPr="00EF210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EF2100" w:rsidRPr="00EF2100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அவர்களை போன்றவர்கள் தங்களை ஏமாற்றுகிறார்கள். அவர்கள் ஒரு தவறான எண்ணத்தின் கீழ் வாழ்கின்றனர். நாம் தேவனுக்கு அடிமைகள் </w:t>
      </w:r>
      <w:r w:rsidR="00EF2100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06" style="position:absolute;left:0;text-align:left;margin-left:-6.95pt;margin-top:731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F2100" w:rsidRPr="00EF2100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ஆகும்படியே நம்முடைய இரட்சகர் பாவத்தின் </w:t>
      </w:r>
      <w:r w:rsidR="00EF2100" w:rsidRPr="00EF2100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அடிமைத்தனத்திலிருந்து நம்மை விடுவித்தார் என்பதை அறிவோமாக! (ரோமர் 6:22).</w:t>
      </w:r>
    </w:p>
    <w:p w14:paraId="22213741" w14:textId="0D457196" w:rsidR="00937883" w:rsidRDefault="00937883" w:rsidP="00937883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</w:p>
    <w:p w14:paraId="0B33D790" w14:textId="76E2D2C1" w:rsidR="00A74000" w:rsidRPr="00265E77" w:rsidRDefault="00702086" w:rsidP="00265E77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AD07C0C" w14:textId="26048BF1" w:rsidR="000931F1" w:rsidRDefault="00702086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177974E5" w:rsidR="006D514C" w:rsidRPr="00CF2CCC" w:rsidRDefault="00702086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7pt;margin-top:5.15pt;width:556.9pt;height:146pt;z-index:251711488" filled="f" strokecolor="red" strokeweight="2.25pt"/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D61A567" w:rsidR="00E56B79" w:rsidRDefault="00702086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21278E1D" w14:textId="73AFCDEA" w:rsidR="008D2BBE" w:rsidRPr="008D2BBE" w:rsidRDefault="00EF2100" w:rsidP="008D2BBE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EF210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நீ உன்னை ஞானியென்று எண்ணாதே</w:t>
      </w:r>
      <w:r w:rsidRPr="00EF210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>;</w:t>
      </w:r>
    </w:p>
    <w:p w14:paraId="0DAA0F6C" w14:textId="2967A369" w:rsidR="007765FF" w:rsidRPr="007765FF" w:rsidRDefault="00EF2100" w:rsidP="007765FF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EF2100">
        <w:rPr>
          <w:rFonts w:ascii="Latha" w:hAnsi="Latha" w:cs="Arial Unicode MS"/>
          <w:noProof/>
          <w:sz w:val="48"/>
          <w:szCs w:val="44"/>
          <w:cs/>
          <w:lang w:bidi="ta-IN"/>
        </w:rPr>
        <w:t>நீதிமொழிகள் 3:7</w:t>
      </w:r>
    </w:p>
    <w:p w14:paraId="7D0E232C" w14:textId="4DBA92DC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7F29CE03" w14:textId="01D13870" w:rsidR="000D73DC" w:rsidRDefault="000D73DC" w:rsidP="00A541FA">
      <w:pPr>
        <w:ind w:right="1676"/>
        <w:rPr>
          <w:szCs w:val="20"/>
          <w:lang w:val="en-IN"/>
        </w:rPr>
      </w:pPr>
    </w:p>
    <w:p w14:paraId="526ED12A" w14:textId="005B261C" w:rsidR="000D73DC" w:rsidRDefault="000D73DC" w:rsidP="00A541FA">
      <w:pPr>
        <w:ind w:right="1676"/>
        <w:rPr>
          <w:szCs w:val="20"/>
          <w:lang w:val="en-IN"/>
        </w:rPr>
      </w:pPr>
    </w:p>
    <w:p w14:paraId="43D1AF3A" w14:textId="5E3C209B" w:rsidR="000D73DC" w:rsidRDefault="000D73DC" w:rsidP="00A541FA">
      <w:pPr>
        <w:ind w:right="1676"/>
        <w:rPr>
          <w:szCs w:val="20"/>
          <w:lang w:val="en-IN"/>
        </w:rPr>
      </w:pPr>
    </w:p>
    <w:p w14:paraId="43BBCF0C" w14:textId="1702D90D" w:rsidR="000D73DC" w:rsidRDefault="000D73DC" w:rsidP="00A541FA">
      <w:pPr>
        <w:ind w:right="1676"/>
        <w:rPr>
          <w:szCs w:val="20"/>
          <w:lang w:val="en-IN"/>
        </w:rPr>
      </w:pPr>
    </w:p>
    <w:p w14:paraId="634D8B75" w14:textId="30EBE923" w:rsidR="000D73DC" w:rsidRDefault="000D73DC" w:rsidP="00A541FA">
      <w:pPr>
        <w:ind w:right="1676"/>
        <w:rPr>
          <w:szCs w:val="20"/>
          <w:lang w:val="en-IN"/>
        </w:rPr>
      </w:pPr>
    </w:p>
    <w:p w14:paraId="70F970CC" w14:textId="2C692458" w:rsidR="007765FF" w:rsidRDefault="007765FF" w:rsidP="00A541FA">
      <w:pPr>
        <w:ind w:right="1676"/>
        <w:rPr>
          <w:szCs w:val="20"/>
          <w:lang w:val="en-IN"/>
        </w:rPr>
      </w:pPr>
    </w:p>
    <w:p w14:paraId="58A3FC8A" w14:textId="261C194B" w:rsidR="007765FF" w:rsidRDefault="007765FF" w:rsidP="00A541FA">
      <w:pPr>
        <w:ind w:right="1676"/>
        <w:rPr>
          <w:szCs w:val="20"/>
          <w:lang w:val="en-IN"/>
        </w:rPr>
      </w:pPr>
    </w:p>
    <w:p w14:paraId="249FDCE2" w14:textId="77777777" w:rsidR="007765FF" w:rsidRDefault="007765FF" w:rsidP="00A541FA">
      <w:pPr>
        <w:ind w:right="1676"/>
        <w:rPr>
          <w:szCs w:val="20"/>
          <w:lang w:val="en-IN"/>
        </w:rPr>
      </w:pPr>
    </w:p>
    <w:p w14:paraId="11D27F79" w14:textId="07F4CC3D" w:rsidR="00BC78A8" w:rsidRDefault="00BC78A8" w:rsidP="00A541FA">
      <w:pPr>
        <w:ind w:right="1676"/>
        <w:rPr>
          <w:szCs w:val="20"/>
          <w:lang w:val="en-IN"/>
        </w:rPr>
      </w:pPr>
    </w:p>
    <w:p w14:paraId="554BF283" w14:textId="5DA367D3" w:rsidR="00EF2100" w:rsidRDefault="00EF2100" w:rsidP="00A541FA">
      <w:pPr>
        <w:ind w:right="1676"/>
        <w:rPr>
          <w:szCs w:val="20"/>
          <w:lang w:val="en-IN"/>
        </w:rPr>
      </w:pPr>
    </w:p>
    <w:p w14:paraId="60D2FA7E" w14:textId="18E0A2BF" w:rsidR="00EF2100" w:rsidRDefault="00EF2100" w:rsidP="00A541FA">
      <w:pPr>
        <w:ind w:right="1676"/>
        <w:rPr>
          <w:szCs w:val="20"/>
          <w:lang w:val="en-IN"/>
        </w:rPr>
      </w:pPr>
    </w:p>
    <w:p w14:paraId="7CD02D3C" w14:textId="59644B4F" w:rsidR="00EF2100" w:rsidRDefault="00EF2100" w:rsidP="00A541FA">
      <w:pPr>
        <w:ind w:right="1676"/>
        <w:rPr>
          <w:szCs w:val="20"/>
          <w:lang w:val="en-IN"/>
        </w:rPr>
      </w:pPr>
    </w:p>
    <w:p w14:paraId="77AA00EB" w14:textId="4FF234CD" w:rsidR="00EF2100" w:rsidRDefault="00EF2100" w:rsidP="00A541FA">
      <w:pPr>
        <w:ind w:right="1676"/>
        <w:rPr>
          <w:szCs w:val="20"/>
          <w:lang w:val="en-IN"/>
        </w:rPr>
      </w:pPr>
    </w:p>
    <w:p w14:paraId="19E07903" w14:textId="77777777" w:rsidR="00EF2100" w:rsidRPr="00E76866" w:rsidRDefault="00EF2100" w:rsidP="00A541FA">
      <w:pPr>
        <w:ind w:right="1676"/>
        <w:rPr>
          <w:szCs w:val="20"/>
          <w:lang w:val="en-IN"/>
        </w:rPr>
      </w:pPr>
    </w:p>
    <w:p w14:paraId="3664B31E" w14:textId="0D2DA2CF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702086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FA6A26" w14:textId="77777777" w:rsidR="00702086" w:rsidRDefault="00702086" w:rsidP="00A01902">
      <w:r>
        <w:separator/>
      </w:r>
    </w:p>
  </w:endnote>
  <w:endnote w:type="continuationSeparator" w:id="0">
    <w:p w14:paraId="286BFB3B" w14:textId="77777777" w:rsidR="00702086" w:rsidRDefault="00702086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8EAE3" w14:textId="77777777" w:rsidR="00702086" w:rsidRDefault="00702086" w:rsidP="00A01902">
      <w:r>
        <w:separator/>
      </w:r>
    </w:p>
  </w:footnote>
  <w:footnote w:type="continuationSeparator" w:id="0">
    <w:p w14:paraId="396F6D0F" w14:textId="77777777" w:rsidR="00702086" w:rsidRDefault="00702086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702086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1A26"/>
    <w:rsid w:val="00025895"/>
    <w:rsid w:val="00042B7E"/>
    <w:rsid w:val="00046977"/>
    <w:rsid w:val="0005642F"/>
    <w:rsid w:val="00057132"/>
    <w:rsid w:val="000742E4"/>
    <w:rsid w:val="00075998"/>
    <w:rsid w:val="000843A9"/>
    <w:rsid w:val="000866AC"/>
    <w:rsid w:val="000931F1"/>
    <w:rsid w:val="00094B73"/>
    <w:rsid w:val="000952DC"/>
    <w:rsid w:val="00097012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232CC"/>
    <w:rsid w:val="0012676A"/>
    <w:rsid w:val="00127777"/>
    <w:rsid w:val="001454C5"/>
    <w:rsid w:val="00146C3C"/>
    <w:rsid w:val="00151EB9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2135"/>
    <w:rsid w:val="001C3D05"/>
    <w:rsid w:val="001C7C78"/>
    <w:rsid w:val="001D028C"/>
    <w:rsid w:val="001D1F4D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F40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50C70"/>
    <w:rsid w:val="00251D5D"/>
    <w:rsid w:val="002555E1"/>
    <w:rsid w:val="00255920"/>
    <w:rsid w:val="00256FBF"/>
    <w:rsid w:val="00257981"/>
    <w:rsid w:val="00262142"/>
    <w:rsid w:val="00265E77"/>
    <w:rsid w:val="002739DC"/>
    <w:rsid w:val="00282153"/>
    <w:rsid w:val="00285211"/>
    <w:rsid w:val="0028567A"/>
    <w:rsid w:val="00293A0B"/>
    <w:rsid w:val="00293FB2"/>
    <w:rsid w:val="002A1677"/>
    <w:rsid w:val="002B1E21"/>
    <w:rsid w:val="002B736B"/>
    <w:rsid w:val="002B7E37"/>
    <w:rsid w:val="002C3527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82462"/>
    <w:rsid w:val="003846AF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F0B1B"/>
    <w:rsid w:val="004F319F"/>
    <w:rsid w:val="004F343A"/>
    <w:rsid w:val="004F6981"/>
    <w:rsid w:val="00505B36"/>
    <w:rsid w:val="005139B1"/>
    <w:rsid w:val="00520A44"/>
    <w:rsid w:val="00524E72"/>
    <w:rsid w:val="005301DF"/>
    <w:rsid w:val="0053133A"/>
    <w:rsid w:val="005315CF"/>
    <w:rsid w:val="00537C93"/>
    <w:rsid w:val="0055122A"/>
    <w:rsid w:val="00563295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42894"/>
    <w:rsid w:val="00652504"/>
    <w:rsid w:val="006551E0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9775F"/>
    <w:rsid w:val="006A010F"/>
    <w:rsid w:val="006A0428"/>
    <w:rsid w:val="006B1157"/>
    <w:rsid w:val="006B75D8"/>
    <w:rsid w:val="006B7B8F"/>
    <w:rsid w:val="006C052C"/>
    <w:rsid w:val="006C080B"/>
    <w:rsid w:val="006C126D"/>
    <w:rsid w:val="006C2E8D"/>
    <w:rsid w:val="006C5071"/>
    <w:rsid w:val="006D1E24"/>
    <w:rsid w:val="006D38AF"/>
    <w:rsid w:val="006D49E7"/>
    <w:rsid w:val="006D514C"/>
    <w:rsid w:val="006E0AA2"/>
    <w:rsid w:val="006F77EC"/>
    <w:rsid w:val="007013A7"/>
    <w:rsid w:val="00702086"/>
    <w:rsid w:val="007071A8"/>
    <w:rsid w:val="00707C14"/>
    <w:rsid w:val="007102F8"/>
    <w:rsid w:val="00714470"/>
    <w:rsid w:val="00715D58"/>
    <w:rsid w:val="00716EBE"/>
    <w:rsid w:val="00717272"/>
    <w:rsid w:val="007229DA"/>
    <w:rsid w:val="007275A4"/>
    <w:rsid w:val="00734F96"/>
    <w:rsid w:val="0073503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65FF"/>
    <w:rsid w:val="0077709A"/>
    <w:rsid w:val="00784A27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92711"/>
    <w:rsid w:val="00892767"/>
    <w:rsid w:val="0089455A"/>
    <w:rsid w:val="00896876"/>
    <w:rsid w:val="00896EBE"/>
    <w:rsid w:val="008A1224"/>
    <w:rsid w:val="008A51C2"/>
    <w:rsid w:val="008A5AE3"/>
    <w:rsid w:val="008A795D"/>
    <w:rsid w:val="008B04F0"/>
    <w:rsid w:val="008B30FB"/>
    <w:rsid w:val="008B3181"/>
    <w:rsid w:val="008B630D"/>
    <w:rsid w:val="008C7E74"/>
    <w:rsid w:val="008D0F9D"/>
    <w:rsid w:val="008D2BBE"/>
    <w:rsid w:val="008D6FD3"/>
    <w:rsid w:val="008D7974"/>
    <w:rsid w:val="008E7C99"/>
    <w:rsid w:val="008F2DB6"/>
    <w:rsid w:val="008F46F4"/>
    <w:rsid w:val="00903981"/>
    <w:rsid w:val="009039FD"/>
    <w:rsid w:val="00912DB4"/>
    <w:rsid w:val="0091452E"/>
    <w:rsid w:val="00916C9D"/>
    <w:rsid w:val="009217C2"/>
    <w:rsid w:val="00931AB0"/>
    <w:rsid w:val="00932025"/>
    <w:rsid w:val="00936D8F"/>
    <w:rsid w:val="00937883"/>
    <w:rsid w:val="00937B89"/>
    <w:rsid w:val="0095361E"/>
    <w:rsid w:val="009603E3"/>
    <w:rsid w:val="00960B0D"/>
    <w:rsid w:val="00961A8B"/>
    <w:rsid w:val="0096318B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10C73"/>
    <w:rsid w:val="00A13521"/>
    <w:rsid w:val="00A20CAC"/>
    <w:rsid w:val="00A24DF1"/>
    <w:rsid w:val="00A2652D"/>
    <w:rsid w:val="00A26741"/>
    <w:rsid w:val="00A301CA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318F"/>
    <w:rsid w:val="00AE3DA8"/>
    <w:rsid w:val="00AE4753"/>
    <w:rsid w:val="00AE78D0"/>
    <w:rsid w:val="00AF049F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41D3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78A8"/>
    <w:rsid w:val="00BD22AD"/>
    <w:rsid w:val="00BF2D3A"/>
    <w:rsid w:val="00C01182"/>
    <w:rsid w:val="00C213EC"/>
    <w:rsid w:val="00C26E29"/>
    <w:rsid w:val="00C335B3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B523F"/>
    <w:rsid w:val="00CC2D16"/>
    <w:rsid w:val="00CC60DF"/>
    <w:rsid w:val="00CD06A1"/>
    <w:rsid w:val="00CD4680"/>
    <w:rsid w:val="00CE2F4E"/>
    <w:rsid w:val="00CF2CCC"/>
    <w:rsid w:val="00D014E1"/>
    <w:rsid w:val="00D061FF"/>
    <w:rsid w:val="00D06206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C5557"/>
    <w:rsid w:val="00DD3E7E"/>
    <w:rsid w:val="00DD515F"/>
    <w:rsid w:val="00DD59E4"/>
    <w:rsid w:val="00DE31BA"/>
    <w:rsid w:val="00DE3DC2"/>
    <w:rsid w:val="00DE4732"/>
    <w:rsid w:val="00DE49B6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D2FB5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7EC4"/>
    <w:rsid w:val="00F32007"/>
    <w:rsid w:val="00F3361A"/>
    <w:rsid w:val="00F34002"/>
    <w:rsid w:val="00F42272"/>
    <w:rsid w:val="00F45CB6"/>
    <w:rsid w:val="00F54235"/>
    <w:rsid w:val="00F5442D"/>
    <w:rsid w:val="00F54DAD"/>
    <w:rsid w:val="00F55F4A"/>
    <w:rsid w:val="00F57CDA"/>
    <w:rsid w:val="00F60227"/>
    <w:rsid w:val="00F60856"/>
    <w:rsid w:val="00F7249D"/>
    <w:rsid w:val="00F7274D"/>
    <w:rsid w:val="00F75ABC"/>
    <w:rsid w:val="00F76C5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61F4D"/>
    <w:rsid w:val="001654F9"/>
    <w:rsid w:val="00165772"/>
    <w:rsid w:val="00176BF0"/>
    <w:rsid w:val="00184AF9"/>
    <w:rsid w:val="001B308E"/>
    <w:rsid w:val="001D5AEA"/>
    <w:rsid w:val="001D5E87"/>
    <w:rsid w:val="001E4F27"/>
    <w:rsid w:val="001E5445"/>
    <w:rsid w:val="001F62ED"/>
    <w:rsid w:val="00213499"/>
    <w:rsid w:val="00221088"/>
    <w:rsid w:val="00252D8E"/>
    <w:rsid w:val="002745B4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66D"/>
    <w:rsid w:val="004562E0"/>
    <w:rsid w:val="004661D2"/>
    <w:rsid w:val="004B1C11"/>
    <w:rsid w:val="004C413F"/>
    <w:rsid w:val="004D157E"/>
    <w:rsid w:val="004D5F30"/>
    <w:rsid w:val="005013E6"/>
    <w:rsid w:val="005027F3"/>
    <w:rsid w:val="00532AA9"/>
    <w:rsid w:val="005364CA"/>
    <w:rsid w:val="00562730"/>
    <w:rsid w:val="00563BFE"/>
    <w:rsid w:val="005778ED"/>
    <w:rsid w:val="0059570F"/>
    <w:rsid w:val="0059657B"/>
    <w:rsid w:val="005C0EB1"/>
    <w:rsid w:val="005D2E70"/>
    <w:rsid w:val="005D5305"/>
    <w:rsid w:val="005E277A"/>
    <w:rsid w:val="00613FB0"/>
    <w:rsid w:val="0061631E"/>
    <w:rsid w:val="00636872"/>
    <w:rsid w:val="006427C2"/>
    <w:rsid w:val="00652A54"/>
    <w:rsid w:val="00673DED"/>
    <w:rsid w:val="00692256"/>
    <w:rsid w:val="00695423"/>
    <w:rsid w:val="006A30FB"/>
    <w:rsid w:val="006A345A"/>
    <w:rsid w:val="006B4296"/>
    <w:rsid w:val="006D7C1D"/>
    <w:rsid w:val="006E1C47"/>
    <w:rsid w:val="006F7671"/>
    <w:rsid w:val="00731A59"/>
    <w:rsid w:val="00744DD2"/>
    <w:rsid w:val="00747138"/>
    <w:rsid w:val="007569BC"/>
    <w:rsid w:val="007830CF"/>
    <w:rsid w:val="00785634"/>
    <w:rsid w:val="00791E69"/>
    <w:rsid w:val="007C1667"/>
    <w:rsid w:val="007D1BD9"/>
    <w:rsid w:val="007D1C39"/>
    <w:rsid w:val="0080682C"/>
    <w:rsid w:val="00836525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907DA4"/>
    <w:rsid w:val="00920669"/>
    <w:rsid w:val="0094430A"/>
    <w:rsid w:val="00954135"/>
    <w:rsid w:val="00972111"/>
    <w:rsid w:val="00982604"/>
    <w:rsid w:val="00997A1D"/>
    <w:rsid w:val="009B7817"/>
    <w:rsid w:val="00A16EBC"/>
    <w:rsid w:val="00A2415F"/>
    <w:rsid w:val="00A423EB"/>
    <w:rsid w:val="00A6483E"/>
    <w:rsid w:val="00A675AA"/>
    <w:rsid w:val="00A74C77"/>
    <w:rsid w:val="00AC2A13"/>
    <w:rsid w:val="00AD123C"/>
    <w:rsid w:val="00AE2D6B"/>
    <w:rsid w:val="00AF391E"/>
    <w:rsid w:val="00B1051C"/>
    <w:rsid w:val="00B405CB"/>
    <w:rsid w:val="00B63271"/>
    <w:rsid w:val="00B73EC1"/>
    <w:rsid w:val="00BB1F7E"/>
    <w:rsid w:val="00BD4CDB"/>
    <w:rsid w:val="00BE6FFD"/>
    <w:rsid w:val="00BF695E"/>
    <w:rsid w:val="00C105E2"/>
    <w:rsid w:val="00C318D0"/>
    <w:rsid w:val="00C36F95"/>
    <w:rsid w:val="00C444DF"/>
    <w:rsid w:val="00C60F00"/>
    <w:rsid w:val="00C90180"/>
    <w:rsid w:val="00C96FE4"/>
    <w:rsid w:val="00CB08D3"/>
    <w:rsid w:val="00CB4982"/>
    <w:rsid w:val="00D338A0"/>
    <w:rsid w:val="00D62FDE"/>
    <w:rsid w:val="00D67702"/>
    <w:rsid w:val="00D943E3"/>
    <w:rsid w:val="00DA355B"/>
    <w:rsid w:val="00DB6C44"/>
    <w:rsid w:val="00DC41BB"/>
    <w:rsid w:val="00DD6166"/>
    <w:rsid w:val="00DE3DEE"/>
    <w:rsid w:val="00DF7BBE"/>
    <w:rsid w:val="00E02846"/>
    <w:rsid w:val="00E22665"/>
    <w:rsid w:val="00E232CC"/>
    <w:rsid w:val="00E30F25"/>
    <w:rsid w:val="00E36C9C"/>
    <w:rsid w:val="00E407CE"/>
    <w:rsid w:val="00E4379A"/>
    <w:rsid w:val="00E56C73"/>
    <w:rsid w:val="00E6291C"/>
    <w:rsid w:val="00ED722C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3</TotalTime>
  <Pages>3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2020-12-23T16:40:00Z</cp:lastPrinted>
  <dcterms:created xsi:type="dcterms:W3CDTF">2021-02-12T01:44:00Z</dcterms:created>
  <dcterms:modified xsi:type="dcterms:W3CDTF">2021-02-12T01:44:00Z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