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E55204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03627DA" w14:textId="77777777" w:rsidR="00715D58" w:rsidRPr="00715D58" w:rsidRDefault="00715D58" w:rsidP="00715D5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15D5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29:1-30:10</w:t>
                  </w:r>
                </w:p>
                <w:p w14:paraId="58A398A8" w14:textId="77777777" w:rsidR="00715D58" w:rsidRPr="00715D58" w:rsidRDefault="00715D58" w:rsidP="00715D5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15D5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26:14-46</w:t>
                  </w:r>
                </w:p>
                <w:p w14:paraId="1724434B" w14:textId="77777777" w:rsidR="00715D58" w:rsidRPr="00715D58" w:rsidRDefault="00715D58" w:rsidP="00715D5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15D5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31:19-24</w:t>
                  </w:r>
                </w:p>
                <w:p w14:paraId="3F50C377" w14:textId="65365B0D" w:rsidR="009A0942" w:rsidRPr="007A1E95" w:rsidRDefault="00715D58" w:rsidP="00715D5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715D5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8:14-26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DE15406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15D5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5520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5520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17ECAC6E" w:rsidR="00DE4732" w:rsidRDefault="00E55204" w:rsidP="00715D58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பிதாவாகிய தேவன்</w:t>
      </w:r>
      <w:r w:rsidR="00715D58" w:rsidRPr="00715D5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எப்போதும் சபை தமது குமாரனுக்கு ஒரு அழகான மணவாட்டியாக இருக்க வேண்டும் என்று விரும்புகிறார். எந்த தகப்பன் தனது வளர்ந்த மகன் கேள்விக்குரிய இடங்களில் முறையற்ற பெண்களுடன் சுற்றித் திரிவதைப் பார்க்க விரும்புவார்</w:t>
      </w:r>
      <w:r w:rsidR="00715D58" w:rsidRPr="00715D58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அவ்வாறே</w:t>
      </w:r>
      <w:r w:rsidR="00715D58" w:rsidRPr="00715D5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பரிசுத்தமும் கற்புமற்ற ஸ்திரீயுடன் தம்முடைய குமாரனைக் காண பிதாவின் இருதயம் துக்கப்படும். “நீங்கள் உண்மையற்ற மனைவிகளளைப் போல (உலகத்துடன் சட்டவிரோத தொடர்புகளில் காணப்பட்டு) தேவனுக்குக்கு உங்கள் திருமண உறுதிமொழியை மீறுகிறீர்கள். உலகத்தின் நண்பராக இருப்பது</w:t>
      </w:r>
      <w:r w:rsidR="00715D58" w:rsidRPr="00715D5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தேவனுக்கு எதிரியாவது 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என்பது உங்களுக்குத் தெரியாதா</w:t>
      </w:r>
      <w:r w:rsidR="00715D58" w:rsidRPr="00715D58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எனவே</w:t>
      </w:r>
      <w:r w:rsidR="00715D58" w:rsidRPr="00715D5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 நட்பைத் தெரிந்தெடுக்கும் எவரும் தேவனின் எதிரியாக தனது நிலைப்பாட்டை எடுத்துக்கொள்கிறார்." என்று யாக்கோபு 4:4- ல் சொல்லப்பட்டிருக்கிறது (</w:t>
      </w:r>
      <w:r w:rsidR="00715D58" w:rsidRPr="00715D58">
        <w:rPr>
          <w:rFonts w:ascii="Latha" w:hAnsi="Latha" w:cs="Arial Unicode MS"/>
          <w:noProof/>
          <w:sz w:val="52"/>
          <w:szCs w:val="48"/>
          <w:lang w:val="ta-IN"/>
        </w:rPr>
        <w:t>Amplified Bible). "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நீங்கள் தங்கள் கணவரின் எதிரியை நேசிக்கும் உண்மையற்ற மனைவிகளைப் போன்றவர்கள்" என்று லிவிங் பைபிள்( </w:t>
      </w:r>
      <w:r w:rsidR="00715D58" w:rsidRPr="00715D58">
        <w:rPr>
          <w:rFonts w:ascii="Latha" w:hAnsi="Latha" w:cs="Arial Unicode MS"/>
          <w:noProof/>
          <w:sz w:val="52"/>
          <w:szCs w:val="48"/>
          <w:lang w:val="ta-IN"/>
        </w:rPr>
        <w:t xml:space="preserve">Living Bible)  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கூறுகிறது. சபை பொதுவாக</w:t>
      </w:r>
      <w:r w:rsidR="00715D58" w:rsidRPr="00715D5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வேதாகமத்தில் ஒரு ஸ்திரீயாகவும் மணவாட்டியாகவும் சித்தரிக்கப்படுவதை நினைவில் கொள்ளுங்கள். நாம் உலகத்துடன் நட்பாக இருந்தால்</w:t>
      </w:r>
      <w:r w:rsidR="00715D58" w:rsidRPr="00715D5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கணவரின் எதிரியை நேசிக்கும் உண்மையற்ற மனைவியாக நாம் ஒப்பிடப்படுவோம். இதுதான் இன்றைய சபையின் நிலை. அவள் பிதாவாகிய</w:t>
      </w:r>
      <w:r w:rsidR="00715D58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தேவனின் எதிரியான உலகத்துடன் நட்பாக இருக்கிறாள். தேவன் தனது குமாரனுக்காக எந்த வகையான மணவாட்டியையும் ஏற்றுக்கொள்வார் என்று நாம் </w:t>
      </w:r>
      <w:r w:rsidR="00715D58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00" style="position:absolute;left:0;text-align:left;margin-left:-11.75pt;margin-top:73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கற்பனை செய்யக்கூடாது.  தேவன் பரிசுத்தமும் 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கற்புமுள்ள மணவாட்டியை விரும்புகிறார்</w:t>
      </w:r>
      <w:r w:rsidR="00715D58" w:rsidRPr="00715D5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715D58" w:rsidRPr="00715D5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ஒரு கற்புள்ள இருதயமுள்ள சபையை விரும்புகிறார்.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E55204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26048BF1" w:rsidR="000931F1" w:rsidRDefault="00E55204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177974E5" w:rsidR="006D514C" w:rsidRPr="00CF2CCC" w:rsidRDefault="00E55204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16.2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E5520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216BA63A" w:rsidR="00DE4732" w:rsidRDefault="00715D58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715D5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உங்களில் ஒருவன் துன்பப்பட்டால் ஜெபம்பண்ணக்கடவன்</w:t>
      </w:r>
      <w:r w:rsidRPr="00715D5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715D5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ஒருவன் மகிழ்ச்சியாயிருந்தால் சங்கீதம் பாடக்கடவன்.</w:t>
      </w:r>
    </w:p>
    <w:p w14:paraId="09E01CE0" w14:textId="36996A13" w:rsidR="00AD19B9" w:rsidRPr="00DE4732" w:rsidRDefault="00715D58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715D58">
        <w:rPr>
          <w:rFonts w:ascii="Latha" w:hAnsi="Latha" w:cs="Arial Unicode MS"/>
          <w:noProof/>
          <w:sz w:val="48"/>
          <w:szCs w:val="44"/>
          <w:cs/>
          <w:lang w:bidi="ta-IN"/>
        </w:rPr>
        <w:t>யாக்கோபு 5:13</w:t>
      </w:r>
      <w:r w:rsidR="00C71E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29CE03" w14:textId="01D13870" w:rsidR="000D73DC" w:rsidRDefault="000D73DC" w:rsidP="00A541FA">
      <w:pPr>
        <w:ind w:right="1676"/>
        <w:rPr>
          <w:szCs w:val="20"/>
          <w:lang w:val="en-IN"/>
        </w:rPr>
      </w:pPr>
    </w:p>
    <w:p w14:paraId="526ED12A" w14:textId="005B261C" w:rsidR="000D73DC" w:rsidRDefault="000D73DC" w:rsidP="00A541FA">
      <w:pPr>
        <w:ind w:right="1676"/>
        <w:rPr>
          <w:szCs w:val="20"/>
          <w:lang w:val="en-IN"/>
        </w:rPr>
      </w:pPr>
    </w:p>
    <w:p w14:paraId="43D1AF3A" w14:textId="5E3C209B" w:rsidR="000D73DC" w:rsidRDefault="000D73DC" w:rsidP="00A541FA">
      <w:pPr>
        <w:ind w:right="1676"/>
        <w:rPr>
          <w:szCs w:val="20"/>
          <w:lang w:val="en-IN"/>
        </w:rPr>
      </w:pPr>
    </w:p>
    <w:p w14:paraId="43BBCF0C" w14:textId="1702D90D" w:rsidR="000D73DC" w:rsidRDefault="000D73DC" w:rsidP="00A541FA">
      <w:pPr>
        <w:ind w:right="1676"/>
        <w:rPr>
          <w:szCs w:val="20"/>
          <w:lang w:val="en-IN"/>
        </w:rPr>
      </w:pPr>
    </w:p>
    <w:p w14:paraId="634D8B75" w14:textId="30EBE923" w:rsidR="000D73DC" w:rsidRDefault="000D73DC" w:rsidP="00A541FA">
      <w:pPr>
        <w:ind w:right="1676"/>
        <w:rPr>
          <w:szCs w:val="20"/>
          <w:lang w:val="en-IN"/>
        </w:rPr>
      </w:pPr>
    </w:p>
    <w:p w14:paraId="655BB130" w14:textId="09A9779A" w:rsidR="000D73DC" w:rsidRDefault="000D73DC" w:rsidP="00A541FA">
      <w:pPr>
        <w:ind w:right="1676"/>
        <w:rPr>
          <w:szCs w:val="20"/>
          <w:lang w:val="en-IN"/>
        </w:rPr>
      </w:pPr>
    </w:p>
    <w:p w14:paraId="455DF768" w14:textId="40E92DEB" w:rsidR="000D73DC" w:rsidRDefault="000D73DC" w:rsidP="00A541FA">
      <w:pPr>
        <w:ind w:right="1676"/>
        <w:rPr>
          <w:szCs w:val="20"/>
          <w:lang w:val="en-IN"/>
        </w:rPr>
      </w:pPr>
    </w:p>
    <w:p w14:paraId="4C9361BE" w14:textId="4D1999E7" w:rsidR="000D73DC" w:rsidRDefault="000D73DC" w:rsidP="00A541FA">
      <w:pPr>
        <w:ind w:right="1676"/>
        <w:rPr>
          <w:szCs w:val="20"/>
          <w:lang w:val="en-IN"/>
        </w:rPr>
      </w:pPr>
    </w:p>
    <w:p w14:paraId="6A3211A0" w14:textId="77777777" w:rsidR="000D73DC" w:rsidRDefault="000D73DC" w:rsidP="00A541FA">
      <w:pPr>
        <w:ind w:right="1676"/>
        <w:rPr>
          <w:szCs w:val="20"/>
          <w:lang w:val="en-IN"/>
        </w:rPr>
      </w:pPr>
    </w:p>
    <w:p w14:paraId="11D27F79" w14:textId="77777777" w:rsidR="00BC78A8" w:rsidRPr="00E76866" w:rsidRDefault="00BC78A8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E55204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4DADF" w14:textId="77777777" w:rsidR="00E55204" w:rsidRDefault="00E55204" w:rsidP="00A01902">
      <w:r>
        <w:separator/>
      </w:r>
    </w:p>
  </w:endnote>
  <w:endnote w:type="continuationSeparator" w:id="0">
    <w:p w14:paraId="37996F8F" w14:textId="77777777" w:rsidR="00E55204" w:rsidRDefault="00E5520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569E3" w14:textId="77777777" w:rsidR="00E55204" w:rsidRDefault="00E55204" w:rsidP="00A01902">
      <w:r>
        <w:separator/>
      </w:r>
    </w:p>
  </w:footnote>
  <w:footnote w:type="continuationSeparator" w:id="0">
    <w:p w14:paraId="20402E38" w14:textId="77777777" w:rsidR="00E55204" w:rsidRDefault="00E5520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E5520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0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2021-02-08T17:35:00Z</dcterms:created>
  <dcterms:modified xsi:type="dcterms:W3CDTF">2021-02-08T17:35:00Z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