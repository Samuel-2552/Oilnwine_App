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B541D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7B25C84" w14:textId="77777777" w:rsidR="008B630D" w:rsidRPr="008B630D" w:rsidRDefault="008B630D" w:rsidP="008B630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B630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19:16-21:21</w:t>
                  </w:r>
                </w:p>
                <w:p w14:paraId="40942EE9" w14:textId="77777777" w:rsidR="008B630D" w:rsidRPr="008B630D" w:rsidRDefault="008B630D" w:rsidP="008B630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B630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23:13-39</w:t>
                  </w:r>
                </w:p>
                <w:p w14:paraId="0FD87D42" w14:textId="77777777" w:rsidR="008B630D" w:rsidRPr="008B630D" w:rsidRDefault="008B630D" w:rsidP="008B630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B630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28:1-9</w:t>
                  </w:r>
                </w:p>
                <w:p w14:paraId="3F50C377" w14:textId="7F4A13EE" w:rsidR="009A0942" w:rsidRPr="007A1E95" w:rsidRDefault="008B630D" w:rsidP="008B630D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B630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7:1-5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46084C1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B630D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541D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541D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7AB02103" w:rsidR="00DE4732" w:rsidRDefault="00B541D3" w:rsidP="00021A2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இஸ்ரவேலின் மூப்பர்கள்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சாமுவேல் தீர்க்கதரிசியிடம் தங்களுக்கு ஒரு இராஜாவை ஏற்ப்படுத்த வேண்டும் என்று கேட்டார்கள். தேவனை நோக்கிப் பார்த்து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சித்தத்தைத் தேடுவதற்குப் பதிலாக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அண்டை நாடுகளைப் பார்க்க தொடங்கினார்கள். அவர்களைப் பின்பற்ற விரும்பினர். தங்களை ஆளும்படி இராஜாக்களைக் கொண்டிருந்த மற்ற தேசங்களைப் பார்த்து அவர்கள் பொறாமை கொண்டார்கள். எனவே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தங்களைச் சுற்றியுள்ள எல்லா தேசங்களையும் போல ஒரு இராஜாவை ஏற்ப்படுத்தும்படி அவர்கள் கேட்டார்கள். அவர்கள்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எங்களை நியாயம் விசாரிக்கிறதற்கு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ஒரு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ராஜாவை ஏற்படுத்தவேண்டும் என்றார்கள்." (சாமுவேல் 8: 5).  அவர்கள் தங்கள் பரலோக ராஜாவை நிராகரித்துவிட்டு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மற்ற தேசங்களைப் போல பூமிக்குரியதான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பார்க்கக்கூடிய ஒரு இராஜாவை  விரும்பினார்கள். அவர்கள் தங்கள் தேவனின் சித்தத்தை தேடத் தவறிவிட்டார்கள். அதற்குப் பதிலாக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தங்கள் அண்டை நாடுகளைப் பார்த்து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அவர்களையும் அவர்கள் வழிகளையும் பின்பற்ற விரும்பினார்கள். இஸ்ரவேலர்  கொடூரமான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பின்தங்கிய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விசுவாசமற்ற ஒரு அடியை எடுத்து வைத்தாரர்கள். நாம் வாழும் காலங்களிலும்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விசுவாசிகளின் வாழ்க்கையில் இந்த பிரச்சினை காணப்படுகிறது. உலக ஜனங்கள் என்ன செய்கிறார்கள் என்பதைக் கண்டு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அதையே அவர்களும் செய்ய விரும்புகிறார்கள். அவர்கள் குறை சொல்லும் மனநிலையைக் கொண்டிருக்கிறார்கள்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அயலானைப் பார்த்து பொறாமைப்படுகிறார்கள்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8B630D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0" style="position:absolute;left:0;text-align:left;margin-left:-9.35pt;margin-top:729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தங்களை தேவபக்தியற்றவர்களுடன்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ஒப்பிடுகிறார்கள்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தங்கள் மேலோட்டமான வழிகளைப் பின்பற்ற விரும்புகிறார்கள்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அவர்கள் விசித்திரமான பழக்கவழக்கங்களை கடைபிடிக்கிறார்கள். நாம் மற்றவர்கள் செய்வதைச் செய்ய முயற்சிக்கும்போது</w:t>
      </w:r>
      <w:r w:rsidR="008B630D" w:rsidRPr="008B630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B630D" w:rsidRPr="008B630D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​​நம் வாழ்வில் தேவனின் ஆளுகையை  நிராகரிக்கிறவர்களாக இருக்கிறோம்.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B541D3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B541D3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B541D3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177.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B541D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5E803B7A" w:rsidR="00DE4732" w:rsidRDefault="008B630D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8B630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</w:t>
      </w:r>
      <w:r w:rsidRPr="008B630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8B630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தேவன் இணைத்ததை மனுஷன் பிரிக்காதிருக்கக்கடவன் என்றார்.</w:t>
      </w:r>
    </w:p>
    <w:p w14:paraId="09E01CE0" w14:textId="700A9911" w:rsidR="00AD19B9" w:rsidRPr="00DE4732" w:rsidRDefault="008B630D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8B630D">
        <w:rPr>
          <w:rFonts w:ascii="Latha" w:hAnsi="Latha" w:cs="Arial Unicode MS"/>
          <w:noProof/>
          <w:sz w:val="48"/>
          <w:szCs w:val="44"/>
          <w:cs/>
          <w:lang w:bidi="ta-IN"/>
        </w:rPr>
        <w:t>மாற்கு 10:9</w:t>
      </w:r>
      <w:r w:rsidR="00C71E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2FE1BF06" w:rsidR="00E76866" w:rsidRDefault="00E76866" w:rsidP="00A541FA">
      <w:pPr>
        <w:ind w:right="1676"/>
        <w:rPr>
          <w:szCs w:val="20"/>
          <w:lang w:val="en-IN"/>
        </w:rPr>
      </w:pPr>
    </w:p>
    <w:p w14:paraId="026A1922" w14:textId="3B52D98F" w:rsidR="00937883" w:rsidRDefault="00937883" w:rsidP="00A541FA">
      <w:pPr>
        <w:ind w:right="1676"/>
        <w:rPr>
          <w:szCs w:val="20"/>
          <w:lang w:val="en-IN"/>
        </w:rPr>
      </w:pPr>
    </w:p>
    <w:p w14:paraId="7471233B" w14:textId="0B44128E" w:rsidR="00937883" w:rsidRDefault="00937883" w:rsidP="00A541FA">
      <w:pPr>
        <w:ind w:right="1676"/>
        <w:rPr>
          <w:szCs w:val="20"/>
          <w:lang w:val="en-IN"/>
        </w:rPr>
      </w:pPr>
    </w:p>
    <w:p w14:paraId="4D889013" w14:textId="51EF6760" w:rsidR="00021A26" w:rsidRDefault="00021A26" w:rsidP="00A541FA">
      <w:pPr>
        <w:ind w:right="1676"/>
        <w:rPr>
          <w:szCs w:val="20"/>
          <w:lang w:val="en-IN"/>
        </w:rPr>
      </w:pPr>
    </w:p>
    <w:p w14:paraId="685DAE4E" w14:textId="6CF4DDC5" w:rsidR="008B630D" w:rsidRDefault="008B630D" w:rsidP="00A541FA">
      <w:pPr>
        <w:ind w:right="1676"/>
        <w:rPr>
          <w:szCs w:val="20"/>
          <w:lang w:val="en-IN"/>
        </w:rPr>
      </w:pPr>
    </w:p>
    <w:p w14:paraId="08ECBCF1" w14:textId="7D190C17" w:rsidR="008B630D" w:rsidRDefault="008B630D" w:rsidP="00A541FA">
      <w:pPr>
        <w:ind w:right="1676"/>
        <w:rPr>
          <w:szCs w:val="20"/>
          <w:lang w:val="en-IN"/>
        </w:rPr>
      </w:pPr>
    </w:p>
    <w:p w14:paraId="44F1C471" w14:textId="0A0A0715" w:rsidR="008B630D" w:rsidRDefault="008B630D" w:rsidP="00A541FA">
      <w:pPr>
        <w:ind w:right="1676"/>
        <w:rPr>
          <w:szCs w:val="20"/>
          <w:lang w:val="en-IN"/>
        </w:rPr>
      </w:pPr>
    </w:p>
    <w:p w14:paraId="3DBE76EA" w14:textId="4EE4B105" w:rsidR="008B630D" w:rsidRDefault="008B630D" w:rsidP="00A541FA">
      <w:pPr>
        <w:ind w:right="1676"/>
        <w:rPr>
          <w:szCs w:val="20"/>
          <w:lang w:val="en-IN"/>
        </w:rPr>
      </w:pPr>
    </w:p>
    <w:p w14:paraId="3667E7A1" w14:textId="4B2DEB06" w:rsidR="008B630D" w:rsidRDefault="008B630D" w:rsidP="00A541FA">
      <w:pPr>
        <w:ind w:right="1676"/>
        <w:rPr>
          <w:szCs w:val="20"/>
          <w:lang w:val="en-IN"/>
        </w:rPr>
      </w:pPr>
    </w:p>
    <w:p w14:paraId="3B9E0F5C" w14:textId="39C00F85" w:rsidR="008B630D" w:rsidRDefault="008B630D" w:rsidP="00A541FA">
      <w:pPr>
        <w:ind w:right="1676"/>
        <w:rPr>
          <w:szCs w:val="20"/>
          <w:lang w:val="en-IN"/>
        </w:rPr>
      </w:pPr>
    </w:p>
    <w:p w14:paraId="182025A7" w14:textId="24514452" w:rsidR="008B630D" w:rsidRDefault="008B630D" w:rsidP="00A541FA">
      <w:pPr>
        <w:ind w:right="1676"/>
        <w:rPr>
          <w:szCs w:val="20"/>
          <w:lang w:val="en-IN"/>
        </w:rPr>
      </w:pPr>
    </w:p>
    <w:p w14:paraId="5CB6D0A9" w14:textId="6C6FB92F" w:rsidR="008B630D" w:rsidRDefault="008B630D" w:rsidP="00A541FA">
      <w:pPr>
        <w:ind w:right="1676"/>
        <w:rPr>
          <w:szCs w:val="20"/>
          <w:lang w:val="en-IN"/>
        </w:rPr>
      </w:pPr>
    </w:p>
    <w:p w14:paraId="15203F75" w14:textId="112F16E4" w:rsidR="008B630D" w:rsidRDefault="008B630D" w:rsidP="00A541FA">
      <w:pPr>
        <w:ind w:right="1676"/>
        <w:rPr>
          <w:szCs w:val="20"/>
          <w:lang w:val="en-IN"/>
        </w:rPr>
      </w:pPr>
    </w:p>
    <w:p w14:paraId="568DE2D2" w14:textId="1C4382C2" w:rsidR="008B630D" w:rsidRDefault="008B630D" w:rsidP="00A541FA">
      <w:pPr>
        <w:ind w:right="1676"/>
        <w:rPr>
          <w:szCs w:val="20"/>
          <w:lang w:val="en-IN"/>
        </w:rPr>
      </w:pPr>
    </w:p>
    <w:p w14:paraId="64FC189A" w14:textId="3648BAC4" w:rsidR="008B630D" w:rsidRDefault="008B630D" w:rsidP="00A541FA">
      <w:pPr>
        <w:ind w:right="1676"/>
        <w:rPr>
          <w:szCs w:val="20"/>
          <w:lang w:val="en-IN"/>
        </w:rPr>
      </w:pPr>
    </w:p>
    <w:p w14:paraId="1F31BD7C" w14:textId="523EEE13" w:rsidR="008B630D" w:rsidRDefault="008B630D" w:rsidP="00A541FA">
      <w:pPr>
        <w:ind w:right="1676"/>
        <w:rPr>
          <w:szCs w:val="20"/>
          <w:lang w:val="en-IN"/>
        </w:rPr>
      </w:pPr>
    </w:p>
    <w:p w14:paraId="5340394D" w14:textId="61E3161D" w:rsidR="008B630D" w:rsidRDefault="008B630D" w:rsidP="00A541FA">
      <w:pPr>
        <w:ind w:right="1676"/>
        <w:rPr>
          <w:szCs w:val="20"/>
          <w:lang w:val="en-IN"/>
        </w:rPr>
      </w:pPr>
    </w:p>
    <w:p w14:paraId="5FD439E3" w14:textId="6BBDB41F" w:rsidR="008B630D" w:rsidRDefault="008B630D" w:rsidP="00A541FA">
      <w:pPr>
        <w:ind w:right="1676"/>
        <w:rPr>
          <w:szCs w:val="20"/>
          <w:lang w:val="en-IN"/>
        </w:rPr>
      </w:pPr>
    </w:p>
    <w:p w14:paraId="67B3F05C" w14:textId="7D18F739" w:rsidR="008B630D" w:rsidRDefault="008B630D" w:rsidP="00A541FA">
      <w:pPr>
        <w:ind w:right="1676"/>
        <w:rPr>
          <w:szCs w:val="20"/>
          <w:lang w:val="en-IN"/>
        </w:rPr>
      </w:pPr>
    </w:p>
    <w:p w14:paraId="41D144EF" w14:textId="144E6F27" w:rsidR="008B630D" w:rsidRDefault="008B630D" w:rsidP="00A541FA">
      <w:pPr>
        <w:ind w:right="1676"/>
        <w:rPr>
          <w:szCs w:val="20"/>
          <w:lang w:val="en-IN"/>
        </w:rPr>
      </w:pPr>
    </w:p>
    <w:p w14:paraId="200AD4FB" w14:textId="5A99624C" w:rsidR="008B630D" w:rsidRDefault="008B630D" w:rsidP="00A541FA">
      <w:pPr>
        <w:ind w:right="1676"/>
        <w:rPr>
          <w:szCs w:val="20"/>
          <w:lang w:val="en-IN"/>
        </w:rPr>
      </w:pPr>
    </w:p>
    <w:p w14:paraId="495CD187" w14:textId="08DF12AB" w:rsidR="008B630D" w:rsidRDefault="008B630D" w:rsidP="00A541FA">
      <w:pPr>
        <w:ind w:right="1676"/>
        <w:rPr>
          <w:szCs w:val="20"/>
          <w:lang w:val="en-IN"/>
        </w:rPr>
      </w:pPr>
    </w:p>
    <w:p w14:paraId="70DBEFCD" w14:textId="408B88D4" w:rsidR="008B630D" w:rsidRDefault="008B630D" w:rsidP="00A541FA">
      <w:pPr>
        <w:ind w:right="1676"/>
        <w:rPr>
          <w:szCs w:val="20"/>
          <w:lang w:val="en-IN"/>
        </w:rPr>
      </w:pPr>
    </w:p>
    <w:p w14:paraId="440D0282" w14:textId="422618BB" w:rsidR="008B630D" w:rsidRDefault="008B630D" w:rsidP="00A541FA">
      <w:pPr>
        <w:ind w:right="1676"/>
        <w:rPr>
          <w:szCs w:val="20"/>
          <w:lang w:val="en-IN"/>
        </w:rPr>
      </w:pPr>
    </w:p>
    <w:p w14:paraId="4A8FA02A" w14:textId="03004A1F" w:rsidR="008B630D" w:rsidRDefault="008B630D" w:rsidP="00A541FA">
      <w:pPr>
        <w:ind w:right="1676"/>
        <w:rPr>
          <w:szCs w:val="20"/>
          <w:lang w:val="en-IN"/>
        </w:rPr>
      </w:pPr>
    </w:p>
    <w:p w14:paraId="3D283917" w14:textId="4B22F92E" w:rsidR="008B630D" w:rsidRDefault="008B630D" w:rsidP="00A541FA">
      <w:pPr>
        <w:ind w:right="1676"/>
        <w:rPr>
          <w:szCs w:val="20"/>
          <w:lang w:val="en-IN"/>
        </w:rPr>
      </w:pPr>
    </w:p>
    <w:p w14:paraId="17BE31AE" w14:textId="76849D20" w:rsidR="008B630D" w:rsidRDefault="008B630D" w:rsidP="00A541FA">
      <w:pPr>
        <w:ind w:right="1676"/>
        <w:rPr>
          <w:szCs w:val="20"/>
          <w:lang w:val="en-IN"/>
        </w:rPr>
      </w:pPr>
    </w:p>
    <w:p w14:paraId="588CC850" w14:textId="2BED9049" w:rsidR="008B630D" w:rsidRDefault="008B630D" w:rsidP="00A541FA">
      <w:pPr>
        <w:ind w:right="1676"/>
        <w:rPr>
          <w:szCs w:val="20"/>
          <w:lang w:val="en-IN"/>
        </w:rPr>
      </w:pPr>
    </w:p>
    <w:p w14:paraId="53C51796" w14:textId="4B26B1E1" w:rsidR="008B630D" w:rsidRDefault="008B630D" w:rsidP="00A541FA">
      <w:pPr>
        <w:ind w:right="1676"/>
        <w:rPr>
          <w:szCs w:val="20"/>
          <w:lang w:val="en-IN"/>
        </w:rPr>
      </w:pPr>
    </w:p>
    <w:p w14:paraId="2682DD28" w14:textId="1AAAA3F2" w:rsidR="008B630D" w:rsidRDefault="008B630D" w:rsidP="00A541FA">
      <w:pPr>
        <w:ind w:right="1676"/>
        <w:rPr>
          <w:szCs w:val="20"/>
          <w:lang w:val="en-IN"/>
        </w:rPr>
      </w:pPr>
    </w:p>
    <w:p w14:paraId="1F6032E3" w14:textId="488CFC3D" w:rsidR="00AC6277" w:rsidRDefault="00AC6277" w:rsidP="00A541FA">
      <w:pPr>
        <w:ind w:right="1676"/>
        <w:rPr>
          <w:szCs w:val="20"/>
          <w:lang w:val="en-IN"/>
        </w:rPr>
      </w:pPr>
    </w:p>
    <w:p w14:paraId="63B59ED4" w14:textId="499B0FB8" w:rsidR="00AC6277" w:rsidRDefault="00AC6277" w:rsidP="00A541FA">
      <w:pPr>
        <w:ind w:right="1676"/>
        <w:rPr>
          <w:szCs w:val="20"/>
          <w:lang w:val="en-IN"/>
        </w:rPr>
      </w:pPr>
    </w:p>
    <w:p w14:paraId="5CB6E47A" w14:textId="77777777" w:rsidR="00AC6277" w:rsidRDefault="00AC6277" w:rsidP="00A541FA">
      <w:pPr>
        <w:ind w:right="1676"/>
        <w:rPr>
          <w:szCs w:val="20"/>
          <w:lang w:val="en-IN"/>
        </w:rPr>
      </w:pPr>
    </w:p>
    <w:p w14:paraId="761AB727" w14:textId="79F140A3" w:rsidR="008B630D" w:rsidRDefault="008B630D" w:rsidP="00A541FA">
      <w:pPr>
        <w:ind w:right="1676"/>
        <w:rPr>
          <w:szCs w:val="20"/>
          <w:lang w:val="en-IN"/>
        </w:rPr>
      </w:pPr>
    </w:p>
    <w:p w14:paraId="37499597" w14:textId="1CFC9CBF" w:rsidR="008B630D" w:rsidRDefault="008B630D" w:rsidP="00A541FA">
      <w:pPr>
        <w:ind w:right="1676"/>
        <w:rPr>
          <w:szCs w:val="20"/>
          <w:lang w:val="en-IN"/>
        </w:rPr>
      </w:pPr>
    </w:p>
    <w:p w14:paraId="22160B87" w14:textId="42C5001A" w:rsidR="008B630D" w:rsidRDefault="008B630D" w:rsidP="00A541FA">
      <w:pPr>
        <w:ind w:right="1676"/>
        <w:rPr>
          <w:szCs w:val="20"/>
          <w:lang w:val="en-IN"/>
        </w:rPr>
      </w:pPr>
    </w:p>
    <w:p w14:paraId="1AA1B8EB" w14:textId="77777777" w:rsidR="008B630D" w:rsidRDefault="008B630D" w:rsidP="00A541FA">
      <w:pPr>
        <w:ind w:right="1676"/>
        <w:rPr>
          <w:szCs w:val="20"/>
          <w:lang w:val="en-IN"/>
        </w:rPr>
      </w:pPr>
    </w:p>
    <w:p w14:paraId="69A0A45D" w14:textId="52CE62B8" w:rsidR="00021A26" w:rsidRDefault="00021A26" w:rsidP="00A541FA">
      <w:pPr>
        <w:ind w:right="1676"/>
        <w:rPr>
          <w:szCs w:val="20"/>
          <w:lang w:val="en-IN"/>
        </w:rPr>
      </w:pPr>
    </w:p>
    <w:p w14:paraId="52AE0C00" w14:textId="7A0F5010" w:rsidR="00021A26" w:rsidRDefault="00021A26" w:rsidP="00A541FA">
      <w:pPr>
        <w:ind w:right="1676"/>
        <w:rPr>
          <w:szCs w:val="20"/>
          <w:lang w:val="en-IN"/>
        </w:rPr>
      </w:pPr>
    </w:p>
    <w:p w14:paraId="387F5D84" w14:textId="0933536B" w:rsidR="00021A26" w:rsidRDefault="00021A26" w:rsidP="00A541FA">
      <w:pPr>
        <w:ind w:right="1676"/>
        <w:rPr>
          <w:szCs w:val="20"/>
          <w:lang w:val="en-IN"/>
        </w:rPr>
      </w:pPr>
    </w:p>
    <w:p w14:paraId="1113E7C5" w14:textId="43AF3760" w:rsidR="00021A26" w:rsidRDefault="00021A26" w:rsidP="00A541FA">
      <w:pPr>
        <w:ind w:right="1676"/>
        <w:rPr>
          <w:szCs w:val="20"/>
          <w:lang w:val="en-IN"/>
        </w:rPr>
      </w:pPr>
    </w:p>
    <w:p w14:paraId="33EC2A4E" w14:textId="061FB04E" w:rsidR="00021A26" w:rsidRDefault="00021A26" w:rsidP="00A541FA">
      <w:pPr>
        <w:ind w:right="1676"/>
        <w:rPr>
          <w:szCs w:val="20"/>
          <w:lang w:val="en-IN"/>
        </w:rPr>
      </w:pPr>
    </w:p>
    <w:p w14:paraId="08BB5C22" w14:textId="16CA35E2" w:rsidR="00021A26" w:rsidRDefault="00021A26" w:rsidP="00A541FA">
      <w:pPr>
        <w:ind w:right="1676"/>
        <w:rPr>
          <w:szCs w:val="20"/>
          <w:lang w:val="en-IN"/>
        </w:rPr>
      </w:pPr>
    </w:p>
    <w:p w14:paraId="61B9CD78" w14:textId="77777777" w:rsidR="00021A26" w:rsidRDefault="00021A26" w:rsidP="00A541FA">
      <w:pPr>
        <w:ind w:right="1676"/>
        <w:rPr>
          <w:szCs w:val="20"/>
          <w:lang w:val="en-IN"/>
        </w:rPr>
      </w:pPr>
    </w:p>
    <w:p w14:paraId="40B55472" w14:textId="0775694B" w:rsidR="00937883" w:rsidRDefault="00937883" w:rsidP="00A541FA">
      <w:pPr>
        <w:ind w:right="1676"/>
        <w:rPr>
          <w:szCs w:val="20"/>
          <w:lang w:val="en-IN"/>
        </w:rPr>
      </w:pPr>
    </w:p>
    <w:p w14:paraId="3E55077C" w14:textId="5F0D0473" w:rsidR="00937883" w:rsidRDefault="00937883" w:rsidP="00A541FA">
      <w:pPr>
        <w:ind w:right="1676"/>
        <w:rPr>
          <w:szCs w:val="20"/>
          <w:lang w:val="en-IN"/>
        </w:rPr>
      </w:pPr>
    </w:p>
    <w:p w14:paraId="0CDDBB3C" w14:textId="77777777" w:rsidR="00937883" w:rsidRPr="00E76866" w:rsidRDefault="00937883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B541D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91D7D" w14:textId="77777777" w:rsidR="00B541D3" w:rsidRDefault="00B541D3" w:rsidP="00A01902">
      <w:r>
        <w:separator/>
      </w:r>
    </w:p>
  </w:endnote>
  <w:endnote w:type="continuationSeparator" w:id="0">
    <w:p w14:paraId="4B93381D" w14:textId="77777777" w:rsidR="00B541D3" w:rsidRDefault="00B541D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39A5D" w14:textId="77777777" w:rsidR="00B541D3" w:rsidRDefault="00B541D3" w:rsidP="00A01902">
      <w:r>
        <w:separator/>
      </w:r>
    </w:p>
  </w:footnote>
  <w:footnote w:type="continuationSeparator" w:id="0">
    <w:p w14:paraId="2D93277D" w14:textId="77777777" w:rsidR="00B541D3" w:rsidRDefault="00B541D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B541D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2020-12-23T16:40:00Z</cp:lastPrinted>
  <dcterms:created xsi:type="dcterms:W3CDTF">2021-02-03T17:38:00Z</dcterms:created>
  <dcterms:modified xsi:type="dcterms:W3CDTF">2021-02-03T17:39:00Z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