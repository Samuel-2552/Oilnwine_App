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77DA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DB994CB" w14:textId="77777777" w:rsidR="009D081A" w:rsidRPr="009D081A" w:rsidRDefault="009D081A" w:rsidP="009D081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D081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37:1-38:31</w:t>
                  </w:r>
                </w:p>
                <w:p w14:paraId="238DD9DC" w14:textId="77777777" w:rsidR="009D081A" w:rsidRPr="009D081A" w:rsidRDefault="009D081A" w:rsidP="009D081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D081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28:1-20</w:t>
                  </w:r>
                </w:p>
                <w:p w14:paraId="13EB838C" w14:textId="77777777" w:rsidR="009D081A" w:rsidRPr="009D081A" w:rsidRDefault="009D081A" w:rsidP="009D081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D081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34:11-22</w:t>
                  </w:r>
                </w:p>
                <w:p w14:paraId="3F50C377" w14:textId="4D22554B" w:rsidR="009A0942" w:rsidRPr="007A1E95" w:rsidRDefault="009D081A" w:rsidP="009D081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D081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9:9-10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294D39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9D081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77DA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77DA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77DA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21653A16" w14:textId="77777777" w:rsidR="009D081A" w:rsidRPr="009D081A" w:rsidRDefault="009D081A" w:rsidP="009D081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கர்த்தரின் இரண்டாம் வருகை என்றால் என்ன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>?</w:t>
      </w:r>
    </w:p>
    <w:p w14:paraId="689AD2C2" w14:textId="19EE135A" w:rsidR="00DE4732" w:rsidRPr="00EF2100" w:rsidRDefault="009D081A" w:rsidP="009D081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"அந்நாளிலே தம்முடைய பரிசுத்தவான்களில் மகிமைப்படத்தக்கவராயும்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எங்களுடைய சாட்சியை விசுவாசித்</w:t>
      </w:r>
      <w:r w:rsidR="00AF683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தபடியினாலே உங்களிடத்திலும்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விசுவாசிக்கிறவர் களெல்லாரிட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த்திலும் ஆச்சரியப்படத்தக்கவராயும்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,"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வருவார் என்று 2 தெசலோனிக்கேயர் 1:10- ல் குறிப்பிடப்பட்டுள்ளது. கர்த்தரின் ஜீவன்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உள்ளான விதத்தில் ஒரு ஜனங்களில் முழுமை அடைகின்றதை இது குறிக்கிறது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இரண்டாம் வருகையைப் பற்றி பேசும் பல பிரசங்கியார்கள்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வெளிப்புற காரியங்களால்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மட்டுமே பிடிக்கப்பட்டிருக்கிறார்கள். எருசலேமிலும்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ஆலயத்திலும்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ஈராக்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ஈரான் போன்ற நாடுகளிலும் என்ன நடக்கப் போகிறது என்பதில் மட்டுமே அவர்கள் ஆர்வம் காட்டுகிறார்கள். ஆம்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காலத்தின் வெளிப்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படையான அறிகுறிகள் இருக்கும்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அவை முதலில் தேவ ஜனங்களிடையே நடக்கும். பிரியமானவர்களே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கர்த்தரின் வருகையைக் குறித்த காரியம் ஒரு உள்ளார்ந்த வழியில் நடந்து கொண்டிருக்கிறதான காரியத்தின் நிறைவ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டைதலாகும். கர்த்தருடைய வருகை நெருங்குகிறது என்பதை நான் எவ்வாறு அறிய முடியும்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தீர்க்கதரிசன அடையாளங்களால் அல்ல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எல்லாவற்றிற்கும் மேலாக</w:t>
      </w:r>
      <w:r w:rsidRPr="009D081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கர்த்தருடைய ஜனங்களின் இருதயத்தில் என்ன நடக்கிறது‌ என்பதே அதின் உண்மையான அடையாளமாகும். பரிசுத்த ஆவியானவர் தம்முடைய ஜனங்களில் என்ன செய்கிறார் என்பதே ‘காலத்தின் சிறந்த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10" style="position:absolute;left:0;text-align:left;margin-left:-11.75pt;margin-top:73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D081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அடையாளமாகும்’.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E77DA1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9D081A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168.8pt;z-index:251711488" filled="f" strokecolor="red" strokeweight="2.25pt"/>
        </w:pict>
      </w:r>
      <w:r w:rsidR="00E77DA1"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E77DA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E77DA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257CD717" w:rsidR="008D2BBE" w:rsidRPr="008D2BBE" w:rsidRDefault="009D081A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D081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உன்னிலுள்ள வெளிச்சம் இருளாகாதபடிக்கு எச்சரிக்கையாயிரு.</w:t>
      </w:r>
    </w:p>
    <w:p w14:paraId="0DAA0F6C" w14:textId="0CAF537A" w:rsidR="007765FF" w:rsidRPr="007765FF" w:rsidRDefault="009D081A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D081A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11:35</w:t>
      </w:r>
    </w:p>
    <w:p w14:paraId="6AE7280E" w14:textId="184F2E97" w:rsidR="00D06CF7" w:rsidRDefault="00D06CF7" w:rsidP="00A541FA">
      <w:pPr>
        <w:ind w:right="1676"/>
        <w:rPr>
          <w:sz w:val="40"/>
          <w:szCs w:val="32"/>
          <w:lang w:val="en-IN"/>
        </w:rPr>
      </w:pPr>
    </w:p>
    <w:p w14:paraId="211DAA93" w14:textId="77777777" w:rsidR="009D081A" w:rsidRDefault="009D081A" w:rsidP="00A541FA">
      <w:pPr>
        <w:ind w:right="1676"/>
        <w:rPr>
          <w:szCs w:val="20"/>
          <w:lang w:val="en-IN"/>
        </w:rPr>
      </w:pPr>
    </w:p>
    <w:p w14:paraId="190EF692" w14:textId="6E160D69" w:rsidR="00D06CF7" w:rsidRDefault="00D06CF7" w:rsidP="00A541FA">
      <w:pPr>
        <w:ind w:right="1676"/>
        <w:rPr>
          <w:szCs w:val="20"/>
          <w:lang w:val="en-IN"/>
        </w:rPr>
      </w:pPr>
    </w:p>
    <w:p w14:paraId="5F0D7532" w14:textId="2255E957" w:rsidR="00D06CF7" w:rsidRDefault="00D06CF7" w:rsidP="00A541FA">
      <w:pPr>
        <w:ind w:right="1676"/>
        <w:rPr>
          <w:szCs w:val="20"/>
          <w:lang w:val="en-IN"/>
        </w:rPr>
      </w:pPr>
    </w:p>
    <w:p w14:paraId="54E570D7" w14:textId="0126D7D4" w:rsidR="00D06CF7" w:rsidRDefault="00D06CF7" w:rsidP="00A541FA">
      <w:pPr>
        <w:ind w:right="1676"/>
        <w:rPr>
          <w:szCs w:val="20"/>
          <w:lang w:val="en-IN"/>
        </w:rPr>
      </w:pPr>
    </w:p>
    <w:p w14:paraId="4A328CD3" w14:textId="77777777" w:rsidR="00D06CF7" w:rsidRDefault="00D06CF7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70F970CC" w14:textId="2C692458" w:rsidR="007765FF" w:rsidRDefault="007765FF" w:rsidP="00A541FA">
      <w:pPr>
        <w:ind w:right="1676"/>
        <w:rPr>
          <w:szCs w:val="20"/>
          <w:lang w:val="en-IN"/>
        </w:rPr>
      </w:pPr>
    </w:p>
    <w:p w14:paraId="58A3FC8A" w14:textId="261C194B" w:rsidR="007765FF" w:rsidRDefault="007765FF" w:rsidP="00A541FA">
      <w:pPr>
        <w:ind w:right="1676"/>
        <w:rPr>
          <w:szCs w:val="20"/>
          <w:lang w:val="en-IN"/>
        </w:rPr>
      </w:pPr>
    </w:p>
    <w:p w14:paraId="249FDCE2" w14:textId="77777777" w:rsidR="007765FF" w:rsidRDefault="007765FF" w:rsidP="00A541FA">
      <w:pPr>
        <w:ind w:right="1676"/>
        <w:rPr>
          <w:szCs w:val="20"/>
          <w:lang w:val="en-IN"/>
        </w:rPr>
      </w:pPr>
    </w:p>
    <w:p w14:paraId="11D27F79" w14:textId="07F4CC3D" w:rsidR="00BC78A8" w:rsidRDefault="00BC78A8" w:rsidP="00A541FA">
      <w:pPr>
        <w:ind w:right="1676"/>
        <w:rPr>
          <w:szCs w:val="20"/>
          <w:lang w:val="en-IN"/>
        </w:rPr>
      </w:pPr>
    </w:p>
    <w:p w14:paraId="554BF283" w14:textId="5DA367D3" w:rsidR="00EF2100" w:rsidRDefault="00EF2100" w:rsidP="00A541FA">
      <w:pPr>
        <w:ind w:right="1676"/>
        <w:rPr>
          <w:szCs w:val="20"/>
          <w:lang w:val="en-IN"/>
        </w:rPr>
      </w:pPr>
    </w:p>
    <w:p w14:paraId="60D2FA7E" w14:textId="18E0A2BF" w:rsidR="00EF2100" w:rsidRDefault="00EF2100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77AA00EB" w14:textId="4FF234CD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E77DA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90BB" w14:textId="77777777" w:rsidR="00E77DA1" w:rsidRDefault="00E77DA1" w:rsidP="00A01902">
      <w:r>
        <w:separator/>
      </w:r>
    </w:p>
  </w:endnote>
  <w:endnote w:type="continuationSeparator" w:id="0">
    <w:p w14:paraId="6106BE4B" w14:textId="77777777" w:rsidR="00E77DA1" w:rsidRDefault="00E77DA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7F29E" w14:textId="77777777" w:rsidR="00E77DA1" w:rsidRDefault="00E77DA1" w:rsidP="00A01902">
      <w:r>
        <w:separator/>
      </w:r>
    </w:p>
  </w:footnote>
  <w:footnote w:type="continuationSeparator" w:id="0">
    <w:p w14:paraId="4ED051C3" w14:textId="77777777" w:rsidR="00E77DA1" w:rsidRDefault="00E77DA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77DA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2021-02-13T18:37:00Z</cp:lastPrinted>
  <dcterms:created xsi:type="dcterms:W3CDTF">2021-02-13T18:35:00Z</dcterms:created>
  <dcterms:modified xsi:type="dcterms:W3CDTF">2021-02-13T18:37:00Z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