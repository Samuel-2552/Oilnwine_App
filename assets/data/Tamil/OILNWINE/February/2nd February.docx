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10C7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9DAAC04" w14:textId="77777777" w:rsidR="00265E77" w:rsidRPr="00265E77" w:rsidRDefault="00265E77" w:rsidP="00265E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5E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15:19-17:7</w:t>
                  </w:r>
                </w:p>
                <w:p w14:paraId="2505D718" w14:textId="77777777" w:rsidR="00265E77" w:rsidRPr="00265E77" w:rsidRDefault="00265E77" w:rsidP="00265E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5E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22:1-33</w:t>
                  </w:r>
                </w:p>
                <w:p w14:paraId="6C196BB0" w14:textId="77777777" w:rsidR="00265E77" w:rsidRPr="00265E77" w:rsidRDefault="00265E77" w:rsidP="00265E7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5E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27:1-6</w:t>
                  </w:r>
                </w:p>
                <w:p w14:paraId="3F50C377" w14:textId="26453314" w:rsidR="009A0942" w:rsidRPr="007A1E95" w:rsidRDefault="00265E77" w:rsidP="00265E7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65E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6:20-26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0FC4FB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65E7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10C7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10C7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0E1FE874" w:rsidR="00DE4732" w:rsidRDefault="00A10C73" w:rsidP="00265E7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இஸ்ரவேலின் வரலாற்றைப் பார்க்கும்போது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​​ஆரம்பத்தில் இஸ்ரவேல் உண்மையில் ஒரு தேசம் அல்ல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மாறாக பெரிய குடும்பங்களின்  குழு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ஒன்று சேர்ந்து இயங்கியும் வாழ்ந்தும் வந்ததாக ஒருவரால் காணக்கூடும். ஆரம்பத்தில்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ஈசாக் மற்றும் யாக்கோபின் குடும்பங்கள்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இஸ்ரவேலின் பெரும்பகுதியை உருவாக்கின.  சர்வவல்லமையுள்ள தேவன்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அவர்களுடைய இராஜாவாக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அவர்களுடைய வாழ்க்கையில் ஆதிக்கம் செலுத்தினார். முற் பிதாக்களிடம் தேவன் பேசினார்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அவர்களுடைய வாழ்க்கையின்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ஒவ்வொரு அம்சத்தையும் ஏறக்குறைய அவர் நிறைத்து கட்டுப்படுத்தினார். ஆயினும்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யாக்கோபுக்கு பிந்தைய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குடும்பத்தினர்கள் பெருகி பெரிதும் ஆசீர்வதிக்கப்பட்டபடியினால்</w:t>
      </w:r>
      <w:r w:rsidR="00265E77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தேவனிடம் குறைவான கவனம் செலுத்தத் தொடங்கினர். விரைவில் அவர்கள் எகிப்திய இராஜாக்களின் அடிமைத்தன நுகத்தின் கீழ் வந்தார்கள். ஏறக்குறைய 400 ஆண்டுகளாக இஸ்ரவேலர் பார்வோன் மன்னர்களுக்கு அடிமைகளாக இருந்தனர். அவர்கள் அடிமைகளாக உழைத்தார்கள்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துயரத்தில்</w:t>
      </w:r>
      <w:r w:rsidR="00265E77" w:rsidRPr="00265E7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கர்த்தரிடம் அவர்கள் கூக்குரலிட்டார்கள். கர்த்தர் அவர்களுடைய துன்பக் கூக்குரல்களைக் கேட்டு இஸ்ரவேல் புத்திரரை எகிப்திய அடிமைத்தனத்திலிருந்து விடுவித்தார். அவர்களுடைய தகப்பனாகிய ஆபிரகாமுக்கு வாக்குத்தத்தம் பண்ணப்பட்ட தேசத்திற்கு அவர்களை அழைத்துச் செல்வதாக அவர் </w:t>
      </w:r>
      <w:r w:rsidR="00265E7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10.55pt;margin-top:73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சொன்னார்.</w:t>
      </w:r>
      <w:r w:rsidR="00265E77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இஸ்ரவேலரை எகிப்திலிருந்து </w:t>
      </w:r>
      <w:r w:rsidR="00265E77" w:rsidRPr="00265E7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வெளியே அழைத்துவர தேவன் தாமே முன்முயற்சி எடுத்தார் என்பதைக் கவனிக்க வேண்டும். தேவன் தாமே எகிப்திலிருந்து தமக்கென்று பிரித்தெடுக்கப்பட்ட ஜனங்களாக மாற அவர்களை அழைத்தார்.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A10C73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A10C7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A10C7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78.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A10C7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9425401" w:rsidR="00DE4732" w:rsidRDefault="00265E77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65E7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உங்களுக்குள்ளதை நான் வருமளவும் பற்றிக்கொண்டிருங்கள்.</w:t>
      </w:r>
    </w:p>
    <w:p w14:paraId="09E01CE0" w14:textId="1EDD9B97" w:rsidR="00AD19B9" w:rsidRPr="00DE4732" w:rsidRDefault="00265E77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65E77">
        <w:rPr>
          <w:rFonts w:ascii="Latha" w:hAnsi="Latha" w:cs="Arial Unicode MS"/>
          <w:noProof/>
          <w:sz w:val="48"/>
          <w:szCs w:val="44"/>
          <w:cs/>
          <w:lang w:bidi="ta-IN"/>
        </w:rPr>
        <w:t>வெளிப்படுத்தின விசேஷம் 2:25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33618EF0" w:rsidR="00937883" w:rsidRDefault="00937883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77777777" w:rsidR="00937883" w:rsidRPr="00E76866" w:rsidRDefault="00937883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A10C7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BA025" w14:textId="77777777" w:rsidR="00A10C73" w:rsidRDefault="00A10C73" w:rsidP="00A01902">
      <w:r>
        <w:separator/>
      </w:r>
    </w:p>
  </w:endnote>
  <w:endnote w:type="continuationSeparator" w:id="0">
    <w:p w14:paraId="2791566B" w14:textId="77777777" w:rsidR="00A10C73" w:rsidRDefault="00A10C7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F2BED" w14:textId="77777777" w:rsidR="00A10C73" w:rsidRDefault="00A10C73" w:rsidP="00A01902">
      <w:r>
        <w:separator/>
      </w:r>
    </w:p>
  </w:footnote>
  <w:footnote w:type="continuationSeparator" w:id="0">
    <w:p w14:paraId="11BEF268" w14:textId="77777777" w:rsidR="00A10C73" w:rsidRDefault="00A10C7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10C7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2021-02-01T18:39:00Z</dcterms:created>
  <dcterms:modified xsi:type="dcterms:W3CDTF">2021-02-01T18:39:00Z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