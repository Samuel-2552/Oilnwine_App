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8943BA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2810240F" w14:textId="77777777" w:rsidR="00C14401" w:rsidRPr="00C14401" w:rsidRDefault="00C14401" w:rsidP="00C14401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C1440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லேவியராகமம் 13:1-59</w:t>
                  </w:r>
                </w:p>
                <w:p w14:paraId="0E44128B" w14:textId="77777777" w:rsidR="00C14401" w:rsidRPr="00C14401" w:rsidRDefault="00C14401" w:rsidP="00C14401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C1440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மாற்கு 6:1-29</w:t>
                  </w:r>
                </w:p>
                <w:p w14:paraId="64880FB9" w14:textId="77777777" w:rsidR="00C14401" w:rsidRPr="00C14401" w:rsidRDefault="00C14401" w:rsidP="00C14401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C1440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39:1-13</w:t>
                  </w:r>
                </w:p>
                <w:p w14:paraId="3F50C377" w14:textId="52D01302" w:rsidR="009A0942" w:rsidRPr="007A1E95" w:rsidRDefault="00C14401" w:rsidP="00C14401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C1440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10:10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3429B762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564EE2" w:rsidRPr="00564EE2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பிப்ரவரி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6C2233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C14401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8943BA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8943BA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8943BA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689AD2C2" w14:textId="57C94ED3" w:rsidR="00DE4732" w:rsidRDefault="00C14401" w:rsidP="006C2233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C1440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சபை ஜீவியம் என்பது கிறிஸ்தவ ஜீவியத்தின் சாராம்சமாகும். சிலர் ஆழமான கிறிஸ்தவ வாழ்க்கை வாழ விரும்புகிறோம் என்று கூறுகிறார்கள். அவர்கள் கிறிஸ்துவில் ஆழமான வாழ்க்கையை நேசிக்கிறார்கள்</w:t>
      </w:r>
      <w:r w:rsidRPr="00C14401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C1440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விரும்புகிறார்கள். ஒரு கிறிஸ்தவரை தனது சபையிலிருந்து பிரிக்க முடியாது ஏனென்றால்</w:t>
      </w:r>
      <w:r w:rsidRPr="00C1440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1440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வாழ்க்கை</w:t>
      </w:r>
      <w:r w:rsidRPr="00C1440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1440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முழுமையான சபை ஜீவியத்துடன் நெருக்கமாக இருக்க வேண்டும். ஒரு கிறிஸ்தவராக</w:t>
      </w:r>
      <w:r w:rsidRPr="00C1440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1440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சபையைப் பிரிந்து வாழ்க்கையை வாழ முடியாது</w:t>
      </w:r>
      <w:r w:rsidRPr="00C14401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C1440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ஒரு சபையோடு இணைந்த பொறுப்பாகும். உள்ளூர் சபையில்</w:t>
      </w:r>
      <w:r w:rsidRPr="00C1440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1440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சபைக்கான தேவனின் முழு சிந்தனையையும் மனதையும் பிரதிநிதித்துவப்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C14401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படுத்தும் பொறுப்பை</w:t>
      </w:r>
      <w:r w:rsidRPr="00C1440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1440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நீங்கள் கொண்டிருக்கிறீர்கள். சபைக்காக தேவன் நியமித்த வாழ்க்கையை நாம் வாழ வேண்டும். ஜீவனுள்ள சபையில் நாம்</w:t>
      </w:r>
      <w:r w:rsidRPr="00C1440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1440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மனதைக் காண முடியும். சபை என்றால் என்ன</w:t>
      </w:r>
      <w:r w:rsidRPr="00C14401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C1440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 மிகவும் முக்கியத்துவம் வாய்ந்த காரியமாகும். சபையைப் பற்றிய தேவனின் முதன்மையான</w:t>
      </w:r>
      <w:r w:rsidRPr="00C1440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1440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உயர்ந்த சிந்தை என்ன</w:t>
      </w:r>
      <w:r w:rsidRPr="00C14401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C1440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அப்போஸ்தலனாகிய பவுல்</w:t>
      </w:r>
      <w:r w:rsidRPr="00C1440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1440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இதற்கு பதிலளிக்கும்படி சில வழிகாட்டுதல்களை நமக்குத் தருகிறார். “ஆகையால்</w:t>
      </w:r>
      <w:r w:rsidRPr="00C1440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1440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தெரிந்துகொள்ளப்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C1440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பட்டவர்கள் கிறிஸ்து இயேசுவினால் உண்டான இரட்சிப்பை நித்திய மகிமையோடே பெற்றுக்கொள்ளும்படி</w:t>
      </w:r>
      <w:r w:rsidRPr="00C1440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1440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சகலத்தையும் அவர்கள் நிமித்தமாகச் சகிக்கிறேன்." என்று 2 தீமோத்தேயு 2:10-ல் பவுல் கூறுகிறார். வேறு வார்த்தைகளில் கூறுவதானால்</w:t>
      </w:r>
      <w:r w:rsidRPr="00C1440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1440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மனதிலும்</w:t>
      </w:r>
      <w:r w:rsidRPr="00C1440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1440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இருதயத்திலும் இருக்கிற சபையை காண்போமானால்</w:t>
      </w:r>
      <w:r w:rsidRPr="00C1440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14401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சபை எதைக் குறிக்கிறது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6" style="position:absolute;left:0;text-align:left;margin-left:-8.35pt;margin-top:730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C1440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என்பதைக் பார்ப்போமானால்</w:t>
      </w:r>
      <w:r w:rsidRPr="00C1440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1440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உங்கள் நடத்தை</w:t>
      </w:r>
      <w:r w:rsidRPr="00C1440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14401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பதில்கள்</w:t>
      </w:r>
      <w:r w:rsidRPr="00C1440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1440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அணுகுமுறை யாவும் மாற்றப்படும். சபையின் அங்கத்தினராக நீங்கள் ஒரு தனிப்பட்ட கிறிஸ்தவர் மட்டுமல்ல</w:t>
      </w:r>
      <w:r w:rsidRPr="00C14401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C1440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உங்கள் வாழ்க்கை</w:t>
      </w:r>
      <w:r w:rsidRPr="00C1440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1440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சபை ஜீவியத்தோடு இணைக்கப்பட்டிருக்கிறது.</w:t>
      </w:r>
    </w:p>
    <w:p w14:paraId="22213741" w14:textId="2B6E70C6" w:rsidR="00937883" w:rsidRDefault="008943BA" w:rsidP="00C14401">
      <w:pPr>
        <w:jc w:val="both"/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B33D790" w14:textId="76E2D2C1" w:rsidR="00A74000" w:rsidRPr="00265E77" w:rsidRDefault="008943BA" w:rsidP="00265E77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15144223" w:rsidR="000931F1" w:rsidRDefault="008943BA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6.5pt;width:570.1pt;height:249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650F3FED" w:rsidR="006D514C" w:rsidRPr="00CF2CCC" w:rsidRDefault="008943BA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8943BA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21278E1D" w14:textId="02763C17" w:rsidR="008D2BBE" w:rsidRPr="008D2BBE" w:rsidRDefault="00C14401" w:rsidP="008D2BBE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C1440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இடுக்கமான வாசல்வழியாய் உட்பிரவேசிக்கப் பிரயாசப்படுங்கள்</w:t>
      </w:r>
      <w:r w:rsidRPr="00C1440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C1440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அநேகர் உட்பிரவேசிக்க வகைதேடினாலும் அவர்களாலே கூடாமற்போகும் என்று உங்களுக்குச் சொல்லுகிறேன்.</w:t>
      </w:r>
    </w:p>
    <w:p w14:paraId="0DAA0F6C" w14:textId="44A5E5D2" w:rsidR="007765FF" w:rsidRPr="007765FF" w:rsidRDefault="00C14401" w:rsidP="007765F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C14401">
        <w:rPr>
          <w:rFonts w:ascii="Latha" w:hAnsi="Latha" w:cs="Arial Unicode MS"/>
          <w:noProof/>
          <w:sz w:val="48"/>
          <w:szCs w:val="44"/>
          <w:cs/>
          <w:lang w:bidi="ta-IN"/>
        </w:rPr>
        <w:t>லூக்கா 13:24</w:t>
      </w:r>
    </w:p>
    <w:p w14:paraId="21CD5D74" w14:textId="5E86FFBC" w:rsidR="00A319E3" w:rsidRDefault="00A319E3" w:rsidP="00A541FA">
      <w:pPr>
        <w:ind w:right="1676"/>
        <w:rPr>
          <w:szCs w:val="20"/>
          <w:lang w:val="en-IN"/>
        </w:rPr>
      </w:pPr>
    </w:p>
    <w:p w14:paraId="7C0DABE8" w14:textId="3388D09A" w:rsidR="00A319E3" w:rsidRDefault="00A319E3" w:rsidP="00A541FA">
      <w:pPr>
        <w:ind w:right="1676"/>
        <w:rPr>
          <w:szCs w:val="20"/>
          <w:lang w:val="en-IN"/>
        </w:rPr>
      </w:pPr>
    </w:p>
    <w:p w14:paraId="7CD02D3C" w14:textId="59644B4F" w:rsidR="00EF2100" w:rsidRDefault="00EF2100" w:rsidP="00A541FA">
      <w:pPr>
        <w:ind w:right="1676"/>
        <w:rPr>
          <w:szCs w:val="20"/>
          <w:lang w:val="en-IN"/>
        </w:rPr>
      </w:pPr>
    </w:p>
    <w:p w14:paraId="19E07903" w14:textId="77777777" w:rsidR="00EF2100" w:rsidRPr="00E76866" w:rsidRDefault="00EF2100" w:rsidP="00A541FA">
      <w:pPr>
        <w:ind w:right="1676"/>
        <w:rPr>
          <w:szCs w:val="20"/>
          <w:lang w:val="en-IN"/>
        </w:rPr>
      </w:pPr>
    </w:p>
    <w:p w14:paraId="3664B31E" w14:textId="0D2DA2CF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8943BA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606FD" w14:textId="77777777" w:rsidR="008943BA" w:rsidRDefault="008943BA" w:rsidP="00A01902">
      <w:r>
        <w:separator/>
      </w:r>
    </w:p>
  </w:endnote>
  <w:endnote w:type="continuationSeparator" w:id="0">
    <w:p w14:paraId="7B282566" w14:textId="77777777" w:rsidR="008943BA" w:rsidRDefault="008943BA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A5A31" w14:textId="77777777" w:rsidR="008943BA" w:rsidRDefault="008943BA" w:rsidP="00A01902">
      <w:r>
        <w:separator/>
      </w:r>
    </w:p>
  </w:footnote>
  <w:footnote w:type="continuationSeparator" w:id="0">
    <w:p w14:paraId="2F543186" w14:textId="77777777" w:rsidR="008943BA" w:rsidRDefault="008943BA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8943BA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1A26"/>
    <w:rsid w:val="00025895"/>
    <w:rsid w:val="00031082"/>
    <w:rsid w:val="00042B7E"/>
    <w:rsid w:val="00046977"/>
    <w:rsid w:val="0005642F"/>
    <w:rsid w:val="00057132"/>
    <w:rsid w:val="000742E4"/>
    <w:rsid w:val="00075998"/>
    <w:rsid w:val="000843A9"/>
    <w:rsid w:val="000866AC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50848"/>
    <w:rsid w:val="00250C70"/>
    <w:rsid w:val="00250E40"/>
    <w:rsid w:val="00251D5D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7C93"/>
    <w:rsid w:val="005479FC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233"/>
    <w:rsid w:val="006C2E8D"/>
    <w:rsid w:val="006C5071"/>
    <w:rsid w:val="006D1E24"/>
    <w:rsid w:val="006D38AF"/>
    <w:rsid w:val="006D49E7"/>
    <w:rsid w:val="006D514C"/>
    <w:rsid w:val="006E0AA2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30D"/>
    <w:rsid w:val="008C7E74"/>
    <w:rsid w:val="008D0F9D"/>
    <w:rsid w:val="008D2BBE"/>
    <w:rsid w:val="008D6FD3"/>
    <w:rsid w:val="008D7974"/>
    <w:rsid w:val="008E7C99"/>
    <w:rsid w:val="008F2DB6"/>
    <w:rsid w:val="008F46F4"/>
    <w:rsid w:val="00903981"/>
    <w:rsid w:val="009039FD"/>
    <w:rsid w:val="00912DB4"/>
    <w:rsid w:val="0091452E"/>
    <w:rsid w:val="00916C9D"/>
    <w:rsid w:val="009217C2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0C73"/>
    <w:rsid w:val="00A13521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41D3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78A8"/>
    <w:rsid w:val="00BD22AD"/>
    <w:rsid w:val="00BF2D3A"/>
    <w:rsid w:val="00C01182"/>
    <w:rsid w:val="00C14401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A7D5A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7249D"/>
    <w:rsid w:val="00F7274D"/>
    <w:rsid w:val="00F75ABC"/>
    <w:rsid w:val="00F76C5C"/>
    <w:rsid w:val="00F80087"/>
    <w:rsid w:val="00F80399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E274F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61F4D"/>
    <w:rsid w:val="001654F9"/>
    <w:rsid w:val="00165772"/>
    <w:rsid w:val="00176BF0"/>
    <w:rsid w:val="00184AF9"/>
    <w:rsid w:val="00193F77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3113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277A"/>
    <w:rsid w:val="00613FB0"/>
    <w:rsid w:val="0061631E"/>
    <w:rsid w:val="00636872"/>
    <w:rsid w:val="006427C2"/>
    <w:rsid w:val="00652A54"/>
    <w:rsid w:val="00673DED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31A59"/>
    <w:rsid w:val="00744DD2"/>
    <w:rsid w:val="00747138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907DA4"/>
    <w:rsid w:val="00920669"/>
    <w:rsid w:val="0094430A"/>
    <w:rsid w:val="00954135"/>
    <w:rsid w:val="00972111"/>
    <w:rsid w:val="00982604"/>
    <w:rsid w:val="00997A1D"/>
    <w:rsid w:val="009B7817"/>
    <w:rsid w:val="009D2FEA"/>
    <w:rsid w:val="00A16EBC"/>
    <w:rsid w:val="00A2415F"/>
    <w:rsid w:val="00A423EB"/>
    <w:rsid w:val="00A522AF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943E3"/>
    <w:rsid w:val="00DA355B"/>
    <w:rsid w:val="00DB6C44"/>
    <w:rsid w:val="00DC41BB"/>
    <w:rsid w:val="00DD6166"/>
    <w:rsid w:val="00DE3DEE"/>
    <w:rsid w:val="00DF7BBE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D722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2021-02-13T18:37:00Z</cp:lastPrinted>
  <dcterms:created xsi:type="dcterms:W3CDTF">2021-02-22T00:31:00Z</dcterms:created>
  <dcterms:modified xsi:type="dcterms:W3CDTF">2021-02-22T00:31:00Z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