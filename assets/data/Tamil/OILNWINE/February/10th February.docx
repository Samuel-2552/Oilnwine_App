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FF44CC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2A75B09" w14:textId="77777777" w:rsidR="007765FF" w:rsidRPr="007765FF" w:rsidRDefault="007765FF" w:rsidP="007765F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765F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யாத்திராகமம் 30:11-31:18</w:t>
                  </w:r>
                </w:p>
                <w:p w14:paraId="295C3466" w14:textId="77777777" w:rsidR="007765FF" w:rsidRPr="007765FF" w:rsidRDefault="007765FF" w:rsidP="007765F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765F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26:47-68</w:t>
                  </w:r>
                </w:p>
                <w:p w14:paraId="5152F582" w14:textId="77777777" w:rsidR="007765FF" w:rsidRPr="007765FF" w:rsidRDefault="007765FF" w:rsidP="007765F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765F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32:1-11</w:t>
                  </w:r>
                </w:p>
                <w:p w14:paraId="3F50C377" w14:textId="76A16EDD" w:rsidR="009A0942" w:rsidRPr="007A1E95" w:rsidRDefault="007765FF" w:rsidP="007765F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7765F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8:27-32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3609BD5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7765F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10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F44C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F44C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89AD2C2" w14:textId="6059D4DC" w:rsidR="00DE4732" w:rsidRDefault="00FF44CC" w:rsidP="007765F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7765FF" w:rsidRPr="007765F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எஸ்தர் கடந்துச் செல்ல வேண்டியிருந்த சுத்திகரிப்பின் கிரியை இரண்டு பகுதிகளாக இருந்தது</w:t>
      </w:r>
      <w:r w:rsidR="007765FF" w:rsidRPr="007765F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7765FF" w:rsidRPr="007765F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ஆறுமாதம் வெள்ளைப்போளத் தைலத்தினாலும்</w:t>
      </w:r>
      <w:r w:rsidR="007765FF" w:rsidRPr="007765F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765FF" w:rsidRPr="007765F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ஆறுமாதம் சுகந்தவர்க்</w:t>
      </w:r>
      <w:r w:rsidR="007765FF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7765FF" w:rsidRPr="007765F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கங்களினாலும்</w:t>
      </w:r>
      <w:r w:rsidR="007765FF" w:rsidRPr="007765F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765FF" w:rsidRPr="007765F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சுத்திகரிக்கப்பட வேண்டியிருந்தது (எஸ்தர் 2:12). ஆறு ஏன்கிற எண்</w:t>
      </w:r>
      <w:r w:rsidR="007765FF" w:rsidRPr="007765F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765FF" w:rsidRPr="007765F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விவிலிய எண் கணிதத்தில் ‘மனிதனை’ குறிக்கிறது. ஆறு மாதங்களுக்கு மாம்சமானது சுத்திகரிக்கப்பட வேண்டும்</w:t>
      </w:r>
      <w:r w:rsidR="007765FF" w:rsidRPr="007765F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7765FF" w:rsidRPr="007765F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பின்னர் மேலும் ஆறு மாதங்களுக்கு மனித ஆவி சுத்திகரிக்கப்பட வேண்டும்.  இதன் பொருள் நாம் முதலில் ஆதாமின் இயல்பான சுபாவத்திலிருந்து சுத்திகரிக்கப்பட வேண்டும்</w:t>
      </w:r>
      <w:r w:rsidR="007765FF" w:rsidRPr="007765F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765FF" w:rsidRPr="007765F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பின்னர் முதல் மனிதனின் ஆவி சுத்திகரிக்கப்பட </w:t>
      </w:r>
      <w:r w:rsidR="007765FF" w:rsidRPr="007765F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வேண்டும். வெள்ளைப்போளத் தைலம்</w:t>
      </w:r>
      <w:r w:rsidR="007765FF" w:rsidRPr="007765FF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="007765FF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7765FF" w:rsidRPr="007765F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மாம்சத்தின் மரணத்தைக் குறிக்கிறது.  கர்த்தராகிய இயேசு கிறிஸ்து சிலுவையில் அறையப்பட்டபோது</w:t>
      </w:r>
      <w:r w:rsidR="007765FF" w:rsidRPr="007765F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765FF" w:rsidRPr="007765FF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​​அந்த நாட்களின் வழக்கத்தின்படி</w:t>
      </w:r>
      <w:r w:rsidR="007765FF" w:rsidRPr="007765F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765FF" w:rsidRPr="007765F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சுகந்தவர்க்</w:t>
      </w:r>
      <w:r w:rsidR="007765FF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7765FF" w:rsidRPr="007765F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கங்களினாலும் பரிமளத்தைலத்தினாலும் அவர் சுகந்தவர்கமிடப்பட்டார். தைலம் அல்லது எண்ணெய் பரிசுத்த ஆவியானவரைக் குறிக்கிறது.  ஒவ்வொரு அசுத்தத்திலிருந்தும் அழுக்கிலிருந்தும்  தூய்மைப் படுத்தப்பட பரிமளதைலம் பயன்படுத்தப்படுகிறது. சத்திய ஆவியான பரிசுத்த ஆவியானவரில் நாம் நனைக்கப்பட வேண்டும். இவ்வாறாகசிறந்த வெண்வஸ்திரத்தை அணிய  ஆயத்தமாக வேண்டும்</w:t>
      </w:r>
      <w:r w:rsidR="007765FF" w:rsidRPr="007765F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7765FF" w:rsidRPr="007765F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முழுமையாக அற்புதமான ஜீவனை கொடுக்கும்</w:t>
      </w:r>
      <w:r w:rsidR="007765FF" w:rsidRPr="007765FF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="007765FF" w:rsidRPr="007765F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 </w:t>
      </w:r>
      <w:r w:rsidR="007765FF" w:rsidRPr="007765F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பரிமளதைலத்தால் நம் வாழ்வில் முழுமையாக மூழ்கி நனைக்கப்பட்டு கழுவி சுத்திகரிக்கப்பட வேண்டும்.  இவ்வாறு</w:t>
      </w:r>
      <w:r w:rsidR="007765FF" w:rsidRPr="007765F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7765FF" w:rsidRPr="007765F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நம் வாழ்க்கையை சுத்திகரிப்பது ஒரு குறிப்பிட்ட காலத்துக்குரிய </w:t>
      </w:r>
      <w:r w:rsidR="007765FF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02" style="position:absolute;left:0;text-align:left;margin-left:-12.95pt;margin-top:73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7765FF" w:rsidRPr="007765F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காரியமாகும்.</w:t>
      </w:r>
    </w:p>
    <w:p w14:paraId="22213741" w14:textId="0D457196" w:rsidR="00937883" w:rsidRDefault="00937883" w:rsidP="0093788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B33D790" w14:textId="76E2D2C1" w:rsidR="00A74000" w:rsidRPr="00265E77" w:rsidRDefault="00FF44CC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26048BF1" w:rsidR="000931F1" w:rsidRDefault="00FF44CC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177974E5" w:rsidR="006D514C" w:rsidRPr="00CF2CCC" w:rsidRDefault="00FF44C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194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FF44CC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305DCEBD" w:rsidR="00DE4732" w:rsidRDefault="007765FF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7765F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அதற்கு அவன்: உங்களுக்குக் கட்டளையிட்டிருக்கிறதற்கு அதிகமாய் ஒன்றும் வாங்காதிருங்கள் என்றான்.</w:t>
      </w:r>
    </w:p>
    <w:p w14:paraId="0DAA0F6C" w14:textId="501E6691" w:rsidR="007765FF" w:rsidRPr="007765FF" w:rsidRDefault="007765FF" w:rsidP="007765F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7765FF">
        <w:rPr>
          <w:rFonts w:ascii="Latha" w:hAnsi="Latha" w:cs="Arial Unicode MS"/>
          <w:noProof/>
          <w:sz w:val="48"/>
          <w:szCs w:val="44"/>
          <w:cs/>
          <w:lang w:bidi="ta-IN"/>
        </w:rPr>
        <w:t>லூக்கா 3:13</w:t>
      </w:r>
    </w:p>
    <w:p w14:paraId="7D0E232C" w14:textId="4DBA92D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F29CE03" w14:textId="01D13870" w:rsidR="000D73DC" w:rsidRDefault="000D73DC" w:rsidP="00A541FA">
      <w:pPr>
        <w:ind w:right="1676"/>
        <w:rPr>
          <w:szCs w:val="20"/>
          <w:lang w:val="en-IN"/>
        </w:rPr>
      </w:pPr>
    </w:p>
    <w:p w14:paraId="526ED12A" w14:textId="005B261C" w:rsidR="000D73DC" w:rsidRDefault="000D73DC" w:rsidP="00A541FA">
      <w:pPr>
        <w:ind w:right="1676"/>
        <w:rPr>
          <w:szCs w:val="20"/>
          <w:lang w:val="en-IN"/>
        </w:rPr>
      </w:pPr>
    </w:p>
    <w:p w14:paraId="43D1AF3A" w14:textId="5E3C209B" w:rsidR="000D73DC" w:rsidRDefault="000D73DC" w:rsidP="00A541FA">
      <w:pPr>
        <w:ind w:right="1676"/>
        <w:rPr>
          <w:szCs w:val="20"/>
          <w:lang w:val="en-IN"/>
        </w:rPr>
      </w:pPr>
    </w:p>
    <w:p w14:paraId="43BBCF0C" w14:textId="1702D90D" w:rsidR="000D73DC" w:rsidRDefault="000D73DC" w:rsidP="00A541FA">
      <w:pPr>
        <w:ind w:right="1676"/>
        <w:rPr>
          <w:szCs w:val="20"/>
          <w:lang w:val="en-IN"/>
        </w:rPr>
      </w:pPr>
    </w:p>
    <w:p w14:paraId="634D8B75" w14:textId="30EBE923" w:rsidR="000D73DC" w:rsidRDefault="000D73DC" w:rsidP="00A541FA">
      <w:pPr>
        <w:ind w:right="1676"/>
        <w:rPr>
          <w:szCs w:val="20"/>
          <w:lang w:val="en-IN"/>
        </w:rPr>
      </w:pPr>
    </w:p>
    <w:p w14:paraId="655BB130" w14:textId="09A9779A" w:rsidR="000D73DC" w:rsidRDefault="000D73DC" w:rsidP="00A541FA">
      <w:pPr>
        <w:ind w:right="1676"/>
        <w:rPr>
          <w:szCs w:val="20"/>
          <w:lang w:val="en-IN"/>
        </w:rPr>
      </w:pPr>
    </w:p>
    <w:p w14:paraId="455DF768" w14:textId="40E92DEB" w:rsidR="000D73DC" w:rsidRDefault="000D73DC" w:rsidP="00A541FA">
      <w:pPr>
        <w:ind w:right="1676"/>
        <w:rPr>
          <w:szCs w:val="20"/>
          <w:lang w:val="en-IN"/>
        </w:rPr>
      </w:pPr>
    </w:p>
    <w:p w14:paraId="4C9361BE" w14:textId="4D1999E7" w:rsidR="000D73DC" w:rsidRDefault="000D73DC" w:rsidP="00A541FA">
      <w:pPr>
        <w:ind w:right="1676"/>
        <w:rPr>
          <w:szCs w:val="20"/>
          <w:lang w:val="en-IN"/>
        </w:rPr>
      </w:pPr>
    </w:p>
    <w:p w14:paraId="6A3211A0" w14:textId="7147F7C7" w:rsidR="000D73DC" w:rsidRDefault="000D73DC" w:rsidP="00A541FA">
      <w:pPr>
        <w:ind w:right="1676"/>
        <w:rPr>
          <w:szCs w:val="20"/>
          <w:lang w:val="en-IN"/>
        </w:rPr>
      </w:pPr>
    </w:p>
    <w:p w14:paraId="70F970CC" w14:textId="2C692458" w:rsidR="007765FF" w:rsidRDefault="007765FF" w:rsidP="00A541FA">
      <w:pPr>
        <w:ind w:right="1676"/>
        <w:rPr>
          <w:szCs w:val="20"/>
          <w:lang w:val="en-IN"/>
        </w:rPr>
      </w:pPr>
    </w:p>
    <w:p w14:paraId="58A3FC8A" w14:textId="261C194B" w:rsidR="007765FF" w:rsidRDefault="007765FF" w:rsidP="00A541FA">
      <w:pPr>
        <w:ind w:right="1676"/>
        <w:rPr>
          <w:szCs w:val="20"/>
          <w:lang w:val="en-IN"/>
        </w:rPr>
      </w:pPr>
    </w:p>
    <w:p w14:paraId="1F031FF3" w14:textId="55ED6E9D" w:rsidR="007765FF" w:rsidRDefault="007765FF" w:rsidP="00A541FA">
      <w:pPr>
        <w:ind w:right="1676"/>
        <w:rPr>
          <w:szCs w:val="20"/>
          <w:lang w:val="en-IN"/>
        </w:rPr>
      </w:pPr>
    </w:p>
    <w:p w14:paraId="249FDCE2" w14:textId="77777777" w:rsidR="007765FF" w:rsidRDefault="007765FF" w:rsidP="00A541FA">
      <w:pPr>
        <w:ind w:right="1676"/>
        <w:rPr>
          <w:szCs w:val="20"/>
          <w:lang w:val="en-IN"/>
        </w:rPr>
      </w:pPr>
    </w:p>
    <w:p w14:paraId="11D27F79" w14:textId="77777777" w:rsidR="00BC78A8" w:rsidRPr="00E76866" w:rsidRDefault="00BC78A8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FF44CC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D9130" w14:textId="77777777" w:rsidR="00FF44CC" w:rsidRDefault="00FF44CC" w:rsidP="00A01902">
      <w:r>
        <w:separator/>
      </w:r>
    </w:p>
  </w:endnote>
  <w:endnote w:type="continuationSeparator" w:id="0">
    <w:p w14:paraId="248189A5" w14:textId="77777777" w:rsidR="00FF44CC" w:rsidRDefault="00FF44C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65440" w14:textId="77777777" w:rsidR="00FF44CC" w:rsidRDefault="00FF44CC" w:rsidP="00A01902">
      <w:r>
        <w:separator/>
      </w:r>
    </w:p>
  </w:footnote>
  <w:footnote w:type="continuationSeparator" w:id="0">
    <w:p w14:paraId="16BB8157" w14:textId="77777777" w:rsidR="00FF44CC" w:rsidRDefault="00FF44C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FF44C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42B7E"/>
    <w:rsid w:val="00046977"/>
    <w:rsid w:val="0005642F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65E77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15CF"/>
    <w:rsid w:val="00537C93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6D8F"/>
    <w:rsid w:val="00937883"/>
    <w:rsid w:val="00937B89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4379A"/>
    <w:rsid w:val="00E56C73"/>
    <w:rsid w:val="00E6291C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2020-12-23T16:40:00Z</cp:lastPrinted>
  <dcterms:created xsi:type="dcterms:W3CDTF">2021-02-10T01:24:00Z</dcterms:created>
  <dcterms:modified xsi:type="dcterms:W3CDTF">2021-02-10T01:24:00Z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