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AE78D0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BDDECF9" w14:textId="77777777" w:rsidR="008D2BBE" w:rsidRPr="008D2BBE" w:rsidRDefault="008D2BBE" w:rsidP="008D2BB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D2B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32:1-33:23</w:t>
                  </w:r>
                </w:p>
                <w:p w14:paraId="3BD90FBB" w14:textId="77777777" w:rsidR="008D2BBE" w:rsidRPr="008D2BBE" w:rsidRDefault="008D2BBE" w:rsidP="008D2BB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D2B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26:69-27:14</w:t>
                  </w:r>
                </w:p>
                <w:p w14:paraId="113D5BC4" w14:textId="77777777" w:rsidR="008D2BBE" w:rsidRPr="008D2BBE" w:rsidRDefault="008D2BBE" w:rsidP="008D2BB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D2B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33:1-11</w:t>
                  </w:r>
                </w:p>
                <w:p w14:paraId="3F50C377" w14:textId="79F63814" w:rsidR="009A0942" w:rsidRPr="007A1E95" w:rsidRDefault="008D2BBE" w:rsidP="008D2BBE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8D2B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8:33-36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A44EBA6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7765F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8D2BB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E78D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E78D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AE78D0" w:rsidP="008D2BBE">
      <w:pPr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89AD2C2" w14:textId="13336652" w:rsidR="00DE4732" w:rsidRPr="008D2BBE" w:rsidRDefault="008D2BBE" w:rsidP="008D2BBE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lang w:bidi="ta-IN"/>
        </w:rPr>
      </w:pP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 மணவாட்டியின் சுத்திகரிப்புக் கிரியையின் இரண்டாம் பகுதி</w:t>
      </w:r>
      <w:r w:rsidRPr="008D2B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சுகந்தவர்கங்களுன் மேற்கொள்ளப்பட்டது. மணவாட்டி ஆறு மாதங்களுக்கு சுகந்தவர்கங்களுடன்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தன்னை தயார்படுத்திக் கொள்ள வேண்டியிருந்தது (எஸ்தர் 2:12).  பழைய ஏற்பாட்டு காலங்களில்</w:t>
      </w:r>
      <w:r w:rsidRPr="008D2B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பலிபீடத்தில் ஆசாரியன் தேவனுக்கு பிரியமான ஒரு பலி செலுத்தினப்போது</w:t>
      </w:r>
      <w:r w:rsidRPr="008D2B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​​அது அவருடைய நாசிக்கு ஒரு சகந்த வாசனையாக எழுந்தது. தேவனால் ஏற்றுக்கொள்ளப்பட்ட ஒரு பலி அவரது நாசிக்கு ஒரு சுகந்த வாசனையைக் கொடுக்கிறது. தேவனுக்குப் பிரியமான பலி</w:t>
      </w:r>
      <w:r w:rsidRPr="008D2B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அவருக்கு ஒரு சுகந்த வாசனையாக இருந்தது (பிலிப்பியர் 4:18</w:t>
      </w:r>
      <w:r w:rsidRPr="008D2B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லேவியராகமம் 26:31). மணவாட்டி கடைசி ஆறு மாதங்களில்</w:t>
      </w:r>
      <w:r w:rsidRPr="008D2B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இராஜாவை பிரியப்படுத்தும் விதத்திலும்</w:t>
      </w:r>
      <w:r w:rsidRPr="008D2B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அவரால் ஏற்று கொள்ளப்படுகிற விதத்திலும் தன்னை தயார்படுத்திக் கொண்டாள். ரோமர் 12:1-ல் நம்முடைய சரீரங்களை பரிசுத்தமும்</w:t>
      </w:r>
      <w:r w:rsidRPr="008D2B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பிரியமுமான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ஜீவ பலியாக ஒப்புக் கொடுப்பதே  நம்முடைய புத்தியுள்ள ஆராதனை என்று கூறப்பட்டுள்ளது. நம்முடைய வாழ்க்கை புத்தியுள்ள ஆராதனையாக இருக்க வேண்டும். இது ஆயத்தத்தின் ஒரு பாகமாகும். தேவனுக்கு நம்மை ஒப்புக்கொடுப்பது ஒரு புத்தியுள்ள ஆராதனையாக கருதப்பட வேண்டும்</w:t>
      </w:r>
      <w:r w:rsidRPr="008D2B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தலைச்சிறந்த மற்றும் தனித்துவமான செயலாக அல்ல. ஆராதனை என்பது பாடல்களைப் பாடுவதும்</w:t>
      </w:r>
      <w:r w:rsidRPr="008D2B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கைதட்டுவதும் ஒருவரின் கைகளை உயர்த்துவதும் மட்டுமல்ல</w:t>
      </w:r>
      <w:r w:rsidRPr="008D2B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நாம் நம் சரீரங்களை ஒரு ஜீவ பலியாக ஒப்புக் கொடுக்க வேண்டும். தேவனின் பலிபீடத்தின் மீது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04" style="position:absolute;left:0;text-align:left;margin-left:-12.95pt;margin-top:729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நம் சரீரங்களை ஒரு ஜீவபலியாக </w:t>
      </w: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ஒப்புக்கொடுக்கும்போது ஒரு சுத்திகரிப்பு உண்டாகும்.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AE78D0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26048BF1" w:rsidR="000931F1" w:rsidRDefault="00AE78D0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177974E5" w:rsidR="006D514C" w:rsidRPr="00CF2CCC" w:rsidRDefault="00AE78D0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19.2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AE78D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77777777" w:rsidR="008D2BBE" w:rsidRPr="008D2BBE" w:rsidRDefault="008D2BBE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8D2BB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எல்லாரையும் கனம்பண்ணுங்கள்</w:t>
      </w:r>
      <w:r w:rsidRPr="008D2BB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8D2BB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சகோதரரிடத்தில் அன்புகூருங்கள்</w:t>
      </w:r>
      <w:r w:rsidRPr="008D2BB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8D2BB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தேவனுக்குப் பயந்திருங்கள்</w:t>
      </w:r>
      <w:r w:rsidRPr="008D2BB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8D2BB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ராஜாவைக் கனம்பண்ணுங்கள்.</w:t>
      </w:r>
    </w:p>
    <w:p w14:paraId="0DAA0F6C" w14:textId="6577A984" w:rsidR="007765FF" w:rsidRPr="007765FF" w:rsidRDefault="008D2BBE" w:rsidP="007765F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8D2BBE">
        <w:rPr>
          <w:rFonts w:ascii="Latha" w:hAnsi="Latha" w:cs="Arial Unicode MS"/>
          <w:noProof/>
          <w:sz w:val="48"/>
          <w:szCs w:val="44"/>
          <w:cs/>
          <w:lang w:bidi="ta-IN"/>
        </w:rPr>
        <w:t>1 பேதுரு 2:17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F29CE03" w14:textId="01D13870" w:rsidR="000D73DC" w:rsidRDefault="000D73DC" w:rsidP="00A541FA">
      <w:pPr>
        <w:ind w:right="1676"/>
        <w:rPr>
          <w:szCs w:val="20"/>
          <w:lang w:val="en-IN"/>
        </w:rPr>
      </w:pPr>
    </w:p>
    <w:p w14:paraId="526ED12A" w14:textId="005B261C" w:rsidR="000D73DC" w:rsidRDefault="000D73DC" w:rsidP="00A541FA">
      <w:pPr>
        <w:ind w:right="1676"/>
        <w:rPr>
          <w:szCs w:val="20"/>
          <w:lang w:val="en-IN"/>
        </w:rPr>
      </w:pPr>
    </w:p>
    <w:p w14:paraId="43D1AF3A" w14:textId="5E3C209B" w:rsidR="000D73DC" w:rsidRDefault="000D73DC" w:rsidP="00A541FA">
      <w:pPr>
        <w:ind w:right="1676"/>
        <w:rPr>
          <w:szCs w:val="20"/>
          <w:lang w:val="en-IN"/>
        </w:rPr>
      </w:pPr>
    </w:p>
    <w:p w14:paraId="43BBCF0C" w14:textId="1702D90D" w:rsidR="000D73DC" w:rsidRDefault="000D73DC" w:rsidP="00A541FA">
      <w:pPr>
        <w:ind w:right="1676"/>
        <w:rPr>
          <w:szCs w:val="20"/>
          <w:lang w:val="en-IN"/>
        </w:rPr>
      </w:pPr>
    </w:p>
    <w:p w14:paraId="634D8B75" w14:textId="30EBE923" w:rsidR="000D73DC" w:rsidRDefault="000D73DC" w:rsidP="00A541FA">
      <w:pPr>
        <w:ind w:right="1676"/>
        <w:rPr>
          <w:szCs w:val="20"/>
          <w:lang w:val="en-IN"/>
        </w:rPr>
      </w:pPr>
    </w:p>
    <w:p w14:paraId="70F970CC" w14:textId="2C692458" w:rsidR="007765FF" w:rsidRDefault="007765FF" w:rsidP="00A541FA">
      <w:pPr>
        <w:ind w:right="1676"/>
        <w:rPr>
          <w:szCs w:val="20"/>
          <w:lang w:val="en-IN"/>
        </w:rPr>
      </w:pPr>
    </w:p>
    <w:p w14:paraId="58A3FC8A" w14:textId="261C194B" w:rsidR="007765FF" w:rsidRDefault="007765FF" w:rsidP="00A541FA">
      <w:pPr>
        <w:ind w:right="1676"/>
        <w:rPr>
          <w:szCs w:val="20"/>
          <w:lang w:val="en-IN"/>
        </w:rPr>
      </w:pPr>
    </w:p>
    <w:p w14:paraId="249FDCE2" w14:textId="77777777" w:rsidR="007765FF" w:rsidRDefault="007765FF" w:rsidP="00A541FA">
      <w:pPr>
        <w:ind w:right="1676"/>
        <w:rPr>
          <w:szCs w:val="20"/>
          <w:lang w:val="en-IN"/>
        </w:rPr>
      </w:pPr>
    </w:p>
    <w:p w14:paraId="11D27F79" w14:textId="77777777" w:rsidR="00BC78A8" w:rsidRPr="00E76866" w:rsidRDefault="00BC78A8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AE78D0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A5BC6" w14:textId="77777777" w:rsidR="00AE78D0" w:rsidRDefault="00AE78D0" w:rsidP="00A01902">
      <w:r>
        <w:separator/>
      </w:r>
    </w:p>
  </w:endnote>
  <w:endnote w:type="continuationSeparator" w:id="0">
    <w:p w14:paraId="2B8DF0B5" w14:textId="77777777" w:rsidR="00AE78D0" w:rsidRDefault="00AE78D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7083A" w14:textId="77777777" w:rsidR="00AE78D0" w:rsidRDefault="00AE78D0" w:rsidP="00A01902">
      <w:r>
        <w:separator/>
      </w:r>
    </w:p>
  </w:footnote>
  <w:footnote w:type="continuationSeparator" w:id="0">
    <w:p w14:paraId="34FFBEA1" w14:textId="77777777" w:rsidR="00AE78D0" w:rsidRDefault="00AE78D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AE78D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B6C44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2021-02-10T18:07:00Z</dcterms:created>
  <dcterms:modified xsi:type="dcterms:W3CDTF">2021-02-10T18:07:00Z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