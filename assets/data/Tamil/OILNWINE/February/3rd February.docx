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A044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4F12195" w14:textId="77777777" w:rsidR="00021A26" w:rsidRPr="00021A26" w:rsidRDefault="00021A26" w:rsidP="00021A2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21A2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17:8-19:15</w:t>
                  </w:r>
                </w:p>
                <w:p w14:paraId="61A236E1" w14:textId="77777777" w:rsidR="00021A26" w:rsidRPr="00021A26" w:rsidRDefault="00021A26" w:rsidP="00021A2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21A2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22:34-23:12</w:t>
                  </w:r>
                </w:p>
                <w:p w14:paraId="2720495B" w14:textId="77777777" w:rsidR="00021A26" w:rsidRPr="00021A26" w:rsidRDefault="00021A26" w:rsidP="00021A26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021A2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27:7-14</w:t>
                  </w:r>
                </w:p>
                <w:p w14:paraId="3F50C377" w14:textId="1CAAE5F4" w:rsidR="009A0942" w:rsidRPr="007A1E95" w:rsidRDefault="00021A26" w:rsidP="00021A26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021A2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6:27-35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34688B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021A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A044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A044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62EAB589" w:rsidR="00DE4732" w:rsidRDefault="003A0443" w:rsidP="00021A2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“நீங்களோ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உங்களை அந்தகாரத்தினின்று தம்முடைய ஆச்சரியமான ஒளியினிடத்திற்கு வரவழைத்தவருடைய புண்ணியங்களை அறிவிக்கும்படிக்குத் தெரிந்துகொள்ளப்பட்ட சந்ததியாயும்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ராஜரீகமான ஆசாரியக்கூட்டமாயும்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பரிசுத்த ஜாதியாயும்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அவருக்குச் சொந்தமான ஜனமாயும் இருக்கிறீர்கள்.”(1 பேதுரு 2: 9). தேவன் நம்மைத் தெரிந்துக்கொண்டு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நம்மைப் பிரித்தெடுத்து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தமக்கு சொந்தமான ஜனமாகும்படி</w:t>
      </w:r>
      <w:r w:rsidR="00021A2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அழைத்தார் என்று புதிய உடன்படிக்கை தெளிவாகக் காட்டுகிறது. நாம் மறுபடியும் கிறிஸ்துவில் பிறக்கும்போது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​​நாம் தேவனுக்கு ஒரு சொந்தமான ஜனமாக</w:t>
      </w:r>
      <w:r w:rsidR="00021A2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மாறுகிறோம் என்று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தேவனுடைய வார்த்தை கூறுகிறது. நாம் தெரிந்துகொள்ளப்பட்ட சந்ததியும்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இருளில் இருந்து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தம்முடைய சாயலுக்கு அழைத்த ஜனங்களுமாயிருக்கிறோம்.</w:t>
      </w:r>
      <w:r w:rsidR="00021A2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சொந்த ஜனம் என்ற சொல்லுக்கு வித்தியாசமானது அல்லது வேறு எதையும் விட வேறுபட்டது என்று அர்த்தமாகும். மறுபடியும் பிறந்த தேவனின் ஒவ்வொரு பிள்ளைகளும்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தேவனுக்கு ஒரு வித்தியாசமான நபராக இருக்க அழைக்கப் படுகிறார்கள். நாம் இந்த உலகின் மற்றவர்களைப் போல இருக்கக்கூடாது. தேவனுக்காக ஒரு வித்தியாசமான மனிதர்களாக விளங்கும்படி நாம் அழைக்கப்பட்டிருக்கிறோம்.</w:t>
      </w:r>
      <w:r w:rsidR="00021A26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பழைய உடன்படிக்கையில் இஸ்ரவேல் புத்திரருக்கான அழைப்பை போன்றது. உபாகம புத்தகம் 14: 2-ல்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>, "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உங்கள் தேவனாகிய கர்த்தருக்குப் பரிசுத்தமான ஜனங்கள்</w:t>
      </w:r>
      <w:r w:rsidR="00021A26" w:rsidRPr="00021A26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பூமியின் மீதெங்குமுள்ள எல்லா ஜனங்களிலும் உங்களையே கர்த்தர் தமக்குச் சொந்த ஜனங்களாயிருக்கத் </w:t>
      </w:r>
      <w:r w:rsidR="00021A26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8" style="position:absolute;left:0;text-align:left;margin-left:-6.35pt;margin-top:729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021A26" w:rsidRPr="00021A26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தெரிந்துகொண்டார்." என்று கூறப்பட்டிருக்கிறது.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3A0443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3A044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3A044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16.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3A044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06622D5" w:rsidR="00DE4732" w:rsidRDefault="00021A26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21A2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சொஸ்தமடையும்படிக்கு</w:t>
      </w:r>
      <w:r w:rsidRPr="00021A2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21A2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குற்றங்களை ஒருவருக்கொருவர் அறிக்கையிட்டு</w:t>
      </w:r>
      <w:r w:rsidRPr="00021A2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021A26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ஒருவருக்காக ஒருவர் ஜெபம்பண்ணுங்கள்.</w:t>
      </w:r>
    </w:p>
    <w:p w14:paraId="09E01CE0" w14:textId="14B55329" w:rsidR="00AD19B9" w:rsidRPr="00DE4732" w:rsidRDefault="00021A26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021A26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5:16</w:t>
      </w:r>
      <w:r w:rsidR="00C71E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2FE1BF06" w:rsidR="00E76866" w:rsidRDefault="00E76866" w:rsidP="00A541FA">
      <w:pPr>
        <w:ind w:right="1676"/>
        <w:rPr>
          <w:szCs w:val="20"/>
          <w:lang w:val="en-IN"/>
        </w:rPr>
      </w:pPr>
    </w:p>
    <w:p w14:paraId="026A1922" w14:textId="3B52D98F" w:rsidR="00937883" w:rsidRDefault="00937883" w:rsidP="00A541FA">
      <w:pPr>
        <w:ind w:right="1676"/>
        <w:rPr>
          <w:szCs w:val="20"/>
          <w:lang w:val="en-IN"/>
        </w:rPr>
      </w:pPr>
    </w:p>
    <w:p w14:paraId="7471233B" w14:textId="0B44128E" w:rsidR="00937883" w:rsidRDefault="00937883" w:rsidP="00A541FA">
      <w:pPr>
        <w:ind w:right="1676"/>
        <w:rPr>
          <w:szCs w:val="20"/>
          <w:lang w:val="en-IN"/>
        </w:rPr>
      </w:pPr>
    </w:p>
    <w:p w14:paraId="4D889013" w14:textId="0B0C157A" w:rsidR="00021A26" w:rsidRDefault="00021A26" w:rsidP="00A541FA">
      <w:pPr>
        <w:ind w:right="1676"/>
        <w:rPr>
          <w:szCs w:val="20"/>
          <w:lang w:val="en-IN"/>
        </w:rPr>
      </w:pPr>
    </w:p>
    <w:p w14:paraId="69A0A45D" w14:textId="52CE62B8" w:rsidR="00021A26" w:rsidRDefault="00021A26" w:rsidP="00A541FA">
      <w:pPr>
        <w:ind w:right="1676"/>
        <w:rPr>
          <w:szCs w:val="20"/>
          <w:lang w:val="en-IN"/>
        </w:rPr>
      </w:pPr>
    </w:p>
    <w:p w14:paraId="52AE0C00" w14:textId="7A0F5010" w:rsidR="00021A26" w:rsidRDefault="00021A26" w:rsidP="00A541FA">
      <w:pPr>
        <w:ind w:right="1676"/>
        <w:rPr>
          <w:szCs w:val="20"/>
          <w:lang w:val="en-IN"/>
        </w:rPr>
      </w:pPr>
    </w:p>
    <w:p w14:paraId="387F5D84" w14:textId="0933536B" w:rsidR="00021A26" w:rsidRDefault="00021A26" w:rsidP="00A541FA">
      <w:pPr>
        <w:ind w:right="1676"/>
        <w:rPr>
          <w:szCs w:val="20"/>
          <w:lang w:val="en-IN"/>
        </w:rPr>
      </w:pPr>
    </w:p>
    <w:p w14:paraId="1113E7C5" w14:textId="43AF3760" w:rsidR="00021A26" w:rsidRDefault="00021A26" w:rsidP="00A541FA">
      <w:pPr>
        <w:ind w:right="1676"/>
        <w:rPr>
          <w:szCs w:val="20"/>
          <w:lang w:val="en-IN"/>
        </w:rPr>
      </w:pPr>
    </w:p>
    <w:p w14:paraId="33EC2A4E" w14:textId="061FB04E" w:rsidR="00021A26" w:rsidRDefault="00021A26" w:rsidP="00A541FA">
      <w:pPr>
        <w:ind w:right="1676"/>
        <w:rPr>
          <w:szCs w:val="20"/>
          <w:lang w:val="en-IN"/>
        </w:rPr>
      </w:pPr>
    </w:p>
    <w:p w14:paraId="08BB5C22" w14:textId="16CA35E2" w:rsidR="00021A26" w:rsidRDefault="00021A26" w:rsidP="00A541FA">
      <w:pPr>
        <w:ind w:right="1676"/>
        <w:rPr>
          <w:szCs w:val="20"/>
          <w:lang w:val="en-IN"/>
        </w:rPr>
      </w:pPr>
    </w:p>
    <w:p w14:paraId="61B9CD78" w14:textId="77777777" w:rsidR="00021A26" w:rsidRDefault="00021A26" w:rsidP="00A541FA">
      <w:pPr>
        <w:ind w:right="1676"/>
        <w:rPr>
          <w:szCs w:val="20"/>
          <w:lang w:val="en-IN"/>
        </w:rPr>
      </w:pPr>
    </w:p>
    <w:p w14:paraId="40B55472" w14:textId="0775694B" w:rsidR="00937883" w:rsidRDefault="00937883" w:rsidP="00A541FA">
      <w:pPr>
        <w:ind w:right="1676"/>
        <w:rPr>
          <w:szCs w:val="20"/>
          <w:lang w:val="en-IN"/>
        </w:rPr>
      </w:pPr>
    </w:p>
    <w:p w14:paraId="3E55077C" w14:textId="5F0D0473" w:rsidR="00937883" w:rsidRDefault="00937883" w:rsidP="00A541FA">
      <w:pPr>
        <w:ind w:right="1676"/>
        <w:rPr>
          <w:szCs w:val="20"/>
          <w:lang w:val="en-IN"/>
        </w:rPr>
      </w:pPr>
    </w:p>
    <w:p w14:paraId="0CDDBB3C" w14:textId="77777777" w:rsidR="00937883" w:rsidRPr="00E76866" w:rsidRDefault="00937883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A044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84AC3" w14:textId="77777777" w:rsidR="003A0443" w:rsidRDefault="003A0443" w:rsidP="00A01902">
      <w:r>
        <w:separator/>
      </w:r>
    </w:p>
  </w:endnote>
  <w:endnote w:type="continuationSeparator" w:id="0">
    <w:p w14:paraId="6DC7087A" w14:textId="77777777" w:rsidR="003A0443" w:rsidRDefault="003A044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DBA36" w14:textId="77777777" w:rsidR="003A0443" w:rsidRDefault="003A0443" w:rsidP="00A01902">
      <w:r>
        <w:separator/>
      </w:r>
    </w:p>
  </w:footnote>
  <w:footnote w:type="continuationSeparator" w:id="0">
    <w:p w14:paraId="330C4D6D" w14:textId="77777777" w:rsidR="003A0443" w:rsidRDefault="003A044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A044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2021-02-02T17:57:00Z</dcterms:created>
  <dcterms:modified xsi:type="dcterms:W3CDTF">2021-02-02T17:57:00Z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