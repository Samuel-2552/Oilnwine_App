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61D7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7AA065D" w14:textId="77777777" w:rsidR="00E77EE6" w:rsidRPr="00E77EE6" w:rsidRDefault="00E77EE6" w:rsidP="00E77E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7E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7:28-9:6</w:t>
                  </w:r>
                </w:p>
                <w:p w14:paraId="50C307E2" w14:textId="77777777" w:rsidR="00E77EE6" w:rsidRPr="00E77EE6" w:rsidRDefault="00E77EE6" w:rsidP="00E77E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7E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3:31-4:25</w:t>
                  </w:r>
                </w:p>
                <w:p w14:paraId="65124ABB" w14:textId="77777777" w:rsidR="00E77EE6" w:rsidRPr="00E77EE6" w:rsidRDefault="00E77EE6" w:rsidP="00E77E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77E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37:12-29</w:t>
                  </w:r>
                </w:p>
                <w:p w14:paraId="3F50C377" w14:textId="09C9DBC7" w:rsidR="009A0942" w:rsidRPr="007A1E95" w:rsidRDefault="00E77EE6" w:rsidP="00E77EE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77E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378676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77EE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61D7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61D7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61D7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340B599D" w:rsidR="00DE4732" w:rsidRPr="00EF2100" w:rsidRDefault="00E77EE6" w:rsidP="00FE274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"காற்றானது தனக்கு இஷ்டமான இடத்திலே வீசுகிறது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அதின் சத்தத்தைக் கேட்கிறாய்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ஆகிலும் அது இன்ன இடத்திலிருந்து வருகிறதென்றும்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இன்ன இடத்துக்குப் போகிறதென்றும் உனக்குத் தெரியாது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ஆவியினால் பிறந்தவனெவனோ அவனும் அப்படியே இருக்கிறான் என்றார்." (யோவான் 3: 8)</w:t>
      </w:r>
      <w:r w:rsidR="00FE274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காற்று வீசும்போது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​​அது எந்த முன் அறிவிப்பும் கொடுக்கிறதில்லை.  காற்று எங்கிருந்து உருவாகிறது என்பதை நமது வானிலை செயற்கைக்கோள்களால் சொல்ல முடியாது. காற்று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சூறாவளி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புயல் ஆகியவை முற்றிலும் கணிக்க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முடியாதவை. காற்று செல்லும் பாதையை முன்னறிவிப்பதில் வானிலை ஆய்வாளர்களுக்கு நிறைய சிரமங்கள் உள்ளன. காற்று எங்கு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 வேண்டுமானாலும்  வீசலாம்! காற்று வீசும்போது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​​அது வீசுகிற நேரம் சரியல்ல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நேற்று வீசியிருக்க வேண்டும்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அல்ல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சொல்ல முடியாது! காற்று வீசக் கூடாது என்று யாராலும் சொல்ல முடியாது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தவறான நேரத்தில் காற்று வந்துவிட்டது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காற்று வீசுவதற்கு இது ஒரு தவறான நேரம் என்று ஒருவரும் சொல்ல முடியாது. காற்று எங்கு வேண்டுமானாலும் வீசுலாம்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காற்றை தனது விருப்பத்திற்கு யாரும் கட்டுப்படுத்த முடியாது. காற்று வீசுகிறது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அவ்வளவுதான். மனிதனால் அதை விரைவுபடுத்தவோ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தடுக்கவோ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கட்டுப்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படுத்தவோ</w:t>
      </w:r>
      <w:r w:rsidRPr="00E77EE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அதை எதுவும் செய்யவோ முடியாது. அது தேவனின் சர்வ வல்ல கரத்தால் உருவாகிறது. காற்றின் சுயாதீனம் ஆவியானவரின் </w:t>
      </w:r>
      <w:r w:rsidR="00661D7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0" style="position:absolute;left:0;text-align:left;margin-left:-9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E77E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சர்வாதிகாரத்தை பிரதிநிதித்துவப்படுத்துகிறது</w:t>
      </w:r>
      <w:r w:rsidR="008A3C67"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661D71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661D7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0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661D7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661D7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418B70D6" w:rsidR="008D2BBE" w:rsidRPr="008D2BBE" w:rsidRDefault="00E77EE6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77E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 உங்களை 10</w:t>
      </w:r>
      <w:r w:rsidRPr="00E77E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th, </w:t>
      </w:r>
      <w:r w:rsidRPr="00E77E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கவலைகளையெல்லாம் அவர்மேல் வைத்துவிடுங்கள்.</w:t>
      </w:r>
    </w:p>
    <w:p w14:paraId="0DAA0F6C" w14:textId="2411D2D0" w:rsidR="007765FF" w:rsidRPr="007765FF" w:rsidRDefault="00E77EE6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77EE6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5:7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22B77E63" w14:textId="747858A7" w:rsidR="00A319E3" w:rsidRDefault="00A319E3" w:rsidP="00A541FA">
      <w:pPr>
        <w:ind w:right="1676"/>
        <w:rPr>
          <w:szCs w:val="20"/>
          <w:lang w:val="en-IN"/>
        </w:rPr>
      </w:pPr>
    </w:p>
    <w:p w14:paraId="47EE03D1" w14:textId="77777777" w:rsidR="00A319E3" w:rsidRDefault="00A319E3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AD141EA" w:rsidR="00EF2100" w:rsidRDefault="00EF2100" w:rsidP="00A541FA">
      <w:pPr>
        <w:ind w:right="1676"/>
        <w:rPr>
          <w:szCs w:val="20"/>
          <w:lang w:val="en-IN"/>
        </w:rPr>
      </w:pPr>
    </w:p>
    <w:p w14:paraId="28DA8B5F" w14:textId="63217B6C" w:rsidR="00E77EE6" w:rsidRDefault="00E77EE6" w:rsidP="00A541FA">
      <w:pPr>
        <w:ind w:right="1676"/>
        <w:rPr>
          <w:szCs w:val="20"/>
          <w:lang w:val="en-IN"/>
        </w:rPr>
      </w:pPr>
    </w:p>
    <w:p w14:paraId="1688DC1E" w14:textId="1B71245F" w:rsidR="00E77EE6" w:rsidRDefault="00E77EE6" w:rsidP="00A541FA">
      <w:pPr>
        <w:ind w:right="1676"/>
        <w:rPr>
          <w:szCs w:val="20"/>
          <w:lang w:val="en-IN"/>
        </w:rPr>
      </w:pPr>
    </w:p>
    <w:p w14:paraId="5E8D1033" w14:textId="77777777" w:rsidR="00E77EE6" w:rsidRDefault="00E77EE6" w:rsidP="00A541FA">
      <w:pPr>
        <w:ind w:right="1676"/>
        <w:rPr>
          <w:szCs w:val="20"/>
          <w:lang w:val="en-IN"/>
        </w:rPr>
      </w:pPr>
    </w:p>
    <w:p w14:paraId="60D2FA7E" w14:textId="371BA360" w:rsidR="00EF2100" w:rsidRDefault="00EF2100" w:rsidP="00A541FA">
      <w:pPr>
        <w:ind w:right="1676"/>
        <w:rPr>
          <w:szCs w:val="20"/>
          <w:lang w:val="en-IN"/>
        </w:rPr>
      </w:pPr>
    </w:p>
    <w:p w14:paraId="3A577091" w14:textId="47864A95" w:rsidR="008A3C67" w:rsidRDefault="008A3C67" w:rsidP="00A541FA">
      <w:pPr>
        <w:ind w:right="1676"/>
        <w:rPr>
          <w:szCs w:val="20"/>
          <w:lang w:val="en-IN"/>
        </w:rPr>
      </w:pPr>
    </w:p>
    <w:p w14:paraId="5545129A" w14:textId="77777777" w:rsidR="008A3C67" w:rsidRDefault="008A3C67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661D7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8716" w14:textId="77777777" w:rsidR="00661D71" w:rsidRDefault="00661D71" w:rsidP="00A01902">
      <w:r>
        <w:separator/>
      </w:r>
    </w:p>
  </w:endnote>
  <w:endnote w:type="continuationSeparator" w:id="0">
    <w:p w14:paraId="26D90CDE" w14:textId="77777777" w:rsidR="00661D71" w:rsidRDefault="00661D7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38C7" w14:textId="77777777" w:rsidR="00661D71" w:rsidRDefault="00661D71" w:rsidP="00A01902">
      <w:r>
        <w:separator/>
      </w:r>
    </w:p>
  </w:footnote>
  <w:footnote w:type="continuationSeparator" w:id="0">
    <w:p w14:paraId="675AC27E" w14:textId="77777777" w:rsidR="00661D71" w:rsidRDefault="00661D7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61D7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2021-02-13T18:37:00Z</cp:lastPrinted>
  <dcterms:created xsi:type="dcterms:W3CDTF">2021-02-18T17:43:00Z</dcterms:created>
  <dcterms:modified xsi:type="dcterms:W3CDTF">2021-02-18T17:46:00Z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