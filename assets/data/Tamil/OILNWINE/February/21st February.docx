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8039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AEDBBD1" w14:textId="77777777" w:rsidR="002709AA" w:rsidRPr="002709AA" w:rsidRDefault="002709AA" w:rsidP="00270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70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11:1-12:8</w:t>
                  </w:r>
                </w:p>
                <w:p w14:paraId="0D4B3658" w14:textId="77777777" w:rsidR="002709AA" w:rsidRPr="002709AA" w:rsidRDefault="002709AA" w:rsidP="00270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70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5:21-43</w:t>
                  </w:r>
                </w:p>
                <w:p w14:paraId="1970735C" w14:textId="77777777" w:rsidR="002709AA" w:rsidRPr="002709AA" w:rsidRDefault="002709AA" w:rsidP="002709A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70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38:1-22</w:t>
                  </w:r>
                </w:p>
                <w:p w14:paraId="3F50C377" w14:textId="0A065C67" w:rsidR="009A0942" w:rsidRPr="007A1E95" w:rsidRDefault="002709AA" w:rsidP="002709A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709A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10:8-9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97E1F6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C223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2709A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8039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8039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8039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32484B01" w:rsidR="00DE4732" w:rsidRDefault="002709AA" w:rsidP="006C223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மிகப்பெரிய அவசரத்தில் காணப்படுகிறார்கள். நாம் அவசரமுள்ள ஜனங்களாக மாறிவிட்டோம்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மிகவும் பரபரப்பாக இருக்கிறோம். தேவ ஜனங்கள் தேவனுக்கும்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நோக்கங்களுக்கும் நேரமில்லாத இடத்திற்கு வந்துள்ளனர். அவர்கள் அனைவரும் மிகுந்த அவசரத்தில் உள்ளனர்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வீட்டில் நேரத்தை செலவிடுவது பெரும் போராட்டமாகிவிட்டது. இன்று சபையில் ஊழியர்கள்கூட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ஜனங்களைவிட அவசரத்தில் உள்ளனர். அவர்கள் அவசரப்படாத ஒரே நேரம் தங்கள் மாம்சத்தின் இன்பத்திலும் மகிழ்ச்சியிலும் நேரத்தை செலவிடும்போதுதான்.  இறுதி காலத்தின்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அறிகுறிகளில் ஒன்று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மனிதர்கள் இன்பங்களை விரும்புவோராக இருப்பார்கள் என்பதாகும். அப்போஸ்தலனாகிய பவுல் தீமோத்தேயுவுக்கு எழுதுகையில் இவ்வாறு கூறுகிறார்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 நாட்களில் கொடிய காலங்கள் வருமென்று அறிவாயாக.  எப்படியெனில்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மனுஷர்கள் தற்பிரியராயும்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பணப்பிரியராயும்..... தேவப்பிரியராயிராமல் சுகபோகப்பிரியராயும்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தேவபக்தியின் வேஷத்தைத்தரித்து அதின் பெலனை மறுதலிக்கிறவர்களாயும் இருப்பார்கள்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இப்படிப்பட்டவர்களை நீ விட்டு விலகு." கிறிஸ்தவர்கள் தங்கள் சொந்த இன்பத்துக்காகவும் மகிழ்ச்சிக்காகவும் வார இறுதி நாட்களை கழிக்கத் தொடங்கியுள்ளனர். என்ன ஒரு பயங்கரமான காரியம் நடக்கிறது!  ஆவியின் காரியங்களைப் பொருத்தவரை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இவை அனைத்தும் நயடடடடயயடடணபம்மை உண்மையான தரித்திரர்களாக மாறுகிற இடத்துக்குக் கொண்டு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4" style="position:absolute;left:0;text-align:left;margin-left:-11.35pt;margin-top:732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வந்துள்ளன. அன்பானவர்களே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இலேசான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இலகுவான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மகிழ்ச்சிக்கும்</w:t>
      </w:r>
      <w:r w:rsidRPr="002709A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09A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கவர்ச்சிக்குமுரிய உணர்ச்சியின் ஆவியைக் கொண்டிருக்கும் ஒரு இடத்திற்கு வந்துள்ளோம். சபை இதுபோன்ற பல காரியங்களால் மேற்கொள்ளப்பட்ட காலத்தில்தான் நாம் வாழ்ந்து கொண்டிருக்கிறோம்.</w:t>
      </w:r>
    </w:p>
    <w:p w14:paraId="710B05C3" w14:textId="21914660" w:rsidR="006C2233" w:rsidRPr="00EF2100" w:rsidRDefault="00F80399" w:rsidP="006C223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F80399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F80399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4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F80399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F8039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30D4CADE" w:rsidR="008D2BBE" w:rsidRPr="008D2BBE" w:rsidRDefault="002709AA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70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பிரியமானவர்களே</w:t>
      </w:r>
      <w:r w:rsidRPr="00270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70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தேவன் இவ்விதமாய் நம்மிடத்தில் அன்புகூர்ந்திருக்க</w:t>
      </w:r>
      <w:r w:rsidRPr="00270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709A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நாமும் ஒருவரிடத்தில் ஒருவர் அன்புகூரக் கடனாளிகளாயிருக்கிறோம்</w:t>
      </w:r>
    </w:p>
    <w:p w14:paraId="0DAA0F6C" w14:textId="0617CFD8" w:rsidR="007765FF" w:rsidRPr="007765FF" w:rsidRDefault="002709AA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709AA">
        <w:rPr>
          <w:rFonts w:ascii="Latha" w:hAnsi="Latha" w:cs="Arial Unicode MS"/>
          <w:noProof/>
          <w:sz w:val="48"/>
          <w:szCs w:val="44"/>
          <w:cs/>
          <w:lang w:bidi="ta-IN"/>
        </w:rPr>
        <w:t>1 யோவான் 4:11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22B77E63" w14:textId="747858A7" w:rsidR="00A319E3" w:rsidRDefault="00A319E3" w:rsidP="00A541FA">
      <w:pPr>
        <w:ind w:right="1676"/>
        <w:rPr>
          <w:szCs w:val="20"/>
          <w:lang w:val="en-IN"/>
        </w:rPr>
      </w:pPr>
    </w:p>
    <w:p w14:paraId="47EE03D1" w14:textId="77777777" w:rsidR="00A319E3" w:rsidRDefault="00A319E3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AD141EA" w:rsidR="00EF2100" w:rsidRDefault="00EF2100" w:rsidP="00A541FA">
      <w:pPr>
        <w:ind w:right="1676"/>
        <w:rPr>
          <w:szCs w:val="20"/>
          <w:lang w:val="en-IN"/>
        </w:rPr>
      </w:pPr>
    </w:p>
    <w:p w14:paraId="28DA8B5F" w14:textId="63217B6C" w:rsidR="00E77EE6" w:rsidRDefault="00E77EE6" w:rsidP="00A541FA">
      <w:pPr>
        <w:ind w:right="1676"/>
        <w:rPr>
          <w:szCs w:val="20"/>
          <w:lang w:val="en-IN"/>
        </w:rPr>
      </w:pPr>
    </w:p>
    <w:p w14:paraId="1688DC1E" w14:textId="1B71245F" w:rsidR="00E77EE6" w:rsidRDefault="00E77EE6" w:rsidP="00A541FA">
      <w:pPr>
        <w:ind w:right="1676"/>
        <w:rPr>
          <w:szCs w:val="20"/>
          <w:lang w:val="en-IN"/>
        </w:rPr>
      </w:pPr>
    </w:p>
    <w:p w14:paraId="5E8D1033" w14:textId="77777777" w:rsidR="00E77EE6" w:rsidRDefault="00E77EE6" w:rsidP="00A541FA">
      <w:pPr>
        <w:ind w:right="1676"/>
        <w:rPr>
          <w:szCs w:val="20"/>
          <w:lang w:val="en-IN"/>
        </w:rPr>
      </w:pPr>
    </w:p>
    <w:p w14:paraId="60D2FA7E" w14:textId="371BA360" w:rsidR="00EF2100" w:rsidRDefault="00EF2100" w:rsidP="00A541FA">
      <w:pPr>
        <w:ind w:right="1676"/>
        <w:rPr>
          <w:szCs w:val="20"/>
          <w:lang w:val="en-IN"/>
        </w:rPr>
      </w:pPr>
    </w:p>
    <w:p w14:paraId="3A577091" w14:textId="47864A95" w:rsidR="008A3C67" w:rsidRDefault="008A3C67" w:rsidP="00A541FA">
      <w:pPr>
        <w:ind w:right="1676"/>
        <w:rPr>
          <w:szCs w:val="20"/>
          <w:lang w:val="en-IN"/>
        </w:rPr>
      </w:pPr>
    </w:p>
    <w:p w14:paraId="5545129A" w14:textId="77777777" w:rsidR="008A3C67" w:rsidRDefault="008A3C67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8039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F456" w14:textId="77777777" w:rsidR="00F80399" w:rsidRDefault="00F80399" w:rsidP="00A01902">
      <w:r>
        <w:separator/>
      </w:r>
    </w:p>
  </w:endnote>
  <w:endnote w:type="continuationSeparator" w:id="0">
    <w:p w14:paraId="375595FD" w14:textId="77777777" w:rsidR="00F80399" w:rsidRDefault="00F8039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D9B21" w14:textId="77777777" w:rsidR="00F80399" w:rsidRDefault="00F80399" w:rsidP="00A01902">
      <w:r>
        <w:separator/>
      </w:r>
    </w:p>
  </w:footnote>
  <w:footnote w:type="continuationSeparator" w:id="0">
    <w:p w14:paraId="26A23B71" w14:textId="77777777" w:rsidR="00F80399" w:rsidRDefault="00F8039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8039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2021-02-20T17:27:00Z</dcterms:created>
  <dcterms:modified xsi:type="dcterms:W3CDTF">2021-02-20T17:27:00Z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