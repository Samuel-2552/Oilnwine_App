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893D6F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1DEA078" w14:textId="77777777" w:rsidR="004E4408" w:rsidRPr="004E4408" w:rsidRDefault="004E4408" w:rsidP="004E440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E44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15:1-16:28</w:t>
                  </w:r>
                </w:p>
                <w:p w14:paraId="64BEF668" w14:textId="77777777" w:rsidR="004E4408" w:rsidRPr="004E4408" w:rsidRDefault="004E4408" w:rsidP="004E440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E44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7:1-23</w:t>
                  </w:r>
                </w:p>
                <w:p w14:paraId="0CFFD351" w14:textId="77777777" w:rsidR="004E4408" w:rsidRPr="004E4408" w:rsidRDefault="004E4408" w:rsidP="004E440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4E44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40:11-17</w:t>
                  </w:r>
                </w:p>
                <w:p w14:paraId="3F50C377" w14:textId="4D5A949B" w:rsidR="009A0942" w:rsidRPr="007A1E95" w:rsidRDefault="004E4408" w:rsidP="004E440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4E440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10:13-14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29DFAD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A20A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4E440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4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93D6F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93D6F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93D6F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7D0DD58" w14:textId="177F97DF" w:rsidR="00F61FC7" w:rsidRDefault="004E4408" w:rsidP="004E4408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அப்போஸ்தலர்கள் காலங்களில்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ரோமப் பேரரசு முழுவதிலும் பல இடங்களில் சபை இருந்தது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ஒன்றாகவும் அல்லது ஒரே சரீரமாகவும் இருந்தது. எபேசு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கொரிந்து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பிலிப்பி போன்ற பல்வேறு இடங்களில் உள்ளூர் சபைகள் இருந்தன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அவை அனைத்தும் தேவனுடைய சபை என்று அழைக்கப்பட்டன. சபை ஒட்டுமொத்தமாக ஒன்றாக இருந்தது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மதப்பிரிவுகளாக பிரிக்கப்படவில்லை.  அனைத்து விசுவாசிகளும்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வாழ்ந்த இடங்களிலெல்லாம்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சபையுடன்  இணைந்தவர்களாக காணப்பட்டனர்.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I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கொரிந்தியர் 1: 2-ல் காண்கிறபடி அப்போஸ்தலனாகிய பவுலின் வெளிப்பாடு இந்த சிந்தனையை தெளிவுபடுத்துகிறது.  "கொரிந்துவிலே கிறிஸ்து இயேசுவுக்குள் பரிசுத்தமாக்கப்பட்டவர்களாயும்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பரிசுத்தவான்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களாகும்படி அழைக்கப்பட்டவர்களாயுமிருக்கிற தேவனுடைய சபைக்கும்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எங்களுக்கும் தங்களுக்கும் ஆண்டவராயிருக்கிற நம்முடைய கர்த்தராகிய இயேசுகிறிஸ்துவின் நாமத்தை எங்கும் தொழுதுகொள்ளுகிற அனைவருக்கும் எழுதுகிறதாவது:" என்று அவர் கூறுகிறார் (1 கொரி 1: 2).  வெவ்வேறு நிலைகளில் வளர்ச்சி இருந்தாலும்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ஒரே சரீரமாக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ஒன்றாகவே இருந்தது. அவர்கள் ஆவிக்குரிய உறவுகளாலும்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ஊழியங்களாலும் ஒன்றிணைந்தனர்.  அப்போஸ்தலர்கள் காலங்களில் சபை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பிரிவுகளாக காணப்படவில்லை. அது இன்று நாம் காணுவதுபோல ஸ்தாபனங்களாக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30" style="position:absolute;left:0;text-align:left;margin-left:-10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பிரிக்கப்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படவில்லை. சபைகளிடையே அவற்றின்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வளர்ச்சியின் அளவைப் பொறுத்து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சிறிய வேறுபாடுகள் இருந்தது. ஆனால்</w:t>
      </w:r>
      <w:r w:rsidRPr="004E4408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4E440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ஆவிக்குரிய உறவுகளாலும் ஆவிக்குரிய ஊழியங்களாலும் ஒன்றாக நடத்தப்பட்டனர். சபை எல்லா இடங்களிலும் ஒன்றாகவே இருந்தது!</w:t>
      </w:r>
      <w:r w:rsidR="00893D6F"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2213741" w14:textId="2B6E70C6" w:rsidR="00937883" w:rsidRDefault="00893D6F" w:rsidP="00C14401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6938CDC" w14:textId="77777777" w:rsidR="004E4408" w:rsidRDefault="004E4408" w:rsidP="004E4408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00A5CA93" w14:textId="77777777" w:rsidR="004E4408" w:rsidRDefault="004E4408" w:rsidP="004E4408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4AEB2C63" w14:textId="558F9722" w:rsidR="006D514C" w:rsidRPr="004E4408" w:rsidRDefault="00893D6F" w:rsidP="004E4408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1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893D6F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2012D474" w:rsidR="008D2BBE" w:rsidRPr="008D2BBE" w:rsidRDefault="004E4408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4E44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உங்களுக்கு உண்டானவைகளில் பிச்சை கொடுங்கள்</w:t>
      </w:r>
      <w:r w:rsidRPr="004E44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4E440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அப்பொழுது சகலமும் உங்களுக்குச் சுத்தமாயிருக்கும்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>.</w:t>
      </w:r>
    </w:p>
    <w:p w14:paraId="0DAA0F6C" w14:textId="11859CCC" w:rsidR="007765FF" w:rsidRPr="007765FF" w:rsidRDefault="004E4408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4E4408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11:41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93D6F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A91F9" w14:textId="77777777" w:rsidR="00893D6F" w:rsidRDefault="00893D6F" w:rsidP="00A01902">
      <w:r>
        <w:separator/>
      </w:r>
    </w:p>
  </w:endnote>
  <w:endnote w:type="continuationSeparator" w:id="0">
    <w:p w14:paraId="04F11313" w14:textId="77777777" w:rsidR="00893D6F" w:rsidRDefault="00893D6F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37B15" w14:textId="77777777" w:rsidR="00893D6F" w:rsidRDefault="00893D6F" w:rsidP="00A01902">
      <w:r>
        <w:separator/>
      </w:r>
    </w:p>
  </w:footnote>
  <w:footnote w:type="continuationSeparator" w:id="0">
    <w:p w14:paraId="6F807629" w14:textId="77777777" w:rsidR="00893D6F" w:rsidRDefault="00893D6F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93D6F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2021-02-24T00:00:00Z</dcterms:created>
  <dcterms:modified xsi:type="dcterms:W3CDTF">2021-02-24T00:00:00Z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