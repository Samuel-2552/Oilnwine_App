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903981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A0B93A3" w14:textId="77777777" w:rsidR="000D73DC" w:rsidRPr="000D73DC" w:rsidRDefault="000D73DC" w:rsidP="000D73D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D73D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28:1-43</w:t>
                  </w:r>
                </w:p>
                <w:p w14:paraId="592BBA7E" w14:textId="77777777" w:rsidR="000D73DC" w:rsidRPr="000D73DC" w:rsidRDefault="000D73DC" w:rsidP="000D73D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D73D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25:31-26:13</w:t>
                  </w:r>
                </w:p>
                <w:p w14:paraId="7D9E4B49" w14:textId="77777777" w:rsidR="000D73DC" w:rsidRPr="000D73DC" w:rsidRDefault="000D73DC" w:rsidP="000D73D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D73D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31:9-18</w:t>
                  </w:r>
                </w:p>
                <w:p w14:paraId="3F50C377" w14:textId="3CBB35B7" w:rsidR="009A0942" w:rsidRPr="007A1E95" w:rsidRDefault="000D73DC" w:rsidP="000D73D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0D73D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8:12-13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311AA8A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0D73D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903981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903981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30F9740A" w:rsidR="00DE4732" w:rsidRDefault="00903981" w:rsidP="000D73D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ராஜஸ்திரீயான வஸ்தி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இராஜாவின் அழைப்பிற்கு பதிலளிக்கவில்லை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அவளுக்</w:t>
      </w:r>
      <w:r w:rsidR="000D73DC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குரியதான அவரது விருப்பத்தை பாராட்டவில்லை என்பதால்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அவளுடைய பதவி அவளை விட சிறந்த (அதிக கீழ்ப்படிதல் உள்ள)</w:t>
      </w:r>
      <w:r w:rsidR="000D73DC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வேறொருக்கு வழங்கப்பட்டது (எஸ்தர் 1: 9). வஸ்தி தனது கீழ்ப்படியாமையால் அவளுடைய (அரண்மனையில் உள்ள)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0D73DC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இடத்தையும்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/>
        </w:rPr>
        <w:t>, (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ராஜாவுடன் வாழ்வதற்கான) நிலையையும்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ராஜஸ்திரீக்குரிய அவளுடைய உரிமைகளையும் இழந்தாள். அவள் ஒரு தவறான பாதுகாப்பு உணர்வின் கீழ் வாழ்ந்து வந்தாள்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ராஜஸ்திரீக்குரிய பதவியும் அதிகாரமும் அவளிடமிருந்து அகற்றப்பட்டு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அந்த சலுகைகள்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அவளைவிட தகுதியான ஒருவருக்கு வழங்கப்பட்டன. கிறிஸ்து இயேசுவில்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உயர்ந்த அழைப்புக்கு தேவன் நம்மை அழைத்திருக்கிறார். இயேசுவை ஏற்றுக்</w:t>
      </w:r>
      <w:r w:rsidR="000D73DC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கொள்ளாததால் இஸ்ரவேலர்களும் யூதர்களும் தேவனின் விருப்பத்தை பூர்த்தி செய்யவில்லை. தேவன் பரிசேயர்களையும் யூதர்களையும் நிராகரித்தார்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அதற்குப் பதிலாக புறஜாதியாரை தேவனுக்கு ஒரு ஜனமாக அழைத்தார் என்று அப்போஸ்தலனாகிய பவுல் ரோமர் 11-ஆம் அதிகாரத்தில் எழுதுகிறார். பேதுருவும்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முன்னே நீங்கள் தேவனுடைய ஜனங்களாயிருக்கவில்லை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இப்பொழுதோ அவருடைய ஜனங்களாயிருக்</w:t>
      </w:r>
      <w:r w:rsidR="000D73DC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கிறீர்கள்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முன்னே நீங்கள் இரக்கம் பெறாதவர்களாயிருந்தீர்கள்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இப்பொழுதோ இரக்கம் பெற்றவர்களாயிருக்கிறீர்கள்.” என்று  1 பேதுரு 2: 10-ல்  கூறுகிறார்.</w:t>
      </w:r>
      <w:r w:rsidR="000D73DC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முன்னே நாம் (தேவனுக்கு) ஒரு ஜனங்களாயிருக்கவில்லை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0D73DC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8" style="position:absolute;left:0;text-align:left;margin-left:-7.35pt;margin-top:729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இப்போது நாம் தேவனுக்கு ஒரு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ஜனமாவதற்கு அழைக்கப்பட்டுள்ளோம் என்று வேதம் கூறுகிறது. ஆவிக்குரிய ரீதியில்</w:t>
      </w:r>
      <w:r w:rsidR="000D73DC" w:rsidRPr="000D73D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0D73DC" w:rsidRPr="000D73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தேவனுடைய இராஜ்யத்தில் வஸ்தியின் இடத்தைப் பெற அழைக்கப்பட்டிருக்கிறோம்.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903981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26048BF1" w:rsidR="000931F1" w:rsidRDefault="0090398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177974E5" w:rsidR="006D514C" w:rsidRPr="00CF2CCC" w:rsidRDefault="00903981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16.2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903981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0BF90931" w:rsidR="00DE4732" w:rsidRDefault="000D73DC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D73D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சகல துர்க்குணத்தையும்</w:t>
      </w:r>
      <w:r w:rsidRPr="000D73D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D73D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சகலவித கபடத்தையும்</w:t>
      </w:r>
      <w:r w:rsidRPr="000D73D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D73D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வஞ்சகங்களையும்</w:t>
      </w:r>
      <w:r w:rsidRPr="000D73D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D73D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பொறாமைகளையும்</w:t>
      </w:r>
      <w:r w:rsidRPr="000D73D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D73D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சகலவித புறங்கூறுதலையும் ஒழித்துவிட்டு</w:t>
      </w:r>
      <w:r w:rsidR="00BC78A8" w:rsidRPr="00BC78A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09E01CE0" w14:textId="3C21927F" w:rsidR="00AD19B9" w:rsidRPr="00DE4732" w:rsidRDefault="000D73DC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D73DC">
        <w:rPr>
          <w:rFonts w:ascii="Latha" w:hAnsi="Latha" w:cs="Arial Unicode MS"/>
          <w:noProof/>
          <w:sz w:val="48"/>
          <w:szCs w:val="44"/>
          <w:cs/>
          <w:lang w:bidi="ta-IN"/>
        </w:rPr>
        <w:t>1 பேதுரு 2:2</w:t>
      </w:r>
      <w:r w:rsidR="00C71E2B">
        <w:t>‬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9A0D71E" w14:textId="2FE1BF06" w:rsidR="00E76866" w:rsidRDefault="00E76866" w:rsidP="00A541FA">
      <w:pPr>
        <w:ind w:right="1676"/>
        <w:rPr>
          <w:szCs w:val="20"/>
          <w:lang w:val="en-IN"/>
        </w:rPr>
      </w:pPr>
    </w:p>
    <w:p w14:paraId="026A1922" w14:textId="3B52D98F" w:rsidR="00937883" w:rsidRDefault="00937883" w:rsidP="00A541FA">
      <w:pPr>
        <w:ind w:right="1676"/>
        <w:rPr>
          <w:szCs w:val="20"/>
          <w:lang w:val="en-IN"/>
        </w:rPr>
      </w:pPr>
    </w:p>
    <w:p w14:paraId="7471233B" w14:textId="0B44128E" w:rsidR="00937883" w:rsidRDefault="00937883" w:rsidP="00A541FA">
      <w:pPr>
        <w:ind w:right="1676"/>
        <w:rPr>
          <w:szCs w:val="20"/>
          <w:lang w:val="en-IN"/>
        </w:rPr>
      </w:pPr>
    </w:p>
    <w:p w14:paraId="4D889013" w14:textId="51EF6760" w:rsidR="00021A26" w:rsidRDefault="00021A26" w:rsidP="00A541FA">
      <w:pPr>
        <w:ind w:right="1676"/>
        <w:rPr>
          <w:szCs w:val="20"/>
          <w:lang w:val="en-IN"/>
        </w:rPr>
      </w:pPr>
    </w:p>
    <w:p w14:paraId="685DAE4E" w14:textId="6CF4DDC5" w:rsidR="008B630D" w:rsidRDefault="008B630D" w:rsidP="00A541FA">
      <w:pPr>
        <w:ind w:right="1676"/>
        <w:rPr>
          <w:szCs w:val="20"/>
          <w:lang w:val="en-IN"/>
        </w:rPr>
      </w:pPr>
    </w:p>
    <w:p w14:paraId="40B55472" w14:textId="0775694B" w:rsidR="00937883" w:rsidRDefault="00937883" w:rsidP="00A541FA">
      <w:pPr>
        <w:ind w:right="1676"/>
        <w:rPr>
          <w:szCs w:val="20"/>
          <w:lang w:val="en-IN"/>
        </w:rPr>
      </w:pPr>
    </w:p>
    <w:p w14:paraId="3E55077C" w14:textId="5F0D0473" w:rsidR="00937883" w:rsidRDefault="00937883" w:rsidP="00A541FA">
      <w:pPr>
        <w:ind w:right="1676"/>
        <w:rPr>
          <w:szCs w:val="20"/>
          <w:lang w:val="en-IN"/>
        </w:rPr>
      </w:pPr>
    </w:p>
    <w:p w14:paraId="0CDDBB3C" w14:textId="6E48273D" w:rsidR="00937883" w:rsidRDefault="00937883" w:rsidP="00A541FA">
      <w:pPr>
        <w:ind w:right="1676"/>
        <w:rPr>
          <w:szCs w:val="20"/>
          <w:lang w:val="en-IN"/>
        </w:rPr>
      </w:pPr>
    </w:p>
    <w:p w14:paraId="61164C4A" w14:textId="2F7999E9" w:rsidR="00BC78A8" w:rsidRDefault="00BC78A8" w:rsidP="00A541FA">
      <w:pPr>
        <w:ind w:right="1676"/>
        <w:rPr>
          <w:szCs w:val="20"/>
          <w:lang w:val="en-IN"/>
        </w:rPr>
      </w:pPr>
    </w:p>
    <w:p w14:paraId="6712501E" w14:textId="44986BE2" w:rsidR="00BC78A8" w:rsidRDefault="00BC78A8" w:rsidP="00A541FA">
      <w:pPr>
        <w:ind w:right="1676"/>
        <w:rPr>
          <w:szCs w:val="20"/>
          <w:lang w:val="en-IN"/>
        </w:rPr>
      </w:pPr>
    </w:p>
    <w:p w14:paraId="266FA6E7" w14:textId="2462B1AE" w:rsidR="00BC78A8" w:rsidRDefault="00BC78A8" w:rsidP="00A541FA">
      <w:pPr>
        <w:ind w:right="1676"/>
        <w:rPr>
          <w:szCs w:val="20"/>
          <w:lang w:val="en-IN"/>
        </w:rPr>
      </w:pPr>
    </w:p>
    <w:p w14:paraId="794717CE" w14:textId="3769317F" w:rsidR="00BC78A8" w:rsidRDefault="00BC78A8" w:rsidP="00A541FA">
      <w:pPr>
        <w:ind w:right="1676"/>
        <w:rPr>
          <w:szCs w:val="20"/>
          <w:lang w:val="en-IN"/>
        </w:rPr>
      </w:pPr>
    </w:p>
    <w:p w14:paraId="599CB21F" w14:textId="6B6A390F" w:rsidR="00BC78A8" w:rsidRDefault="00BC78A8" w:rsidP="00A541FA">
      <w:pPr>
        <w:ind w:right="1676"/>
        <w:rPr>
          <w:szCs w:val="20"/>
          <w:lang w:val="en-IN"/>
        </w:rPr>
      </w:pPr>
    </w:p>
    <w:p w14:paraId="651BE092" w14:textId="79831F12" w:rsidR="00BC78A8" w:rsidRDefault="00BC78A8" w:rsidP="00A541FA">
      <w:pPr>
        <w:ind w:right="1676"/>
        <w:rPr>
          <w:szCs w:val="20"/>
          <w:lang w:val="en-IN"/>
        </w:rPr>
      </w:pPr>
    </w:p>
    <w:p w14:paraId="364BF42B" w14:textId="1AE2EE90" w:rsidR="00BC78A8" w:rsidRDefault="00BC78A8" w:rsidP="00A541FA">
      <w:pPr>
        <w:ind w:right="1676"/>
        <w:rPr>
          <w:szCs w:val="20"/>
          <w:lang w:val="en-IN"/>
        </w:rPr>
      </w:pPr>
    </w:p>
    <w:p w14:paraId="0EE6D518" w14:textId="4889B7D6" w:rsidR="00BC78A8" w:rsidRDefault="00BC78A8" w:rsidP="00A541FA">
      <w:pPr>
        <w:ind w:right="1676"/>
        <w:rPr>
          <w:szCs w:val="20"/>
          <w:lang w:val="en-IN"/>
        </w:rPr>
      </w:pPr>
    </w:p>
    <w:p w14:paraId="665E5678" w14:textId="4C282F9B" w:rsidR="00BC78A8" w:rsidRDefault="00BC78A8" w:rsidP="00A541FA">
      <w:pPr>
        <w:ind w:right="1676"/>
        <w:rPr>
          <w:szCs w:val="20"/>
          <w:lang w:val="en-IN"/>
        </w:rPr>
      </w:pPr>
    </w:p>
    <w:p w14:paraId="3CB72A5F" w14:textId="59E148EA" w:rsidR="00BC78A8" w:rsidRDefault="00BC78A8" w:rsidP="00A541FA">
      <w:pPr>
        <w:ind w:right="1676"/>
        <w:rPr>
          <w:szCs w:val="20"/>
          <w:lang w:val="en-IN"/>
        </w:rPr>
      </w:pPr>
    </w:p>
    <w:p w14:paraId="55F51BFD" w14:textId="373FAC86" w:rsidR="00BC78A8" w:rsidRDefault="00BC78A8" w:rsidP="00A541FA">
      <w:pPr>
        <w:ind w:right="1676"/>
        <w:rPr>
          <w:szCs w:val="20"/>
          <w:lang w:val="en-IN"/>
        </w:rPr>
      </w:pPr>
    </w:p>
    <w:p w14:paraId="20CA74F0" w14:textId="11F4D004" w:rsidR="00BC78A8" w:rsidRDefault="00BC78A8" w:rsidP="00A541FA">
      <w:pPr>
        <w:ind w:right="1676"/>
        <w:rPr>
          <w:szCs w:val="20"/>
          <w:lang w:val="en-IN"/>
        </w:rPr>
      </w:pPr>
    </w:p>
    <w:p w14:paraId="77DCDF19" w14:textId="6F67C461" w:rsidR="00BC78A8" w:rsidRDefault="00BC78A8" w:rsidP="00A541FA">
      <w:pPr>
        <w:ind w:right="1676"/>
        <w:rPr>
          <w:szCs w:val="20"/>
          <w:lang w:val="en-IN"/>
        </w:rPr>
      </w:pPr>
    </w:p>
    <w:p w14:paraId="7AE5B8A4" w14:textId="59E97213" w:rsidR="00BC78A8" w:rsidRDefault="00BC78A8" w:rsidP="00A541FA">
      <w:pPr>
        <w:ind w:right="1676"/>
        <w:rPr>
          <w:szCs w:val="20"/>
          <w:lang w:val="en-IN"/>
        </w:rPr>
      </w:pPr>
    </w:p>
    <w:p w14:paraId="6BCA1E8A" w14:textId="44027397" w:rsidR="00BC78A8" w:rsidRDefault="00BC78A8" w:rsidP="00A541FA">
      <w:pPr>
        <w:ind w:right="1676"/>
        <w:rPr>
          <w:szCs w:val="20"/>
          <w:lang w:val="en-IN"/>
        </w:rPr>
      </w:pPr>
    </w:p>
    <w:p w14:paraId="2D195195" w14:textId="3F5B7FEB" w:rsidR="00BC78A8" w:rsidRDefault="00BC78A8" w:rsidP="00A541FA">
      <w:pPr>
        <w:ind w:right="1676"/>
        <w:rPr>
          <w:szCs w:val="20"/>
          <w:lang w:val="en-IN"/>
        </w:rPr>
      </w:pPr>
    </w:p>
    <w:p w14:paraId="34473C74" w14:textId="2BE6FF11" w:rsidR="00BC78A8" w:rsidRDefault="00BC78A8" w:rsidP="00A541FA">
      <w:pPr>
        <w:ind w:right="1676"/>
        <w:rPr>
          <w:szCs w:val="20"/>
          <w:lang w:val="en-IN"/>
        </w:rPr>
      </w:pPr>
    </w:p>
    <w:p w14:paraId="57D3E93E" w14:textId="77A7E6F5" w:rsidR="00BC78A8" w:rsidRDefault="00BC78A8" w:rsidP="00A541FA">
      <w:pPr>
        <w:ind w:right="1676"/>
        <w:rPr>
          <w:szCs w:val="20"/>
          <w:lang w:val="en-IN"/>
        </w:rPr>
      </w:pPr>
    </w:p>
    <w:p w14:paraId="7F54335F" w14:textId="5C43B2C7" w:rsidR="00BC78A8" w:rsidRDefault="00BC78A8" w:rsidP="00A541FA">
      <w:pPr>
        <w:ind w:right="1676"/>
        <w:rPr>
          <w:szCs w:val="20"/>
          <w:lang w:val="en-IN"/>
        </w:rPr>
      </w:pPr>
    </w:p>
    <w:p w14:paraId="2C2E7275" w14:textId="0CE9B724" w:rsidR="00BC78A8" w:rsidRDefault="00BC78A8" w:rsidP="00A541FA">
      <w:pPr>
        <w:ind w:right="1676"/>
        <w:rPr>
          <w:szCs w:val="20"/>
          <w:lang w:val="en-IN"/>
        </w:rPr>
      </w:pPr>
    </w:p>
    <w:p w14:paraId="7D23A23D" w14:textId="5B13E6E9" w:rsidR="00BC78A8" w:rsidRDefault="00BC78A8" w:rsidP="00A541FA">
      <w:pPr>
        <w:ind w:right="1676"/>
        <w:rPr>
          <w:szCs w:val="20"/>
          <w:lang w:val="en-IN"/>
        </w:rPr>
      </w:pPr>
    </w:p>
    <w:p w14:paraId="258E5016" w14:textId="5FA334DB" w:rsidR="00BC78A8" w:rsidRDefault="00BC78A8" w:rsidP="00A541FA">
      <w:pPr>
        <w:ind w:right="1676"/>
        <w:rPr>
          <w:szCs w:val="20"/>
          <w:lang w:val="en-IN"/>
        </w:rPr>
      </w:pPr>
    </w:p>
    <w:p w14:paraId="132F9FBC" w14:textId="250FB189" w:rsidR="00BC78A8" w:rsidRDefault="00BC78A8" w:rsidP="00A541FA">
      <w:pPr>
        <w:ind w:right="1676"/>
        <w:rPr>
          <w:szCs w:val="20"/>
          <w:lang w:val="en-IN"/>
        </w:rPr>
      </w:pPr>
    </w:p>
    <w:p w14:paraId="661A9E1F" w14:textId="263104CC" w:rsidR="00BC78A8" w:rsidRDefault="00BC78A8" w:rsidP="00A541FA">
      <w:pPr>
        <w:ind w:right="1676"/>
        <w:rPr>
          <w:szCs w:val="20"/>
          <w:lang w:val="en-IN"/>
        </w:rPr>
      </w:pPr>
    </w:p>
    <w:p w14:paraId="4191D16A" w14:textId="121B980B" w:rsidR="00BC78A8" w:rsidRDefault="00BC78A8" w:rsidP="00A541FA">
      <w:pPr>
        <w:ind w:right="1676"/>
        <w:rPr>
          <w:szCs w:val="20"/>
          <w:lang w:val="en-IN"/>
        </w:rPr>
      </w:pPr>
    </w:p>
    <w:p w14:paraId="47A48AE1" w14:textId="0E70AC03" w:rsidR="00BC78A8" w:rsidRDefault="00BC78A8" w:rsidP="00A541FA">
      <w:pPr>
        <w:ind w:right="1676"/>
        <w:rPr>
          <w:szCs w:val="20"/>
          <w:lang w:val="en-IN"/>
        </w:rPr>
      </w:pPr>
    </w:p>
    <w:p w14:paraId="1383B381" w14:textId="3E8A091F" w:rsidR="00BC78A8" w:rsidRDefault="00BC78A8" w:rsidP="00A541FA">
      <w:pPr>
        <w:ind w:right="1676"/>
        <w:rPr>
          <w:szCs w:val="20"/>
          <w:lang w:val="en-IN"/>
        </w:rPr>
      </w:pPr>
    </w:p>
    <w:p w14:paraId="508CB903" w14:textId="6EFDDAF7" w:rsidR="00BC78A8" w:rsidRDefault="00BC78A8" w:rsidP="00A541FA">
      <w:pPr>
        <w:ind w:right="1676"/>
        <w:rPr>
          <w:szCs w:val="20"/>
          <w:lang w:val="en-IN"/>
        </w:rPr>
      </w:pPr>
    </w:p>
    <w:p w14:paraId="1BC624DA" w14:textId="1B80810F" w:rsidR="000D73DC" w:rsidRDefault="000D73DC" w:rsidP="00A541FA">
      <w:pPr>
        <w:ind w:right="1676"/>
        <w:rPr>
          <w:szCs w:val="20"/>
          <w:lang w:val="en-IN"/>
        </w:rPr>
      </w:pPr>
    </w:p>
    <w:p w14:paraId="2BE3E954" w14:textId="617AFCED" w:rsidR="000D73DC" w:rsidRDefault="000D73DC" w:rsidP="00A541FA">
      <w:pPr>
        <w:ind w:right="1676"/>
        <w:rPr>
          <w:szCs w:val="20"/>
          <w:lang w:val="en-IN"/>
        </w:rPr>
      </w:pPr>
    </w:p>
    <w:p w14:paraId="4645FFE4" w14:textId="0676A7F8" w:rsidR="000D73DC" w:rsidRDefault="000D73DC" w:rsidP="00A541FA">
      <w:pPr>
        <w:ind w:right="1676"/>
        <w:rPr>
          <w:szCs w:val="20"/>
          <w:lang w:val="en-IN"/>
        </w:rPr>
      </w:pPr>
    </w:p>
    <w:p w14:paraId="11169C47" w14:textId="2B7618B3" w:rsidR="000D73DC" w:rsidRDefault="000D73DC" w:rsidP="00A541FA">
      <w:pPr>
        <w:ind w:right="1676"/>
        <w:rPr>
          <w:szCs w:val="20"/>
          <w:lang w:val="en-IN"/>
        </w:rPr>
      </w:pPr>
    </w:p>
    <w:p w14:paraId="6C9E5AC0" w14:textId="120C5BC8" w:rsidR="000D73DC" w:rsidRDefault="000D73DC" w:rsidP="00A541FA">
      <w:pPr>
        <w:ind w:right="1676"/>
        <w:rPr>
          <w:szCs w:val="20"/>
          <w:lang w:val="en-IN"/>
        </w:rPr>
      </w:pPr>
    </w:p>
    <w:p w14:paraId="7F29CE03" w14:textId="01D13870" w:rsidR="000D73DC" w:rsidRDefault="000D73DC" w:rsidP="00A541FA">
      <w:pPr>
        <w:ind w:right="1676"/>
        <w:rPr>
          <w:szCs w:val="20"/>
          <w:lang w:val="en-IN"/>
        </w:rPr>
      </w:pPr>
    </w:p>
    <w:p w14:paraId="526ED12A" w14:textId="005B261C" w:rsidR="000D73DC" w:rsidRDefault="000D73DC" w:rsidP="00A541FA">
      <w:pPr>
        <w:ind w:right="1676"/>
        <w:rPr>
          <w:szCs w:val="20"/>
          <w:lang w:val="en-IN"/>
        </w:rPr>
      </w:pPr>
    </w:p>
    <w:p w14:paraId="43D1AF3A" w14:textId="5E3C209B" w:rsidR="000D73DC" w:rsidRDefault="000D73DC" w:rsidP="00A541FA">
      <w:pPr>
        <w:ind w:right="1676"/>
        <w:rPr>
          <w:szCs w:val="20"/>
          <w:lang w:val="en-IN"/>
        </w:rPr>
      </w:pPr>
    </w:p>
    <w:p w14:paraId="43BBCF0C" w14:textId="1702D90D" w:rsidR="000D73DC" w:rsidRDefault="000D73DC" w:rsidP="00A541FA">
      <w:pPr>
        <w:ind w:right="1676"/>
        <w:rPr>
          <w:szCs w:val="20"/>
          <w:lang w:val="en-IN"/>
        </w:rPr>
      </w:pPr>
    </w:p>
    <w:p w14:paraId="634D8B75" w14:textId="30EBE923" w:rsidR="000D73DC" w:rsidRDefault="000D73DC" w:rsidP="00A541FA">
      <w:pPr>
        <w:ind w:right="1676"/>
        <w:rPr>
          <w:szCs w:val="20"/>
          <w:lang w:val="en-IN"/>
        </w:rPr>
      </w:pPr>
    </w:p>
    <w:p w14:paraId="655BB130" w14:textId="09A9779A" w:rsidR="000D73DC" w:rsidRDefault="000D73DC" w:rsidP="00A541FA">
      <w:pPr>
        <w:ind w:right="1676"/>
        <w:rPr>
          <w:szCs w:val="20"/>
          <w:lang w:val="en-IN"/>
        </w:rPr>
      </w:pPr>
    </w:p>
    <w:p w14:paraId="455DF768" w14:textId="40E92DEB" w:rsidR="000D73DC" w:rsidRDefault="000D73DC" w:rsidP="00A541FA">
      <w:pPr>
        <w:ind w:right="1676"/>
        <w:rPr>
          <w:szCs w:val="20"/>
          <w:lang w:val="en-IN"/>
        </w:rPr>
      </w:pPr>
    </w:p>
    <w:p w14:paraId="4C9361BE" w14:textId="4D1999E7" w:rsidR="000D73DC" w:rsidRDefault="000D73DC" w:rsidP="00A541FA">
      <w:pPr>
        <w:ind w:right="1676"/>
        <w:rPr>
          <w:szCs w:val="20"/>
          <w:lang w:val="en-IN"/>
        </w:rPr>
      </w:pPr>
    </w:p>
    <w:p w14:paraId="6A3211A0" w14:textId="77777777" w:rsidR="000D73DC" w:rsidRDefault="000D73DC" w:rsidP="00A541FA">
      <w:pPr>
        <w:ind w:right="1676"/>
        <w:rPr>
          <w:szCs w:val="20"/>
          <w:lang w:val="en-IN"/>
        </w:rPr>
      </w:pPr>
    </w:p>
    <w:p w14:paraId="11D27F79" w14:textId="77777777" w:rsidR="00BC78A8" w:rsidRPr="00E76866" w:rsidRDefault="00BC78A8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903981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60460" w14:textId="77777777" w:rsidR="00903981" w:rsidRDefault="00903981" w:rsidP="00A01902">
      <w:r>
        <w:separator/>
      </w:r>
    </w:p>
  </w:endnote>
  <w:endnote w:type="continuationSeparator" w:id="0">
    <w:p w14:paraId="2B912097" w14:textId="77777777" w:rsidR="00903981" w:rsidRDefault="00903981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EAF1A" w14:textId="77777777" w:rsidR="00903981" w:rsidRDefault="00903981" w:rsidP="00A01902">
      <w:r>
        <w:separator/>
      </w:r>
    </w:p>
  </w:footnote>
  <w:footnote w:type="continuationSeparator" w:id="0">
    <w:p w14:paraId="39789FF6" w14:textId="77777777" w:rsidR="00903981" w:rsidRDefault="00903981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903981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4379A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7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2021-02-07T18:32:00Z</dcterms:created>
  <dcterms:modified xsi:type="dcterms:W3CDTF">2021-02-07T18:32:00Z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