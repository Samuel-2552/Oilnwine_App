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4313F0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E499F3B" w14:textId="77777777" w:rsidR="006D1E24" w:rsidRPr="006D1E24" w:rsidRDefault="006D1E24" w:rsidP="006D1E2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D1E2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21:22-23:13</w:t>
                  </w:r>
                </w:p>
                <w:p w14:paraId="296E6A29" w14:textId="77777777" w:rsidR="006D1E24" w:rsidRPr="006D1E24" w:rsidRDefault="006D1E24" w:rsidP="006D1E2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D1E2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24:1-28</w:t>
                  </w:r>
                </w:p>
                <w:p w14:paraId="0BEB6490" w14:textId="77777777" w:rsidR="006D1E24" w:rsidRPr="006D1E24" w:rsidRDefault="006D1E24" w:rsidP="006D1E2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D1E2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29:1-11</w:t>
                  </w:r>
                </w:p>
                <w:p w14:paraId="3F50C377" w14:textId="607DAE98" w:rsidR="009A0942" w:rsidRPr="007A1E95" w:rsidRDefault="006D1E24" w:rsidP="006D1E24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6D1E2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7:6-23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6C11204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6D1E24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4313F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4313F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666F4FE2" w:rsidR="00DE4732" w:rsidRDefault="004313F0" w:rsidP="00021A2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6D1E24" w:rsidRPr="006D1E2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கிறிஸ்தவ உலகில் போட்டி மனபான்மையும் ஒப்பீட்டின் ஆவியும் ஒரு தொற்றுநோயாக மாறி வருகிறது. ஒரு தொற்று நோய் பரவுவது போல இது பெரிதளவில் வளர்ந்து வருகிறது. உலகத்தாரைப்போல தேவனின் மனிதர்கள் வீடுகளைக் கட்டுவதற்கும்</w:t>
      </w:r>
      <w:r w:rsidR="006D1E24" w:rsidRPr="006D1E2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D1E24" w:rsidRPr="006D1E2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திட்டங்களை தீட்டுவதற்கும்</w:t>
      </w:r>
      <w:r w:rsidR="006D1E24" w:rsidRPr="006D1E2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D1E24" w:rsidRPr="006D1E2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கட்டிடங்களை எழுப்புவதற்கும் விரும்புவதைக் காண்கிறோம். இவற்றைச் செய்வதிலும்</w:t>
      </w:r>
      <w:r w:rsidR="006D1E24" w:rsidRPr="006D1E2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D1E24" w:rsidRPr="006D1E2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உலக ஜனங்களை பின்பற்ற முயற்சிப்பதிலும்</w:t>
      </w:r>
      <w:r w:rsidR="006D1E24" w:rsidRPr="006D1E2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D1E24" w:rsidRPr="006D1E2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பல வேதத்திற்கு முறனான செயல்களுக்கு ஈர்க்கப்படுகிறார்கள்</w:t>
      </w:r>
      <w:r w:rsidR="006D1E24" w:rsidRPr="006D1E2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6D1E24" w:rsidRPr="006D1E2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மேலும் தேவனின் கொள்கைகளை மதிக்கத் தவறிவிடுகிறார்கள். இவ்வாறு அவர்கள் கர்த்தருக்கு </w:t>
      </w:r>
      <w:r w:rsidR="006D1E24" w:rsidRPr="006D1E2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விசேஷமான</w:t>
      </w:r>
      <w:r w:rsidR="006D1E24" w:rsidRPr="006D1E2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D1E24" w:rsidRPr="006D1E2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சொந்தமான மற்றும் தனித்துவமான தங்கள் நிலையை இழந்து விடுகிறார்கள். அவர்கள் தங்கள் வாழ்க்கையில் தேவனின் ஆளுகையை விட்டு</w:t>
      </w:r>
      <w:r w:rsidR="006D1E24" w:rsidRPr="006D1E2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D1E24" w:rsidRPr="006D1E2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தேவனை அறியாத மற்றவர்களைப் போல இருக்கவும் முயற்சி செய்கிறார்கள். அவர்கள் சமூதாயத்தால் ஆதிக்கம் செலுத்தப்படுகிறார்கள். அவர்கள் தேவனைப் பார்ப்பதற்குப் பதிலாக தங்கள் தேவைகளைப் பூர்த்தி செய்யும்படி மற்ற ஜனங்களைப் பார்க்கிறார்கள்.பல விசுவாசிகள் உலக ஜனங்களைப் போல வாழ்வதைப் பார்க்கும்போது வருத்தமாக இருக்கிறது</w:t>
      </w:r>
      <w:r w:rsidR="006D1E24" w:rsidRPr="006D1E2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6D1E24" w:rsidRPr="006D1E2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தேவனின் அழைப்பை தங்கள் வாழ்க்கையில் மறந்துவிட்டார்கள். வீடு</w:t>
      </w:r>
      <w:r w:rsidR="006D1E24" w:rsidRPr="006D1E2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D1E24" w:rsidRPr="006D1E2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கார் இதுபோன்ற பிற வசதிகளையும் பூமிக்குரிய தேவைகளையும் பூர்த்தி செய்ய அவர்கள் துன்பப்படத் தயாராக உள்ளனர்</w:t>
      </w:r>
      <w:r w:rsidR="006D1E24" w:rsidRPr="006D1E2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6D1E24" w:rsidRPr="006D1E2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அவர்கள் கர்த்தருக்காக துன்பப்படத் தயாராக இல்லை. தேவனின் ஆசீர்வாதங்களுக்கு </w:t>
      </w:r>
      <w:r w:rsidR="006D1E24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2" style="position:absolute;left:0;text-align:left;margin-left:-7.85pt;margin-top:729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D1E24" w:rsidRPr="006D1E2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சில தெளிவான வெளிப்புற சான்றுகள் </w:t>
      </w:r>
      <w:r w:rsidR="006D1E24" w:rsidRPr="006D1E2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இருப்பதினால்</w:t>
      </w:r>
      <w:r w:rsidR="006D1E24" w:rsidRPr="006D1E2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D1E24" w:rsidRPr="006D1E2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தங்கள் ஆவிக்குரிய வாழ்க்கையில் தேங்கி நிற்கவும் தயாராக உள்ளனர்.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4313F0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D4A5811" w:rsidR="000931F1" w:rsidRDefault="006D1E24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6.5pt;width:556.9pt;height:225.15pt;z-index:251711488" filled="f" strokecolor="red" strokeweight="2.25pt"/>
        </w:pict>
      </w:r>
      <w:r w:rsidR="004313F0"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7840E97D" w:rsidR="006D514C" w:rsidRPr="00CF2CCC" w:rsidRDefault="004313F0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4313F0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7D68185C" w:rsidR="00DE4732" w:rsidRDefault="006D1E24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6D1E2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மிகுந்த சத்தமிட்டு: தேவனுக்குப் பயந்து</w:t>
      </w:r>
      <w:r w:rsidRPr="006D1E2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6D1E2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அவரை மகிமைப்படுத்துங்கள்</w:t>
      </w:r>
      <w:r w:rsidRPr="006D1E2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6D1E2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அவர் நியாயத்தீர்ப்புக்கொடுக்கும் வேளைவந்தது</w:t>
      </w:r>
      <w:r w:rsidRPr="006D1E2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09E01CE0" w14:textId="589E5105" w:rsidR="00AD19B9" w:rsidRPr="00DE4732" w:rsidRDefault="006D1E24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6D1E24">
        <w:rPr>
          <w:rFonts w:ascii="Latha" w:hAnsi="Latha" w:cs="Arial Unicode MS"/>
          <w:noProof/>
          <w:sz w:val="48"/>
          <w:szCs w:val="44"/>
          <w:cs/>
          <w:lang w:bidi="ta-IN"/>
        </w:rPr>
        <w:t>வெளிப்படுத்தின விசேஷம் 14:7</w:t>
      </w:r>
      <w:r w:rsidR="00C71E2B">
        <w:t>‬</w:t>
      </w:r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9A0D71E" w14:textId="2FE1BF06" w:rsidR="00E76866" w:rsidRDefault="00E76866" w:rsidP="00A541FA">
      <w:pPr>
        <w:ind w:right="1676"/>
        <w:rPr>
          <w:szCs w:val="20"/>
          <w:lang w:val="en-IN"/>
        </w:rPr>
      </w:pPr>
    </w:p>
    <w:p w14:paraId="026A1922" w14:textId="3B52D98F" w:rsidR="00937883" w:rsidRDefault="00937883" w:rsidP="00A541FA">
      <w:pPr>
        <w:ind w:right="1676"/>
        <w:rPr>
          <w:szCs w:val="20"/>
          <w:lang w:val="en-IN"/>
        </w:rPr>
      </w:pPr>
    </w:p>
    <w:p w14:paraId="7471233B" w14:textId="0B44128E" w:rsidR="00937883" w:rsidRDefault="00937883" w:rsidP="00A541FA">
      <w:pPr>
        <w:ind w:right="1676"/>
        <w:rPr>
          <w:szCs w:val="20"/>
          <w:lang w:val="en-IN"/>
        </w:rPr>
      </w:pPr>
    </w:p>
    <w:p w14:paraId="4D889013" w14:textId="51EF6760" w:rsidR="00021A26" w:rsidRDefault="00021A26" w:rsidP="00A541FA">
      <w:pPr>
        <w:ind w:right="1676"/>
        <w:rPr>
          <w:szCs w:val="20"/>
          <w:lang w:val="en-IN"/>
        </w:rPr>
      </w:pPr>
    </w:p>
    <w:p w14:paraId="685DAE4E" w14:textId="6CF4DDC5" w:rsidR="008B630D" w:rsidRDefault="008B630D" w:rsidP="00A541FA">
      <w:pPr>
        <w:ind w:right="1676"/>
        <w:rPr>
          <w:szCs w:val="20"/>
          <w:lang w:val="en-IN"/>
        </w:rPr>
      </w:pPr>
    </w:p>
    <w:p w14:paraId="40B55472" w14:textId="0775694B" w:rsidR="00937883" w:rsidRDefault="00937883" w:rsidP="00A541FA">
      <w:pPr>
        <w:ind w:right="1676"/>
        <w:rPr>
          <w:szCs w:val="20"/>
          <w:lang w:val="en-IN"/>
        </w:rPr>
      </w:pPr>
    </w:p>
    <w:p w14:paraId="3E55077C" w14:textId="5F0D0473" w:rsidR="00937883" w:rsidRDefault="00937883" w:rsidP="00A541FA">
      <w:pPr>
        <w:ind w:right="1676"/>
        <w:rPr>
          <w:szCs w:val="20"/>
          <w:lang w:val="en-IN"/>
        </w:rPr>
      </w:pPr>
    </w:p>
    <w:p w14:paraId="0CDDBB3C" w14:textId="77777777" w:rsidR="00937883" w:rsidRPr="00E76866" w:rsidRDefault="00937883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4313F0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EC798" w14:textId="77777777" w:rsidR="004313F0" w:rsidRDefault="004313F0" w:rsidP="00A01902">
      <w:r>
        <w:separator/>
      </w:r>
    </w:p>
  </w:endnote>
  <w:endnote w:type="continuationSeparator" w:id="0">
    <w:p w14:paraId="5055FCD3" w14:textId="77777777" w:rsidR="004313F0" w:rsidRDefault="004313F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A8F31" w14:textId="77777777" w:rsidR="004313F0" w:rsidRDefault="004313F0" w:rsidP="00A01902">
      <w:r>
        <w:separator/>
      </w:r>
    </w:p>
  </w:footnote>
  <w:footnote w:type="continuationSeparator" w:id="0">
    <w:p w14:paraId="201DA7C1" w14:textId="77777777" w:rsidR="004313F0" w:rsidRDefault="004313F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4313F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65E77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37883"/>
    <w:rsid w:val="00937B89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4379A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2020-12-23T16:40:00Z</cp:lastPrinted>
  <dcterms:created xsi:type="dcterms:W3CDTF">2021-02-04T19:12:00Z</dcterms:created>
  <dcterms:modified xsi:type="dcterms:W3CDTF">2021-02-04T19:12:00Z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