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3F2E7D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41CE545" w14:textId="77777777" w:rsidR="000866AC" w:rsidRPr="000866AC" w:rsidRDefault="000866AC" w:rsidP="000866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866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26:1-27:21</w:t>
                  </w:r>
                </w:p>
                <w:p w14:paraId="739462CD" w14:textId="77777777" w:rsidR="000866AC" w:rsidRPr="000866AC" w:rsidRDefault="000866AC" w:rsidP="000866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866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25:1-30</w:t>
                  </w:r>
                </w:p>
                <w:p w14:paraId="1E9F5167" w14:textId="77777777" w:rsidR="000866AC" w:rsidRPr="000866AC" w:rsidRDefault="000866AC" w:rsidP="000866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866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31:1-8</w:t>
                  </w:r>
                </w:p>
                <w:p w14:paraId="3F50C377" w14:textId="6102AADE" w:rsidR="009A0942" w:rsidRPr="007A1E95" w:rsidRDefault="000866AC" w:rsidP="000866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866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8:1-11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45E7791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866A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F2E7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F2E7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41AACE66" w:rsidR="00DE4732" w:rsidRDefault="003F2E7D" w:rsidP="00BC78A8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இயேசுவின் நாட்களில்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யூதர்களும்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குறிப்பாக வேதபாரகரும் பரிசேயரும் ஆபிரகாமின் சந்ததியினராக இருந்தபடியால் பாதுகாப்பு உணர்வுடன் காணப்பட்டார்கள் (ரோமர் 11: 1). இயற்கையான யூதர்கள்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தவறான பாதுகாப்பு உணர்வின் கீழ் வாழ்ந்து வந்தனர். அப்போஸ்தலனாகிய பவுல் ரோமர் 2 மற்றும் 3 அத்தியாயங்களில்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யூதர்களுக்கு எந்த சிறப்பு சலுகையும் இல்லை என்று அற்புதமாக வாதிடுகிறார். தேவனிடத்தில் பட்சபாதமிலலை என்றும் (ரோமர் 2:11)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நியாயப்பிரமாணத்தின் செயல்களால் யாரும் நீதிமான்களாக்</w:t>
      </w:r>
      <w:r w:rsidR="000866A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கப்படுவதில்லை என்றும் அவர் குறிப்பிடுகிறார்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(ரோமர் 3:20). யூதர்கள் தாங்கள் தேவனின் பிள்ளைகள் என்று நினைத்தார்கள்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அவர்கள் தேவனின் கட்டளைகளுக்கும் எதிர்பார்ப்புகளுக்கும் ஏற்ப நடக்கவில்லை. எனவே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இயற்கையான இஸ்ரவேலர்கள் தேவனால் நிராகரிக்கப்பட்டனர். அவர்கள் தங்கள் பாரம்பரியத்தின் காரணமாக பாதுகாப்பாகவும் சௌகரிமாகவும் உணர்ந்தார்கள்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தவறானது என்று நிரூபிக்கப்பட்டது. பல விசுவாசிகள்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இன்றும்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தவறான பாதுகாப்பு உணர்வைக் கொண்டுள்ளனர். அவர்கள் தேவனுடைய இராஜ்யத்தின் ஒரு பகுதியாக காணப்படுவதில் திருப்தி அடைகின்றனர்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தேவனின் வீட்டில் பாதுகாப்பாக உணர்கிறார்கள்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கிறிஸ்துவில் தங்களுடைய இடத்திலிருந்து அவர்களை அகற்ற முடியாது என்றும் அவர்கள் நினைக்கிறார்கள். கடந்த கால அனுபவங்களால்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பாதுகாப்பு </w:t>
      </w:r>
      <w:r w:rsidR="000866A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6" style="position:absolute;left:0;text-align:left;margin-left:-8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உணர்வுடன் வாழ்கிறார்கள்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தேவனுடனான ஒரு ஜீவனுள்ள உறவின் அவசியத்தை அவர்கள் காணவில்லை. சபை செயல்பாடுகளில் ஈடுபடுவதில்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மிகவும் திருப்தியடைகிறார்கள்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866AC" w:rsidRPr="000866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 நிகழ்வுகள் அனைத்திலும் கலந்துகொள்வதில் அவர்கள் திருப்தி அடைகிறார்கள். கிறிஸ்து இயேசுவில் நீஙகள் தவறான ஆறுதலையும் பாதுகாப்பையும் கொண்டிருக்கிறீர்களா</w:t>
      </w:r>
      <w:r w:rsidR="000866AC" w:rsidRPr="000866AC">
        <w:rPr>
          <w:rFonts w:ascii="Latha" w:hAnsi="Latha" w:cs="Arial Unicode MS"/>
          <w:noProof/>
          <w:sz w:val="52"/>
          <w:szCs w:val="48"/>
          <w:lang w:val="ta-IN"/>
        </w:rPr>
        <w:t>?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3F2E7D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26048BF1" w:rsidR="000931F1" w:rsidRDefault="003F2E7D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177974E5" w:rsidR="006D514C" w:rsidRPr="00CF2CCC" w:rsidRDefault="000866A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87.15pt;z-index:251711488" filled="f" strokecolor="red" strokeweight="2.25pt"/>
        </w:pict>
      </w:r>
      <w:r w:rsidR="003F2E7D"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3F2E7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174A863F" w:rsidR="00DE4732" w:rsidRDefault="000866AC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866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பிரியமானவர்களே</w:t>
      </w:r>
      <w:r w:rsidRPr="000866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866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உலகத்தில் அநேகங்கள்ளத்தீர்க்கதரிசிகள்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0866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தோன்றியிருப்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0866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பதினால்</w:t>
      </w:r>
      <w:r w:rsidRPr="000866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866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எல்லா ஆவிகளையும் நம்பாமல்</w:t>
      </w:r>
      <w:r w:rsidRPr="000866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866A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அந்த ஆவிகள் தேவனால் உண்டானவைகளோ என்று சோதித்தறியுங்கள்.</w:t>
      </w:r>
      <w:r w:rsidR="00BC78A8" w:rsidRPr="00BC78A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09E01CE0" w14:textId="1B365427" w:rsidR="00AD19B9" w:rsidRPr="00DE4732" w:rsidRDefault="000866AC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866AC">
        <w:rPr>
          <w:rFonts w:ascii="Latha" w:hAnsi="Latha" w:cs="Arial Unicode MS"/>
          <w:noProof/>
          <w:sz w:val="48"/>
          <w:szCs w:val="44"/>
          <w:cs/>
          <w:lang w:bidi="ta-IN"/>
        </w:rPr>
        <w:t>1 யோவான் 4:1</w:t>
      </w:r>
      <w:r w:rsidR="00C71E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2FE1BF06" w:rsidR="00E76866" w:rsidRDefault="00E76866" w:rsidP="00A541FA">
      <w:pPr>
        <w:ind w:right="1676"/>
        <w:rPr>
          <w:szCs w:val="20"/>
          <w:lang w:val="en-IN"/>
        </w:rPr>
      </w:pPr>
    </w:p>
    <w:p w14:paraId="026A1922" w14:textId="3B52D98F" w:rsidR="00937883" w:rsidRDefault="00937883" w:rsidP="00A541FA">
      <w:pPr>
        <w:ind w:right="1676"/>
        <w:rPr>
          <w:szCs w:val="20"/>
          <w:lang w:val="en-IN"/>
        </w:rPr>
      </w:pPr>
    </w:p>
    <w:p w14:paraId="7471233B" w14:textId="0B44128E" w:rsidR="00937883" w:rsidRDefault="00937883" w:rsidP="00A541FA">
      <w:pPr>
        <w:ind w:right="1676"/>
        <w:rPr>
          <w:szCs w:val="20"/>
          <w:lang w:val="en-IN"/>
        </w:rPr>
      </w:pPr>
    </w:p>
    <w:p w14:paraId="4D889013" w14:textId="51EF6760" w:rsidR="00021A26" w:rsidRDefault="00021A26" w:rsidP="00A541FA">
      <w:pPr>
        <w:ind w:right="1676"/>
        <w:rPr>
          <w:szCs w:val="20"/>
          <w:lang w:val="en-IN"/>
        </w:rPr>
      </w:pPr>
    </w:p>
    <w:p w14:paraId="685DAE4E" w14:textId="6CF4DDC5" w:rsidR="008B630D" w:rsidRDefault="008B630D" w:rsidP="00A541FA">
      <w:pPr>
        <w:ind w:right="1676"/>
        <w:rPr>
          <w:szCs w:val="20"/>
          <w:lang w:val="en-IN"/>
        </w:rPr>
      </w:pPr>
    </w:p>
    <w:p w14:paraId="40B55472" w14:textId="0775694B" w:rsidR="00937883" w:rsidRDefault="00937883" w:rsidP="00A541FA">
      <w:pPr>
        <w:ind w:right="1676"/>
        <w:rPr>
          <w:szCs w:val="20"/>
          <w:lang w:val="en-IN"/>
        </w:rPr>
      </w:pPr>
    </w:p>
    <w:p w14:paraId="3E55077C" w14:textId="5F0D0473" w:rsidR="00937883" w:rsidRDefault="00937883" w:rsidP="00A541FA">
      <w:pPr>
        <w:ind w:right="1676"/>
        <w:rPr>
          <w:szCs w:val="20"/>
          <w:lang w:val="en-IN"/>
        </w:rPr>
      </w:pPr>
    </w:p>
    <w:p w14:paraId="0CDDBB3C" w14:textId="6E48273D" w:rsidR="00937883" w:rsidRDefault="00937883" w:rsidP="00A541FA">
      <w:pPr>
        <w:ind w:right="1676"/>
        <w:rPr>
          <w:szCs w:val="20"/>
          <w:lang w:val="en-IN"/>
        </w:rPr>
      </w:pPr>
    </w:p>
    <w:p w14:paraId="61164C4A" w14:textId="2F7999E9" w:rsidR="00BC78A8" w:rsidRDefault="00BC78A8" w:rsidP="00A541FA">
      <w:pPr>
        <w:ind w:right="1676"/>
        <w:rPr>
          <w:szCs w:val="20"/>
          <w:lang w:val="en-IN"/>
        </w:rPr>
      </w:pPr>
    </w:p>
    <w:p w14:paraId="6712501E" w14:textId="44986BE2" w:rsidR="00BC78A8" w:rsidRDefault="00BC78A8" w:rsidP="00A541FA">
      <w:pPr>
        <w:ind w:right="1676"/>
        <w:rPr>
          <w:szCs w:val="20"/>
          <w:lang w:val="en-IN"/>
        </w:rPr>
      </w:pPr>
    </w:p>
    <w:p w14:paraId="266FA6E7" w14:textId="2462B1AE" w:rsidR="00BC78A8" w:rsidRDefault="00BC78A8" w:rsidP="00A541FA">
      <w:pPr>
        <w:ind w:right="1676"/>
        <w:rPr>
          <w:szCs w:val="20"/>
          <w:lang w:val="en-IN"/>
        </w:rPr>
      </w:pPr>
    </w:p>
    <w:p w14:paraId="794717CE" w14:textId="3769317F" w:rsidR="00BC78A8" w:rsidRDefault="00BC78A8" w:rsidP="00A541FA">
      <w:pPr>
        <w:ind w:right="1676"/>
        <w:rPr>
          <w:szCs w:val="20"/>
          <w:lang w:val="en-IN"/>
        </w:rPr>
      </w:pPr>
    </w:p>
    <w:p w14:paraId="599CB21F" w14:textId="6B6A390F" w:rsidR="00BC78A8" w:rsidRDefault="00BC78A8" w:rsidP="00A541FA">
      <w:pPr>
        <w:ind w:right="1676"/>
        <w:rPr>
          <w:szCs w:val="20"/>
          <w:lang w:val="en-IN"/>
        </w:rPr>
      </w:pPr>
    </w:p>
    <w:p w14:paraId="651BE092" w14:textId="79831F12" w:rsidR="00BC78A8" w:rsidRDefault="00BC78A8" w:rsidP="00A541FA">
      <w:pPr>
        <w:ind w:right="1676"/>
        <w:rPr>
          <w:szCs w:val="20"/>
          <w:lang w:val="en-IN"/>
        </w:rPr>
      </w:pPr>
    </w:p>
    <w:p w14:paraId="364BF42B" w14:textId="1AE2EE90" w:rsidR="00BC78A8" w:rsidRDefault="00BC78A8" w:rsidP="00A541FA">
      <w:pPr>
        <w:ind w:right="1676"/>
        <w:rPr>
          <w:szCs w:val="20"/>
          <w:lang w:val="en-IN"/>
        </w:rPr>
      </w:pPr>
    </w:p>
    <w:p w14:paraId="0EE6D518" w14:textId="4889B7D6" w:rsidR="00BC78A8" w:rsidRDefault="00BC78A8" w:rsidP="00A541FA">
      <w:pPr>
        <w:ind w:right="1676"/>
        <w:rPr>
          <w:szCs w:val="20"/>
          <w:lang w:val="en-IN"/>
        </w:rPr>
      </w:pPr>
    </w:p>
    <w:p w14:paraId="665E5678" w14:textId="4C282F9B" w:rsidR="00BC78A8" w:rsidRDefault="00BC78A8" w:rsidP="00A541FA">
      <w:pPr>
        <w:ind w:right="1676"/>
        <w:rPr>
          <w:szCs w:val="20"/>
          <w:lang w:val="en-IN"/>
        </w:rPr>
      </w:pPr>
    </w:p>
    <w:p w14:paraId="3CB72A5F" w14:textId="59E148EA" w:rsidR="00BC78A8" w:rsidRDefault="00BC78A8" w:rsidP="00A541FA">
      <w:pPr>
        <w:ind w:right="1676"/>
        <w:rPr>
          <w:szCs w:val="20"/>
          <w:lang w:val="en-IN"/>
        </w:rPr>
      </w:pPr>
    </w:p>
    <w:p w14:paraId="55F51BFD" w14:textId="373FAC86" w:rsidR="00BC78A8" w:rsidRDefault="00BC78A8" w:rsidP="00A541FA">
      <w:pPr>
        <w:ind w:right="1676"/>
        <w:rPr>
          <w:szCs w:val="20"/>
          <w:lang w:val="en-IN"/>
        </w:rPr>
      </w:pPr>
    </w:p>
    <w:p w14:paraId="20CA74F0" w14:textId="11F4D004" w:rsidR="00BC78A8" w:rsidRDefault="00BC78A8" w:rsidP="00A541FA">
      <w:pPr>
        <w:ind w:right="1676"/>
        <w:rPr>
          <w:szCs w:val="20"/>
          <w:lang w:val="en-IN"/>
        </w:rPr>
      </w:pPr>
    </w:p>
    <w:p w14:paraId="77DCDF19" w14:textId="6F67C461" w:rsidR="00BC78A8" w:rsidRDefault="00BC78A8" w:rsidP="00A541FA">
      <w:pPr>
        <w:ind w:right="1676"/>
        <w:rPr>
          <w:szCs w:val="20"/>
          <w:lang w:val="en-IN"/>
        </w:rPr>
      </w:pPr>
    </w:p>
    <w:p w14:paraId="7AE5B8A4" w14:textId="59E97213" w:rsidR="00BC78A8" w:rsidRDefault="00BC78A8" w:rsidP="00A541FA">
      <w:pPr>
        <w:ind w:right="1676"/>
        <w:rPr>
          <w:szCs w:val="20"/>
          <w:lang w:val="en-IN"/>
        </w:rPr>
      </w:pPr>
    </w:p>
    <w:p w14:paraId="6BCA1E8A" w14:textId="44027397" w:rsidR="00BC78A8" w:rsidRDefault="00BC78A8" w:rsidP="00A541FA">
      <w:pPr>
        <w:ind w:right="1676"/>
        <w:rPr>
          <w:szCs w:val="20"/>
          <w:lang w:val="en-IN"/>
        </w:rPr>
      </w:pPr>
    </w:p>
    <w:p w14:paraId="2D195195" w14:textId="3F5B7FEB" w:rsidR="00BC78A8" w:rsidRDefault="00BC78A8" w:rsidP="00A541FA">
      <w:pPr>
        <w:ind w:right="1676"/>
        <w:rPr>
          <w:szCs w:val="20"/>
          <w:lang w:val="en-IN"/>
        </w:rPr>
      </w:pPr>
    </w:p>
    <w:p w14:paraId="34473C74" w14:textId="2BE6FF11" w:rsidR="00BC78A8" w:rsidRDefault="00BC78A8" w:rsidP="00A541FA">
      <w:pPr>
        <w:ind w:right="1676"/>
        <w:rPr>
          <w:szCs w:val="20"/>
          <w:lang w:val="en-IN"/>
        </w:rPr>
      </w:pPr>
    </w:p>
    <w:p w14:paraId="57D3E93E" w14:textId="77A7E6F5" w:rsidR="00BC78A8" w:rsidRDefault="00BC78A8" w:rsidP="00A541FA">
      <w:pPr>
        <w:ind w:right="1676"/>
        <w:rPr>
          <w:szCs w:val="20"/>
          <w:lang w:val="en-IN"/>
        </w:rPr>
      </w:pPr>
    </w:p>
    <w:p w14:paraId="7F54335F" w14:textId="5C43B2C7" w:rsidR="00BC78A8" w:rsidRDefault="00BC78A8" w:rsidP="00A541FA">
      <w:pPr>
        <w:ind w:right="1676"/>
        <w:rPr>
          <w:szCs w:val="20"/>
          <w:lang w:val="en-IN"/>
        </w:rPr>
      </w:pPr>
    </w:p>
    <w:p w14:paraId="2C2E7275" w14:textId="0CE9B724" w:rsidR="00BC78A8" w:rsidRDefault="00BC78A8" w:rsidP="00A541FA">
      <w:pPr>
        <w:ind w:right="1676"/>
        <w:rPr>
          <w:szCs w:val="20"/>
          <w:lang w:val="en-IN"/>
        </w:rPr>
      </w:pPr>
    </w:p>
    <w:p w14:paraId="7D23A23D" w14:textId="5B13E6E9" w:rsidR="00BC78A8" w:rsidRDefault="00BC78A8" w:rsidP="00A541FA">
      <w:pPr>
        <w:ind w:right="1676"/>
        <w:rPr>
          <w:szCs w:val="20"/>
          <w:lang w:val="en-IN"/>
        </w:rPr>
      </w:pPr>
    </w:p>
    <w:p w14:paraId="258E5016" w14:textId="5FA334DB" w:rsidR="00BC78A8" w:rsidRDefault="00BC78A8" w:rsidP="00A541FA">
      <w:pPr>
        <w:ind w:right="1676"/>
        <w:rPr>
          <w:szCs w:val="20"/>
          <w:lang w:val="en-IN"/>
        </w:rPr>
      </w:pPr>
    </w:p>
    <w:p w14:paraId="132F9FBC" w14:textId="250FB189" w:rsidR="00BC78A8" w:rsidRDefault="00BC78A8" w:rsidP="00A541FA">
      <w:pPr>
        <w:ind w:right="1676"/>
        <w:rPr>
          <w:szCs w:val="20"/>
          <w:lang w:val="en-IN"/>
        </w:rPr>
      </w:pPr>
    </w:p>
    <w:p w14:paraId="661A9E1F" w14:textId="263104CC" w:rsidR="00BC78A8" w:rsidRDefault="00BC78A8" w:rsidP="00A541FA">
      <w:pPr>
        <w:ind w:right="1676"/>
        <w:rPr>
          <w:szCs w:val="20"/>
          <w:lang w:val="en-IN"/>
        </w:rPr>
      </w:pPr>
    </w:p>
    <w:p w14:paraId="4191D16A" w14:textId="121B980B" w:rsidR="00BC78A8" w:rsidRDefault="00BC78A8" w:rsidP="00A541FA">
      <w:pPr>
        <w:ind w:right="1676"/>
        <w:rPr>
          <w:szCs w:val="20"/>
          <w:lang w:val="en-IN"/>
        </w:rPr>
      </w:pPr>
    </w:p>
    <w:p w14:paraId="47A48AE1" w14:textId="0E70AC03" w:rsidR="00BC78A8" w:rsidRDefault="00BC78A8" w:rsidP="00A541FA">
      <w:pPr>
        <w:ind w:right="1676"/>
        <w:rPr>
          <w:szCs w:val="20"/>
          <w:lang w:val="en-IN"/>
        </w:rPr>
      </w:pPr>
    </w:p>
    <w:p w14:paraId="1383B381" w14:textId="3E8A091F" w:rsidR="00BC78A8" w:rsidRDefault="00BC78A8" w:rsidP="00A541FA">
      <w:pPr>
        <w:ind w:right="1676"/>
        <w:rPr>
          <w:szCs w:val="20"/>
          <w:lang w:val="en-IN"/>
        </w:rPr>
      </w:pPr>
    </w:p>
    <w:p w14:paraId="508CB903" w14:textId="41A27E42" w:rsidR="00BC78A8" w:rsidRDefault="00BC78A8" w:rsidP="00A541FA">
      <w:pPr>
        <w:ind w:right="1676"/>
        <w:rPr>
          <w:szCs w:val="20"/>
          <w:lang w:val="en-IN"/>
        </w:rPr>
      </w:pPr>
    </w:p>
    <w:p w14:paraId="11D27F79" w14:textId="77777777" w:rsidR="00BC78A8" w:rsidRPr="00E76866" w:rsidRDefault="00BC78A8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3F2E7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2C78E" w14:textId="77777777" w:rsidR="003F2E7D" w:rsidRDefault="003F2E7D" w:rsidP="00A01902">
      <w:r>
        <w:separator/>
      </w:r>
    </w:p>
  </w:endnote>
  <w:endnote w:type="continuationSeparator" w:id="0">
    <w:p w14:paraId="0055FB96" w14:textId="77777777" w:rsidR="003F2E7D" w:rsidRDefault="003F2E7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16648" w14:textId="77777777" w:rsidR="003F2E7D" w:rsidRDefault="003F2E7D" w:rsidP="00A01902">
      <w:r>
        <w:separator/>
      </w:r>
    </w:p>
  </w:footnote>
  <w:footnote w:type="continuationSeparator" w:id="0">
    <w:p w14:paraId="78555A89" w14:textId="77777777" w:rsidR="003F2E7D" w:rsidRDefault="003F2E7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3F2E7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9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2021-02-06T17:59:00Z</dcterms:created>
  <dcterms:modified xsi:type="dcterms:W3CDTF">2021-02-06T17:59:00Z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