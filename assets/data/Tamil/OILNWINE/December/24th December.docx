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54DA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CCE65F9" w14:textId="77777777" w:rsidR="00E035C9" w:rsidRPr="00E035C9" w:rsidRDefault="00E035C9" w:rsidP="00E035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035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6:1-7:14</w:t>
                  </w:r>
                </w:p>
                <w:p w14:paraId="452AF72B" w14:textId="77777777" w:rsidR="00E035C9" w:rsidRPr="00E035C9" w:rsidRDefault="00E035C9" w:rsidP="00E035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035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15:1-18</w:t>
                  </w:r>
                </w:p>
                <w:p w14:paraId="1C591440" w14:textId="77777777" w:rsidR="00E035C9" w:rsidRPr="00E035C9" w:rsidRDefault="00E035C9" w:rsidP="00E035C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035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143:1-12</w:t>
                  </w:r>
                </w:p>
                <w:p w14:paraId="3F50C377" w14:textId="206A96BF" w:rsidR="009A0942" w:rsidRPr="007A1E95" w:rsidRDefault="00E035C9" w:rsidP="00E035C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035C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30:24-28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24C729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DE473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54DA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54DA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01EC0D72" w:rsidR="00DE4732" w:rsidRDefault="00F54DAD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மனிதன் தன் தகப்பனையையும் தாயையும் விட்டுவிட்டு மனைவியிடம் இசைந்திருப்பான் என்பதை ஆதியாகமம் 2:24 மற்றும் எபேசியர் 5:31 வலியுறுத்துகிறது. கர்த்தராகிய இயேசு மாற்கு 13: 7-ல் கூறுவதும் இதுதான். எபேசியர் 5: 31 ல் இசைந்திருப்பான் (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joined)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 சொல்லுக்கு மூல பாஷையாகிய கிரேக்கில்  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PROSKOLLAO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 பயன்படுத்தப்பட்டுள்ளது. அதனுடைய அர்த்தம் ஒன்றாக ஒட்டிச்சேருவது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உறுதியாக சேருவது அல்லது ஒன்றாக உறுதிப்படுத்தப்படுவது என்பதாகும்.  அப்போஸ்தலனாகிய பவுல் அடுத்த வசனத்தில் என்ன சொல்கிறார் என்பது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சுவாரஸ்யமானது - “இந்த இரகசியம் பெரியது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கிறிஸ்துவைப்பற்றியும் சபையைப் பற்றியும் சொல்லுகிறேன்.” (எபேசியர் 5:32). அப்போஸ்தலனாகிய பவுல் தகப்பனையும் தாயையும் விட்டு மனைவியுடன் இசைந்திருப்பதை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வியத்தகு முறையில் கிறிஸ்துவுடனும் சபையுடனும் இணைக்கிறார்.  இதனாலே அவர் என்ன அர்த்தப்படுத்துகிறார்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திருமண வாழ்க்கை என்ன என்பதைக் காட்ட ஆதியாகமம் 2:24 மற்றும் எபேசியர் 5:31 ஆகியவை கிறிஸ்தவ திருமணங்களில் பெரும்பாலும் மேற்கோள் காட்டப்படுகின்றன என்பதை நாம் அறிவோம். ஆகவே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கணவனுக்கும் மனைவிக்கும் இடையில் இருக்கும் வாழ்க்கையானது கர்த்தராகிய இயேசுவுடனான ஒரு விசுவாசியின் வாழ்க்கையாக இருக்க வேண்டும் என்று பவுல் கூறுகிறார்.  விசுவாசிகளாகிய நாமும்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தகப்பனையும்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வீட்டாரையும் விட்டு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கர்த்தராகிய </w:t>
      </w:r>
      <w:r w:rsidR="00DE473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1" style="position:absolute;left:0;text-align:left;margin-left:-5.8pt;margin-top:731.5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இயேசுவிடம் முழுமையாக இணைந்திருக்க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வேண்டும்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அதே போல் சபையும் இருக்க வேண்டும்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இது ஒரு பெரிய இரகசியம் என்று பவுல் கூறுகிறார். கிறிஸ்துவும் சபையும்  ஒரே மாம்சமாயிருக்கிறது என்ற உண்மையை விளக்குவது கடினம். கர்த்தரும் சபையும்  ஒன்றாயிருக்கிறது. இதை வார்த்தைகளில் விளக்க முடியாது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ஒருவர் ஆவியில் அதை புரிந்து கொள்ள முடியும். விட்டுவிடுவதையும் இசைந்திருப்பதையும் அல்லது இணைந்திரு</w:t>
      </w:r>
      <w:r w:rsidR="008B318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பபதையும் குறிக்கிற கொள்கைகள் நமது திருமண வாழ்க்கைக்கு பொருந்துவது போல</w:t>
      </w:r>
      <w:r w:rsidR="00DE4732" w:rsidRPr="00DE473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E4732" w:rsidRPr="00DE473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நமது சபை வாழ்க்கையிலும் பயன்படுத்தப்பட வேண்டும்.</w:t>
      </w:r>
    </w:p>
    <w:p w14:paraId="52082FA9" w14:textId="77777777" w:rsidR="00DE4732" w:rsidRDefault="00DE4732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9F26ABE" w14:textId="77777777" w:rsidR="00DE4732" w:rsidRDefault="00DE4732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5F7565C" w14:textId="77777777" w:rsidR="00DE4732" w:rsidRDefault="00DE4732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922B5FA" w14:textId="4515B01F" w:rsidR="00DE4732" w:rsidRDefault="00DE4732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C127278" w14:textId="77777777" w:rsidR="003D06F8" w:rsidRDefault="003D06F8" w:rsidP="002467F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3138CC7E" w14:textId="77777777" w:rsidR="00DE4732" w:rsidRDefault="00DE4732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B33D790" w14:textId="73AC39F8" w:rsidR="00A74000" w:rsidRPr="002467F3" w:rsidRDefault="00F54DAD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F54DAD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F54DA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7pt;margin-top:5.15pt;width:556.9pt;height:237.2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F54DA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A69A904" w:rsidR="00DE4732" w:rsidRDefault="00E035C9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035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புறா விற்கிறவர்களை நோக்கி: இவைகளை இவ்விடத்திலிருந்து எடுத்துக்கொண்டுபோங்கள்</w:t>
      </w:r>
      <w:r w:rsidRPr="00E035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E035C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 பிதாவின் வீட்டை வியாபார வீடாக்காதிருங்கள் என்றார்.</w:t>
      </w:r>
      <w:r w:rsidR="00DE47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 </w:t>
      </w:r>
    </w:p>
    <w:p w14:paraId="09E01CE0" w14:textId="437C2070" w:rsidR="00AD19B9" w:rsidRPr="00DE4732" w:rsidRDefault="00E035C9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035C9">
        <w:rPr>
          <w:rFonts w:ascii="Latha" w:hAnsi="Latha" w:cs="Arial Unicode MS"/>
          <w:noProof/>
          <w:sz w:val="48"/>
          <w:szCs w:val="44"/>
          <w:cs/>
          <w:lang w:bidi="ta-IN"/>
        </w:rPr>
        <w:t>யோவான் 2:16</w:t>
      </w:r>
      <w:r w:rsidR="00C71E2B">
        <w:t>‬</w:t>
      </w: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5AFB50C" w14:textId="50C15E35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2547F0B8" w14:textId="53EA9809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69D77F43" w14:textId="77777777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358BE687" w14:textId="77777777" w:rsidR="009923F4" w:rsidRDefault="009923F4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54DA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87DC" w14:textId="77777777" w:rsidR="00F54DAD" w:rsidRDefault="00F54DAD" w:rsidP="00A01902">
      <w:r>
        <w:separator/>
      </w:r>
    </w:p>
  </w:endnote>
  <w:endnote w:type="continuationSeparator" w:id="0">
    <w:p w14:paraId="55399B5A" w14:textId="77777777" w:rsidR="00F54DAD" w:rsidRDefault="00F54DA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3F8FD" w14:textId="77777777" w:rsidR="00F54DAD" w:rsidRDefault="00F54DAD" w:rsidP="00A01902">
      <w:r>
        <w:separator/>
      </w:r>
    </w:p>
  </w:footnote>
  <w:footnote w:type="continuationSeparator" w:id="0">
    <w:p w14:paraId="6166A2B0" w14:textId="77777777" w:rsidR="00F54DAD" w:rsidRDefault="00F54DA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54DA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4DA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2020-12-23T16:40:00Z</cp:lastPrinted>
  <dcterms:created xsi:type="dcterms:W3CDTF">2020-12-23T16:36:00Z</dcterms:created>
  <dcterms:modified xsi:type="dcterms:W3CDTF">2020-12-23T16:40:00Z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