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5B563E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B14C871" w14:textId="77777777" w:rsidR="00ED2FB5" w:rsidRPr="00ED2FB5" w:rsidRDefault="00ED2FB5" w:rsidP="00ED2FB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D2FB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மல்கியா 1:1-2:17</w:t>
                  </w:r>
                </w:p>
                <w:p w14:paraId="375A47C1" w14:textId="77777777" w:rsidR="00ED2FB5" w:rsidRPr="00ED2FB5" w:rsidRDefault="00ED2FB5" w:rsidP="00ED2FB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D2FB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21:1-27</w:t>
                  </w:r>
                </w:p>
                <w:p w14:paraId="1D7F9381" w14:textId="77777777" w:rsidR="00ED2FB5" w:rsidRPr="00ED2FB5" w:rsidRDefault="00ED2FB5" w:rsidP="00ED2FB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D2FB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149:1-9</w:t>
                  </w:r>
                </w:p>
                <w:p w14:paraId="3F50C377" w14:textId="424A6DEA" w:rsidR="009A0942" w:rsidRPr="007A1E95" w:rsidRDefault="00ED2FB5" w:rsidP="00ED2FB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D2FB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31:10-24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8051F47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D2FB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5B563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5B563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2DFDD427" w:rsidR="00DE4732" w:rsidRDefault="005B563E" w:rsidP="00ED2FB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இஸ்ரவேலர்கள்  காதேஸ்பர்னேயாவுக்கு வந்தபோது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​​பன்னிரண்டு பேர்களை கானான் தேசத்தை சுற்றிப்பார்ப்பதர்க்கு அனுப்பும்படி கர்த்தர் மோசேயிடம் சொன்னதாக எண்ணாகமம் 13 ல் வாசிக்கிறோம். பத்து பேர் தங்கள் இருதயங்களில் நம்பிக்கையற்றவர்களாகத் திரும்பினர்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முழு தலைமுறையும் (யோசுவாவும் காலேபும் தவிர) வனாந்தரத்தில் அழிந்துபோவார்கள் என்று கர்த்தர் கட்டளையிட்டார். தேவன் ‘போ’ என்று சொன்னபோது அவர்கள் மறுத்துவிட்டார்கள்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அவருடைய நியாயத்தீர்ப்பு அவர்கள் மீது அறிவிக்கப்பட்ட பிறகு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>, ‘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நாங்கள் மேலே ஏறி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செல்வோம்’ என்று அவர்கள் சொன்னார்கள். கர்த்தர் அவர்களை வழிநடத்த மாட்டார்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அவர்களுடன் இருக்க மாட்டார் என்பதால் மோசே அவர்களை போக வேண்டாம் என்று எச்சரித்தார். ஆயினும்கூட அவர்கள் சென்றார்கள்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மீது அழிவு வந்தது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உடன்படிக்கைப் பெட்டி</w:t>
      </w:r>
      <w:r w:rsidR="00ED2FB5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‘பாளயத்திலிருந்து வெளியேறவில்லை’ (யாத்திராகமம் 14:44). இந்த காலக்கட்டத்தில்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தம்முடைய பிரசன்னமும் சித்தமும் இல்லாமல் நடந்துகொள்வது துணிகரமும் உண்மையில் முட்டாள்தனமும் என்று இஸ்ரவேல் புத்திரருக்கு வெளிப்படையாகக் கற்றுக் கொடுத்தார். தேவன் நம்முடன் இல்லையென்றால் நாம் நம்பிக்கையற்றவர்கள்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எதிரிகள் எதிராக வரும்போது நாம் தோற்கடிக்கப்படுவோம். நாம் தேவனைப் பின்பற்ற வேண்டும்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அவருக்கு முன் செல்ல நாம் முயற்சிக்கக்கூடாது. மோசேயின் பிறகு யோசுவா இந்த விலையேறப்பெற்ற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நித்திய </w:t>
      </w:r>
      <w:r w:rsidR="00ED2FB5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7" style="position:absolute;left:0;text-align:left;margin-left:-13.9pt;margin-top:730.1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கொள்கையை விரைவாகக் கற்றுக்கொண்டார்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ஆகையால் அவர்கள் யோர்தானைக் கடக்கும்போது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​​யோசுவா ஆசாரியர்களிடம்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>, ‘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உடன்படிக்கைப் பெட்டியை எடுத்துக்கொண்டு ஜனங்களுக்கு முன்பாகச் செல்லும்படிச் சொன்னார் (யோசுவா 3:1</w:t>
      </w:r>
      <w:r w:rsidR="00ED2FB5" w:rsidRPr="00ED2FB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D2FB5" w:rsidRPr="00ED2FB5">
        <w:rPr>
          <w:rFonts w:ascii="Latha" w:hAnsi="Latha" w:cs="Arial Unicode MS"/>
          <w:noProof/>
          <w:sz w:val="52"/>
          <w:szCs w:val="48"/>
          <w:cs/>
          <w:lang w:val="ta-IN" w:bidi="ta-IN"/>
        </w:rPr>
        <w:t>6).</w:t>
      </w:r>
    </w:p>
    <w:p w14:paraId="0B33D790" w14:textId="73AC39F8" w:rsidR="00A74000" w:rsidRPr="002467F3" w:rsidRDefault="005B563E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5B563E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5B563E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72.4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5B563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4A96D532" w:rsidR="00DE4732" w:rsidRDefault="00ED2FB5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D2FB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அவர் பிரதியுத்தரமாக: மனுஷன் அப்பத்தினாலேமாத்திரமல்ல</w:t>
      </w:r>
      <w:r w:rsidRPr="00ED2FB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D2FB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தேவனுடைய வாயிலிருந்து புறப்படுகிற ஒவ்வொரு வார்த்தையினாலும் பிழைப்பான் என்று எழுதியிருக்கிறதே என்றார்.</w:t>
      </w:r>
      <w:r w:rsidR="00DE47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 </w:t>
      </w:r>
    </w:p>
    <w:p w14:paraId="09E01CE0" w14:textId="13C7AF90" w:rsidR="00AD19B9" w:rsidRPr="00DE4732" w:rsidRDefault="00ED2FB5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D2FB5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4:4</w:t>
      </w:r>
      <w:r w:rsidR="00C71E2B">
        <w:t>‬</w:t>
      </w: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2E9DF0B" w14:textId="04FD1C1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ACB985F" w14:textId="6EA6D3D1" w:rsidR="00A90A10" w:rsidRDefault="00A90A10" w:rsidP="00ED2FB5">
      <w:pPr>
        <w:ind w:right="1676"/>
        <w:rPr>
          <w:sz w:val="40"/>
          <w:szCs w:val="32"/>
          <w:lang w:val="en-IN"/>
        </w:rPr>
      </w:pPr>
    </w:p>
    <w:p w14:paraId="1118F516" w14:textId="057EFFB9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74250E8E" w14:textId="4CAC602F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0BF2DBFF" w14:textId="7EEE6ED8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1C1F50ED" w14:textId="787062B2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0A873543" w14:textId="001302B7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745BE2DF" w14:textId="041B6E4B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2B62D5F1" w14:textId="09B635DA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2E3CA19F" w14:textId="671117CB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15CAA815" w14:textId="1A9EDF3C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5BE6BDB6" w14:textId="3E08E2CF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75F1E40E" w14:textId="5BC6EA84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791FA67D" w14:textId="4E42EFC3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78F4EA79" w14:textId="66D40D9B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701AD1A4" w14:textId="4FE974B7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4A2F7F4D" w14:textId="1B337941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20BF62A5" w14:textId="693817F9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27FCA8F7" w14:textId="22EAC8B9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24233581" w14:textId="75C85699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21AF2964" w14:textId="57D393E7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6ADDF60F" w14:textId="603581ED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7FC65143" w14:textId="76287451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090346BC" w14:textId="5DBD3EC9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401E9078" w14:textId="6F991133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3D6A1806" w14:textId="77777777" w:rsidR="00ED2FB5" w:rsidRDefault="00ED2FB5" w:rsidP="00ED2FB5">
      <w:pPr>
        <w:ind w:right="1676"/>
        <w:rPr>
          <w:sz w:val="40"/>
          <w:szCs w:val="32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5B563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AFA19" w14:textId="77777777" w:rsidR="005B563E" w:rsidRDefault="005B563E" w:rsidP="00A01902">
      <w:r>
        <w:separator/>
      </w:r>
    </w:p>
  </w:endnote>
  <w:endnote w:type="continuationSeparator" w:id="0">
    <w:p w14:paraId="4AF6A218" w14:textId="77777777" w:rsidR="005B563E" w:rsidRDefault="005B563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BA80F" w14:textId="77777777" w:rsidR="005B563E" w:rsidRDefault="005B563E" w:rsidP="00A01902">
      <w:r>
        <w:separator/>
      </w:r>
    </w:p>
  </w:footnote>
  <w:footnote w:type="continuationSeparator" w:id="0">
    <w:p w14:paraId="23129F09" w14:textId="77777777" w:rsidR="005B563E" w:rsidRDefault="005B563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5B563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4DA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60B5F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2020-12-29T17:20:00Z</dcterms:created>
  <dcterms:modified xsi:type="dcterms:W3CDTF">2020-12-29T17:20:00Z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