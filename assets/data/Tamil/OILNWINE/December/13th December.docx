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1232CC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711E618A" w14:textId="77777777" w:rsidR="006C126D" w:rsidRPr="006C126D" w:rsidRDefault="006C126D" w:rsidP="006C126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C12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ஒபதியா 1:1-21</w:t>
                  </w:r>
                </w:p>
                <w:p w14:paraId="3590CEB7" w14:textId="77777777" w:rsidR="006C126D" w:rsidRPr="006C126D" w:rsidRDefault="006C126D" w:rsidP="006C126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C12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4:1-11</w:t>
                  </w:r>
                </w:p>
                <w:p w14:paraId="0F570565" w14:textId="77777777" w:rsidR="006C126D" w:rsidRPr="006C126D" w:rsidRDefault="006C126D" w:rsidP="006C126D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C12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132:1-18</w:t>
                  </w:r>
                </w:p>
                <w:p w14:paraId="3F50C377" w14:textId="1876AF0A" w:rsidR="009A0942" w:rsidRPr="007A1E95" w:rsidRDefault="006C126D" w:rsidP="006C126D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C12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29:24-25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CFB8A84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803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D3499D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232C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232C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9459D99" w14:textId="38C0F880" w:rsidR="00A74000" w:rsidRDefault="001232CC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74000" w:rsidRPr="00A74000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"இதோ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இங்கே என்றும்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அதோ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அங்கே என்றும் சொல்லப்படுகிறதற்கும் ஏதுவிராது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இதோ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ராஜ்யம் உங்களுக்குள் இருக்கிறதே என்றார்.”  (லூக்கா 17:21).  பரிசேயர்களோடு பேசும்போது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​​இயேசு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இதோ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ராஜ்யம் உங்களுக்குள் இருக்கிறது” என்றார்.  அவர் பேசுவதைக் கேட்ட பரிசேயரு க்குள் தேவனுடைய ராஜ்யம் இருக்கிறது என்று அவர் அர்த்தப்படுத்தவில்லை என்பதை நாம் இங்கே கவனிக்க வேண்டும். </w:t>
      </w:r>
      <w:r w:rsidR="00A24DF1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நிக்கொதேமு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என்று அழைக்கப்பட்ட ஒரு பரிசேயர்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இரவில் இரகசியமாக அவரிடம் வந்தார்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தெளிவாக தேவனுடைய ராஜ்யத்தைக் கொண்டிருக்கவில்லை!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விரிவாக்க மொழியாக்கத்தில் யோவான் 3: 5 ல் இருந்து இது தெளிவாகிறது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அதில் இயேசு நிக்கொதேமுவிடம் கூறுகிறார்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நபர் மீண்டும் (மேலே இருந்து புதிதாக)</w:t>
      </w:r>
      <w:r w:rsidR="00A24DF1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பிறக்காவிட்டால்   அவர் ஒருபோதும் தேவனு‌டைய ராஜ்யத்தைப் பார்க்க  (அறிய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பழக்கப்பட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அனுபவிக்க) முடியாது  என்று நான் உங்களுக்கு உறுதியளிக்கிறேன். ”  தேவனுடைய ராஜ்யம் தனக்குள்ளே இருக்கிறது என்று பரிசேயனாகிய நிக்கொதேமுவிடத்தில் இயேசு சொல்லவில்லை! தேவனுடைய ராஜ்யத்தைக் காண அவர்கள் மேலிருந்து பிறக்க வேண்டும் என்று கர்த்தர் பிடிவாதமுள்ள விரோதிகளும்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 எப்போதும் குற்றம் சாட்டுகிறவர்களும்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அவரைப் பரிசோதிக்கிற</w:t>
      </w:r>
      <w:r w:rsidR="006C126D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வர்களுமான பரிசேயர்களோடு சொன்னார்.</w:t>
      </w:r>
      <w:r w:rsidR="006C126D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அவர்கள் தேவனுடைய ராஜ்யத்தை வெளிப்புறக் காட்சிகளிலோ அல்லது வெளிப்படையான செயல் பாடுகளிலோ தேடக்கூடாது என்று சொன்னார்.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9" style="position:absolute;left:0;text-align:left;margin-left:-10.15pt;margin-top:731.5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இராஜ்யம் ஒரு வட்டத்திற்கு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உட்பட்டதோ அல்லது வெளிப்படையாக காணப்படுவதோ அல்ல. தேவனுடைய ராஜ்யம் ஒரு சட்டத்தைக் கடைப்பிடிப்பதை விட மேலாணது</w:t>
      </w:r>
      <w:r w:rsidR="006C126D" w:rsidRPr="006C126D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உள்ளான ஒன்று.  இந்த காரியத்தையும் அந்த காரியத்தையும் கடை</w:t>
      </w:r>
      <w:r w:rsidR="00A24DF1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ப்</w:t>
      </w:r>
      <w:r w:rsidR="006C126D" w:rsidRPr="006C126D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பிடிப்பதற்கு அடுத்ததல்ல.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1232CC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1232C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85.1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1232C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3B8F56B6" w:rsidR="0010340A" w:rsidRDefault="006C126D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6C126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யாதொருவன் என்னிடத்தில் வந்து</w:t>
      </w:r>
      <w:r w:rsidRPr="006C126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C126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தன் தகப்பனையும் தாயையும் மனைவியையும் பிள்ளைகளையும் சகோதரரையும் சகோதரி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6C126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களையும்</w:t>
      </w:r>
      <w:r w:rsidRPr="006C126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C126D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தன் ஜீவனையும் வெறுக்காவிட்டால் எனக்குச் சீஷனாயிருக்கமாட்டான்.</w:t>
      </w:r>
    </w:p>
    <w:p w14:paraId="09E01CE0" w14:textId="35EE0654" w:rsidR="00AD19B9" w:rsidRPr="00AF049F" w:rsidRDefault="006C126D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6C126D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14:26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4BE95C22" w14:textId="5280656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2BE430F" w14:textId="781F63D9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67466E05" w14:textId="13F7AF21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0063B63" w14:textId="2FBD8DED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15FA8089" w14:textId="264D6FD5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03C7F9F3" w14:textId="29CCA2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79CD04" w14:textId="1DBAE2C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59ABB58" w14:textId="3C11EAA6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663A751" w14:textId="08168D12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FED8745" w14:textId="166B36F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284D7E" w14:textId="6731913F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39DF9BF" w14:textId="0E8308C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53F38B09" w14:textId="4129B79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8748466" w14:textId="290842E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CFA7519" w14:textId="6F6B253C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C8050E0" w14:textId="61AB98BC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0F0F4BC7" w14:textId="58DABED9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1FF3B6D" w14:textId="7777777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9D69201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1232C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38CF3" w14:textId="77777777" w:rsidR="001232CC" w:rsidRDefault="001232CC" w:rsidP="00A01902">
      <w:r>
        <w:separator/>
      </w:r>
    </w:p>
  </w:endnote>
  <w:endnote w:type="continuationSeparator" w:id="0">
    <w:p w14:paraId="12AAF5B1" w14:textId="77777777" w:rsidR="001232CC" w:rsidRDefault="001232C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59F34" w14:textId="77777777" w:rsidR="001232CC" w:rsidRDefault="001232CC" w:rsidP="00A01902">
      <w:r>
        <w:separator/>
      </w:r>
    </w:p>
  </w:footnote>
  <w:footnote w:type="continuationSeparator" w:id="0">
    <w:p w14:paraId="3D919C04" w14:textId="77777777" w:rsidR="001232CC" w:rsidRDefault="001232C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1232C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34C7"/>
    <w:rsid w:val="00223AA8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72606"/>
    <w:rsid w:val="0077709A"/>
    <w:rsid w:val="00784A27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0CD"/>
    <w:rsid w:val="0096489D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45CB6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71833"/>
    <w:rsid w:val="00880D51"/>
    <w:rsid w:val="00881280"/>
    <w:rsid w:val="00897700"/>
    <w:rsid w:val="008A715A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A355B"/>
    <w:rsid w:val="00DC41BB"/>
    <w:rsid w:val="00DE3DEE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40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5</cp:revision>
  <cp:lastPrinted>2020-12-12T18:59:00Z</cp:lastPrinted>
  <dcterms:created xsi:type="dcterms:W3CDTF">2020-12-12T18:46:00Z</dcterms:created>
  <dcterms:modified xsi:type="dcterms:W3CDTF">2020-12-13T01:35:00Z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