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C335B3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C0B5F48" w14:textId="77777777" w:rsidR="00A90A10" w:rsidRPr="00A90A10" w:rsidRDefault="00A90A10" w:rsidP="00A90A1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90A1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சகரியா 14:1-21</w:t>
                  </w:r>
                </w:p>
                <w:p w14:paraId="0B532E44" w14:textId="77777777" w:rsidR="00A90A10" w:rsidRPr="00A90A10" w:rsidRDefault="00A90A10" w:rsidP="00A90A1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90A1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வெளிப்படுத்தின விசேஷம் 20:1-15</w:t>
                  </w:r>
                </w:p>
                <w:p w14:paraId="1122A9C4" w14:textId="77777777" w:rsidR="00A90A10" w:rsidRPr="00A90A10" w:rsidRDefault="00A90A10" w:rsidP="00A90A1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90A1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148:1-14</w:t>
                  </w:r>
                </w:p>
                <w:p w14:paraId="3F50C377" w14:textId="79D78D7B" w:rsidR="009A0942" w:rsidRPr="007A1E95" w:rsidRDefault="00A90A10" w:rsidP="00A90A10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A90A1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31:8-9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E3958C0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5C1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A90A10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C335B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C335B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3B49EBF0" w:rsidR="00DE4732" w:rsidRDefault="00C335B3" w:rsidP="006C5071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A90A10" w:rsidRPr="00A90A1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கிறிஸ்தவர்கள் பெரும்பாலும் நீரோ</w:t>
      </w:r>
      <w:r w:rsidR="00A90A10" w:rsidRPr="00A90A1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90A10" w:rsidRPr="00A90A1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ஹிட்லர்</w:t>
      </w:r>
      <w:r w:rsidR="00A90A10" w:rsidRPr="00A90A1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90A10" w:rsidRPr="00A90A1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ஸ்டாலின்</w:t>
      </w:r>
      <w:r w:rsidR="00A90A10" w:rsidRPr="00A90A1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90A10" w:rsidRPr="00A90A1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முசோலினி போன்றவர்களை அந்திக்கிறிஸ்து என்று கருதுகின்றனர். அந்திக்கிறிஸ்து ஒரு நபர் என்று நாம் பெரும்பாலும் நினைக்கிறோம்! ஆனால்</w:t>
      </w:r>
      <w:r w:rsidR="00A90A10" w:rsidRPr="00A90A1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90A10" w:rsidRPr="00A90A1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அந்திக்கிறிஸ்து ஒரு நபரை விட ஒரு ஆவி என்பதை அப்போஸ்தலனாகிய யோவான் மிகத் தெளிவுபடுத்துகிறார். அந்திக்கிறிஸ்து</w:t>
      </w:r>
      <w:r w:rsidR="00A90A10" w:rsidRPr="00A90A1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90A10" w:rsidRPr="00A90A1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கிறிஸ்துவின் நோக்கங்களுக்கு எதிராக செயல்படும் ஒரு தீய ஆவி</w:t>
      </w:r>
      <w:r w:rsidR="00A90A10" w:rsidRPr="00A90A1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A90A10" w:rsidRPr="00A90A1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ஒரு விசுவாசியின் வாழ்க்கையில் கிறிஸ்துவின் ஆவியின் இடத்தைப் பறிக்க  அந்திக்கிறிஸ்துவின் ஆவி சகல முயற்சியும் செய்கிறான்.  அந்திக்கிறிஸ்துவின் இந்த ஆவி நம் </w:t>
      </w:r>
      <w:r w:rsidR="00A90A10" w:rsidRPr="00A90A1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வாழ்விலும் கூட உள்ளான விதத்தில் செயல்படுகிறது. ஓ</w:t>
      </w:r>
      <w:r w:rsidR="00A90A10" w:rsidRPr="00A90A1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90A10" w:rsidRPr="00A90A1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மீண்டும் வருவதற்கு முன்பு இந்த கடைசி நாட்களில் நாம் எவ்வளவு கவனமாக இருக்க வேண்டும்! அன்பானவர்களே</w:t>
      </w:r>
      <w:r w:rsidR="00A90A10" w:rsidRPr="00A90A1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90A10" w:rsidRPr="00A90A1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நித்திய தேவன் தம்முடைய நித்திய குமாரனாகிய இயேசு கிறிஸ்துவில் திட்டமிட்டவைகளை நிறைவேற்றுவதை</w:t>
      </w:r>
      <w:r w:rsidR="00A90A10" w:rsidRPr="00A90A1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90A10" w:rsidRPr="00A90A1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எதிரியால் தடுக்க முடியாது</w:t>
      </w:r>
      <w:r w:rsidR="00A90A10" w:rsidRPr="00A90A1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A90A10" w:rsidRPr="00A90A1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உண்மை என்னவென்றால்</w:t>
      </w:r>
      <w:r w:rsidR="00A90A10" w:rsidRPr="00A90A1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90A10" w:rsidRPr="00A90A1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ஆவிக்குரிய நடையில் நாம் மிகுந்த கவனம் செலுத்தாவிட்டால் எதிரி அந்த நோக்கத்தின் ஒரு பங்காக நாம் இருப்பதைத் தடுக்க முடியும். அந்திக்கிறிஸ்துவின் ஆவி நம்மை ஏமாற்றக்கூடும்</w:t>
      </w:r>
      <w:r w:rsidR="00A90A10" w:rsidRPr="00A90A1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A90A10" w:rsidRPr="00A90A1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நம் வாழ்வில்  தேவனின் முழு இரட்சிப்பைப் பெறுவதிலிருந்தும் கூட நம்மைத் தடுக்கலாம். அவருடைய குமாரனில் தேவனின் கிரியையை அவனால் தடுக்க முடியாமல் போகலாம்</w:t>
      </w:r>
      <w:r w:rsidR="00A90A10" w:rsidRPr="00A90A1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A90A10" w:rsidRPr="00A90A1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பூமியில் தேவனின் நோக்கங்களில் ஒரு பாகமாக இருப்பதை அவன் தடுக்க முடியும். இது நமது </w:t>
      </w:r>
      <w:r w:rsidR="00A90A10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75" style="position:absolute;left:0;text-align:left;margin-left:-8.65pt;margin-top:730.4pt;width:630pt;height:13.7pt;z-index:25172172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A90A10" w:rsidRPr="00A90A1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ஆவிக்குரிய நடையில் மிகுந்த கவனத்தின் </w:t>
      </w:r>
      <w:r w:rsidR="00A90A10" w:rsidRPr="00A90A1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அவசியத்தை நமக்கு காண்பிக்கிறது. இதை நாம் தீவிரமாக எடுத்துக் கொள்ளாவிட்டால் நம் வாழ்க்கை பெரும் ஆபத்தில் காணப்படும்.</w:t>
      </w:r>
    </w:p>
    <w:p w14:paraId="0B33D790" w14:textId="73AC39F8" w:rsidR="00A74000" w:rsidRPr="002467F3" w:rsidRDefault="00C335B3" w:rsidP="002467F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C335B3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C335B3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181.8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C335B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75171011" w:rsidR="00DE4732" w:rsidRDefault="00A90A10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A90A1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மகனே</w:t>
      </w:r>
      <w:r w:rsidRPr="00A90A1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A90A1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திடன்கொள்</w:t>
      </w:r>
      <w:r w:rsidRPr="00A90A1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A90A1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உன் பாவங்கள் உனக்கு மன்னிக்கப்பட்டது என்றார்.</w:t>
      </w:r>
      <w:r w:rsidR="00DE473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 </w:t>
      </w:r>
    </w:p>
    <w:p w14:paraId="09E01CE0" w14:textId="123554C0" w:rsidR="00AD19B9" w:rsidRPr="00DE4732" w:rsidRDefault="00A90A10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A90A10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9:2</w:t>
      </w:r>
      <w:r w:rsidR="00C71E2B">
        <w:t>‬</w:t>
      </w:r>
    </w:p>
    <w:p w14:paraId="7D0E232C" w14:textId="2954873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2E9DF0B" w14:textId="04FD1C12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7D2A8978" w14:textId="63E8C3DE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73AEFE7A" w14:textId="1B657E91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1FB5380D" w14:textId="0634071E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2643AC17" w14:textId="77777777" w:rsidR="00A90A10" w:rsidRDefault="00A90A10" w:rsidP="00B26186">
      <w:pPr>
        <w:ind w:left="1276" w:right="1676" w:hanging="1366"/>
        <w:rPr>
          <w:sz w:val="40"/>
          <w:szCs w:val="32"/>
          <w:lang w:val="en-IN"/>
        </w:rPr>
      </w:pPr>
    </w:p>
    <w:p w14:paraId="2ACB985F" w14:textId="77777777" w:rsidR="00A90A10" w:rsidRDefault="00A90A10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C335B3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D14E5" w14:textId="77777777" w:rsidR="00C335B3" w:rsidRDefault="00C335B3" w:rsidP="00A01902">
      <w:r>
        <w:separator/>
      </w:r>
    </w:p>
  </w:endnote>
  <w:endnote w:type="continuationSeparator" w:id="0">
    <w:p w14:paraId="779D44D7" w14:textId="77777777" w:rsidR="00C335B3" w:rsidRDefault="00C335B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62FE7" w14:textId="77777777" w:rsidR="00C335B3" w:rsidRDefault="00C335B3" w:rsidP="00A01902">
      <w:r>
        <w:separator/>
      </w:r>
    </w:p>
  </w:footnote>
  <w:footnote w:type="continuationSeparator" w:id="0">
    <w:p w14:paraId="60BA254C" w14:textId="77777777" w:rsidR="00C335B3" w:rsidRDefault="00C335B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C335B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4002"/>
    <w:rsid w:val="00F42272"/>
    <w:rsid w:val="00F45CB6"/>
    <w:rsid w:val="00F54235"/>
    <w:rsid w:val="00F5442D"/>
    <w:rsid w:val="00F54DAD"/>
    <w:rsid w:val="00F55F4A"/>
    <w:rsid w:val="00F57CDA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0D3413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A2F54"/>
    <w:rsid w:val="002B1F2A"/>
    <w:rsid w:val="003160DD"/>
    <w:rsid w:val="00316CD1"/>
    <w:rsid w:val="0034175C"/>
    <w:rsid w:val="00346E83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2020-12-23T16:40:00Z</cp:lastPrinted>
  <dcterms:created xsi:type="dcterms:W3CDTF">2020-12-28T18:24:00Z</dcterms:created>
  <dcterms:modified xsi:type="dcterms:W3CDTF">2020-12-28T18:24:00Z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