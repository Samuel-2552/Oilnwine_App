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C01182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C224F04" w14:textId="77777777" w:rsidR="002467F3" w:rsidRPr="002467F3" w:rsidRDefault="002467F3" w:rsidP="002467F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467F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4:1-5:11</w:t>
                  </w:r>
                </w:p>
                <w:p w14:paraId="7B3E38A5" w14:textId="77777777" w:rsidR="002467F3" w:rsidRPr="002467F3" w:rsidRDefault="002467F3" w:rsidP="002467F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467F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14:1-20</w:t>
                  </w:r>
                </w:p>
                <w:p w14:paraId="1D101D3C" w14:textId="77777777" w:rsidR="002467F3" w:rsidRPr="002467F3" w:rsidRDefault="002467F3" w:rsidP="002467F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467F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142:1-7</w:t>
                  </w:r>
                </w:p>
                <w:p w14:paraId="3F50C377" w14:textId="0E3E540D" w:rsidR="009A0942" w:rsidRPr="007A1E95" w:rsidRDefault="002467F3" w:rsidP="002467F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467F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30:21-23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59CEAE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4714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0118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0118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20EF994B" w14:textId="44194A3D" w:rsidR="00823F45" w:rsidRDefault="00C01182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நம் வாழ்க்கையில் நிரந்த குடியேறுபவர்களாகவோ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2467F3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தங்கியிருக்கிற</w:t>
      </w:r>
      <w:r w:rsidR="002467F3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வர்களாகவோ அல்ல ஆனால் அந்நியர்களும் பரதேசிகளுமாக இருக்க அழைக்கப்படுகிறோம்.</w:t>
      </w:r>
      <w:r w:rsidR="002467F3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வாக்குத்தத்தம்</w:t>
      </w:r>
      <w:r w:rsidR="002467F3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ப்பண்ணப்பட்ட கானான் தேசத்தின் ஜனங்களாக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ஆபிரகாமைப் போலவே நாம் இந்த பூமியில் அந்நியர்களாகவும்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பரதேசிகளாகவும் இருந்து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2467F3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பரம நகரத்தின் குடியிருப்புக்காக காத்திருக்குபடி அழைக்கப்பட்டிருக்கிறோம் (எபிரெயர் 11: 8-10). நாம் பாதி வழியில் நின்றுவிட்டு நம்முடைய சொந்த பலத்தில் எதையாவது கட்டியெழுப்பாமல்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கிறிஸ்துவின் மீது நம் கண்களை வைத்து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தேவனில் நாம் தொடர்ந்து முன்னேற வேண்டும்.  அவரது மகிமையுள்ள சபை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மகிமையுள்ள மணவாட்டியாக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பழைய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கிழிந்த ஆடைகளில் அல்ல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>;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கிறிஸ்து இயேசுவின் நீதியான மெல்லிய வஸ்திரம் தரித்து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2467F3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மகிமையுள்ள மணவாளனுடன் பிதாவின் முன் நிற்பதற்காக அழைக்கப்பட்டிருக்கிறது. நம்முடைய யாத்திரையின் எந்த கட்டத்திலும் நாம் ‘வந்துவிட்டோம்’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எந்தவொரு நிலையையும் ‘அடைந்துவிட்டோம்’ என்று சொல்ல முடியாது. நாம் போதகர்களாகவோ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பிரசங்கிமார்களாகவோ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தீர்க்கதரிசிகளாகவோ இருந்தாலும் கூட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ஆவிக்குரிய இலக்கை நாம் இன்னும் அடையவில்லை என்பதால்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‘முன்னோக்கிச் செல்ல வேண்டும்’ என்று தேவனுடைய வார்த்தை கூறுகிறது. ஆகவே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தேவனுடைய </w:t>
      </w:r>
      <w:r w:rsidR="002467F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9" style="position:absolute;left:0;text-align:left;margin-left:-8.65pt;margin-top:730.1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பரிசுத்தவான்களுடன் சேர்ந்து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நமக்கு முன்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வைக்கப்பட்டுள்ள இலக்கை நோக்கி முன்னேறுவோம். நாம் பழைய காரியங்கள்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கடந்தகால உறவுகள்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அனுபவங்கள்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யோசனைகள்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பழக்கவழக்கங்கள் மற்றும் நடத்தைகள் அனைத்தையும் விட்டுவிடுவோம். தொடர்ந்து கரத்தருடன் நாம் நடந்து முன்னேறும்போது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பரிசுத்த ஆவியானவர் இந்த நாட்களில் நாம் விட்டுவிட வேண்டிய காரியங்களைக் காண்பித்து</w:t>
      </w:r>
      <w:r w:rsidR="002467F3" w:rsidRPr="002467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467F3" w:rsidRPr="002467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கற்பிப்பார். அப்பொழுது நாம் நமக்கு முன் வைக்கப்பட்டிருக்கிற காரியங்களை நோக்கி முன் செல்வோம்.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0B33D790" w14:textId="7E8F486D" w:rsidR="00A74000" w:rsidRPr="002467F3" w:rsidRDefault="00C01182" w:rsidP="002467F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C01182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C01182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18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C0118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1D8E7E48" w:rsidR="0010340A" w:rsidRDefault="002467F3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2467F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பரிசுத்தமானதை நாய்களுக்குக் கொடாதேயுங்கள்</w:t>
      </w:r>
      <w:r w:rsidRPr="002467F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467F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முத்துக்களைப் பன்றிகள்முன் போடாதேயுங்கள்</w:t>
      </w:r>
      <w:r w:rsidRPr="002467F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9E01CE0" w14:textId="7C5FFBB0" w:rsidR="00AD19B9" w:rsidRPr="00AF049F" w:rsidRDefault="002467F3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467F3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7:6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094778AA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15ECD0A0" w14:textId="390C4CD0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27EB945E" w14:textId="13A79498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1EFC58C6" w14:textId="51E65754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0CB12296" w14:textId="02888BA5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4B61E06E" w14:textId="04EBAB3E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60151461" w14:textId="23BBC98C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762FC072" w14:textId="20F6C549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35FB3C57" w14:textId="02469FA4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6A66F55F" w14:textId="0AE03075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55AFB50C" w14:textId="50C15E35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2547F0B8" w14:textId="53EA9809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69D77F43" w14:textId="77777777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358BE687" w14:textId="77777777" w:rsidR="009923F4" w:rsidRDefault="009923F4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C0118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416C2" w14:textId="77777777" w:rsidR="00C01182" w:rsidRDefault="00C01182" w:rsidP="00A01902">
      <w:r>
        <w:separator/>
      </w:r>
    </w:p>
  </w:endnote>
  <w:endnote w:type="continuationSeparator" w:id="0">
    <w:p w14:paraId="6E8A853B" w14:textId="77777777" w:rsidR="00C01182" w:rsidRDefault="00C0118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D5696" w14:textId="77777777" w:rsidR="00C01182" w:rsidRDefault="00C01182" w:rsidP="00A01902">
      <w:r>
        <w:separator/>
      </w:r>
    </w:p>
  </w:footnote>
  <w:footnote w:type="continuationSeparator" w:id="0">
    <w:p w14:paraId="1697F3C5" w14:textId="77777777" w:rsidR="00C01182" w:rsidRDefault="00C0118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0118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2020-12-16T16:48:00Z</cp:lastPrinted>
  <dcterms:created xsi:type="dcterms:W3CDTF">2020-12-22T18:46:00Z</dcterms:created>
  <dcterms:modified xsi:type="dcterms:W3CDTF">2020-12-22T18:49:00Z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