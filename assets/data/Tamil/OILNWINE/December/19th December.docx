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E97A03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3CB97BF4" w14:textId="77777777" w:rsidR="00972B82" w:rsidRPr="00972B82" w:rsidRDefault="00972B82" w:rsidP="00972B8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72B8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செப்பனியா 1:1-3:20</w:t>
                  </w:r>
                </w:p>
                <w:p w14:paraId="32D518BB" w14:textId="77777777" w:rsidR="00972B82" w:rsidRPr="00972B82" w:rsidRDefault="00972B82" w:rsidP="00972B8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72B8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வெளிப்படுத்தின விசேஷம் 10:1-11</w:t>
                  </w:r>
                </w:p>
                <w:p w14:paraId="342296A6" w14:textId="77777777" w:rsidR="00972B82" w:rsidRPr="00972B82" w:rsidRDefault="00972B82" w:rsidP="00972B82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72B8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138:1-8</w:t>
                  </w:r>
                </w:p>
                <w:p w14:paraId="3F50C377" w14:textId="2DFA3A8B" w:rsidR="009A0942" w:rsidRPr="007A1E95" w:rsidRDefault="00972B82" w:rsidP="00972B82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972B8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30:11-14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8512BB6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451C59" w:rsidRPr="00451C59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டிசம்பர்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803F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EE18E5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E97A03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E97A03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79459D99" w14:textId="2B56AFC0" w:rsidR="00A74000" w:rsidRDefault="00E97A03" w:rsidP="003F0CE0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மோசே கர்த்தருடன் மலையில் இருந்தபோது</w:t>
      </w:r>
      <w:r w:rsidR="00972B82" w:rsidRPr="00972B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​​கர்த்தருடைய ஜனங்கள் எப்படிப்பட்ட அவமானப்படத்தக்க காரியத்தைச் செய்தார்கள் என்பது நமக்குத் தெரியும்! கர்த்தருடைய வாசஸ்தலத்தை கட்ட பயண்படுத்த வேண்டியிருந்த தங்கத்தை எடுத்து</w:t>
      </w:r>
      <w:r w:rsidR="00972B82" w:rsidRPr="00972B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கன்றுக்குட்டியை உருவாக்கி அதை வணங்கத் தொடங்கினார்கள். அவர்கள் அதை உருவாக்கிய நாளில்</w:t>
      </w:r>
      <w:r w:rsidR="00972B82" w:rsidRPr="00972B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எல்லா தீய சக்திகளும் அவர்கள் மத்தியில் நுழைந்தன. தீய சக்திகள் ஏன் தங்கக் கன்றுக்குட்டியை உருவாக்கியது</w:t>
      </w:r>
      <w:r w:rsidR="00972B82" w:rsidRPr="00972B82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தீய சக்திகளின் நோக்கம்</w:t>
      </w:r>
      <w:r w:rsidR="00972B82" w:rsidRPr="00972B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தேவன் தம் ஜனங்களின் ஆராதனையைப் பெற்றுக்கொளளக் கூடாது </w: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என்பதும்</w:t>
      </w:r>
      <w:r w:rsidR="00972B82" w:rsidRPr="00972B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கர்த்தருடைய வாசஸ்தலத்தை கட்ட பயண்படுத்த வேண்டியிருந்த தங்கத்தை அவர்களின் சொந்த தீய நோக்கத்திற்காக பயன்படுத்த வேண்டும் என்பதுமே ஆகும். ஆகவே</w:t>
      </w:r>
      <w:r w:rsidR="00972B82" w:rsidRPr="00972B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ஜனங்கள் சாத்தானை வழிபடுவதற்கான அடிப்படையாகவும் கருவியாகவும் அதே தங்கத்தைப் பயன்படுத்த தீய சக்திகள் முயன்றன!  அந்த நேரத்தில் எதிரி செய்தது இதுதான். இது இன்றும் நடக்கவில்லையா</w:t>
      </w:r>
      <w:r w:rsidR="00972B82" w:rsidRPr="00972B82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நமக்குக் கொடுக்கும் காரியங்கள் நமக்காக அல்ல</w:t>
      </w:r>
      <w:r w:rsidR="00972B82" w:rsidRPr="00972B8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அது அவருக்காகவும்</w:t>
      </w:r>
      <w:r w:rsidR="00972B82" w:rsidRPr="00972B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நோக்கத்திற்காகவுமே பயண்படுத்தப்பட வேண்டும். தேவன் நமக்கு கொடுத்த உடல்நலமும்</w:t>
      </w:r>
      <w:r w:rsidR="00972B82" w:rsidRPr="00972B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பொருட்களும்</w:t>
      </w:r>
      <w:r w:rsidR="00972B82" w:rsidRPr="00972B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நல்ல குரலும்</w:t>
      </w:r>
      <w:r w:rsidR="00972B82" w:rsidRPr="00972B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திறன்களும் அவருக்காக</w:t>
      </w:r>
      <w:r w:rsidR="00972B82" w:rsidRPr="00972B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சேவையில்</w:t>
      </w:r>
      <w:r w:rsidR="00972B82" w:rsidRPr="00972B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அவருடைய  ஆலயத்திற்கு கொண்டுவரப்பட வேண்டும். அவை அவருடைய நோக்கத்திற்காக கொடுக்கப்பட்டவைகள்தான். ஆனால் </w:t>
      </w:r>
      <w:r w:rsidR="00972B82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1" style="position:absolute;left:0;text-align:left;margin-left:-4.8pt;margin-top:731pt;width:630pt;height:13.7pt;z-index:25172172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நரகத்தினுடைய இருளினுடைய சக்திகள் </w: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இயற்கையான மனிதனின் ஆத்துமாவுக்குள் எவ்வளவு கொடூரமாக நுழைகிறது என்பதை கவனியுங்கள்! இயற்கையான மனிதன்</w:t>
      </w:r>
      <w:r w:rsidR="00972B82" w:rsidRPr="00972B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எதிரியின் பரிந்துரைகளை எளிதில் ஏற்றுக்கொள்கிறான்</w:t>
      </w:r>
      <w:r w:rsidR="00972B82" w:rsidRPr="00972B8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தேவனுக்குரியது</w:t>
      </w:r>
      <w:r w:rsidR="00972B82" w:rsidRPr="00972B8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72B82" w:rsidRPr="00972B8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எதிரியால் தனது சொந்த நோக்கத்திற்காகப் பயன்படுத்தப்படுகிறது! இதற்காக எதிரி தேவ ஜனங்கள் மத்தியில் மீண்டும் மீண்டும் நுழைகிறான்!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B33D790" w14:textId="77777777" w:rsidR="00A74000" w:rsidRDefault="00A74000" w:rsidP="00326695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0AD07C0C" w14:textId="62D9ECE0" w:rsidR="000931F1" w:rsidRDefault="00E97A03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E97A03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62.3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E97A03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EC20835" w14:textId="3871E228" w:rsidR="0010340A" w:rsidRDefault="00972B82" w:rsidP="0010340A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</w:pPr>
      <w:r w:rsidRPr="00972B8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ஆதலால்</w:t>
      </w:r>
      <w:r w:rsidRPr="00972B8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72B8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மனுஷர் உங்களுக்கு எவைகளைச்செய்ய விரும்புகிறீர்களோ</w:t>
      </w:r>
      <w:r w:rsidRPr="00972B8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72B8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அவைகளை நீங்களும் அவர்களுக்குச் செய்யுங்கள்</w:t>
      </w:r>
      <w:r w:rsidRPr="00972B8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972B8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இதுவே நியாயப்பிராணமும் தீர்க்கதரிசனங்களுமாம்.</w:t>
      </w:r>
    </w:p>
    <w:p w14:paraId="09E01CE0" w14:textId="0F166FCD" w:rsidR="00AD19B9" w:rsidRPr="00AF049F" w:rsidRDefault="00972B82" w:rsidP="00AF049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972B82">
        <w:rPr>
          <w:rFonts w:ascii="Latha" w:hAnsi="Latha" w:cs="Arial Unicode MS"/>
          <w:noProof/>
          <w:sz w:val="48"/>
          <w:szCs w:val="44"/>
          <w:cs/>
          <w:lang w:bidi="ta-IN"/>
        </w:rPr>
        <w:t>மத்தேயு 7:12</w:t>
      </w:r>
      <w:r w:rsidR="00C71E2B">
        <w:t>‬</w:t>
      </w:r>
    </w:p>
    <w:p w14:paraId="4AB0EC1D" w14:textId="77777777" w:rsidR="00D21435" w:rsidRDefault="00D21435" w:rsidP="00A541FA">
      <w:pPr>
        <w:ind w:right="1676"/>
        <w:rPr>
          <w:sz w:val="40"/>
          <w:szCs w:val="32"/>
          <w:lang w:val="en-IN"/>
        </w:rPr>
      </w:pPr>
    </w:p>
    <w:p w14:paraId="7D0E232C" w14:textId="29548730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2AD2F3A9" w14:textId="79DA6F36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4BE95C22" w14:textId="52806562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259ABB58" w14:textId="3C11EAA6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663A751" w14:textId="08168D12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2E9952" w14:textId="6ABCB7F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4E9EB52" w14:textId="7CF5A74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71ECCEB" w14:textId="73A83EE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1881A3D9" w14:textId="4077686A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3FED8745" w14:textId="166B36F7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2A284D7E" w14:textId="6731913F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39DF9BF" w14:textId="7137A22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47B9AF69" w14:textId="77777777" w:rsidR="0079063A" w:rsidRDefault="0079063A" w:rsidP="00A541FA">
      <w:pPr>
        <w:ind w:right="1676"/>
        <w:rPr>
          <w:sz w:val="40"/>
          <w:szCs w:val="32"/>
          <w:lang w:val="en-IN"/>
        </w:rPr>
      </w:pPr>
    </w:p>
    <w:p w14:paraId="53F38B09" w14:textId="4129B794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78748466" w14:textId="290842E1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3CFA7519" w14:textId="1D661267" w:rsidR="00CD4680" w:rsidRDefault="00CD4680" w:rsidP="00A541FA">
      <w:pPr>
        <w:ind w:right="1676"/>
        <w:rPr>
          <w:sz w:val="40"/>
          <w:szCs w:val="32"/>
          <w:lang w:val="en-IN"/>
        </w:rPr>
      </w:pPr>
    </w:p>
    <w:p w14:paraId="6FDCB309" w14:textId="00CD5443" w:rsidR="008D0F9D" w:rsidRDefault="008D0F9D" w:rsidP="00A541FA">
      <w:pPr>
        <w:ind w:right="1676"/>
        <w:rPr>
          <w:sz w:val="40"/>
          <w:szCs w:val="32"/>
          <w:lang w:val="en-IN"/>
        </w:rPr>
      </w:pPr>
    </w:p>
    <w:p w14:paraId="63B2A060" w14:textId="77777777" w:rsidR="008D0F9D" w:rsidRDefault="008D0F9D" w:rsidP="00A541FA">
      <w:pPr>
        <w:ind w:right="1676"/>
        <w:rPr>
          <w:sz w:val="40"/>
          <w:szCs w:val="32"/>
          <w:lang w:val="en-IN"/>
        </w:rPr>
      </w:pPr>
    </w:p>
    <w:p w14:paraId="5764CFD3" w14:textId="5185AB7E" w:rsidR="0059405D" w:rsidRDefault="0059405D" w:rsidP="00A541FA">
      <w:pPr>
        <w:ind w:right="1676"/>
        <w:rPr>
          <w:sz w:val="40"/>
          <w:szCs w:val="32"/>
          <w:lang w:val="en-IN"/>
        </w:rPr>
      </w:pPr>
    </w:p>
    <w:p w14:paraId="61FF3B6D" w14:textId="59540D78" w:rsidR="00CD4680" w:rsidRDefault="00CD4680" w:rsidP="009E1BE3">
      <w:pPr>
        <w:tabs>
          <w:tab w:val="left" w:pos="1027"/>
        </w:tabs>
        <w:ind w:right="1676"/>
        <w:rPr>
          <w:sz w:val="40"/>
          <w:szCs w:val="32"/>
          <w:lang w:val="en-IN"/>
        </w:rPr>
      </w:pPr>
    </w:p>
    <w:p w14:paraId="19D69201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52E9DF0B" w14:textId="77777777" w:rsidR="00A74000" w:rsidRDefault="00A74000" w:rsidP="00A541FA">
      <w:pPr>
        <w:ind w:right="1676"/>
        <w:rPr>
          <w:sz w:val="40"/>
          <w:szCs w:val="32"/>
          <w:lang w:val="en-IN"/>
        </w:rPr>
      </w:pPr>
    </w:p>
    <w:p w14:paraId="3664B31E" w14:textId="0EF1796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E97A03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C4382" w14:textId="77777777" w:rsidR="00E97A03" w:rsidRDefault="00E97A03" w:rsidP="00A01902">
      <w:r>
        <w:separator/>
      </w:r>
    </w:p>
  </w:endnote>
  <w:endnote w:type="continuationSeparator" w:id="0">
    <w:p w14:paraId="7EF5B68E" w14:textId="77777777" w:rsidR="00E97A03" w:rsidRDefault="00E97A03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59D41" w14:textId="77777777" w:rsidR="00E97A03" w:rsidRDefault="00E97A03" w:rsidP="00A01902">
      <w:r>
        <w:separator/>
      </w:r>
    </w:p>
  </w:footnote>
  <w:footnote w:type="continuationSeparator" w:id="0">
    <w:p w14:paraId="1108A4A1" w14:textId="77777777" w:rsidR="00E97A03" w:rsidRDefault="00E97A03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E97A03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6D4E"/>
    <w:rsid w:val="000F12C3"/>
    <w:rsid w:val="000F582D"/>
    <w:rsid w:val="0010320D"/>
    <w:rsid w:val="0010340A"/>
    <w:rsid w:val="001149B1"/>
    <w:rsid w:val="001232CC"/>
    <w:rsid w:val="0012676A"/>
    <w:rsid w:val="00127777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3D05"/>
    <w:rsid w:val="001C7C78"/>
    <w:rsid w:val="001D028C"/>
    <w:rsid w:val="001D1F4D"/>
    <w:rsid w:val="001F1D0E"/>
    <w:rsid w:val="001F3521"/>
    <w:rsid w:val="0020224C"/>
    <w:rsid w:val="00204B3B"/>
    <w:rsid w:val="002100DF"/>
    <w:rsid w:val="002115C6"/>
    <w:rsid w:val="0021298D"/>
    <w:rsid w:val="00212BED"/>
    <w:rsid w:val="002144E4"/>
    <w:rsid w:val="002163F7"/>
    <w:rsid w:val="00220F40"/>
    <w:rsid w:val="002234C7"/>
    <w:rsid w:val="00223AA8"/>
    <w:rsid w:val="00234DD0"/>
    <w:rsid w:val="002361FD"/>
    <w:rsid w:val="0023697A"/>
    <w:rsid w:val="00237408"/>
    <w:rsid w:val="002416C0"/>
    <w:rsid w:val="00245736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C3527"/>
    <w:rsid w:val="002C7194"/>
    <w:rsid w:val="002D0702"/>
    <w:rsid w:val="002D3C20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56305"/>
    <w:rsid w:val="00760E4B"/>
    <w:rsid w:val="00761155"/>
    <w:rsid w:val="0076640C"/>
    <w:rsid w:val="00766E34"/>
    <w:rsid w:val="00767C60"/>
    <w:rsid w:val="00772606"/>
    <w:rsid w:val="0077709A"/>
    <w:rsid w:val="00784A27"/>
    <w:rsid w:val="0079063A"/>
    <w:rsid w:val="007A0661"/>
    <w:rsid w:val="007A1E95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5361E"/>
    <w:rsid w:val="009603E3"/>
    <w:rsid w:val="00960B0D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5209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E049D"/>
    <w:rsid w:val="009E1BE3"/>
    <w:rsid w:val="009E2E6F"/>
    <w:rsid w:val="009E583D"/>
    <w:rsid w:val="009F6B8B"/>
    <w:rsid w:val="00A01902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A56"/>
    <w:rsid w:val="00A74000"/>
    <w:rsid w:val="00A75327"/>
    <w:rsid w:val="00A75D93"/>
    <w:rsid w:val="00A82709"/>
    <w:rsid w:val="00A8372D"/>
    <w:rsid w:val="00A85290"/>
    <w:rsid w:val="00A92CF5"/>
    <w:rsid w:val="00A96BAC"/>
    <w:rsid w:val="00AA053D"/>
    <w:rsid w:val="00AA2DDA"/>
    <w:rsid w:val="00AA5AC1"/>
    <w:rsid w:val="00AB0840"/>
    <w:rsid w:val="00AB244F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213EC"/>
    <w:rsid w:val="00C26E29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D3E7E"/>
    <w:rsid w:val="00DD515F"/>
    <w:rsid w:val="00DD59E4"/>
    <w:rsid w:val="00DE31BA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4245"/>
    <w:rsid w:val="00EE18E5"/>
    <w:rsid w:val="00EF0510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32007"/>
    <w:rsid w:val="00F34002"/>
    <w:rsid w:val="00F42272"/>
    <w:rsid w:val="00F45CB6"/>
    <w:rsid w:val="00F54235"/>
    <w:rsid w:val="00F5442D"/>
    <w:rsid w:val="00F55F4A"/>
    <w:rsid w:val="00F57CDA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1111F0"/>
    <w:rsid w:val="00115466"/>
    <w:rsid w:val="00142762"/>
    <w:rsid w:val="00142AEC"/>
    <w:rsid w:val="00143EB3"/>
    <w:rsid w:val="00161F4D"/>
    <w:rsid w:val="001654F9"/>
    <w:rsid w:val="00184AF9"/>
    <w:rsid w:val="001B308E"/>
    <w:rsid w:val="001D5AEA"/>
    <w:rsid w:val="001D5E87"/>
    <w:rsid w:val="001E4F27"/>
    <w:rsid w:val="001E5445"/>
    <w:rsid w:val="00221088"/>
    <w:rsid w:val="00252D8E"/>
    <w:rsid w:val="002745B4"/>
    <w:rsid w:val="002A2F54"/>
    <w:rsid w:val="002B1F2A"/>
    <w:rsid w:val="003160DD"/>
    <w:rsid w:val="00316CD1"/>
    <w:rsid w:val="0034175C"/>
    <w:rsid w:val="00346E83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D157E"/>
    <w:rsid w:val="004D5F30"/>
    <w:rsid w:val="005013E6"/>
    <w:rsid w:val="005027F3"/>
    <w:rsid w:val="00532AA9"/>
    <w:rsid w:val="005364CA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63271"/>
    <w:rsid w:val="00B73EC1"/>
    <w:rsid w:val="00BB1F7E"/>
    <w:rsid w:val="00BD4CDB"/>
    <w:rsid w:val="00BF695E"/>
    <w:rsid w:val="00C318D0"/>
    <w:rsid w:val="00C36F95"/>
    <w:rsid w:val="00C444DF"/>
    <w:rsid w:val="00C60F00"/>
    <w:rsid w:val="00C90180"/>
    <w:rsid w:val="00C96FE4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7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2020-12-16T16:48:00Z</cp:lastPrinted>
  <dcterms:created xsi:type="dcterms:W3CDTF">2020-12-18T16:10:00Z</dcterms:created>
  <dcterms:modified xsi:type="dcterms:W3CDTF">2020-12-18T16:15:00Z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