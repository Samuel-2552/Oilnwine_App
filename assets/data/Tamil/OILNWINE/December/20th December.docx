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6551E0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3CB97BF4" w14:textId="07A06BF3" w:rsidR="00972B82" w:rsidRPr="00972B82" w:rsidRDefault="00F27EC4" w:rsidP="00972B8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27EC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ஹாகாய்</w:t>
                  </w:r>
                  <w:r w:rsidR="00972B82" w:rsidRPr="00972B8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1-2</w:t>
                  </w:r>
                </w:p>
                <w:p w14:paraId="32D518BB" w14:textId="75AE6E0B" w:rsidR="00972B82" w:rsidRPr="00972B82" w:rsidRDefault="00972B82" w:rsidP="00972B8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72B8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வெளிப்படுத்தின விசேஷம் </w:t>
                  </w:r>
                  <w:r w:rsidR="00F27EC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11</w:t>
                  </w:r>
                </w:p>
                <w:p w14:paraId="342296A6" w14:textId="2295361D" w:rsidR="00972B82" w:rsidRPr="00972B82" w:rsidRDefault="00972B82" w:rsidP="00972B8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72B8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13</w:t>
                  </w:r>
                  <w:r w:rsidR="00F27EC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9</w:t>
                  </w:r>
                </w:p>
                <w:p w14:paraId="3F50C377" w14:textId="655709F4" w:rsidR="009A0942" w:rsidRPr="007A1E95" w:rsidRDefault="00972B82" w:rsidP="00972B82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972B8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30:1</w:t>
                  </w:r>
                  <w:r w:rsidR="00F27EC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5-16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DFC9256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451C59" w:rsidRPr="00451C59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டிசம்பர்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35C1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20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6551E0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6551E0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79459D99" w14:textId="108A63FD" w:rsidR="00A74000" w:rsidRDefault="006551E0" w:rsidP="003F0CE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F27EC4" w:rsidRPr="00F27E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பிரதான ஆசாரியர்களின் நடைமுறைகளைப் பற்றி</w:t>
      </w:r>
      <w:r w:rsidR="00F27EC4" w:rsidRPr="00F27EC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27EC4" w:rsidRPr="00F27E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எழுத்தாளர் இவ்வாறு கூறுகிறார்: "பிரதான ஆசாரியர் மகா பரிசுத்த ஸ்தலத்திற்குள் பிரவேசிப்பதற்கு முந்தின இரவு ஒருபோதும் தூங்க மாட்டார். பிரதான ஆசாரியர் அன்று தூங்குகையில் கனவு காண்பதைத் தடுக்க</w:t>
      </w:r>
      <w:r w:rsidR="00F27EC4" w:rsidRPr="00F27EC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27EC4" w:rsidRPr="00F27E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இஸ்ரவேல் புத்திரர் இரவு முழுவதும் பிரதான ஆசாரியரை விழித்திருக்க செய்ய வேண்டியிருந்தது!  அவர் கனவு கண்டு தன்னைத் தீட்டுப்படுத்துவார் என்று அவர்கள் பயந்தார்கள். இரவு முழுவதும்</w:t>
      </w:r>
      <w:r w:rsidR="00F27EC4" w:rsidRPr="00F27EC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27EC4" w:rsidRPr="00F27EC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லேவியர்கள் பிரதான ஆசாரியருடன் அமர்ந்து மோசேயின் நியாயப்பிரமாணத்தை அவருக்கு வாசிப்பதன் மூலம் அவரை விழித்திருக்க செய்தார்கள். அவர் </w:t>
      </w:r>
      <w:r w:rsidR="00F27EC4" w:rsidRPr="00F27EC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கூடாரத்திற்குள் பிரவேசிக்க அனைத்து ஏற்பாடுகளையும் செய்தபின்பு</w:t>
      </w:r>
      <w:r w:rsidR="00F27EC4" w:rsidRPr="00F27EC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27EC4" w:rsidRPr="00F27E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மோசேயின் நியாயப்பிரமாணத்தின்படி</w:t>
      </w:r>
      <w:r w:rsidR="00F27EC4" w:rsidRPr="00F27EC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27EC4" w:rsidRPr="00F27E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துக்கத்துடன் தனது குடும்பத்தினரிடம் கூறுவார்</w:t>
      </w:r>
      <w:r w:rsidR="00F27EC4" w:rsidRPr="00F27EC4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="00F27EC4" w:rsidRPr="00F27E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மகா பரிசுத்த ஸ்தலத்திற்குள் பிரவேசித்த பிறகு திரும்புவேனா என்று எனக்குத் தெரியவில்லை</w:t>
      </w:r>
      <w:r w:rsidR="00F27EC4" w:rsidRPr="00F27EC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27EC4" w:rsidRPr="00F27E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அங்கு நான் எல்லா இஸ்ரவேலருகளுக்காகவும் தேவ முகத்தை தேடப் போகிறேன்.  நியாயப்பிரமாணத்தின்படியும் தேவனின் கட்டளைகளின்படியும்</w:t>
      </w:r>
      <w:r w:rsidR="00F27EC4" w:rsidRPr="00F27EC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27EC4" w:rsidRPr="00F27E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யாரும் அவருடைய முகத்தைப் பார்த்து வாழ முடியாது. பலியின் இரத்தத்துடன் நான் மகா பரிசுத்த ஸ்தலத்தில் பிரவேசித்து கிருபாசனத்தின் மீது அதை தெளிப்பேன். தேவ ஜனங்களிடையே ஏதேனும் அக்கிரமம் இருந்தால்</w:t>
      </w:r>
      <w:r w:rsidR="00F27EC4" w:rsidRPr="00F27EC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27EC4" w:rsidRPr="00F27E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மரித்துவிடுவேன் என்று அஞ்சுகிறேன். அபபடி இருந்தால் நான் தேவ பிரசன்னத்தில் மரித்து விடுவேன்</w:t>
      </w:r>
      <w:r w:rsidR="00F27EC4" w:rsidRPr="00F27EC4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F27EC4" w:rsidRPr="00F27EC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நான் உயிரோடு திரும்ப மாட்டேன். ஆனால் நான் மரிக்க </w:t>
      </w:r>
      <w:r w:rsidR="00F27EC4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3" style="position:absolute;left:0;text-align:left;margin-left:-10.15pt;margin-top:730.75pt;width:630pt;height:13.7pt;z-index:25172172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F27EC4" w:rsidRPr="00F27E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நேரிட்டாலும்</w:t>
      </w:r>
      <w:r w:rsidR="00F27EC4" w:rsidRPr="00F27EC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27EC4" w:rsidRPr="00F27EC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நான் ராஜாவைப் பார்க்கப் </w:t>
      </w:r>
      <w:r w:rsidR="00F27EC4" w:rsidRPr="00F27EC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போகிறேன்!” கடைசியாக</w:t>
      </w:r>
      <w:r w:rsidR="00F27EC4" w:rsidRPr="00F27EC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27EC4" w:rsidRPr="00F27E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மகா பரிசுத்த ஸ்தலத்தில் பிரவேசிப்பதற்கு முன்பு</w:t>
      </w:r>
      <w:r w:rsidR="00F27EC4" w:rsidRPr="00F27EC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27EC4" w:rsidRPr="00F27E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பிரதான ஆசாரியன் தனது கணுக்கால் சுற்றி ஒரு கயிற்றைக் கட்ட வேண்டியிருந்தது. ஏனென்றால் அவர் அங்கே மரித்துவிட்டால்</w:t>
      </w:r>
      <w:r w:rsidR="00F27EC4" w:rsidRPr="00F27EC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27EC4" w:rsidRPr="00F27E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மற்ற ஆசாரியர்கள் மகா பரிசுத்த ஸ்தலத்திற்குள் பிரவேசியாமல் அவரை வெளியே இழுப்பதற்கு அந்த கயிறு கட்டப்பட்டது."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B33D790" w14:textId="77777777" w:rsidR="00A74000" w:rsidRDefault="00A74000" w:rsidP="00326695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0AD07C0C" w14:textId="62D9ECE0" w:rsidR="000931F1" w:rsidRDefault="006551E0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6551E0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301.7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6551E0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7EC20835" w14:textId="2C8ABD17" w:rsidR="0010340A" w:rsidRDefault="00F27EC4" w:rsidP="0010340A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</w:pPr>
      <w:r w:rsidRPr="00F27EC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எல்லாவற்றையும் உயிரோடிருக்கச் செய்கிற தேவனுடைய சந்நிதானத்திலேயும்</w:t>
      </w:r>
      <w:r w:rsidRPr="00F27EC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F27EC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பொந்தியுபிலாத்துவின் முன்னின்று நல்ல அறிக்கையைச் சாட்சியாக விளங்கப்பண்ணின கிறிஸ்து இயேசுவினுடைய சந்நிதானத்திலேயும் உனக்குக் கட்டளையிடுகிறேன்.</w:t>
      </w:r>
    </w:p>
    <w:p w14:paraId="09E01CE0" w14:textId="612DAE7E" w:rsidR="00AD19B9" w:rsidRPr="00AF049F" w:rsidRDefault="00F27EC4" w:rsidP="00AF049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>
        <w:rPr>
          <w:rFonts w:ascii="Latha" w:hAnsi="Latha" w:cs="Arial Unicode MS"/>
          <w:noProof/>
          <w:sz w:val="48"/>
          <w:szCs w:val="44"/>
          <w:lang w:bidi="ta-IN"/>
        </w:rPr>
        <w:t xml:space="preserve">1 </w:t>
      </w:r>
      <w:r w:rsidRPr="00F27EC4">
        <w:rPr>
          <w:rFonts w:ascii="Latha" w:hAnsi="Latha" w:cs="Arial Unicode MS"/>
          <w:noProof/>
          <w:sz w:val="48"/>
          <w:szCs w:val="44"/>
          <w:cs/>
          <w:lang w:bidi="ta-IN"/>
        </w:rPr>
        <w:t>தீமோத்தேயு</w:t>
      </w:r>
      <w:r w:rsidR="00972B82" w:rsidRPr="00972B82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 </w:t>
      </w:r>
      <w:r>
        <w:rPr>
          <w:rFonts w:ascii="Latha" w:hAnsi="Latha" w:cs="Arial Unicode MS"/>
          <w:noProof/>
          <w:sz w:val="48"/>
          <w:szCs w:val="44"/>
          <w:lang w:bidi="ta-IN"/>
        </w:rPr>
        <w:t>6</w:t>
      </w:r>
      <w:r w:rsidR="00972B82" w:rsidRPr="00972B82">
        <w:rPr>
          <w:rFonts w:ascii="Latha" w:hAnsi="Latha" w:cs="Arial Unicode MS"/>
          <w:noProof/>
          <w:sz w:val="48"/>
          <w:szCs w:val="44"/>
          <w:cs/>
          <w:lang w:bidi="ta-IN"/>
        </w:rPr>
        <w:t>:1</w:t>
      </w:r>
      <w:r>
        <w:rPr>
          <w:rFonts w:ascii="Latha" w:hAnsi="Latha" w:cs="Arial Unicode MS"/>
          <w:noProof/>
          <w:sz w:val="48"/>
          <w:szCs w:val="44"/>
          <w:lang w:bidi="ta-IN"/>
        </w:rPr>
        <w:t>4</w:t>
      </w:r>
      <w:r w:rsidR="00C71E2B">
        <w:t>‬</w:t>
      </w:r>
    </w:p>
    <w:p w14:paraId="4AB0EC1D" w14:textId="77777777" w:rsidR="00D21435" w:rsidRDefault="00D21435" w:rsidP="00A541FA">
      <w:pPr>
        <w:ind w:right="1676"/>
        <w:rPr>
          <w:sz w:val="40"/>
          <w:szCs w:val="32"/>
          <w:lang w:val="en-IN"/>
        </w:rPr>
      </w:pPr>
    </w:p>
    <w:p w14:paraId="7D0E232C" w14:textId="29548730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AD2F3A9" w14:textId="79DA6F36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4BE95C22" w14:textId="52806562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259ABB58" w14:textId="3C11EAA6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1663A751" w14:textId="08168D12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642E9952" w14:textId="6ABCB7F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64E9EB52" w14:textId="7CF5A74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771ECCEB" w14:textId="73A83EE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1881A3D9" w14:textId="4077686A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3FED8745" w14:textId="166B36F7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2A284D7E" w14:textId="6731913F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739DF9BF" w14:textId="7137A22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47B9AF69" w14:textId="77777777" w:rsidR="0079063A" w:rsidRDefault="0079063A" w:rsidP="00A541FA">
      <w:pPr>
        <w:ind w:right="1676"/>
        <w:rPr>
          <w:sz w:val="40"/>
          <w:szCs w:val="32"/>
          <w:lang w:val="en-IN"/>
        </w:rPr>
      </w:pPr>
    </w:p>
    <w:p w14:paraId="53F38B09" w14:textId="4129B79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78748466" w14:textId="290842E1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3CFA7519" w14:textId="1D661267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6FDCB309" w14:textId="00CD5443" w:rsidR="008D0F9D" w:rsidRDefault="008D0F9D" w:rsidP="00A541FA">
      <w:pPr>
        <w:ind w:right="1676"/>
        <w:rPr>
          <w:sz w:val="40"/>
          <w:szCs w:val="32"/>
          <w:lang w:val="en-IN"/>
        </w:rPr>
      </w:pPr>
    </w:p>
    <w:p w14:paraId="63B2A060" w14:textId="77777777" w:rsidR="008D0F9D" w:rsidRDefault="008D0F9D" w:rsidP="00A541FA">
      <w:pPr>
        <w:ind w:right="1676"/>
        <w:rPr>
          <w:sz w:val="40"/>
          <w:szCs w:val="32"/>
          <w:lang w:val="en-IN"/>
        </w:rPr>
      </w:pPr>
    </w:p>
    <w:p w14:paraId="5764CFD3" w14:textId="5185AB7E" w:rsidR="0059405D" w:rsidRDefault="0059405D" w:rsidP="00A541FA">
      <w:pPr>
        <w:ind w:right="1676"/>
        <w:rPr>
          <w:sz w:val="40"/>
          <w:szCs w:val="32"/>
          <w:lang w:val="en-IN"/>
        </w:rPr>
      </w:pPr>
    </w:p>
    <w:p w14:paraId="61FF3B6D" w14:textId="59540D78" w:rsidR="00CD4680" w:rsidRDefault="00CD4680" w:rsidP="009E1BE3">
      <w:pPr>
        <w:tabs>
          <w:tab w:val="left" w:pos="1027"/>
        </w:tabs>
        <w:ind w:right="1676"/>
        <w:rPr>
          <w:sz w:val="40"/>
          <w:szCs w:val="32"/>
          <w:lang w:val="en-IN"/>
        </w:rPr>
      </w:pPr>
    </w:p>
    <w:p w14:paraId="19D69201" w14:textId="77777777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52E9DF0B" w14:textId="77777777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6551E0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2D690" w14:textId="77777777" w:rsidR="006551E0" w:rsidRDefault="006551E0" w:rsidP="00A01902">
      <w:r>
        <w:separator/>
      </w:r>
    </w:p>
  </w:endnote>
  <w:endnote w:type="continuationSeparator" w:id="0">
    <w:p w14:paraId="6DC3540C" w14:textId="77777777" w:rsidR="006551E0" w:rsidRDefault="006551E0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C9FB0" w14:textId="77777777" w:rsidR="006551E0" w:rsidRDefault="006551E0" w:rsidP="00A01902">
      <w:r>
        <w:separator/>
      </w:r>
    </w:p>
  </w:footnote>
  <w:footnote w:type="continuationSeparator" w:id="0">
    <w:p w14:paraId="2AFD7998" w14:textId="77777777" w:rsidR="006551E0" w:rsidRDefault="006551E0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6551E0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6D4E"/>
    <w:rsid w:val="000F12C3"/>
    <w:rsid w:val="000F582D"/>
    <w:rsid w:val="0010320D"/>
    <w:rsid w:val="0010340A"/>
    <w:rsid w:val="001149B1"/>
    <w:rsid w:val="001232CC"/>
    <w:rsid w:val="0012676A"/>
    <w:rsid w:val="00127777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3D05"/>
    <w:rsid w:val="001C7C78"/>
    <w:rsid w:val="001D028C"/>
    <w:rsid w:val="001D1F4D"/>
    <w:rsid w:val="001F1D0E"/>
    <w:rsid w:val="001F3521"/>
    <w:rsid w:val="0020224C"/>
    <w:rsid w:val="00204B3B"/>
    <w:rsid w:val="002100DF"/>
    <w:rsid w:val="002115C6"/>
    <w:rsid w:val="0021298D"/>
    <w:rsid w:val="00212BED"/>
    <w:rsid w:val="002144E4"/>
    <w:rsid w:val="002163F7"/>
    <w:rsid w:val="00220F40"/>
    <w:rsid w:val="002234C7"/>
    <w:rsid w:val="00223AA8"/>
    <w:rsid w:val="00234DD0"/>
    <w:rsid w:val="002361FD"/>
    <w:rsid w:val="0023697A"/>
    <w:rsid w:val="00237408"/>
    <w:rsid w:val="002416C0"/>
    <w:rsid w:val="00245736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C3527"/>
    <w:rsid w:val="002C7194"/>
    <w:rsid w:val="002D0702"/>
    <w:rsid w:val="002D3C20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56305"/>
    <w:rsid w:val="00760E4B"/>
    <w:rsid w:val="00761155"/>
    <w:rsid w:val="0076640C"/>
    <w:rsid w:val="00766E34"/>
    <w:rsid w:val="00767C60"/>
    <w:rsid w:val="00772606"/>
    <w:rsid w:val="0077709A"/>
    <w:rsid w:val="00784A27"/>
    <w:rsid w:val="0079063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C7E74"/>
    <w:rsid w:val="008D0F9D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31AB0"/>
    <w:rsid w:val="00932025"/>
    <w:rsid w:val="00936D8F"/>
    <w:rsid w:val="0095361E"/>
    <w:rsid w:val="009603E3"/>
    <w:rsid w:val="00960B0D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5209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E049D"/>
    <w:rsid w:val="009E1BE3"/>
    <w:rsid w:val="009E2E6F"/>
    <w:rsid w:val="009E583D"/>
    <w:rsid w:val="009F6B8B"/>
    <w:rsid w:val="00A01902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4000"/>
    <w:rsid w:val="00A75327"/>
    <w:rsid w:val="00A75D93"/>
    <w:rsid w:val="00A82709"/>
    <w:rsid w:val="00A8372D"/>
    <w:rsid w:val="00A85290"/>
    <w:rsid w:val="00A92CF5"/>
    <w:rsid w:val="00A96BAC"/>
    <w:rsid w:val="00AA053D"/>
    <w:rsid w:val="00AA2DDA"/>
    <w:rsid w:val="00AA5AC1"/>
    <w:rsid w:val="00AB0840"/>
    <w:rsid w:val="00AB244F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213EC"/>
    <w:rsid w:val="00C26E29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D3E7E"/>
    <w:rsid w:val="00DD515F"/>
    <w:rsid w:val="00DD59E4"/>
    <w:rsid w:val="00DE31BA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4245"/>
    <w:rsid w:val="00EE18E5"/>
    <w:rsid w:val="00EF0510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4002"/>
    <w:rsid w:val="00F42272"/>
    <w:rsid w:val="00F45CB6"/>
    <w:rsid w:val="00F54235"/>
    <w:rsid w:val="00F5442D"/>
    <w:rsid w:val="00F55F4A"/>
    <w:rsid w:val="00F57CDA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1111F0"/>
    <w:rsid w:val="00115466"/>
    <w:rsid w:val="00142762"/>
    <w:rsid w:val="00142AEC"/>
    <w:rsid w:val="00143EB3"/>
    <w:rsid w:val="00161F4D"/>
    <w:rsid w:val="001654F9"/>
    <w:rsid w:val="00184AF9"/>
    <w:rsid w:val="001B308E"/>
    <w:rsid w:val="001D5AEA"/>
    <w:rsid w:val="001D5E87"/>
    <w:rsid w:val="001E4F27"/>
    <w:rsid w:val="001E5445"/>
    <w:rsid w:val="00221088"/>
    <w:rsid w:val="00252D8E"/>
    <w:rsid w:val="002745B4"/>
    <w:rsid w:val="002A2F54"/>
    <w:rsid w:val="002B1F2A"/>
    <w:rsid w:val="003160DD"/>
    <w:rsid w:val="00316CD1"/>
    <w:rsid w:val="0034175C"/>
    <w:rsid w:val="00346E83"/>
    <w:rsid w:val="00370FBF"/>
    <w:rsid w:val="003812E1"/>
    <w:rsid w:val="00386968"/>
    <w:rsid w:val="003A5AA9"/>
    <w:rsid w:val="00400124"/>
    <w:rsid w:val="00400E11"/>
    <w:rsid w:val="00401FE9"/>
    <w:rsid w:val="00406BDE"/>
    <w:rsid w:val="0041766D"/>
    <w:rsid w:val="004562E0"/>
    <w:rsid w:val="004661D2"/>
    <w:rsid w:val="004B1C11"/>
    <w:rsid w:val="004D157E"/>
    <w:rsid w:val="004D5F30"/>
    <w:rsid w:val="005013E6"/>
    <w:rsid w:val="005027F3"/>
    <w:rsid w:val="00532AA9"/>
    <w:rsid w:val="005364CA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907DA4"/>
    <w:rsid w:val="00920669"/>
    <w:rsid w:val="0094430A"/>
    <w:rsid w:val="00954135"/>
    <w:rsid w:val="00972111"/>
    <w:rsid w:val="00982604"/>
    <w:rsid w:val="00997A1D"/>
    <w:rsid w:val="009B7817"/>
    <w:rsid w:val="00A16EBC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63271"/>
    <w:rsid w:val="00B73EC1"/>
    <w:rsid w:val="00BB1F7E"/>
    <w:rsid w:val="00BD4CDB"/>
    <w:rsid w:val="00BF695E"/>
    <w:rsid w:val="00C318D0"/>
    <w:rsid w:val="00C36F95"/>
    <w:rsid w:val="00C444DF"/>
    <w:rsid w:val="00C60F00"/>
    <w:rsid w:val="00C90180"/>
    <w:rsid w:val="00C96FE4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9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2020-12-16T16:48:00Z</cp:lastPrinted>
  <dcterms:created xsi:type="dcterms:W3CDTF">2020-12-19T23:39:00Z</dcterms:created>
  <dcterms:modified xsi:type="dcterms:W3CDTF">2020-12-19T23:47:00Z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