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9640CD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55046611" w14:textId="77777777" w:rsidR="009B03AE" w:rsidRPr="009B03AE" w:rsidRDefault="009B03AE" w:rsidP="009B03AE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B03A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ஓசியா 6:1-9:17</w:t>
                  </w:r>
                </w:p>
                <w:p w14:paraId="24CC7AC3" w14:textId="77777777" w:rsidR="009B03AE" w:rsidRPr="009B03AE" w:rsidRDefault="009B03AE" w:rsidP="009B03AE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B03A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3 யோவான்     1:1-14</w:t>
                  </w:r>
                </w:p>
                <w:p w14:paraId="538E437C" w14:textId="77777777" w:rsidR="009B03AE" w:rsidRPr="009B03AE" w:rsidRDefault="009B03AE" w:rsidP="009B03AE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B03A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126:1-6</w:t>
                  </w:r>
                </w:p>
                <w:p w14:paraId="3F50C377" w14:textId="13BFD22D" w:rsidR="009A0942" w:rsidRPr="007A1E95" w:rsidRDefault="009B03AE" w:rsidP="009B03AE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9B03A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29:12-14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24F8592D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451C59" w:rsidRPr="00451C59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டிசம்பர்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9B03AE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7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9640CD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9640CD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5B21729C" w14:textId="7F3F98E0" w:rsidR="009B03AE" w:rsidRDefault="009640CD" w:rsidP="0069775F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9B03AE" w:rsidRPr="009B03A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கர்த்தர் நமக்கு எதையாவது செய்யும்படிக் கட்டளையிடும்போது</w:t>
      </w:r>
      <w:r w:rsidR="009B03AE" w:rsidRPr="009B03A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B03AE" w:rsidRPr="009B03AE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​​அதை நம்முடைய சொந்த பலத்தால் செய்யும்படி அவர் சொல்லவில்லை என்பது ஒரு பெரிய மகிழ்ச்சிக்குரிய காரியமாகும்! பெரும்பாலும் செய்ய வேண்டியிருக்கும் காரியம் சாத்தியமற்றதும்</w:t>
      </w:r>
      <w:r w:rsidR="009B03AE" w:rsidRPr="009B03A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B03AE" w:rsidRPr="009B03A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நம்பிக்கை யற்றதுமாக தோன்றினாலும்</w:t>
      </w:r>
      <w:r w:rsidR="009B03AE" w:rsidRPr="009B03A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B03AE" w:rsidRPr="009B03A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அதை எவ்வாறு செய்வது என்று அவருக்குத் தெரியும். "பெலத்தினால் ஒருவனும் மேற்கொள்வதில்லை." (</w:t>
      </w:r>
      <w:r w:rsidR="009B03AE" w:rsidRPr="009B03AE">
        <w:rPr>
          <w:rFonts w:ascii="Latha" w:hAnsi="Latha" w:cs="Arial Unicode MS"/>
          <w:noProof/>
          <w:sz w:val="52"/>
          <w:szCs w:val="48"/>
          <w:lang w:val="ta-IN"/>
        </w:rPr>
        <w:t xml:space="preserve">I </w:t>
      </w:r>
      <w:r w:rsidR="009B03AE" w:rsidRPr="009B03A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சாமுவேல் 2: 9) "கர்த்தரின் வழி உத்தமர்களுக்கு அரண்</w:t>
      </w:r>
      <w:r w:rsidR="009B03AE" w:rsidRPr="009B03AE">
        <w:rPr>
          <w:rFonts w:ascii="Latha" w:hAnsi="Latha" w:cs="Arial Unicode MS"/>
          <w:noProof/>
          <w:sz w:val="52"/>
          <w:szCs w:val="48"/>
          <w:lang w:val="ta-IN"/>
        </w:rPr>
        <w:t>," (</w:t>
      </w:r>
      <w:r w:rsidR="009B03AE" w:rsidRPr="009B03AE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நீதிமொழிகள் 10:29). சபையை தூய்மைப்படுத்துவதும்  பரிசுத்தப்படுத்துவதும் ஆலயத்தை அளவிடும் பணியும் ஒரு பெரிய </w:t>
      </w:r>
      <w:r w:rsidR="009B03AE" w:rsidRPr="009B03AE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காரியமாக தெரிகிறது! மீந்திருக்கும் விசுவாசிகள் அத்தகைய பணியை எவ்வாறு செய்ய முடியும்</w:t>
      </w:r>
      <w:r w:rsidR="009B03AE" w:rsidRPr="009B03AE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="009B03AE" w:rsidRPr="009B03A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முழு சபை அமைப்பையும் தூய்மைப்படுத்தும் பணியை சரீரமாகிய சபையிலுள்ள சிறுபான்மையினர் எவ்வாறு சந்திக்க முடியும்</w:t>
      </w:r>
      <w:r w:rsidR="009B03AE" w:rsidRPr="009B03AE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="009B03AE" w:rsidRPr="009B03A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அதற்காக அவர்கள் முயற்சி செய்ய வேண்டியதில்லை</w:t>
      </w:r>
      <w:r w:rsidR="009B03AE" w:rsidRPr="009B03AE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9B03AE" w:rsidRPr="009B03A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ஒரு ஜனத்தை எழுப்புவார்</w:t>
      </w:r>
      <w:r w:rsidR="009B03AE" w:rsidRPr="009B03AE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9B03AE" w:rsidRPr="009B03A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சக்தியை அளிப்பார்</w:t>
      </w:r>
      <w:r w:rsidR="009B03AE" w:rsidRPr="009B03AE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9B03AE" w:rsidRPr="009B03A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விரும்புவதை உருவாக்குவார் என்பதற்காக தேவனைத் துதியுங்கள். தேவனின் நோக்கங்களையும் திட்டங்களையும்  தெளிவாக உணர்ந்த அவர்கள்</w:t>
      </w:r>
      <w:r w:rsidR="009B03AE" w:rsidRPr="009B03A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B03AE" w:rsidRPr="009B03A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கர்த்தராகிய இயேசு கிறிஸ்து இந்த பூமியில் இருந்தபோது பிதாவோடு முற்றிலும் இணைந்து முன் சென்றதுபோல அவர்களும் முழு ஒற்றுமையுடன் முன் செல்வார்கள்.  சபையில் நிகழும் அனைத்து அருவருப்புகளையும் தூய்மைப் படுத்துவது சாத்தியமில்லை என்று தோன்றினாலும்</w:t>
      </w:r>
      <w:r w:rsidR="009B03AE" w:rsidRPr="009B03A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B03AE" w:rsidRPr="009B03AE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சர்வவல்லவர் தனது உண்மையுள்ள சாட்சிகளான </w:t>
      </w:r>
      <w:r w:rsidR="009B03AE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55" style="position:absolute;left:0;text-align:left;margin-left:-6.9pt;margin-top:731.25pt;width:630pt;height:13.7pt;z-index:2517196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9B03AE" w:rsidRPr="009B03AE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ஒரு ஜனங்களின் கையில் ஒரு அளவு கோலை </w:t>
      </w:r>
      <w:r w:rsidR="009B03AE" w:rsidRPr="009B03AE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வைத்துள்ளார் !!  சாத்தியமில்லாததைச் செய்ய தேவன் பரிசுத்த ஆவியானவரை அவர் அவர்களுக்கு அருளுவார். இரண்டு சாட்சிகளும் குத்துவிளக்கில் தொடர்ச்சியாக எண்ணெயை ஊற்ற வேண்டும் (சக்கரியா 4)!  அவர்கள்  அதிகாரமும் அபிஷேகமும் உடைய ஒரு கூட்டான ஜனமாகும் .</w:t>
      </w:r>
    </w:p>
    <w:p w14:paraId="281ECB7F" w14:textId="77777777" w:rsidR="009B03AE" w:rsidRDefault="009B03AE" w:rsidP="0069775F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420A4D9F" w14:textId="45D8C588" w:rsidR="008F46F4" w:rsidRPr="0069775F" w:rsidRDefault="009640CD" w:rsidP="0069775F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120D8F95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2D4A022D" w:rsidR="006D514C" w:rsidRPr="00CF2CCC" w:rsidRDefault="009640CD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7pt;margin-top:5.15pt;width:556.9pt;height:284.3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9640CD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7EC20835" w14:textId="09473D6C" w:rsidR="0010340A" w:rsidRDefault="009B03AE" w:rsidP="0010340A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</w:pPr>
      <w:r w:rsidRPr="009B03A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பலவிதமான அந்நிய போதனைகளால் அலைப்புண்டு திரியாதிருங்கள். போஜன பதார்த்தங்களினாலல்ல</w:t>
      </w:r>
      <w:r w:rsidRPr="009B03A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9B03A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கிருபையினாலே இருதயம் ஸ்திரப்படுகிறது நல்லது</w:t>
      </w:r>
      <w:r w:rsidRPr="009B03A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9B03A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போஜனபதார்த்தங்களில் முயற்சிசெய்கிறவர்கள் பலனடையவில்லையே.</w:t>
      </w:r>
    </w:p>
    <w:p w14:paraId="09E01CE0" w14:textId="01E2AEAA" w:rsidR="00AD19B9" w:rsidRPr="00AF049F" w:rsidRDefault="009B03AE" w:rsidP="00AF049F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9B03AE">
        <w:rPr>
          <w:rFonts w:ascii="Latha" w:hAnsi="Latha" w:cs="Arial Unicode MS"/>
          <w:noProof/>
          <w:sz w:val="48"/>
          <w:szCs w:val="44"/>
          <w:cs/>
          <w:lang w:bidi="ta-IN"/>
        </w:rPr>
        <w:t>எபிரெயர் 13:9</w:t>
      </w:r>
      <w:r w:rsidR="00C71E2B">
        <w:t>‬</w:t>
      </w:r>
    </w:p>
    <w:p w14:paraId="60CBEDA0" w14:textId="0B4230EC" w:rsidR="00A541FA" w:rsidRDefault="00A541FA" w:rsidP="00A541FA">
      <w:pPr>
        <w:ind w:right="1676"/>
        <w:rPr>
          <w:sz w:val="40"/>
          <w:szCs w:val="32"/>
          <w:lang w:val="en-IN"/>
        </w:rPr>
      </w:pPr>
    </w:p>
    <w:p w14:paraId="055B8689" w14:textId="2344DD1C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23E33C83" w14:textId="5F95300D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796140FB" w14:textId="2306CA5B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568DD18F" w14:textId="19AD4640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276CBCEC" w14:textId="11988201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22C012CB" w14:textId="3D9DB297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65D91136" w14:textId="537633F6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78B43B0E" w14:textId="354A8E5C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08442615" w14:textId="3975B21F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733F1577" w14:textId="56277E00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4419A4EF" w14:textId="26D943FC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7811E83F" w14:textId="6207A096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59A88351" w14:textId="30C298B0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34685EBF" w14:textId="230791D1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7471BCE3" w14:textId="4A6858FC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202A9397" w14:textId="705352E6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47A022AA" w14:textId="655EADE5" w:rsidR="009B03AE" w:rsidRDefault="009B03AE" w:rsidP="00A541FA">
      <w:pPr>
        <w:ind w:right="1676"/>
        <w:rPr>
          <w:sz w:val="40"/>
          <w:szCs w:val="32"/>
          <w:lang w:val="en-IN"/>
        </w:rPr>
      </w:pPr>
    </w:p>
    <w:p w14:paraId="7C4217BC" w14:textId="0E957692" w:rsidR="009B03AE" w:rsidRDefault="009B03AE" w:rsidP="00A541FA">
      <w:pPr>
        <w:ind w:right="1676"/>
        <w:rPr>
          <w:sz w:val="40"/>
          <w:szCs w:val="32"/>
          <w:lang w:val="en-IN"/>
        </w:rPr>
      </w:pPr>
    </w:p>
    <w:p w14:paraId="16F2687A" w14:textId="6C9ED4F4" w:rsidR="009B03AE" w:rsidRDefault="009B03AE" w:rsidP="00A541FA">
      <w:pPr>
        <w:ind w:right="1676"/>
        <w:rPr>
          <w:sz w:val="40"/>
          <w:szCs w:val="32"/>
          <w:lang w:val="en-IN"/>
        </w:rPr>
      </w:pPr>
    </w:p>
    <w:p w14:paraId="245C7D2B" w14:textId="77777777" w:rsidR="009B03AE" w:rsidRDefault="009B03AE" w:rsidP="00A541FA">
      <w:pPr>
        <w:ind w:right="1676"/>
        <w:rPr>
          <w:sz w:val="40"/>
          <w:szCs w:val="32"/>
          <w:lang w:val="en-IN"/>
        </w:rPr>
      </w:pPr>
    </w:p>
    <w:p w14:paraId="0BFEE8AB" w14:textId="77777777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731F9CCA" w14:textId="77777777" w:rsidR="00331C41" w:rsidRDefault="00331C41" w:rsidP="00A541FA">
      <w:pPr>
        <w:ind w:right="1676"/>
        <w:rPr>
          <w:sz w:val="40"/>
          <w:szCs w:val="32"/>
          <w:lang w:val="en-IN"/>
        </w:rPr>
      </w:pPr>
    </w:p>
    <w:p w14:paraId="7D0E232C" w14:textId="77777777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3664B31E" w14:textId="0EF1796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9640CD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ED751" w14:textId="77777777" w:rsidR="009640CD" w:rsidRDefault="009640CD" w:rsidP="00A01902">
      <w:r>
        <w:separator/>
      </w:r>
    </w:p>
  </w:endnote>
  <w:endnote w:type="continuationSeparator" w:id="0">
    <w:p w14:paraId="5782F26A" w14:textId="77777777" w:rsidR="009640CD" w:rsidRDefault="009640CD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25794" w14:textId="77777777" w:rsidR="009640CD" w:rsidRDefault="009640CD" w:rsidP="00A01902">
      <w:r>
        <w:separator/>
      </w:r>
    </w:p>
  </w:footnote>
  <w:footnote w:type="continuationSeparator" w:id="0">
    <w:p w14:paraId="5C07C1B6" w14:textId="77777777" w:rsidR="009640CD" w:rsidRDefault="009640CD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9640CD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F12C3"/>
    <w:rsid w:val="000F582D"/>
    <w:rsid w:val="0010320D"/>
    <w:rsid w:val="0010340A"/>
    <w:rsid w:val="001149B1"/>
    <w:rsid w:val="0012676A"/>
    <w:rsid w:val="00127777"/>
    <w:rsid w:val="00146C3C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3D05"/>
    <w:rsid w:val="001C7C78"/>
    <w:rsid w:val="001D028C"/>
    <w:rsid w:val="001D1F4D"/>
    <w:rsid w:val="001F3521"/>
    <w:rsid w:val="0020224C"/>
    <w:rsid w:val="00204B3B"/>
    <w:rsid w:val="002100DF"/>
    <w:rsid w:val="002115C6"/>
    <w:rsid w:val="0021298D"/>
    <w:rsid w:val="00212BED"/>
    <w:rsid w:val="002144E4"/>
    <w:rsid w:val="002163F7"/>
    <w:rsid w:val="002234C7"/>
    <w:rsid w:val="00223AA8"/>
    <w:rsid w:val="002361FD"/>
    <w:rsid w:val="0023697A"/>
    <w:rsid w:val="00237408"/>
    <w:rsid w:val="002416C0"/>
    <w:rsid w:val="002467FA"/>
    <w:rsid w:val="00250C70"/>
    <w:rsid w:val="00251D5D"/>
    <w:rsid w:val="002555E1"/>
    <w:rsid w:val="00255920"/>
    <w:rsid w:val="00256FBF"/>
    <w:rsid w:val="00257981"/>
    <w:rsid w:val="00262142"/>
    <w:rsid w:val="002739DC"/>
    <w:rsid w:val="00282153"/>
    <w:rsid w:val="00285211"/>
    <w:rsid w:val="0028567A"/>
    <w:rsid w:val="00293A0B"/>
    <w:rsid w:val="002A1677"/>
    <w:rsid w:val="002B1E21"/>
    <w:rsid w:val="002B736B"/>
    <w:rsid w:val="002C3527"/>
    <w:rsid w:val="002C7194"/>
    <w:rsid w:val="002D0702"/>
    <w:rsid w:val="002D3C20"/>
    <w:rsid w:val="002F29DB"/>
    <w:rsid w:val="002F43C2"/>
    <w:rsid w:val="002F7A7A"/>
    <w:rsid w:val="003118B7"/>
    <w:rsid w:val="00312674"/>
    <w:rsid w:val="0031501C"/>
    <w:rsid w:val="0031769F"/>
    <w:rsid w:val="003249C3"/>
    <w:rsid w:val="00331C41"/>
    <w:rsid w:val="00331DC4"/>
    <w:rsid w:val="00332929"/>
    <w:rsid w:val="00332DFF"/>
    <w:rsid w:val="00342326"/>
    <w:rsid w:val="0034552A"/>
    <w:rsid w:val="00347FC9"/>
    <w:rsid w:val="00361CF0"/>
    <w:rsid w:val="003650BD"/>
    <w:rsid w:val="00367CC7"/>
    <w:rsid w:val="0037033A"/>
    <w:rsid w:val="00382462"/>
    <w:rsid w:val="00392C9B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E276E"/>
    <w:rsid w:val="003E564B"/>
    <w:rsid w:val="00400743"/>
    <w:rsid w:val="004150C0"/>
    <w:rsid w:val="004159D1"/>
    <w:rsid w:val="00416B17"/>
    <w:rsid w:val="00422B18"/>
    <w:rsid w:val="004246CC"/>
    <w:rsid w:val="00426BFE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6C98"/>
    <w:rsid w:val="004E0E6F"/>
    <w:rsid w:val="004F0B1B"/>
    <w:rsid w:val="004F319F"/>
    <w:rsid w:val="004F343A"/>
    <w:rsid w:val="004F6981"/>
    <w:rsid w:val="005139B1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260A"/>
    <w:rsid w:val="0059570E"/>
    <w:rsid w:val="005A03E0"/>
    <w:rsid w:val="005B13DC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2E8D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4F96"/>
    <w:rsid w:val="00735034"/>
    <w:rsid w:val="00746E74"/>
    <w:rsid w:val="00760E4B"/>
    <w:rsid w:val="00761155"/>
    <w:rsid w:val="0076640C"/>
    <w:rsid w:val="00766E34"/>
    <w:rsid w:val="00767C60"/>
    <w:rsid w:val="00772606"/>
    <w:rsid w:val="0077709A"/>
    <w:rsid w:val="007A0661"/>
    <w:rsid w:val="007A1E95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6FD3"/>
    <w:rsid w:val="008D7974"/>
    <w:rsid w:val="008E7C99"/>
    <w:rsid w:val="008F2DB6"/>
    <w:rsid w:val="008F46F4"/>
    <w:rsid w:val="009039FD"/>
    <w:rsid w:val="00912DB4"/>
    <w:rsid w:val="0091452E"/>
    <w:rsid w:val="00916C9D"/>
    <w:rsid w:val="009217C2"/>
    <w:rsid w:val="00931AB0"/>
    <w:rsid w:val="00932025"/>
    <w:rsid w:val="00936D8F"/>
    <w:rsid w:val="009603E3"/>
    <w:rsid w:val="00960B0D"/>
    <w:rsid w:val="0096318B"/>
    <w:rsid w:val="009640CD"/>
    <w:rsid w:val="0096489D"/>
    <w:rsid w:val="00973D29"/>
    <w:rsid w:val="00974D34"/>
    <w:rsid w:val="00981718"/>
    <w:rsid w:val="00982299"/>
    <w:rsid w:val="00985209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E049D"/>
    <w:rsid w:val="009E2E6F"/>
    <w:rsid w:val="009E583D"/>
    <w:rsid w:val="00A01902"/>
    <w:rsid w:val="00A20CAC"/>
    <w:rsid w:val="00A2652D"/>
    <w:rsid w:val="00A26741"/>
    <w:rsid w:val="00A301CA"/>
    <w:rsid w:val="00A33464"/>
    <w:rsid w:val="00A37467"/>
    <w:rsid w:val="00A41807"/>
    <w:rsid w:val="00A51AAD"/>
    <w:rsid w:val="00A541FA"/>
    <w:rsid w:val="00A57A56"/>
    <w:rsid w:val="00A75327"/>
    <w:rsid w:val="00A75D93"/>
    <w:rsid w:val="00A82709"/>
    <w:rsid w:val="00A8372D"/>
    <w:rsid w:val="00A92CF5"/>
    <w:rsid w:val="00A96BAC"/>
    <w:rsid w:val="00AA053D"/>
    <w:rsid w:val="00AA2DDA"/>
    <w:rsid w:val="00AA5AC1"/>
    <w:rsid w:val="00AB0840"/>
    <w:rsid w:val="00AB7DA7"/>
    <w:rsid w:val="00AC321D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213EC"/>
    <w:rsid w:val="00C26E29"/>
    <w:rsid w:val="00C37B8A"/>
    <w:rsid w:val="00C42BC4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E2F4E"/>
    <w:rsid w:val="00CF2CCC"/>
    <w:rsid w:val="00D014E1"/>
    <w:rsid w:val="00D061FF"/>
    <w:rsid w:val="00D0701E"/>
    <w:rsid w:val="00D1130B"/>
    <w:rsid w:val="00D131EC"/>
    <w:rsid w:val="00D1453D"/>
    <w:rsid w:val="00D321F9"/>
    <w:rsid w:val="00D33164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D3E7E"/>
    <w:rsid w:val="00DD515F"/>
    <w:rsid w:val="00DD59E4"/>
    <w:rsid w:val="00DE31BA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4FDE"/>
    <w:rsid w:val="00E6528C"/>
    <w:rsid w:val="00E73EEA"/>
    <w:rsid w:val="00E81738"/>
    <w:rsid w:val="00E90063"/>
    <w:rsid w:val="00E94364"/>
    <w:rsid w:val="00E956F3"/>
    <w:rsid w:val="00E95CC3"/>
    <w:rsid w:val="00E962F1"/>
    <w:rsid w:val="00E97EC0"/>
    <w:rsid w:val="00EA2F8B"/>
    <w:rsid w:val="00EA71BF"/>
    <w:rsid w:val="00EB3388"/>
    <w:rsid w:val="00EB498B"/>
    <w:rsid w:val="00EC6A3E"/>
    <w:rsid w:val="00ED4245"/>
    <w:rsid w:val="00EF0510"/>
    <w:rsid w:val="00EF4D54"/>
    <w:rsid w:val="00EF4FD0"/>
    <w:rsid w:val="00EF5ED8"/>
    <w:rsid w:val="00EF6910"/>
    <w:rsid w:val="00F01F2D"/>
    <w:rsid w:val="00F05E2C"/>
    <w:rsid w:val="00F202A2"/>
    <w:rsid w:val="00F23E04"/>
    <w:rsid w:val="00F23FFD"/>
    <w:rsid w:val="00F32007"/>
    <w:rsid w:val="00F34002"/>
    <w:rsid w:val="00F42272"/>
    <w:rsid w:val="00F5442D"/>
    <w:rsid w:val="00F55F4A"/>
    <w:rsid w:val="00F57CDA"/>
    <w:rsid w:val="00F60856"/>
    <w:rsid w:val="00F7249D"/>
    <w:rsid w:val="00F7274D"/>
    <w:rsid w:val="00F75AB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C0600"/>
    <w:rsid w:val="000C532A"/>
    <w:rsid w:val="000C6828"/>
    <w:rsid w:val="001111F0"/>
    <w:rsid w:val="00115466"/>
    <w:rsid w:val="00142762"/>
    <w:rsid w:val="00142AEC"/>
    <w:rsid w:val="00143EB3"/>
    <w:rsid w:val="00161F4D"/>
    <w:rsid w:val="001654F9"/>
    <w:rsid w:val="00184AF9"/>
    <w:rsid w:val="001B308E"/>
    <w:rsid w:val="001D5AEA"/>
    <w:rsid w:val="001D5E87"/>
    <w:rsid w:val="001E4F27"/>
    <w:rsid w:val="001E5445"/>
    <w:rsid w:val="00221088"/>
    <w:rsid w:val="00252D8E"/>
    <w:rsid w:val="002745B4"/>
    <w:rsid w:val="002A2F54"/>
    <w:rsid w:val="002B1F2A"/>
    <w:rsid w:val="003160DD"/>
    <w:rsid w:val="0034175C"/>
    <w:rsid w:val="00346E83"/>
    <w:rsid w:val="00370FBF"/>
    <w:rsid w:val="003812E1"/>
    <w:rsid w:val="003A5AA9"/>
    <w:rsid w:val="00400124"/>
    <w:rsid w:val="00400E11"/>
    <w:rsid w:val="00401FE9"/>
    <w:rsid w:val="00406BDE"/>
    <w:rsid w:val="0041766D"/>
    <w:rsid w:val="004562E0"/>
    <w:rsid w:val="004661D2"/>
    <w:rsid w:val="004B1C11"/>
    <w:rsid w:val="004D157E"/>
    <w:rsid w:val="004D5F30"/>
    <w:rsid w:val="005013E6"/>
    <w:rsid w:val="005027F3"/>
    <w:rsid w:val="00532AA9"/>
    <w:rsid w:val="005364CA"/>
    <w:rsid w:val="00563BFE"/>
    <w:rsid w:val="005778ED"/>
    <w:rsid w:val="0059570F"/>
    <w:rsid w:val="005C0EB1"/>
    <w:rsid w:val="005D2E70"/>
    <w:rsid w:val="005E277A"/>
    <w:rsid w:val="00613FB0"/>
    <w:rsid w:val="0061631E"/>
    <w:rsid w:val="006427C2"/>
    <w:rsid w:val="00652A54"/>
    <w:rsid w:val="00692256"/>
    <w:rsid w:val="00695423"/>
    <w:rsid w:val="006A30FB"/>
    <w:rsid w:val="006B4296"/>
    <w:rsid w:val="006D7C1D"/>
    <w:rsid w:val="006F7671"/>
    <w:rsid w:val="00731A59"/>
    <w:rsid w:val="00744DD2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71833"/>
    <w:rsid w:val="00880D51"/>
    <w:rsid w:val="00897700"/>
    <w:rsid w:val="008A715A"/>
    <w:rsid w:val="0094430A"/>
    <w:rsid w:val="00954135"/>
    <w:rsid w:val="00972111"/>
    <w:rsid w:val="00982604"/>
    <w:rsid w:val="00997A1D"/>
    <w:rsid w:val="009B7817"/>
    <w:rsid w:val="00A16EBC"/>
    <w:rsid w:val="00A6483E"/>
    <w:rsid w:val="00A675AA"/>
    <w:rsid w:val="00AC2A13"/>
    <w:rsid w:val="00AD123C"/>
    <w:rsid w:val="00AE2D6B"/>
    <w:rsid w:val="00AF391E"/>
    <w:rsid w:val="00B1051C"/>
    <w:rsid w:val="00B63271"/>
    <w:rsid w:val="00B73EC1"/>
    <w:rsid w:val="00BB1F7E"/>
    <w:rsid w:val="00BD4CDB"/>
    <w:rsid w:val="00C318D0"/>
    <w:rsid w:val="00C36F95"/>
    <w:rsid w:val="00C60F00"/>
    <w:rsid w:val="00C90180"/>
    <w:rsid w:val="00C96FE4"/>
    <w:rsid w:val="00CB4982"/>
    <w:rsid w:val="00D338A0"/>
    <w:rsid w:val="00D62FDE"/>
    <w:rsid w:val="00DA355B"/>
    <w:rsid w:val="00DC41BB"/>
    <w:rsid w:val="00DE3DEE"/>
    <w:rsid w:val="00DF7BBE"/>
    <w:rsid w:val="00E22665"/>
    <w:rsid w:val="00E232CC"/>
    <w:rsid w:val="00E30F25"/>
    <w:rsid w:val="00E407CE"/>
    <w:rsid w:val="00E56C73"/>
    <w:rsid w:val="00E6291C"/>
    <w:rsid w:val="00F01144"/>
    <w:rsid w:val="00F06801"/>
    <w:rsid w:val="00F211AF"/>
    <w:rsid w:val="00F331DC"/>
    <w:rsid w:val="00F33339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2</TotalTime>
  <Pages>4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2020-12-01T18:25:00Z</cp:lastPrinted>
  <dcterms:created xsi:type="dcterms:W3CDTF">2020-12-06T18:07:00Z</dcterms:created>
  <dcterms:modified xsi:type="dcterms:W3CDTF">2020-12-06T18:07:00Z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