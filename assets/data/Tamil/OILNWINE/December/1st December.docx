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981718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6E683B4" w14:textId="77777777" w:rsidR="00451C59" w:rsidRPr="00451C59" w:rsidRDefault="00451C59" w:rsidP="00451C5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51C5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தானியேல்     8:1-27</w:t>
                  </w:r>
                </w:p>
                <w:p w14:paraId="24575015" w14:textId="77777777" w:rsidR="00451C59" w:rsidRPr="00451C59" w:rsidRDefault="00451C59" w:rsidP="00451C5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51C5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யோவான்     2:1-17</w:t>
                  </w:r>
                </w:p>
                <w:p w14:paraId="44A7F83D" w14:textId="77777777" w:rsidR="00451C59" w:rsidRPr="00451C59" w:rsidRDefault="00451C59" w:rsidP="00451C5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51C5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120:1-7</w:t>
                  </w:r>
                </w:p>
                <w:p w14:paraId="3F50C377" w14:textId="7AEB285A" w:rsidR="009A0942" w:rsidRPr="007A1E95" w:rsidRDefault="00451C59" w:rsidP="00451C5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451C5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28:25-26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89D5D24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451C5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981718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981718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4DCEF4CD" w14:textId="2CBE5C20" w:rsidR="0017369E" w:rsidRPr="00B84ACF" w:rsidRDefault="00981718" w:rsidP="00B84ACF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ஐக்கியம் என்பது சிலுவையின் கிரியை மூலம் ஒருவருக்கொருவர் உள்ள உறவில் இருந்து வெளிப்படுகிறது. நாம் வெளிச்சத்தில் நடக்கும்போது</w:t>
      </w:r>
      <w:r w:rsidR="00451C59" w:rsidRPr="00451C5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​​எழுதப்படாத மனசாட்சியைக் கட்டுப்படுத்துகிற ஒரு உடன்படிக்கை செயல்படுகிறது</w:t>
      </w:r>
      <w:r w:rsidR="00451C59" w:rsidRPr="00451C5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கர்த்தருக்குள் விசுவாசிகள் ஒன்றாக வளரும்போது ஆழத்திற்கு கடந்துச் செல்லுகிறதான ஒரு இணைப்பு இருக்கிறது. கிறிஸ்துவின் சரீரத்தில் நட்பு கொள்ள நாம் அழைக்கப் படுகிறோம் என்று பலர் நினைக்கி றார்கள்</w:t>
      </w:r>
      <w:r w:rsidR="00451C59" w:rsidRPr="00451C5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உண்மையான சரீரத்தில்</w:t>
      </w:r>
      <w:r w:rsidR="00451C59" w:rsidRPr="00451C5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மாம்சத்தின் படி யாரையும் நாம் அறிய மாட்டோம். அவருடைய வார்த்தையின்படி உண்மையிலும்</w:t>
      </w:r>
      <w:r w:rsidR="00451C59" w:rsidRPr="00451C5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இடுக்கமான வழியிலும்</w:t>
      </w:r>
      <w:r w:rsidR="00451C59" w:rsidRPr="00451C5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அழைப்பின் ஒழுக்கத்திலும்  உறுதி யாய் நடக்க ஐக்கியம் நம்மை அழைக்கிறது. அவருடைய ஒளியின் யதார்த்தத்தில் நடக்க நாம் தினமும் முடிவுகளை எடுக்கும்போது</w:t>
      </w:r>
      <w:r w:rsidR="00451C59" w:rsidRPr="00451C5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நம்முடைய உறவுகளை வலுப்படுத்தும்</w:t>
      </w:r>
      <w:r w:rsidR="00451C59" w:rsidRPr="00451C5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அப்பொழுது தேவனுடைய வார்த்தை சொல்வது போல் நாம் உண்மையிலேயே </w:t>
      </w:r>
      <w:r w:rsidR="00451C59" w:rsidRPr="00451C59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சகோதரர்களாக</w:t>
      </w:r>
      <w:r w:rsidR="00451C59" w:rsidRPr="00451C59">
        <w:rPr>
          <w:rFonts w:ascii="Latha" w:hAnsi="Latha" w:cs="Arial Unicode MS"/>
          <w:noProof/>
          <w:sz w:val="52"/>
          <w:szCs w:val="48"/>
          <w:lang w:val="ta-IN"/>
        </w:rPr>
        <w:t xml:space="preserve">' </w: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காணப்படுவோம். பெரும்பாலும் நம்முடைய ஆவிக்குரிய வாழ்க்கையில் எந்த முன்னேற்றமும் இல்லை</w:t>
      </w:r>
      <w:r w:rsidR="00451C59" w:rsidRPr="00451C59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கிறிஸ்துவின் சரீரத்தில் நம்முடைய உறவுகள் வெளிப்பிரகாரமானதும் உலக நட்பை அடிப்படையாகக் கொண்டது மாயிருக்கிறது. தேவனுடைய வார்த்தையின் மாதிரியை</w:t>
      </w:r>
      <w:r w:rsidR="00451C59" w:rsidRPr="00451C5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அடிப்படையாகக் கொண்ட ஐக்கியம் இல்லாதவர்கள்</w:t>
      </w:r>
      <w:r w:rsidR="00451C59" w:rsidRPr="00451C5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விரைவில் ஐக்கியத்தை விட்டுச் செல்வதை நாம் காணலாம். இறுதியில்</w:t>
      </w:r>
      <w:r w:rsidR="00451C59" w:rsidRPr="00451C5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தவறான விதத்திலான ஐக்கியம் சரீரத்தில் இருந்து பிரிக்கப்படுவதற்கும் அகற்றப்படுவதற்கும் </w:t>
      </w:r>
      <w:r w:rsidR="00451C59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0" style="position:absolute;left:0;text-align:left;margin-left:-6.3pt;margin-top:729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வழிவகுக்கிறது. ஐக்கியத்தின் மற்றொரு அம்சம்</w:t>
      </w:r>
      <w:r w:rsidR="00451C59" w:rsidRPr="00451C5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நாம் ஆவியில் இடறலடையாத விதத்தில் மற்றொரு சகோதரரிடமிருந்து திருத்தங்களைப் பெறும் திறனாகும். ஐக்கியத்தின் பிணைப்பை தக்கவைத்துக் கொள்வதற்கு மனத்தாழ்மையையும்</w:t>
      </w:r>
      <w:r w:rsidR="00451C59" w:rsidRPr="00451C5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மாம்சத்திற்கு மரிப்பதையும்</w:t>
      </w:r>
      <w:r w:rsidR="00451C59" w:rsidRPr="00451C5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451C59" w:rsidRPr="00451C5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உறுதிப்படுத்த வேண்டியது அவசியம்.</w:t>
      </w:r>
    </w:p>
    <w:p w14:paraId="37A015EE" w14:textId="71295CC4" w:rsid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AD8AD5C" w14:textId="457F7A7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689EB1E" w14:textId="340DA71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AD07C0C" w14:textId="7B33858A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296ED48" w14:textId="7319973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37CB957E" w14:textId="1832D24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0B9968D" w14:textId="1AD1983C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5C9F6C2" w14:textId="600C5CD2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551D74E" w14:textId="3FBD9E35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686B2D0B" w14:textId="72ABFE5F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B4A7A9F" w14:textId="034F0633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9AD7D3D" w14:textId="77777777" w:rsidR="000931F1" w:rsidRPr="009A3345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5D7B6E46" w:rsidR="006D514C" w:rsidRPr="00CF2CCC" w:rsidRDefault="00981718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63425E0D" w:rsidR="00E56B79" w:rsidRDefault="00451C59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3.6pt;width:556.9pt;height:182.85pt;z-index:251711488" filled="f" strokecolor="red" strokeweight="2.25pt"/>
        </w:pict>
      </w:r>
      <w:r w:rsidR="00981718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981718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981718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285729EE" w:rsidR="0010340A" w:rsidRDefault="00451C59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451C5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சகோதரரே</w:t>
      </w:r>
      <w:r w:rsidRPr="00451C5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451C5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ஒருவருக்கொருவர் விரோதமாய்ப் பேசாதிருங்கள்</w:t>
      </w:r>
      <w:r w:rsidRPr="00451C5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09E01CE0" w14:textId="6F1E23B6" w:rsidR="00AD19B9" w:rsidRPr="00AF049F" w:rsidRDefault="00451C59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451C59">
        <w:rPr>
          <w:rFonts w:ascii="Latha" w:hAnsi="Latha" w:cs="Arial Unicode MS"/>
          <w:noProof/>
          <w:sz w:val="48"/>
          <w:szCs w:val="44"/>
          <w:cs/>
          <w:lang w:bidi="ta-IN"/>
        </w:rPr>
        <w:t>யாக்கோபு 4:11</w:t>
      </w:r>
      <w:r w:rsidR="00C71E2B">
        <w:t>‬</w:t>
      </w:r>
    </w:p>
    <w:p w14:paraId="60CBEDA0" w14:textId="3F532871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7443517D" w14:textId="559A0B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981718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B14EE" w14:textId="77777777" w:rsidR="00981718" w:rsidRDefault="00981718" w:rsidP="00A01902">
      <w:r>
        <w:separator/>
      </w:r>
    </w:p>
  </w:endnote>
  <w:endnote w:type="continuationSeparator" w:id="0">
    <w:p w14:paraId="7B10BF34" w14:textId="77777777" w:rsidR="00981718" w:rsidRDefault="00981718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A5AF4" w14:textId="77777777" w:rsidR="00981718" w:rsidRDefault="00981718" w:rsidP="00A01902">
      <w:r>
        <w:separator/>
      </w:r>
    </w:p>
  </w:footnote>
  <w:footnote w:type="continuationSeparator" w:id="0">
    <w:p w14:paraId="109A07B8" w14:textId="77777777" w:rsidR="00981718" w:rsidRDefault="00981718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981718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0F582D"/>
    <w:rsid w:val="0010320D"/>
    <w:rsid w:val="0010340A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31DC4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400743"/>
    <w:rsid w:val="004150C0"/>
    <w:rsid w:val="004159D1"/>
    <w:rsid w:val="00416B17"/>
    <w:rsid w:val="00422B18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A03E0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10F"/>
    <w:rsid w:val="006A0428"/>
    <w:rsid w:val="006B1157"/>
    <w:rsid w:val="006B75D8"/>
    <w:rsid w:val="006B7B8F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1718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B523F"/>
    <w:rsid w:val="00CC2D16"/>
    <w:rsid w:val="00CC60DF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49D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52A54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62FDE"/>
    <w:rsid w:val="00DA355B"/>
    <w:rsid w:val="00DC41BB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DD1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18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2020-11-25T17:43:00Z</cp:lastPrinted>
  <dcterms:created xsi:type="dcterms:W3CDTF">2020-11-29T17:31:00Z</dcterms:created>
  <dcterms:modified xsi:type="dcterms:W3CDTF">2020-11-30T19:09:00Z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