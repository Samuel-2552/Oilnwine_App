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A360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9E13630" w14:textId="77777777" w:rsidR="00961A8B" w:rsidRPr="00961A8B" w:rsidRDefault="00961A8B" w:rsidP="00961A8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61A8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சகரியா 12:1-13:9</w:t>
                  </w:r>
                </w:p>
                <w:p w14:paraId="2FE8B1E5" w14:textId="77777777" w:rsidR="00961A8B" w:rsidRPr="00961A8B" w:rsidRDefault="00961A8B" w:rsidP="00961A8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61A8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19:1-21</w:t>
                  </w:r>
                </w:p>
                <w:p w14:paraId="0CFD6B99" w14:textId="77777777" w:rsidR="00961A8B" w:rsidRPr="00961A8B" w:rsidRDefault="00961A8B" w:rsidP="00961A8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61A8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147:1-20</w:t>
                  </w:r>
                </w:p>
                <w:p w14:paraId="3F50C377" w14:textId="7115720B" w:rsidR="009A0942" w:rsidRPr="007A1E95" w:rsidRDefault="00961A8B" w:rsidP="00961A8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61A8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31:1-7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802D22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5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961A8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A360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A360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139CF3C9" w:rsidR="00DE4732" w:rsidRDefault="00AA360C" w:rsidP="006C507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மோசே தனது பால வயதில் ஆடம்பரத்தின் மடியில் வளர்க்கப்பட்டார். பார்வோனின் அரண்மனையில் ஒரு இளவரசனாக இருந்ததால்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மோசே மிகச் சிறந்தவனாக வாழப் பழகியிருந்தார். மோசே சிறந்த எகிப்திய ஆசாரியர்கள் மற்றும் ஆசிரியர்களின் செல்வாக்கின் கீழ் வளர்ந்தார். எகிப்திய இளவரசர்களின் எல்லாக் கல்வியையும் மோசே கற்றான் என்று வேதாகமம் சொல்கிறது (அப்போஸ்தலர் 7:22). அவர் அவர்களின் ஞானத்தை அறிந்து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எல்லா கலாச்சாரத்திலும் பயிற்றுவிக்கப்பட்டார். மோசே போர்க் கலையில் தேர்ச்சி பெற்றவர் மட்டுமல்ல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தனது காலத்தின்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அறிவியலையும் நன்கு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அறிந்தவர்.  இந்த பின்னணியில்தான் மோசேயின் தன்மையை நாம் காண வேண்டும்!  தனது வாழ்க்கையின் ஆடம்பரம்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அதிகாரம் மற்றும் இன்பங்கள் அவருடைய ஜனங்களான எபிரேயர்களின் வறுமை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அடிமைத்தனம் மற்றும் பரிதாபகரமான நிலைக்கு முற்றிலும் மாறுபட்டவை என்பதை அவர் கண்டார். “விசுவாசத்தினாலே மோசே தான் பெரியவனானபோது பார்வோனுடைய குமாரத்தியின் மகன் என்னப்படுவதை வெறுத்து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அநித்தியமான பாவசந்தோஷங்களை அநுபவிப்பதைப்பார்க்கிலும் தேவனுடைய ஜனங்களோடே துன்பத்தை அநுபவிப்பதையே தெரிந்துகொண்டு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,”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எபிரெயர் 11: 24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25- ல் வாசிக்கிறோம். மோசே முதிர்ச்சியடைந்து பெரியவரானபோது அவர் கொண்டிருந்த விசுவாசத்தினால் ஏவப்பட்டு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பார்வோனின் குமாரத்தியின் மகன் என்று அறியப்பட மறுத்து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ஜனங்களுடன் </w:t>
      </w:r>
      <w:r w:rsidR="00961A8B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73" style="position:absolute;left:0;text-align:left;margin-left:-10.15pt;margin-top:731.5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கஷ்டங்களையும் பாடுகளையும் அனுபவிப்பதை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தெரிந்துகொண்டார்.  இஸ்ரவேலின் துன்பங்கள் மற்றும் நம்பிக்கைகளுடன் தன்னை அடையாளப்படுத்துவதற்கு அவர் விரும்பி தெரிந்துகொண்டார். அத்தகைய இணைப்பு வேதனையையும் தீமைகளையும் கொண்டு வருமென்று அறிந்திருந்த போதிலும்</w:t>
      </w:r>
      <w:r w:rsidR="00961A8B" w:rsidRPr="00961A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61A8B" w:rsidRPr="00961A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இராஜாவின் அரண்மனையை விட்டு வெளியேறி எபிரேயராக எண்ணப்படுவதற்கு விரும்பினார். விசுவாசக் கண்ணால் அவர் தன் வாழ்க்கையில் தேவனின் கரத்தைக் காண்கிறவராயிருந்தார்.</w:t>
      </w:r>
    </w:p>
    <w:p w14:paraId="0B33D790" w14:textId="73AC39F8" w:rsidR="00A74000" w:rsidRPr="002467F3" w:rsidRDefault="00AA360C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AA360C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AA360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47.8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AA360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15B87B93" w:rsidR="00DE4732" w:rsidRDefault="00961A8B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61A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இதோ</w:t>
      </w:r>
      <w:r w:rsidRPr="00961A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61A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உன் கண்ணில் உத்திரம் இருக்கையில் உன் சகோதரனை நோக்கி: நான் உன் கண்ணிலிருக்கும் துரும்பை எடுத்துப்போடட்டும் என்று நீ சொல்வதெப்படி</w:t>
      </w:r>
      <w:r w:rsidRPr="00961A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?</w:t>
      </w:r>
      <w:r w:rsidR="00DE47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 </w:t>
      </w:r>
    </w:p>
    <w:p w14:paraId="09E01CE0" w14:textId="7C19CDE7" w:rsidR="00AD19B9" w:rsidRPr="00DE4732" w:rsidRDefault="00961A8B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61A8B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7:4</w:t>
      </w:r>
      <w:r w:rsidR="00C71E2B">
        <w:t>‬</w:t>
      </w: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2E9DF0B" w14:textId="04FD1C1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7D2A8978" w14:textId="63E8C3DE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73AEFE7A" w14:textId="1B657E91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1FB5380D" w14:textId="0634071E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1501CCD0" w14:textId="011B02E9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044B52BB" w14:textId="58B1783F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2B5EE396" w14:textId="724DABC9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28C42400" w14:textId="07A5CFB9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7F1E96C3" w14:textId="538ABDA3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0C99E75E" w14:textId="074DA9C3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4976628D" w14:textId="5DAF845A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31755553" w14:textId="7D5728D1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13C5C7B3" w14:textId="258AD58D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5A2F4C8D" w14:textId="63989E41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70FC0611" w14:textId="0F81ADF1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7CFAC273" w14:textId="3B02B60E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720F0FB9" w14:textId="46DB27D7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609431DA" w14:textId="304974BA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0D0FD911" w14:textId="34071E51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1022EBA9" w14:textId="77777777" w:rsidR="00961A8B" w:rsidRDefault="00961A8B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AA360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9008B" w14:textId="77777777" w:rsidR="00AA360C" w:rsidRDefault="00AA360C" w:rsidP="00A01902">
      <w:r>
        <w:separator/>
      </w:r>
    </w:p>
  </w:endnote>
  <w:endnote w:type="continuationSeparator" w:id="0">
    <w:p w14:paraId="19604329" w14:textId="77777777" w:rsidR="00AA360C" w:rsidRDefault="00AA360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D1406" w14:textId="77777777" w:rsidR="00AA360C" w:rsidRDefault="00AA360C" w:rsidP="00A01902">
      <w:r>
        <w:separator/>
      </w:r>
    </w:p>
  </w:footnote>
  <w:footnote w:type="continuationSeparator" w:id="0">
    <w:p w14:paraId="6A8728AA" w14:textId="77777777" w:rsidR="00AA360C" w:rsidRDefault="00AA360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A360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360C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4DA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10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2020-12-27T18:14:00Z</dcterms:created>
  <dcterms:modified xsi:type="dcterms:W3CDTF">2020-12-27T18:14:00Z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