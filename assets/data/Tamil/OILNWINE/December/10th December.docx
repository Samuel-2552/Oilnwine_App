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590BD8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5308BEB0" w14:textId="77777777" w:rsidR="00D21435" w:rsidRPr="00D21435" w:rsidRDefault="00D21435" w:rsidP="00D2143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214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ஆமோஸ் 1:1-3:15</w:t>
                  </w:r>
                </w:p>
                <w:p w14:paraId="11884134" w14:textId="77777777" w:rsidR="00D21435" w:rsidRPr="00D21435" w:rsidRDefault="00D21435" w:rsidP="00D2143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214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2:1-17</w:t>
                  </w:r>
                </w:p>
                <w:p w14:paraId="333A2482" w14:textId="77777777" w:rsidR="00D21435" w:rsidRPr="00D21435" w:rsidRDefault="00D21435" w:rsidP="00D2143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214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129:1-8</w:t>
                  </w:r>
                </w:p>
                <w:p w14:paraId="3F50C377" w14:textId="5897670B" w:rsidR="009A0942" w:rsidRPr="007A1E95" w:rsidRDefault="00D21435" w:rsidP="00D2143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214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29:19-20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3BBC94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90BD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90BD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B21729C" w14:textId="26540DDC" w:rsidR="009B03AE" w:rsidRDefault="00590BD8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பெத்தானி என்றால் ‘அத்திப் பழங்களின் வீடு’ என்று பொருள்.  வரபோகிற ராஜாவாகிய கர்த்தராகிய இயேசு கிறிஸ்து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பரலோகத்தை நோக்கி உறுதியுடன் இருக்கும் அவருடைய சொந்த ஜனங்களாகிய ஆவிக்குரிய பெத்தானியாவுக்கு (சபைக்கு)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திரும்புவார் என்று நாம் அறிந்து கொள்ள வேண்டும். அவர் தம்முடைய இரத்தத்தால் மீட்கப்பட்டவர் களிடமும்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இரட்சிப்புக்காக   காத்திருக்கிறவர்களிடமும் திரும்புவார். அத்தி மரம்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 மரங்களைப் போலல்லாமல்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அதன் சொந்த இலைகளை போன்ற பச்சை நிறத்திலுள்ள பழத்தையும் உடையது. பழம் பழுக்கும் நேரத்தில் இலைகளுக்கு மத்தியில் மறைக்கப்படுகிறது.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இயேசு தம்முடைய சீஷர்களுடன் பெத்தானியாவுக்குச் சென்றபோது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​​தூரத்தில் ஒரு அத்தி மரத்தைக் கண்டார்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பசியுடன் இருந்ததால்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பழத்தை சாப்பிட விரும்பினார்.  இருப்பினும்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அருகில் வந்தபோது அத்தி மரத்தின் மீது எந்தப் பழத்தையும் காணவில்லை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அதை சபித்தார் (மத்தேயு 21: 19-21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மாற்கு 11: 12-14). தூரத்தில் இருந்து இலைகள் பசுமையாக இருந்ததால் பழங்கள் இருந்ததுபோல காணப்பட்டன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அருகில் வரும்போது எதுவும் இல்லை. அந்த மரம் ஒரு மாயத்தோற்றத்துடன் இருந்தது. அப்படிப்பட்டதை நம்முடைய இரட்சகர் சபித்தார். கர்த்தர் ( கனியற்றிருந்தும் உண்மையான பண்பின் வெளிப்புற தோற்றத்தை அளிக்கிற) ஒரு மாய்மாலக்காரனாகிய விசுவாசியை வெறுக்கிறார்! அத்தி மரத்தில் பழம் இருப்பதாகத் தோன்றியது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உண்மையில் அது கனியற்று இருந்தது. </w:t>
      </w:r>
      <w:r w:rsidR="009803F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1" style="position:absolute;left:0;text-align:left;margin-left:-5.7pt;margin-top:731.25pt;width:630pt;height:13.7pt;z-index:2517196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அறிந்திருப்பதாக நடித்து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உண்மையில்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தவறான போதகர்களான அத்தகைய விசுவாசி களுக்கு இந்த சம்பவத்தில் ஒரு எச்சரிக்கை உள்ளது. அவர்கள் வேரோடே பட்டுப்போவார்கள்</w:t>
      </w:r>
      <w:r w:rsidR="009803F5" w:rsidRPr="009803F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03F5" w:rsidRPr="009803F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அவர்களை விட்டு விலகுவார். (மாற்கு 11:20).</w:t>
      </w:r>
    </w:p>
    <w:p w14:paraId="166F400B" w14:textId="77777777" w:rsidR="009803F5" w:rsidRDefault="009803F5" w:rsidP="00326695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0AD07C0C" w14:textId="62D9ECE0" w:rsidR="000931F1" w:rsidRDefault="00590BD8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590BD8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66.9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590BD8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2A75A745" w:rsidR="0010340A" w:rsidRDefault="00D21435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D2143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உன்னை தேவனுக்கு முன்பாக உத்தமனாக நிறுத்தும்படி ஜாக்கிரதையாயிரு.</w:t>
      </w:r>
    </w:p>
    <w:p w14:paraId="09E01CE0" w14:textId="1749A624" w:rsidR="00AD19B9" w:rsidRPr="00AF049F" w:rsidRDefault="00D21435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D21435">
        <w:rPr>
          <w:rFonts w:ascii="Latha" w:hAnsi="Latha" w:cs="Arial Unicode MS"/>
          <w:noProof/>
          <w:sz w:val="48"/>
          <w:szCs w:val="44"/>
          <w:cs/>
          <w:lang w:bidi="ta-IN"/>
        </w:rPr>
        <w:t>2 தீமோத்தேயு 2:15</w:t>
      </w:r>
      <w:r w:rsidR="00C71E2B">
        <w:t>‬</w:t>
      </w:r>
    </w:p>
    <w:p w14:paraId="60CBEDA0" w14:textId="0B4230EC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055B8689" w14:textId="2344DD1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1F9CCA" w14:textId="7F77668D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22A62743" w14:textId="5B3CE884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590BD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928B5" w14:textId="77777777" w:rsidR="00590BD8" w:rsidRDefault="00590BD8" w:rsidP="00A01902">
      <w:r>
        <w:separator/>
      </w:r>
    </w:p>
  </w:endnote>
  <w:endnote w:type="continuationSeparator" w:id="0">
    <w:p w14:paraId="4F36519F" w14:textId="77777777" w:rsidR="00590BD8" w:rsidRDefault="00590BD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B179C" w14:textId="77777777" w:rsidR="00590BD8" w:rsidRDefault="00590BD8" w:rsidP="00A01902">
      <w:r>
        <w:separator/>
      </w:r>
    </w:p>
  </w:footnote>
  <w:footnote w:type="continuationSeparator" w:id="0">
    <w:p w14:paraId="6C99F592" w14:textId="77777777" w:rsidR="00590BD8" w:rsidRDefault="00590BD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90BD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46E83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2020-12-01T18:25:00Z</cp:lastPrinted>
  <dcterms:created xsi:type="dcterms:W3CDTF">2020-12-09T17:46:00Z</dcterms:created>
  <dcterms:modified xsi:type="dcterms:W3CDTF">2020-12-09T17:48:00Z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