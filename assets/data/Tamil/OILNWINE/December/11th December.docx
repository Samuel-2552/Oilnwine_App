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45CB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4B3C6964" w14:textId="77777777" w:rsidR="00245736" w:rsidRPr="00245736" w:rsidRDefault="00245736" w:rsidP="0024573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57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ஆமோஸ் 4:1-6:14</w:t>
                  </w:r>
                </w:p>
                <w:p w14:paraId="67A3ECA1" w14:textId="77777777" w:rsidR="00245736" w:rsidRPr="00245736" w:rsidRDefault="00245736" w:rsidP="0024573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57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2:18-3:6</w:t>
                  </w:r>
                </w:p>
                <w:p w14:paraId="16B9CB63" w14:textId="77777777" w:rsidR="00245736" w:rsidRPr="00245736" w:rsidRDefault="00245736" w:rsidP="0024573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57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130:1-8</w:t>
                  </w:r>
                </w:p>
                <w:p w14:paraId="3F50C377" w14:textId="70BC41D8" w:rsidR="009A0942" w:rsidRPr="007A1E95" w:rsidRDefault="00245736" w:rsidP="0024573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457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29:21-22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A75D51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24573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45CB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45CB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21729C" w14:textId="10C425A6" w:rsidR="009B03AE" w:rsidRDefault="00F45CB6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அத்தி மரத்தின் உதாரணத்தைக் கொடுப்பதன் மூலம் கர்த்தர் காலங்களையும் நேரங்களையும் பற்றிய ஒரு உவமையைப மத்தேயு 24: 32-34-ல் பேசுகிறார். கிறிஸ்துவின் சரீரத்தை (உண்மையான சபையை) பார்ப்பதன் மூலமும்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வாழ்க்கையைப் பார்ப்பதன் மூலமும் “கோடை காலம் நெருங்கிவிட்டதா”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அதாவது கிறிஸ்துவின் நாள் நெருங்கிவிட்டதா என்பதைக் கூற முடியும். அமிலமா அல்லது காரமா என்பதைக் காண்பிக்கும் லிட்மஸ் பேப்பரைபோல விசுவாசிகளைக் கொண்ட சரீரமான சபை கர்த்தரின் நாள் உண்மையிலேயே வந்துவிட்டதா என்பதைக் காண்பிக்கும். அவர் வரும்போது என்ன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நடக்கப் போகிறது என்பதில் மிகவும் அறிவுப்பூர்வமான தத்துவரீதியான அணுகு முறையோடு அவருடைய வருகையின் நம்பிக்கையை குழப்பிக் கொள்ளாமல் இருப்பது நல்லது. மாறாக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தேவனின் ஆலோசனையின்படி சபையின் நிலையைப் பார்ப்போம்.  “இப்படியிருக்க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சகோதரரே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வருமளவும் நீடிய பொறுமையாயிருங்கள். இதோ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பயிரிடுகிறவன் பூமியின் நற்பலனை அடைய</w:t>
      </w:r>
      <w:r w:rsidR="009F6B8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வேண்டுமென்று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முன்மாரியும் பின்மாரியும் வருமளவும்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நீடிய பொறுமையோடே காத்தி</w:t>
      </w:r>
      <w:r w:rsidR="009F6B8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ருக்கிறான்.”(யாக்கோபு 5: 7).  மற்றொரு உவமையில் இயேசு கனி கொடுக்காததினால் ஏற்படும் விளைவுகளைப் பற்றி இயற்கையான இஸ்ரவேலிடம் பேசினார் (மத்தேயு 21: 33-43)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இராஜ்யம் கனி தரும் கிறிஸ்துவின் உண்மையான சரீரத்திற்கு (சபைக்கு) சொந்தமானது (மத்தேயு 21:43). பயிரிடுகிறவர் நம்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3" style="position:absolute;left:0;text-align:left;margin-left:-7.05pt;margin-top:729.75pt;width:630pt;height:13.7pt;z-index:2517196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வாழ்வின் விலையேறப்பற்ற  நற்பலனை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பெறுவதற்காக காத்திருக்கிறார். அவர் நிச்சயமாக தனது திராட்சைத் தோட்டத்திற்கும்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திராட்சைச் செடியில் நிலைத்திருக்கிறதான</w:t>
      </w:r>
      <w:r w:rsidR="00245736" w:rsidRPr="0024573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தமக்கு சொந்த</w:t>
      </w:r>
      <w:r w:rsidR="009F6B8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5736" w:rsidRPr="0024573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மானவர்களிடமும் திரும்பி வருவார்.</w:t>
      </w:r>
    </w:p>
    <w:p w14:paraId="166F400B" w14:textId="77777777" w:rsidR="009803F5" w:rsidRDefault="009803F5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AD07C0C" w14:textId="62D9ECE0" w:rsidR="000931F1" w:rsidRDefault="00F45CB6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F45CB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50.9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F45CB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5F13C0C3" w:rsidR="0010340A" w:rsidRDefault="00245736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இரவு சென்றுபோயிற்று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பகல் சமீபமாயிற்று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அந்தகாரத்தின் கிரியைகளை நாம் தள்ளிவிட்டு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4573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ஒளியின் ஆயுதங்களைத் தரித்துக்கொள்ளக்டவோம்</w:t>
      </w:r>
      <w:r w:rsidR="00D21435" w:rsidRPr="00D2143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9E01CE0" w14:textId="1A2DD218" w:rsidR="00AD19B9" w:rsidRPr="00AF049F" w:rsidRDefault="00245736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45736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13:12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45CB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7FDAD" w14:textId="77777777" w:rsidR="00F45CB6" w:rsidRDefault="00F45CB6" w:rsidP="00A01902">
      <w:r>
        <w:separator/>
      </w:r>
    </w:p>
  </w:endnote>
  <w:endnote w:type="continuationSeparator" w:id="0">
    <w:p w14:paraId="553272D1" w14:textId="77777777" w:rsidR="00F45CB6" w:rsidRDefault="00F45CB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C675F" w14:textId="77777777" w:rsidR="00F45CB6" w:rsidRDefault="00F45CB6" w:rsidP="00A01902">
      <w:r>
        <w:separator/>
      </w:r>
    </w:p>
  </w:footnote>
  <w:footnote w:type="continuationSeparator" w:id="0">
    <w:p w14:paraId="414DB24C" w14:textId="77777777" w:rsidR="00F45CB6" w:rsidRDefault="00F45CB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45CB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9F6B8B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2020-12-01T18:25:00Z</cp:lastPrinted>
  <dcterms:created xsi:type="dcterms:W3CDTF">2020-12-10T13:24:00Z</dcterms:created>
  <dcterms:modified xsi:type="dcterms:W3CDTF">2020-12-10T13:50:00Z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