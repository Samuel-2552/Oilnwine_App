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D4BF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074D714" w14:textId="77777777" w:rsidR="00A13521" w:rsidRPr="00A13521" w:rsidRDefault="00A13521" w:rsidP="00A1352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1352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சகரியா 9:1-17</w:t>
                  </w:r>
                </w:p>
                <w:p w14:paraId="4D6C1539" w14:textId="77777777" w:rsidR="00A13521" w:rsidRPr="00A13521" w:rsidRDefault="00A13521" w:rsidP="00A1352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1352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17:1-18</w:t>
                  </w:r>
                </w:p>
                <w:p w14:paraId="46770865" w14:textId="77777777" w:rsidR="00A13521" w:rsidRPr="00A13521" w:rsidRDefault="00A13521" w:rsidP="00A1352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1352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145:1-21</w:t>
                  </w:r>
                </w:p>
                <w:p w14:paraId="3F50C377" w14:textId="5F89D89D" w:rsidR="009A0942" w:rsidRPr="007A1E95" w:rsidRDefault="00A13521" w:rsidP="00A1352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1352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30:32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BC43C6F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5C1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1454C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D4BF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D4BF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41F25233" w:rsidR="00DE4732" w:rsidRDefault="00ED4BF7" w:rsidP="006C5071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எலிசாவை தன் இடத்தில் அபிஷேகம் செய்ய கர்த்தர் எலியாவை நியமித்தார் (1 இராஜாக்கள் 19: 19-23). எலிசாவைக் கண்டபோது எலியா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தன் சால்வையை அவன் மீது போட்டார். அதற்கு பதிலாக எலிசா ஒரே ஒரு காரியத்தை மட்டுமே சொன்னார்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>; “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போய் என் தந்தையையும் என் தாயையும் முத்தஞ்செய்ய உத்தரவு கொடும். அதற்குப்பின்  உம்மைப் பின்தொடர்வேன்" என்றார். எலிசா தனது பெற்றோரிடம் விடைபெற விரும்பினவனைபோல காணப்படலாம்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உண்மையில்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தேவனால் வழிநடத்தப்பட்டு எலியா அவனுக்குக் கொடுக்க விரும்பிய பொறுப்புகளிலிருந்து விலகிச் செல்வதற்காக உள்ள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ஒரு சாக்குப்போக்காக அது இருந்தது. எலிசா தனது பெற்றோரை விட்டுவிட முடிவு செய்ய வேண்டிய நேரம் வந்துவிட்டது என்பதை எலியா அறிந்திருந்தார். ஆகையால்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உண்மையான தீர்க்கதரிசியாக இருந்த எலியா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எலிசா தான் விரும்பியதைச் செய்யலாம் என்று கூறினார். "போ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என்ன செய்ய விரும்புகிறாயோ அதைச் செய். அது ஒரு திருமணமாக இருந்தாலும் அல்லது உன் மனைவியின் பிறந்தநாளாக இருந்தாலும் அல்லது உன் பெற்றோரின் ஆண்டுவிழாவாக இருந்தாலும்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எதுவும் செய்யவில்லை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சொல்லவில்லை” என்றார். எலிசாவுடனான இடைபடுதலில் எலியா இரக்கமற்றவராயிருந்தார். ஆனால்  எலிசா உண்மையிலேயே தேவன் செய்ய விரும்பியவற்றின் ஒரு பகுதியாக இருக்க விரும்பினால்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எல்லாவற்றையும் மகிழ்ச்சியுடன்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தானாக முன்வந்து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எந்தவித தயக்கமும் இல்லாமல் </w:t>
      </w:r>
      <w:r w:rsidR="00A13521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9" style="position:absolute;left:0;text-align:left;margin-left:-7.25pt;margin-top:730.4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விட்டுவிட தயாராக இருக்க வேண்டும் என்பதை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தெளிவுபடுத்த அவர் விரும்பினார். கர்த்தராகிய இயேசு ஒரு சீஷரிடம். "மரித்தோர் தங்கள் மரித்தோரை அடக்கம்பண்ணட்டும்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என்னைப் பின்பற்றி வா என்றார்." (மத்தேயு 8:22). எலிசா அழைக்கப்பட்ட அழைப்புக்கு ஒரு விலைக்கிரயம் கொடுக்க வேண்டி இருந்தது. கர்த்தருடைய நேரடி அழைப்பிற்கான நம் பதில்</w:t>
      </w:r>
      <w:r w:rsidR="00A13521" w:rsidRPr="00A1352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13521" w:rsidRPr="00A1352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பலிபீடத்தையும் ஒரு பலியையும் நிர்ப்பந்திக்கிறது.</w:t>
      </w:r>
    </w:p>
    <w:p w14:paraId="0B33D790" w14:textId="73AC39F8" w:rsidR="00A74000" w:rsidRPr="002467F3" w:rsidRDefault="00ED4BF7" w:rsidP="002467F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ED4BF7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ED4BF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07.0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ED4BF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78C4D8C9" w:rsidR="00DE4732" w:rsidRDefault="00A13521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1352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ஆதலால்</w:t>
      </w:r>
      <w:r w:rsidRPr="00A1352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1352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அறுப்புக்கு எஜமான் தமது அறுப்புக்கு வேலையாட்களை அனுப்பும்படி அவரை வேண்டிக்கொள்ளுங்கள் என்றார்.</w:t>
      </w:r>
      <w:r w:rsidR="00DE473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 </w:t>
      </w:r>
    </w:p>
    <w:p w14:paraId="09E01CE0" w14:textId="0693770D" w:rsidR="00AD19B9" w:rsidRPr="00DE4732" w:rsidRDefault="00A13521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13521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9:38</w:t>
      </w:r>
      <w:r w:rsidR="00C71E2B">
        <w:t>‬</w:t>
      </w: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5AFB50C" w14:textId="50C15E35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2547F0B8" w14:textId="53EA9809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69D77F43" w14:textId="77777777" w:rsidR="002467F3" w:rsidRDefault="002467F3" w:rsidP="00A541FA">
      <w:pPr>
        <w:ind w:right="1676"/>
        <w:rPr>
          <w:sz w:val="40"/>
          <w:szCs w:val="32"/>
          <w:lang w:val="en-IN"/>
        </w:rPr>
      </w:pPr>
    </w:p>
    <w:p w14:paraId="358BE687" w14:textId="77777777" w:rsidR="009923F4" w:rsidRDefault="009923F4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AF38525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B47B24E" w14:textId="089060B0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25D9E747" w14:textId="338A5022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5C30EAD0" w14:textId="5BAD0BD2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18AB6476" w14:textId="0239CF4C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7ED25492" w14:textId="66036D8F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2C8EF5EB" w14:textId="037D1297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703ED2A4" w14:textId="3523C8BA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38D857D2" w14:textId="5EADDB5E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4EC59B4F" w14:textId="0DE410B3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01616531" w14:textId="1073CB31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4546C7BB" w14:textId="4769275D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2817F573" w14:textId="3A300E60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60A44B4B" w14:textId="19E974F5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2C38A662" w14:textId="1453CD1A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6DF02D91" w14:textId="624AE04C" w:rsidR="006C5071" w:rsidRDefault="006C5071" w:rsidP="00A541FA">
      <w:pPr>
        <w:ind w:right="1676"/>
        <w:rPr>
          <w:sz w:val="40"/>
          <w:szCs w:val="32"/>
          <w:lang w:val="en-IN"/>
        </w:rPr>
      </w:pPr>
    </w:p>
    <w:p w14:paraId="6D8BB4C0" w14:textId="77777777" w:rsidR="00A13521" w:rsidRDefault="00A13521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ED4BF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F1B7D" w14:textId="77777777" w:rsidR="00ED4BF7" w:rsidRDefault="00ED4BF7" w:rsidP="00A01902">
      <w:r>
        <w:separator/>
      </w:r>
    </w:p>
  </w:endnote>
  <w:endnote w:type="continuationSeparator" w:id="0">
    <w:p w14:paraId="4E9EB8BA" w14:textId="77777777" w:rsidR="00ED4BF7" w:rsidRDefault="00ED4BF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BEAE9" w14:textId="77777777" w:rsidR="00ED4BF7" w:rsidRDefault="00ED4BF7" w:rsidP="00A01902">
      <w:r>
        <w:separator/>
      </w:r>
    </w:p>
  </w:footnote>
  <w:footnote w:type="continuationSeparator" w:id="0">
    <w:p w14:paraId="4F52FC7E" w14:textId="77777777" w:rsidR="00ED4BF7" w:rsidRDefault="00ED4BF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D4BF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D4BF7"/>
    <w:rsid w:val="00EE18E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4002"/>
    <w:rsid w:val="00F42272"/>
    <w:rsid w:val="00F45CB6"/>
    <w:rsid w:val="00F54235"/>
    <w:rsid w:val="00F5442D"/>
    <w:rsid w:val="00F54DA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2020-12-23T16:40:00Z</cp:lastPrinted>
  <dcterms:created xsi:type="dcterms:W3CDTF">2020-12-25T17:40:00Z</dcterms:created>
  <dcterms:modified xsi:type="dcterms:W3CDTF">2020-12-25T17:43:00Z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