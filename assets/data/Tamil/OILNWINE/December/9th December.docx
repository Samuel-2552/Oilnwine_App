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91D5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7E2F7E4D" w14:textId="77777777" w:rsidR="00326695" w:rsidRPr="00326695" w:rsidRDefault="00326695" w:rsidP="0032669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2669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யோவேல் 1:1-3:21</w:t>
                  </w:r>
                </w:p>
                <w:p w14:paraId="7F0D3BCA" w14:textId="77777777" w:rsidR="00326695" w:rsidRPr="00326695" w:rsidRDefault="00326695" w:rsidP="0032669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2669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1:1-20</w:t>
                  </w:r>
                </w:p>
                <w:p w14:paraId="39BBC346" w14:textId="77777777" w:rsidR="00326695" w:rsidRPr="00326695" w:rsidRDefault="00326695" w:rsidP="0032669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2669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128:1-6</w:t>
                  </w:r>
                </w:p>
                <w:p w14:paraId="3F50C377" w14:textId="733F16E3" w:rsidR="009A0942" w:rsidRPr="007A1E95" w:rsidRDefault="00326695" w:rsidP="0032669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2669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FC7B21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2669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91D5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91D5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21729C" w14:textId="11334B66" w:rsidR="009B03AE" w:rsidRDefault="00391D55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அவ்வப்போது நாம் அனுபவிக்கும் சிறிய சோதனைகளிலும் பரீட்சைகளிலும்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நம்முடைய வழியில் வருகிற அதிக துன்பங்களையும் உபத்திரவங்களையும் மேற்</w:t>
      </w:r>
      <w:r w:rsidR="003846A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கொள்ள பயிற்சியளிக்கப்பட்டு தயாராக்கப்பட வேண்டும். அவருடைய நாமத்திற்காக அலுவலகத்திலும்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சமூக வட்டங்களிலும்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வீடுகளிலும் நாம் எதிர்கொள்ளும் சிறிய சோதனைகள்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 முன்னால் இருக்கிறவை களுக்காக நம்மை ஆயத்தப் படுத்துகிறது. நம் அன்பானவர்கள்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உறவினர்கள் அறிமுகமா</w:t>
      </w:r>
      <w:r w:rsidR="003846A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னவர்கள் மத்தியில்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அனுபவிக்கும் கஷ்டங்கள்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முன்னால் இருக்கும் காரியங்களு</w:t>
      </w:r>
      <w:r w:rsidR="0032669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க்கான ஆயத்தம் மாத்திரமே. ஆடுகளை கவனித்துக் கொள்வதில் தாவீது உண்மையுள்ளவராக இருக்க வேண்டியிருந்தது. அவர் சந்தித்ததும்  அனுபவித்ததுமான ஒவ்வொரு சோதனையிலும் உண்மையாக இருக்க வேண்டியிருந்தது. ஒரு சிறுவனாக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தந்தை தனது பராமரிப்பில் ஒப்படைத்த ஆடுகளை முதலில் ஒரு கரடியும் பின்னர் ஒரு சிங்கமும் தாக்கியபோது அவர் மரணம்  நேரிடுகிறதானாலும் தமது ஜீவனையும் பாராமல் உண்மையாக இருந்தார். மேய்ச்சல் நிலங்களில் தினமும் ஆடுகளை மேய்த்துக் கொண்டிருந்தபோதுதான்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கோலியாத்துக்கு எதிரான போருக்கு தேவன் தாவீதை தயார் செய்தார்.  சூழ்நிலைகள் நம் வழியில் வரும்போது நாம் முறுமுறுக்கவும் அழவும் நம்பிக்கையை இழக்கவும் கூடாது. நாம் எதிர்கொள்ளும் சோதனைகள்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தாங்கும் திறனுக்கு அப்பாற்பட்டவை என்று நாம் உணர்ந்தாலும்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9" style="position:absolute;left:0;text-align:left;margin-left:-7.05pt;margin-top:731.25pt;width:630pt;height:13.7pt;z-index:2517196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தேவனை நம்பி விசுவாசத்தில் அவரிடம் திரும்ப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வேண்டும். நாம் பல கஷ்டங்களுடனும் இன்னல்களுடனும் தேவனுடைய காரியங்களில்  பிரவேசிக்க வேண்டும் என்று நினைவில் வைத்துக் கொள்ளுங்கள். திறந்த மனதுடன்</w:t>
      </w:r>
      <w:r w:rsidR="00326695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வார்த்தையைப் பிடித்துக் கொள்ளுங்கள். தேவன் ஒருபோதும் அநீதியுள்ளவர் அல்ல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எப்போதும் உண்மையுள்ளவர். குணப்படுத்த முடியாத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ஓயாத பொய்யனாகிய பிசாசின் கிசுகிசுக்களை நம்பாதேயுங்கள். அவன் ‘உண்மை’ பேசும்போது கூட</w:t>
      </w:r>
      <w:r w:rsidR="00326695" w:rsidRPr="0032669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26695" w:rsidRPr="0032669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ஒரு உள்ளார்ந்த பொய் இருக்கிறது!</w:t>
      </w:r>
    </w:p>
    <w:p w14:paraId="0AD07C0C" w14:textId="62D9ECE0" w:rsidR="000931F1" w:rsidRDefault="00391D5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391D55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304.9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391D5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AAB90AC" w:rsidR="0010340A" w:rsidRDefault="00326695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அல்லாமலும்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பகுத்தறிவுள்ளவர்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களாயிருந்து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சிலருக்கு இரக்கம்பாராட்டி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சிலரை அக்கினியிலிருந்து இழுத்துவிட்டு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பயத்தோடே இரட்சித்து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 </w:t>
      </w:r>
      <w:r w:rsidRPr="0032669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மாம்சத்தால் கறைப்பட்டிருக்கிற வஸ்திரத்தையும் வெறுத்துத் தள்ளுங்கள்</w:t>
      </w:r>
      <w:r w:rsidR="00520A44"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9E01CE0" w14:textId="25662903" w:rsidR="00AD19B9" w:rsidRPr="00AF049F" w:rsidRDefault="00520A44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520A44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4:12</w:t>
      </w:r>
      <w:r w:rsidR="00C71E2B">
        <w:t>‬</w:t>
      </w:r>
    </w:p>
    <w:p w14:paraId="60CBEDA0" w14:textId="0B4230EC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055B8689" w14:textId="2344DD1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3E33C83" w14:textId="5F95300D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96140FB" w14:textId="2306CA5B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68DD18F" w14:textId="19AD464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76CBCEC" w14:textId="1198820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3F1577" w14:textId="56277E0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419A4EF" w14:textId="26D943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811E83F" w14:textId="6207A09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9A88351" w14:textId="30C298B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34685EBF" w14:textId="230791D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471BCE3" w14:textId="4A6858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02A9397" w14:textId="705352E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7A022AA" w14:textId="655EADE5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7C4217BC" w14:textId="0E957692" w:rsidR="009B03AE" w:rsidRPr="00326695" w:rsidRDefault="009B03AE" w:rsidP="00A541FA">
      <w:pPr>
        <w:ind w:right="1676"/>
        <w:rPr>
          <w:sz w:val="40"/>
          <w:szCs w:val="32"/>
        </w:rPr>
      </w:pPr>
    </w:p>
    <w:p w14:paraId="16F2687A" w14:textId="6C9ED4F4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245C7D2B" w14:textId="77777777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0BFEE8AB" w14:textId="77777777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91D5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D66E2" w14:textId="77777777" w:rsidR="00391D55" w:rsidRDefault="00391D55" w:rsidP="00A01902">
      <w:r>
        <w:separator/>
      </w:r>
    </w:p>
  </w:endnote>
  <w:endnote w:type="continuationSeparator" w:id="0">
    <w:p w14:paraId="465205DB" w14:textId="77777777" w:rsidR="00391D55" w:rsidRDefault="00391D5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BD031" w14:textId="77777777" w:rsidR="00391D55" w:rsidRDefault="00391D55" w:rsidP="00A01902">
      <w:r>
        <w:separator/>
      </w:r>
    </w:p>
  </w:footnote>
  <w:footnote w:type="continuationSeparator" w:id="0">
    <w:p w14:paraId="1699BC22" w14:textId="77777777" w:rsidR="00391D55" w:rsidRDefault="00391D5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91D5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30633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46E83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25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2020-12-01T18:25:00Z</cp:lastPrinted>
  <dcterms:created xsi:type="dcterms:W3CDTF">2020-12-08T18:01:00Z</dcterms:created>
  <dcterms:modified xsi:type="dcterms:W3CDTF">2020-12-09T01:16:00Z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