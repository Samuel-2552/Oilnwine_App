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83DF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8214B6A" w14:textId="77777777" w:rsidR="00767FD2" w:rsidRPr="00767FD2" w:rsidRDefault="00767FD2" w:rsidP="00767FD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67FD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1:1-21</w:t>
                  </w:r>
                </w:p>
                <w:p w14:paraId="2056E9F7" w14:textId="77777777" w:rsidR="00767FD2" w:rsidRPr="00767FD2" w:rsidRDefault="00767FD2" w:rsidP="00767FD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67FD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12:1-17</w:t>
                  </w:r>
                </w:p>
                <w:p w14:paraId="415A7502" w14:textId="77777777" w:rsidR="00767FD2" w:rsidRPr="00767FD2" w:rsidRDefault="00767FD2" w:rsidP="00767FD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67FD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140:1-13</w:t>
                  </w:r>
                </w:p>
                <w:p w14:paraId="3F50C377" w14:textId="4647A41E" w:rsidR="009A0942" w:rsidRPr="007A1E95" w:rsidRDefault="00767FD2" w:rsidP="00767FD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67FD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11E89A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DC555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83DF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83DF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55D820DD" w:rsidR="00A74000" w:rsidRDefault="00983DF6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"அதற்கு யோனத்தான்: இதோ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கடந்து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மனுஷரிடத்திற்குப் போகிறவர்கள்போல அவர்களுக்கு நம்மைக் காண்பிப்போம். நாங்கள் உங்களிடத்துக்கு வருமட்டும் நில்லுங்கள் என்று நம்மோடே சொல்வார்களானால்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அவர்களிடத்துக்கு ஏறிப்போகாமல்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நிலையிலே நிற்போம்.  எங்களிடத்துக்கு ஏறி வாருங்கள் என்று சொல்வார்களானால்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ஏறிப்போவோம்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அவர்களை நம்முடைய கையில் ஒப்புக்கொடுத்தார்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நமக்கு அடையாளம் என்றான்.”  (1 சாமுவேல் 14: 8-10). நாம் யோனத்தானின் இடத்தில் இருந்திருந்தால்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>"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நம்மிடம் வந்தால்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நமக்கு ஒரு அடையாளமாக இருக்கும்" என்று நாம் சொல்லியிருப்போம். நம்முடைய எண்ணங்கள்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என்னுடன் இருந்தால்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 எளிதாக்கப்படும்.  எதிரியிடம் ஏறிச் செல்வது கடினம்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மிகவும் ஆபத்தானது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மேலே இருந்து எதிரி இறங்கி  வருவதுதான் எளிதானது. அதனால் தேவன் என்னுடன் இருக்கிறார் என்பதை நான் அறிவேன்.” என்கிறதாயிருக்கும். ஆனால் இந்த காரியத்தில் யோனத்தானின் இருதயம் மிகவும் வித்தியாசமாயிருந்தது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மேலே ஏறிச் செல்வதற்கு வரக்கூடிய கஷ்டங்கள்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ஆபத்து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நிச்சயமற்ற தன்மை ஆகியவை தேவன் எதிரிகளை தனது கைகளில் ஒப்படைப்பார் என்பதற்கான ஒரு நிச்சயமாக அவர் கண்டார். பாடுகள் இல்லாத நிலை தேவனின் கரத்தின் ஒரு அடையாளமாக  சாதாரண நபர் நினைக்கலாம்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தேவ சித்தத்தைச் செய்ய பாடுபடுவதற்கு அவர் தயாராக </w:t>
      </w:r>
      <w:r w:rsidR="002B7E3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5" style="position:absolute;left:0;text-align:left;margin-left:-7.15pt;margin-top:731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இருக்க வேண்டும் என்பதை யோனத்தான்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உணர்ந்தார்.  அது நிச்சயமாக வெற்றியைக் கொடுக்கும் என்று அறிந்திருந்தார்.  யோனத்தானின் இந்த உதாரணத்தில்</w:t>
      </w:r>
      <w:r w:rsidR="002B7E37" w:rsidRPr="002B7E3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B7E37" w:rsidRPr="002B7E3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உண்மையான ஜெயம் எடுப்பவரின் அணுகுமுறையானது முன் செல்ல விரும்பும் விசுவாசமாயிருக்கிறது.</w:t>
      </w:r>
      <w:r w:rsidR="00F27EC4" w:rsidRPr="00F27EC4">
        <w:rPr>
          <w:rFonts w:ascii="Latha" w:hAnsi="Latha" w:cs="Arial Unicode MS"/>
          <w:noProof/>
          <w:sz w:val="52"/>
          <w:szCs w:val="48"/>
          <w:cs/>
          <w:lang w:val="ta-IN" w:bidi="ta-IN"/>
        </w:rPr>
        <w:t>"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983DF6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983DF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1.7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83DF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1A1F8DA0" w:rsidR="0010340A" w:rsidRDefault="00767FD2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767FD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சகலமும் பக்திவிருத்திக்கேதுவாகச் செய்யப்படக்கடவது.</w:t>
      </w:r>
    </w:p>
    <w:p w14:paraId="09E01CE0" w14:textId="2854182B" w:rsidR="00AD19B9" w:rsidRPr="00AF049F" w:rsidRDefault="00767FD2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767FD2">
        <w:rPr>
          <w:rFonts w:ascii="Latha" w:hAnsi="Latha" w:cs="Arial Unicode MS"/>
          <w:noProof/>
          <w:sz w:val="48"/>
          <w:szCs w:val="44"/>
          <w:lang w:bidi="ta-IN"/>
        </w:rPr>
        <w:t xml:space="preserve">1 </w:t>
      </w:r>
      <w:r w:rsidRPr="00767FD2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கொரிந்தியர் </w:t>
      </w:r>
      <w:r w:rsidRPr="00767FD2">
        <w:rPr>
          <w:rFonts w:ascii="Latha" w:hAnsi="Latha" w:cs="Arial Unicode MS"/>
          <w:noProof/>
          <w:sz w:val="48"/>
          <w:szCs w:val="44"/>
          <w:lang w:bidi="ta-IN"/>
        </w:rPr>
        <w:t>14:26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7137A22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47B9AF69" w14:textId="77777777" w:rsidR="0079063A" w:rsidRDefault="0079063A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1D66126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FDCB309" w14:textId="00CD5443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63B2A060" w14:textId="3D2FEAA9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724A2258" w14:textId="211478B7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2967C9F1" w14:textId="0DBAE4A4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55E222FF" w14:textId="5F656C0C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50EEF947" w14:textId="7ADDE85D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2E28343E" w14:textId="5768FD1F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71C37CDA" w14:textId="77777777" w:rsidR="00767FD2" w:rsidRDefault="00767FD2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83DF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7AC28" w14:textId="77777777" w:rsidR="00983DF6" w:rsidRDefault="00983DF6" w:rsidP="00A01902">
      <w:r>
        <w:separator/>
      </w:r>
    </w:p>
  </w:endnote>
  <w:endnote w:type="continuationSeparator" w:id="0">
    <w:p w14:paraId="38ACA608" w14:textId="77777777" w:rsidR="00983DF6" w:rsidRDefault="00983DF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D277" w14:textId="77777777" w:rsidR="00983DF6" w:rsidRDefault="00983DF6" w:rsidP="00A01902">
      <w:r>
        <w:separator/>
      </w:r>
    </w:p>
  </w:footnote>
  <w:footnote w:type="continuationSeparator" w:id="0">
    <w:p w14:paraId="0C65CB94" w14:textId="77777777" w:rsidR="00983DF6" w:rsidRDefault="00983DF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83DF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65772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2020-12-16T16:48:00Z</cp:lastPrinted>
  <dcterms:created xsi:type="dcterms:W3CDTF">2020-12-20T15:09:00Z</dcterms:created>
  <dcterms:modified xsi:type="dcterms:W3CDTF">2020-12-20T17:26:00Z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