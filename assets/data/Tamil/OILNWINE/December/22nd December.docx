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21745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BFF6D9A" w14:textId="77777777" w:rsidR="002F26F2" w:rsidRPr="002F26F2" w:rsidRDefault="002F26F2" w:rsidP="002F26F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F26F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2:1-3:10</w:t>
                  </w:r>
                </w:p>
                <w:p w14:paraId="211C964C" w14:textId="77777777" w:rsidR="002F26F2" w:rsidRPr="002F26F2" w:rsidRDefault="002F26F2" w:rsidP="002F26F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F26F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13:1-18</w:t>
                  </w:r>
                </w:p>
                <w:p w14:paraId="60BEA3EB" w14:textId="77777777" w:rsidR="002F26F2" w:rsidRPr="002F26F2" w:rsidRDefault="002F26F2" w:rsidP="002F26F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F26F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141:1-10</w:t>
                  </w:r>
                </w:p>
                <w:p w14:paraId="3F50C377" w14:textId="0CA36510" w:rsidR="009A0942" w:rsidRPr="007A1E95" w:rsidRDefault="002F26F2" w:rsidP="002F26F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F26F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30:18-20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929FA3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23F4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21745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21745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20EF994B" w14:textId="77777777" w:rsidR="00823F45" w:rsidRDefault="00217457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"உயர உயரச் சுற்றிலும் சுற்றுக்கட்டுகளுக்கு அகலம் அதிகமாயிருந்தது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ஆலயத்தைச் சுற்றிலும் உயர உயர ஆலயத்தைச் சுற்றிச் சுற்றி அகலம் வரவர அதிகமாயிருந்தது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ஆதலால் இவ்விதமாய்க் கீழ்நிலையிலிருந்து நடுநிலைவழியாய் மேல்நிலைக்கு ஏறும் வழியிருந்தது.” (எசேக்கியேல் 41: 7). தரிசனத்தில் தான் கண்ட ஆலயத்தை விவரித்து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எசேக்கியேல் தீர்க்கதரிசி கூறுகிறார்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இந்தப் பக்கஅறைகள் அருகருகே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வரிசைகளாக முப்பத்துமூன்று இருந்தது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>; ” (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41: 6)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“உயர உயர”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 7 வது வசனத்தில் அவர் மீண்டும் மீண்டும் கூறுகிறார்.  சாலொமோனின் ஆலயத்தில் “உயர உயர” செல்லும் படிக்கட்டுகள்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இருந்தன. “நடு அறைகளுக்குப் போகிற வாசற்படி ஆலயத்தின் வலதுபுறத்தில் இருந்தது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சுழற்படிகளால் நடு அறைகளுக்கும்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நடு அறைகளிலிருந்து மூன்றாவது அறைகளுக்கும் ஏறுவார்கள்.”(1 இராஜாக்கள் 6: 8). எசேக்கியேலின் (தரிசனத்தில் கண்ட) ஆலயத்தில்  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படிக்கட்டுகள் மீண்டும் மீண்டும் “உயர உயர” சென்றன. அவருடைய ஆலயம் மனித கைகளால் கட்டப்படாத இன்றைய ஆவிக்குரிய ஆலயத்தைக் குறிக்கிறது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உயர்ந்த ஆவிக்குரிய மண்டலங்கள் இன்னும் “உயர உயர” மேல்நோக்கி உள்ளன. உயர்ந்த ஆவிக்குரிய மண்டலங்களைப் பற்றிய உண்மையை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தனது சரீரமாகிய சபைக்கு வெளிப்படுத்த தேவன் விரும்புகிறார். பிரியமானவர்களே</w:t>
      </w:r>
      <w:r w:rsidR="00823F45" w:rsidRPr="00823F45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23F45" w:rsidRPr="00823F4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சரீரமாகிய சபையாக நாம் ஒருபோதும் ஏறியிராத மண்டலங்கள் உள்ளன. தேவன் தம்மை அந்த உயர்ந்த மண்டலங்களில் சந்திப்பதற்காக தம் ஜனத்தை அழைக்கிறார்.</w:t>
      </w:r>
    </w:p>
    <w:p w14:paraId="79459D99" w14:textId="01E09CE4" w:rsidR="00A74000" w:rsidRDefault="00217457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217457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21745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06.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21745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0298E9C3" w:rsidR="0010340A" w:rsidRDefault="002F26F2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2F26F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 உங்கள் பிதா இரக்கமுள்ளவராயிருக்கிறதுபோல</w:t>
      </w:r>
      <w:r w:rsidRPr="002F26F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F26F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நீங்களும் இரக்கமுள்ளவர்களாயிருங்கள்.</w:t>
      </w:r>
    </w:p>
    <w:p w14:paraId="09E01CE0" w14:textId="7B00A98D" w:rsidR="00AD19B9" w:rsidRPr="00AF049F" w:rsidRDefault="002F26F2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2F26F2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லூக்கா </w:t>
      </w:r>
      <w:r w:rsidRPr="002F26F2">
        <w:rPr>
          <w:rFonts w:ascii="Latha" w:hAnsi="Latha" w:cs="Arial Unicode MS"/>
          <w:noProof/>
          <w:sz w:val="48"/>
          <w:szCs w:val="44"/>
        </w:rPr>
        <w:t>6:36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58BE687" w14:textId="77777777" w:rsidR="009923F4" w:rsidRDefault="009923F4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21745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E775E" w14:textId="77777777" w:rsidR="00217457" w:rsidRDefault="00217457" w:rsidP="00A01902">
      <w:r>
        <w:separator/>
      </w:r>
    </w:p>
  </w:endnote>
  <w:endnote w:type="continuationSeparator" w:id="0">
    <w:p w14:paraId="67757097" w14:textId="77777777" w:rsidR="00217457" w:rsidRDefault="0021745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1A736" w14:textId="77777777" w:rsidR="00217457" w:rsidRDefault="00217457" w:rsidP="00A01902">
      <w:r>
        <w:separator/>
      </w:r>
    </w:p>
  </w:footnote>
  <w:footnote w:type="continuationSeparator" w:id="0">
    <w:p w14:paraId="71EA32AA" w14:textId="77777777" w:rsidR="00217457" w:rsidRDefault="0021745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21745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2020-12-16T16:48:00Z</cp:lastPrinted>
  <dcterms:created xsi:type="dcterms:W3CDTF">2020-12-21T10:04:00Z</dcterms:created>
  <dcterms:modified xsi:type="dcterms:W3CDTF">2020-12-21T13:25:00Z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