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D3063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0A1F8CA" w14:textId="77777777" w:rsidR="00520A44" w:rsidRPr="00520A44" w:rsidRDefault="00520A44" w:rsidP="00520A4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20A4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ஓசியா 10:1-14:9</w:t>
                  </w:r>
                </w:p>
                <w:p w14:paraId="30D21E1F" w14:textId="77777777" w:rsidR="00520A44" w:rsidRPr="00520A44" w:rsidRDefault="00520A44" w:rsidP="00520A4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20A4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யூதா 1:1-25</w:t>
                  </w:r>
                </w:p>
                <w:p w14:paraId="07DA62B5" w14:textId="77777777" w:rsidR="00520A44" w:rsidRPr="00520A44" w:rsidRDefault="00520A44" w:rsidP="00520A4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20A4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127:1-5</w:t>
                  </w:r>
                </w:p>
                <w:p w14:paraId="3F50C377" w14:textId="60096C41" w:rsidR="009A0942" w:rsidRPr="007A1E95" w:rsidRDefault="00520A44" w:rsidP="00520A4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20A4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29:15-17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2BD76B0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20A4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3063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3063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5B21729C" w14:textId="000865A7" w:rsidR="009B03AE" w:rsidRDefault="00D30633" w:rsidP="00520A4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ஆலயத்தில் ஒரு பரலோக அழுகையுடன் ஜெபித்து அவருடைய பிரசன்னத்தை நாடின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அன்னாள் என்ற ஸ்திரியைப் பற்றி முதல் சாமுவேல் புத்தகத்தில் வாசிக்கிறோம். இருப்பினும்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அந்தக் கால ஆசாரியத்துவத்தினருக்கு அவள் என்ன வகையான ஜெபம் செய்கிறாள் என்று புரியவில்லை. அன்றைய மத ஒழுங்கு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ஸ்திரி கர்த்தருடைய வீட்டில் என்ன செய்கிறாள் என்பதைப் புரிந்து கொள்ளத் தவறிவிட்டன.  அவள் தவறாகப் புரிந்து கொள்ள ப்பட்டு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அவர்களால் தவறாக தீர்ப்பளிக்கப்பட்டாள். "அவள் கர்த்தருடைய சந்நிதியில் வெகுநேரம் விண்ணப்பம்பண்ணுகிறபோது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ஏலி அவள்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வாயைக் கவனித்துக் கொண்டிருந்தான். அன்னாள் தன் இருதயத்திலே பேசினாள்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அவளுடைய உதடுகள்மாத்திரம் அசைந்தது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அவள் சத்தமோ கேட்கப்படவில்லை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ஆகையால் அவள் வெறித்திருக்கிறாள் என்று ஏலி நினைத்து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அவளை நோக்கி: நீ எதுவரைக்கும் வெறித்திருப்பாய்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 குடியை உன்னைவிட்டு விலக்கு என்றான். அதற்கு அன்னாள் பிரதியுத்தரமாக: அப்படியல்ல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ஆண்டவனே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மனக்கிலேசமுள்ள ஸ்திரீ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திராட்சரசமாகிலும் மதுவாகிலும் குடிக்கவில்லை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கர்த்தருடைய சந்நிதியில் என் இருதயத்தை ஊற்றிவிட்டேன்."</w:t>
      </w:r>
      <w:r w:rsidR="00520A44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(1 சாமு 1: 12-15). தேவன் தம்  ஜனங்களை தம்மிடம் வந்து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சந்நிதியில் தங்கள் ஆத்துமாக்களை அவரிடம் ஊற்றுகிற இடத்திற்கு அழைக்கிறார். கண்ணீர் நிறைந்த கண்களாலும்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உடைந்த ஆவியினாலும்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நாளுக்கு நாள்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கர்த்தருக்கு </w:t>
      </w:r>
      <w:r w:rsidR="00520A4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57" style="position:absolute;left:0;text-align:left;margin-left:-8.25pt;margin-top:731.25pt;width:630pt;height:13.7pt;z-index:2517196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முன்பாக நின்ற தேவனுடைய மனிதர்களின்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வாழ்க்கையிலிருந்து நாம் பலப்படுத்தப்பட முடியும். அவர்கள் பின்பற்றிய உபதேசங்களை நாம் அறியத் தேவையில்லை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தேவனைச் சந்திக்க அவர்கள் தங்களைத் தயார்படுத்திய விதத்தை நாம் காண வேண்டும். அவர்களில் சிலர் தங்கள் கண்ணீரோடு நின்று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பிரசன்னத்தைத் தேடி</w:t>
      </w:r>
      <w:r w:rsidR="00520A44" w:rsidRPr="00520A4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20A44" w:rsidRPr="00520A4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பதிலுக்காகக் காத்திருந்தார்கள்.</w:t>
      </w:r>
    </w:p>
    <w:p w14:paraId="281ECB7F" w14:textId="77777777" w:rsidR="009B03AE" w:rsidRDefault="009B03AE" w:rsidP="0069775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20A4D9F" w14:textId="45D8C588" w:rsidR="008F46F4" w:rsidRPr="0069775F" w:rsidRDefault="00D30633" w:rsidP="0069775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20D8F9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2D4A022D" w:rsidR="006D514C" w:rsidRPr="00CF2CCC" w:rsidRDefault="00D3063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84.3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D3063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001152EB" w:rsidR="0010340A" w:rsidRDefault="00520A44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 இளமையைக்குறித்து ஒருவனும் உன்னை அசட்டைபண்ணாதபடிக்கு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 வார்த்தையிலும்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நடக்கையிலும்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அன்பிலும்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ஆவியிலும்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விசுவாசத்திலும்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கற்பிலும்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20A4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விசுவாசிகளுக்கு மாதிரியாயிரு.</w:t>
      </w:r>
    </w:p>
    <w:p w14:paraId="09E01CE0" w14:textId="25662903" w:rsidR="00AD19B9" w:rsidRPr="00AF049F" w:rsidRDefault="00520A44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520A44">
        <w:rPr>
          <w:rFonts w:ascii="Latha" w:hAnsi="Latha" w:cs="Arial Unicode MS"/>
          <w:noProof/>
          <w:sz w:val="48"/>
          <w:szCs w:val="44"/>
          <w:cs/>
          <w:lang w:bidi="ta-IN"/>
        </w:rPr>
        <w:t>1 தீமோத்தேயு 4:12</w:t>
      </w:r>
      <w:r w:rsidR="00C71E2B">
        <w:t>‬</w:t>
      </w:r>
    </w:p>
    <w:p w14:paraId="60CBEDA0" w14:textId="0B4230EC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055B8689" w14:textId="2344DD1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23E33C83" w14:textId="5F95300D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96140FB" w14:textId="2306CA5B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568DD18F" w14:textId="19AD4640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276CBCEC" w14:textId="11988201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33F1577" w14:textId="56277E00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4419A4EF" w14:textId="26D943F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811E83F" w14:textId="6207A096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59A88351" w14:textId="30C298B0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34685EBF" w14:textId="230791D1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471BCE3" w14:textId="4A6858FC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202A9397" w14:textId="705352E6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47A022AA" w14:textId="655EADE5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7C4217BC" w14:textId="0E957692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16F2687A" w14:textId="6C9ED4F4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245C7D2B" w14:textId="77777777" w:rsidR="009B03AE" w:rsidRDefault="009B03AE" w:rsidP="00A541FA">
      <w:pPr>
        <w:ind w:right="1676"/>
        <w:rPr>
          <w:sz w:val="40"/>
          <w:szCs w:val="32"/>
          <w:lang w:val="en-IN"/>
        </w:rPr>
      </w:pPr>
    </w:p>
    <w:p w14:paraId="0BFEE8AB" w14:textId="77777777" w:rsidR="0069775F" w:rsidRDefault="0069775F" w:rsidP="00A541FA">
      <w:pPr>
        <w:ind w:right="1676"/>
        <w:rPr>
          <w:sz w:val="40"/>
          <w:szCs w:val="32"/>
          <w:lang w:val="en-IN"/>
        </w:rPr>
      </w:pPr>
    </w:p>
    <w:p w14:paraId="731F9CCA" w14:textId="77777777" w:rsidR="00331C41" w:rsidRDefault="00331C4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D3063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9EE2A" w14:textId="77777777" w:rsidR="00D30633" w:rsidRDefault="00D30633" w:rsidP="00A01902">
      <w:r>
        <w:separator/>
      </w:r>
    </w:p>
  </w:endnote>
  <w:endnote w:type="continuationSeparator" w:id="0">
    <w:p w14:paraId="313BE920" w14:textId="77777777" w:rsidR="00D30633" w:rsidRDefault="00D3063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74018" w14:textId="77777777" w:rsidR="00D30633" w:rsidRDefault="00D30633" w:rsidP="00A01902">
      <w:r>
        <w:separator/>
      </w:r>
    </w:p>
  </w:footnote>
  <w:footnote w:type="continuationSeparator" w:id="0">
    <w:p w14:paraId="7EAFAC85" w14:textId="77777777" w:rsidR="00D30633" w:rsidRDefault="00D3063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3063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676A"/>
    <w:rsid w:val="00127777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92C9B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0CD"/>
    <w:rsid w:val="0096489D"/>
    <w:rsid w:val="00973D29"/>
    <w:rsid w:val="00974D34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E2F4E"/>
    <w:rsid w:val="00CF2CCC"/>
    <w:rsid w:val="00D014E1"/>
    <w:rsid w:val="00D061FF"/>
    <w:rsid w:val="00D0701E"/>
    <w:rsid w:val="00D1130B"/>
    <w:rsid w:val="00D131EC"/>
    <w:rsid w:val="00D1453D"/>
    <w:rsid w:val="00D30633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46E83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54135"/>
    <w:rsid w:val="00972111"/>
    <w:rsid w:val="00982604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62FDE"/>
    <w:rsid w:val="00DA355B"/>
    <w:rsid w:val="00DC41BB"/>
    <w:rsid w:val="00DE3DEE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2020-12-01T18:25:00Z</cp:lastPrinted>
  <dcterms:created xsi:type="dcterms:W3CDTF">2020-12-07T18:37:00Z</dcterms:created>
  <dcterms:modified xsi:type="dcterms:W3CDTF">2020-12-07T18:37:00Z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