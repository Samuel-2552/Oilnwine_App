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E475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67ED9702" w14:textId="77777777" w:rsidR="00127777" w:rsidRPr="00127777" w:rsidRDefault="00127777" w:rsidP="001277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277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11:36-12:13</w:t>
                  </w:r>
                </w:p>
                <w:p w14:paraId="20C71A25" w14:textId="77777777" w:rsidR="00127777" w:rsidRPr="00127777" w:rsidRDefault="00127777" w:rsidP="001277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277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யோவான்     4:1-21</w:t>
                  </w:r>
                </w:p>
                <w:p w14:paraId="1142BEEF" w14:textId="77777777" w:rsidR="00127777" w:rsidRPr="00127777" w:rsidRDefault="00127777" w:rsidP="001277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277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123:1-4</w:t>
                  </w:r>
                </w:p>
                <w:p w14:paraId="3F50C377" w14:textId="48A380DC" w:rsidR="009A0942" w:rsidRPr="007A1E95" w:rsidRDefault="00127777" w:rsidP="0012777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277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29:2-4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521DE1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2777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E475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E475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DCEF4CD" w14:textId="1B7F742D" w:rsidR="0017369E" w:rsidRDefault="00AE4753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"சீஷர்களின் ஆத்துமாக்களையும் இருதயங்களையும் ஸ்தாபித்து பலப்படுத்தி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விசுவாசத்தில் உறுதியாக நிற்கும்படி அவர்களை வலியுறுத்தி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எச்சரித்து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ஊக்குவித்து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 கஷ்டங்கள் மற்றும் துன்பங்கள் மூலமாகவே நாம் தேவனுடைய ராஜ்யத்தில் பிரவேசிக்க வேண்டும் என்பதை [அவர்களுக்குச் சொன்னார் கள்]" (அப்போஸ்தலர் 14: 22-23 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AMP). 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அப்போஸ்தலர்கள் தங்கி சுவிசேஷம் அறிவித்த ஒவ்வொரு இடத்திலும்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தேவனுடைய ராஜ்யத்திற்குள் பிரவேசிப்பதற்காக அதிக உபத்திரவங்களைச் சந்திக்க வேண்டியதின் அவசியத்தை மற்றவர்களுடன் பகிர்ந்து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கொண்டனர். கஷ்டங்கள் மற்றும் உபத்திரவங்களின் மூலம்தான் நாம் தேவனுடைய ராஜ்யத்தில் பிரவேசிக்க வேண்டும் என்றார்கள். அவர்கள் கண்காணித்த சபைகளில் ஒரு அங்கத்தினர் கூட அவர்களிடம்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நாமத்திற்காக ஏற்கனவே இவ்வளவு துன்பங்களை அனுபவித்திருப்பது போதாதா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?”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கேட்கவில்லை என்பது குறிப்பிட த்தக்கது. அவர்கள் சந்தித்த கஷ்டங்களின் அளவை அப்போஸ்தலர்கள் அறிந்திருந்தும்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அவர்களிடம் அனுதாபம் காட்டவில்லை. "அன்பான சகோதரரே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துன்பத்தின் பங்கை விட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ஏற்கனவே அதிகமாக அனுபவித்திருக்கிறீர்கள்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இப்போது நீங்கள் அதை எளிதாக எடுத்துக் கொள்ள வேண்டும்" என்று அவர்கள் கூறவில்லை. மாறாக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அவர்களை விசுவாசத்தில் உறுதியாக நிற்கும்படி வலியுறுத்தி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எச்சரித்து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அவர்களை ஊக்கு </w:t>
      </w:r>
      <w:r w:rsidR="0012777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6" style="position:absolute;left:0;text-align:left;margin-left:-7.8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வித்தார்கள். கஷ்டங்களின் மூலம்தான் அவர்கள்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தேவனுடைய ராஜ்யத்தின் முழுமைக்குள் பிரவேசிக்க முடியும் என்பதை அவர்கள் வலியுறுத்தினர். வேறு வார்த்தைகளில் கூறுவதானால்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அன்பான சகோதரரே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இன்னும் பல கஷ்டங்கள் அனுபவிக்க வேண்டும். உங்கள் அனைவருக்கும் இன்னும் இன்னல்கள் காத்திரு க்கிறது</w:t>
      </w:r>
      <w:r w:rsidR="00127777" w:rsidRPr="0012777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27777" w:rsidRPr="001277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சோதனைகள் மற்றும் துன்பங்களை அனுபவிப்பதன்  மூலம்தான் தேவனுடைய ராஜ்யம் உங்களுக்கு ஒரு யதார்த்தமாக மாறும்.”</w:t>
      </w:r>
    </w:p>
    <w:p w14:paraId="09A0E426" w14:textId="77777777" w:rsidR="00331C41" w:rsidRPr="00331C41" w:rsidRDefault="00331C41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36132F2B" w:rsidR="006D514C" w:rsidRPr="00CF2CCC" w:rsidRDefault="0012777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73pt;z-index:251711488" filled="f" strokecolor="red" strokeweight="2.25pt"/>
        </w:pict>
      </w:r>
      <w:r w:rsidR="00AE4753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AE475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F17964D" w:rsidR="0010340A" w:rsidRDefault="00127777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12777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உன்னிடத்தில் நீ அன்புகூருவதுபோல் பிறனிடத்திலும் அன்புகூருவாயாக என்பதே</w:t>
      </w:r>
      <w:r w:rsidRPr="0012777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9E01CE0" w14:textId="35EA2230" w:rsidR="00AD19B9" w:rsidRPr="00AF049F" w:rsidRDefault="00127777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127777">
        <w:rPr>
          <w:rFonts w:ascii="Latha" w:hAnsi="Latha" w:cs="Arial Unicode MS"/>
          <w:noProof/>
          <w:sz w:val="48"/>
          <w:szCs w:val="44"/>
          <w:cs/>
          <w:lang w:bidi="ta-IN"/>
        </w:rPr>
        <w:t>மாற்கு 12:31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34E2C5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9074BFC" w14:textId="27FAE89A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5FBA1EB4" w14:textId="0238D98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59FDC65D" w14:textId="77AFD213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2F1B1026" w14:textId="56439FC5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B553476" w14:textId="0ECA824A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9F50842" w14:textId="184A885F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7E5E676B" w14:textId="06B27BF2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849A100" w14:textId="0BB22551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4C4E3D43" w14:textId="70910CF4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7AACFC6" w14:textId="3EF19E65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6565CC3" w14:textId="4A317709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5BB5BA2" w14:textId="03989621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FC410CF" w14:textId="77777777" w:rsidR="00127777" w:rsidRDefault="00127777" w:rsidP="00A541FA">
      <w:pPr>
        <w:ind w:right="1676"/>
        <w:rPr>
          <w:sz w:val="40"/>
          <w:szCs w:val="32"/>
          <w:lang w:val="en-IN"/>
        </w:rPr>
      </w:pPr>
    </w:p>
    <w:p w14:paraId="02D85D87" w14:textId="4188B07A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33E70726" w14:textId="410A0A95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3944BE6F" w14:textId="1D4A8D08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011242D" w14:textId="3CA5BBFF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7653352" w14:textId="77777777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731F9CCA" w14:textId="7777777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E475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D01F0" w14:textId="77777777" w:rsidR="00AE4753" w:rsidRDefault="00AE4753" w:rsidP="00A01902">
      <w:r>
        <w:separator/>
      </w:r>
    </w:p>
  </w:endnote>
  <w:endnote w:type="continuationSeparator" w:id="0">
    <w:p w14:paraId="31D3CF30" w14:textId="77777777" w:rsidR="00AE4753" w:rsidRDefault="00AE475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E5A34" w14:textId="77777777" w:rsidR="00AE4753" w:rsidRDefault="00AE4753" w:rsidP="00A01902">
      <w:r>
        <w:separator/>
      </w:r>
    </w:p>
  </w:footnote>
  <w:footnote w:type="continuationSeparator" w:id="0">
    <w:p w14:paraId="295CC08B" w14:textId="77777777" w:rsidR="00AE4753" w:rsidRDefault="00AE475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E475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C41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2020-12-01T18:25:00Z</cp:lastPrinted>
  <dcterms:created xsi:type="dcterms:W3CDTF">2020-12-03T18:37:00Z</dcterms:created>
  <dcterms:modified xsi:type="dcterms:W3CDTF">2020-12-03T18:37:00Z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