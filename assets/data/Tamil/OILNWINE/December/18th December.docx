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F54235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50F764B3" w14:textId="77777777" w:rsidR="008D0F9D" w:rsidRPr="008D0F9D" w:rsidRDefault="008D0F9D" w:rsidP="008D0F9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D0F9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ஆபகூக் 1:1-3:19</w:t>
                  </w:r>
                </w:p>
                <w:p w14:paraId="3DDF0031" w14:textId="77777777" w:rsidR="008D0F9D" w:rsidRPr="008D0F9D" w:rsidRDefault="008D0F9D" w:rsidP="008D0F9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D0F9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9:1-21</w:t>
                  </w:r>
                </w:p>
                <w:p w14:paraId="2F17377C" w14:textId="77777777" w:rsidR="008D0F9D" w:rsidRPr="008D0F9D" w:rsidRDefault="008D0F9D" w:rsidP="008D0F9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D0F9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137:1-9</w:t>
                  </w:r>
                </w:p>
                <w:p w14:paraId="3F50C377" w14:textId="28B8682A" w:rsidR="009A0942" w:rsidRPr="007A1E95" w:rsidRDefault="008D0F9D" w:rsidP="008D0F9D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D0F9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30:10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5850F9B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803F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EF754D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5423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5423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9459D99" w14:textId="2ABF72B4" w:rsidR="00A74000" w:rsidRDefault="00F54235" w:rsidP="003F0CE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தனது கிரியையை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கல்வி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செல்வம் அல்லது வேலை திறன் உடைய மனிதர்களைக் கொண்டு நடத்துவதில்லை. பெரிய அறிஞர் அல்லது பெரிய கலாச்சாரம் கொண்ட மனிதர்கள் மூலமாகவோ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அல்லது சிறந்த சமூக புகழும் செல்வாக்குமுள்ள மனிதர்கள் மூலமாகவோ அவர் தனது கிரியையைச் செய்ய முடியாது. இவை அனைத்தும் முதன்மையானவை என்று கருதப்படாவிட்டால் அவை கணக்கிடப்படலாம். இந்த மனிதர்கள்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தன்மைகள் மற்றும் நிலைமைகளின் காரணமாக மாத்திரம்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வேலையை வழிநடத்தவோ அதை  கட்டுப்படுத்தவோ முடியாது. ஜெப மனிதர்கள்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எல்லாவற்றிற்கும் மேலாக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பூமியில் தேவனுடைய ராஜ்யத்தின் முன்னேற்றத்திற்கு இன்றியமையா</w:t>
      </w:r>
      <w:r w:rsidR="008D0F9D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தவர்கள். வேறு எந்த வகையும் திட்டத்தில் பொருந்தாது அல்லது உதவாது. மனிதர்கள்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பெரிய காரியங்களில் செல்வாக்கு மிக்கவர்களாயிருந்தும்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ஜெபத்தில் குறைவுள்ளவர்களானால்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சர்வவல்ல</w:t>
      </w:r>
      <w:r w:rsidR="008D0F9D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மையுள்ள தேவன் தனது சபை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உலகில் செய்யும்படி நியமித்த கிரியையைச் செய்ய முடியாது. தேவனைப் பிரதிநிதித்துவப்படுத்தும் மனிதர்களும்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அவருக்காக நிற்கும் மனிதர்களும்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உலகில் அவருடைய ராஜ்யத்தை கட்டியெழுப்ப வேண்டிய மனிதர்களும்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சிறந்த ஜெப மனிதர்களாக இருக்க வேண்டும். அவர்கள் வேறு எதைக் கொண்டிருந்தாலும்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 குறைவு பட்டிருந்தாலும்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ஜெப மனிதர்களாக இருக்க வேண்டும்.  எல்லாம் கொண்டிருந்தும்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ஜெபக்குறைவிருந்தால்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விழுந்து </w:t>
      </w:r>
      <w:r w:rsidR="008D0F9D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79" style="position:absolute;left:0;text-align:left;margin-left:-4.8pt;margin-top:730.5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விடுவார்கள். ஜெபமிருந்தால்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வேறென்ன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குறைகளிருந்தாலும்</w:t>
      </w:r>
      <w:r w:rsidR="008D0F9D" w:rsidRPr="008D0F9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D0F9D" w:rsidRPr="008D0F9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அவர்களால் வெற்றிபெற முடியும். தேவனால் நியமிக்கப்பட்ட மனிதர்களின் தன்மையிலும் நடத்தையிலும் ஜெபம் மிகவும் முக்கியமானதும் சக்திவாய்ந்ததுமாக இருக்க வேண்டும். தேவனுடைய காரியத்திற்கு ஜெபத்தில் தேர்ச்சி பெற்ற மனிதர்கள் தேவை.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77777777" w:rsidR="00A74000" w:rsidRDefault="00A74000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AD07C0C" w14:textId="62D9ECE0" w:rsidR="000931F1" w:rsidRDefault="00F5423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F54235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02.3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F54235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3B65AC19" w:rsidR="0010340A" w:rsidRDefault="008D0F9D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8D0F9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அல்லாமலும்</w:t>
      </w:r>
      <w:r w:rsidRPr="008D0F9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8D0F9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உங்களை வஞ்சியாதபடிக்குத் திருவசனத்தைக் கேட்கிறவர்களாய் மாத்திரமல்ல அதின்படி செய்கிறவர்களாயும் இருங்கள்.</w:t>
      </w:r>
    </w:p>
    <w:p w14:paraId="09E01CE0" w14:textId="14305629" w:rsidR="00AD19B9" w:rsidRPr="00AF049F" w:rsidRDefault="008D0F9D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8D0F9D">
        <w:rPr>
          <w:rFonts w:ascii="Latha" w:hAnsi="Latha" w:cs="Arial Unicode MS"/>
          <w:noProof/>
          <w:sz w:val="48"/>
          <w:szCs w:val="44"/>
          <w:cs/>
          <w:lang w:bidi="ta-IN"/>
        </w:rPr>
        <w:t>யாக்கோபு 1:22</w:t>
      </w:r>
      <w:r w:rsidR="00C71E2B">
        <w:t>‬</w:t>
      </w:r>
    </w:p>
    <w:p w14:paraId="4AB0EC1D" w14:textId="77777777" w:rsidR="00D21435" w:rsidRDefault="00D21435" w:rsidP="00A541FA">
      <w:pPr>
        <w:ind w:right="1676"/>
        <w:rPr>
          <w:sz w:val="40"/>
          <w:szCs w:val="32"/>
          <w:lang w:val="en-IN"/>
        </w:rPr>
      </w:pP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D2F3A9" w14:textId="79DA6F36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4BE95C22" w14:textId="52806562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2BE430F" w14:textId="781F63D9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67466E05" w14:textId="13F7AF21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0063B63" w14:textId="2FBD8DED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15FA8089" w14:textId="264D6FD5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03C7F9F3" w14:textId="29CCA2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A79CD04" w14:textId="1DBAE2C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59ABB58" w14:textId="3C11EAA6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663A751" w14:textId="08168D12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2E9952" w14:textId="6ABCB7F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E9EB52" w14:textId="7CF5A7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71ECCEB" w14:textId="73A83EE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881A3D9" w14:textId="4077686A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FED8745" w14:textId="166B36F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A284D7E" w14:textId="6731913F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39DF9BF" w14:textId="7137A22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47B9AF69" w14:textId="77777777" w:rsidR="0079063A" w:rsidRDefault="0079063A" w:rsidP="00A541FA">
      <w:pPr>
        <w:ind w:right="1676"/>
        <w:rPr>
          <w:sz w:val="40"/>
          <w:szCs w:val="32"/>
          <w:lang w:val="en-IN"/>
        </w:rPr>
      </w:pPr>
    </w:p>
    <w:p w14:paraId="53F38B09" w14:textId="4129B79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8748466" w14:textId="290842E1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CFA7519" w14:textId="1D66126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FDCB309" w14:textId="00CD5443" w:rsidR="008D0F9D" w:rsidRDefault="008D0F9D" w:rsidP="00A541FA">
      <w:pPr>
        <w:ind w:right="1676"/>
        <w:rPr>
          <w:sz w:val="40"/>
          <w:szCs w:val="32"/>
          <w:lang w:val="en-IN"/>
        </w:rPr>
      </w:pPr>
    </w:p>
    <w:p w14:paraId="63B2A060" w14:textId="77777777" w:rsidR="008D0F9D" w:rsidRDefault="008D0F9D" w:rsidP="00A541FA">
      <w:pPr>
        <w:ind w:right="1676"/>
        <w:rPr>
          <w:sz w:val="40"/>
          <w:szCs w:val="32"/>
          <w:lang w:val="en-IN"/>
        </w:rPr>
      </w:pPr>
    </w:p>
    <w:p w14:paraId="5764CFD3" w14:textId="5185AB7E" w:rsidR="0059405D" w:rsidRDefault="0059405D" w:rsidP="00A541FA">
      <w:pPr>
        <w:ind w:right="1676"/>
        <w:rPr>
          <w:sz w:val="40"/>
          <w:szCs w:val="32"/>
          <w:lang w:val="en-IN"/>
        </w:rPr>
      </w:pPr>
    </w:p>
    <w:p w14:paraId="61FF3B6D" w14:textId="59540D78" w:rsidR="00CD4680" w:rsidRDefault="00CD4680" w:rsidP="009E1BE3">
      <w:pPr>
        <w:tabs>
          <w:tab w:val="left" w:pos="1027"/>
        </w:tabs>
        <w:ind w:right="1676"/>
        <w:rPr>
          <w:sz w:val="40"/>
          <w:szCs w:val="32"/>
          <w:lang w:val="en-IN"/>
        </w:rPr>
      </w:pPr>
    </w:p>
    <w:p w14:paraId="19D69201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52E9DF0B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F54235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D68CA" w14:textId="77777777" w:rsidR="00F54235" w:rsidRDefault="00F54235" w:rsidP="00A01902">
      <w:r>
        <w:separator/>
      </w:r>
    </w:p>
  </w:endnote>
  <w:endnote w:type="continuationSeparator" w:id="0">
    <w:p w14:paraId="41C9C8D1" w14:textId="77777777" w:rsidR="00F54235" w:rsidRDefault="00F5423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100" w14:textId="77777777" w:rsidR="00F54235" w:rsidRDefault="00F54235" w:rsidP="00A01902">
      <w:r>
        <w:separator/>
      </w:r>
    </w:p>
  </w:footnote>
  <w:footnote w:type="continuationSeparator" w:id="0">
    <w:p w14:paraId="20B0B47D" w14:textId="77777777" w:rsidR="00F54235" w:rsidRDefault="00F5423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5423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6D4E"/>
    <w:rsid w:val="000F12C3"/>
    <w:rsid w:val="000F582D"/>
    <w:rsid w:val="0010320D"/>
    <w:rsid w:val="0010340A"/>
    <w:rsid w:val="001149B1"/>
    <w:rsid w:val="001232CC"/>
    <w:rsid w:val="0012676A"/>
    <w:rsid w:val="00127777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1D0E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0F40"/>
    <w:rsid w:val="002234C7"/>
    <w:rsid w:val="00223AA8"/>
    <w:rsid w:val="00234DD0"/>
    <w:rsid w:val="002361FD"/>
    <w:rsid w:val="0023697A"/>
    <w:rsid w:val="00237408"/>
    <w:rsid w:val="002416C0"/>
    <w:rsid w:val="00245736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56305"/>
    <w:rsid w:val="00760E4B"/>
    <w:rsid w:val="00761155"/>
    <w:rsid w:val="0076640C"/>
    <w:rsid w:val="00766E34"/>
    <w:rsid w:val="00767C60"/>
    <w:rsid w:val="00772606"/>
    <w:rsid w:val="0077709A"/>
    <w:rsid w:val="00784A27"/>
    <w:rsid w:val="0079063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318B"/>
    <w:rsid w:val="009640CD"/>
    <w:rsid w:val="0096489D"/>
    <w:rsid w:val="00973D29"/>
    <w:rsid w:val="00974D34"/>
    <w:rsid w:val="009803F5"/>
    <w:rsid w:val="00981718"/>
    <w:rsid w:val="00982299"/>
    <w:rsid w:val="00985209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E049D"/>
    <w:rsid w:val="009E1BE3"/>
    <w:rsid w:val="009E2E6F"/>
    <w:rsid w:val="009E583D"/>
    <w:rsid w:val="009F6B8B"/>
    <w:rsid w:val="00A01902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32007"/>
    <w:rsid w:val="00F34002"/>
    <w:rsid w:val="00F42272"/>
    <w:rsid w:val="00F45CB6"/>
    <w:rsid w:val="00F54235"/>
    <w:rsid w:val="00F5442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D5305"/>
    <w:rsid w:val="005E277A"/>
    <w:rsid w:val="00613FB0"/>
    <w:rsid w:val="0061631E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2020-12-16T16:48:00Z</cp:lastPrinted>
  <dcterms:created xsi:type="dcterms:W3CDTF">2020-12-17T16:43:00Z</dcterms:created>
  <dcterms:modified xsi:type="dcterms:W3CDTF">2020-12-17T16:45:00Z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