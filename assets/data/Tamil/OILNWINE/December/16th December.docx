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20F4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63A9A75B" w14:textId="77777777" w:rsidR="00A85290" w:rsidRPr="00A85290" w:rsidRDefault="00A85290" w:rsidP="00A8529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852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மீகா 5:1-7:20</w:t>
                  </w:r>
                </w:p>
                <w:p w14:paraId="7E863EF9" w14:textId="77777777" w:rsidR="00A85290" w:rsidRPr="00A85290" w:rsidRDefault="00A85290" w:rsidP="00A8529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852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7:1-17</w:t>
                  </w:r>
                </w:p>
                <w:p w14:paraId="7F2ACC64" w14:textId="77777777" w:rsidR="00A85290" w:rsidRPr="00A85290" w:rsidRDefault="00A85290" w:rsidP="00A8529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852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135:1-21</w:t>
                  </w:r>
                </w:p>
                <w:p w14:paraId="3F50C377" w14:textId="27F014F0" w:rsidR="009A0942" w:rsidRPr="007A1E95" w:rsidRDefault="00A85290" w:rsidP="00A8529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852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30:5-6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01E6797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803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5B0FA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20F4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20F4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9459D99" w14:textId="64D97C42" w:rsidR="00A74000" w:rsidRDefault="00220F40" w:rsidP="003F0CE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"கர்த்தருடைய கரம் என்மேல் அமர்ந்து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என்னுடனே பேசி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இந்த ஜனத்தின் வழியிலே நடவாதபடி எனக்குப் புத்திசொல்லி விளம்பின தாவது: இந்த ஜனங்கள் கட்டுப்பாடு என்று சொல்லுகிறதையெல்லாம் நீங்கள் கட்டுப்பாடு என்று சொல்லாமலும்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பயப்படுகிற பயத்தின்படி நீங்கள் பயப்படாமலும்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கலங்காமலும்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சேனைகளின் கர்த்தரையே பரிசுத்தம்பண்ணுங்கள்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அவரே உங்கள் பயமும்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அவரே உங்கள் அச்சமுமாயிருப்பாராக.”</w:t>
      </w:r>
      <w:r w:rsidR="003F0CE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(ஏசாயா 8:11-13). இந்த நேரத்தில் கர்த்தர் தனது சபையை பிரித்தெடுக்கிறதும் பரிசுத்தமாக்குகிறதுமான இடத்திற்கு அழைக்கிறார். ஏசாயா 8-ஆம் அதிகாரம்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11-ஆம் வசனத்தின் படியாக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தம்முடைய சபைக்காக இந்த சிந்தையை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5" style="position:absolute;left:0;text-align:left;margin-left:-12.35pt;margin-top:729.1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3F0CE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இருதயத்தின்மீது  வைத்தார். எந்தவொரு சூழ்நிலையிலும்  (உலக தாக்கங்களுக்கு) ஒப்புக்கொடுக்கிறதான யூதாவின் திட்டங்களுடன் செல்ல வேண்டாம் என்று கர்த்தர் வலுவான சொற்களில் சொன்னதாக ஒரு மொழிபெயர்ப்பு குறிப்பிடுகிறது. இன்று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விசுவாசிகள் தங்களைச் சுற்றியுள்ள காரியங்களுக்கு தங்களை ஒப்புக்கொடுக்கிறார்கள்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நாம் அதிலிருந்து விலகி இருக்க வேண்டும்.  சேனைகளின் கர்த்தரையே தம்முடைய ஜனங்கள் பரிசுத்தப்படுத்த அவர் விரும்புகிறார்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அவர்களுடைய பயம் அவருக்காகவே இருக்க வேண்டும் (வசனம் 13). சேனைகளின் கர்த்தரையே பரிசுத்தப்படுத்துகிற காரியம் ஒரு ஆழமான பிரித்தெடுத்தலைப் பற்றி பேசுகிறது.  கர்த்தர் தம்முடைய ஜனங்களும்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சபையும்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மீந்திருப்பவர்களும்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வாழ்க்கையின் மூலம்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கர்த்தருக்கென்று முழுமையாகப் பிரித்தெடுக்கப்</w:t>
      </w:r>
      <w:r w:rsidR="003F0CE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பட்டவர்களாக இருக்க வேண்டும் என்று விரும்புகிறார். தேவ ஜனங்களின் முனனேற்றத்திற்கு கர்த்தர்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எப்போதும் லேவியர்களையே சார்ந்திருந்தார் என்பதை</w:t>
      </w:r>
      <w:r w:rsidR="003F0CE0" w:rsidRPr="003F0CE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F0CE0" w:rsidRPr="003F0C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ஆவியானவர் லேவியர்களைப் பிரித்தெடுத்த உதாரணத்திலிருந்து நமக்குக் காட்டியுள்ளார்.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220F40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220F4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85.1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220F4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5B0E8206" w:rsidR="0010340A" w:rsidRDefault="003F0CE0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3F0CE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அசதியாயிராமல் ஜாக்கிரதையாயிருங்கள்</w:t>
      </w:r>
      <w:r w:rsidRPr="003F0CE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3F0CE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ஆவியிலே அனலாயிருங்கள்</w:t>
      </w:r>
      <w:r w:rsidRPr="003F0CE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3F0CE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கர்த்தருக்கு ஊழியஞ்செய்யுங்கள்.</w:t>
      </w:r>
    </w:p>
    <w:p w14:paraId="09E01CE0" w14:textId="77F66262" w:rsidR="00AD19B9" w:rsidRPr="00AF049F" w:rsidRDefault="003F0CE0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3F0CE0">
        <w:rPr>
          <w:rFonts w:ascii="Latha" w:hAnsi="Latha" w:cs="Arial Unicode MS"/>
          <w:noProof/>
          <w:sz w:val="48"/>
          <w:szCs w:val="44"/>
          <w:cs/>
          <w:lang w:bidi="ta-IN"/>
        </w:rPr>
        <w:t>ரோமர் 12:11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4BE95C22" w14:textId="5280656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2BE430F" w14:textId="781F63D9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67466E05" w14:textId="13F7AF21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0063B63" w14:textId="2FBD8DED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15FA8089" w14:textId="264D6FD5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03C7F9F3" w14:textId="29CCA2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79CD04" w14:textId="1DBAE2C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59ABB58" w14:textId="3C11EAA6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663A751" w14:textId="08168D12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FED8745" w14:textId="166B36F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284D7E" w14:textId="6731913F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39DF9BF" w14:textId="0E8308C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3F38B09" w14:textId="4129B79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8748466" w14:textId="290842E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CFA7519" w14:textId="6BB69AFD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764CFD3" w14:textId="5185AB7E" w:rsidR="0059405D" w:rsidRDefault="0059405D" w:rsidP="00A541FA">
      <w:pPr>
        <w:ind w:right="1676"/>
        <w:rPr>
          <w:sz w:val="40"/>
          <w:szCs w:val="32"/>
          <w:lang w:val="en-IN"/>
        </w:rPr>
      </w:pPr>
    </w:p>
    <w:p w14:paraId="61FF3B6D" w14:textId="59540D78" w:rsidR="00CD4680" w:rsidRDefault="00CD4680" w:rsidP="009E1BE3">
      <w:pPr>
        <w:tabs>
          <w:tab w:val="left" w:pos="1027"/>
        </w:tabs>
        <w:ind w:right="1676"/>
        <w:rPr>
          <w:sz w:val="40"/>
          <w:szCs w:val="32"/>
          <w:lang w:val="en-IN"/>
        </w:rPr>
      </w:pPr>
    </w:p>
    <w:p w14:paraId="19D69201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20F4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2BFD4" w14:textId="77777777" w:rsidR="00220F40" w:rsidRDefault="00220F40" w:rsidP="00A01902">
      <w:r>
        <w:separator/>
      </w:r>
    </w:p>
  </w:endnote>
  <w:endnote w:type="continuationSeparator" w:id="0">
    <w:p w14:paraId="3433ED7F" w14:textId="77777777" w:rsidR="00220F40" w:rsidRDefault="00220F4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E86A7" w14:textId="77777777" w:rsidR="00220F40" w:rsidRDefault="00220F40" w:rsidP="00A01902">
      <w:r>
        <w:separator/>
      </w:r>
    </w:p>
  </w:footnote>
  <w:footnote w:type="continuationSeparator" w:id="0">
    <w:p w14:paraId="45E24444" w14:textId="77777777" w:rsidR="00220F40" w:rsidRDefault="00220F4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20F4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0F40"/>
    <w:rsid w:val="002234C7"/>
    <w:rsid w:val="00223AA8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72606"/>
    <w:rsid w:val="0077709A"/>
    <w:rsid w:val="00784A27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45CB6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D5305"/>
    <w:rsid w:val="005E277A"/>
    <w:rsid w:val="00613FB0"/>
    <w:rsid w:val="0061631E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5</cp:revision>
  <cp:lastPrinted>2020-12-14T15:08:00Z</cp:lastPrinted>
  <dcterms:created xsi:type="dcterms:W3CDTF">2020-12-15T17:48:00Z</dcterms:created>
  <dcterms:modified xsi:type="dcterms:W3CDTF">2020-12-16T00:54:00Z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