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DC67B9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279BDE47" w14:textId="77777777" w:rsidR="00FF40CA" w:rsidRPr="00FF40CA" w:rsidRDefault="00FF40CA" w:rsidP="00FF40C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F40C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41:17-42:17</w:t>
                  </w:r>
                </w:p>
                <w:p w14:paraId="21AB127F" w14:textId="77777777" w:rsidR="00FF40CA" w:rsidRPr="00FF40CA" w:rsidRDefault="00FF40CA" w:rsidP="00FF40C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F40C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13:24-46</w:t>
                  </w:r>
                </w:p>
                <w:p w14:paraId="3AF14517" w14:textId="77777777" w:rsidR="00FF40CA" w:rsidRPr="00FF40CA" w:rsidRDefault="00FF40CA" w:rsidP="00FF40C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F40C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18:1-15</w:t>
                  </w:r>
                </w:p>
                <w:p w14:paraId="3F50C377" w14:textId="54F44A9C" w:rsidR="009A0942" w:rsidRPr="007A1E95" w:rsidRDefault="00FF40CA" w:rsidP="00FF40C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F40C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4:1-6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18A394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E43B2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C67B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C67B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BFE4EA5" w14:textId="666AE852" w:rsidR="003812EE" w:rsidRDefault="00DC67B9" w:rsidP="008D1D2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"ஆகிலும்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சர்ப்பமானது தன்னுடைய தந்திரத்தினாலே ஏவாளை வஞ்சித்ததுபோல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உங்கள் மனதும் கிறிஸ்துவைப்பற்றிய உண்மையினின்று விலகும்படி கெடுக்கப்படுமோவென்று பயந்திருக்கிறேன்." (1 கொரிந்தியர் 11:3). 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>'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உண்மையினின்று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'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 சொல்லுக்கு ஆங்கில வேதாகமத்தில் 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simplicity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சொல் உபயோகப்படுத்தப்பட்டுள்ளது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எளிமையைக் குறிக்கிறதல்ல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ஒரு ஒருமனப்பட்ட இருதயத்தைப் பற்றி பேசுகிறது. விசுவாசிகள் தங்கள் இருதயத்தின் ஒருமனப்பாட்டிலிருந்து கெடுக்கப்படுவார்</w:t>
      </w:r>
      <w:r w:rsidR="008D1D2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களோவென்று பவுல் கவலைப்பட்டார். தேவன்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நமக்குள் வைத்துள்ளதை பறித்துகொள்ள சர்ப்பமானது எப்போதும் முயல்கிறது என்பதை நாம் அறிந்து கொள்ள வேண்டும். நம்முடைய உள்ளத்தின் ஆழத்தில் தேவன் நம்மோடு பேசியதை மாற்ற சர்ப்பமானது</w:t>
      </w:r>
      <w:r w:rsidR="008D1D2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முயற்சிக்கும். தேவன் சொன்னதை எடுத்துபோடவும் மாற்றவும் சர்ப்பமானது முயற்சிக்கும். அவன் அதை கொஞ்சம் எளிதாக்கவும்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கண்களுக்கு பிரியமானதாக மாற்றவும் முயற்சிப்பான். “தேவனாகிய கர்த்தர் உண்டாக்கின சகல காட்டு ஜீவன்களைப்பார்க்கிலும் சர்ப்பமானது தந்திரமுள்ளதாயிருந்தது. அது ஸ்திரீயை நோக்கி: நீங்கள் தோட்டத்திலுள்ள சகல விருட்சங்களின் கனியையும் புசிக்கவேண்டாம் என்று தேவன் சொன்னது உண்டோ என்றது." (ஆதியாகமம் 3:1) என்று ஆதியாகமத்தில் நாம் வாசிக்கிறோம்.</w:t>
      </w:r>
      <w:r w:rsidR="008D1D2F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சாத்தான் எப்போதும் நம் இருதயத்தில் ஒரு சந்தேகத்தை கொண்டுவர விரும்புகிறான். அவன் நம்முடைய சரீர ஆசைகளுக்கு நல்லதான </w:t>
      </w:r>
      <w:r w:rsidR="008D1D2F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02" style="position:absolute;left:0;text-align:left;margin-left:-7.3pt;margin-top:731.1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பிரியமான எளிதான காரியத்தை சொல்லி நம்மை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சோதிக்க விரும்புகிறான். அதனால்தான்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பொய்யான இயேசுவையும்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போலி சுவிசேஷத்தையும்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தூய்மையற்ற ஆவியையும் குறித்து கவனமாக இருக்கம்படி கொரிந்திய விசுவாசிகளை பவுல் எச்சரிக்கிறார். பகுத்தறிவு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காரணம்காட்டுதல்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அறிவு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மனித ஞானம் என்ற பெயரில் அவர்களை சிதைக்க</w:t>
      </w:r>
      <w:r w:rsidR="008D1D2F" w:rsidRPr="008D1D2F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8D1D2F" w:rsidRPr="008D1D2F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உண்மையுள்ள விசுவாசிகளின் வாழ்க்கையில் எதிரி எப்படியாவது நுழைகிறான். ஞானத்திற்கும் அறிவிற்கும் உள்ள ஆசை பலரின் மனதையும் சிதைத்துவிட்டது</w:t>
      </w:r>
      <w:r w:rsidR="00A831A4" w:rsidRPr="00A831A4">
        <w:rPr>
          <w:rFonts w:ascii="Latha" w:hAnsi="Latha" w:cs="Arial Unicode MS"/>
          <w:noProof/>
          <w:sz w:val="52"/>
          <w:szCs w:val="48"/>
          <w:cs/>
          <w:lang w:val="ta-IN" w:bidi="ta-IN"/>
        </w:rPr>
        <w:t>.</w:t>
      </w:r>
    </w:p>
    <w:p w14:paraId="0B33D790" w14:textId="4D525E73" w:rsidR="00A74000" w:rsidRPr="001052C6" w:rsidRDefault="00DC67B9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2" style="position:absolute;left:0;text-align:left;margin-left:-8.3pt;margin-top:731.1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DC67B9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B5BE567" w:rsidR="006D514C" w:rsidRPr="00CF2CCC" w:rsidRDefault="00DC67B9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5FD03C" w:rsidR="00E56B79" w:rsidRDefault="00DC67B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6pt;margin-top:4.1pt;width:556.9pt;height:205.9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6BC3DF71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5EF2237F" w:rsidR="00DE4732" w:rsidRDefault="00FF40CA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F40C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அதற்கு இயேசு: தடுக்கவேண்டாம்</w:t>
      </w:r>
      <w:r w:rsidRPr="00FF40C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FF40C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நமக்கு விரோதியாயிராதவன் நமது பட்சத்திலிருக்கிறான் என்றார்.</w:t>
      </w:r>
    </w:p>
    <w:p w14:paraId="09E01CE0" w14:textId="202B9E88" w:rsidR="00AD19B9" w:rsidRPr="00DE4732" w:rsidRDefault="00FF40CA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FF40CA">
        <w:rPr>
          <w:rFonts w:ascii="Latha" w:hAnsi="Latha" w:cs="Arial Unicode MS"/>
          <w:noProof/>
          <w:sz w:val="48"/>
          <w:szCs w:val="44"/>
          <w:cs/>
          <w:lang w:bidi="ta-IN"/>
        </w:rPr>
        <w:t>லூக்கா 9:50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0ADE5690" w14:textId="343DCC99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7011747F" w14:textId="661004AF" w:rsidR="0081225A" w:rsidRDefault="0081225A" w:rsidP="00F662C9">
      <w:pPr>
        <w:ind w:right="1676"/>
        <w:rPr>
          <w:sz w:val="40"/>
          <w:szCs w:val="32"/>
          <w:lang w:val="en-IN"/>
        </w:rPr>
      </w:pPr>
    </w:p>
    <w:p w14:paraId="0F90A22A" w14:textId="5597FDBA" w:rsidR="00040C2C" w:rsidRDefault="00040C2C" w:rsidP="00F662C9">
      <w:pPr>
        <w:ind w:right="1676"/>
        <w:rPr>
          <w:sz w:val="40"/>
          <w:szCs w:val="32"/>
          <w:lang w:val="en-IN"/>
        </w:rPr>
      </w:pPr>
    </w:p>
    <w:p w14:paraId="2860152C" w14:textId="532640DB" w:rsidR="00FC1284" w:rsidRDefault="00FC1284" w:rsidP="00F662C9">
      <w:pPr>
        <w:ind w:right="1676"/>
        <w:rPr>
          <w:sz w:val="40"/>
          <w:szCs w:val="32"/>
          <w:lang w:val="en-IN"/>
        </w:rPr>
      </w:pPr>
    </w:p>
    <w:p w14:paraId="7D92E94C" w14:textId="435D5B13" w:rsidR="00A831A4" w:rsidRDefault="00A831A4" w:rsidP="00F662C9">
      <w:pPr>
        <w:ind w:right="1676"/>
        <w:rPr>
          <w:sz w:val="40"/>
          <w:szCs w:val="32"/>
          <w:lang w:val="en-IN"/>
        </w:rPr>
      </w:pPr>
    </w:p>
    <w:p w14:paraId="6F7BC5B6" w14:textId="7A5CC0D6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535EDD55" w14:textId="795DEF00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23A6CD23" w14:textId="51186E30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3148034D" w14:textId="32B36EF9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28B523AB" w14:textId="48262F76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7BF7A19F" w14:textId="66005635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35F81C6D" w14:textId="0A674E07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38292082" w14:textId="1CD0FD63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1895707F" w14:textId="38096E16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5CD11370" w14:textId="5BE39A89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45AC545C" w14:textId="7F2D180C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00008145" w14:textId="2E6BDFC0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11CEAC82" w14:textId="77777777" w:rsidR="008D1D2F" w:rsidRDefault="008D1D2F" w:rsidP="00F662C9">
      <w:pPr>
        <w:ind w:right="1676"/>
        <w:rPr>
          <w:sz w:val="40"/>
          <w:szCs w:val="32"/>
          <w:lang w:val="en-IN"/>
        </w:rPr>
      </w:pPr>
    </w:p>
    <w:p w14:paraId="7560192B" w14:textId="02B27EA9" w:rsidR="00A831A4" w:rsidRDefault="00A831A4" w:rsidP="00F662C9">
      <w:pPr>
        <w:ind w:right="1676"/>
        <w:rPr>
          <w:sz w:val="40"/>
          <w:szCs w:val="32"/>
          <w:lang w:val="en-IN"/>
        </w:rPr>
      </w:pPr>
    </w:p>
    <w:p w14:paraId="14B1CC93" w14:textId="77777777" w:rsidR="00A831A4" w:rsidRDefault="00A831A4" w:rsidP="00F662C9">
      <w:pPr>
        <w:ind w:right="1676"/>
        <w:rPr>
          <w:sz w:val="40"/>
          <w:szCs w:val="32"/>
          <w:lang w:val="en-IN"/>
        </w:rPr>
      </w:pPr>
    </w:p>
    <w:p w14:paraId="659FE366" w14:textId="77777777" w:rsidR="006070A1" w:rsidRDefault="006070A1" w:rsidP="00F662C9">
      <w:pPr>
        <w:ind w:right="1676"/>
        <w:rPr>
          <w:sz w:val="40"/>
          <w:szCs w:val="32"/>
          <w:lang w:val="en-IN"/>
        </w:rPr>
      </w:pPr>
    </w:p>
    <w:p w14:paraId="3664B31E" w14:textId="0195FFC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17278E" w:rsidRDefault="00DC67B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CC35D" w14:textId="77777777" w:rsidR="00DC67B9" w:rsidRDefault="00DC67B9" w:rsidP="00A01902">
      <w:r>
        <w:separator/>
      </w:r>
    </w:p>
  </w:endnote>
  <w:endnote w:type="continuationSeparator" w:id="0">
    <w:p w14:paraId="4F458236" w14:textId="77777777" w:rsidR="00DC67B9" w:rsidRDefault="00DC67B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01F3C" w14:textId="77777777" w:rsidR="00DC67B9" w:rsidRDefault="00DC67B9" w:rsidP="00A01902">
      <w:r>
        <w:separator/>
      </w:r>
    </w:p>
  </w:footnote>
  <w:footnote w:type="continuationSeparator" w:id="0">
    <w:p w14:paraId="153B0F79" w14:textId="77777777" w:rsidR="00DC67B9" w:rsidRDefault="00DC67B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DC67B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41DD"/>
    <w:rsid w:val="00011C02"/>
    <w:rsid w:val="00025895"/>
    <w:rsid w:val="00040C2C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5796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184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077F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6BC0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12EE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36B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0A8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2DE6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090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2AFA"/>
    <w:rsid w:val="005B47C3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070A1"/>
    <w:rsid w:val="006102A6"/>
    <w:rsid w:val="00625BB0"/>
    <w:rsid w:val="00625F3B"/>
    <w:rsid w:val="00627297"/>
    <w:rsid w:val="006323F6"/>
    <w:rsid w:val="00642894"/>
    <w:rsid w:val="00642A9F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3E72"/>
    <w:rsid w:val="006F77EC"/>
    <w:rsid w:val="007013A7"/>
    <w:rsid w:val="007071A8"/>
    <w:rsid w:val="00707C14"/>
    <w:rsid w:val="007102F8"/>
    <w:rsid w:val="00714470"/>
    <w:rsid w:val="00716DC7"/>
    <w:rsid w:val="00716EBE"/>
    <w:rsid w:val="00717272"/>
    <w:rsid w:val="00717F71"/>
    <w:rsid w:val="007229DA"/>
    <w:rsid w:val="00725227"/>
    <w:rsid w:val="007275A4"/>
    <w:rsid w:val="00734F96"/>
    <w:rsid w:val="00735034"/>
    <w:rsid w:val="00746E74"/>
    <w:rsid w:val="00747145"/>
    <w:rsid w:val="00756305"/>
    <w:rsid w:val="0076057C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B5272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49D1"/>
    <w:rsid w:val="0080639C"/>
    <w:rsid w:val="00807CDC"/>
    <w:rsid w:val="0081225A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469F1"/>
    <w:rsid w:val="0086703A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1D2F"/>
    <w:rsid w:val="008D6FD3"/>
    <w:rsid w:val="008D7974"/>
    <w:rsid w:val="008E7C99"/>
    <w:rsid w:val="008F2DB6"/>
    <w:rsid w:val="008F46F4"/>
    <w:rsid w:val="00900B8B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1A4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A6CAF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0C17"/>
    <w:rsid w:val="00B040D2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42748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26D31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7B9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16ACA"/>
    <w:rsid w:val="00E25453"/>
    <w:rsid w:val="00E33169"/>
    <w:rsid w:val="00E34108"/>
    <w:rsid w:val="00E40941"/>
    <w:rsid w:val="00E43B26"/>
    <w:rsid w:val="00E51009"/>
    <w:rsid w:val="00E51130"/>
    <w:rsid w:val="00E560B0"/>
    <w:rsid w:val="00E56B79"/>
    <w:rsid w:val="00E574AC"/>
    <w:rsid w:val="00E64FDE"/>
    <w:rsid w:val="00E65214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62C9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1284"/>
    <w:rsid w:val="00FC2800"/>
    <w:rsid w:val="00FC4E74"/>
    <w:rsid w:val="00FD18A7"/>
    <w:rsid w:val="00FD4D93"/>
    <w:rsid w:val="00FE6ADC"/>
    <w:rsid w:val="00FF40CA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B514A"/>
    <w:rsid w:val="000C0600"/>
    <w:rsid w:val="000C532A"/>
    <w:rsid w:val="000C6828"/>
    <w:rsid w:val="000D3413"/>
    <w:rsid w:val="001111F0"/>
    <w:rsid w:val="00115466"/>
    <w:rsid w:val="00124E5D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6785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10DF2"/>
    <w:rsid w:val="00532AA9"/>
    <w:rsid w:val="005364CA"/>
    <w:rsid w:val="00562730"/>
    <w:rsid w:val="00563BFE"/>
    <w:rsid w:val="00573474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14CD"/>
    <w:rsid w:val="007569BC"/>
    <w:rsid w:val="007830CF"/>
    <w:rsid w:val="00785634"/>
    <w:rsid w:val="00791E69"/>
    <w:rsid w:val="007C1667"/>
    <w:rsid w:val="007D1BD9"/>
    <w:rsid w:val="007D1C39"/>
    <w:rsid w:val="007D4CF4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3291"/>
    <w:rsid w:val="008A715A"/>
    <w:rsid w:val="008C0E47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9F657C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3009"/>
    <w:rsid w:val="00C36F95"/>
    <w:rsid w:val="00C444DF"/>
    <w:rsid w:val="00C44523"/>
    <w:rsid w:val="00C60F00"/>
    <w:rsid w:val="00C81784"/>
    <w:rsid w:val="00C90180"/>
    <w:rsid w:val="00C96FE4"/>
    <w:rsid w:val="00CB08D3"/>
    <w:rsid w:val="00CB4982"/>
    <w:rsid w:val="00D338A0"/>
    <w:rsid w:val="00D4749F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E95CF5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25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4</cp:revision>
  <cp:lastPrinted>2021-01-16T01:21:00Z</cp:lastPrinted>
  <dcterms:created xsi:type="dcterms:W3CDTF">2021-01-19T17:18:00Z</dcterms:created>
  <dcterms:modified xsi:type="dcterms:W3CDTF">2021-01-19T18:17:00Z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