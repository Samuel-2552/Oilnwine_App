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C75ED6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ED93EE7" w14:textId="77777777" w:rsidR="00DF36E2" w:rsidRPr="00DF36E2" w:rsidRDefault="00DF36E2" w:rsidP="00DF36E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F36E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8:1-10:32</w:t>
                  </w:r>
                </w:p>
                <w:p w14:paraId="4F4F0DB7" w14:textId="77777777" w:rsidR="00DF36E2" w:rsidRPr="00DF36E2" w:rsidRDefault="00DF36E2" w:rsidP="00DF36E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F36E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4:12-25</w:t>
                  </w:r>
                </w:p>
                <w:p w14:paraId="26CE119B" w14:textId="77777777" w:rsidR="00DF36E2" w:rsidRPr="00DF36E2" w:rsidRDefault="00DF36E2" w:rsidP="00DF36E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F36E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4:1-8</w:t>
                  </w:r>
                </w:p>
                <w:p w14:paraId="3F50C377" w14:textId="4A861EE8" w:rsidR="009A0942" w:rsidRPr="007A1E95" w:rsidRDefault="00DF36E2" w:rsidP="00DF36E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F36E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1:20-23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B33880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73EB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C75ED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75ED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3ADB314" w14:textId="77777777" w:rsidR="00373EB5" w:rsidRDefault="00C75ED6" w:rsidP="00373EB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373EB5" w:rsidRPr="00373EB5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"இரண்டுபேர் ஒருமனப்பட்டிருந்தாலொழிய ஒருமித்து நடந்துபோவார்களோ</w:t>
      </w:r>
      <w:r w:rsidR="00373EB5" w:rsidRPr="00373EB5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>?"</w:t>
      </w:r>
      <w:r w:rsidR="00373EB5" w:rsidRPr="00373EB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(ஆமோஸ் 3: 3). மாம்சமும் ஆவியும் கைகோர்த்து நடக்க இயலாது. எனவே</w:t>
      </w:r>
      <w:r w:rsidR="00373EB5" w:rsidRPr="00373EB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நாட்களில் நாம் மாம்சம் மற்றும் மாம்சசிந்தையில் இருந்து விலகி இருக்க வேண்டும். மாம்சத்துக்குரிய காரியங்களில் பங்கு பெற்றால் நாம் முதிர்ச்சியடைய முடியாது. நாம் மாம்சத்தின்படி தொடர்ந்து நடந்துகொண்டால்</w:t>
      </w:r>
      <w:r w:rsidR="00373EB5" w:rsidRPr="00373EB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எந்த வகையிலும் ஆவியினால் நடக்க முடியாது</w:t>
      </w:r>
      <w:r w:rsidR="00373EB5" w:rsidRPr="00373EB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</w:t>
      </w:r>
      <w:r w:rsidR="00373EB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73EB5" w:rsidRPr="00373EB5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"அன்றியும் மாம்சத்தின்படி நடக்கிறவர்கள் மாம்சத்துக்குரியவைகளைச் சிந்திக்கிறார்கள்</w:t>
      </w:r>
      <w:r w:rsidR="00373EB5" w:rsidRPr="00373EB5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; </w:t>
      </w:r>
      <w:r w:rsidR="00373EB5" w:rsidRPr="00373EB5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ஆவியின்படி நடக்கிறவர்கள் ஆவிக்குரியவைகளைச் சிந்திக்கிறார்கள்."</w:t>
      </w:r>
      <w:r w:rsidR="00373EB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(ரோமர்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8: 5). ஒருவர் தேவ ஆவியானவரை துக்கப்படுத்தலாம் அல்லது தேவ வழிகளில் நடக்கலாம். முந்தையது இருள் மற்றும் மரணத்திற்கு வழிவகுக்கிறது</w:t>
      </w:r>
      <w:r w:rsidR="00373EB5" w:rsidRPr="00373EB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பிந்தையது நம் இருதயத்திற்கு வெளிச்சத்தையும் அமைதியையும் தருகிறது. ஒருவர் தேவ சித்தத்திற்கு எதிராக நடந்தால்</w:t>
      </w:r>
      <w:r w:rsidR="00373EB5" w:rsidRPr="00373EB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அதன் விளைவுகள் உடனடியாகக் காணப்படுவதில்லை</w:t>
      </w:r>
      <w:r w:rsidR="00373EB5" w:rsidRPr="00373EB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பின்னர் வெளிப்படும். உண்மை என்னவென்றால்</w:t>
      </w:r>
      <w:r w:rsidR="00373EB5" w:rsidRPr="00373EB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பலர் ஆவிக்குரிய போராட்டத்திலும் ஒருமனமற்ற நிலையிலும் வாழ விரும்புகிறார்கள்.  “... இப்படியிருப்பது என் ஜனத்துக்குப் பிரியமாயிருக்கிறது</w:t>
      </w:r>
      <w:r w:rsidR="00373EB5" w:rsidRPr="00373EB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 முடிவிலே என்ன செய்வீர்கள்</w:t>
      </w:r>
      <w:r w:rsidR="00373EB5" w:rsidRPr="00373EB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?” </w:t>
      </w:r>
      <w:r w:rsidR="00373EB5" w:rsidRPr="00373E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எரேமியா 5-ஆம் அதிகாரம் 31-ஆம் வசனத்தில் தீர்க்கதரிசி புலம்புகிறார்.</w:t>
      </w:r>
    </w:p>
    <w:p w14:paraId="5AECB6D0" w14:textId="77777777" w:rsidR="00373EB5" w:rsidRDefault="00373EB5" w:rsidP="00373EB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25060C0" w14:textId="77777777" w:rsidR="00373EB5" w:rsidRDefault="00373EB5" w:rsidP="00373EB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5A8672D" w14:textId="77777777" w:rsidR="00373EB5" w:rsidRDefault="00373EB5" w:rsidP="00373EB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B33D790" w14:textId="109CAD13" w:rsidR="00A74000" w:rsidRPr="002467F3" w:rsidRDefault="00C75ED6" w:rsidP="00373EB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C75ED6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C75ED6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7pt;margin-top:5.15pt;width:556.9pt;height:198.3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C75ED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37DDF382" w:rsidR="00DE4732" w:rsidRDefault="00373EB5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373EB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அதற்கு இயேசு: உன் தேவனாகிய கர்த்தரைப் பரீட்சை பாராதிருப்பாயாக என்றும் எழுதியிருக்கிறதே என்றார்.</w:t>
      </w:r>
    </w:p>
    <w:p w14:paraId="09E01CE0" w14:textId="73C19F88" w:rsidR="00AD19B9" w:rsidRPr="00DE4732" w:rsidRDefault="00373EB5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373EB5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4:7</w:t>
      </w:r>
      <w:r w:rsidR="00C71E2B">
        <w:t>‬</w:t>
      </w:r>
      <w:r w:rsidR="00A55D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77777777" w:rsidR="00E76866" w:rsidRPr="00E76866" w:rsidRDefault="00E76866" w:rsidP="00A541FA">
      <w:pPr>
        <w:ind w:right="1676"/>
        <w:rPr>
          <w:szCs w:val="20"/>
          <w:lang w:val="en-IN"/>
        </w:rPr>
      </w:pPr>
    </w:p>
    <w:p w14:paraId="125189D1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507446E5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3DAF6574" w14:textId="088B08CF" w:rsidR="00FE6ADC" w:rsidRDefault="00FE6ADC" w:rsidP="00FE6ADC">
      <w:pPr>
        <w:ind w:right="1676"/>
        <w:rPr>
          <w:sz w:val="40"/>
          <w:szCs w:val="32"/>
          <w:lang w:val="en-IN"/>
        </w:rPr>
      </w:pPr>
    </w:p>
    <w:p w14:paraId="58DDB069" w14:textId="4BC5835C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734D4ABE" w14:textId="7739518F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6CFAC293" w14:textId="6B076355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1B2F9379" w14:textId="0B395443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316256DF" w14:textId="24AB7C42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61CAC23F" w14:textId="77777777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3664B31E" w14:textId="481D8C7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C75ED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57896" w14:textId="77777777" w:rsidR="00C75ED6" w:rsidRDefault="00C75ED6" w:rsidP="00A01902">
      <w:r>
        <w:separator/>
      </w:r>
    </w:p>
  </w:endnote>
  <w:endnote w:type="continuationSeparator" w:id="0">
    <w:p w14:paraId="34877515" w14:textId="77777777" w:rsidR="00C75ED6" w:rsidRDefault="00C75ED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49D9D" w14:textId="77777777" w:rsidR="00C75ED6" w:rsidRDefault="00C75ED6" w:rsidP="00A01902">
      <w:r>
        <w:separator/>
      </w:r>
    </w:p>
  </w:footnote>
  <w:footnote w:type="continuationSeparator" w:id="0">
    <w:p w14:paraId="331B9248" w14:textId="77777777" w:rsidR="00C75ED6" w:rsidRDefault="00C75ED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C75ED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2020-12-23T16:40:00Z</cp:lastPrinted>
  <dcterms:created xsi:type="dcterms:W3CDTF">2021-01-04T01:03:00Z</dcterms:created>
  <dcterms:modified xsi:type="dcterms:W3CDTF">2021-01-04T01:04:00Z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