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AA6CAF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2C7D9B5" w14:textId="77777777" w:rsidR="00CF2DC0" w:rsidRPr="00CF2DC0" w:rsidRDefault="00CF2DC0" w:rsidP="00CF2DC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F2D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20:1-22:24</w:t>
                  </w:r>
                </w:p>
                <w:p w14:paraId="37F7B9EA" w14:textId="77777777" w:rsidR="00CF2DC0" w:rsidRPr="00CF2DC0" w:rsidRDefault="00CF2DC0" w:rsidP="00CF2DC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F2D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7:15-29</w:t>
                  </w:r>
                </w:p>
                <w:p w14:paraId="35A41296" w14:textId="77777777" w:rsidR="00CF2DC0" w:rsidRPr="00CF2DC0" w:rsidRDefault="00CF2DC0" w:rsidP="00CF2DC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F2D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9:1-12</w:t>
                  </w:r>
                </w:p>
                <w:p w14:paraId="3F50C377" w14:textId="7269D064" w:rsidR="009A0942" w:rsidRPr="007A1E95" w:rsidRDefault="00CF2DC0" w:rsidP="00CF2DC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F2D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2:16-22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6497F4B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25BB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A6CA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A6CA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CDE4AA2" w14:textId="16EEB7B1" w:rsidR="001052C6" w:rsidRDefault="00AA6CAF" w:rsidP="004E2DE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வாசஸ்தலங்கள் என்ற வார்த்தையானது யோவான் 14: 2 மற்றும் யோவான் 14: 23 ல் இரண்டு முறை பயன்படுத்தப்படுகிறது.  ‘வாசஸ்தலங்கள்’ என்பதற்கான கிரேக்க சொல் ‘மானே’ என்பது ஒரு நிலையான தங்குமிடத்தைப் பற்றி பேசுகிறது. ‘மானே’ என்ற வார்த்தையை ஆங்கிலத்தில் மொழிபெயர்க்கும்போது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 வாசஸ்தலத்திற்கு பதிலாக ‘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mansion’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தவறாக மொழிபெயர்த்தனர்.  பரலோகத்தில் தனித்தனி அறைகளைக் குறிக்கிற எதுவும் வார்த்தையில் இல்லை என்று வைனின் எக்ஸ்போசிட்டரி டிக்ஷனரி (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Vine's Expository Dictionary)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கூறுகிறது. சாலையில் தற்காலிக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ஓய்வெடுக்கும் இடத்தையும் இது குறிப்பிடவில்லை. "நாங்கள் அவனிடத்தில் வந்து அவனோடே வாசம்பண்ணுவோம்." என்று இயேசு சொன்னார். அப்போஸ்தலனாகிய யோவான் புதிய வானங்களையும் புதிய பூமியையும் கண்டார். அவர் புதிய எருசலேமைக் கண்டார். "மேலும்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பரலோகத்திலிருந்து உண்டான ஒரு பெருஞ்சத்தத்தைக் கேட்டேன்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அது: இதோ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மனுஷர்களிடத்திலே தேவனுடைய வாசஸ்தலமிருக்கிறது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அவர்களிடத்திலே அவர் வாசமாயிருப்பார்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அவர்களும் அவருடைய ஜனங்களாயிருப்பார்கள்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தேவன்தாமே அவர்களோடேகூட இருந்து அவர்களுடைய தேவனாயிருப்பார்." என்று வெளிப்படுத்துதல் 21: 3ல் காண்கிறோம். மனிதன் பரலோகத்திற்குச் செல்கிறானா </w:t>
      </w:r>
      <w:r w:rsidR="004E2DE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    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அல்லது </w:t>
      </w:r>
      <w:r w:rsidR="004E2DE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   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மனுஷர்களிடத்திலே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0" style="position:absolute;left:0;text-align:left;margin-left:-7.3pt;margin-top:729.45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E2DE6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வாசமாயிருக்க தேவன் மனிதனிடம் வருகிறாரா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நாங்கள் அவனிடத்தில் வந்து அவனோடே வாசம்பண்ணுவோம்” என்றார்.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பிதாவின் வீடு யார்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>? “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தேவனுடைய ஆலயமாயிருக்கிறீர்களென்றும்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ஆவி உங்களில் வாசமாயிருக்கிறாரென்றும்" 1 கொரிந்தியர் 3:16 ல் வேதாகமம் சொல்கிறது. நாமே தேவனுடைய வீடு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நாமே பிதாவின் வீடு என்பதில் ஒரு சந்தேகமுமில்லை.</w:t>
      </w:r>
    </w:p>
    <w:p w14:paraId="0B33D790" w14:textId="06E9A7FD" w:rsidR="00A74000" w:rsidRPr="001052C6" w:rsidRDefault="00AA6CAF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AA6CAF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AA6CAF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78.8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AA6CAF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7D3F75F6" w:rsidR="00DE4732" w:rsidRDefault="00CF2DC0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F2D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கிரயத்துக்குக் கொள்ளப்பட்டீர்கள்</w:t>
      </w:r>
      <w:r w:rsidRPr="00CF2D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CF2D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மனுஷருக்கு அடிமைகளாகாதிருங்கள்.</w:t>
      </w:r>
    </w:p>
    <w:p w14:paraId="09E01CE0" w14:textId="6B4BC2B6" w:rsidR="00AD19B9" w:rsidRPr="00DE4732" w:rsidRDefault="00CF2DC0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F2DC0">
        <w:rPr>
          <w:rFonts w:ascii="Latha" w:hAnsi="Latha" w:cs="Arial Unicode MS"/>
          <w:noProof/>
          <w:sz w:val="48"/>
          <w:szCs w:val="44"/>
          <w:cs/>
          <w:lang w:bidi="ta-IN"/>
        </w:rPr>
        <w:t>1 கொரிந்தியர் 7:23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65422E21" w14:textId="77777777" w:rsidR="006725CD" w:rsidRDefault="006725CD" w:rsidP="00FE6ADC">
      <w:pPr>
        <w:ind w:right="1676"/>
        <w:rPr>
          <w:sz w:val="40"/>
          <w:szCs w:val="32"/>
          <w:lang w:val="en-IN"/>
        </w:rPr>
      </w:pPr>
    </w:p>
    <w:p w14:paraId="3664B31E" w14:textId="481D8C7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AA6CAF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5E143" w14:textId="77777777" w:rsidR="00AA6CAF" w:rsidRDefault="00AA6CAF" w:rsidP="00A01902">
      <w:r>
        <w:separator/>
      </w:r>
    </w:p>
  </w:endnote>
  <w:endnote w:type="continuationSeparator" w:id="0">
    <w:p w14:paraId="0543ABA1" w14:textId="77777777" w:rsidR="00AA6CAF" w:rsidRDefault="00AA6CA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8B3EA" w14:textId="77777777" w:rsidR="00AA6CAF" w:rsidRDefault="00AA6CAF" w:rsidP="00A01902">
      <w:r>
        <w:separator/>
      </w:r>
    </w:p>
  </w:footnote>
  <w:footnote w:type="continuationSeparator" w:id="0">
    <w:p w14:paraId="4D65F517" w14:textId="77777777" w:rsidR="00AA6CAF" w:rsidRDefault="00AA6CA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A6CA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BB0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2021-01-05T17:09:00Z</cp:lastPrinted>
  <dcterms:created xsi:type="dcterms:W3CDTF">2021-01-08T18:48:00Z</dcterms:created>
  <dcterms:modified xsi:type="dcterms:W3CDTF">2021-01-09T02:41:00Z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