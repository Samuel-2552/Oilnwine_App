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D26D31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3F8A540E" w14:textId="77777777" w:rsidR="00F662C9" w:rsidRPr="00F662C9" w:rsidRDefault="00F662C9" w:rsidP="00F662C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F662C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ஆதியாகமம் 31:17-32:12</w:t>
                  </w:r>
                </w:p>
                <w:p w14:paraId="38C7676A" w14:textId="77777777" w:rsidR="00F662C9" w:rsidRPr="00F662C9" w:rsidRDefault="00F662C9" w:rsidP="00F662C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F662C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மத்தேயு 10:24-11:6</w:t>
                  </w:r>
                </w:p>
                <w:p w14:paraId="54D72E8A" w14:textId="77777777" w:rsidR="00F662C9" w:rsidRPr="00F662C9" w:rsidRDefault="00F662C9" w:rsidP="00F662C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F662C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13:1-6</w:t>
                  </w:r>
                </w:p>
                <w:p w14:paraId="3F50C377" w14:textId="5E214696" w:rsidR="009A0942" w:rsidRPr="007A1E95" w:rsidRDefault="00F662C9" w:rsidP="00F662C9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F662C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3:16-18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6C179BCD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E76866" w:rsidRPr="00E7686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ஜனவரி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86703A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F662C9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4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D26D31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D26D31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0A310B4E" w14:textId="741F65B6" w:rsidR="00E51009" w:rsidRDefault="00D26D31" w:rsidP="00F662C9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F662C9" w:rsidRPr="00F662C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கர்த்தருடைய பார்வையில் நாம் ஏற்றுக்கொள்ளப்படத்தக்கவர்களாகக் காணப்படும் வரை நம் அன்றாட வாழ்க்கையின் காரியங்களை நியாயந்தீர்க்கும் ஜனங்களாக இருப்பது நம்முடைய ஜெபமாக இருக்கட்டும். அப்போஸ்தலனாகிய பவுல்</w:t>
      </w:r>
      <w:r w:rsidR="00F662C9" w:rsidRPr="00F662C9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="00F662C9" w:rsidRPr="00F662C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என்னிடத்தில் நான் யாதொரு குற்றத்தையும் அறியேன்</w:t>
      </w:r>
      <w:r w:rsidR="00F662C9" w:rsidRPr="00F662C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F662C9" w:rsidRPr="00F662C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ஆகிலும் அதினாலே நான் நீதிமானாகிறதில்லை</w:t>
      </w:r>
      <w:r w:rsidR="00F662C9" w:rsidRPr="00F662C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F662C9" w:rsidRPr="00F662C9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என்னை நியாயம் விசாரிக்கிறவர் கர்த்தரே.” என்று சொன்னார் (1 கொரிந்தியர் 4: 4). அவர் தனது சொந்த வாழ்க்கையை நியாயந்தீர்க்கும் பொறுப்பைத் தவிர்க்கவில்லை. அவர் தேவனின் நியாயத்தீர்ப்பை ஏற்றுக் கொண்டார்.  தேவனின் நியாயத்தீர்ப்புகள் </w:t>
      </w:r>
      <w:r w:rsidR="00F662C9" w:rsidRPr="00F662C9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நம்முடைய சொந்த தீர்ப்புகளிலிருந்து மிகவும் வேறுபட்டவை. இஸ்ரவேல் புத்திரர் தேவனுக்கு விரோதமாக பாவம் செய்தபோது</w:t>
      </w:r>
      <w:r w:rsidR="00F662C9" w:rsidRPr="00F662C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F662C9" w:rsidRPr="00F662C9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​​அவர்கள் உடனடியாக தேவனின் தெய்வீக நியாயத்தீர்ப்புகளுக்கு ஏதேனும் ஒரு விதத்தில் உட்படுத்தப்பட்டனர். அதே சமயம் புறஜாதியார் பாவத்தில் வாழ்ந்து வந்தார்கள்</w:t>
      </w:r>
      <w:r w:rsidR="00F662C9" w:rsidRPr="00F662C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F662C9" w:rsidRPr="00F662C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தொடர்ந்து பாவத்தில் வாழ்ந்தார்கள்</w:t>
      </w:r>
      <w:r w:rsidR="00F662C9" w:rsidRPr="00F662C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F662C9" w:rsidRPr="00F662C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தேவன் அவர்களை ஒருபோதும் நியாயந்தீர்க்கவில்லை. இதற்குக் காரணம்</w:t>
      </w:r>
      <w:r w:rsidR="00F662C9" w:rsidRPr="00F662C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F662C9" w:rsidRPr="00F662C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 ஜனங்களுக்குரிய தேவனுடைய நியாயத்தீர்ப்புகள் எப்போதும் அன்பிலும் கருணையிலும் வழங்கப்படுகின்றன. அதனால்தான்</w:t>
      </w:r>
      <w:r w:rsidR="00F662C9" w:rsidRPr="00F662C9">
        <w:rPr>
          <w:rFonts w:ascii="Latha" w:hAnsi="Latha" w:cs="Arial Unicode MS"/>
          <w:noProof/>
          <w:sz w:val="52"/>
          <w:szCs w:val="48"/>
          <w:lang w:val="ta-IN"/>
        </w:rPr>
        <w:t>, "</w:t>
      </w:r>
      <w:r w:rsidR="00F662C9" w:rsidRPr="00F662C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நம்மை நாமே நிதானித்து அறிந்தால் நாம் நியாயந்தீர்க்கப்படோம்." என்று படிக்கிறோம் (1 கொரிந்தியர் 11:31).  நாம் தேவனால் நியாயந்தீர்க்கப்படும்போது</w:t>
      </w:r>
      <w:r w:rsidR="00F662C9" w:rsidRPr="00F662C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F662C9" w:rsidRPr="00F662C9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​​நாம் உலகத்தோடுகூட நியாயந்தீர்க்கப்படாதபடிக்கு  தேவனால் சிட்சிக்கப்படுகிறோம். நாம் நம் </w:t>
      </w:r>
      <w:r w:rsidR="00F662C9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90" style="position:absolute;left:0;text-align:left;margin-left:-7pt;margin-top:730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F662C9" w:rsidRPr="00F662C9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வாழ்க்கையை நியாயந்தீர்க்கக் கற்றுக்கொள்வதின் </w:t>
      </w:r>
      <w:r w:rsidR="00F662C9" w:rsidRPr="00F662C9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மூலம்</w:t>
      </w:r>
      <w:r w:rsidR="00F662C9" w:rsidRPr="00F662C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F662C9" w:rsidRPr="00F662C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மணவாட்டியாக</w:t>
      </w:r>
      <w:r w:rsidR="00F662C9" w:rsidRPr="00F662C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F662C9" w:rsidRPr="00F662C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பூமியை</w:t>
      </w:r>
      <w:r w:rsidR="00F662C9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F662C9" w:rsidRPr="00F662C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நியாயந்தீர்ப்பதற்கு தகுதியுடையவர்களாக நிச்சயமாகவே</w:t>
      </w:r>
      <w:r w:rsidR="00F662C9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F662C9" w:rsidRPr="00F662C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தேவன் தம் ஜனங்களை இரக்கத்துடன்  பார்க்கிறார்.</w:t>
      </w:r>
    </w:p>
    <w:p w14:paraId="0B33D790" w14:textId="60B7E74B" w:rsidR="00A74000" w:rsidRPr="001052C6" w:rsidRDefault="00D26D31" w:rsidP="001052C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6" style="position:absolute;left:0;text-align:left;margin-left:-7.3pt;margin-top:731.1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2" style="position:absolute;left:0;text-align:left;margin-left:-4.45pt;margin-top:730.6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62D9ECE0" w:rsidR="000931F1" w:rsidRDefault="00D26D3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D4A022D" w:rsidR="006D514C" w:rsidRPr="00CF2CCC" w:rsidRDefault="00D26D31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7pt;margin-top:5.15pt;width:556.9pt;height:249.3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D26D31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DEB6EF5" w14:textId="6DA11830" w:rsidR="00DE4732" w:rsidRDefault="00F662C9" w:rsidP="00DE4732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F662C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ஒருவன் என் பின்னே வர விரும்பினால் அவன் தன்னைத்தான் வெறுத்து</w:t>
      </w:r>
      <w:r w:rsidRPr="00F662C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F662C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தன் சிலுவையை அநுதினமும் எடுத்துக்கொண்டு</w:t>
      </w:r>
      <w:r w:rsidRPr="00F662C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F662C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என்னைப் பின்பற்றக்கடவன்.</w:t>
      </w:r>
    </w:p>
    <w:p w14:paraId="09E01CE0" w14:textId="13D94F13" w:rsidR="00AD19B9" w:rsidRPr="00DE4732" w:rsidRDefault="00F662C9" w:rsidP="00DE4732">
      <w:pPr>
        <w:jc w:val="right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F662C9">
        <w:rPr>
          <w:rFonts w:ascii="Latha" w:hAnsi="Latha" w:cs="Arial Unicode MS"/>
          <w:noProof/>
          <w:sz w:val="48"/>
          <w:szCs w:val="44"/>
          <w:cs/>
          <w:lang w:bidi="ta-IN"/>
        </w:rPr>
        <w:t>லூக்கா 9:23</w:t>
      </w:r>
      <w:r w:rsidR="00C71E2B">
        <w:t>‬</w:t>
      </w:r>
      <w:r w:rsidR="00A55D2B">
        <w:t>‬</w:t>
      </w:r>
    </w:p>
    <w:p w14:paraId="157A9D4E" w14:textId="1BF182B1" w:rsidR="00373EB5" w:rsidRDefault="00373EB5" w:rsidP="00FE6ADC">
      <w:pPr>
        <w:ind w:right="1676"/>
        <w:rPr>
          <w:sz w:val="40"/>
          <w:szCs w:val="32"/>
          <w:lang w:val="en-IN"/>
        </w:rPr>
      </w:pPr>
    </w:p>
    <w:p w14:paraId="714BBCC7" w14:textId="77777777" w:rsidR="00725227" w:rsidRDefault="00725227" w:rsidP="00F662C9">
      <w:pPr>
        <w:ind w:right="1676"/>
        <w:rPr>
          <w:sz w:val="40"/>
          <w:szCs w:val="32"/>
          <w:lang w:val="en-IN"/>
        </w:rPr>
      </w:pPr>
    </w:p>
    <w:p w14:paraId="3664B31E" w14:textId="0195FFC7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D26D31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35D78" w14:textId="77777777" w:rsidR="00D26D31" w:rsidRDefault="00D26D31" w:rsidP="00A01902">
      <w:r>
        <w:separator/>
      </w:r>
    </w:p>
  </w:endnote>
  <w:endnote w:type="continuationSeparator" w:id="0">
    <w:p w14:paraId="2A838B41" w14:textId="77777777" w:rsidR="00D26D31" w:rsidRDefault="00D26D31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D7DB2" w14:textId="77777777" w:rsidR="00D26D31" w:rsidRDefault="00D26D31" w:rsidP="00A01902">
      <w:r>
        <w:separator/>
      </w:r>
    </w:p>
  </w:footnote>
  <w:footnote w:type="continuationSeparator" w:id="0">
    <w:p w14:paraId="1F785D16" w14:textId="77777777" w:rsidR="00D26D31" w:rsidRDefault="00D26D31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D26D31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E2DF3"/>
    <w:rsid w:val="000E6D4E"/>
    <w:rsid w:val="000F12C3"/>
    <w:rsid w:val="000F582D"/>
    <w:rsid w:val="000F790E"/>
    <w:rsid w:val="0010320D"/>
    <w:rsid w:val="0010340A"/>
    <w:rsid w:val="001052C6"/>
    <w:rsid w:val="001149B1"/>
    <w:rsid w:val="001232CC"/>
    <w:rsid w:val="0012676A"/>
    <w:rsid w:val="00127777"/>
    <w:rsid w:val="001454C5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6BB0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3D8B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277DA"/>
    <w:rsid w:val="0023077F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7BA"/>
    <w:rsid w:val="00257981"/>
    <w:rsid w:val="00262142"/>
    <w:rsid w:val="002739DC"/>
    <w:rsid w:val="00282153"/>
    <w:rsid w:val="00285211"/>
    <w:rsid w:val="0028567A"/>
    <w:rsid w:val="00293A0B"/>
    <w:rsid w:val="00293FB2"/>
    <w:rsid w:val="002A1677"/>
    <w:rsid w:val="002B1E21"/>
    <w:rsid w:val="002B6BC0"/>
    <w:rsid w:val="002B736B"/>
    <w:rsid w:val="002B7E37"/>
    <w:rsid w:val="002C3527"/>
    <w:rsid w:val="002C7194"/>
    <w:rsid w:val="002D0702"/>
    <w:rsid w:val="002D3C20"/>
    <w:rsid w:val="002E497A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3EB5"/>
    <w:rsid w:val="00382462"/>
    <w:rsid w:val="003846AF"/>
    <w:rsid w:val="00391D55"/>
    <w:rsid w:val="00392C9B"/>
    <w:rsid w:val="003939B8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400743"/>
    <w:rsid w:val="004150C0"/>
    <w:rsid w:val="004159D1"/>
    <w:rsid w:val="00416B17"/>
    <w:rsid w:val="00422B18"/>
    <w:rsid w:val="004246CC"/>
    <w:rsid w:val="00426BFE"/>
    <w:rsid w:val="004336BE"/>
    <w:rsid w:val="00436A20"/>
    <w:rsid w:val="00443610"/>
    <w:rsid w:val="00451C59"/>
    <w:rsid w:val="00451E5F"/>
    <w:rsid w:val="00454EB6"/>
    <w:rsid w:val="004614C1"/>
    <w:rsid w:val="00466020"/>
    <w:rsid w:val="004706A7"/>
    <w:rsid w:val="0047735C"/>
    <w:rsid w:val="004800A8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E2DE6"/>
    <w:rsid w:val="004F0B1B"/>
    <w:rsid w:val="004F319F"/>
    <w:rsid w:val="004F343A"/>
    <w:rsid w:val="004F6981"/>
    <w:rsid w:val="00505B36"/>
    <w:rsid w:val="005139B1"/>
    <w:rsid w:val="00517BAE"/>
    <w:rsid w:val="00520A44"/>
    <w:rsid w:val="00524E72"/>
    <w:rsid w:val="005301DF"/>
    <w:rsid w:val="0053133A"/>
    <w:rsid w:val="005315CF"/>
    <w:rsid w:val="00537C93"/>
    <w:rsid w:val="0055122A"/>
    <w:rsid w:val="00563295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2AFA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BB0"/>
    <w:rsid w:val="00625F3B"/>
    <w:rsid w:val="00627297"/>
    <w:rsid w:val="006323F6"/>
    <w:rsid w:val="00642894"/>
    <w:rsid w:val="00642A9F"/>
    <w:rsid w:val="00652504"/>
    <w:rsid w:val="006551E0"/>
    <w:rsid w:val="0065625C"/>
    <w:rsid w:val="00667276"/>
    <w:rsid w:val="0067053E"/>
    <w:rsid w:val="0067077A"/>
    <w:rsid w:val="00672436"/>
    <w:rsid w:val="006725CD"/>
    <w:rsid w:val="00672C2C"/>
    <w:rsid w:val="0067542C"/>
    <w:rsid w:val="00676B9E"/>
    <w:rsid w:val="00676CA8"/>
    <w:rsid w:val="006869FC"/>
    <w:rsid w:val="0069673B"/>
    <w:rsid w:val="0069775F"/>
    <w:rsid w:val="006A010F"/>
    <w:rsid w:val="006A0428"/>
    <w:rsid w:val="006A2E56"/>
    <w:rsid w:val="006B1157"/>
    <w:rsid w:val="006B75D8"/>
    <w:rsid w:val="006B7B8F"/>
    <w:rsid w:val="006C052C"/>
    <w:rsid w:val="006C080B"/>
    <w:rsid w:val="006C126D"/>
    <w:rsid w:val="006C2E8D"/>
    <w:rsid w:val="006C5071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5227"/>
    <w:rsid w:val="007275A4"/>
    <w:rsid w:val="00734F96"/>
    <w:rsid w:val="00735034"/>
    <w:rsid w:val="00746E74"/>
    <w:rsid w:val="00747145"/>
    <w:rsid w:val="00756305"/>
    <w:rsid w:val="0076057C"/>
    <w:rsid w:val="00760E4B"/>
    <w:rsid w:val="00761155"/>
    <w:rsid w:val="0076640C"/>
    <w:rsid w:val="00766E34"/>
    <w:rsid w:val="00767C60"/>
    <w:rsid w:val="00767FD2"/>
    <w:rsid w:val="00772606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C12"/>
    <w:rsid w:val="00842F23"/>
    <w:rsid w:val="00843769"/>
    <w:rsid w:val="008469F1"/>
    <w:rsid w:val="0086703A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C7E74"/>
    <w:rsid w:val="008D0F9D"/>
    <w:rsid w:val="008D6FD3"/>
    <w:rsid w:val="008D7974"/>
    <w:rsid w:val="008E7C99"/>
    <w:rsid w:val="008F2DB6"/>
    <w:rsid w:val="008F46F4"/>
    <w:rsid w:val="009039FD"/>
    <w:rsid w:val="00912DB4"/>
    <w:rsid w:val="0091452E"/>
    <w:rsid w:val="00916C9D"/>
    <w:rsid w:val="009217C2"/>
    <w:rsid w:val="00922520"/>
    <w:rsid w:val="00931AB0"/>
    <w:rsid w:val="00932025"/>
    <w:rsid w:val="00936D8F"/>
    <w:rsid w:val="0095361E"/>
    <w:rsid w:val="009603E3"/>
    <w:rsid w:val="00960B0D"/>
    <w:rsid w:val="00961A8B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3521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5D2B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A6CAF"/>
    <w:rsid w:val="00AB0840"/>
    <w:rsid w:val="00AB244F"/>
    <w:rsid w:val="00AB43CD"/>
    <w:rsid w:val="00AB7DA7"/>
    <w:rsid w:val="00AC321D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0C17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42748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01182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5ED6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CF2DC0"/>
    <w:rsid w:val="00D014E1"/>
    <w:rsid w:val="00D061FF"/>
    <w:rsid w:val="00D06206"/>
    <w:rsid w:val="00D0701E"/>
    <w:rsid w:val="00D1130B"/>
    <w:rsid w:val="00D131EC"/>
    <w:rsid w:val="00D1453D"/>
    <w:rsid w:val="00D21435"/>
    <w:rsid w:val="00D26D31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C6F7F"/>
    <w:rsid w:val="00DD3E7E"/>
    <w:rsid w:val="00DD515F"/>
    <w:rsid w:val="00DD59E4"/>
    <w:rsid w:val="00DE31BA"/>
    <w:rsid w:val="00DE3DC2"/>
    <w:rsid w:val="00DE4732"/>
    <w:rsid w:val="00DE49B6"/>
    <w:rsid w:val="00DF2F8C"/>
    <w:rsid w:val="00DF36E2"/>
    <w:rsid w:val="00DF42CC"/>
    <w:rsid w:val="00DF45F9"/>
    <w:rsid w:val="00E01826"/>
    <w:rsid w:val="00E023B5"/>
    <w:rsid w:val="00E02998"/>
    <w:rsid w:val="00E035C9"/>
    <w:rsid w:val="00E11BD8"/>
    <w:rsid w:val="00E25453"/>
    <w:rsid w:val="00E33169"/>
    <w:rsid w:val="00E34108"/>
    <w:rsid w:val="00E40941"/>
    <w:rsid w:val="00E51009"/>
    <w:rsid w:val="00E51130"/>
    <w:rsid w:val="00E560B0"/>
    <w:rsid w:val="00E56B79"/>
    <w:rsid w:val="00E574AC"/>
    <w:rsid w:val="00E64FDE"/>
    <w:rsid w:val="00E6528C"/>
    <w:rsid w:val="00E73EEA"/>
    <w:rsid w:val="00E7686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245"/>
    <w:rsid w:val="00ED4BF7"/>
    <w:rsid w:val="00EE18E5"/>
    <w:rsid w:val="00EF051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662C9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E6ADC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91A71"/>
    <w:rsid w:val="000A60D1"/>
    <w:rsid w:val="000B514A"/>
    <w:rsid w:val="000C0600"/>
    <w:rsid w:val="000C532A"/>
    <w:rsid w:val="000C6828"/>
    <w:rsid w:val="000D3413"/>
    <w:rsid w:val="001111F0"/>
    <w:rsid w:val="00115466"/>
    <w:rsid w:val="00124E5D"/>
    <w:rsid w:val="00142762"/>
    <w:rsid w:val="00142AEC"/>
    <w:rsid w:val="00143EB3"/>
    <w:rsid w:val="00161F4D"/>
    <w:rsid w:val="001654F9"/>
    <w:rsid w:val="00165772"/>
    <w:rsid w:val="00176BF0"/>
    <w:rsid w:val="00184AF9"/>
    <w:rsid w:val="001B308E"/>
    <w:rsid w:val="001D5AEA"/>
    <w:rsid w:val="001D5E87"/>
    <w:rsid w:val="001E4F27"/>
    <w:rsid w:val="001E5445"/>
    <w:rsid w:val="00213499"/>
    <w:rsid w:val="00221088"/>
    <w:rsid w:val="00252D8E"/>
    <w:rsid w:val="002745B4"/>
    <w:rsid w:val="00294B69"/>
    <w:rsid w:val="002A2F54"/>
    <w:rsid w:val="002B1F2A"/>
    <w:rsid w:val="002C3246"/>
    <w:rsid w:val="002C7C84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38CC"/>
    <w:rsid w:val="00400124"/>
    <w:rsid w:val="00400E11"/>
    <w:rsid w:val="00401FE9"/>
    <w:rsid w:val="00406BDE"/>
    <w:rsid w:val="00416785"/>
    <w:rsid w:val="0041766D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92256"/>
    <w:rsid w:val="00695423"/>
    <w:rsid w:val="006A30FB"/>
    <w:rsid w:val="006A345A"/>
    <w:rsid w:val="006B4296"/>
    <w:rsid w:val="006D7C1D"/>
    <w:rsid w:val="006F7671"/>
    <w:rsid w:val="00731A59"/>
    <w:rsid w:val="00744DD2"/>
    <w:rsid w:val="00747138"/>
    <w:rsid w:val="007569BC"/>
    <w:rsid w:val="007830CF"/>
    <w:rsid w:val="00785634"/>
    <w:rsid w:val="00791E69"/>
    <w:rsid w:val="007C1667"/>
    <w:rsid w:val="007D1BD9"/>
    <w:rsid w:val="007D1C39"/>
    <w:rsid w:val="007D4CF4"/>
    <w:rsid w:val="0080682C"/>
    <w:rsid w:val="0082367D"/>
    <w:rsid w:val="00836525"/>
    <w:rsid w:val="008439A9"/>
    <w:rsid w:val="00851B76"/>
    <w:rsid w:val="00871833"/>
    <w:rsid w:val="00880D51"/>
    <w:rsid w:val="00881280"/>
    <w:rsid w:val="00897700"/>
    <w:rsid w:val="008A715A"/>
    <w:rsid w:val="00907DA4"/>
    <w:rsid w:val="00920669"/>
    <w:rsid w:val="0094430A"/>
    <w:rsid w:val="0095177D"/>
    <w:rsid w:val="00954135"/>
    <w:rsid w:val="00972111"/>
    <w:rsid w:val="00982604"/>
    <w:rsid w:val="00997A1D"/>
    <w:rsid w:val="009B7817"/>
    <w:rsid w:val="009F657C"/>
    <w:rsid w:val="00A16EBC"/>
    <w:rsid w:val="00A2415F"/>
    <w:rsid w:val="00A423EB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318D0"/>
    <w:rsid w:val="00C36F95"/>
    <w:rsid w:val="00C444DF"/>
    <w:rsid w:val="00C60F00"/>
    <w:rsid w:val="00C81784"/>
    <w:rsid w:val="00C90180"/>
    <w:rsid w:val="00C96FE4"/>
    <w:rsid w:val="00CB08D3"/>
    <w:rsid w:val="00CB4982"/>
    <w:rsid w:val="00D338A0"/>
    <w:rsid w:val="00D4749F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56C73"/>
    <w:rsid w:val="00E6291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4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2021-01-05T17:09:00Z</cp:lastPrinted>
  <dcterms:created xsi:type="dcterms:W3CDTF">2021-01-13T17:20:00Z</dcterms:created>
  <dcterms:modified xsi:type="dcterms:W3CDTF">2021-01-13T17:20:00Z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