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1E2DE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2C7D9B5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20:1-22:24</w:t>
                  </w:r>
                </w:p>
                <w:p w14:paraId="37F7B9EA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7:15-29</w:t>
                  </w:r>
                </w:p>
                <w:p w14:paraId="35A41296" w14:textId="77777777" w:rsidR="00CF2DC0" w:rsidRPr="00CF2DC0" w:rsidRDefault="00CF2DC0" w:rsidP="00CF2DC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9:1-12</w:t>
                  </w:r>
                </w:p>
                <w:p w14:paraId="3F50C377" w14:textId="7269D064" w:rsidR="009A0942" w:rsidRPr="007A1E95" w:rsidRDefault="00CF2DC0" w:rsidP="00CF2DC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F2DC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2:16-22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8E9E253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1052C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E2DE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E2DE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125AA78F" w14:textId="77777777" w:rsidR="00CF2DC0" w:rsidRPr="00CF2DC0" w:rsidRDefault="001E2DE3" w:rsidP="00CF2D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வாசஸ்தலங்கள் என்ற வார்த்தையானது யோவான் 14: 2 மற்றும் யோவான் 14: 23 ல் இரண்டு முறை பயன்படுத்தப்படுகிறது.  ‘வாசஸ்தலங்கள்’ என்பதற்கான கிரேக்க சொல் ‘மானே’ என்பது ஒரு நிலையான தங்குமிடத்தைப் பற்றி பேசுகிறது. ‘மானே’ என்ற வார்த்தையை ஆங்கிலத்தில் மொழிபெயர்க்கும்போது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அதை வாசஸ்தலத்திற்கு பதிலாக ‘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mansion’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என்று தவறாக மொழிபெயர்த்தனர்.  பரலோகத்தில் தனித்தனி அறைகளைக் குறிக்கிற எதுவும் வார்த்தையில் இல்லை என்று வைனின் எக்ஸ்போசிட்டரி டிக்ஷனரி (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Vine's Expository Dictionary)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கூறுகிறது. சாலையில் தற்காலிக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ஓய்வெடுக்கும் இடத்தையும் இது குறிப்பிடவில்லை. "நாங்கள் அவனிடத்தில் வந்து அவனோடே வாசம்பண்ணுவோம்." என்று இயேசு சொன்னார். அப்போஸ்தலனாகிய யோவான் புதிய வானங்களையும் புதிய பூமியையும் கண்டார். அவர் புதிய எருசலேமைக் கண்டார். "மேலும்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பரலோகத்திலிருந்து உண்டான ஒரு பெருஞ்சத்தத்தைக் கேட்டேன்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அது: இதோ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மனுஷர்களிடத்திலே தேவனுடைய வாசஸ்தலமிருக்கிறது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அவர்களிடத்திலே அவர் வாசமாயிருப்பார்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அவர்களும் அவருடைய ஜனங்களாயிருப்பார்கள்</w:t>
      </w:r>
      <w:r w:rsidR="00CF2DC0"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CF2DC0"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தேவன்தாமே அவர்களோடேகூட இருந்து அவர்களுடைய தேவனாயிருப்பார்." என்று வெளிப்படுத்துதல் 21: 3ல் காண்கிறோம். மனிதன் பரலோகத்திற்குச் செல்கிறானா அல்லது மனுஷர்களிடத்திலே</w:t>
      </w:r>
    </w:p>
    <w:p w14:paraId="4CDE4AA2" w14:textId="3D924E10" w:rsidR="001052C6" w:rsidRDefault="00CF2DC0" w:rsidP="00CF2DC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90" style="position:absolute;left:0;text-align:left;margin-left:-7.3pt;margin-top:729.45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வாசமாயிருக்க தேவன் மனிதனிடம் வருகிறாரா</w:t>
      </w:r>
      <w:r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</w:t>
      </w:r>
      <w:r w:rsidRPr="00CF2DC0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நாங்கள் அவனிடத்தில் வந்து அவனோடே வாசம்பண்ணுவோம்” என்றார். 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பிதாவின் வீடு யார்</w:t>
      </w:r>
      <w:r w:rsidRPr="00CF2DC0">
        <w:rPr>
          <w:rFonts w:ascii="Latha" w:hAnsi="Latha" w:cs="Arial Unicode MS"/>
          <w:noProof/>
          <w:sz w:val="52"/>
          <w:szCs w:val="48"/>
          <w:lang w:val="ta-IN"/>
        </w:rPr>
        <w:t>? “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தேவனுடைய ஆலயமாயிருக்கிறீர்களென்றும்</w:t>
      </w:r>
      <w:r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தேவனுடைய ஆவி உங்களில் வாசமாயிருக்கிறாரென்றும்" 1 கொரிந்தியர் 3:16 ல் வேதாகமம் சொல்கிறது. நாமே தேவனுடைய வீடு</w:t>
      </w:r>
      <w:r w:rsidRPr="00CF2DC0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F2DC0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நாமே பிதாவின் வீடு என்பதில் ஒரு சந்தேகமுமில்லை.</w:t>
      </w:r>
    </w:p>
    <w:p w14:paraId="0B33D790" w14:textId="06E9A7FD" w:rsidR="00A74000" w:rsidRPr="001052C6" w:rsidRDefault="001E2DE3" w:rsidP="001052C6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6" style="position:absolute;left:0;text-align:left;margin-left:-7.3pt;margin-top:731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2" style="position:absolute;left:0;text-align:left;margin-left:-4.45pt;margin-top:730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1E2DE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1E2DE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178.8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1E2DE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7D3F75F6" w:rsidR="00DE4732" w:rsidRDefault="00CF2DC0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கிரயத்துக்குக் கொள்ளப்பட்டீர்கள்</w:t>
      </w: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CF2DC0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மனுஷருக்கு அடிமைகளாகாதிருங்கள்.</w:t>
      </w:r>
    </w:p>
    <w:p w14:paraId="09E01CE0" w14:textId="6B4BC2B6" w:rsidR="00AD19B9" w:rsidRPr="00DE4732" w:rsidRDefault="00CF2DC0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F2DC0">
        <w:rPr>
          <w:rFonts w:ascii="Latha" w:hAnsi="Latha" w:cs="Arial Unicode MS"/>
          <w:noProof/>
          <w:sz w:val="48"/>
          <w:szCs w:val="44"/>
          <w:cs/>
          <w:lang w:bidi="ta-IN"/>
        </w:rPr>
        <w:t>1 கொரிந்தியர் 7:23</w:t>
      </w:r>
      <w:r w:rsidR="00C71E2B">
        <w:t>‬</w:t>
      </w:r>
      <w:r w:rsidR="00A55D2B">
        <w:t>‬</w:t>
      </w:r>
    </w:p>
    <w:p w14:paraId="157A9D4E" w14:textId="1BF182B1" w:rsidR="00373EB5" w:rsidRDefault="00373EB5" w:rsidP="00FE6ADC">
      <w:pPr>
        <w:ind w:right="1676"/>
        <w:rPr>
          <w:sz w:val="40"/>
          <w:szCs w:val="32"/>
          <w:lang w:val="en-IN"/>
        </w:rPr>
      </w:pPr>
    </w:p>
    <w:p w14:paraId="65422E21" w14:textId="77777777" w:rsidR="006725CD" w:rsidRDefault="006725CD" w:rsidP="00FE6ADC">
      <w:pPr>
        <w:ind w:right="167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E2DE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15FA0" w14:textId="77777777" w:rsidR="001E2DE3" w:rsidRDefault="001E2DE3" w:rsidP="00A01902">
      <w:r>
        <w:separator/>
      </w:r>
    </w:p>
  </w:endnote>
  <w:endnote w:type="continuationSeparator" w:id="0">
    <w:p w14:paraId="0902E5C5" w14:textId="77777777" w:rsidR="001E2DE3" w:rsidRDefault="001E2DE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01AF" w14:textId="77777777" w:rsidR="001E2DE3" w:rsidRDefault="001E2DE3" w:rsidP="00A01902">
      <w:r>
        <w:separator/>
      </w:r>
    </w:p>
  </w:footnote>
  <w:footnote w:type="continuationSeparator" w:id="0">
    <w:p w14:paraId="1486CBC2" w14:textId="77777777" w:rsidR="001E2DE3" w:rsidRDefault="001E2DE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E2DE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052C6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E2DE3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7BA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E497A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3EB5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54EB6"/>
    <w:rsid w:val="004614C1"/>
    <w:rsid w:val="00466020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17BAE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5CD"/>
    <w:rsid w:val="00672C2C"/>
    <w:rsid w:val="0067542C"/>
    <w:rsid w:val="00676B9E"/>
    <w:rsid w:val="00676CA8"/>
    <w:rsid w:val="006869FC"/>
    <w:rsid w:val="0069673B"/>
    <w:rsid w:val="0069775F"/>
    <w:rsid w:val="006A010F"/>
    <w:rsid w:val="006A0428"/>
    <w:rsid w:val="006A2E56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C12"/>
    <w:rsid w:val="00842F23"/>
    <w:rsid w:val="00843769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22520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5D2B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5ED6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CF2DC0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C6F7F"/>
    <w:rsid w:val="00DD3E7E"/>
    <w:rsid w:val="00DD515F"/>
    <w:rsid w:val="00DD59E4"/>
    <w:rsid w:val="00DE31BA"/>
    <w:rsid w:val="00DE3DC2"/>
    <w:rsid w:val="00DE4732"/>
    <w:rsid w:val="00DE49B6"/>
    <w:rsid w:val="00DF2F8C"/>
    <w:rsid w:val="00DF36E2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6ADC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91A71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94B69"/>
    <w:rsid w:val="002A2F54"/>
    <w:rsid w:val="002B1F2A"/>
    <w:rsid w:val="002C3246"/>
    <w:rsid w:val="002C7C84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38CC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118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177D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2021-01-05T17:09:00Z</cp:lastPrinted>
  <dcterms:created xsi:type="dcterms:W3CDTF">2021-01-07T16:37:00Z</dcterms:created>
  <dcterms:modified xsi:type="dcterms:W3CDTF">2021-01-08T18:48:00Z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