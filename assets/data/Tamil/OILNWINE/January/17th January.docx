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53109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6C640E5" w14:textId="276591DC" w:rsidR="0081225A" w:rsidRPr="0081225A" w:rsidRDefault="0081225A" w:rsidP="0081225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1225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</w:t>
                  </w:r>
                  <w:r w:rsidR="00716DC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Pr="0081225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:1-36:43</w:t>
                  </w:r>
                </w:p>
                <w:p w14:paraId="6EB470F2" w14:textId="77777777" w:rsidR="0081225A" w:rsidRPr="0081225A" w:rsidRDefault="0081225A" w:rsidP="0081225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1225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12:1-21</w:t>
                  </w:r>
                </w:p>
                <w:p w14:paraId="1B5DF95D" w14:textId="77777777" w:rsidR="0081225A" w:rsidRPr="0081225A" w:rsidRDefault="0081225A" w:rsidP="0081225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1225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15:1-5</w:t>
                  </w:r>
                </w:p>
                <w:p w14:paraId="3F50C377" w14:textId="7F342B97" w:rsidR="009A0942" w:rsidRPr="007A1E95" w:rsidRDefault="0081225A" w:rsidP="0081225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1225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  3:21-26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14A234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16AC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3109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3109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49E7501C" w:rsidR="003812EE" w:rsidRDefault="00531090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"நான் இவர்களுக்காக வேண்டி</w:t>
      </w:r>
      <w:r w:rsidR="00040C2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க்கொள்ளுகிறதுமல்லாமல்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040C2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இவர்களுடைய வார்த்தையினால் என்னை விசுவாசிக்கிறவர்</w:t>
      </w:r>
      <w:r w:rsidR="00040C2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களுக்காகவும்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வேண்டிக்கொள்ளுகிறேன்." (யோவான் 17: 20). கர்த்தர் தம்முடைய வார்த்தையின்படி தன்னை விசுவாசிக்கிற அனைவருக்கும் ஜெபிப்பதாக சொன்னார். தேவன் தம்முடைய சீஷர்களுக்கும் பின்பற்றுபவர்களுக்கும் கொடுக்கும் வார்த்தை ‘அவர்களின்’ வார்த்தையாக மாறும். அவர் தம்முடைய ஊழியங்களுக்கு ஒரு வார்த்தையை வழங்குவார்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இதனால் அவர்களின் வார்த்தையின் மூலம் சபை இந்த நேரத்தில் பரிசுத்தப்படுத்தப்படும் இடத்திற்கு கொண்டு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வரப்படும்.  அவர்களின் வார்த்தை அவர்களின் கற்பனைகளிலிருந்து உருவாகிறதல்ல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தேவன் தம்முடைய சபைக்கு கொடுக்கும் வார்த்தையாகும். காலேபும் யோசுவாவும் கானான் தேசத்திற்கு கடந்து செல்ல முடியும் என்கிற கர்த்தருடைய வார்த்தையைக் கொண்டு வந்தார்கள். இது அவர்களின் வார்த்தை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இந்த வார்த்தையை ஜனங்களுக்கு அறிவித்தபோது அவர்களால் நம்ப முடியவில்லை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அது அவர்களின் கருத்து என்று அவர்கள் நினைத்தார்கள். இது சாத்தியமற்ற வார்த்தை என்று பெரும்பான்மையானவர்கள் கூறினர். ஜனங்கள் தேவனிடமிருந்து ஒரு தெளிவான வார்த்தையைப் பெற்றார்கள்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அவர்களால் அதை நம்ப முடியவில்லை. 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உங்களை மறுக்கவில்லை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அவர்கள் என்னை மறுத்தார்கள்’ என்று கர்த்தர் சொன்னார். எனவே காலேபினுடைய </w:t>
      </w:r>
      <w:r w:rsidR="00040C2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6" style="position:absolute;left:0;text-align:left;margin-left:-6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யோசுவாவினுடைய வார்த்தை அவர்களின் கருத்து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அல்ல</w:t>
      </w:r>
      <w:r w:rsidR="00040C2C" w:rsidRPr="00040C2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40C2C" w:rsidRPr="00040C2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தேவனின் இருதயத்தில் தோன்றிய ஒரு வார்த்தை.</w:t>
      </w:r>
    </w:p>
    <w:p w14:paraId="0B33D790" w14:textId="4D525E73" w:rsidR="00A74000" w:rsidRPr="001052C6" w:rsidRDefault="00531090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53109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53109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53109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47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634B2ED0" w:rsidR="00DE4732" w:rsidRDefault="00040C2C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40C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அவர்களை விட்டுவிடுங்கள்</w:t>
      </w:r>
      <w:r w:rsidRPr="00040C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40C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அவர்கள் குருடருக்கு வழிகாட்டுகிற குருடராயிருக்கிறார்கள்</w:t>
      </w:r>
      <w:r w:rsidRPr="00040C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040C2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குருடனுக்குக் குருடன் வழிகாட்டினால் இருவரும் குழியிலே விழுவார்களே என்றார்.</w:t>
      </w:r>
      <w:r w:rsidR="0081225A" w:rsidRPr="0081225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09E01CE0" w14:textId="38350BBC" w:rsidR="00AD19B9" w:rsidRPr="00DE4732" w:rsidRDefault="00040C2C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40C2C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15:14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7011747F" w14:textId="661004AF" w:rsidR="0081225A" w:rsidRDefault="0081225A" w:rsidP="00F662C9">
      <w:pPr>
        <w:ind w:right="1676"/>
        <w:rPr>
          <w:sz w:val="40"/>
          <w:szCs w:val="32"/>
          <w:lang w:val="en-IN"/>
        </w:rPr>
      </w:pPr>
    </w:p>
    <w:p w14:paraId="0F90A22A" w14:textId="77777777" w:rsidR="00040C2C" w:rsidRDefault="00040C2C" w:rsidP="00F662C9">
      <w:pPr>
        <w:ind w:right="1676"/>
        <w:rPr>
          <w:sz w:val="40"/>
          <w:szCs w:val="32"/>
          <w:lang w:val="en-IN"/>
        </w:rPr>
      </w:pPr>
    </w:p>
    <w:p w14:paraId="659FE366" w14:textId="77777777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53109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5AAF1" w14:textId="77777777" w:rsidR="00531090" w:rsidRDefault="00531090" w:rsidP="00A01902">
      <w:r>
        <w:separator/>
      </w:r>
    </w:p>
  </w:endnote>
  <w:endnote w:type="continuationSeparator" w:id="0">
    <w:p w14:paraId="1A308165" w14:textId="77777777" w:rsidR="00531090" w:rsidRDefault="0053109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4498" w14:textId="77777777" w:rsidR="00531090" w:rsidRDefault="00531090" w:rsidP="00A01902">
      <w:r>
        <w:separator/>
      </w:r>
    </w:p>
  </w:footnote>
  <w:footnote w:type="continuationSeparator" w:id="0">
    <w:p w14:paraId="7DB2BC26" w14:textId="77777777" w:rsidR="00531090" w:rsidRDefault="0053109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3109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2021-01-16T01:21:00Z</cp:lastPrinted>
  <dcterms:created xsi:type="dcterms:W3CDTF">2021-01-16T17:47:00Z</dcterms:created>
  <dcterms:modified xsi:type="dcterms:W3CDTF">2021-01-16T18:12:00Z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