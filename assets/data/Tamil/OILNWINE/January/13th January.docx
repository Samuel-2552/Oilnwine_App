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23077F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473D812" w14:textId="77777777" w:rsidR="004800A8" w:rsidRPr="004800A8" w:rsidRDefault="004800A8" w:rsidP="004800A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800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30:1-31:16</w:t>
                  </w:r>
                </w:p>
                <w:p w14:paraId="2B34F3BF" w14:textId="77777777" w:rsidR="004800A8" w:rsidRPr="004800A8" w:rsidRDefault="004800A8" w:rsidP="004800A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800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10:1-23</w:t>
                  </w:r>
                </w:p>
                <w:p w14:paraId="2977AB9F" w14:textId="77777777" w:rsidR="004800A8" w:rsidRPr="004800A8" w:rsidRDefault="004800A8" w:rsidP="004800A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800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12:1-8</w:t>
                  </w:r>
                </w:p>
                <w:p w14:paraId="3F50C377" w14:textId="6EFFC64E" w:rsidR="009A0942" w:rsidRPr="007A1E95" w:rsidRDefault="004800A8" w:rsidP="004800A8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4800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3:13-15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5D775B4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86703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76057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23077F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23077F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5B1F50A1" w14:textId="77777777" w:rsidR="004800A8" w:rsidRPr="004800A8" w:rsidRDefault="0023077F" w:rsidP="004800A8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4800A8"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ஆதாமுக்கு ஒரு ஏற்ற துணை இருக்க வேண்டும் என்று தேவன் விரும்பியபோது</w:t>
      </w:r>
      <w:r w:rsidR="004800A8" w:rsidRPr="004800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800A8"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​​ஆதாம்</w:t>
      </w:r>
      <w:r w:rsidR="004800A8" w:rsidRPr="004800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800A8"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முழு விலங்கு உலகத்தையும் தேடி</w:t>
      </w:r>
      <w:r w:rsidR="004800A8" w:rsidRPr="004800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800A8"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ஒவ்வொரு விலங்குக்கும் பறவைக்கும் பெயரிடுவதற்கு அனுமதித்தார். தேவன் சிருஷ்டித்த எல்லாவற்றிலும்</w:t>
      </w:r>
      <w:r w:rsidR="004800A8" w:rsidRPr="004800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800A8"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எதுவும் ஆதாமுக்கு ஒரு ஏற்ற துணையாக இருக்கவில்லை. </w:t>
      </w:r>
    </w:p>
    <w:p w14:paraId="5B652A52" w14:textId="77777777" w:rsidR="004800A8" w:rsidRPr="004800A8" w:rsidRDefault="004800A8" w:rsidP="004800A8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0A310B4E" w14:textId="646AAB8D" w:rsidR="00E51009" w:rsidRDefault="004800A8" w:rsidP="004800A8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கர்த்தராகிய கிறிஸ்துவினுடையதும்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சபையினுடையதுமான அழகிய சித்திரத்தை நாம்  இங்கு காண்கிறோம். ஆதாமுக்கு ஒரு ஏற்ற துணையாக</w:t>
      </w:r>
      <w:r w:rsidRPr="004800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எல்லா படைப்புகளிலும்   பொருத்தமான எதுவும் காணப்படவில்லை என்பது </w:t>
      </w:r>
      <w:r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போலவே</w:t>
      </w:r>
      <w:r w:rsidRPr="004800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சகல சிருஷ்டிகளிலும்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குமாரனாகிய கிறிஸ்துவுக்கு ஏற்ற துணையாக</w:t>
      </w:r>
      <w:r w:rsidRPr="004800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பொருத்தமான எதுவும் இல்லை. ஆதாமுக்கு ஒரு ஏற்ற துணையாக</w:t>
      </w:r>
      <w:r w:rsidRPr="004800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வேறு எதுவும் காணப்படாதபோது தேவன் ஏவாளைப் படைத்ததைப் போலவே தேவன் சபையையும் உருவாக்கினார். ஓ</w:t>
      </w:r>
      <w:r w:rsidRPr="004800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தேவனுக்கே மகிமை! அல்லேலூய்யா! ஏவாள் ஆதாமுக்கு பொருத்தமான உதவியாக இருக்கும்படி உருவாக்கப்பட்டாள். சபையாகிய ஆவிக்குரிய ஏவாளும்</w:t>
      </w:r>
      <w:r w:rsidRPr="004800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கிறிஸ்துவுக்குரிய ஏற்ற துணையாக உருவாக்கப்பட்டது. கர்த்தருக்கு உடன் பங்காளியும்‌ ஏற்ற துணையுமாக ஒரு மணவாட்டி தேவை. தேவன் தனது குமாரனுக்காக திட்டமிட்டுள்ள மணவாட்டி</w:t>
      </w:r>
      <w:r w:rsidRPr="004800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இயற்கையில் நாம் காணும் விதத்திலல்ல. இந்த ‘மணவாட்டி’ கிறிஸ்து இயேசுவின் மூலம் நித்திய ஜீவனைப் பெறுவதில் மட்டுமே அக்கறை கொள்ள மாட்டாள். இந்த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8" style="position:absolute;left:0;text-align:left;margin-left:-7.85pt;margin-top:731.4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பூமியில் சபையாகிய கிறிஸ்துவின் </w:t>
      </w:r>
      <w:r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மணவாட்டிக்காக</w:t>
      </w:r>
      <w:r w:rsidRPr="004800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800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தேவனுக்கு ஒரு பெரிய நோக்கம் இருக்கிறது.</w:t>
      </w:r>
    </w:p>
    <w:p w14:paraId="0B33D790" w14:textId="60B7E74B" w:rsidR="00A74000" w:rsidRPr="001052C6" w:rsidRDefault="0023077F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23077F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23077F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160.3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23077F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1E866462" w:rsidR="00DE4732" w:rsidRDefault="004800A8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4800A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எல்லாவற்றையும் முறுமுறுப்பில்லாமலும் தர்க்கிப்பில்லாமலும் செய்யுங்கள்.</w:t>
      </w:r>
    </w:p>
    <w:p w14:paraId="09E01CE0" w14:textId="3C9F6856" w:rsidR="00AD19B9" w:rsidRPr="00DE4732" w:rsidRDefault="004800A8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4800A8">
        <w:rPr>
          <w:rFonts w:ascii="Latha" w:hAnsi="Latha" w:cs="Arial Unicode MS"/>
          <w:noProof/>
          <w:sz w:val="48"/>
          <w:szCs w:val="44"/>
          <w:cs/>
          <w:lang w:bidi="ta-IN"/>
        </w:rPr>
        <w:t>பிலிப்பியர் 2:16</w:t>
      </w:r>
      <w:r w:rsidR="00C71E2B">
        <w:t>‬</w:t>
      </w:r>
      <w:r w:rsidR="00A55D2B">
        <w:t>‬</w:t>
      </w:r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65422E21" w14:textId="77777777" w:rsidR="006725CD" w:rsidRDefault="006725CD" w:rsidP="00FE6ADC">
      <w:pPr>
        <w:ind w:right="1676"/>
        <w:rPr>
          <w:sz w:val="40"/>
          <w:szCs w:val="32"/>
          <w:lang w:val="en-IN"/>
        </w:rPr>
      </w:pPr>
    </w:p>
    <w:p w14:paraId="3D54A63E" w14:textId="77777777" w:rsidR="00725227" w:rsidRDefault="00725227" w:rsidP="00B26186">
      <w:pPr>
        <w:ind w:left="1276" w:right="1676" w:hanging="1366"/>
        <w:rPr>
          <w:sz w:val="40"/>
          <w:szCs w:val="32"/>
          <w:lang w:val="en-IN"/>
        </w:rPr>
      </w:pPr>
    </w:p>
    <w:p w14:paraId="3B87EB33" w14:textId="77777777" w:rsidR="00725227" w:rsidRDefault="00725227" w:rsidP="00B26186">
      <w:pPr>
        <w:ind w:left="1276" w:right="1676" w:hanging="1366"/>
        <w:rPr>
          <w:sz w:val="40"/>
          <w:szCs w:val="32"/>
          <w:lang w:val="en-IN"/>
        </w:rPr>
      </w:pPr>
    </w:p>
    <w:p w14:paraId="1AB6A6EB" w14:textId="6B44340F" w:rsidR="00725227" w:rsidRDefault="00725227" w:rsidP="002B6BC0">
      <w:pPr>
        <w:ind w:right="1676"/>
        <w:rPr>
          <w:sz w:val="40"/>
          <w:szCs w:val="32"/>
          <w:lang w:val="en-IN"/>
        </w:rPr>
      </w:pPr>
    </w:p>
    <w:p w14:paraId="5681D424" w14:textId="77777777" w:rsidR="004800A8" w:rsidRDefault="004800A8" w:rsidP="002B6BC0">
      <w:pPr>
        <w:ind w:right="1676"/>
        <w:rPr>
          <w:sz w:val="40"/>
          <w:szCs w:val="32"/>
          <w:lang w:val="en-IN"/>
        </w:rPr>
      </w:pPr>
    </w:p>
    <w:p w14:paraId="45E59BE2" w14:textId="77777777" w:rsidR="00725227" w:rsidRDefault="00725227" w:rsidP="00B26186">
      <w:pPr>
        <w:ind w:left="1276" w:right="1676" w:hanging="1366"/>
        <w:rPr>
          <w:sz w:val="40"/>
          <w:szCs w:val="32"/>
          <w:lang w:val="en-IN"/>
        </w:rPr>
      </w:pPr>
    </w:p>
    <w:p w14:paraId="714BBCC7" w14:textId="77777777" w:rsidR="00725227" w:rsidRDefault="00725227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0195FFC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23077F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11DE8" w14:textId="77777777" w:rsidR="0023077F" w:rsidRDefault="0023077F" w:rsidP="00A01902">
      <w:r>
        <w:separator/>
      </w:r>
    </w:p>
  </w:endnote>
  <w:endnote w:type="continuationSeparator" w:id="0">
    <w:p w14:paraId="623F3754" w14:textId="77777777" w:rsidR="0023077F" w:rsidRDefault="0023077F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7444F" w14:textId="77777777" w:rsidR="0023077F" w:rsidRDefault="0023077F" w:rsidP="00A01902">
      <w:r>
        <w:separator/>
      </w:r>
    </w:p>
  </w:footnote>
  <w:footnote w:type="continuationSeparator" w:id="0">
    <w:p w14:paraId="1C9EEDC9" w14:textId="77777777" w:rsidR="0023077F" w:rsidRDefault="0023077F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23077F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077F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6BC0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0A8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E"/>
    <w:rsid w:val="00520A44"/>
    <w:rsid w:val="00524E72"/>
    <w:rsid w:val="005301DF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BB0"/>
    <w:rsid w:val="00625F3B"/>
    <w:rsid w:val="00627297"/>
    <w:rsid w:val="006323F6"/>
    <w:rsid w:val="00642894"/>
    <w:rsid w:val="00642A9F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5227"/>
    <w:rsid w:val="007275A4"/>
    <w:rsid w:val="00734F96"/>
    <w:rsid w:val="00735034"/>
    <w:rsid w:val="00746E74"/>
    <w:rsid w:val="00747145"/>
    <w:rsid w:val="00756305"/>
    <w:rsid w:val="0076057C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A6CAF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C6F7F"/>
    <w:rsid w:val="00DD3E7E"/>
    <w:rsid w:val="00DD515F"/>
    <w:rsid w:val="00DD59E4"/>
    <w:rsid w:val="00DE31BA"/>
    <w:rsid w:val="00DE3DC2"/>
    <w:rsid w:val="00DE4732"/>
    <w:rsid w:val="00DE49B6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009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6ADC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9F657C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4749F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2021-01-05T17:09:00Z</cp:lastPrinted>
  <dcterms:created xsi:type="dcterms:W3CDTF">2021-01-13T02:03:00Z</dcterms:created>
  <dcterms:modified xsi:type="dcterms:W3CDTF">2021-01-13T02:09:00Z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