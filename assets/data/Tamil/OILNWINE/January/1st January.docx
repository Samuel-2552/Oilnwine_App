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7A4E2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712238C" w14:textId="304E57CC" w:rsidR="00E76866" w:rsidRPr="00E76866" w:rsidRDefault="00E76866" w:rsidP="00E7686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686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1</w:t>
                  </w:r>
                  <w:r w:rsidR="00F336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</w:t>
                  </w:r>
                  <w:r w:rsidR="005315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-2</w:t>
                  </w:r>
                  <w:r w:rsidR="00F336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:25</w:t>
                  </w:r>
                </w:p>
                <w:p w14:paraId="2DEA809C" w14:textId="5D6F4781" w:rsidR="00E76866" w:rsidRPr="00E76866" w:rsidRDefault="00E76866" w:rsidP="00E7686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686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1:1</w:t>
                  </w:r>
                  <w:r w:rsidR="005315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-2:12</w:t>
                  </w:r>
                </w:p>
                <w:p w14:paraId="1854B6D8" w14:textId="7ED24F65" w:rsidR="00E76866" w:rsidRPr="00E76866" w:rsidRDefault="00E76866" w:rsidP="00E7686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686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</w:t>
                  </w:r>
                  <w:r w:rsidR="00F336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:1-6</w:t>
                  </w:r>
                </w:p>
                <w:p w14:paraId="3F50C377" w14:textId="5FEA5087" w:rsidR="009A0942" w:rsidRPr="007A1E95" w:rsidRDefault="00E76866" w:rsidP="00E7686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7686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நீதிமொழி  </w:t>
                  </w:r>
                  <w:r w:rsidR="005315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5AC89A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7D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A4E2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A4E2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10171D5B" w:rsidR="00DE4732" w:rsidRDefault="007A4E23" w:rsidP="00E7686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“ஜாமக்காரனே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இரவு எவ்வளவு சென்றது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கூப்பிட்டுக்கேட்க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;"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ஏசாயா 21:11 காண்கிறோம். தேவனின் காலங்களையும் சமயங்களையும் அறிய உங்களுக்கு பசி இருக்கிறதா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இதை அறிய நீங்கள் முதலில் உங்கள் சொந்த சமயங்களை முக்கியமற்றதாகவும் அற்பமானதாகவும் கருத வேண்டும்.  நான் ஒரு கடிகாரத்தில் காண்கிற நேரத்தைக் குறிக்கவில்லை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இந்த நாட்களில் மனிதன் உருவாக்கிய  காலங்களைக் குறிக்கிறேன். தேவனின் காலங்களும் சமயங்களும் என்னவாக இருக்க வேண்டும் என்பதைக் குறித்து மனிதன் தனது சொந்த யோசனையை வகுத்துள்ளான். மனிதர்கள்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தேவனின் காலங்களையும் சமயங்களையம் பற்றி விளையாட்டான யூகங்களைக்  கொண்டிரு</w:t>
      </w:r>
      <w:r w:rsidR="00E7686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க்கிறார்கள்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அவர்களின் சொந்த யோசனைகள்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எண்ணங்கள் மற்றும் தத்துவங்களைக் கொண்டு வந்துள்ளனர். அன்பானவர்களே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மனிதனால் உருவாக்கப்பட்ட இந்த தீர்வுகளை நம் மனதில் இருந்து அகற்ற வேண்டும்.</w:t>
      </w:r>
      <w:r w:rsidR="00E7686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ஒருவர் வாழும் காலங்கள் ஒருவருக்குத் தெரியாவிட்டால்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 செய்ய வேண்டும் என்பதும் அவர்களுக்குத் தெரியாது. சமயங்களை அறிந்துகொள்வது மிக முக்கியமான காரியம்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நாம் காலத்தால் பிணைக்கப்பட்டுள்ளோம் என்பதை அறிவோம்.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“பின்பு அவர் ஜனங்களை நோக்கி: மேற்கே மேகம் எழும்புகிறதை நீங்கள் காணும்போது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மழை வருமென்று சொல்லுகிறீர்கள்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அந்தப்படியுமாகும். தென்றல் அடிக்கிறதை நீங்கள் காணும்போது உஷ்ணம் உண்டாகுமென்று சொல்லுகிறீர்கள்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8.1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அந்தப் படியுமாகும். மாயக்காரரே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 xml:space="preserve">பூமியின்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lastRenderedPageBreak/>
        <w:t>தோற்றத்தையும் வானத்தின் தோற்றத்தையும் நிதானிக்க உங்களுக்குத் தெரியுமே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இந்தக் காலத்தையோ நிதானியாமற்போகிறதென்ன</w:t>
      </w:r>
      <w:r w:rsidR="00E76866" w:rsidRPr="00E76866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>?"</w:t>
      </w:r>
      <w:r w:rsidR="00E76866" w:rsidRPr="00E7686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="00E76866" w:rsidRPr="00E76866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(லூக்கா 12: 54-56) என்று கர்த்தர் பரிசேயர்களையும் பழங்கால வேதபாரகரையும் கடிந்துகொண்டார்.</w:t>
      </w:r>
    </w:p>
    <w:p w14:paraId="2A139EA9" w14:textId="77777777" w:rsidR="00E76866" w:rsidRPr="00E76866" w:rsidRDefault="00E76866" w:rsidP="00E76866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0B33D790" w14:textId="16284EA2" w:rsidR="00A74000" w:rsidRPr="002467F3" w:rsidRDefault="007A4E23" w:rsidP="00E76866">
      <w:pPr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7A4E2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7A4E2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9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7A4E2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240B1EE4" w:rsidR="00DE4732" w:rsidRDefault="00E76866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7686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ஆண்டவர் இன்ன நாழிகையிலே வருவாரென்று நீங்கள் அறியாதிருக்கிறபடியினால் விழித்திருங்கள்.</w:t>
      </w:r>
    </w:p>
    <w:p w14:paraId="09E01CE0" w14:textId="1C9680BE" w:rsidR="00AD19B9" w:rsidRPr="00DE4732" w:rsidRDefault="00E76866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76866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24:42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7A4E2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69FB" w14:textId="77777777" w:rsidR="007A4E23" w:rsidRDefault="007A4E23" w:rsidP="00A01902">
      <w:r>
        <w:separator/>
      </w:r>
    </w:p>
  </w:endnote>
  <w:endnote w:type="continuationSeparator" w:id="0">
    <w:p w14:paraId="1F0DC870" w14:textId="77777777" w:rsidR="007A4E23" w:rsidRDefault="007A4E2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E94D6" w14:textId="77777777" w:rsidR="007A4E23" w:rsidRDefault="007A4E23" w:rsidP="00A01902">
      <w:r>
        <w:separator/>
      </w:r>
    </w:p>
  </w:footnote>
  <w:footnote w:type="continuationSeparator" w:id="0">
    <w:p w14:paraId="224E3244" w14:textId="77777777" w:rsidR="007A4E23" w:rsidRDefault="007A4E2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A4E2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6</cp:revision>
  <cp:lastPrinted>2020-12-23T16:40:00Z</cp:lastPrinted>
  <dcterms:created xsi:type="dcterms:W3CDTF">2020-12-30T17:47:00Z</dcterms:created>
  <dcterms:modified xsi:type="dcterms:W3CDTF">2021-01-01T03:36:00Z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