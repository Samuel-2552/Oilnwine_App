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6D3351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28F50C14" w14:textId="52F42BA2" w:rsidR="0026429B" w:rsidRPr="0026429B" w:rsidRDefault="0026429B" w:rsidP="0026429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6429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ஆதியாகமம் 50:1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Pr="0026429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- யாத்திராகமம் 2:10</w:t>
                  </w:r>
                </w:p>
                <w:p w14:paraId="5BDD1CE7" w14:textId="77777777" w:rsidR="0026429B" w:rsidRPr="0026429B" w:rsidRDefault="0026429B" w:rsidP="0026429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6429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16:13-17:9</w:t>
                  </w:r>
                </w:p>
                <w:p w14:paraId="4CAAA841" w14:textId="77777777" w:rsidR="0026429B" w:rsidRPr="0026429B" w:rsidRDefault="0026429B" w:rsidP="0026429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6429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21:1-13</w:t>
                  </w:r>
                </w:p>
                <w:p w14:paraId="3F50C377" w14:textId="4A059363" w:rsidR="009A0942" w:rsidRPr="007A1E95" w:rsidRDefault="0026429B" w:rsidP="0026429B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6429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5:1-6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7EAC6945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76866" w:rsidRPr="00E7686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ஜனவரி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E43B2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26429B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5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6D3351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6D3351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BFE4EA5" w14:textId="2EADF960" w:rsidR="003812EE" w:rsidRPr="0026429B" w:rsidRDefault="006D3351" w:rsidP="0026429B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26429B" w:rsidRPr="0026429B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"புறஜாதிகளை வெட்டும்படிக்கு அவருடைய வாயிலிருந்து கூர்மையான பட்டயம் புறப்படுகிறது</w:t>
      </w:r>
      <w:r w:rsidR="0026429B" w:rsidRPr="0026429B">
        <w:rPr>
          <w:rFonts w:ascii="Latha" w:hAnsi="Latha" w:cs="Arial Unicode MS"/>
          <w:noProof/>
          <w:sz w:val="52"/>
          <w:szCs w:val="48"/>
          <w:lang w:val="ta-IN" w:bidi="ta-IN"/>
        </w:rPr>
        <w:t>;" (</w:t>
      </w:r>
      <w:r w:rsidR="0026429B" w:rsidRPr="0026429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வெளிப்படுத்துதல் 19: 15). கூர்மையான பட்டயம் அவருடைய கையிலிருந்து அல்ல</w:t>
      </w:r>
      <w:r w:rsidR="0026429B" w:rsidRPr="0026429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26429B" w:rsidRPr="0026429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அவருடைய வாயில் இருந்து புறப்படுகிறது</w:t>
      </w:r>
      <w:r w:rsidR="0026429B" w:rsidRPr="0026429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26429B" w:rsidRPr="0026429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அவரது போர் இயற்கையான பட்டயத்தாலான ஒன்றல்ல. தேவனின் சேனைகளுடன் உள்ள காரியம் என்னவென்றால்</w:t>
      </w:r>
      <w:r w:rsidR="0026429B" w:rsidRPr="0026429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6429B" w:rsidRPr="0026429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ஒவ்வொருவரின் வாயிலிருந்தும் ஒரு பட்டயம் புறப்படுகிறது. பட்டயம் என்பது தேவ வார்த்தையைத் தவிர</w:t>
      </w:r>
      <w:r w:rsidR="0026429B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26429B" w:rsidRPr="0026429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வேறொன்றல்ல</w:t>
      </w:r>
      <w:r w:rsidR="0026429B" w:rsidRPr="0026429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26429B" w:rsidRPr="0026429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உலகத்தில் உள்ள எல்லாவற்றையும் வெட்டும் இருபுறமும் கூர்மையான பட்டயம் அதுவே.  ஆகையால்</w:t>
      </w:r>
      <w:r w:rsidR="0026429B" w:rsidRPr="0026429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6429B" w:rsidRPr="0026429B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பரலோகப் சேனைகள் இந்த பட்டயமானது உள்ளே வேலை செய்யவும்</w:t>
      </w:r>
      <w:r w:rsidR="0026429B" w:rsidRPr="0026429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6429B" w:rsidRPr="0026429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நேரத்தில் ஒவ்வொரு எதிரியையும் அழிக்கவும்</w:t>
      </w:r>
      <w:r w:rsidR="0026429B" w:rsidRPr="0026429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6429B" w:rsidRPr="0026429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ஆவியையும் ஆத்துமாவையும் பிரிக்கவும் அனுமதிக்கிறது. அவர்கள் இரட்சிப்பின் அதிபதியையும்</w:t>
      </w:r>
      <w:r w:rsidR="0026429B" w:rsidRPr="0026429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6429B" w:rsidRPr="0026429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இராஜாதி இராஜாவையும் தங்கள் வாழ்க்கையில் பின்பற்றும் காலம் வரை</w:t>
      </w:r>
      <w:r w:rsidR="0026429B" w:rsidRPr="0026429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6429B" w:rsidRPr="0026429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ஆயத்தமாகிக் கொண்டிருக்கிறார்கள். புறஜாதிகளை வெட்டும்படிக்கு ஒரு வார்த்தை அவர்களின் வாயிலிருந்து புறப்படுகிறது. அல்லேலூயா!</w:t>
      </w:r>
      <w:r w:rsidR="0026429B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26429B" w:rsidRPr="0026429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ஆறு நாட்களில் சேனைகள் எரிகோவைச் சுற்றிச் வந்தது</w:t>
      </w:r>
      <w:r w:rsidR="0026429B" w:rsidRPr="0026429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26429B" w:rsidRPr="0026429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அப்பொழுது அந்த வார்த்தை ஒரு பட்டயம் போல வேலை செய்து கொண்டிருந்தது</w:t>
      </w:r>
      <w:r w:rsidR="0026429B" w:rsidRPr="0026429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26429B" w:rsidRPr="0026429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அந்த கிரியையைக்கு தங்களை தேவனிடம் ஒப்புக்கொடுத்தார்கள். ஏழாம் நாள் வந்தபோது அவர்கள் அந்த பட்டயத்தைப் பயன்படுத்தினார்கள்</w:t>
      </w:r>
      <w:r w:rsidR="0026429B" w:rsidRPr="0026429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6429B" w:rsidRPr="0026429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வார்த்தையைப் பேசி</w:t>
      </w:r>
      <w:r w:rsidR="0026429B" w:rsidRPr="0026429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6429B" w:rsidRPr="0026429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கர்த்தருடைய நாமத்தை தங்கள் வாயால் சத்தமாக </w:t>
      </w:r>
      <w:r w:rsidR="0026429B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96" style="position:absolute;left:0;text-align:left;margin-left:-6pt;margin-top:729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26429B" w:rsidRPr="0026429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ஆர்ப்பரித்தபோது</w:t>
      </w:r>
      <w:r w:rsidR="0026429B" w:rsidRPr="0026429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6429B" w:rsidRPr="0026429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​​எதிரிகளின் சுவர் முழுதும் </w:t>
      </w:r>
      <w:r w:rsidR="0026429B" w:rsidRPr="0026429B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இடிந்து விழுந்தது</w:t>
      </w:r>
      <w:r w:rsidR="0026429B" w:rsidRPr="0026429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26429B" w:rsidRPr="0026429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சேனை ஜெயமெடுத்தது.</w:t>
      </w:r>
    </w:p>
    <w:p w14:paraId="0B33D790" w14:textId="1579C8A9" w:rsidR="00A74000" w:rsidRPr="001052C6" w:rsidRDefault="006D3351" w:rsidP="001318E0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92" style="position:absolute;left:0;text-align:left;margin-left:-8.3pt;margin-top:731.1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6" style="position:absolute;left:0;text-align:left;margin-left:-7.3pt;margin-top:731.1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2" style="position:absolute;left:0;text-align:left;margin-left:-4.45pt;margin-top:730.6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62D9ECE0" w:rsidR="000931F1" w:rsidRDefault="006D335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B5BE567" w:rsidR="006D514C" w:rsidRPr="00CF2CCC" w:rsidRDefault="006D3351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545FD03C" w:rsidR="00E56B79" w:rsidRDefault="006D3351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6pt;margin-top:4.1pt;width:556.9pt;height:262.9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6BC3DF71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39933194" w:rsidR="00DE4732" w:rsidRDefault="0026429B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26429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நீங்கள் ஒருவரிலொருவர் அன்பாயிருங்கள்</w:t>
      </w:r>
      <w:r w:rsidRPr="0026429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26429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நான் உங்களில் அன்பாயிருந்ததுபோல நீங்களும் ஒருவரிலொருவர் அன்பாயிருங்கள் என்கிற புதிதான கட்டளையை உங்களுக்குக் கொடுக்கிறேன்.</w:t>
      </w:r>
    </w:p>
    <w:p w14:paraId="09E01CE0" w14:textId="48F4B3FC" w:rsidR="00AD19B9" w:rsidRPr="00DE4732" w:rsidRDefault="0026429B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26429B">
        <w:rPr>
          <w:rFonts w:ascii="Latha" w:hAnsi="Latha" w:cs="Arial Unicode MS"/>
          <w:noProof/>
          <w:sz w:val="48"/>
          <w:szCs w:val="44"/>
          <w:cs/>
          <w:lang w:bidi="ta-IN"/>
        </w:rPr>
        <w:t>யோவான் 13:34</w:t>
      </w:r>
      <w:bdo w:val="ltr">
        <w:r w:rsidR="00C71E2B">
          <w:t>‬</w:t>
        </w:r>
        <w:r w:rsidR="00A55D2B">
          <w:t>‬</w:t>
        </w:r>
        <w:r w:rsidR="00EA3BEC">
          <w:t>‬</w:t>
        </w:r>
        <w:r w:rsidR="006D3351">
          <w:t>‬</w:t>
        </w:r>
      </w:bdo>
    </w:p>
    <w:p w14:paraId="157A9D4E" w14:textId="1BF182B1" w:rsidR="00373EB5" w:rsidRDefault="00373EB5" w:rsidP="00FE6ADC">
      <w:pPr>
        <w:ind w:right="1676"/>
        <w:rPr>
          <w:sz w:val="40"/>
          <w:szCs w:val="32"/>
          <w:lang w:val="en-IN"/>
        </w:rPr>
      </w:pPr>
    </w:p>
    <w:p w14:paraId="07074B6D" w14:textId="3DE53B56" w:rsidR="001318E0" w:rsidRDefault="001318E0" w:rsidP="00B26186">
      <w:pPr>
        <w:ind w:left="1276" w:right="1676" w:hanging="1366"/>
        <w:rPr>
          <w:sz w:val="40"/>
          <w:szCs w:val="32"/>
          <w:lang w:val="en-IN"/>
        </w:rPr>
      </w:pPr>
    </w:p>
    <w:p w14:paraId="46F23980" w14:textId="77777777" w:rsidR="001318E0" w:rsidRDefault="001318E0" w:rsidP="00B26186">
      <w:pPr>
        <w:ind w:left="1276" w:right="1676" w:hanging="1366"/>
        <w:rPr>
          <w:sz w:val="40"/>
          <w:szCs w:val="32"/>
          <w:lang w:val="en-IN"/>
        </w:rPr>
      </w:pPr>
    </w:p>
    <w:p w14:paraId="3B133506" w14:textId="77777777" w:rsidR="00140902" w:rsidRDefault="00140902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071B1733" w:rsidR="00B26186" w:rsidRPr="00B9205B" w:rsidRDefault="00B04A56" w:rsidP="00B26186">
      <w:pPr>
        <w:ind w:left="1276" w:right="1676" w:hanging="1366"/>
        <w:rPr>
          <w:sz w:val="40"/>
          <w:szCs w:val="32"/>
          <w:lang w:val="en-IN"/>
        </w:rPr>
      </w:pPr>
      <w:r>
        <w:rPr>
          <w:sz w:val="40"/>
          <w:szCs w:val="32"/>
          <w:lang w:val="en-IN"/>
        </w:rPr>
        <w:t>O</w:t>
      </w:r>
      <w:r w:rsidR="00B26186" w:rsidRPr="00B9205B">
        <w:rPr>
          <w:sz w:val="40"/>
          <w:szCs w:val="32"/>
          <w:lang w:val="en-IN"/>
        </w:rPr>
        <w:t>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7777777" w:rsidR="00F42272" w:rsidRPr="0017278E" w:rsidRDefault="006D3351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153EF" w14:textId="77777777" w:rsidR="006D3351" w:rsidRDefault="006D3351" w:rsidP="00A01902">
      <w:r>
        <w:separator/>
      </w:r>
    </w:p>
  </w:endnote>
  <w:endnote w:type="continuationSeparator" w:id="0">
    <w:p w14:paraId="64736A42" w14:textId="77777777" w:rsidR="006D3351" w:rsidRDefault="006D3351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28E7F" w14:textId="77777777" w:rsidR="006D3351" w:rsidRDefault="006D3351" w:rsidP="00A01902">
      <w:r>
        <w:separator/>
      </w:r>
    </w:p>
  </w:footnote>
  <w:footnote w:type="continuationSeparator" w:id="0">
    <w:p w14:paraId="445CD690" w14:textId="77777777" w:rsidR="006D3351" w:rsidRDefault="006D3351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6D3351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41DD"/>
    <w:rsid w:val="00011C02"/>
    <w:rsid w:val="00025895"/>
    <w:rsid w:val="00040C2C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0585"/>
    <w:rsid w:val="000C5790"/>
    <w:rsid w:val="000D360C"/>
    <w:rsid w:val="000D3907"/>
    <w:rsid w:val="000D4DAC"/>
    <w:rsid w:val="000D6BFC"/>
    <w:rsid w:val="000E2DF3"/>
    <w:rsid w:val="000E6D4E"/>
    <w:rsid w:val="000F12C3"/>
    <w:rsid w:val="000F582D"/>
    <w:rsid w:val="000F790E"/>
    <w:rsid w:val="0010320D"/>
    <w:rsid w:val="0010340A"/>
    <w:rsid w:val="001052C6"/>
    <w:rsid w:val="001149B1"/>
    <w:rsid w:val="001232CC"/>
    <w:rsid w:val="0012676A"/>
    <w:rsid w:val="00127777"/>
    <w:rsid w:val="001318E0"/>
    <w:rsid w:val="00140902"/>
    <w:rsid w:val="001454C5"/>
    <w:rsid w:val="00146C3C"/>
    <w:rsid w:val="00151EB9"/>
    <w:rsid w:val="0015796C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1847"/>
    <w:rsid w:val="00186BB0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3D8B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077F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7BA"/>
    <w:rsid w:val="00257981"/>
    <w:rsid w:val="00262142"/>
    <w:rsid w:val="0026429B"/>
    <w:rsid w:val="002739DC"/>
    <w:rsid w:val="00282153"/>
    <w:rsid w:val="00285211"/>
    <w:rsid w:val="0028567A"/>
    <w:rsid w:val="00293A0B"/>
    <w:rsid w:val="00293FB2"/>
    <w:rsid w:val="002A1677"/>
    <w:rsid w:val="002B1E21"/>
    <w:rsid w:val="002B6BC0"/>
    <w:rsid w:val="002B736B"/>
    <w:rsid w:val="002B7E37"/>
    <w:rsid w:val="002C3527"/>
    <w:rsid w:val="002C7194"/>
    <w:rsid w:val="002D0702"/>
    <w:rsid w:val="002D3C20"/>
    <w:rsid w:val="002E497A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3EB5"/>
    <w:rsid w:val="003812EE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36BE"/>
    <w:rsid w:val="00436A20"/>
    <w:rsid w:val="00443610"/>
    <w:rsid w:val="00451C59"/>
    <w:rsid w:val="00451E5F"/>
    <w:rsid w:val="00454EB6"/>
    <w:rsid w:val="004614C1"/>
    <w:rsid w:val="00466020"/>
    <w:rsid w:val="004706A7"/>
    <w:rsid w:val="0047735C"/>
    <w:rsid w:val="004800A8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E2DE6"/>
    <w:rsid w:val="004F0B1B"/>
    <w:rsid w:val="004F319F"/>
    <w:rsid w:val="004F343A"/>
    <w:rsid w:val="004F6981"/>
    <w:rsid w:val="00505B36"/>
    <w:rsid w:val="005139B1"/>
    <w:rsid w:val="00517BA7"/>
    <w:rsid w:val="00517BAE"/>
    <w:rsid w:val="00520A44"/>
    <w:rsid w:val="00524E72"/>
    <w:rsid w:val="005301DF"/>
    <w:rsid w:val="00531090"/>
    <w:rsid w:val="0053133A"/>
    <w:rsid w:val="005315CF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2AFA"/>
    <w:rsid w:val="005B47C3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070A1"/>
    <w:rsid w:val="006102A6"/>
    <w:rsid w:val="00625BB0"/>
    <w:rsid w:val="00625F3B"/>
    <w:rsid w:val="00627297"/>
    <w:rsid w:val="006323F6"/>
    <w:rsid w:val="00642894"/>
    <w:rsid w:val="00642A9F"/>
    <w:rsid w:val="00652504"/>
    <w:rsid w:val="006551E0"/>
    <w:rsid w:val="0065625C"/>
    <w:rsid w:val="00667276"/>
    <w:rsid w:val="0067053E"/>
    <w:rsid w:val="0067077A"/>
    <w:rsid w:val="00672436"/>
    <w:rsid w:val="006725CD"/>
    <w:rsid w:val="00672C2C"/>
    <w:rsid w:val="0067542C"/>
    <w:rsid w:val="00676B9E"/>
    <w:rsid w:val="00676CA8"/>
    <w:rsid w:val="006869FC"/>
    <w:rsid w:val="0069673B"/>
    <w:rsid w:val="0069775F"/>
    <w:rsid w:val="006A010F"/>
    <w:rsid w:val="006A0428"/>
    <w:rsid w:val="006A2E56"/>
    <w:rsid w:val="006B1157"/>
    <w:rsid w:val="006B75D8"/>
    <w:rsid w:val="006B7B8F"/>
    <w:rsid w:val="006C052C"/>
    <w:rsid w:val="006C080B"/>
    <w:rsid w:val="006C126D"/>
    <w:rsid w:val="006C2E8D"/>
    <w:rsid w:val="006C5071"/>
    <w:rsid w:val="006D3351"/>
    <w:rsid w:val="006D38AF"/>
    <w:rsid w:val="006D49E7"/>
    <w:rsid w:val="006D514C"/>
    <w:rsid w:val="006E0AA2"/>
    <w:rsid w:val="006F3E72"/>
    <w:rsid w:val="006F77EC"/>
    <w:rsid w:val="007013A7"/>
    <w:rsid w:val="007071A8"/>
    <w:rsid w:val="00707C14"/>
    <w:rsid w:val="007102F8"/>
    <w:rsid w:val="00714470"/>
    <w:rsid w:val="00716DC7"/>
    <w:rsid w:val="00716EBE"/>
    <w:rsid w:val="00717272"/>
    <w:rsid w:val="00717F71"/>
    <w:rsid w:val="007229DA"/>
    <w:rsid w:val="00725227"/>
    <w:rsid w:val="007275A4"/>
    <w:rsid w:val="00734F96"/>
    <w:rsid w:val="00735034"/>
    <w:rsid w:val="00746E74"/>
    <w:rsid w:val="00747145"/>
    <w:rsid w:val="00756305"/>
    <w:rsid w:val="0076057C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B5272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49D1"/>
    <w:rsid w:val="0080639C"/>
    <w:rsid w:val="00807CDC"/>
    <w:rsid w:val="0081225A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C12"/>
    <w:rsid w:val="00842F23"/>
    <w:rsid w:val="00843769"/>
    <w:rsid w:val="008469F1"/>
    <w:rsid w:val="0086703A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C7E74"/>
    <w:rsid w:val="008D0F9D"/>
    <w:rsid w:val="008D1D2F"/>
    <w:rsid w:val="008D6FD3"/>
    <w:rsid w:val="008D7974"/>
    <w:rsid w:val="008E7C99"/>
    <w:rsid w:val="008F2DB6"/>
    <w:rsid w:val="008F46F4"/>
    <w:rsid w:val="00900B8B"/>
    <w:rsid w:val="009039FD"/>
    <w:rsid w:val="00912DB4"/>
    <w:rsid w:val="0091452E"/>
    <w:rsid w:val="00916C9D"/>
    <w:rsid w:val="009217C2"/>
    <w:rsid w:val="00922520"/>
    <w:rsid w:val="00931AB0"/>
    <w:rsid w:val="00932025"/>
    <w:rsid w:val="00936D8F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5D2B"/>
    <w:rsid w:val="00A57968"/>
    <w:rsid w:val="00A57A56"/>
    <w:rsid w:val="00A74000"/>
    <w:rsid w:val="00A75327"/>
    <w:rsid w:val="00A75D93"/>
    <w:rsid w:val="00A82709"/>
    <w:rsid w:val="00A831A4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A6CAF"/>
    <w:rsid w:val="00AB0840"/>
    <w:rsid w:val="00AB244F"/>
    <w:rsid w:val="00AB43CD"/>
    <w:rsid w:val="00AB7DA7"/>
    <w:rsid w:val="00AC321D"/>
    <w:rsid w:val="00AC3E4C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0C17"/>
    <w:rsid w:val="00B040D2"/>
    <w:rsid w:val="00B04A56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42748"/>
    <w:rsid w:val="00B44B20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5ED6"/>
    <w:rsid w:val="00C7650C"/>
    <w:rsid w:val="00C8646D"/>
    <w:rsid w:val="00C91F38"/>
    <w:rsid w:val="00C92BE9"/>
    <w:rsid w:val="00C94F7F"/>
    <w:rsid w:val="00CB523F"/>
    <w:rsid w:val="00CC2D16"/>
    <w:rsid w:val="00CC60DF"/>
    <w:rsid w:val="00CD06A1"/>
    <w:rsid w:val="00CD4680"/>
    <w:rsid w:val="00CE2F4E"/>
    <w:rsid w:val="00CF2CCC"/>
    <w:rsid w:val="00CF2DC0"/>
    <w:rsid w:val="00D014E1"/>
    <w:rsid w:val="00D061FF"/>
    <w:rsid w:val="00D06206"/>
    <w:rsid w:val="00D0701E"/>
    <w:rsid w:val="00D1130B"/>
    <w:rsid w:val="00D131EC"/>
    <w:rsid w:val="00D1453D"/>
    <w:rsid w:val="00D21435"/>
    <w:rsid w:val="00D26D31"/>
    <w:rsid w:val="00D30633"/>
    <w:rsid w:val="00D321F9"/>
    <w:rsid w:val="00D33164"/>
    <w:rsid w:val="00D3499D"/>
    <w:rsid w:val="00D40936"/>
    <w:rsid w:val="00D4498E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C67B9"/>
    <w:rsid w:val="00DC6F7F"/>
    <w:rsid w:val="00DD3E7E"/>
    <w:rsid w:val="00DD515F"/>
    <w:rsid w:val="00DD59E4"/>
    <w:rsid w:val="00DE31BA"/>
    <w:rsid w:val="00DE3DC2"/>
    <w:rsid w:val="00DE4732"/>
    <w:rsid w:val="00DE49B6"/>
    <w:rsid w:val="00DE5957"/>
    <w:rsid w:val="00DF2F8C"/>
    <w:rsid w:val="00DF36E2"/>
    <w:rsid w:val="00DF42CC"/>
    <w:rsid w:val="00DF45F9"/>
    <w:rsid w:val="00E01826"/>
    <w:rsid w:val="00E023B5"/>
    <w:rsid w:val="00E02998"/>
    <w:rsid w:val="00E035C9"/>
    <w:rsid w:val="00E11BD8"/>
    <w:rsid w:val="00E16ACA"/>
    <w:rsid w:val="00E25453"/>
    <w:rsid w:val="00E33169"/>
    <w:rsid w:val="00E34108"/>
    <w:rsid w:val="00E40941"/>
    <w:rsid w:val="00E43B26"/>
    <w:rsid w:val="00E51009"/>
    <w:rsid w:val="00E51130"/>
    <w:rsid w:val="00E560B0"/>
    <w:rsid w:val="00E56B79"/>
    <w:rsid w:val="00E574AC"/>
    <w:rsid w:val="00E64FDE"/>
    <w:rsid w:val="00E65214"/>
    <w:rsid w:val="00E6528C"/>
    <w:rsid w:val="00E73EEA"/>
    <w:rsid w:val="00E76866"/>
    <w:rsid w:val="00E80E38"/>
    <w:rsid w:val="00E81738"/>
    <w:rsid w:val="00E867F2"/>
    <w:rsid w:val="00E90063"/>
    <w:rsid w:val="00E94364"/>
    <w:rsid w:val="00E956F3"/>
    <w:rsid w:val="00E95CC3"/>
    <w:rsid w:val="00E962F1"/>
    <w:rsid w:val="00E97A03"/>
    <w:rsid w:val="00E97EC0"/>
    <w:rsid w:val="00EA2F8B"/>
    <w:rsid w:val="00EA3BEC"/>
    <w:rsid w:val="00EA71BF"/>
    <w:rsid w:val="00EB3388"/>
    <w:rsid w:val="00EB498B"/>
    <w:rsid w:val="00EC6A3E"/>
    <w:rsid w:val="00ED2FB5"/>
    <w:rsid w:val="00ED4245"/>
    <w:rsid w:val="00ED4BF7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662C9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1284"/>
    <w:rsid w:val="00FC2800"/>
    <w:rsid w:val="00FC4E74"/>
    <w:rsid w:val="00FD18A7"/>
    <w:rsid w:val="00FD4D93"/>
    <w:rsid w:val="00FE6ADC"/>
    <w:rsid w:val="00FF40CA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67366"/>
    <w:rsid w:val="00075E45"/>
    <w:rsid w:val="00086FCD"/>
    <w:rsid w:val="00091A71"/>
    <w:rsid w:val="000A60D1"/>
    <w:rsid w:val="000B514A"/>
    <w:rsid w:val="000C0600"/>
    <w:rsid w:val="000C532A"/>
    <w:rsid w:val="000C6828"/>
    <w:rsid w:val="000D3413"/>
    <w:rsid w:val="001111F0"/>
    <w:rsid w:val="00115466"/>
    <w:rsid w:val="00124E5D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213499"/>
    <w:rsid w:val="00221088"/>
    <w:rsid w:val="00252D8E"/>
    <w:rsid w:val="002745B4"/>
    <w:rsid w:val="00294B69"/>
    <w:rsid w:val="002A2F54"/>
    <w:rsid w:val="002B1F2A"/>
    <w:rsid w:val="002C3246"/>
    <w:rsid w:val="002C7C84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38CC"/>
    <w:rsid w:val="00400124"/>
    <w:rsid w:val="00400E11"/>
    <w:rsid w:val="00401FE9"/>
    <w:rsid w:val="00406BDE"/>
    <w:rsid w:val="00416785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10DF2"/>
    <w:rsid w:val="00532AA9"/>
    <w:rsid w:val="005364CA"/>
    <w:rsid w:val="00562730"/>
    <w:rsid w:val="00563BFE"/>
    <w:rsid w:val="00573474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D7C1D"/>
    <w:rsid w:val="006F7671"/>
    <w:rsid w:val="007071B9"/>
    <w:rsid w:val="00731A59"/>
    <w:rsid w:val="00744DD2"/>
    <w:rsid w:val="00747138"/>
    <w:rsid w:val="007514CD"/>
    <w:rsid w:val="007569BC"/>
    <w:rsid w:val="007830CF"/>
    <w:rsid w:val="00785634"/>
    <w:rsid w:val="00791E69"/>
    <w:rsid w:val="007C1667"/>
    <w:rsid w:val="007D1BD9"/>
    <w:rsid w:val="007D1C39"/>
    <w:rsid w:val="007D4CF4"/>
    <w:rsid w:val="0080682C"/>
    <w:rsid w:val="0082367D"/>
    <w:rsid w:val="00836525"/>
    <w:rsid w:val="008439A9"/>
    <w:rsid w:val="00851B76"/>
    <w:rsid w:val="00871833"/>
    <w:rsid w:val="00880D51"/>
    <w:rsid w:val="00881280"/>
    <w:rsid w:val="00897700"/>
    <w:rsid w:val="008A3291"/>
    <w:rsid w:val="008A715A"/>
    <w:rsid w:val="008C0E47"/>
    <w:rsid w:val="00907DA4"/>
    <w:rsid w:val="00920669"/>
    <w:rsid w:val="0094430A"/>
    <w:rsid w:val="0095177D"/>
    <w:rsid w:val="00954135"/>
    <w:rsid w:val="00972111"/>
    <w:rsid w:val="00982604"/>
    <w:rsid w:val="00997A1D"/>
    <w:rsid w:val="009B7817"/>
    <w:rsid w:val="009F657C"/>
    <w:rsid w:val="00A16EBC"/>
    <w:rsid w:val="00A2415F"/>
    <w:rsid w:val="00A423EB"/>
    <w:rsid w:val="00A6483E"/>
    <w:rsid w:val="00A675AA"/>
    <w:rsid w:val="00A74C77"/>
    <w:rsid w:val="00A9184D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1535A"/>
    <w:rsid w:val="00C318D0"/>
    <w:rsid w:val="00C33009"/>
    <w:rsid w:val="00C34986"/>
    <w:rsid w:val="00C36F95"/>
    <w:rsid w:val="00C444DF"/>
    <w:rsid w:val="00C44523"/>
    <w:rsid w:val="00C60F00"/>
    <w:rsid w:val="00C81784"/>
    <w:rsid w:val="00C90180"/>
    <w:rsid w:val="00C96FE4"/>
    <w:rsid w:val="00CB08D3"/>
    <w:rsid w:val="00CB4982"/>
    <w:rsid w:val="00D338A0"/>
    <w:rsid w:val="00D4749F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56C73"/>
    <w:rsid w:val="00E60B92"/>
    <w:rsid w:val="00E6291C"/>
    <w:rsid w:val="00E95CF5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6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2021-01-16T01:21:00Z</cp:lastPrinted>
  <dcterms:created xsi:type="dcterms:W3CDTF">2021-01-24T19:28:00Z</dcterms:created>
  <dcterms:modified xsi:type="dcterms:W3CDTF">2021-01-24T19:28:00Z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