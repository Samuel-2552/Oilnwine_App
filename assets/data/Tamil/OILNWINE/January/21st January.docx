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4498E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A0AD177" w14:textId="77777777" w:rsidR="00B04A56" w:rsidRPr="00B04A56" w:rsidRDefault="00B04A56" w:rsidP="00B04A5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04A5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42:18-43:34</w:t>
                  </w:r>
                </w:p>
                <w:p w14:paraId="0C12B5EC" w14:textId="77777777" w:rsidR="00B04A56" w:rsidRPr="00B04A56" w:rsidRDefault="00B04A56" w:rsidP="00B04A5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04A5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13:47-14:12</w:t>
                  </w:r>
                </w:p>
                <w:p w14:paraId="44D9E398" w14:textId="77777777" w:rsidR="00B04A56" w:rsidRPr="00B04A56" w:rsidRDefault="00B04A56" w:rsidP="00B04A5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04A5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18:16-36</w:t>
                  </w:r>
                </w:p>
                <w:p w14:paraId="3F50C377" w14:textId="75FD1548" w:rsidR="009A0942" w:rsidRPr="007A1E95" w:rsidRDefault="00B04A56" w:rsidP="00B04A5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04A5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4:7-10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E29AD6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43B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B04A5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4498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4498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70369AC0" w:rsidR="003812EE" w:rsidRDefault="00D4498E" w:rsidP="00B04A5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அநேகர் தங்கள் வாழ்க்கையில் தேவனுடைய</w:t>
      </w:r>
      <w:r w:rsidR="00B44B2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ஏக நோக்கத்திலிருந்து திசை திருப்பப்பட்டனர். அவர்களுடைய இருதயங்கள் இந்த உலகத்தின் காரியங்களில் பதியவைக்கப்பட்டுள்ளன. பலர் தங்கள் மணவாளனாகிய கர்த்தராகிய இயேசுவினுடைய சத்துருவை நேசிக்கிறார்கள். உலகம்</w:t>
      </w:r>
      <w:r w:rsidR="00B04A56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கர்த்தரின் எதிரி. உலகத்தில் அன்பு கூறுவது மணவாளனின் எதிரியை நேசிப்பதேயாகும். “நீங்கள்  விசுவாசமற்ற மனைவிகளை (போன்றவர்களாக) உலகத்துடன் சட்டவிரோத தொடபுகளை கொண்டுள்ளனர்</w:t>
      </w:r>
      <w:r w:rsidR="00B04A56" w:rsidRPr="00B04A5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தேவனோடு</w:t>
      </w:r>
      <w:r w:rsidR="00B04A56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செய்த திருமண உறுதிமொழியை மீறி இருக்கிறீர்கள்! உலகத்தோடு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நண்பராக இருப்பது தேவனின் எதிரி என்பது உங்களுக்குத் தெரியாதா</w:t>
      </w:r>
      <w:r w:rsidR="00B04A56" w:rsidRPr="00B04A56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ஆகவே</w:t>
      </w:r>
      <w:r w:rsidR="00B04A56" w:rsidRPr="00B04A5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உலகத்திற்கு நண்பனாகத் தெரிவுசெய்யும் எவரும் தேவனின் எதிரியாக தனது நிலைப்பாட்டை எடுத்துக் கொள்கிறார்.” ( யாக்கோபு 4:4 </w:t>
      </w:r>
      <w:r w:rsidR="00B04A56" w:rsidRPr="00B04A56">
        <w:rPr>
          <w:rFonts w:ascii="Latha" w:hAnsi="Latha" w:cs="Arial Unicode MS"/>
          <w:noProof/>
          <w:sz w:val="52"/>
          <w:szCs w:val="48"/>
          <w:lang w:val="ta-IN"/>
        </w:rPr>
        <w:t xml:space="preserve">Living Bible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மொழியாக்கம்). சிலருக்கு நாங்கள் ஆலோசனை கூறும்போது அவர்களால் எங்கள் ஆலோசனையை ஏற்க முடியாது என்பதை நாங்கள் கண்டோம்</w:t>
      </w:r>
      <w:r w:rsidR="00B04A56" w:rsidRPr="00B04A5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அவர்கள் தேவனிடம் ‘அனலாக’ இல்லை. அவருடைய நோக்கங்களுக்காக அவர்கள் ஒருமனப்பட்டவரல்லாததால் இது நிகழ்கிறது. அவர்களுடைய ஆவிக்குரிய வாழ்க்கையைப் பற்றிய உண்மையை அவர்களால் ஏற்றுக்கொள்ள முடியவில்லை. சோகமான காரியம் என்னவென்றால்</w:t>
      </w:r>
      <w:r w:rsidR="00B04A56" w:rsidRPr="00B04A5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தொடர்ந்து தங்கள் இருதயத்தின் நிலையை ஏற்க மறுக்கிறார்கள். அத்தகையவர்கள் தேவனின் நோக்கங்களிலிருந்து விழுவது காலத்திற்க்கடுத்த காரியமேயாகும்.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4" style="position:absolute;left:0;text-align:left;margin-left:-10.3pt;margin-top:729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தேவன் நியமித்தபடி நாம் இந்த அழைப்பிற்குள்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வந்துள்ளோம்</w:t>
      </w:r>
      <w:r w:rsidR="00B04A56" w:rsidRPr="00B04A5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B04A56" w:rsidRPr="00B04A5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ஆகையால் நம்முடைய விலைமதிப்பற்ற நேரத்தை உலக நோக்கங்களில் வீணாக்காமல் பார்த்துக் கொள்ள வேண்டும்.</w:t>
      </w:r>
    </w:p>
    <w:p w14:paraId="0B33D790" w14:textId="4D525E73" w:rsidR="00A74000" w:rsidRPr="001052C6" w:rsidRDefault="00D4498E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D4498E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D4498E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D4498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205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259DA57E" w:rsidR="00DE4732" w:rsidRDefault="00B04A56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04A5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இயேசு அவர்களை நோக்கி: பரிசேயர் சதுசேயர் என்பவர்களின் புளித்தமாவைக்குறித்து எச்சரிக்கையாயிருங்கள் என்றார்.</w:t>
      </w:r>
    </w:p>
    <w:p w14:paraId="09E01CE0" w14:textId="5F00AB99" w:rsidR="00AD19B9" w:rsidRPr="00DE4732" w:rsidRDefault="00B04A56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04A56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16:6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ADE5690" w14:textId="343DCC99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7011747F" w14:textId="661004AF" w:rsidR="0081225A" w:rsidRDefault="0081225A" w:rsidP="00F662C9">
      <w:pPr>
        <w:ind w:right="1676"/>
        <w:rPr>
          <w:sz w:val="40"/>
          <w:szCs w:val="32"/>
          <w:lang w:val="en-IN"/>
        </w:rPr>
      </w:pPr>
    </w:p>
    <w:p w14:paraId="0F90A22A" w14:textId="5597FDBA" w:rsidR="00040C2C" w:rsidRDefault="00040C2C" w:rsidP="00F662C9">
      <w:pPr>
        <w:ind w:right="1676"/>
        <w:rPr>
          <w:sz w:val="40"/>
          <w:szCs w:val="32"/>
          <w:lang w:val="en-IN"/>
        </w:rPr>
      </w:pPr>
    </w:p>
    <w:p w14:paraId="6335195E" w14:textId="77777777" w:rsidR="00B04A56" w:rsidRDefault="00B04A56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71B1733" w:rsidR="00B26186" w:rsidRPr="00B9205B" w:rsidRDefault="00B04A56" w:rsidP="00B26186">
      <w:pPr>
        <w:ind w:left="1276" w:right="1676" w:hanging="136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>O</w:t>
      </w:r>
      <w:r w:rsidR="00B26186" w:rsidRPr="00B9205B">
        <w:rPr>
          <w:sz w:val="40"/>
          <w:szCs w:val="32"/>
          <w:lang w:val="en-IN"/>
        </w:rPr>
        <w:t>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D4498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BE04F" w14:textId="77777777" w:rsidR="00D4498E" w:rsidRDefault="00D4498E" w:rsidP="00A01902">
      <w:r>
        <w:separator/>
      </w:r>
    </w:p>
  </w:endnote>
  <w:endnote w:type="continuationSeparator" w:id="0">
    <w:p w14:paraId="06D8B77F" w14:textId="77777777" w:rsidR="00D4498E" w:rsidRDefault="00D4498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62583" w14:textId="77777777" w:rsidR="00D4498E" w:rsidRDefault="00D4498E" w:rsidP="00A01902">
      <w:r>
        <w:separator/>
      </w:r>
    </w:p>
  </w:footnote>
  <w:footnote w:type="continuationSeparator" w:id="0">
    <w:p w14:paraId="05894CE3" w14:textId="77777777" w:rsidR="00D4498E" w:rsidRDefault="00D4498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4498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0585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4A56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44B20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498E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071B9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1535A"/>
    <w:rsid w:val="00C318D0"/>
    <w:rsid w:val="00C33009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88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2021-01-16T01:21:00Z</cp:lastPrinted>
  <dcterms:created xsi:type="dcterms:W3CDTF">2021-01-20T17:30:00Z</dcterms:created>
  <dcterms:modified xsi:type="dcterms:W3CDTF">2021-01-21T03:54:00Z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