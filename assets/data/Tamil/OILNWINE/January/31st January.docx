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E48D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74CCC14" w14:textId="77777777" w:rsidR="00D914BC" w:rsidRPr="00D914BC" w:rsidRDefault="00D914BC" w:rsidP="00D914B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914B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12:14-13:16</w:t>
                  </w:r>
                </w:p>
                <w:p w14:paraId="583E25F5" w14:textId="77777777" w:rsidR="00D914BC" w:rsidRPr="00D914BC" w:rsidRDefault="00D914BC" w:rsidP="00D914B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914B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20:29-21:22</w:t>
                  </w:r>
                </w:p>
                <w:p w14:paraId="63430A3C" w14:textId="77777777" w:rsidR="00D914BC" w:rsidRPr="00D914BC" w:rsidRDefault="00D914BC" w:rsidP="00D914B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914B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25:16-22</w:t>
                  </w:r>
                </w:p>
                <w:p w14:paraId="3F50C377" w14:textId="1DEC7EA9" w:rsidR="009A0942" w:rsidRPr="007A1E95" w:rsidRDefault="00D914BC" w:rsidP="00D914B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914B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6:12-15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F8CB59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D452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D914B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E48D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E48D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42BBC023" w:rsidR="003812EE" w:rsidRPr="0026429B" w:rsidRDefault="003E48D5" w:rsidP="00F1008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"நான் எகிப்தியருக்குச் செய்ததையும்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உங்களைக் கழுகுகளுடைய செட்டைகளின்மேல் சுமந்து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உங்களை என்னண்டையிலே சேர்த்துக் கொண்டதையும்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கண்டிருக்கிறீர்கள்." (யாத்திராகமம் 19: 4). கர்த்தர் தம் ஜனங்களை எகிப்திலிருந்து வெளியே கொண்டு வந்தபோது அவர்களை ‘கழுகுகளுடைய சிறகுகளில்’ சுமந்தார்  என்று வேத வசனம் கூறுகிறது. தேவன் தமது ஜனங்களை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துன்பத்தினுடைய அடிமைத்தனத்தினுடைய தேசத்திலிருந்து விடுவித்தார்.  பரிசுத்தத்திற்கும் முழு இரட்சிப்பின் வழிக்கும் நேராக நம்மை அழைத்துச் செல்வதற்கான அனைத்தையும் அதற்கு தேவையான பலத்தையும்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நமக்குத் தர போதுமானவராக இருக்கிறார். ‘கழுகுகளுடைய சிறகுகள் ’என்பது தேவன் நம்மை மீட்டு ஒவ்வொரு அடிமைத்தனத்திலிருந்தும் வெளியே கொண்டு வரக்கூடிய அற்புதமான வழியைக் குறிக்கிறது. பார்வோன் (இருண்ட சக்திகளும் தீய சக்திகளும்) ஜனங்களை அடிமைத்தனத்தில் வைத்திருக்க தன்னால் முடிந்ததைச் செய்தன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ஜனங்கள் எவ்வளவு அதிகமாக துன்புறுத்தப்பட்டார்களோ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அவ்வளவு அதிகமாக அவர்கள் பெருகினார்கள் (யாத்திராகமம் 1: 7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20). பாவமும் அநீதியும் ஆளுகை செய்தாலும்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கிறிஸ்துவின் நீதியின் மூலம் நமக்கு வரும் கிருபையால் தேவன் நம்மை சுதந்திரத்திற்கு ஏதுவாக விடுவிக்கக் கூடும் என்று அப்போஸ்தலனாகிய பவுல் நமக்குச் சொல்லுகிறார். நாம் பல சிக்கல்களையும் சூழ்நிலைகளையும் சந்திக்க நேரிடும்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</w:t>
      </w:r>
      <w:r w:rsidR="00D914B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2" style="position:absolute;left:0;text-align:left;margin-left:-8.3pt;margin-top:730.1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குழப்பங்களையும் திகைக்க வைக்கக்கூடிய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காரியங்களையும் சந்திக்கலாம்</w:t>
      </w:r>
      <w:r w:rsidR="00D914BC" w:rsidRPr="00D914B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914BC" w:rsidRPr="00D914B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ஒவ்வொரு சூழ்நிலையிலும் நாம் எடுக்க வேண்டிய வழியை கர்த்தர் அறிந்திருக்கிறார்.</w:t>
      </w:r>
    </w:p>
    <w:p w14:paraId="0B33D790" w14:textId="6D1BF24F" w:rsidR="00A74000" w:rsidRPr="001052C6" w:rsidRDefault="003E48D5" w:rsidP="001318E0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13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3E48D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3E48D5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3E48D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195.2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D29C7CA" w:rsidR="00DE4732" w:rsidRDefault="00D914B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914B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ஆகிலும் இதைக்குறித்து உங்களுக்கு உண்டாயிருக்கிற அதிகாரம் எவ்விதத்திலும் பலவீனருக்குத் தடுக்கலாகாதபடிக்குப் பாருங்கள்.</w:t>
      </w:r>
    </w:p>
    <w:p w14:paraId="09E01CE0" w14:textId="6191D979" w:rsidR="00AD19B9" w:rsidRPr="00DE4732" w:rsidRDefault="00D914B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914BC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8:9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  <w:r w:rsidR="00AA44BC">
          <w:t>‬</w:t>
        </w:r>
        <w:r w:rsidR="00EC09C2">
          <w:t>‬</w:t>
        </w:r>
        <w:r w:rsidR="00D96D45">
          <w:t>‬</w:t>
        </w:r>
        <w:r w:rsidR="00FA13AB">
          <w:t>‬</w:t>
        </w:r>
        <w:r w:rsidR="000F5614">
          <w:t>‬</w:t>
        </w:r>
        <w:r w:rsidR="003E48D5">
          <w:t>‬</w:t>
        </w:r>
      </w:bdo>
    </w:p>
    <w:p w14:paraId="157A9D4E" w14:textId="3350E973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4218A93C" w14:textId="47212F13" w:rsidR="00D914BC" w:rsidRDefault="00D914BC" w:rsidP="00FE6ADC">
      <w:pPr>
        <w:ind w:right="1676"/>
        <w:rPr>
          <w:sz w:val="40"/>
          <w:szCs w:val="32"/>
          <w:lang w:val="en-IN"/>
        </w:rPr>
      </w:pPr>
    </w:p>
    <w:p w14:paraId="5F17C24B" w14:textId="2D85A1A5" w:rsidR="00D914BC" w:rsidRDefault="00D914BC" w:rsidP="00FE6ADC">
      <w:pPr>
        <w:ind w:right="1676"/>
        <w:rPr>
          <w:sz w:val="40"/>
          <w:szCs w:val="32"/>
          <w:lang w:val="en-IN"/>
        </w:rPr>
      </w:pPr>
    </w:p>
    <w:p w14:paraId="7A970E14" w14:textId="10041EFD" w:rsidR="00D914BC" w:rsidRDefault="00D914BC" w:rsidP="00FE6ADC">
      <w:pPr>
        <w:ind w:right="1676"/>
        <w:rPr>
          <w:sz w:val="40"/>
          <w:szCs w:val="32"/>
          <w:lang w:val="en-IN"/>
        </w:rPr>
      </w:pPr>
    </w:p>
    <w:p w14:paraId="09257DFF" w14:textId="7E5F47F2" w:rsidR="00D914BC" w:rsidRDefault="00D914BC" w:rsidP="00FE6ADC">
      <w:pPr>
        <w:ind w:right="1676"/>
        <w:rPr>
          <w:sz w:val="40"/>
          <w:szCs w:val="32"/>
          <w:lang w:val="en-IN"/>
        </w:rPr>
      </w:pPr>
    </w:p>
    <w:p w14:paraId="2858047A" w14:textId="77777777" w:rsidR="00D914BC" w:rsidRDefault="00D914BC" w:rsidP="00FE6ADC">
      <w:pPr>
        <w:ind w:right="167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3E48D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5E8A4" w14:textId="77777777" w:rsidR="003E48D5" w:rsidRDefault="003E48D5" w:rsidP="00A01902">
      <w:r>
        <w:separator/>
      </w:r>
    </w:p>
  </w:endnote>
  <w:endnote w:type="continuationSeparator" w:id="0">
    <w:p w14:paraId="01F4E679" w14:textId="77777777" w:rsidR="003E48D5" w:rsidRDefault="003E48D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22FF7" w14:textId="77777777" w:rsidR="003E48D5" w:rsidRDefault="003E48D5" w:rsidP="00A01902">
      <w:r>
        <w:separator/>
      </w:r>
    </w:p>
  </w:footnote>
  <w:footnote w:type="continuationSeparator" w:id="0">
    <w:p w14:paraId="1C20DD99" w14:textId="77777777" w:rsidR="003E48D5" w:rsidRDefault="003E48D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E48D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614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D4528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48D5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0A50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32B2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44B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3B33"/>
    <w:rsid w:val="00D7517A"/>
    <w:rsid w:val="00D75F5A"/>
    <w:rsid w:val="00D83E1E"/>
    <w:rsid w:val="00D85FD7"/>
    <w:rsid w:val="00D914BC"/>
    <w:rsid w:val="00D94442"/>
    <w:rsid w:val="00D95889"/>
    <w:rsid w:val="00D96D45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09C2"/>
    <w:rsid w:val="00EC6A3E"/>
    <w:rsid w:val="00ED2FB5"/>
    <w:rsid w:val="00ED4245"/>
    <w:rsid w:val="00ED4BF7"/>
    <w:rsid w:val="00ED666B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1008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3AB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11DC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C275A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47A2B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B42B6"/>
    <w:rsid w:val="006C5EC7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1CFC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2021-01-30T17:30:00Z</dcterms:created>
  <dcterms:modified xsi:type="dcterms:W3CDTF">2021-01-30T17:30:00Z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