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717F7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E34F592" w14:textId="77777777" w:rsidR="006070A1" w:rsidRPr="006070A1" w:rsidRDefault="006070A1" w:rsidP="006070A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070A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31:17-32:12</w:t>
                  </w:r>
                </w:p>
                <w:p w14:paraId="20BD919F" w14:textId="77777777" w:rsidR="006070A1" w:rsidRPr="006070A1" w:rsidRDefault="006070A1" w:rsidP="006070A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070A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10:24-11:6</w:t>
                  </w:r>
                </w:p>
                <w:p w14:paraId="2388415A" w14:textId="77777777" w:rsidR="006070A1" w:rsidRPr="006070A1" w:rsidRDefault="006070A1" w:rsidP="006070A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070A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13:1-6</w:t>
                  </w:r>
                </w:p>
                <w:p w14:paraId="3F50C377" w14:textId="3D3FE333" w:rsidR="009A0942" w:rsidRPr="007A1E95" w:rsidRDefault="006070A1" w:rsidP="006070A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070A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3:16-18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32F234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70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6070A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17F7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17F7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A310B4E" w14:textId="2B5F7986" w:rsidR="00E51009" w:rsidRDefault="00717F71" w:rsidP="00F662C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அறியாமையில் வாழ்பவர்களும்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வார்த்தையை நிராகரிக்கும் ஜனங்களும்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ராஜ்யத்தின் சுவிசேஷத்திற்கு ‘வேண்டாம்’ என்று சொல்லும் ஜனங்களும் இருக்கிறார்கள்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>;  "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நாங்கள் எங்கள் சொந்த வழிகளில் நடக்க விரும்புவதால் இவற்றைக் கேட்க விரும்பவில்லை" என்று கூறும் நபர்களும் உள்ளனர். ஜனங்கள் இருளில்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காரிருளில் வாழ்கிறார்கள்.  ஆனால் தேவனுடைய வார்த்தை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எழும்பிப் பிரகாசி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 ஒளி வந்தது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,”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கூறுகிறது. சூழ்நிலைகளால் பிணைக்கப்</w:t>
      </w:r>
      <w:r w:rsidR="006070A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படாதிருங்கள்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ஒளி உங்க்ள் மீது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வந்துவிட்டது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ஆகையால் எழுந்திருங்கள். அறியாமையில் வாழ்பவர்களும்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சொந்த வழிகளில் செல்கிறவர்களும்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வாழ்க்கையில் உண்மையை நிராகரிக்கிறவர்களும் இருக்கிறார்கள் என்று வார்த்தை சொல்கிறது. அதே சமயம்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சகோதரரே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நாள் திருடனைப்போல உங்களைப் பிடித்துக்கொள்ளத்தக்கதாக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அந்தகாரத்திலிருக்கிறவர்களல்லவே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>,”</w:t>
      </w:r>
      <w:r w:rsidR="006070A1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என்றும் வேதம் கூறுகிறது (1 தெசலோனிக்கேயர் 5: 4). நீங்கள் இருளில் இருக்கிறீர்களா அல்லது வெளிச்சத்தில் நடக்கிறீர்களா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6070A1" w:rsidRPr="006070A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ராஜ்யத்தின் சவிசேஷத்தின் ஒளி உங்களிடம் வந்ததால் நீங்கள் இருளில் இல்லை.  உங்கள் ஒளி வந்துவிட்டது. நாம் இரவிற்கும் இருளுக்கும் உரியவர்கள் அல்ல. நீங்கள் சத்தியத்தை வாங்க விரும்பமுள்ளவர்களாயிருக்கீர்களா</w:t>
      </w:r>
      <w:r w:rsidR="006070A1" w:rsidRPr="006070A1">
        <w:rPr>
          <w:rFonts w:ascii="Latha" w:hAnsi="Latha" w:cs="Arial Unicode MS"/>
          <w:noProof/>
          <w:sz w:val="52"/>
          <w:szCs w:val="48"/>
          <w:lang w:val="ta-IN"/>
        </w:rPr>
        <w:t>?!</w:t>
      </w:r>
    </w:p>
    <w:p w14:paraId="26FBE1ED" w14:textId="77777777" w:rsidR="006070A1" w:rsidRDefault="006070A1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77191E2" w14:textId="2D671C16" w:rsidR="006070A1" w:rsidRDefault="006070A1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28170D9A" w:rsidR="00A74000" w:rsidRPr="001052C6" w:rsidRDefault="00717F71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717F7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717F7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365.3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717F7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5CC2895" w:rsidR="00DE4732" w:rsidRDefault="006070A1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 நடத்துகிறவர்கள்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ஆத்துமாக்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களுக்காக உத்தரவாதம்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பண்ணுகிறவர்களாய் விழித்திருக்கிற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வர்களானபடியால்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அவர்கள் துக்கத்தோடே அல்ல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சந்தோஷத்தோடே அதைச் செய்யும்படி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அவர்களுக்குக் கீழ்ப்படிந்து அடங்குங்கள்</w:t>
      </w:r>
      <w:r w:rsidRPr="006070A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9E01CE0" w14:textId="0E71FED6" w:rsidR="00AD19B9" w:rsidRPr="00DE4732" w:rsidRDefault="006070A1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070A1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13:17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41DED5C9" w14:textId="77777777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659FE366" w14:textId="77777777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717F7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64221" w14:textId="77777777" w:rsidR="00717F71" w:rsidRDefault="00717F71" w:rsidP="00A01902">
      <w:r>
        <w:separator/>
      </w:r>
    </w:p>
  </w:endnote>
  <w:endnote w:type="continuationSeparator" w:id="0">
    <w:p w14:paraId="7A6A1437" w14:textId="77777777" w:rsidR="00717F71" w:rsidRDefault="00717F7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D2D68" w14:textId="77777777" w:rsidR="00717F71" w:rsidRDefault="00717F71" w:rsidP="00A01902">
      <w:r>
        <w:separator/>
      </w:r>
    </w:p>
  </w:footnote>
  <w:footnote w:type="continuationSeparator" w:id="0">
    <w:p w14:paraId="246E36AD" w14:textId="77777777" w:rsidR="00717F71" w:rsidRDefault="00717F7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717F7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009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2021-01-05T17:09:00Z</cp:lastPrinted>
  <dcterms:created xsi:type="dcterms:W3CDTF">2021-01-14T17:59:00Z</dcterms:created>
  <dcterms:modified xsi:type="dcterms:W3CDTF">2021-01-14T17:59:00Z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