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D96D45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78FB7AE" w14:textId="77777777" w:rsidR="00ED666B" w:rsidRPr="00ED666B" w:rsidRDefault="00ED666B" w:rsidP="00ED666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D66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5:22-7:25</w:t>
                  </w:r>
                </w:p>
                <w:p w14:paraId="3F8667FA" w14:textId="77777777" w:rsidR="00ED666B" w:rsidRPr="00ED666B" w:rsidRDefault="00ED666B" w:rsidP="00ED666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D66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18:21-19:12</w:t>
                  </w:r>
                </w:p>
                <w:p w14:paraId="224FAC87" w14:textId="77777777" w:rsidR="00ED666B" w:rsidRPr="00ED666B" w:rsidRDefault="00ED666B" w:rsidP="00ED666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D66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23:1-6</w:t>
                  </w:r>
                </w:p>
                <w:p w14:paraId="3F50C377" w14:textId="659A6E30" w:rsidR="009A0942" w:rsidRPr="007A1E95" w:rsidRDefault="00ED666B" w:rsidP="00ED666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ED66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5:22-23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A0991E1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E43B2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ED666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96D4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96D4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FE4EA5" w14:textId="37C20F8F" w:rsidR="003812EE" w:rsidRPr="0026429B" w:rsidRDefault="00D96D45" w:rsidP="009C32B2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லோத்துவுக்கு மலைக்கு ஓடிச் சென்று தப்பிக்க ஒரு வாய்ப்பு கொடுத்தார்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அவன் அவ்வாறு செய்ய விரும்பவில்லை. அதற்கு அவன்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அப்படியல்ல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ஆண்டவரே” என்று பதிலளித்தான். லோத் தன் சொந்த வழியில் செல்ல அனுமதிக்க வேண்டுமென்று ஜெபிக்க ஆரம்பித்தான். அவன்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தேவனே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சொந்த வழியில் செல்ல உமது அருளை கொடும்” என்று ஜெபித்தான். ஒருபுறம்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ஆண்டவரே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நீர் என் உயிரைக் காப்பாற்றினீர்” என்று சொன்னான்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பின்னர் அதே மூச்சில்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என்னை அந்த மலைக்கு அனுப்பி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கொல்லப் போகிறீர்” என்று புகார்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கூறுகிறான். லோத்துவுக்கு இருந்த அதே இருதயம் இஸ்ரவேலருக்கும் இருந்தது! அவர்கள் எப்போதும் தங்கள் இருதயத்தில் விலகி சென்றதாக வார்த்தை கூறுகிறது. இறுதியாக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லோத்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நகரம் மிக அருகில் உள்ளது” என்றான். லோத் நகரங்களில் வாழ விரும்பின மனிதன். அவன் நகர வாழ்க்கையில் பழகினவன். அவன் ஒரு நகரவாசி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நகர ஜனங்களுடன் நெருங்கிய தொடர்பு கொண்டிருந்தவன். அவர் எப்போதும் பரந்த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திறந்த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புல்வெளிகள் மற்றும் மேய்ச்சல் நிலங்களில் இருப்பதை விட நகரங்களில் இருப்பதை விரும்பினான். ஆகவே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ஒருபுறம்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பெரிய நகரத்திலிருந்து (சோதோமிலிருந்து கொமோராவிலிருந்து) அவனைக் காப்பாற்றியதற்காக அவன் தேவனுக்கு நன்றியுடையவராக இருந்தான்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மறுபுறம்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நான் அந்த சிறிய நகரத்திற்குச் செல்லட்டும்” என்று தொடர்ந்து வலியுறுத்தி வந்தான். அவன் அந்த </w:t>
      </w:r>
      <w:r w:rsidR="00ED666B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6" style="position:absolute;left:0;text-align:left;margin-left:-8.8pt;margin-top:730.1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சோவார் நகரத்திற்குச் செல்ல விரும்பினபோது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தேவதூதர்கள் அவனுடைய சொந்த வழிகளில் செல்வதைத் தடுக்கவில்லை என்பதை நாம் அறிந்து கொள்ள வேண்டும். அவர்கள் அவனை தனது சொந்த பாதையில் செல்ல அனுமதித்தனர். அன்பானவர்களே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சொந்த காரியத்தை நீங்கள் தொடர்ந்து செய்ய விரும்பினால்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சொந்த வழியில் செல்லவும்</w:t>
      </w:r>
      <w:r w:rsidR="00ED666B" w:rsidRPr="00ED66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666B" w:rsidRPr="00ED66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சொந்த பாதையை பின்பற்றவும் தேவன் உங்களை அனுமதிப்பார்.</w:t>
      </w:r>
    </w:p>
    <w:p w14:paraId="0B33D790" w14:textId="6D1BF24F" w:rsidR="00A74000" w:rsidRPr="001052C6" w:rsidRDefault="00D96D45" w:rsidP="001318E0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4" style="position:absolute;left:0;text-align:left;margin-left:-13.3pt;margin-top:730.1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D96D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B5BE567" w:rsidR="006D514C" w:rsidRPr="00CF2CCC" w:rsidRDefault="00D96D45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5FD03C" w:rsidR="00E56B79" w:rsidRDefault="00D96D45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6pt;margin-top:4.1pt;width:556.9pt;height:276.4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6BC3DF7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370FE055" w:rsidR="00DE4732" w:rsidRDefault="00ED666B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D66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இருதயத்திலே கசப்பான வைராக்கியத்தையும் விரோதத்தையும் வைத்தீர்களானால்</w:t>
      </w:r>
      <w:r w:rsidRPr="00ED66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ED66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பெருமைபாராட்டாதிருங்கள்</w:t>
      </w:r>
      <w:r w:rsidRPr="00ED66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ED66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சத்தியத்திற்கு விரோதமாய்ப் பொய்சொல்லாமலுமிருங்கள்.</w:t>
      </w:r>
    </w:p>
    <w:p w14:paraId="09E01CE0" w14:textId="06FA73AA" w:rsidR="00AD19B9" w:rsidRPr="00DE4732" w:rsidRDefault="00ED666B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D666B">
        <w:rPr>
          <w:rFonts w:ascii="Latha" w:hAnsi="Latha" w:cs="Arial Unicode MS"/>
          <w:noProof/>
          <w:sz w:val="48"/>
          <w:szCs w:val="44"/>
          <w:cs/>
          <w:lang w:bidi="ta-IN"/>
        </w:rPr>
        <w:t>யாக்கோபு 3:14</w:t>
      </w:r>
      <w:bdo w:val="ltr">
        <w:r w:rsidR="00C71E2B">
          <w:t>‬</w:t>
        </w:r>
        <w:r w:rsidR="00A55D2B">
          <w:t>‬</w:t>
        </w:r>
        <w:r w:rsidR="00EA3BEC">
          <w:t>‬</w:t>
        </w:r>
        <w:r w:rsidR="006D3351">
          <w:t>‬</w:t>
        </w:r>
        <w:r w:rsidR="00AA44BC">
          <w:t>‬</w:t>
        </w:r>
        <w:r w:rsidR="00EC09C2">
          <w:t>‬</w:t>
        </w:r>
        <w:r w:rsidR="00D96D45">
          <w:t>‬</w:t>
        </w:r>
      </w:bdo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07074B6D" w14:textId="3DE53B56" w:rsidR="001318E0" w:rsidRDefault="001318E0" w:rsidP="00B26186">
      <w:pPr>
        <w:ind w:left="1276" w:right="1676" w:hanging="1366"/>
        <w:rPr>
          <w:sz w:val="40"/>
          <w:szCs w:val="32"/>
          <w:lang w:val="en-IN"/>
        </w:rPr>
      </w:pPr>
    </w:p>
    <w:p w14:paraId="46F23980" w14:textId="4261A16B" w:rsidR="001318E0" w:rsidRDefault="001318E0" w:rsidP="00B26186">
      <w:pPr>
        <w:ind w:left="1276" w:right="1676" w:hanging="1366"/>
        <w:rPr>
          <w:sz w:val="40"/>
          <w:szCs w:val="32"/>
          <w:lang w:val="en-IN"/>
        </w:rPr>
      </w:pPr>
    </w:p>
    <w:p w14:paraId="367A5406" w14:textId="0DF62EF8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387489D4" w14:textId="69D86A85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2E7B6EB9" w14:textId="50537317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2C7328ED" w14:textId="58F5D155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696C7D6C" w14:textId="02148662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68741186" w14:textId="47D13D2A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0CAB54AD" w14:textId="77777777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3B133506" w14:textId="5133EB8B" w:rsidR="00140902" w:rsidRDefault="00140902" w:rsidP="00B26186">
      <w:pPr>
        <w:ind w:left="1276" w:right="1676" w:hanging="1366"/>
        <w:rPr>
          <w:sz w:val="40"/>
          <w:szCs w:val="32"/>
          <w:lang w:val="en-IN"/>
        </w:rPr>
      </w:pPr>
    </w:p>
    <w:p w14:paraId="4FE00278" w14:textId="5FCBA0AA" w:rsidR="00ED666B" w:rsidRDefault="00ED666B" w:rsidP="00B26186">
      <w:pPr>
        <w:ind w:left="1276" w:right="1676" w:hanging="1366"/>
        <w:rPr>
          <w:sz w:val="40"/>
          <w:szCs w:val="32"/>
          <w:lang w:val="en-IN"/>
        </w:rPr>
      </w:pPr>
    </w:p>
    <w:p w14:paraId="21DF8941" w14:textId="17A140E2" w:rsidR="00ED666B" w:rsidRDefault="00ED666B" w:rsidP="00B26186">
      <w:pPr>
        <w:ind w:left="1276" w:right="1676" w:hanging="1366"/>
        <w:rPr>
          <w:sz w:val="40"/>
          <w:szCs w:val="32"/>
          <w:lang w:val="en-IN"/>
        </w:rPr>
      </w:pPr>
    </w:p>
    <w:p w14:paraId="2042CF68" w14:textId="3E1B9030" w:rsidR="00ED666B" w:rsidRDefault="00ED666B" w:rsidP="00B26186">
      <w:pPr>
        <w:ind w:left="1276" w:right="1676" w:hanging="1366"/>
        <w:rPr>
          <w:sz w:val="40"/>
          <w:szCs w:val="32"/>
          <w:lang w:val="en-IN"/>
        </w:rPr>
      </w:pPr>
    </w:p>
    <w:p w14:paraId="42775F3F" w14:textId="788DDD9B" w:rsidR="00ED666B" w:rsidRDefault="00ED666B" w:rsidP="00B26186">
      <w:pPr>
        <w:ind w:left="1276" w:right="1676" w:hanging="1366"/>
        <w:rPr>
          <w:sz w:val="40"/>
          <w:szCs w:val="32"/>
          <w:lang w:val="en-IN"/>
        </w:rPr>
      </w:pPr>
    </w:p>
    <w:p w14:paraId="757B8ED2" w14:textId="202316E3" w:rsidR="00ED666B" w:rsidRDefault="00ED666B" w:rsidP="00B26186">
      <w:pPr>
        <w:ind w:left="1276" w:right="1676" w:hanging="1366"/>
        <w:rPr>
          <w:sz w:val="40"/>
          <w:szCs w:val="32"/>
          <w:lang w:val="en-IN"/>
        </w:rPr>
      </w:pPr>
    </w:p>
    <w:p w14:paraId="7D31BB08" w14:textId="77E1276D" w:rsidR="00ED666B" w:rsidRDefault="00ED666B" w:rsidP="00B26186">
      <w:pPr>
        <w:ind w:left="1276" w:right="1676" w:hanging="1366"/>
        <w:rPr>
          <w:sz w:val="40"/>
          <w:szCs w:val="32"/>
          <w:lang w:val="en-IN"/>
        </w:rPr>
      </w:pPr>
    </w:p>
    <w:p w14:paraId="13B274D1" w14:textId="40381EE9" w:rsidR="00ED666B" w:rsidRDefault="00ED666B" w:rsidP="00B26186">
      <w:pPr>
        <w:ind w:left="1276" w:right="1676" w:hanging="1366"/>
        <w:rPr>
          <w:sz w:val="40"/>
          <w:szCs w:val="32"/>
          <w:lang w:val="en-IN"/>
        </w:rPr>
      </w:pPr>
    </w:p>
    <w:p w14:paraId="4406B832" w14:textId="50D5310D" w:rsidR="00ED666B" w:rsidRDefault="00ED666B" w:rsidP="00B26186">
      <w:pPr>
        <w:ind w:left="1276" w:right="1676" w:hanging="1366"/>
        <w:rPr>
          <w:sz w:val="40"/>
          <w:szCs w:val="32"/>
          <w:lang w:val="en-IN"/>
        </w:rPr>
      </w:pPr>
    </w:p>
    <w:p w14:paraId="1DC7A63A" w14:textId="0F40C522" w:rsidR="00ED666B" w:rsidRDefault="00ED666B" w:rsidP="00B26186">
      <w:pPr>
        <w:ind w:left="1276" w:right="1676" w:hanging="1366"/>
        <w:rPr>
          <w:sz w:val="40"/>
          <w:szCs w:val="32"/>
          <w:lang w:val="en-IN"/>
        </w:rPr>
      </w:pPr>
    </w:p>
    <w:p w14:paraId="193FCAA0" w14:textId="77777777" w:rsidR="00ED666B" w:rsidRDefault="00ED666B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071B1733" w:rsidR="00B26186" w:rsidRPr="00B9205B" w:rsidRDefault="00B04A56" w:rsidP="00B26186">
      <w:pPr>
        <w:ind w:left="1276" w:right="1676" w:hanging="1366"/>
        <w:rPr>
          <w:sz w:val="40"/>
          <w:szCs w:val="32"/>
          <w:lang w:val="en-IN"/>
        </w:rPr>
      </w:pPr>
      <w:r>
        <w:rPr>
          <w:sz w:val="40"/>
          <w:szCs w:val="32"/>
          <w:lang w:val="en-IN"/>
        </w:rPr>
        <w:t>O</w:t>
      </w:r>
      <w:r w:rsidR="00B26186" w:rsidRPr="00B9205B">
        <w:rPr>
          <w:sz w:val="40"/>
          <w:szCs w:val="32"/>
          <w:lang w:val="en-IN"/>
        </w:rPr>
        <w:t>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17278E" w:rsidRDefault="00D96D45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A0069" w14:textId="77777777" w:rsidR="00D96D45" w:rsidRDefault="00D96D45" w:rsidP="00A01902">
      <w:r>
        <w:separator/>
      </w:r>
    </w:p>
  </w:endnote>
  <w:endnote w:type="continuationSeparator" w:id="0">
    <w:p w14:paraId="57471BE9" w14:textId="77777777" w:rsidR="00D96D45" w:rsidRDefault="00D96D4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89F06" w14:textId="77777777" w:rsidR="00D96D45" w:rsidRDefault="00D96D45" w:rsidP="00A01902">
      <w:r>
        <w:separator/>
      </w:r>
    </w:p>
  </w:footnote>
  <w:footnote w:type="continuationSeparator" w:id="0">
    <w:p w14:paraId="65BB488F" w14:textId="77777777" w:rsidR="00D96D45" w:rsidRDefault="00D96D4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D96D4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41DD"/>
    <w:rsid w:val="00011C02"/>
    <w:rsid w:val="00025895"/>
    <w:rsid w:val="00040C2C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0585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318E0"/>
    <w:rsid w:val="00140902"/>
    <w:rsid w:val="001454C5"/>
    <w:rsid w:val="00146C3C"/>
    <w:rsid w:val="00151EB9"/>
    <w:rsid w:val="0015796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184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6429B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12EE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7"/>
    <w:rsid w:val="00517BAE"/>
    <w:rsid w:val="00520A44"/>
    <w:rsid w:val="00524E72"/>
    <w:rsid w:val="005301DF"/>
    <w:rsid w:val="00531090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47C3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0A50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351"/>
    <w:rsid w:val="006D38AF"/>
    <w:rsid w:val="006D49E7"/>
    <w:rsid w:val="006D514C"/>
    <w:rsid w:val="006E0AA2"/>
    <w:rsid w:val="006F3E72"/>
    <w:rsid w:val="006F77EC"/>
    <w:rsid w:val="007013A7"/>
    <w:rsid w:val="007071A8"/>
    <w:rsid w:val="00707C14"/>
    <w:rsid w:val="007102F8"/>
    <w:rsid w:val="00714470"/>
    <w:rsid w:val="00716DC7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B5272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49D1"/>
    <w:rsid w:val="0080639C"/>
    <w:rsid w:val="00807CDC"/>
    <w:rsid w:val="0081225A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1D2F"/>
    <w:rsid w:val="008D6FD3"/>
    <w:rsid w:val="008D7974"/>
    <w:rsid w:val="008E7C99"/>
    <w:rsid w:val="008F2DB6"/>
    <w:rsid w:val="008F46F4"/>
    <w:rsid w:val="00900B8B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32B2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1A4"/>
    <w:rsid w:val="00A8372D"/>
    <w:rsid w:val="00A85290"/>
    <w:rsid w:val="00A90A10"/>
    <w:rsid w:val="00A92CF5"/>
    <w:rsid w:val="00A96BAC"/>
    <w:rsid w:val="00AA053D"/>
    <w:rsid w:val="00AA2DDA"/>
    <w:rsid w:val="00AA360C"/>
    <w:rsid w:val="00AA44BC"/>
    <w:rsid w:val="00AA5AC1"/>
    <w:rsid w:val="00AA6CAF"/>
    <w:rsid w:val="00AB0840"/>
    <w:rsid w:val="00AB244F"/>
    <w:rsid w:val="00AB43CD"/>
    <w:rsid w:val="00AB7DA7"/>
    <w:rsid w:val="00AC321D"/>
    <w:rsid w:val="00AC3E4C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40D2"/>
    <w:rsid w:val="00B04A56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44B20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2BE9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498E"/>
    <w:rsid w:val="00D47DD2"/>
    <w:rsid w:val="00D52267"/>
    <w:rsid w:val="00D5631B"/>
    <w:rsid w:val="00D57E69"/>
    <w:rsid w:val="00D60EE4"/>
    <w:rsid w:val="00D6546E"/>
    <w:rsid w:val="00D7517A"/>
    <w:rsid w:val="00D75F5A"/>
    <w:rsid w:val="00D83E1E"/>
    <w:rsid w:val="00D85FD7"/>
    <w:rsid w:val="00D94442"/>
    <w:rsid w:val="00D95889"/>
    <w:rsid w:val="00D96D45"/>
    <w:rsid w:val="00DC170E"/>
    <w:rsid w:val="00DC18DC"/>
    <w:rsid w:val="00DC5557"/>
    <w:rsid w:val="00DC67B9"/>
    <w:rsid w:val="00DC6F7F"/>
    <w:rsid w:val="00DD3E7E"/>
    <w:rsid w:val="00DD515F"/>
    <w:rsid w:val="00DD59E4"/>
    <w:rsid w:val="00DE31BA"/>
    <w:rsid w:val="00DE3DC2"/>
    <w:rsid w:val="00DE4732"/>
    <w:rsid w:val="00DE49B6"/>
    <w:rsid w:val="00DE5957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16ACA"/>
    <w:rsid w:val="00E25453"/>
    <w:rsid w:val="00E33169"/>
    <w:rsid w:val="00E34108"/>
    <w:rsid w:val="00E40941"/>
    <w:rsid w:val="00E43B26"/>
    <w:rsid w:val="00E51009"/>
    <w:rsid w:val="00E51130"/>
    <w:rsid w:val="00E560B0"/>
    <w:rsid w:val="00E56B79"/>
    <w:rsid w:val="00E574AC"/>
    <w:rsid w:val="00E64FDE"/>
    <w:rsid w:val="00E65214"/>
    <w:rsid w:val="00E6528C"/>
    <w:rsid w:val="00E73EEA"/>
    <w:rsid w:val="00E76866"/>
    <w:rsid w:val="00E80E38"/>
    <w:rsid w:val="00E81738"/>
    <w:rsid w:val="00E867F2"/>
    <w:rsid w:val="00E90063"/>
    <w:rsid w:val="00E94364"/>
    <w:rsid w:val="00E956F3"/>
    <w:rsid w:val="00E95CC3"/>
    <w:rsid w:val="00E962F1"/>
    <w:rsid w:val="00E97A03"/>
    <w:rsid w:val="00E97EC0"/>
    <w:rsid w:val="00EA2F8B"/>
    <w:rsid w:val="00EA3BEC"/>
    <w:rsid w:val="00EA71BF"/>
    <w:rsid w:val="00EB3388"/>
    <w:rsid w:val="00EB498B"/>
    <w:rsid w:val="00EC09C2"/>
    <w:rsid w:val="00EC6A3E"/>
    <w:rsid w:val="00ED2FB5"/>
    <w:rsid w:val="00ED4245"/>
    <w:rsid w:val="00ED4BF7"/>
    <w:rsid w:val="00ED666B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1284"/>
    <w:rsid w:val="00FC2800"/>
    <w:rsid w:val="00FC4E74"/>
    <w:rsid w:val="00FD18A7"/>
    <w:rsid w:val="00FD4D93"/>
    <w:rsid w:val="00FE6ADC"/>
    <w:rsid w:val="00FF40CA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67366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C275A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10DF2"/>
    <w:rsid w:val="00532AA9"/>
    <w:rsid w:val="005364CA"/>
    <w:rsid w:val="00562730"/>
    <w:rsid w:val="00563BFE"/>
    <w:rsid w:val="00573474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B42B6"/>
    <w:rsid w:val="006C5EC7"/>
    <w:rsid w:val="006D7C1D"/>
    <w:rsid w:val="006F7671"/>
    <w:rsid w:val="007071B9"/>
    <w:rsid w:val="00731A59"/>
    <w:rsid w:val="00744DD2"/>
    <w:rsid w:val="00747138"/>
    <w:rsid w:val="007514CD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3291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9184D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1535A"/>
    <w:rsid w:val="00C318D0"/>
    <w:rsid w:val="00C33009"/>
    <w:rsid w:val="00C34986"/>
    <w:rsid w:val="00C36F95"/>
    <w:rsid w:val="00C444DF"/>
    <w:rsid w:val="00C44523"/>
    <w:rsid w:val="00C60F00"/>
    <w:rsid w:val="00C81784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0B92"/>
    <w:rsid w:val="00E6291C"/>
    <w:rsid w:val="00E95CF5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2021-01-16T01:21:00Z</cp:lastPrinted>
  <dcterms:created xsi:type="dcterms:W3CDTF">2021-01-27T16:48:00Z</dcterms:created>
  <dcterms:modified xsi:type="dcterms:W3CDTF">2021-01-27T16:49:00Z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