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922520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E94856E" w14:textId="77777777" w:rsidR="006725CD" w:rsidRPr="006725CD" w:rsidRDefault="006725CD" w:rsidP="006725C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725C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13:1-15:21</w:t>
                  </w:r>
                </w:p>
                <w:p w14:paraId="52CFC91E" w14:textId="77777777" w:rsidR="006725CD" w:rsidRPr="006725CD" w:rsidRDefault="006725CD" w:rsidP="006725C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725C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5:27-48</w:t>
                  </w:r>
                </w:p>
                <w:p w14:paraId="08635CFE" w14:textId="77777777" w:rsidR="006725CD" w:rsidRPr="006725CD" w:rsidRDefault="006725CD" w:rsidP="006725C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725C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6:1-10</w:t>
                  </w:r>
                </w:p>
                <w:p w14:paraId="3F50C377" w14:textId="66F32EA0" w:rsidR="009A0942" w:rsidRPr="007A1E95" w:rsidRDefault="006725CD" w:rsidP="006725CD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725C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1:29-33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7188141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42C1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2252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2252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3ADB314" w14:textId="7B32D70D" w:rsidR="00373EB5" w:rsidRPr="00466020" w:rsidRDefault="00922520" w:rsidP="00842C1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தானியேல் புத்தகத்தில் (தானியேல் 4: 1-25) சகலவித கீதவாத்தியங்களை வாசிக்க தொடங்கியபோது மூன்று எபிரேய வாலிபர்கள் மனிதன் உருவாக்கிய பொற்சிலையை வணங்கும்படி கட்டாயப்படுத்தப்பட்டதை நாம் காண்கிறோம். அவர்கள்  வணங்கினார்களா</w:t>
      </w:r>
      <w:r w:rsidR="00842C12" w:rsidRPr="00842C12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இல்லை. அவர்கள் வித்தியாசமான ஆவி கொண்டவர்கள். இன்று</w:t>
      </w:r>
      <w:r w:rsidR="00842C12" w:rsidRPr="00842C1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கிறிஸ்தவ உலகில்</w:t>
      </w:r>
      <w:r w:rsidR="00842C12" w:rsidRPr="00842C1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மனிதர்கள் தங்களுக்கு பிரியமான உபதேசங்களுக்கு ஏற்ப பல சிலைகளை உருவாக்கியுள்ளனர். இன்று நாம் புகழ்பெற்ற ஊழியர்களின் போதனைகளுக்கு அடிபணியும்படி நிர்ப்பந்திக்கப்படுகிறோம்</w:t>
      </w:r>
      <w:r w:rsidR="00842C12" w:rsidRPr="00842C1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அவர்களின் தனிப்பட்ட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சாதனைகளையும் அவர்களின் தனிப்பட்ட கருத்துக்களையும் முன்னிலைப்படுத்தும் ஊழியர்</w:t>
      </w:r>
      <w:r w:rsidR="00842C12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களுக்கு அடிபணிய நிர்ப்பந்திக்கப்படுகிறோம்.  கிறிஸ்தவர்கள் மனிதனால் உருவாக்கப்பட்ட கீதவாத்தியங்களையும் சிலைகளையும் வணங்கும்</w:t>
      </w:r>
      <w:r w:rsidR="00842C12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படி அவர்கள் கட்டாயப்படுத்தப்படுகிறார்கள். கீதவா</w:t>
      </w:r>
      <w:r w:rsidR="00842C12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த்தியங்கள் வாசிக்கப்பட்ட்டுக் கொண்டிருக்கிறது</w:t>
      </w:r>
      <w:r w:rsidR="00842C12" w:rsidRPr="00842C1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பலர் மனிதர்களின் சிலைகளை வணங்குகிறார்கள்! ஆனால் தேவன் நம்மை வேறுபட்ட மனப்பான்மை கொண்ட ஜனங்களாக இருக்கும்படி அழைக்கிறார். அவர் இந்த நாளில் தனது சபையில் சரியான இலக்கை புதுப்பித்துக் கொண்டிருக்கிறார்.</w:t>
      </w:r>
      <w:r w:rsidR="00842C12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நேரத்தில் தேவன் அநேக  ஷாத்ராக்குகளையும்</w:t>
      </w:r>
      <w:r w:rsidR="00842C12" w:rsidRPr="00842C1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மேஷாக்குகளையும்</w:t>
      </w:r>
      <w:r w:rsidR="00842C12" w:rsidRPr="00842C12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அபெத்நெகோக்களையும் எழுப்பிக் கொண்டிரு</w:t>
      </w:r>
      <w:r w:rsidR="00842C12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க்கிறார். தேவ நாமத்தில் மனிதன் எழுப்பியதை வணங்க அவர்கள் மறுக்கிறார்கள். மறுபுறம்</w:t>
      </w:r>
      <w:r w:rsidR="00842C12" w:rsidRPr="00842C12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தேவனை அறிந்தவர்கள் என்று சொல்லும் பலர் </w:t>
      </w:r>
      <w:r w:rsidR="006A2E56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4" style="position:absolute;left:0;text-align:left;margin-left:-8.65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இருக்கிறார்கள்</w:t>
      </w:r>
      <w:r w:rsidR="00842C12" w:rsidRPr="00842C12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இன்று அவர்கள் </w:t>
      </w:r>
      <w:r w:rsidR="00842C12" w:rsidRPr="00842C1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மனிதனின் சிலைகளை வணங்குகிறார்கள். மனிதர்கள் உருவாக்கிய சிலைகள் அவர்கள் கருத்துக்களும் அவர்கள் உருவாக்கிய அமைப்புகளுமாகும்.</w:t>
      </w:r>
    </w:p>
    <w:p w14:paraId="5AECB6D0" w14:textId="77777777" w:rsidR="00373EB5" w:rsidRDefault="00373EB5" w:rsidP="00373EB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725060C0" w14:textId="77777777" w:rsidR="00373EB5" w:rsidRDefault="00373EB5" w:rsidP="00373EB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5A8672D" w14:textId="0AC22674" w:rsidR="00373EB5" w:rsidRDefault="00922520" w:rsidP="00373EB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109CAD13" w:rsidR="00A74000" w:rsidRPr="002467F3" w:rsidRDefault="00922520" w:rsidP="00373EB5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bidi="ta-IN"/>
        </w:rPr>
      </w:pP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922520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922520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08.1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92252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3A123E29" w:rsidR="00DE4732" w:rsidRDefault="006725CD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725C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உன்னிடத்தில் கேட்கிறவனுக்குக் கொடு</w:t>
      </w:r>
      <w:r w:rsidRPr="006725C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725C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உன்னிடத்தில் கடன்வாங்க விரும்புகிறவனுக்கு முகங்கோணாதே.</w:t>
      </w:r>
    </w:p>
    <w:p w14:paraId="09E01CE0" w14:textId="04EE8CC3" w:rsidR="00AD19B9" w:rsidRPr="00DE4732" w:rsidRDefault="006725CD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725CD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5: 42</w:t>
      </w:r>
      <w:r w:rsidR="00C71E2B">
        <w:t>‬</w:t>
      </w:r>
      <w:r w:rsidR="00A55D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77777777" w:rsidR="00E76866" w:rsidRPr="00E76866" w:rsidRDefault="00E76866" w:rsidP="00A541FA">
      <w:pPr>
        <w:ind w:right="1676"/>
        <w:rPr>
          <w:szCs w:val="20"/>
          <w:lang w:val="en-IN"/>
        </w:rPr>
      </w:pPr>
    </w:p>
    <w:p w14:paraId="125189D1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734D4ABE" w14:textId="722CEC33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406E67D9" w14:textId="77777777" w:rsidR="00466020" w:rsidRDefault="00466020" w:rsidP="00FE6ADC">
      <w:pPr>
        <w:ind w:right="1676"/>
        <w:rPr>
          <w:sz w:val="40"/>
          <w:szCs w:val="32"/>
          <w:lang w:val="en-IN"/>
        </w:rPr>
      </w:pPr>
    </w:p>
    <w:p w14:paraId="6CFAC293" w14:textId="6B076355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61CAC23F" w14:textId="49470C6C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45B45E54" w14:textId="3393A737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4282B5A2" w14:textId="2B7EDAB9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3C99C100" w14:textId="718DF603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6E23C933" w14:textId="6DEA89F5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59BB7383" w14:textId="074B5E02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7162180A" w14:textId="5B412301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6CE8C270" w14:textId="3878442A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78DBD44C" w14:textId="246C6E08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6EC5FDA6" w14:textId="3CA0B3DA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7C20976C" w14:textId="095DF34A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744B0478" w14:textId="7CF75E56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38EAF511" w14:textId="28C84F57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27987EFE" w14:textId="204CAD91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38AB5E9B" w14:textId="21592C5D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7507AD45" w14:textId="428F26D4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08D1691D" w14:textId="64BA25B2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5445054A" w14:textId="4E9AD008" w:rsidR="00842C12" w:rsidRDefault="00842C12" w:rsidP="00FE6ADC">
      <w:pPr>
        <w:ind w:right="1676"/>
        <w:rPr>
          <w:sz w:val="40"/>
          <w:szCs w:val="32"/>
          <w:lang w:val="en-IN"/>
        </w:rPr>
      </w:pPr>
    </w:p>
    <w:p w14:paraId="242BAFC7" w14:textId="3B033C36" w:rsidR="006725CD" w:rsidRDefault="006725CD" w:rsidP="00FE6ADC">
      <w:pPr>
        <w:ind w:right="1676"/>
        <w:rPr>
          <w:sz w:val="40"/>
          <w:szCs w:val="32"/>
          <w:lang w:val="en-IN"/>
        </w:rPr>
      </w:pPr>
    </w:p>
    <w:p w14:paraId="65422E21" w14:textId="77777777" w:rsidR="006725CD" w:rsidRDefault="006725CD" w:rsidP="00FE6ADC">
      <w:pPr>
        <w:ind w:right="1676"/>
        <w:rPr>
          <w:sz w:val="40"/>
          <w:szCs w:val="32"/>
          <w:lang w:val="en-IN"/>
        </w:rPr>
      </w:pPr>
    </w:p>
    <w:p w14:paraId="3664B31E" w14:textId="481D8C7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92252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DF5A8" w14:textId="77777777" w:rsidR="00922520" w:rsidRDefault="00922520" w:rsidP="00A01902">
      <w:r>
        <w:separator/>
      </w:r>
    </w:p>
  </w:endnote>
  <w:endnote w:type="continuationSeparator" w:id="0">
    <w:p w14:paraId="0101630C" w14:textId="77777777" w:rsidR="00922520" w:rsidRDefault="0092252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CD193" w14:textId="77777777" w:rsidR="00922520" w:rsidRDefault="00922520" w:rsidP="00A01902">
      <w:r>
        <w:separator/>
      </w:r>
    </w:p>
  </w:footnote>
  <w:footnote w:type="continuationSeparator" w:id="0">
    <w:p w14:paraId="4242EA20" w14:textId="77777777" w:rsidR="00922520" w:rsidRDefault="0092252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92252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66020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6ADC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22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2021-01-05T17:09:00Z</cp:lastPrinted>
  <dcterms:created xsi:type="dcterms:W3CDTF">2021-01-05T17:00:00Z</dcterms:created>
  <dcterms:modified xsi:type="dcterms:W3CDTF">2021-01-05T17:18:00Z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