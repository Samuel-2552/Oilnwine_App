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E65214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A23D446" w14:textId="77777777" w:rsidR="00A831A4" w:rsidRPr="00A831A4" w:rsidRDefault="00A831A4" w:rsidP="00A831A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831A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39:1-41:16</w:t>
                  </w:r>
                </w:p>
                <w:p w14:paraId="4B9381A2" w14:textId="77777777" w:rsidR="00A831A4" w:rsidRPr="00A831A4" w:rsidRDefault="00A831A4" w:rsidP="00A831A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831A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12:46-13:23</w:t>
                  </w:r>
                </w:p>
                <w:p w14:paraId="74E0F598" w14:textId="77777777" w:rsidR="00A831A4" w:rsidRPr="00A831A4" w:rsidRDefault="00A831A4" w:rsidP="00A831A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831A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17:1-15</w:t>
                  </w:r>
                </w:p>
                <w:p w14:paraId="3F50C377" w14:textId="753ACEF0" w:rsidR="009A0942" w:rsidRPr="007A1E95" w:rsidRDefault="00A831A4" w:rsidP="00A831A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831A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3:33-35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328E450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6703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B040D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6521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6521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FE4EA5" w14:textId="0405B8FC" w:rsidR="003812EE" w:rsidRDefault="00E65214" w:rsidP="00A831A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ரெபெக்காள் ஈசாக்கை சந்திக்க நீண்ட பயணத்தை மேற்கொள்ள வேண்டியிருந்தது. அந்த பயணம் முழுவதிலும்</w:t>
      </w:r>
      <w:r w:rsidR="00A831A4" w:rsidRPr="00A831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அவள் தனியாக இருக்கவில்லை. அவளை தொடர்ந்து ஊக்குவிக்க</w:t>
      </w:r>
      <w:r w:rsidR="00A831A4" w:rsidRPr="00A831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ஆபிரகாமின் தாசனாகிய எலியேசர் கூட இருந்தார். அந்த பயணத்தில்</w:t>
      </w:r>
      <w:r w:rsidR="00A831A4" w:rsidRPr="00A831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பேசிக் கொண்டிருந்த ஒரே காரியம் மணவாளனைக் குறித்ததாக மாத்திரமே இருந்தது. மணவாட்டியின்  நீண்ட பயணத்தில் அவள் ஒருபோதும் தனியாக விடப்படவில்லை. அவளுடைய அழைப்பை நினைவூட்டுவதற்கும்</w:t>
      </w:r>
      <w:r w:rsidR="00A831A4" w:rsidRPr="00A831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கடினமான நெருக்கமான வழியில் அவளை ஊக்குவிப்பதற்கும் உற்சாகப்படுத்துவதற்கும் அவர் எப்போதும் </w: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அருகில் இருக்கிறார். சாலையின் ஒவ்வொரு திருப்பத்திலும்</w:t>
      </w:r>
      <w:r w:rsidR="00A831A4" w:rsidRPr="00A831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மணவாளனை சந்திக்க ரெபேக்காள் எதிர்பார்த்திருக்கலாம். மணவாளனை சந்திக்க</w:t>
      </w:r>
      <w:r w:rsidR="00A831A4" w:rsidRPr="00A831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உண்மையான மணவாட்டியின் இருதயத்தில்</w:t>
      </w:r>
      <w:r w:rsidR="00A831A4" w:rsidRPr="00A831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மிகப்பெரிய ஏக்கமும் எதிர்பார்ப்பும்  காணப்படுகிறது. நீண்ட</w:t>
      </w:r>
      <w:r w:rsidR="00A831A4" w:rsidRPr="00A831A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கடினமான ஒட்டகப் பயணத்தின் ஒவ்வொரு அடியும் ரெபெக்காளை தனது இலக்கை நெருங்க செய்தது. அவளுக்குள் ஒரு அன்புக்குரிய நம்பிக்கை வளர்க்கப்பட்டது. வழியில் உள்ள சிக்கல்களையும் சிரமங்களையும் அவள் உண்மையில் பொருட்படுத்தவில்லை</w:t>
      </w:r>
      <w:r w:rsidR="00A831A4" w:rsidRPr="00A831A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</w:t>
      </w:r>
      <w:r w:rsidR="00A831A4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அவைகள் அவளை இலக்கோடு நெருங்கச் செய்தது.</w:t>
      </w:r>
      <w:r w:rsidR="00A831A4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மணவாளனை சந்திப்பதற்கான மணவாட்டியின் பயணம் நீண்டதும் பல கண்ணிகளால் நி றைந்ததுமாய் இருக்கிறது. சாலைகள் சரியாக வரையறுக்கப்படாததால் வனாந்தரத்தில் தொலைந்து போவது எளிது. எலியேசரின் தொடர்ச்சியான உதவி அவளுக்கு </w:t>
      </w:r>
      <w:r w:rsidR="00A831A4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00" style="position:absolute;left:0;text-align:left;margin-left:-10.3pt;margin-top:730.1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அவசியம்.</w:t>
      </w:r>
    </w:p>
    <w:p w14:paraId="0B33D790" w14:textId="4D525E73" w:rsidR="00A74000" w:rsidRPr="001052C6" w:rsidRDefault="00E65214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E65214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B5BE567" w:rsidR="006D514C" w:rsidRPr="00CF2CCC" w:rsidRDefault="00E65214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5FD03C" w:rsidR="00E56B79" w:rsidRDefault="00E6521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6pt;margin-top:4.1pt;width:556.9pt;height:205.9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6BC3DF7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4EF3F6AE" w:rsidR="00DE4732" w:rsidRDefault="00A831A4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831A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அவர்களில் சிலர் முறுமுறுத்து</w:t>
      </w:r>
      <w:r w:rsidRPr="00A831A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831A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சங்காரக்காரனாலே அழிக்கப்பட்டார்கள்</w:t>
      </w:r>
      <w:r w:rsidRPr="00A831A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A831A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அதுபோல நீங்களும் முறுமுறுக்காதிருங்கள்.</w:t>
      </w:r>
    </w:p>
    <w:p w14:paraId="09E01CE0" w14:textId="71DD5582" w:rsidR="00AD19B9" w:rsidRPr="00DE4732" w:rsidRDefault="00A831A4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831A4">
        <w:rPr>
          <w:rFonts w:ascii="Latha" w:hAnsi="Latha" w:cs="Arial Unicode MS"/>
          <w:noProof/>
          <w:sz w:val="48"/>
          <w:szCs w:val="44"/>
          <w:cs/>
          <w:lang w:bidi="ta-IN"/>
        </w:rPr>
        <w:t>1 கொரிந்தியர் 10:10</w:t>
      </w:r>
      <w:r w:rsidR="00C71E2B">
        <w:t>‬</w:t>
      </w:r>
      <w:r w:rsidR="00A55D2B">
        <w:t>‬</w:t>
      </w: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0ADE5690" w14:textId="343DCC99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7011747F" w14:textId="661004AF" w:rsidR="0081225A" w:rsidRDefault="0081225A" w:rsidP="00F662C9">
      <w:pPr>
        <w:ind w:right="1676"/>
        <w:rPr>
          <w:sz w:val="40"/>
          <w:szCs w:val="32"/>
          <w:lang w:val="en-IN"/>
        </w:rPr>
      </w:pPr>
    </w:p>
    <w:p w14:paraId="0F90A22A" w14:textId="5597FDBA" w:rsidR="00040C2C" w:rsidRDefault="00040C2C" w:rsidP="00F662C9">
      <w:pPr>
        <w:ind w:right="1676"/>
        <w:rPr>
          <w:sz w:val="40"/>
          <w:szCs w:val="32"/>
          <w:lang w:val="en-IN"/>
        </w:rPr>
      </w:pPr>
    </w:p>
    <w:p w14:paraId="2860152C" w14:textId="532640DB" w:rsidR="00FC1284" w:rsidRDefault="00FC1284" w:rsidP="00F662C9">
      <w:pPr>
        <w:ind w:right="1676"/>
        <w:rPr>
          <w:sz w:val="40"/>
          <w:szCs w:val="32"/>
          <w:lang w:val="en-IN"/>
        </w:rPr>
      </w:pPr>
    </w:p>
    <w:p w14:paraId="7D92E94C" w14:textId="080CFD5A" w:rsidR="00A831A4" w:rsidRDefault="00A831A4" w:rsidP="00F662C9">
      <w:pPr>
        <w:ind w:right="1676"/>
        <w:rPr>
          <w:sz w:val="40"/>
          <w:szCs w:val="32"/>
          <w:lang w:val="en-IN"/>
        </w:rPr>
      </w:pPr>
    </w:p>
    <w:p w14:paraId="7560192B" w14:textId="02B27EA9" w:rsidR="00A831A4" w:rsidRDefault="00A831A4" w:rsidP="00F662C9">
      <w:pPr>
        <w:ind w:right="1676"/>
        <w:rPr>
          <w:sz w:val="40"/>
          <w:szCs w:val="32"/>
          <w:lang w:val="en-IN"/>
        </w:rPr>
      </w:pPr>
    </w:p>
    <w:p w14:paraId="14B1CC93" w14:textId="77777777" w:rsidR="00A831A4" w:rsidRDefault="00A831A4" w:rsidP="00F662C9">
      <w:pPr>
        <w:ind w:right="1676"/>
        <w:rPr>
          <w:sz w:val="40"/>
          <w:szCs w:val="32"/>
          <w:lang w:val="en-IN"/>
        </w:rPr>
      </w:pPr>
    </w:p>
    <w:p w14:paraId="659FE366" w14:textId="77777777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3664B31E" w14:textId="0195FFC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17278E" w:rsidRDefault="00E65214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E5D84" w14:textId="77777777" w:rsidR="00E65214" w:rsidRDefault="00E65214" w:rsidP="00A01902">
      <w:r>
        <w:separator/>
      </w:r>
    </w:p>
  </w:endnote>
  <w:endnote w:type="continuationSeparator" w:id="0">
    <w:p w14:paraId="5BA43DEC" w14:textId="77777777" w:rsidR="00E65214" w:rsidRDefault="00E6521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F2911" w14:textId="77777777" w:rsidR="00E65214" w:rsidRDefault="00E65214" w:rsidP="00A01902">
      <w:r>
        <w:separator/>
      </w:r>
    </w:p>
  </w:footnote>
  <w:footnote w:type="continuationSeparator" w:id="0">
    <w:p w14:paraId="7807A1CA" w14:textId="77777777" w:rsidR="00E65214" w:rsidRDefault="00E6521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E6521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41DD"/>
    <w:rsid w:val="00011C02"/>
    <w:rsid w:val="00025895"/>
    <w:rsid w:val="00040C2C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454C5"/>
    <w:rsid w:val="00146C3C"/>
    <w:rsid w:val="00151EB9"/>
    <w:rsid w:val="0015796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184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12EE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090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47C3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3E72"/>
    <w:rsid w:val="006F77EC"/>
    <w:rsid w:val="007013A7"/>
    <w:rsid w:val="007071A8"/>
    <w:rsid w:val="00707C14"/>
    <w:rsid w:val="007102F8"/>
    <w:rsid w:val="00714470"/>
    <w:rsid w:val="00716DC7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49D1"/>
    <w:rsid w:val="0080639C"/>
    <w:rsid w:val="00807CDC"/>
    <w:rsid w:val="0081225A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0B8B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1A4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A6CAF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40D2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F7F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16ACA"/>
    <w:rsid w:val="00E25453"/>
    <w:rsid w:val="00E33169"/>
    <w:rsid w:val="00E34108"/>
    <w:rsid w:val="00E40941"/>
    <w:rsid w:val="00E51009"/>
    <w:rsid w:val="00E51130"/>
    <w:rsid w:val="00E560B0"/>
    <w:rsid w:val="00E56B79"/>
    <w:rsid w:val="00E574AC"/>
    <w:rsid w:val="00E64FDE"/>
    <w:rsid w:val="00E65214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1284"/>
    <w:rsid w:val="00FC2800"/>
    <w:rsid w:val="00FC4E74"/>
    <w:rsid w:val="00FD18A7"/>
    <w:rsid w:val="00FD4D93"/>
    <w:rsid w:val="00FE6ADC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3474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14CD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3291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3009"/>
    <w:rsid w:val="00C36F95"/>
    <w:rsid w:val="00C444DF"/>
    <w:rsid w:val="00C60F00"/>
    <w:rsid w:val="00C81784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E95CF5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2021-01-16T01:21:00Z</cp:lastPrinted>
  <dcterms:created xsi:type="dcterms:W3CDTF">2021-01-18T18:45:00Z</dcterms:created>
  <dcterms:modified xsi:type="dcterms:W3CDTF">2021-01-18T18:50:00Z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