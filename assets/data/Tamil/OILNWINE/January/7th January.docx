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D85537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C10E4CA" w14:textId="77777777" w:rsidR="001052C6" w:rsidRPr="001052C6" w:rsidRDefault="001052C6" w:rsidP="001052C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052C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18:16-19:38</w:t>
                  </w:r>
                </w:p>
                <w:p w14:paraId="6F25E38F" w14:textId="77777777" w:rsidR="001052C6" w:rsidRPr="001052C6" w:rsidRDefault="001052C6" w:rsidP="001052C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052C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6:25-7:14</w:t>
                  </w:r>
                </w:p>
                <w:p w14:paraId="1B97DE69" w14:textId="77777777" w:rsidR="001052C6" w:rsidRPr="001052C6" w:rsidRDefault="001052C6" w:rsidP="001052C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052C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8:1-9</w:t>
                  </w:r>
                </w:p>
                <w:p w14:paraId="3F50C377" w14:textId="2C3C268E" w:rsidR="009A0942" w:rsidRPr="007A1E95" w:rsidRDefault="001052C6" w:rsidP="001052C6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1052C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2:6-15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8E9E253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1052C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8553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8553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4CDE4AA2" w14:textId="77777777" w:rsidR="001052C6" w:rsidRDefault="00D85537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454EB6" w:rsidRPr="00454E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கிறிஸ்தவ உலகில் இன்று மூன்று வகையான ஜனங்கள் உள்ளனர்.  முதல் கூட்டத்தில் காரியங்களைச் செய்யக்கூடிய நபர்கள் உள்ளனர்.  காரியங்கள் நடப்பதைக் காணும் மற்றொரு கூட்டமும் உள்ளது. என்ன நடக்கிறது என்று ஆச்சரியப்படுபவர்கள்தான் மூன்றாவது கூட்ட ஜனங்கள். நீங்கள் எந்தக் கூட்டத்தை சேர்ந்தவர்</w:t>
      </w:r>
      <w:r w:rsidR="00454EB6" w:rsidRPr="00454EB6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="00454EB6" w:rsidRPr="00454E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காரியங்களை சம்பவிக்கச் செய்யும் நபர்களும்</w:t>
      </w:r>
      <w:r w:rsidR="00454EB6" w:rsidRPr="00454EB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54EB6" w:rsidRPr="00454E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காரியங்கள் நடப்பதை காண்கிறவர்களும் இருக்கிறார்கள்.  ஆனால் மூன்றாவது கூட்டம் என்ன நடக்கிறது என்று ஆச்சரியப்படுபவர்களைக் கொண்டுள்ளது. கிறிஸ்தவ வட்டாரங்களில் சிலர்</w:t>
      </w:r>
      <w:r w:rsidR="00454EB6" w:rsidRPr="00454EB6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454EB6" w:rsidRPr="00454EB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நான் இவற்றையெல்லாம் கேட்டிருக்கிறேன்.  நான் </w:t>
      </w:r>
      <w:r w:rsidR="00454EB6" w:rsidRPr="00454EB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பல கூட்டங்களில் கலந்துள்ளேன்.” என்கிறார்கள். அவர்கள் எப்போதும் பிரசங்கங்களைக் கேட்பவர்கள்</w:t>
      </w:r>
      <w:r w:rsidR="00454EB6" w:rsidRPr="00454EB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454EB6" w:rsidRPr="00454E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அவர்கள் செய்தியை கேட்கத் தவறுகிறார்கள்.  அவர்கள் ஒரு போதகரைக் கேட்க விரும்புகிறார்கள்</w:t>
      </w:r>
      <w:r w:rsidR="00454EB6" w:rsidRPr="00454EB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454EB6" w:rsidRPr="00454E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அவர்கள் ஒரு போதகரின் கீழ் இருக்க விரும்பவில்லை. நீங்கள் எந்தக் கூட்டத்தை சேர்ந்தவராக இருக்க விரும்புகிறீர்கள்</w:t>
      </w:r>
      <w:r w:rsidR="00454EB6" w:rsidRPr="00454EB6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454EB6" w:rsidRPr="00454E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அவிசுவாசிகள் வெகு தொலைவில் நின்று என்ன நடக்கிறது என்று ஆச்சரியப்படுவார்கள். ஆனால் இந்த கடைசி நாட்களில் தேவனின் உண்மையான ஜனங்கள்</w:t>
      </w:r>
      <w:r w:rsidR="00454EB6" w:rsidRPr="00454EB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54EB6" w:rsidRPr="00454E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காரியங்களைச் சம்பவிக்க செய்கிறவர்களாயிருப்பார்கள். இயேசு</w:t>
      </w:r>
      <w:r w:rsidR="00454EB6" w:rsidRPr="00454EB6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454EB6" w:rsidRPr="00454E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என்னை விசுவாசிக்கிறவன்</w:t>
      </w:r>
      <w:r w:rsidR="00454EB6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454EB6" w:rsidRPr="00454E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இவைகளைப்பார்க்கிலும் பெரிய கிரியைகளையும் செய்வான்." என்றார்.</w:t>
      </w:r>
      <w:r w:rsidR="00454EB6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454EB6" w:rsidRPr="00454EB6">
        <w:rPr>
          <w:rFonts w:ascii="Latha" w:hAnsi="Latha" w:cs="Arial Unicode MS"/>
          <w:noProof/>
          <w:sz w:val="52"/>
          <w:szCs w:val="48"/>
          <w:cs/>
          <w:lang w:val="ta-IN" w:bidi="ta-IN"/>
        </w:rPr>
        <w:t>" ஆகையால்</w:t>
      </w:r>
      <w:r w:rsidR="00454EB6" w:rsidRPr="00454EB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54EB6" w:rsidRPr="00454E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கிறிஸ்துவைப்பற்றிச் சொல்லிய மூல உபதேசவசனங்களை நாம் விட்டு</w:t>
      </w:r>
      <w:r w:rsidR="00454EB6" w:rsidRPr="00454EB6">
        <w:rPr>
          <w:rFonts w:ascii="Latha" w:hAnsi="Latha" w:cs="Arial Unicode MS"/>
          <w:noProof/>
          <w:sz w:val="52"/>
          <w:szCs w:val="48"/>
          <w:lang w:val="ta-IN"/>
        </w:rPr>
        <w:t xml:space="preserve">,.. </w:t>
      </w:r>
      <w:r w:rsidR="00454EB6" w:rsidRPr="00454EB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பூரணராகும்படி கடந்து போவோமாக." என்று </w:t>
      </w:r>
      <w:r w:rsidR="00454EB6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8" style="position:absolute;left:0;text-align:left;margin-left:-7.85pt;margin-top:730.45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454EB6" w:rsidRPr="00454E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எபிரெயர் 6:1</w:t>
      </w:r>
      <w:r w:rsidR="00454EB6" w:rsidRPr="00454EB6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454EB6" w:rsidRPr="00454EB6">
        <w:rPr>
          <w:rFonts w:ascii="Latha" w:hAnsi="Latha" w:cs="Arial Unicode MS"/>
          <w:noProof/>
          <w:sz w:val="52"/>
          <w:szCs w:val="48"/>
          <w:cs/>
          <w:lang w:val="ta-IN" w:bidi="ta-IN"/>
        </w:rPr>
        <w:t>2 ல் கூறப்பட்டிருக்கிறது.</w:t>
      </w:r>
    </w:p>
    <w:p w14:paraId="0B33D790" w14:textId="06E9A7FD" w:rsidR="00A74000" w:rsidRPr="001052C6" w:rsidRDefault="00D85537" w:rsidP="001052C6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D85537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D85537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83.1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D8553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6C35CE0F" w:rsidR="00DE4732" w:rsidRDefault="001052C6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1052C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உன் தகப்பனையும் உன் தாயையும் கனம்பண்ணுவாயாக என்றும்</w:t>
      </w:r>
      <w:r w:rsidRPr="001052C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1052C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தகப்பனையாவது தாயையாவது நிந்திக்கிறவன் கொல்லப்படவேண்டும் என்றும்</w:t>
      </w:r>
      <w:r w:rsidRPr="001052C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1052C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தேவன் கற்பித்திருக்கிறாரே.</w:t>
      </w:r>
    </w:p>
    <w:p w14:paraId="09E01CE0" w14:textId="4CC0DAAD" w:rsidR="00AD19B9" w:rsidRPr="00DE4732" w:rsidRDefault="001052C6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1052C6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15:4</w:t>
      </w:r>
      <w:r w:rsidR="00C71E2B">
        <w:t>‬</w:t>
      </w:r>
      <w:r w:rsidR="00A55D2B">
        <w:t>‬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9A0D71E" w14:textId="77777777" w:rsidR="00E76866" w:rsidRPr="00E76866" w:rsidRDefault="00E76866" w:rsidP="00A541FA">
      <w:pPr>
        <w:ind w:right="1676"/>
        <w:rPr>
          <w:szCs w:val="20"/>
          <w:lang w:val="en-IN"/>
        </w:rPr>
      </w:pPr>
    </w:p>
    <w:p w14:paraId="125189D1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734D4ABE" w14:textId="722CEC33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406E67D9" w14:textId="77777777" w:rsidR="00466020" w:rsidRDefault="00466020" w:rsidP="00FE6ADC">
      <w:pPr>
        <w:ind w:right="1676"/>
        <w:rPr>
          <w:sz w:val="40"/>
          <w:szCs w:val="32"/>
          <w:lang w:val="en-IN"/>
        </w:rPr>
      </w:pPr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65422E21" w14:textId="77777777" w:rsidR="006725CD" w:rsidRDefault="006725CD" w:rsidP="00FE6ADC">
      <w:pPr>
        <w:ind w:right="1676"/>
        <w:rPr>
          <w:sz w:val="40"/>
          <w:szCs w:val="32"/>
          <w:lang w:val="en-IN"/>
        </w:rPr>
      </w:pPr>
    </w:p>
    <w:p w14:paraId="3664B31E" w14:textId="481D8C7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D8553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1AAFD" w14:textId="77777777" w:rsidR="00D85537" w:rsidRDefault="00D85537" w:rsidP="00A01902">
      <w:r>
        <w:separator/>
      </w:r>
    </w:p>
  </w:endnote>
  <w:endnote w:type="continuationSeparator" w:id="0">
    <w:p w14:paraId="52C6977F" w14:textId="77777777" w:rsidR="00D85537" w:rsidRDefault="00D8553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56B47" w14:textId="77777777" w:rsidR="00D85537" w:rsidRDefault="00D85537" w:rsidP="00A01902">
      <w:r>
        <w:separator/>
      </w:r>
    </w:p>
  </w:footnote>
  <w:footnote w:type="continuationSeparator" w:id="0">
    <w:p w14:paraId="5F417A2D" w14:textId="77777777" w:rsidR="00D85537" w:rsidRDefault="00D8553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D8553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17BAE"/>
    <w:rsid w:val="00520A44"/>
    <w:rsid w:val="00524E72"/>
    <w:rsid w:val="005301DF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537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6ADC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91A71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831FE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2021-01-05T17:09:00Z</cp:lastPrinted>
  <dcterms:created xsi:type="dcterms:W3CDTF">2021-01-07T16:37:00Z</dcterms:created>
  <dcterms:modified xsi:type="dcterms:W3CDTF">2021-01-07T16:37:00Z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