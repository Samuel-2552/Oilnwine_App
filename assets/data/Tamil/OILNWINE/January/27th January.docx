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C09C2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64159CF" w14:textId="77777777" w:rsidR="009C32B2" w:rsidRPr="009C32B2" w:rsidRDefault="009C32B2" w:rsidP="009C32B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C32B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4:1-5:21</w:t>
                  </w:r>
                </w:p>
                <w:p w14:paraId="641F123E" w14:textId="77777777" w:rsidR="009C32B2" w:rsidRPr="009C32B2" w:rsidRDefault="009C32B2" w:rsidP="009C32B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C32B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18:1-20</w:t>
                  </w:r>
                </w:p>
                <w:p w14:paraId="170BCFA2" w14:textId="77777777" w:rsidR="009C32B2" w:rsidRPr="009C32B2" w:rsidRDefault="009C32B2" w:rsidP="009C32B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C32B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22:19-31</w:t>
                  </w:r>
                </w:p>
                <w:p w14:paraId="3F50C377" w14:textId="3B293E09" w:rsidR="009A0942" w:rsidRPr="007A1E95" w:rsidRDefault="009C32B2" w:rsidP="009C32B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C32B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5:15-21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F740F0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E43B2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9C32B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C09C2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C09C2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3FF93E71" w:rsidR="003812EE" w:rsidRPr="0026429B" w:rsidRDefault="00EC09C2" w:rsidP="009C32B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9C32B2" w:rsidRPr="009C32B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முறை நாம் தேவனிடம் ஜெபிக்கும்போது அவருடைய கையைத் திருப்ப முயற்சிக்கிறோம். நாம் உண்மையுள்ளவராக இருந்தால்</w:t>
      </w:r>
      <w:r w:rsidR="009C32B2" w:rsidRPr="009C32B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C32B2" w:rsidRPr="009C32B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நம் வாழ்வில் நடந்துள்ளது என்பதை ஒப்புக்கொள்வோம். சில காரியங்களில் தேவனின் தெளிவான மனதை நாம் அறிந்திருந்தும்</w:t>
      </w:r>
      <w:r w:rsidR="009C32B2" w:rsidRPr="009C32B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C32B2" w:rsidRPr="009C32B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அழுத்தங்கள் வந்தபோது</w:t>
      </w:r>
      <w:r w:rsidR="009C32B2" w:rsidRPr="009C32B2">
        <w:rPr>
          <w:rFonts w:ascii="Latha" w:hAnsi="Latha" w:cs="Arial Unicode MS"/>
          <w:noProof/>
          <w:sz w:val="52"/>
          <w:szCs w:val="48"/>
          <w:lang w:val="ta-IN"/>
        </w:rPr>
        <w:t>, ​​“</w:t>
      </w:r>
      <w:r w:rsidR="009C32B2" w:rsidRPr="009C32B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மீண்டும் ஜெபித்து அவருடைய மனதைத் தேடுவோம்” என்று சொல்லி இருக்கிறோம். இறுதியாக நம் வாழ்வில் மனிதர்களின் அழுத்தங்களுக்கு நாம் கீழ்ப்படிந்திருக்கிறோம். பரிசுத்த ஆவியின் உணர்த்துதலினால்  தேவனின் மனதை நாம் அறிந்திருக்கலாம்</w:t>
      </w:r>
      <w:r w:rsidR="009C32B2" w:rsidRPr="009C32B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C32B2" w:rsidRPr="009C32B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தேவனுடைய வார்த்தை பரிசுத்த </w:t>
      </w:r>
      <w:r w:rsidR="009C32B2" w:rsidRPr="009C32B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ஆவியின் வல்லமையினால் நமக்கு வந்திருக்கலாம் அல்லது கர்த்தருடைய வார்த்தையை மதிக்க நாம் அர்ப்பணித்திருக்கலாம். ஆனால் அழுத்தங்கள் அதிகரிக்கும் போது</w:t>
      </w:r>
      <w:r w:rsidR="009C32B2" w:rsidRPr="009C32B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C32B2" w:rsidRPr="009C32B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“நான் மீண்டும் கர்த்தருடைய மனதைத் தேடுவேன்” என்று சொல்லும் இடத்திற்கு கடந்து வருகிறோம். அத்தகைய அணுகுமுறையின் விளைவாக</w:t>
      </w:r>
      <w:r w:rsidR="009C32B2" w:rsidRPr="009C32B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C32B2" w:rsidRPr="009C32B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நம்மை நம்முடைய சொந்த வழிகளில் செல்ல அனுமதிக்கலாம். இதற்கு முன்பு நம் வாழ்வில் இது நடந்திருக்கிறது என்பதை தாழ்மையுடன் ஒப்புக்கொள்வோம்.</w:t>
      </w:r>
      <w:r w:rsidR="009C32B2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9C32B2" w:rsidRPr="009C32B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குறிப்பிட்ட வழியில் செல்ல நம் மனதில் தீர்மானமாயிருக்கும்போது</w:t>
      </w:r>
      <w:r w:rsidR="009C32B2" w:rsidRPr="009C32B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C32B2" w:rsidRPr="009C32B2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​​நம்முடைய சொந்த வழியில் செல்ல தேவன் நம்மை அனுமதிப்பார் என்பதை நாம் அறிந்து கொள்ள வேண்டும். இத்தகைய சூழ்நிலைகளில் நம் இருதயத்தின் விருப்பங்களைப் பின்பற்ற தேவன் நம்மை அனுமதிப்பார்.</w:t>
      </w:r>
    </w:p>
    <w:p w14:paraId="4650A5D4" w14:textId="77777777" w:rsidR="00650A50" w:rsidRDefault="00650A50" w:rsidP="001318E0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0B33D790" w14:textId="6D1BF24F" w:rsidR="00A74000" w:rsidRPr="001052C6" w:rsidRDefault="009C32B2" w:rsidP="001318E0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4" style="position:absolute;left:0;text-align:left;margin-left:-13.3pt;margin-top:730.1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C09C2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C09C2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C09C2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C09C2"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C09C2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EC09C2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EC09C2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EC09C2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6pt;margin-top:4.1pt;width:556.9pt;height:211.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13F0E3E9" w:rsidR="00DE4732" w:rsidRDefault="009C32B2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C32B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இருதயம் கலங்காதிருப்பதாக</w:t>
      </w:r>
      <w:r w:rsidRPr="009C32B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9C32B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தேவனிடத்தில் விசுவாசமாயிருங்கள்</w:t>
      </w:r>
      <w:r w:rsidRPr="009C32B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C32B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என்னிடத்திலும் விசுவாசமாயிருங்கள்.</w:t>
      </w:r>
    </w:p>
    <w:p w14:paraId="09E01CE0" w14:textId="31CBF4E4" w:rsidR="00AD19B9" w:rsidRPr="00DE4732" w:rsidRDefault="009C32B2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9C32B2">
        <w:rPr>
          <w:rFonts w:ascii="Latha" w:hAnsi="Latha" w:cs="Arial Unicode MS"/>
          <w:noProof/>
          <w:sz w:val="48"/>
          <w:szCs w:val="44"/>
          <w:cs/>
          <w:lang w:bidi="ta-IN"/>
        </w:rPr>
        <w:t>யோவான் 14:1</w:t>
      </w:r>
      <w:bdo w:val="ltr">
        <w:r w:rsidR="00C71E2B">
          <w:t>‬</w:t>
        </w:r>
        <w:r w:rsidR="00A55D2B">
          <w:t>‬</w:t>
        </w:r>
        <w:r w:rsidR="00EA3BEC">
          <w:t>‬</w:t>
        </w:r>
        <w:r w:rsidR="006D3351">
          <w:t>‬</w:t>
        </w:r>
        <w:r w:rsidR="00AA44BC">
          <w:t>‬</w:t>
        </w:r>
        <w:r w:rsidR="00EC09C2">
          <w:t>‬</w:t>
        </w:r>
      </w:bdo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7074B6D" w14:textId="3DE53B56" w:rsidR="001318E0" w:rsidRDefault="001318E0" w:rsidP="00B26186">
      <w:pPr>
        <w:ind w:left="1276" w:right="1676" w:hanging="1366"/>
        <w:rPr>
          <w:sz w:val="40"/>
          <w:szCs w:val="32"/>
          <w:lang w:val="en-IN"/>
        </w:rPr>
      </w:pPr>
    </w:p>
    <w:p w14:paraId="46F23980" w14:textId="4261A16B" w:rsidR="001318E0" w:rsidRDefault="001318E0" w:rsidP="00B26186">
      <w:pPr>
        <w:ind w:left="1276" w:right="1676" w:hanging="1366"/>
        <w:rPr>
          <w:sz w:val="40"/>
          <w:szCs w:val="32"/>
          <w:lang w:val="en-IN"/>
        </w:rPr>
      </w:pPr>
    </w:p>
    <w:p w14:paraId="367A5406" w14:textId="0DF62EF8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387489D4" w14:textId="69D86A85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2E7B6EB9" w14:textId="50537317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2C7328ED" w14:textId="58F5D155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696C7D6C" w14:textId="02148662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68741186" w14:textId="47D13D2A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0CAB54AD" w14:textId="77777777" w:rsidR="00650A50" w:rsidRDefault="00650A50" w:rsidP="00B26186">
      <w:pPr>
        <w:ind w:left="1276" w:right="1676" w:hanging="1366"/>
        <w:rPr>
          <w:sz w:val="40"/>
          <w:szCs w:val="32"/>
          <w:lang w:val="en-IN"/>
        </w:rPr>
      </w:pPr>
    </w:p>
    <w:p w14:paraId="3B133506" w14:textId="77777777" w:rsidR="00140902" w:rsidRDefault="00140902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071B1733" w:rsidR="00B26186" w:rsidRPr="00B9205B" w:rsidRDefault="00B04A56" w:rsidP="00B26186">
      <w:pPr>
        <w:ind w:left="1276" w:right="1676" w:hanging="136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>O</w:t>
      </w:r>
      <w:r w:rsidR="00B26186" w:rsidRPr="00B9205B">
        <w:rPr>
          <w:sz w:val="40"/>
          <w:szCs w:val="32"/>
          <w:lang w:val="en-IN"/>
        </w:rPr>
        <w:t>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17278E" w:rsidRDefault="00EC09C2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85333" w14:textId="77777777" w:rsidR="00EC09C2" w:rsidRDefault="00EC09C2" w:rsidP="00A01902">
      <w:r>
        <w:separator/>
      </w:r>
    </w:p>
  </w:endnote>
  <w:endnote w:type="continuationSeparator" w:id="0">
    <w:p w14:paraId="1417ECAB" w14:textId="77777777" w:rsidR="00EC09C2" w:rsidRDefault="00EC09C2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7E30A" w14:textId="77777777" w:rsidR="00EC09C2" w:rsidRDefault="00EC09C2" w:rsidP="00A01902">
      <w:r>
        <w:separator/>
      </w:r>
    </w:p>
  </w:footnote>
  <w:footnote w:type="continuationSeparator" w:id="0">
    <w:p w14:paraId="5BCD5650" w14:textId="77777777" w:rsidR="00EC09C2" w:rsidRDefault="00EC09C2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EC09C2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0585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318E0"/>
    <w:rsid w:val="00140902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6429B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7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0A50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35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B5272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1D2F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32B2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1A4"/>
    <w:rsid w:val="00A8372D"/>
    <w:rsid w:val="00A85290"/>
    <w:rsid w:val="00A90A10"/>
    <w:rsid w:val="00A92CF5"/>
    <w:rsid w:val="00A96BAC"/>
    <w:rsid w:val="00AA053D"/>
    <w:rsid w:val="00AA2DDA"/>
    <w:rsid w:val="00AA360C"/>
    <w:rsid w:val="00AA44BC"/>
    <w:rsid w:val="00AA5AC1"/>
    <w:rsid w:val="00AA6CAF"/>
    <w:rsid w:val="00AB0840"/>
    <w:rsid w:val="00AB244F"/>
    <w:rsid w:val="00AB43CD"/>
    <w:rsid w:val="00AB7DA7"/>
    <w:rsid w:val="00AC321D"/>
    <w:rsid w:val="00AC3E4C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40D2"/>
    <w:rsid w:val="00B04A56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44B20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2BE9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498E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7B9"/>
    <w:rsid w:val="00DC6F7F"/>
    <w:rsid w:val="00DD3E7E"/>
    <w:rsid w:val="00DD515F"/>
    <w:rsid w:val="00DD59E4"/>
    <w:rsid w:val="00DE31BA"/>
    <w:rsid w:val="00DE3DC2"/>
    <w:rsid w:val="00DE4732"/>
    <w:rsid w:val="00DE49B6"/>
    <w:rsid w:val="00DE5957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43B26"/>
    <w:rsid w:val="00E51009"/>
    <w:rsid w:val="00E51130"/>
    <w:rsid w:val="00E560B0"/>
    <w:rsid w:val="00E56B79"/>
    <w:rsid w:val="00E574AC"/>
    <w:rsid w:val="00E64FDE"/>
    <w:rsid w:val="00E65214"/>
    <w:rsid w:val="00E6528C"/>
    <w:rsid w:val="00E73EEA"/>
    <w:rsid w:val="00E76866"/>
    <w:rsid w:val="00E80E38"/>
    <w:rsid w:val="00E81738"/>
    <w:rsid w:val="00E867F2"/>
    <w:rsid w:val="00E90063"/>
    <w:rsid w:val="00E94364"/>
    <w:rsid w:val="00E956F3"/>
    <w:rsid w:val="00E95CC3"/>
    <w:rsid w:val="00E962F1"/>
    <w:rsid w:val="00E97A03"/>
    <w:rsid w:val="00E97EC0"/>
    <w:rsid w:val="00EA2F8B"/>
    <w:rsid w:val="00EA3BEC"/>
    <w:rsid w:val="00EA71BF"/>
    <w:rsid w:val="00EB3388"/>
    <w:rsid w:val="00EB498B"/>
    <w:rsid w:val="00EC09C2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0CA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67366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C275A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10DF2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B42B6"/>
    <w:rsid w:val="006D7C1D"/>
    <w:rsid w:val="006F7671"/>
    <w:rsid w:val="007071B9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9184D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1535A"/>
    <w:rsid w:val="00C318D0"/>
    <w:rsid w:val="00C33009"/>
    <w:rsid w:val="00C34986"/>
    <w:rsid w:val="00C36F95"/>
    <w:rsid w:val="00C444DF"/>
    <w:rsid w:val="00C44523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0B92"/>
    <w:rsid w:val="00E6291C"/>
    <w:rsid w:val="00E95CF5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2021-01-16T01:21:00Z</cp:lastPrinted>
  <dcterms:created xsi:type="dcterms:W3CDTF">2021-01-26T16:59:00Z</dcterms:created>
  <dcterms:modified xsi:type="dcterms:W3CDTF">2021-01-26T16:59:00Z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