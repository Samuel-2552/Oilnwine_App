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FA13AB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133CEE1" w14:textId="77777777" w:rsidR="00D73B33" w:rsidRPr="00D73B33" w:rsidRDefault="00D73B33" w:rsidP="00D73B3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73B3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8:1-9:35</w:t>
                  </w:r>
                </w:p>
                <w:p w14:paraId="1B947DAF" w14:textId="77777777" w:rsidR="00D73B33" w:rsidRPr="00D73B33" w:rsidRDefault="00D73B33" w:rsidP="00D73B3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73B3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19:13-30</w:t>
                  </w:r>
                </w:p>
                <w:p w14:paraId="2AA6644A" w14:textId="77777777" w:rsidR="00D73B33" w:rsidRPr="00D73B33" w:rsidRDefault="00D73B33" w:rsidP="00D73B3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73B3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24:1-10</w:t>
                  </w:r>
                </w:p>
                <w:p w14:paraId="3F50C377" w14:textId="4C6229D2" w:rsidR="009A0942" w:rsidRPr="007A1E95" w:rsidRDefault="00D73B33" w:rsidP="00D73B3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73B3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6:1-5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A019862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43B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D73B3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A13A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A13A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65595F7A" w:rsidR="003812EE" w:rsidRPr="0026429B" w:rsidRDefault="00FA13AB" w:rsidP="009C32B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பரலோகப் பிதா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முறை தன் குமாரனாகிய கர்த்தராகிய இயேசுவை பெதஸ்தாவின் குளத்திற்குச் செல்லும்படி சொன்னார். அவர் அங்கு சென்றபோது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​​தேவதூதர் தண்ணீரை கலக்க காத்திருக்கும் பலரைக் கண்டார்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தேவதூதர் தண்ணீரை  கலக்கிய பிறகு முதலில் உள்ளே நுழைந்தவர்தான் குணமடைவார். குணப்படுத்தும் நீரைச் சுற்றிலும்  நோயுற்ற ஜனங்கள் அநேகர் இருந்தனர்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இயேசு ஒருவரை மட்டுமே குணப்படுத்தினார். அவர் இரக்கமுள்ளவர் என்பதை நாம் அறிவோம்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ஒவ்வொரு மனித ஆத்துமாவும் அனுபவிக்கும் வேதனையை உணரக்கூடிய ஒரு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இருதயம் கொண்ட இரட்சகராக அவர் இருந்தார் என்பதை நாம் மறந்து விடக்கூடாது. ஆனாலும்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ஒரே ஒரு மனிதனை மட்டுமே குணமாக்க விரும்பும் பிதாவின் மனதையும் விருப்பத்தையும் அவர் கண்டார். இன்றைய சுவிசேஷகர்கள்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குளத்திற்குச் சென்று அனைவரையும் குணப்படுத்தியிருப்பார்கள். இதை நீங்கள் உங்கள் வாழ்க்கையில் அனுபவித்திருக்கிறீர்களா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இருளில் நடக்கிறதான ஆத்துமாக்களை இரட்ச்சிக்க வேண்டும் என்ற ஆசை உங்களுக்கு இருக்கிறதா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 சமயங்களில் அதற்காக உள்ள ஒரு பெரிய அபிஷேகத்தை நீங்கள் அனுபவித்திருக்கிறீர்களா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சித்தத்தில் நிலைத்திருக்கவும்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 சொன்னதைத் தவிர வேறு எதையும் செய்யாதபடி உங்கள் ஆவியின் மீது நீங்கள் ஒரு கட்டுப்பாட்டை அனுபவித்து இருக்கிறீர்களா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</w:t>
      </w:r>
      <w:r w:rsidR="00D73B33" w:rsidRPr="00D73B3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இயேசு பிதாவுக்கு கீழ்ப்படிந்ததை நாம் இங்கே காண்கிறோம். அப்படித்தான் அவர் பிதாவை </w:t>
      </w:r>
      <w:r w:rsidR="00D73B33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8" style="position:absolute;left:0;text-align:left;margin-left:-10.3pt;margin-top:731.6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73B33" w:rsidRPr="00D73B3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பிரியப்படுத்தினார்.</w:t>
      </w:r>
    </w:p>
    <w:p w14:paraId="0B33D790" w14:textId="6D1BF24F" w:rsidR="00A74000" w:rsidRPr="001052C6" w:rsidRDefault="00FA13AB" w:rsidP="001318E0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3CC91F6C">
          <v:rect id="_x0000_s1194" style="position:absolute;left:0;text-align:left;margin-left:-13.3pt;margin-top:730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FA13AB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FA13AB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FA13AB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208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5CA7DB7F" w:rsidR="00DE4732" w:rsidRDefault="00D73B33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73B3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>A</w:t>
      </w:r>
      <w:r w:rsidRPr="00D73B3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நம்பிக்கையிலே சந்தோஷமாயிருங்கள்</w:t>
      </w:r>
      <w:r w:rsidRPr="00D73B3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; </w:t>
      </w:r>
      <w:r w:rsidRPr="00D73B3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உபத்திரவத்திலே பொறுமையாயிருங்கள்</w:t>
      </w:r>
      <w:r w:rsidRPr="00D73B3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; </w:t>
      </w:r>
      <w:r w:rsidRPr="00D73B3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ஜெபத்திலே உறுதியாய்த் தரித்திருங்கள்.</w:t>
      </w:r>
    </w:p>
    <w:p w14:paraId="09E01CE0" w14:textId="27CBDE3B" w:rsidR="00AD19B9" w:rsidRPr="00DE4732" w:rsidRDefault="00D73B33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73B33">
        <w:rPr>
          <w:rFonts w:ascii="Latha" w:hAnsi="Latha" w:cs="Arial Unicode MS"/>
          <w:noProof/>
          <w:sz w:val="48"/>
          <w:szCs w:val="44"/>
          <w:cs/>
          <w:lang w:bidi="ta-IN"/>
        </w:rPr>
        <w:t>ரோமர் 12:12</w:t>
      </w:r>
      <w:bdo w:val="ltr">
        <w:r w:rsidR="00C71E2B">
          <w:t>‬</w:t>
        </w:r>
        <w:r w:rsidR="00A55D2B">
          <w:t>‬</w:t>
        </w:r>
        <w:r w:rsidR="00EA3BEC">
          <w:t>‬</w:t>
        </w:r>
        <w:r w:rsidR="006D3351">
          <w:t>‬</w:t>
        </w:r>
        <w:r w:rsidR="00AA44BC">
          <w:t>‬</w:t>
        </w:r>
        <w:r w:rsidR="00EC09C2">
          <w:t>‬</w:t>
        </w:r>
        <w:r w:rsidR="00D96D45">
          <w:t>‬</w:t>
        </w:r>
        <w:r w:rsidR="00FA13AB">
          <w:t>‬</w:t>
        </w:r>
      </w:bdo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7074B6D" w14:textId="3DE53B56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46F23980" w14:textId="4261A16B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367A5406" w14:textId="0DF62EF8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387489D4" w14:textId="69D86A85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2E7B6EB9" w14:textId="50537317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2C7328ED" w14:textId="58F5D155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1DC7A63A" w14:textId="0F40C522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193FCAA0" w14:textId="77777777" w:rsidR="00ED666B" w:rsidRDefault="00ED666B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71B1733" w:rsidR="00B26186" w:rsidRPr="00B9205B" w:rsidRDefault="00B04A56" w:rsidP="00B26186">
      <w:pPr>
        <w:ind w:left="1276" w:right="1676" w:hanging="136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>O</w:t>
      </w:r>
      <w:r w:rsidR="00B26186" w:rsidRPr="00B9205B">
        <w:rPr>
          <w:sz w:val="40"/>
          <w:szCs w:val="32"/>
          <w:lang w:val="en-IN"/>
        </w:rPr>
        <w:t>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FA13AB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CA6A7" w14:textId="77777777" w:rsidR="00FA13AB" w:rsidRDefault="00FA13AB" w:rsidP="00A01902">
      <w:r>
        <w:separator/>
      </w:r>
    </w:p>
  </w:endnote>
  <w:endnote w:type="continuationSeparator" w:id="0">
    <w:p w14:paraId="6719C9F0" w14:textId="77777777" w:rsidR="00FA13AB" w:rsidRDefault="00FA13A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87CA5" w14:textId="77777777" w:rsidR="00FA13AB" w:rsidRDefault="00FA13AB" w:rsidP="00A01902">
      <w:r>
        <w:separator/>
      </w:r>
    </w:p>
  </w:footnote>
  <w:footnote w:type="continuationSeparator" w:id="0">
    <w:p w14:paraId="2521EFCA" w14:textId="77777777" w:rsidR="00FA13AB" w:rsidRDefault="00FA13A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FA13A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0585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318E0"/>
    <w:rsid w:val="00140902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6429B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7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0A50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35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32B2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44BC"/>
    <w:rsid w:val="00AA5AC1"/>
    <w:rsid w:val="00AA6CAF"/>
    <w:rsid w:val="00AB0840"/>
    <w:rsid w:val="00AB244F"/>
    <w:rsid w:val="00AB43CD"/>
    <w:rsid w:val="00AB7DA7"/>
    <w:rsid w:val="00AC321D"/>
    <w:rsid w:val="00AC3E4C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4A56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44B20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2BE9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498E"/>
    <w:rsid w:val="00D47DD2"/>
    <w:rsid w:val="00D52267"/>
    <w:rsid w:val="00D5631B"/>
    <w:rsid w:val="00D57E69"/>
    <w:rsid w:val="00D60EE4"/>
    <w:rsid w:val="00D6546E"/>
    <w:rsid w:val="00D73B33"/>
    <w:rsid w:val="00D7517A"/>
    <w:rsid w:val="00D75F5A"/>
    <w:rsid w:val="00D83E1E"/>
    <w:rsid w:val="00D85FD7"/>
    <w:rsid w:val="00D94442"/>
    <w:rsid w:val="00D95889"/>
    <w:rsid w:val="00D96D45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E5957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867F2"/>
    <w:rsid w:val="00E90063"/>
    <w:rsid w:val="00E94364"/>
    <w:rsid w:val="00E956F3"/>
    <w:rsid w:val="00E95CC3"/>
    <w:rsid w:val="00E962F1"/>
    <w:rsid w:val="00E97A03"/>
    <w:rsid w:val="00E97EC0"/>
    <w:rsid w:val="00EA2F8B"/>
    <w:rsid w:val="00EA3BEC"/>
    <w:rsid w:val="00EA71BF"/>
    <w:rsid w:val="00EB3388"/>
    <w:rsid w:val="00EB498B"/>
    <w:rsid w:val="00EC09C2"/>
    <w:rsid w:val="00EC6A3E"/>
    <w:rsid w:val="00ED2FB5"/>
    <w:rsid w:val="00ED4245"/>
    <w:rsid w:val="00ED4BF7"/>
    <w:rsid w:val="00ED666B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3AB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67366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C275A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47A2B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B42B6"/>
    <w:rsid w:val="006C5EC7"/>
    <w:rsid w:val="006D7C1D"/>
    <w:rsid w:val="006F7671"/>
    <w:rsid w:val="007071B9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9184D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1535A"/>
    <w:rsid w:val="00C318D0"/>
    <w:rsid w:val="00C33009"/>
    <w:rsid w:val="00C34986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0B92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2021-01-16T01:21:00Z</cp:lastPrinted>
  <dcterms:created xsi:type="dcterms:W3CDTF">2021-01-28T18:27:00Z</dcterms:created>
  <dcterms:modified xsi:type="dcterms:W3CDTF">2021-01-28T18:27:00Z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