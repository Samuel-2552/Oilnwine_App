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0041D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10E4234" w14:textId="77777777" w:rsidR="00FC1284" w:rsidRPr="00FC1284" w:rsidRDefault="00FC1284" w:rsidP="00FC128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C12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37:1-38:30</w:t>
                  </w:r>
                </w:p>
                <w:p w14:paraId="0B0E95E4" w14:textId="77777777" w:rsidR="00FC1284" w:rsidRPr="00FC1284" w:rsidRDefault="00FC1284" w:rsidP="00FC128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C12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12:22-45</w:t>
                  </w:r>
                </w:p>
                <w:p w14:paraId="49990CDE" w14:textId="77777777" w:rsidR="00FC1284" w:rsidRPr="00FC1284" w:rsidRDefault="00FC1284" w:rsidP="00FC128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C12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16:1-11</w:t>
                  </w:r>
                </w:p>
                <w:p w14:paraId="3F50C377" w14:textId="0F8F6D9A" w:rsidR="009A0942" w:rsidRPr="007A1E95" w:rsidRDefault="00FC1284" w:rsidP="00FC128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C12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3:27-32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46AFAD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900B8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041D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041D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6B3B82C0" w:rsidR="003812EE" w:rsidRDefault="000041DD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அன்பானவர்களே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மணவாட்டியின் இருதயத்தில் மணவாளனை சந்திக்கிறதற்கான பயணத்தை மேற்கொள்ள ஒரு ஏக்கம் இருக்கும். நம் வாழ்வில் அதற்காக இந்த தருணத்தில் ஆயத்தங்கள் ஆரம்பிக்கக்கடவது! உண்மையான மணவாட்டியின் பாகமானவர்களின் இருதயத்தில் மணவாளனிடத்தில்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விரைவாக சேருவதற்கான  ஆயத்தங்களைத் தொடங்க வேண்டும் என்ற ஏக்கம் உள்ளது. ஒரு நாள் தாமதமாகிறதைக் கூட ஏற்றுக்கொள்ள முடியாது. ரெபேக்காள் ஒருபோதும் ஈசாக்கை சந்தித்ததில்லை அல்லது அவரைப் பார்த்ததில்லை என்பதை நம்மில் எத்தனை பேர் உணர்கிறோம். அவள் அவரை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ஒருபோதும் சந்தித்ததில்லை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மணவாளனான ஈசாக்கைப் பற்றி எலியேசர் சொன்ன எல்லாவற்றையும் அவள் சந்தேகிக்கவில்லை. தேவனின் உண்மையான ஜனங்களின் இருதயத்திலுள்ள ஒரே வாஞ்சை கர்த்தராகிய இயேசு கிறிஸ்து மட்டுமே.  அவர்கள் வார்த்தையினாலும் பரிசுத்த ஆவியின் ஊழியத்தினாலும் அவரைக் குறித்து கேட்கும்போது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​​அவர்மீது அவர்கள் கொண்டுள்ள அன்பு வளரும்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அவர்மீது அவர்கள் கொண்டுள்ள வாஞ்சை அதிகரிக்கும். அவளுடைய இருதயத்தின் ஆழங்களில் இந்த தீராத வாஞ்சையுடன் அவள் பயணத்திற்கு தன்னை தயார்படுத்திக்கொள்வாள். இதை அப்போஸ்தலனாகிய பேதுரு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 நீங்கள் காணாமலிருந்தும் அவரிடத்தில் அன்புகூருகிறீர்கள்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இப்பொழுது அவரைத் தரிசியாமலிருந்தும் அவரிடத்தில் விசுவாசம் </w:t>
      </w:r>
      <w:r w:rsidR="00FC128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8" style="position:absolute;left:0;text-align:left;margin-left:-8.3pt;margin-top:731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வைத்து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சொல்லிமுடியாததும் மகிமையால் 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நிறைந்ததுமாயிருக்கிற சந்தோஷமுள்ளவர்களாய்க் களிகூர்ந்து</w:t>
      </w:r>
      <w:r w:rsidR="00FC1284" w:rsidRPr="00FC1284">
        <w:rPr>
          <w:rFonts w:ascii="Latha" w:hAnsi="Latha" w:cs="Arial Unicode MS"/>
          <w:noProof/>
          <w:sz w:val="52"/>
          <w:szCs w:val="48"/>
          <w:lang w:val="ta-IN"/>
        </w:rPr>
        <w:t>," (</w:t>
      </w:r>
      <w:r w:rsidR="00FC1284" w:rsidRPr="00FC1284">
        <w:rPr>
          <w:rFonts w:ascii="Latha" w:hAnsi="Latha" w:cs="Arial Unicode MS"/>
          <w:noProof/>
          <w:sz w:val="52"/>
          <w:szCs w:val="48"/>
          <w:cs/>
          <w:lang w:val="ta-IN" w:bidi="ta-IN"/>
        </w:rPr>
        <w:t>1பேதுரு 1: 8) என்று  கூறுகிறார்.</w:t>
      </w:r>
    </w:p>
    <w:p w14:paraId="0B33D790" w14:textId="4D525E73" w:rsidR="00A74000" w:rsidRPr="001052C6" w:rsidRDefault="000041DD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0041DD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0041D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0041D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05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515B73E3" w:rsidR="00DE4732" w:rsidRDefault="00FC1284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C12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FC12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C12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அவனவன் தான் அழைக்கப்பட்ட நிலைமையிலே தேவனுக்கு முன்பாக நிலைத்திருக்கக்கடவன்.</w:t>
      </w:r>
    </w:p>
    <w:p w14:paraId="09E01CE0" w14:textId="213DA963" w:rsidR="00AD19B9" w:rsidRPr="00DE4732" w:rsidRDefault="00FC1284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C1284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7:24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7011747F" w14:textId="661004AF" w:rsidR="0081225A" w:rsidRDefault="0081225A" w:rsidP="00F662C9">
      <w:pPr>
        <w:ind w:right="1676"/>
        <w:rPr>
          <w:sz w:val="40"/>
          <w:szCs w:val="32"/>
          <w:lang w:val="en-IN"/>
        </w:rPr>
      </w:pPr>
    </w:p>
    <w:p w14:paraId="0F90A22A" w14:textId="5597FDBA" w:rsidR="00040C2C" w:rsidRDefault="00040C2C" w:rsidP="00F662C9">
      <w:pPr>
        <w:ind w:right="1676"/>
        <w:rPr>
          <w:sz w:val="40"/>
          <w:szCs w:val="32"/>
          <w:lang w:val="en-IN"/>
        </w:rPr>
      </w:pPr>
    </w:p>
    <w:p w14:paraId="2860152C" w14:textId="77777777" w:rsidR="00FC1284" w:rsidRDefault="00FC1284" w:rsidP="00F662C9">
      <w:pPr>
        <w:ind w:right="1676"/>
        <w:rPr>
          <w:sz w:val="40"/>
          <w:szCs w:val="32"/>
          <w:lang w:val="en-IN"/>
        </w:rPr>
      </w:pPr>
    </w:p>
    <w:p w14:paraId="659FE366" w14:textId="77777777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0041D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75A89" w14:textId="77777777" w:rsidR="000041DD" w:rsidRDefault="000041DD" w:rsidP="00A01902">
      <w:r>
        <w:separator/>
      </w:r>
    </w:p>
  </w:endnote>
  <w:endnote w:type="continuationSeparator" w:id="0">
    <w:p w14:paraId="782922B5" w14:textId="77777777" w:rsidR="000041DD" w:rsidRDefault="000041D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25E1D" w14:textId="77777777" w:rsidR="000041DD" w:rsidRDefault="000041DD" w:rsidP="00A01902">
      <w:r>
        <w:separator/>
      </w:r>
    </w:p>
  </w:footnote>
  <w:footnote w:type="continuationSeparator" w:id="0">
    <w:p w14:paraId="2B695B4B" w14:textId="77777777" w:rsidR="000041DD" w:rsidRDefault="000041D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0041D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3009"/>
    <w:rsid w:val="00C36F95"/>
    <w:rsid w:val="00C444DF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2021-01-16T01:21:00Z</cp:lastPrinted>
  <dcterms:created xsi:type="dcterms:W3CDTF">2021-01-17T17:26:00Z</dcterms:created>
  <dcterms:modified xsi:type="dcterms:W3CDTF">2021-01-17T17:28:00Z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