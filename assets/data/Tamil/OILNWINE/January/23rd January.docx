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DE5957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9A15B0E" w14:textId="77777777" w:rsidR="00AC3E4C" w:rsidRPr="00AC3E4C" w:rsidRDefault="00AC3E4C" w:rsidP="00AC3E4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C3E4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ஆதியாகமம் 46:1-47:31</w:t>
                  </w:r>
                </w:p>
                <w:p w14:paraId="3E2F17BB" w14:textId="77777777" w:rsidR="00AC3E4C" w:rsidRPr="00AC3E4C" w:rsidRDefault="00AC3E4C" w:rsidP="00AC3E4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C3E4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15:1-28</w:t>
                  </w:r>
                </w:p>
                <w:p w14:paraId="2FAE2D49" w14:textId="77777777" w:rsidR="00AC3E4C" w:rsidRPr="00AC3E4C" w:rsidRDefault="00AC3E4C" w:rsidP="00AC3E4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C3E4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19:1-14</w:t>
                  </w:r>
                </w:p>
                <w:p w14:paraId="3F50C377" w14:textId="480C26E1" w:rsidR="009A0942" w:rsidRPr="007A1E95" w:rsidRDefault="00AC3E4C" w:rsidP="00AC3E4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AC3E4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4:14-19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CD1A7E3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E43B2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AC3E4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E595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E595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BFE4EA5" w14:textId="1F5F93A7" w:rsidR="003812EE" w:rsidRPr="00AC3E4C" w:rsidRDefault="00DE5957" w:rsidP="00140902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lang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C92BE9" w:rsidRPr="00C92B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ஒவ்வொருவரும் எதிரிகளை வெல்லும் வரை</w:t>
      </w:r>
      <w:r w:rsidR="00C92BE9" w:rsidRPr="00C92BE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92BE9" w:rsidRPr="00C92B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 தனது எதிரிகளின் வாசல்களை நோக்கி முன்னேற முடியாது. நாம் கர்த்தருடைய மனதைப் பின்தொடரத் தொடங்கும் போது</w:t>
      </w:r>
      <w:r w:rsidR="00C92BE9" w:rsidRPr="00C92BE9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="00C92BE9" w:rsidRPr="00C92BE9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​​செல்வந்தரும் தான் உண்மையில் ஒரு ஏழை என்பதை உணர்ந்து கொள்வார். அவர் தன் செல்வத்தில் நம்பிக்கை வைக்க முடியாது என்பதை அவர் புரிந்து கொள்வார். அவர் கர்த்தருக்கு முன்பாக ஏழையாகி விடுவார்.  உலகின் சிந்தனைக்கு மாறாக</w:t>
      </w:r>
      <w:r w:rsidR="00C92BE9" w:rsidRPr="00C92BE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92BE9" w:rsidRPr="00C92BE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ஏழைகள் உண்மையில் தேவனின் பார்வையில் செல்வந்தராக இருக்கிறார்கள் என்பதை அறியத் தொடங்குவார்கள். நம்மிடையே உள்ள ஞானிகள் </w:t>
      </w:r>
      <w:r w:rsidR="00C92BE9" w:rsidRPr="00C92BE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அவர்களுக்கு ஞானம் இல்லை என்பதைக் கண்டு பிடிப்பார்கள். அவர்கள் விவேகமற்றவர்கள் என்றும்</w:t>
      </w:r>
      <w:r w:rsidR="00C92BE9" w:rsidRPr="00C92BE9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C92BE9" w:rsidRPr="00C92B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ஞானம் என் வாழ்க்கையில் விலைமதிப்பற்றது” என்றும் சொல்லத் தொடங்குவார்கள். பலவான்கள்  கர்த்தருக்கு முன்பாக தாங்கள் பலவீனமானவர்கள் என்பதை உணரத் தொடங்குவார்கள். எல்லா பெருமையும் நம் வாழ்க்கையிலிருந்து நீக்கப்படுவதாக</w:t>
      </w:r>
      <w:r w:rsidR="00C92BE9" w:rsidRPr="00C92BE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C92BE9" w:rsidRPr="00C92B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பாவத்திலிருந்தும் அநீதியிலிருந்தும் நாம் விடுதலையாக்கப்படுவோமாக. பெருமையின் காரணமாக நாம் தேவனின் பல காரியங்களை இழந்திருக்கிறோம். நாம் மணவாட்டியாக எதிரியை எதிர்த்து முன் சென்று எல்லாவற்றையும் சுதநதரித்துக் கொள்ள வேண்டும் என்று கர்த்தர் விரும்புகிறார். அது மட்டுமல்லாமல்</w:t>
      </w:r>
      <w:r w:rsidR="00C92BE9" w:rsidRPr="00C92BE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92BE9" w:rsidRPr="00C92B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மணவாட்டி  தேவனுக்கு தன்னை கீழ்ப்படுத்தக் கற்றுக்கொள்ள வேண்டும்.</w:t>
      </w:r>
    </w:p>
    <w:p w14:paraId="7C13A846" w14:textId="77777777" w:rsidR="00C92BE9" w:rsidRDefault="00C92BE9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0B33D790" w14:textId="1579C8A9" w:rsidR="00A74000" w:rsidRPr="001052C6" w:rsidRDefault="00DE5957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2" style="position:absolute;left:0;text-align:left;margin-left:-8.3pt;margin-top:731.1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6" style="position:absolute;left:0;text-align:left;margin-left:-7.3pt;margin-top:731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4.4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DE5957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B5BE567" w:rsidR="006D514C" w:rsidRPr="00CF2CCC" w:rsidRDefault="00DE5957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5FD03C" w:rsidR="00E56B79" w:rsidRDefault="00DE5957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lastRenderedPageBreak/>
        <w:pict w14:anchorId="5CED800B">
          <v:rect id="_x0000_s1084" style="position:absolute;left:0;text-align:left;margin-left:-6pt;margin-top:4.1pt;width:556.9pt;height:249.9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6BC3DF71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0BAC51A3" w:rsidR="00DE4732" w:rsidRDefault="00AC3E4C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AC3E4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உங்களைக்குறித்து எச்சரிக்கையாயிருங்கள். உன் சகோதரன் உனக்கு விரோதமாய்க் குற்றஞ்செய்தால்</w:t>
      </w:r>
      <w:r w:rsidRPr="00AC3E4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AC3E4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அவனைக் கடிந்துகொள்</w:t>
      </w:r>
      <w:r w:rsidRPr="00AC3E4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AC3E4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அவன் மனஸ்தாபப்பட்டால்</w:t>
      </w:r>
      <w:r w:rsidRPr="00AC3E4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AC3E4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அவனுக்கு மன்னிப்பாயாக.</w:t>
      </w:r>
    </w:p>
    <w:p w14:paraId="09E01CE0" w14:textId="23C7A77E" w:rsidR="00AD19B9" w:rsidRPr="00DE4732" w:rsidRDefault="00AC3E4C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AC3E4C">
        <w:rPr>
          <w:rFonts w:ascii="Latha" w:hAnsi="Latha" w:cs="Arial Unicode MS"/>
          <w:noProof/>
          <w:sz w:val="48"/>
          <w:szCs w:val="44"/>
          <w:cs/>
          <w:lang w:bidi="ta-IN"/>
        </w:rPr>
        <w:t>லூக்கா 17:3</w:t>
      </w:r>
      <w:bdo w:val="ltr">
        <w:r w:rsidR="00C71E2B">
          <w:t>‬</w:t>
        </w:r>
        <w:r w:rsidR="00A55D2B">
          <w:t>‬</w:t>
        </w:r>
      </w:bdo>
    </w:p>
    <w:p w14:paraId="157A9D4E" w14:textId="1BF182B1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0ADE5690" w14:textId="343DCC99" w:rsidR="006070A1" w:rsidRDefault="006070A1" w:rsidP="00F662C9">
      <w:pPr>
        <w:ind w:right="1676"/>
        <w:rPr>
          <w:sz w:val="40"/>
          <w:szCs w:val="32"/>
          <w:lang w:val="en-IN"/>
        </w:rPr>
      </w:pPr>
    </w:p>
    <w:p w14:paraId="7011747F" w14:textId="661004AF" w:rsidR="0081225A" w:rsidRDefault="0081225A" w:rsidP="00F662C9">
      <w:pPr>
        <w:ind w:right="1676"/>
        <w:rPr>
          <w:sz w:val="40"/>
          <w:szCs w:val="32"/>
          <w:lang w:val="en-IN"/>
        </w:rPr>
      </w:pPr>
    </w:p>
    <w:p w14:paraId="0F90A22A" w14:textId="5597FDBA" w:rsidR="00040C2C" w:rsidRDefault="00040C2C" w:rsidP="00F662C9">
      <w:pPr>
        <w:ind w:right="1676"/>
        <w:rPr>
          <w:sz w:val="40"/>
          <w:szCs w:val="32"/>
          <w:lang w:val="en-IN"/>
        </w:rPr>
      </w:pPr>
    </w:p>
    <w:p w14:paraId="1EE27AB7" w14:textId="718A7061" w:rsidR="00140902" w:rsidRDefault="00140902" w:rsidP="00B26186">
      <w:pPr>
        <w:ind w:left="1276" w:right="1676" w:hanging="1366"/>
        <w:rPr>
          <w:sz w:val="40"/>
          <w:szCs w:val="32"/>
          <w:lang w:val="en-IN"/>
        </w:rPr>
      </w:pPr>
    </w:p>
    <w:p w14:paraId="67063864" w14:textId="74AE379B" w:rsidR="00140902" w:rsidRDefault="00140902" w:rsidP="00B26186">
      <w:pPr>
        <w:ind w:left="1276" w:right="1676" w:hanging="1366"/>
        <w:rPr>
          <w:sz w:val="40"/>
          <w:szCs w:val="32"/>
          <w:lang w:val="en-IN"/>
        </w:rPr>
      </w:pPr>
    </w:p>
    <w:p w14:paraId="5A9828FF" w14:textId="1A69A9DD" w:rsidR="00140902" w:rsidRDefault="00140902" w:rsidP="00B26186">
      <w:pPr>
        <w:ind w:left="1276" w:right="1676" w:hanging="1366"/>
        <w:rPr>
          <w:sz w:val="40"/>
          <w:szCs w:val="32"/>
          <w:lang w:val="en-IN"/>
        </w:rPr>
      </w:pPr>
    </w:p>
    <w:p w14:paraId="62A633FD" w14:textId="1D254D4D" w:rsidR="00140902" w:rsidRDefault="00140902" w:rsidP="00B26186">
      <w:pPr>
        <w:ind w:left="1276" w:right="1676" w:hanging="1366"/>
        <w:rPr>
          <w:sz w:val="40"/>
          <w:szCs w:val="32"/>
          <w:lang w:val="en-IN"/>
        </w:rPr>
      </w:pPr>
    </w:p>
    <w:p w14:paraId="3B133506" w14:textId="77777777" w:rsidR="00140902" w:rsidRDefault="00140902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071B1733" w:rsidR="00B26186" w:rsidRPr="00B9205B" w:rsidRDefault="00B04A56" w:rsidP="00B26186">
      <w:pPr>
        <w:ind w:left="1276" w:right="1676" w:hanging="1366"/>
        <w:rPr>
          <w:sz w:val="40"/>
          <w:szCs w:val="32"/>
          <w:lang w:val="en-IN"/>
        </w:rPr>
      </w:pPr>
      <w:r>
        <w:rPr>
          <w:sz w:val="40"/>
          <w:szCs w:val="32"/>
          <w:lang w:val="en-IN"/>
        </w:rPr>
        <w:t>O</w:t>
      </w:r>
      <w:r w:rsidR="00B26186" w:rsidRPr="00B9205B">
        <w:rPr>
          <w:sz w:val="40"/>
          <w:szCs w:val="32"/>
          <w:lang w:val="en-IN"/>
        </w:rPr>
        <w:t>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17278E" w:rsidRDefault="00DE5957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BB18F" w14:textId="77777777" w:rsidR="00DE5957" w:rsidRDefault="00DE5957" w:rsidP="00A01902">
      <w:r>
        <w:separator/>
      </w:r>
    </w:p>
  </w:endnote>
  <w:endnote w:type="continuationSeparator" w:id="0">
    <w:p w14:paraId="521B715B" w14:textId="77777777" w:rsidR="00DE5957" w:rsidRDefault="00DE595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93757" w14:textId="77777777" w:rsidR="00DE5957" w:rsidRDefault="00DE5957" w:rsidP="00A01902">
      <w:r>
        <w:separator/>
      </w:r>
    </w:p>
  </w:footnote>
  <w:footnote w:type="continuationSeparator" w:id="0">
    <w:p w14:paraId="2C58C2F2" w14:textId="77777777" w:rsidR="00DE5957" w:rsidRDefault="00DE595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DE595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41DD"/>
    <w:rsid w:val="00011C02"/>
    <w:rsid w:val="00025895"/>
    <w:rsid w:val="00040C2C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0585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052C6"/>
    <w:rsid w:val="001149B1"/>
    <w:rsid w:val="001232CC"/>
    <w:rsid w:val="0012676A"/>
    <w:rsid w:val="00127777"/>
    <w:rsid w:val="00140902"/>
    <w:rsid w:val="001454C5"/>
    <w:rsid w:val="00146C3C"/>
    <w:rsid w:val="00151EB9"/>
    <w:rsid w:val="0015796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184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077F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7BA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6BC0"/>
    <w:rsid w:val="002B736B"/>
    <w:rsid w:val="002B7E37"/>
    <w:rsid w:val="002C3527"/>
    <w:rsid w:val="002C7194"/>
    <w:rsid w:val="002D0702"/>
    <w:rsid w:val="002D3C20"/>
    <w:rsid w:val="002E497A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12EE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36BE"/>
    <w:rsid w:val="00436A20"/>
    <w:rsid w:val="00443610"/>
    <w:rsid w:val="00451C59"/>
    <w:rsid w:val="00451E5F"/>
    <w:rsid w:val="00454EB6"/>
    <w:rsid w:val="004614C1"/>
    <w:rsid w:val="00466020"/>
    <w:rsid w:val="004706A7"/>
    <w:rsid w:val="0047735C"/>
    <w:rsid w:val="004800A8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2DE6"/>
    <w:rsid w:val="004F0B1B"/>
    <w:rsid w:val="004F319F"/>
    <w:rsid w:val="004F343A"/>
    <w:rsid w:val="004F6981"/>
    <w:rsid w:val="00505B36"/>
    <w:rsid w:val="005139B1"/>
    <w:rsid w:val="00517BAE"/>
    <w:rsid w:val="00520A44"/>
    <w:rsid w:val="00524E72"/>
    <w:rsid w:val="005301DF"/>
    <w:rsid w:val="00531090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2AFA"/>
    <w:rsid w:val="005B47C3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070A1"/>
    <w:rsid w:val="006102A6"/>
    <w:rsid w:val="00625BB0"/>
    <w:rsid w:val="00625F3B"/>
    <w:rsid w:val="00627297"/>
    <w:rsid w:val="006323F6"/>
    <w:rsid w:val="00642894"/>
    <w:rsid w:val="00642A9F"/>
    <w:rsid w:val="00652504"/>
    <w:rsid w:val="006551E0"/>
    <w:rsid w:val="0065625C"/>
    <w:rsid w:val="00667276"/>
    <w:rsid w:val="0067053E"/>
    <w:rsid w:val="0067077A"/>
    <w:rsid w:val="00672436"/>
    <w:rsid w:val="006725CD"/>
    <w:rsid w:val="00672C2C"/>
    <w:rsid w:val="0067542C"/>
    <w:rsid w:val="00676B9E"/>
    <w:rsid w:val="00676CA8"/>
    <w:rsid w:val="006869FC"/>
    <w:rsid w:val="0069673B"/>
    <w:rsid w:val="0069775F"/>
    <w:rsid w:val="006A010F"/>
    <w:rsid w:val="006A0428"/>
    <w:rsid w:val="006A2E56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3E72"/>
    <w:rsid w:val="006F77EC"/>
    <w:rsid w:val="007013A7"/>
    <w:rsid w:val="007071A8"/>
    <w:rsid w:val="00707C14"/>
    <w:rsid w:val="007102F8"/>
    <w:rsid w:val="00714470"/>
    <w:rsid w:val="00716DC7"/>
    <w:rsid w:val="00716EBE"/>
    <w:rsid w:val="00717272"/>
    <w:rsid w:val="00717F71"/>
    <w:rsid w:val="007229DA"/>
    <w:rsid w:val="00725227"/>
    <w:rsid w:val="007275A4"/>
    <w:rsid w:val="00734F96"/>
    <w:rsid w:val="00735034"/>
    <w:rsid w:val="00746E74"/>
    <w:rsid w:val="00747145"/>
    <w:rsid w:val="00756305"/>
    <w:rsid w:val="0076057C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B5272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49D1"/>
    <w:rsid w:val="0080639C"/>
    <w:rsid w:val="00807CDC"/>
    <w:rsid w:val="0081225A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C12"/>
    <w:rsid w:val="00842F23"/>
    <w:rsid w:val="00843769"/>
    <w:rsid w:val="008469F1"/>
    <w:rsid w:val="0086703A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1D2F"/>
    <w:rsid w:val="008D6FD3"/>
    <w:rsid w:val="008D7974"/>
    <w:rsid w:val="008E7C99"/>
    <w:rsid w:val="008F2DB6"/>
    <w:rsid w:val="008F46F4"/>
    <w:rsid w:val="00900B8B"/>
    <w:rsid w:val="009039FD"/>
    <w:rsid w:val="00912DB4"/>
    <w:rsid w:val="0091452E"/>
    <w:rsid w:val="00916C9D"/>
    <w:rsid w:val="009217C2"/>
    <w:rsid w:val="00922520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1A4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A6CAF"/>
    <w:rsid w:val="00AB0840"/>
    <w:rsid w:val="00AB244F"/>
    <w:rsid w:val="00AB43CD"/>
    <w:rsid w:val="00AB7DA7"/>
    <w:rsid w:val="00AC321D"/>
    <w:rsid w:val="00AC3E4C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0C17"/>
    <w:rsid w:val="00B040D2"/>
    <w:rsid w:val="00B04A56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42748"/>
    <w:rsid w:val="00B44B20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2BE9"/>
    <w:rsid w:val="00C94F7F"/>
    <w:rsid w:val="00CB523F"/>
    <w:rsid w:val="00CC2D16"/>
    <w:rsid w:val="00CC60DF"/>
    <w:rsid w:val="00CD06A1"/>
    <w:rsid w:val="00CD4680"/>
    <w:rsid w:val="00CE2F4E"/>
    <w:rsid w:val="00CF2CCC"/>
    <w:rsid w:val="00CF2DC0"/>
    <w:rsid w:val="00D014E1"/>
    <w:rsid w:val="00D061FF"/>
    <w:rsid w:val="00D06206"/>
    <w:rsid w:val="00D0701E"/>
    <w:rsid w:val="00D1130B"/>
    <w:rsid w:val="00D131EC"/>
    <w:rsid w:val="00D1453D"/>
    <w:rsid w:val="00D21435"/>
    <w:rsid w:val="00D26D31"/>
    <w:rsid w:val="00D30633"/>
    <w:rsid w:val="00D321F9"/>
    <w:rsid w:val="00D33164"/>
    <w:rsid w:val="00D3499D"/>
    <w:rsid w:val="00D40936"/>
    <w:rsid w:val="00D4498E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C67B9"/>
    <w:rsid w:val="00DC6F7F"/>
    <w:rsid w:val="00DD3E7E"/>
    <w:rsid w:val="00DD515F"/>
    <w:rsid w:val="00DD59E4"/>
    <w:rsid w:val="00DE31BA"/>
    <w:rsid w:val="00DE3DC2"/>
    <w:rsid w:val="00DE4732"/>
    <w:rsid w:val="00DE49B6"/>
    <w:rsid w:val="00DE5957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16ACA"/>
    <w:rsid w:val="00E25453"/>
    <w:rsid w:val="00E33169"/>
    <w:rsid w:val="00E34108"/>
    <w:rsid w:val="00E40941"/>
    <w:rsid w:val="00E43B26"/>
    <w:rsid w:val="00E51009"/>
    <w:rsid w:val="00E51130"/>
    <w:rsid w:val="00E560B0"/>
    <w:rsid w:val="00E56B79"/>
    <w:rsid w:val="00E574AC"/>
    <w:rsid w:val="00E64FDE"/>
    <w:rsid w:val="00E65214"/>
    <w:rsid w:val="00E6528C"/>
    <w:rsid w:val="00E73EEA"/>
    <w:rsid w:val="00E76866"/>
    <w:rsid w:val="00E80E38"/>
    <w:rsid w:val="00E81738"/>
    <w:rsid w:val="00E867F2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62C9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1284"/>
    <w:rsid w:val="00FC2800"/>
    <w:rsid w:val="00FC4E74"/>
    <w:rsid w:val="00FD18A7"/>
    <w:rsid w:val="00FD4D93"/>
    <w:rsid w:val="00FE6ADC"/>
    <w:rsid w:val="00FF40CA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91A71"/>
    <w:rsid w:val="000A60D1"/>
    <w:rsid w:val="000B514A"/>
    <w:rsid w:val="000C0600"/>
    <w:rsid w:val="000C532A"/>
    <w:rsid w:val="000C6828"/>
    <w:rsid w:val="000D3413"/>
    <w:rsid w:val="001111F0"/>
    <w:rsid w:val="00115466"/>
    <w:rsid w:val="00124E5D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94B69"/>
    <w:rsid w:val="002A2F54"/>
    <w:rsid w:val="002B1F2A"/>
    <w:rsid w:val="002C3246"/>
    <w:rsid w:val="002C7C84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6785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10DF2"/>
    <w:rsid w:val="00532AA9"/>
    <w:rsid w:val="005364CA"/>
    <w:rsid w:val="00562730"/>
    <w:rsid w:val="00563BFE"/>
    <w:rsid w:val="00573474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071B9"/>
    <w:rsid w:val="00731A59"/>
    <w:rsid w:val="00744DD2"/>
    <w:rsid w:val="00747138"/>
    <w:rsid w:val="007514CD"/>
    <w:rsid w:val="007569BC"/>
    <w:rsid w:val="007830CF"/>
    <w:rsid w:val="00785634"/>
    <w:rsid w:val="00791E69"/>
    <w:rsid w:val="007C1667"/>
    <w:rsid w:val="007D1BD9"/>
    <w:rsid w:val="007D1C39"/>
    <w:rsid w:val="007D4CF4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3291"/>
    <w:rsid w:val="008A715A"/>
    <w:rsid w:val="008C0E47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9F657C"/>
    <w:rsid w:val="00A16EBC"/>
    <w:rsid w:val="00A2415F"/>
    <w:rsid w:val="00A423EB"/>
    <w:rsid w:val="00A6483E"/>
    <w:rsid w:val="00A675AA"/>
    <w:rsid w:val="00A74C77"/>
    <w:rsid w:val="00A9184D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1535A"/>
    <w:rsid w:val="00C318D0"/>
    <w:rsid w:val="00C33009"/>
    <w:rsid w:val="00C36F95"/>
    <w:rsid w:val="00C444DF"/>
    <w:rsid w:val="00C44523"/>
    <w:rsid w:val="00C60F00"/>
    <w:rsid w:val="00C81784"/>
    <w:rsid w:val="00C90180"/>
    <w:rsid w:val="00C96FE4"/>
    <w:rsid w:val="00CB08D3"/>
    <w:rsid w:val="00CB4982"/>
    <w:rsid w:val="00D338A0"/>
    <w:rsid w:val="00D4749F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0B92"/>
    <w:rsid w:val="00E6291C"/>
    <w:rsid w:val="00E95CF5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8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2021-01-16T01:21:00Z</cp:lastPrinted>
  <dcterms:created xsi:type="dcterms:W3CDTF">2021-01-22T16:59:00Z</dcterms:created>
  <dcterms:modified xsi:type="dcterms:W3CDTF">2021-01-22T16:59:00Z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