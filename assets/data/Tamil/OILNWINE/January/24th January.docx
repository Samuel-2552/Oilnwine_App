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A3BEC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B49A888" w14:textId="77777777" w:rsidR="001318E0" w:rsidRPr="001318E0" w:rsidRDefault="001318E0" w:rsidP="001318E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318E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48:1-49:33</w:t>
                  </w:r>
                </w:p>
                <w:p w14:paraId="13D340ED" w14:textId="77777777" w:rsidR="001318E0" w:rsidRPr="001318E0" w:rsidRDefault="001318E0" w:rsidP="001318E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318E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15:29-16:12</w:t>
                  </w:r>
                </w:p>
                <w:p w14:paraId="2A6E7D92" w14:textId="77777777" w:rsidR="001318E0" w:rsidRPr="001318E0" w:rsidRDefault="001318E0" w:rsidP="001318E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318E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20:1-9</w:t>
                  </w:r>
                </w:p>
                <w:p w14:paraId="3F50C377" w14:textId="6BD409BA" w:rsidR="009A0942" w:rsidRPr="007A1E95" w:rsidRDefault="001318E0" w:rsidP="001318E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318E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4:20-27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B5EEC97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E43B2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517BA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A3BE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A3BE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45D37262" w:rsidR="003812EE" w:rsidRPr="00AC3E4C" w:rsidRDefault="00EA3BEC" w:rsidP="00140902">
      <w:pPr>
        <w:ind w:firstLine="720"/>
        <w:jc w:val="both"/>
        <w:rPr>
          <w:rFonts w:ascii="Latha" w:hAnsi="Latha" w:cs="Arial Unicode MS"/>
          <w:noProof/>
          <w:sz w:val="52"/>
          <w:szCs w:val="48"/>
          <w:lang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எரிகோவின் மதில்களை ஏழு நாட்கள் சுற்றி வரும் ஒரு சேனையை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ஜனத்தை கர்த்தர் விரும்புகிறார். அது ஆயத்தத்தின் நேரமாயிருந்தது. அந்த ஆறு நாட்களில் அவர்கள் எரிகோவைச் சுற்றிலும் சுற்றி வந்தபோது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​​ஏழாம் நாளில் வரவிருந்த வெற்றிக்கு அவர்கள் ஆயத்தமாகி வந்தனர். அவர்கள் எதை வென்றார்கள்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ஆறு நாட்கள் மதில்களைச் சுற்றிச் வந்தபோது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அமைதியாக இருந்து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கர்த்தரைத் துதியுங்கள்” என்று சொல்லுவதற்கான ஆர்வத்தை மேற்கொண்டார்கள். கர்த்தர் கீழ்ப்படிதலுக்கான ஆரம்ப பாடங்களை அவர்களுக்குக் கற்பித்தார். அவர்கள் ஏழு நாட்கள் நகரத்தை சுற்றி வர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வேண்டும் என்றும்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உரத்த சத்தமிடு” என்று சொல்லும் வரை ஒரு வார்த்தையும் கூட பேசக்கூடாது என்றும் கர்த்தர் விரும்பினார். பல ஆவியினால் நிரப்பப்பட்ட விசுவாசிகளுக்கும்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மௌனமாக நடக்கத் தெரியாது! நம் வாழ்வில் மனிதனின் வைராக்கியத்திற்கு இடமில்லை. இது ஒரு கடினமான காரியம்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ஆறு நாட்கள் தேவனுக்காக கட்டுண்டவளாக இருப்பதும்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ஏழாம் நாளில் உரத்த சத்தமிடுவதும் மணவாடாடிக்கான ஜீவனுள்ள தேவனின் தந்திரமாகும். "எதிரிகளை நாங்கள் எவ்வாறு கையாள்வோம்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?"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 சிந்தையால் அநேக வேளைகளில் நாம் பிடிக்கப்பட்டிருக்கிறோம். “கவலைப்பட வேண்டாம்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அமைதியாக இருங்கள்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தொடர்ந்து நடக்கிறவர்களக இருங்கள்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ஏழாம் நாள் வருகிறது. நான் சத்தமிடச் சொல்லும்போதுதான் நீங்கள் சத்தமிட வேண்டும். அப்பொழுது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எதிரியின் மதில்கள் நிச்சயமாக விழும் என்று கர்த்தர் </w:t>
      </w:r>
      <w:r w:rsidR="001318E0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4" style="position:absolute;left:0;text-align:left;margin-left:-7.3pt;margin-top:730.1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கூறுகிறார். ஏனென்றால் “பழிவாங்குவது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என்னுடையது</w:t>
      </w:r>
      <w:r w:rsidR="001318E0" w:rsidRPr="001318E0">
        <w:rPr>
          <w:rFonts w:ascii="Latha" w:hAnsi="Latha" w:cs="Arial Unicode MS"/>
          <w:noProof/>
          <w:sz w:val="52"/>
          <w:szCs w:val="48"/>
          <w:lang w:val="ta-IN"/>
        </w:rPr>
        <w:t xml:space="preserve">," </w:t>
      </w:r>
      <w:r w:rsidR="001318E0" w:rsidRPr="001318E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உன் தேவனாகிய கர்த்தர் சொல்லுகிறார்.</w:t>
      </w:r>
    </w:p>
    <w:p w14:paraId="0B33D790" w14:textId="1579C8A9" w:rsidR="00A74000" w:rsidRPr="001052C6" w:rsidRDefault="00EA3BEC" w:rsidP="001318E0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EA3BEC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EA3BE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EA3BE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6pt;margin-top:4.1pt;width:556.9pt;height:158.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7D401C2F" w:rsidR="00DE4732" w:rsidRDefault="001318E0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318E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என்னிடத்தில் அன்பாயிருந்தால் என் கற்பனைகளைக் கைக்கொள்ளுங்கள்.</w:t>
      </w:r>
    </w:p>
    <w:p w14:paraId="09E01CE0" w14:textId="54EB8149" w:rsidR="00AD19B9" w:rsidRPr="00DE4732" w:rsidRDefault="001318E0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318E0">
        <w:rPr>
          <w:rFonts w:ascii="Latha" w:hAnsi="Latha" w:cs="Arial Unicode MS"/>
          <w:noProof/>
          <w:sz w:val="48"/>
          <w:szCs w:val="44"/>
          <w:cs/>
          <w:lang w:bidi="ta-IN"/>
        </w:rPr>
        <w:t>யோவான் 14:15</w:t>
      </w:r>
      <w:bdo w:val="ltr">
        <w:r w:rsidR="00C71E2B">
          <w:t>‬</w:t>
        </w:r>
        <w:r w:rsidR="00A55D2B">
          <w:t>‬</w:t>
        </w:r>
        <w:r w:rsidR="00EA3BEC">
          <w:t>‬</w:t>
        </w:r>
      </w:bdo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ADE5690" w14:textId="343DCC99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5A9828FF" w14:textId="1A69A9DD" w:rsidR="00140902" w:rsidRDefault="00140902" w:rsidP="001318E0">
      <w:pPr>
        <w:ind w:right="1676"/>
        <w:rPr>
          <w:sz w:val="40"/>
          <w:szCs w:val="32"/>
          <w:lang w:val="en-IN"/>
        </w:rPr>
      </w:pPr>
    </w:p>
    <w:p w14:paraId="62A633FD" w14:textId="69CBC314" w:rsidR="00140902" w:rsidRDefault="00140902" w:rsidP="00B26186">
      <w:pPr>
        <w:ind w:left="1276" w:right="1676" w:hanging="1366"/>
        <w:rPr>
          <w:sz w:val="40"/>
          <w:szCs w:val="32"/>
          <w:lang w:val="en-IN"/>
        </w:rPr>
      </w:pPr>
    </w:p>
    <w:p w14:paraId="4907D63E" w14:textId="4CB2EBA7" w:rsidR="001318E0" w:rsidRDefault="001318E0" w:rsidP="00B26186">
      <w:pPr>
        <w:ind w:left="1276" w:right="1676" w:hanging="1366"/>
        <w:rPr>
          <w:sz w:val="40"/>
          <w:szCs w:val="32"/>
          <w:lang w:val="en-IN"/>
        </w:rPr>
      </w:pPr>
    </w:p>
    <w:p w14:paraId="07074B6D" w14:textId="3DE53B56" w:rsidR="001318E0" w:rsidRDefault="001318E0" w:rsidP="00B26186">
      <w:pPr>
        <w:ind w:left="1276" w:right="1676" w:hanging="1366"/>
        <w:rPr>
          <w:sz w:val="40"/>
          <w:szCs w:val="32"/>
          <w:lang w:val="en-IN"/>
        </w:rPr>
      </w:pPr>
    </w:p>
    <w:p w14:paraId="46F23980" w14:textId="77777777" w:rsidR="001318E0" w:rsidRDefault="001318E0" w:rsidP="00B26186">
      <w:pPr>
        <w:ind w:left="1276" w:right="1676" w:hanging="1366"/>
        <w:rPr>
          <w:sz w:val="40"/>
          <w:szCs w:val="32"/>
          <w:lang w:val="en-IN"/>
        </w:rPr>
      </w:pPr>
    </w:p>
    <w:p w14:paraId="3B133506" w14:textId="77777777" w:rsidR="00140902" w:rsidRDefault="00140902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071B1733" w:rsidR="00B26186" w:rsidRPr="00B9205B" w:rsidRDefault="00B04A56" w:rsidP="00B26186">
      <w:pPr>
        <w:ind w:left="1276" w:right="1676" w:hanging="136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>O</w:t>
      </w:r>
      <w:r w:rsidR="00B26186" w:rsidRPr="00B9205B">
        <w:rPr>
          <w:sz w:val="40"/>
          <w:szCs w:val="32"/>
          <w:lang w:val="en-IN"/>
        </w:rPr>
        <w:t>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17278E" w:rsidRDefault="00EA3BE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ADC6F" w14:textId="77777777" w:rsidR="00EA3BEC" w:rsidRDefault="00EA3BEC" w:rsidP="00A01902">
      <w:r>
        <w:separator/>
      </w:r>
    </w:p>
  </w:endnote>
  <w:endnote w:type="continuationSeparator" w:id="0">
    <w:p w14:paraId="289EC2AD" w14:textId="77777777" w:rsidR="00EA3BEC" w:rsidRDefault="00EA3BE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6D25A" w14:textId="77777777" w:rsidR="00EA3BEC" w:rsidRDefault="00EA3BEC" w:rsidP="00A01902">
      <w:r>
        <w:separator/>
      </w:r>
    </w:p>
  </w:footnote>
  <w:footnote w:type="continuationSeparator" w:id="0">
    <w:p w14:paraId="456EFCF3" w14:textId="77777777" w:rsidR="00EA3BEC" w:rsidRDefault="00EA3BE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EA3BE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0585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318E0"/>
    <w:rsid w:val="00140902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7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B5272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1D2F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1A4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3E4C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40D2"/>
    <w:rsid w:val="00B04A56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44B20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2BE9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498E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7B9"/>
    <w:rsid w:val="00DC6F7F"/>
    <w:rsid w:val="00DD3E7E"/>
    <w:rsid w:val="00DD515F"/>
    <w:rsid w:val="00DD59E4"/>
    <w:rsid w:val="00DE31BA"/>
    <w:rsid w:val="00DE3DC2"/>
    <w:rsid w:val="00DE4732"/>
    <w:rsid w:val="00DE49B6"/>
    <w:rsid w:val="00DE5957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43B26"/>
    <w:rsid w:val="00E51009"/>
    <w:rsid w:val="00E51130"/>
    <w:rsid w:val="00E560B0"/>
    <w:rsid w:val="00E56B79"/>
    <w:rsid w:val="00E574AC"/>
    <w:rsid w:val="00E64FDE"/>
    <w:rsid w:val="00E65214"/>
    <w:rsid w:val="00E6528C"/>
    <w:rsid w:val="00E73EEA"/>
    <w:rsid w:val="00E76866"/>
    <w:rsid w:val="00E80E38"/>
    <w:rsid w:val="00E81738"/>
    <w:rsid w:val="00E867F2"/>
    <w:rsid w:val="00E90063"/>
    <w:rsid w:val="00E94364"/>
    <w:rsid w:val="00E956F3"/>
    <w:rsid w:val="00E95CC3"/>
    <w:rsid w:val="00E962F1"/>
    <w:rsid w:val="00E97A03"/>
    <w:rsid w:val="00E97EC0"/>
    <w:rsid w:val="00EA2F8B"/>
    <w:rsid w:val="00EA3BEC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0CA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67366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10DF2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071B9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9184D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1535A"/>
    <w:rsid w:val="00C318D0"/>
    <w:rsid w:val="00C33009"/>
    <w:rsid w:val="00C36F95"/>
    <w:rsid w:val="00C444DF"/>
    <w:rsid w:val="00C44523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0B92"/>
    <w:rsid w:val="00E6291C"/>
    <w:rsid w:val="00E95CF5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2021-01-16T01:21:00Z</cp:lastPrinted>
  <dcterms:created xsi:type="dcterms:W3CDTF">2021-01-23T17:49:00Z</dcterms:created>
  <dcterms:modified xsi:type="dcterms:W3CDTF">2021-01-23T17:51:00Z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